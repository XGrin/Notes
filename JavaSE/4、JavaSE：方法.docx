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0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方法	</w:t>
      </w:r>
      <w:hyperlink r:id="rId100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119625</wp:posOffset>
            </wp:positionV>
            <wp:extent cx="5650953" cy="9529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、何谓方法？	</w:t>
      </w:r>
      <w:hyperlink r:id="rId101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在前面几个章节中我们经常使用到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System.out.println()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，那么它是什么呢？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1440" w:right="841" w:firstLine="0"/>
      </w:pPr>
      <w:r>
        <w:drawing>
          <wp:anchor simplePos="0" relativeHeight="25165825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232077</wp:posOffset>
            </wp:positionV>
            <wp:extent cx="47647" cy="47647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0"/>
                            <a:pt x="61083" y="19600"/>
                          </a:cubicBezTo>
                          <a:cubicBezTo>
                            <a:pt x="59471" y="15710"/>
                            <a:pt x="57177" y="12276"/>
                            <a:pt x="54201" y="9299"/>
                          </a:cubicBezTo>
                          <a:cubicBezTo>
                            <a:pt x="51222" y="6323"/>
                            <a:pt x="47790" y="4029"/>
                            <a:pt x="43900" y="2417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7"/>
                          </a:cubicBezTo>
                          <a:cubicBezTo>
                            <a:pt x="15709" y="4029"/>
                            <a:pt x="12275" y="6323"/>
                            <a:pt x="9298" y="9299"/>
                          </a:cubicBezTo>
                          <a:cubicBezTo>
                            <a:pt x="6322" y="12276"/>
                            <a:pt x="4028" y="15710"/>
                            <a:pt x="2416" y="19600"/>
                          </a:cubicBezTo>
                          <a:cubicBezTo>
                            <a:pt x="805" y="23490"/>
                            <a:pt x="0" y="27540"/>
                            <a:pt x="0" y="31750"/>
                          </a:cubicBezTo>
                          <a:cubicBezTo>
                            <a:pt x="0" y="35961"/>
                            <a:pt x="805" y="40011"/>
                            <a:pt x="2416" y="43901"/>
                          </a:cubicBezTo>
                          <a:cubicBezTo>
                            <a:pt x="4028" y="47791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2"/>
                            <a:pt x="19599" y="61084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4"/>
                          </a:cubicBezTo>
                          <a:cubicBezTo>
                            <a:pt x="47790" y="59472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1"/>
                            <a:pt x="61083" y="43901"/>
                          </a:cubicBezTo>
                          <a:cubicBezTo>
                            <a:pt x="62694" y="40011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18"/>
          <w:sz w:val="19"/>
          <w:szCs w:val="19"/>
        </w:rPr>
        <w:t>println()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是一个方法。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6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0"/>
                            <a:pt x="61083" y="19600"/>
                          </a:cubicBezTo>
                          <a:cubicBezTo>
                            <a:pt x="59471" y="15710"/>
                            <a:pt x="57177" y="12276"/>
                            <a:pt x="54201" y="9299"/>
                          </a:cubicBezTo>
                          <a:cubicBezTo>
                            <a:pt x="51222" y="6323"/>
                            <a:pt x="47790" y="4029"/>
                            <a:pt x="43900" y="2417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7"/>
                          </a:cubicBezTo>
                          <a:cubicBezTo>
                            <a:pt x="15709" y="4029"/>
                            <a:pt x="12275" y="6323"/>
                            <a:pt x="9298" y="9299"/>
                          </a:cubicBezTo>
                          <a:cubicBezTo>
                            <a:pt x="6322" y="12276"/>
                            <a:pt x="4028" y="15710"/>
                            <a:pt x="2416" y="19600"/>
                          </a:cubicBezTo>
                          <a:cubicBezTo>
                            <a:pt x="805" y="23490"/>
                            <a:pt x="0" y="27540"/>
                            <a:pt x="0" y="31750"/>
                          </a:cubicBezTo>
                          <a:cubicBezTo>
                            <a:pt x="0" y="35961"/>
                            <a:pt x="805" y="40012"/>
                            <a:pt x="2416" y="43901"/>
                          </a:cubicBezTo>
                          <a:cubicBezTo>
                            <a:pt x="4028" y="47791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2"/>
                            <a:pt x="19599" y="61084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4"/>
                          </a:cubicBezTo>
                          <a:cubicBezTo>
                            <a:pt x="47790" y="59472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1"/>
                            <a:pt x="61083" y="43901"/>
                          </a:cubicBezTo>
                          <a:cubicBezTo>
                            <a:pt x="62694" y="40012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System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是系统类。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26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126031</wp:posOffset>
            </wp:positionV>
            <wp:extent cx="47647" cy="47647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0"/>
                            <a:pt x="61083" y="19600"/>
                          </a:cubicBezTo>
                          <a:cubicBezTo>
                            <a:pt x="59471" y="15710"/>
                            <a:pt x="57177" y="12276"/>
                            <a:pt x="54201" y="9299"/>
                          </a:cubicBezTo>
                          <a:cubicBezTo>
                            <a:pt x="51222" y="6323"/>
                            <a:pt x="47790" y="4029"/>
                            <a:pt x="43900" y="2417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7"/>
                          </a:cubicBezTo>
                          <a:cubicBezTo>
                            <a:pt x="15709" y="4029"/>
                            <a:pt x="12275" y="6323"/>
                            <a:pt x="9298" y="9299"/>
                          </a:cubicBezTo>
                          <a:cubicBezTo>
                            <a:pt x="6322" y="12276"/>
                            <a:pt x="4028" y="15710"/>
                            <a:pt x="2416" y="19600"/>
                          </a:cubicBezTo>
                          <a:cubicBezTo>
                            <a:pt x="805" y="23490"/>
                            <a:pt x="0" y="27540"/>
                            <a:pt x="0" y="31750"/>
                          </a:cubicBezTo>
                          <a:cubicBezTo>
                            <a:pt x="0" y="35961"/>
                            <a:pt x="805" y="40012"/>
                            <a:pt x="2416" y="43902"/>
                          </a:cubicBezTo>
                          <a:cubicBezTo>
                            <a:pt x="4028" y="47791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2"/>
                            <a:pt x="19599" y="61084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4"/>
                          </a:cubicBezTo>
                          <a:cubicBezTo>
                            <a:pt x="47790" y="59472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1"/>
                            <a:pt x="61083" y="43901"/>
                          </a:cubicBezTo>
                          <a:cubicBezTo>
                            <a:pt x="62694" y="40012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out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是标准输出对象。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26" w:after="0" w:line="45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这句话的用法是调用系统类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System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中的标准输出对象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 out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中的方法</w:t>
      </w:r>
      <w:r>
        <w:rPr lang="zh-CN" sz="19" baseline="0" dirty="0">
          <w:jc w:val="left"/>
          <w:rFonts w:ascii="宋体" w:hAnsi="宋体" w:cs="宋体"/>
          <w:color w:val="333333"/>
          <w:spacing w:val="-18"/>
          <w:sz w:val="19"/>
          <w:szCs w:val="19"/>
        </w:rPr>
        <w:t> println()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那么什么是方法呢？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方法是语句的集合，它们在一起执行一个功能。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4" w:after="0" w:line="300" w:lineRule="exact"/>
        <w:ind w:left="1440" w:right="841" w:firstLine="0"/>
      </w:pPr>
      <w:r>
        <w:drawing>
          <wp:anchor simplePos="0" relativeHeight="25165827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178676</wp:posOffset>
            </wp:positionV>
            <wp:extent cx="47647" cy="47647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2"/>
                          </a:cubicBezTo>
                          <a:cubicBezTo>
                            <a:pt x="59471" y="15712"/>
                            <a:pt x="57177" y="12278"/>
                            <a:pt x="54201" y="9301"/>
                          </a:cubicBezTo>
                          <a:cubicBezTo>
                            <a:pt x="51222" y="6324"/>
                            <a:pt x="47790" y="4029"/>
                            <a:pt x="43900" y="2417"/>
                          </a:cubicBezTo>
                          <a:cubicBezTo>
                            <a:pt x="40010" y="807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07"/>
                            <a:pt x="19599" y="2417"/>
                          </a:cubicBezTo>
                          <a:cubicBezTo>
                            <a:pt x="15709" y="4029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2"/>
                            <a:pt x="2416" y="19602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1"/>
                            <a:pt x="805" y="40012"/>
                            <a:pt x="2416" y="43902"/>
                          </a:cubicBezTo>
                          <a:cubicBezTo>
                            <a:pt x="4028" y="47791"/>
                            <a:pt x="6322" y="51225"/>
                            <a:pt x="9298" y="54201"/>
                          </a:cubicBezTo>
                          <a:cubicBezTo>
                            <a:pt x="12275" y="57180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80"/>
                            <a:pt x="54201" y="54201"/>
                          </a:cubicBezTo>
                          <a:cubicBezTo>
                            <a:pt x="57177" y="51225"/>
                            <a:pt x="59471" y="47791"/>
                            <a:pt x="61083" y="43902"/>
                          </a:cubicBezTo>
                          <a:cubicBezTo>
                            <a:pt x="62694" y="40012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方法是解决一类问题的步骤的有序组合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87237</wp:posOffset>
            </wp:positionV>
            <wp:extent cx="47647" cy="47647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0"/>
                          </a:cubicBezTo>
                          <a:cubicBezTo>
                            <a:pt x="59471" y="15712"/>
                            <a:pt x="57177" y="12278"/>
                            <a:pt x="54201" y="9300"/>
                          </a:cubicBezTo>
                          <a:cubicBezTo>
                            <a:pt x="51222" y="6323"/>
                            <a:pt x="47790" y="4029"/>
                            <a:pt x="43900" y="2417"/>
                          </a:cubicBezTo>
                          <a:cubicBezTo>
                            <a:pt x="40010" y="807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07"/>
                            <a:pt x="19599" y="2417"/>
                          </a:cubicBezTo>
                          <a:cubicBezTo>
                            <a:pt x="15709" y="4029"/>
                            <a:pt x="12275" y="6323"/>
                            <a:pt x="9298" y="9300"/>
                          </a:cubicBezTo>
                          <a:cubicBezTo>
                            <a:pt x="6322" y="12278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1"/>
                            <a:pt x="805" y="40012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1"/>
                          </a:cubicBezTo>
                          <a:cubicBezTo>
                            <a:pt x="12275" y="57178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78"/>
                            <a:pt x="54201" y="54201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2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方法包含于类或对象中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87238</wp:posOffset>
            </wp:positionV>
            <wp:extent cx="47647" cy="47647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2"/>
                          </a:cubicBezTo>
                          <a:cubicBezTo>
                            <a:pt x="59471" y="15712"/>
                            <a:pt x="57177" y="12278"/>
                            <a:pt x="54201" y="9301"/>
                          </a:cubicBezTo>
                          <a:cubicBezTo>
                            <a:pt x="51222" y="6324"/>
                            <a:pt x="47790" y="4029"/>
                            <a:pt x="43900" y="2419"/>
                          </a:cubicBezTo>
                          <a:cubicBezTo>
                            <a:pt x="40010" y="807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07"/>
                            <a:pt x="19599" y="2419"/>
                          </a:cubicBezTo>
                          <a:cubicBezTo>
                            <a:pt x="15709" y="4029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2"/>
                            <a:pt x="2416" y="19602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2"/>
                            <a:pt x="805" y="40012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1"/>
                          </a:cubicBezTo>
                          <a:cubicBezTo>
                            <a:pt x="12275" y="57180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80"/>
                            <a:pt x="54201" y="54201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2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方法在程序中被创建，在其他地方被引用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4" w:after="0" w:line="30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设计方法的原则：方法的本意是功能块，就是实现某个功能的语句块的集合。我们设计方法的时候，最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好保持方法的原子性，就是一个方法只完成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个功能，这样利于我们后期的扩展。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" w:after="0" w:line="450" w:lineRule="exact"/>
        <w:ind w:left="1440" w:right="841" w:hanging="45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方法的优点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169788</wp:posOffset>
            </wp:positionV>
            <wp:extent cx="47647" cy="47647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0"/>
                          </a:cubicBezTo>
                          <a:cubicBezTo>
                            <a:pt x="59471" y="15712"/>
                            <a:pt x="57177" y="12278"/>
                            <a:pt x="54201" y="9301"/>
                          </a:cubicBezTo>
                          <a:cubicBezTo>
                            <a:pt x="51222" y="6324"/>
                            <a:pt x="47790" y="4029"/>
                            <a:pt x="43900" y="2419"/>
                          </a:cubicBezTo>
                          <a:cubicBezTo>
                            <a:pt x="40010" y="807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07"/>
                            <a:pt x="19599" y="2419"/>
                          </a:cubicBezTo>
                          <a:cubicBezTo>
                            <a:pt x="15709" y="4029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2"/>
                            <a:pt x="805" y="40012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1"/>
                          </a:cubicBezTo>
                          <a:cubicBezTo>
                            <a:pt x="12275" y="57180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80"/>
                            <a:pt x="54201" y="54201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2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使程序变得更简短而清晰。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300" w:lineRule="exact"/>
        <w:ind w:left="1440" w:right="841" w:firstLine="0"/>
      </w:pPr>
      <w:r>
        <w:drawing>
          <wp:anchor simplePos="0" relativeHeight="25165829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89778</wp:posOffset>
            </wp:positionV>
            <wp:extent cx="47647" cy="47647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2"/>
                          </a:cubicBezTo>
                          <a:cubicBezTo>
                            <a:pt x="59471" y="15712"/>
                            <a:pt x="57177" y="12277"/>
                            <a:pt x="54201" y="9301"/>
                          </a:cubicBezTo>
                          <a:cubicBezTo>
                            <a:pt x="51222" y="6323"/>
                            <a:pt x="47790" y="4030"/>
                            <a:pt x="43900" y="2419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2"/>
                            <a:pt x="2416" y="19602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2"/>
                            <a:pt x="805" y="40012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1"/>
                          </a:cubicBezTo>
                          <a:cubicBezTo>
                            <a:pt x="12275" y="57180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80"/>
                            <a:pt x="54201" y="54201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2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有利于程序维护。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87238</wp:posOffset>
            </wp:positionV>
            <wp:extent cx="47647" cy="47647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1"/>
                            <a:pt x="61083" y="19600"/>
                          </a:cubicBezTo>
                          <a:cubicBezTo>
                            <a:pt x="59471" y="15710"/>
                            <a:pt x="57177" y="12277"/>
                            <a:pt x="54201" y="9299"/>
                          </a:cubicBezTo>
                          <a:cubicBezTo>
                            <a:pt x="51222" y="6323"/>
                            <a:pt x="47790" y="4030"/>
                            <a:pt x="43900" y="2419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0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0"/>
                            <a:pt x="805" y="40012"/>
                            <a:pt x="2416" y="43902"/>
                          </a:cubicBezTo>
                          <a:cubicBezTo>
                            <a:pt x="4028" y="47789"/>
                            <a:pt x="6322" y="51224"/>
                            <a:pt x="9298" y="54200"/>
                          </a:cubicBezTo>
                          <a:cubicBezTo>
                            <a:pt x="12275" y="57177"/>
                            <a:pt x="15709" y="59472"/>
                            <a:pt x="19599" y="61084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4"/>
                          </a:cubicBezTo>
                          <a:cubicBezTo>
                            <a:pt x="47790" y="59472"/>
                            <a:pt x="51222" y="57177"/>
                            <a:pt x="54201" y="54200"/>
                          </a:cubicBezTo>
                          <a:cubicBezTo>
                            <a:pt x="57177" y="51224"/>
                            <a:pt x="59471" y="47789"/>
                            <a:pt x="61083" y="43902"/>
                          </a:cubicBezTo>
                          <a:cubicBezTo>
                            <a:pt x="62694" y="40012"/>
                            <a:pt x="63500" y="3596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可以提高程序开发的效率。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87239</wp:posOffset>
            </wp:positionV>
            <wp:extent cx="47647" cy="47647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1"/>
                            <a:pt x="61083" y="19600"/>
                          </a:cubicBezTo>
                          <a:cubicBezTo>
                            <a:pt x="59471" y="15712"/>
                            <a:pt x="57177" y="12277"/>
                            <a:pt x="54201" y="9301"/>
                          </a:cubicBezTo>
                          <a:cubicBezTo>
                            <a:pt x="51222" y="6323"/>
                            <a:pt x="47790" y="4030"/>
                            <a:pt x="43900" y="2419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2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2"/>
                            <a:pt x="805" y="40013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2"/>
                            <a:pt x="19599" y="61085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5"/>
                          </a:cubicBezTo>
                          <a:cubicBezTo>
                            <a:pt x="47790" y="59472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3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提高了代码的重用性。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回顾：方法的命名规则？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、方法的定义	</w:t>
      </w:r>
      <w:hyperlink r:id="rId102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9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的方法类似于其它语言的函数，是一段用来完成特定功能的代码片段，一般情况下，定义一个方法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包含以下语法：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31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-167752</wp:posOffset>
            </wp:positionV>
            <wp:extent cx="5641423" cy="1057766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62"/>
                            <a:pt x="805" y="1386213"/>
                            <a:pt x="2416" y="1390102"/>
                          </a:cubicBezTo>
                          <a:cubicBezTo>
                            <a:pt x="4028" y="1393992"/>
                            <a:pt x="6322" y="1397425"/>
                            <a:pt x="9298" y="1400402"/>
                          </a:cubicBezTo>
                          <a:cubicBezTo>
                            <a:pt x="12275" y="1403378"/>
                            <a:pt x="15709" y="1405674"/>
                            <a:pt x="19599" y="1407285"/>
                          </a:cubicBezTo>
                          <a:cubicBezTo>
                            <a:pt x="23489" y="1408895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5"/>
                            <a:pt x="7498798" y="1407285"/>
                          </a:cubicBezTo>
                          <a:cubicBezTo>
                            <a:pt x="7502690" y="1405674"/>
                            <a:pt x="7506123" y="1403378"/>
                            <a:pt x="7509099" y="1400402"/>
                          </a:cubicBezTo>
                          <a:cubicBezTo>
                            <a:pt x="7512076" y="1397425"/>
                            <a:pt x="7514370" y="1393992"/>
                            <a:pt x="7515981" y="1390102"/>
                          </a:cubicBezTo>
                          <a:cubicBezTo>
                            <a:pt x="7517593" y="1386213"/>
                            <a:pt x="7518400" y="1382162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3"/>
                          </a:cubicBezTo>
                          <a:cubicBezTo>
                            <a:pt x="7514370" y="15713"/>
                            <a:pt x="7512076" y="12279"/>
                            <a:pt x="7509099" y="9301"/>
                          </a:cubicBezTo>
                          <a:cubicBezTo>
                            <a:pt x="7506123" y="6325"/>
                            <a:pt x="7502690" y="4030"/>
                            <a:pt x="7498798" y="2420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20"/>
                          </a:cubicBezTo>
                          <a:cubicBezTo>
                            <a:pt x="15709" y="4030"/>
                            <a:pt x="12275" y="6325"/>
                            <a:pt x="9298" y="9301"/>
                          </a:cubicBezTo>
                          <a:cubicBezTo>
                            <a:pt x="6322" y="12279"/>
                            <a:pt x="4028" y="15713"/>
                            <a:pt x="2416" y="19603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-167752</wp:posOffset>
            </wp:positionV>
            <wp:extent cx="5641423" cy="1057766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62"/>
                            <a:pt x="805" y="1386213"/>
                            <a:pt x="2416" y="1390102"/>
                          </a:cubicBezTo>
                          <a:cubicBezTo>
                            <a:pt x="4028" y="1393992"/>
                            <a:pt x="6322" y="1397425"/>
                            <a:pt x="9298" y="1400402"/>
                          </a:cubicBezTo>
                          <a:cubicBezTo>
                            <a:pt x="12275" y="1403378"/>
                            <a:pt x="15709" y="1405674"/>
                            <a:pt x="19599" y="1407285"/>
                          </a:cubicBezTo>
                          <a:cubicBezTo>
                            <a:pt x="23489" y="1408895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5"/>
                            <a:pt x="7498798" y="1407285"/>
                          </a:cubicBezTo>
                          <a:cubicBezTo>
                            <a:pt x="7502690" y="1405674"/>
                            <a:pt x="7506123" y="1403378"/>
                            <a:pt x="7509099" y="1400402"/>
                          </a:cubicBezTo>
                          <a:cubicBezTo>
                            <a:pt x="7512076" y="1397425"/>
                            <a:pt x="7514370" y="1393992"/>
                            <a:pt x="7515981" y="1390102"/>
                          </a:cubicBezTo>
                          <a:cubicBezTo>
                            <a:pt x="7517593" y="1386213"/>
                            <a:pt x="7518400" y="1382162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3"/>
                          </a:cubicBezTo>
                          <a:cubicBezTo>
                            <a:pt x="7514370" y="15713"/>
                            <a:pt x="7512076" y="12279"/>
                            <a:pt x="7509099" y="9301"/>
                          </a:cubicBezTo>
                          <a:cubicBezTo>
                            <a:pt x="7506123" y="6325"/>
                            <a:pt x="7502690" y="4030"/>
                            <a:pt x="7498798" y="2420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20"/>
                          </a:cubicBezTo>
                          <a:cubicBezTo>
                            <a:pt x="15709" y="4030"/>
                            <a:pt x="12275" y="6325"/>
                            <a:pt x="9298" y="9301"/>
                          </a:cubicBezTo>
                          <a:cubicBezTo>
                            <a:pt x="6322" y="12279"/>
                            <a:pt x="4028" y="15713"/>
                            <a:pt x="2416" y="19603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-156628</wp:posOffset>
            </wp:positionV>
            <wp:extent cx="292223" cy="1062663"/>
            <wp:effectExtent l="0" t="0" r="0" b="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0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62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4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-143928</wp:posOffset>
            </wp:positionV>
            <wp:extent cx="5593776" cy="1029178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-143928</wp:posOffset>
            </wp:positionV>
            <wp:extent cx="5593776" cy="1029178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2" w:after="0" w:line="270" w:lineRule="exact"/>
        <w:ind w:left="0" w:right="-4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修饰符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返回值类型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FF"/>
          <w:sz w:val="17"/>
          <w:szCs w:val="17"/>
        </w:rPr>
        <w:t>方法名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参数类型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参数名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...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方法体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...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返回值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834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6" w:after="0" w:line="450" w:lineRule="exact"/>
        <w:ind w:left="1440" w:right="936" w:hanging="45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方法包含一个方法头和一个方法体。下面是一个方法的所有部分：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1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169789</wp:posOffset>
            </wp:positionV>
            <wp:extent cx="47647" cy="47647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1"/>
                            <a:pt x="61083" y="19600"/>
                          </a:cubicBezTo>
                          <a:cubicBezTo>
                            <a:pt x="59471" y="15712"/>
                            <a:pt x="57177" y="12277"/>
                            <a:pt x="54201" y="9301"/>
                          </a:cubicBezTo>
                          <a:cubicBezTo>
                            <a:pt x="51222" y="6323"/>
                            <a:pt x="47790" y="4030"/>
                            <a:pt x="43900" y="2420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21"/>
                          </a:cubicBezTo>
                          <a:cubicBezTo>
                            <a:pt x="15709" y="4030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2"/>
                            <a:pt x="805" y="40013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4"/>
                            <a:pt x="19599" y="61085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5"/>
                          </a:cubicBezTo>
                          <a:cubicBezTo>
                            <a:pt x="47790" y="59474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3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修饰符：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修饰符，这是可选的，告诉编译器如何调用该方法。定义了该方法的访问类型。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71" w:after="0" w:line="348" w:lineRule="exact"/>
        <w:ind w:left="1440" w:right="936" w:firstLine="0"/>
      </w:pPr>
      <w:r>
        <w:drawing>
          <wp:anchor simplePos="0" relativeHeight="25165831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173025</wp:posOffset>
            </wp:positionV>
            <wp:extent cx="47647" cy="47647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1"/>
                            <a:pt x="61083" y="19602"/>
                          </a:cubicBezTo>
                          <a:cubicBezTo>
                            <a:pt x="59471" y="15710"/>
                            <a:pt x="57177" y="12277"/>
                            <a:pt x="54201" y="9299"/>
                          </a:cubicBezTo>
                          <a:cubicBezTo>
                            <a:pt x="51222" y="6323"/>
                            <a:pt x="47790" y="4030"/>
                            <a:pt x="43900" y="2419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0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2"/>
                            <a:pt x="805" y="40013"/>
                            <a:pt x="2416" y="43902"/>
                          </a:cubicBezTo>
                          <a:cubicBezTo>
                            <a:pt x="4028" y="47793"/>
                            <a:pt x="6322" y="51228"/>
                            <a:pt x="9298" y="54202"/>
                          </a:cubicBezTo>
                          <a:cubicBezTo>
                            <a:pt x="12275" y="57180"/>
                            <a:pt x="15709" y="59474"/>
                            <a:pt x="19599" y="61085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5"/>
                          </a:cubicBezTo>
                          <a:cubicBezTo>
                            <a:pt x="47790" y="59474"/>
                            <a:pt x="51222" y="57180"/>
                            <a:pt x="54201" y="54202"/>
                          </a:cubicBezTo>
                          <a:cubicBezTo>
                            <a:pt x="57177" y="51228"/>
                            <a:pt x="59471" y="47793"/>
                            <a:pt x="61083" y="43902"/>
                          </a:cubicBezTo>
                          <a:cubicBezTo>
                            <a:pt x="62694" y="40013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返回值类型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：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方法可能会返回值。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eturn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V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alue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ype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是方法返回值的数据类型。有些方法执行所需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的操作，但没有返回值。在这种情况下，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eturn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V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alue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ype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是关键字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void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3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108194</wp:posOffset>
            </wp:positionV>
            <wp:extent cx="47647" cy="47647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1"/>
                            <a:pt x="61083" y="19602"/>
                          </a:cubicBezTo>
                          <a:cubicBezTo>
                            <a:pt x="59471" y="15713"/>
                            <a:pt x="57177" y="12279"/>
                            <a:pt x="54201" y="9301"/>
                          </a:cubicBezTo>
                          <a:cubicBezTo>
                            <a:pt x="51222" y="6324"/>
                            <a:pt x="47790" y="4030"/>
                            <a:pt x="43900" y="2420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20"/>
                          </a:cubicBezTo>
                          <a:cubicBezTo>
                            <a:pt x="15709" y="4030"/>
                            <a:pt x="12275" y="6324"/>
                            <a:pt x="9298" y="9301"/>
                          </a:cubicBezTo>
                          <a:cubicBezTo>
                            <a:pt x="6322" y="12279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2"/>
                            <a:pt x="805" y="40013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4"/>
                            <a:pt x="19599" y="61085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5"/>
                          </a:cubicBezTo>
                          <a:cubicBezTo>
                            <a:pt x="47790" y="59472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3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方法名：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是方法的实际名称。方法名和参数表共同构成方法签名。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3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108195</wp:posOffset>
            </wp:positionV>
            <wp:extent cx="47647" cy="47647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3"/>
                            <a:pt x="61083" y="19603"/>
                          </a:cubicBezTo>
                          <a:cubicBezTo>
                            <a:pt x="59471" y="15713"/>
                            <a:pt x="57177" y="12279"/>
                            <a:pt x="54201" y="9301"/>
                          </a:cubicBezTo>
                          <a:cubicBezTo>
                            <a:pt x="51222" y="6325"/>
                            <a:pt x="47790" y="4031"/>
                            <a:pt x="43900" y="2421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21"/>
                          </a:cubicBezTo>
                          <a:cubicBezTo>
                            <a:pt x="15709" y="4031"/>
                            <a:pt x="12275" y="6325"/>
                            <a:pt x="9298" y="9301"/>
                          </a:cubicBezTo>
                          <a:cubicBezTo>
                            <a:pt x="6322" y="12279"/>
                            <a:pt x="4028" y="15713"/>
                            <a:pt x="2416" y="19603"/>
                          </a:cubicBezTo>
                          <a:cubicBezTo>
                            <a:pt x="805" y="23493"/>
                            <a:pt x="0" y="27541"/>
                            <a:pt x="0" y="31750"/>
                          </a:cubicBezTo>
                          <a:cubicBezTo>
                            <a:pt x="0" y="35962"/>
                            <a:pt x="805" y="40013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4"/>
                            <a:pt x="19599" y="61085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5"/>
                          </a:cubicBezTo>
                          <a:cubicBezTo>
                            <a:pt x="47790" y="59474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3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参数类型：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参数像是一个占位符。当方法被调用时，传递值给参数。这个值被称为实参或变量。参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数列表是指方法的参数类型、顺序和参数的个数。参数是可选的，方法可以不包含任何参数。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4" w:after="0" w:line="300" w:lineRule="exact"/>
        <w:ind w:left="1890" w:right="936" w:firstLine="0"/>
      </w:pPr>
      <w:r>
        <w:drawing>
          <wp:anchor simplePos="0" relativeHeight="251658342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140580</wp:posOffset>
            </wp:positionV>
            <wp:extent cx="47647" cy="47647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3"/>
                            <a:pt x="61083" y="19603"/>
                          </a:cubicBezTo>
                          <a:cubicBezTo>
                            <a:pt x="59471" y="15712"/>
                            <a:pt x="57177" y="12277"/>
                            <a:pt x="54201" y="9301"/>
                          </a:cubicBezTo>
                          <a:cubicBezTo>
                            <a:pt x="51222" y="6324"/>
                            <a:pt x="47790" y="4030"/>
                            <a:pt x="43900" y="2420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20"/>
                          </a:cubicBezTo>
                          <a:cubicBezTo>
                            <a:pt x="15709" y="4030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2"/>
                            <a:pt x="2416" y="19602"/>
                          </a:cubicBezTo>
                          <a:cubicBezTo>
                            <a:pt x="805" y="23493"/>
                            <a:pt x="0" y="27541"/>
                            <a:pt x="0" y="31750"/>
                          </a:cubicBezTo>
                          <a:cubicBezTo>
                            <a:pt x="0" y="35962"/>
                            <a:pt x="805" y="40013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4"/>
                            <a:pt x="19599" y="61085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5"/>
                          </a:cubicBezTo>
                          <a:cubicBezTo>
                            <a:pt x="47790" y="59474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3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形式参数：在方法被调用时用于接收外界输入的数据。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44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87240</wp:posOffset>
            </wp:positionV>
            <wp:extent cx="47647" cy="47647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1"/>
                            <a:pt x="61083" y="19599"/>
                          </a:cubicBezTo>
                          <a:cubicBezTo>
                            <a:pt x="59471" y="15713"/>
                            <a:pt x="57177" y="12277"/>
                            <a:pt x="54201" y="9301"/>
                          </a:cubicBezTo>
                          <a:cubicBezTo>
                            <a:pt x="51222" y="6324"/>
                            <a:pt x="47790" y="4031"/>
                            <a:pt x="43900" y="2416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6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599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3"/>
                            <a:pt x="805" y="40010"/>
                            <a:pt x="2416" y="43900"/>
                          </a:cubicBezTo>
                          <a:cubicBezTo>
                            <a:pt x="4028" y="47793"/>
                            <a:pt x="6322" y="51225"/>
                            <a:pt x="9298" y="54202"/>
                          </a:cubicBezTo>
                          <a:cubicBezTo>
                            <a:pt x="12275" y="57180"/>
                            <a:pt x="15709" y="59474"/>
                            <a:pt x="19599" y="61085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5"/>
                          </a:cubicBezTo>
                          <a:cubicBezTo>
                            <a:pt x="47790" y="59474"/>
                            <a:pt x="51222" y="57180"/>
                            <a:pt x="54201" y="54202"/>
                          </a:cubicBezTo>
                          <a:cubicBezTo>
                            <a:pt x="57177" y="51225"/>
                            <a:pt x="59471" y="47793"/>
                            <a:pt x="61083" y="43902"/>
                          </a:cubicBezTo>
                          <a:cubicBezTo>
                            <a:pt x="62694" y="40012"/>
                            <a:pt x="63500" y="35963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实参：调用方法时实际传给方法的数据。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4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50" w:lineRule="exact"/>
        <w:ind w:left="990" w:right="2732" w:firstLine="450"/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169791</wp:posOffset>
            </wp:positionV>
            <wp:extent cx="47647" cy="47647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1"/>
                            <a:pt x="61083" y="19602"/>
                          </a:cubicBezTo>
                          <a:cubicBezTo>
                            <a:pt x="59471" y="15713"/>
                            <a:pt x="57177" y="12277"/>
                            <a:pt x="54201" y="9301"/>
                          </a:cubicBezTo>
                          <a:cubicBezTo>
                            <a:pt x="51222" y="6324"/>
                            <a:pt x="47790" y="4031"/>
                            <a:pt x="43900" y="2417"/>
                          </a:cubicBezTo>
                          <a:cubicBezTo>
                            <a:pt x="40010" y="808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3"/>
                            <a:pt x="805" y="40012"/>
                            <a:pt x="2416" y="43902"/>
                          </a:cubicBezTo>
                          <a:cubicBezTo>
                            <a:pt x="4028" y="47793"/>
                            <a:pt x="6322" y="51225"/>
                            <a:pt x="9298" y="54202"/>
                          </a:cubicBezTo>
                          <a:cubicBezTo>
                            <a:pt x="12275" y="57180"/>
                            <a:pt x="15709" y="59474"/>
                            <a:pt x="19599" y="61085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5"/>
                          </a:cubicBezTo>
                          <a:cubicBezTo>
                            <a:pt x="47790" y="59474"/>
                            <a:pt x="51222" y="57180"/>
                            <a:pt x="54201" y="54202"/>
                          </a:cubicBezTo>
                          <a:cubicBezTo>
                            <a:pt x="57177" y="51225"/>
                            <a:pt x="59471" y="47793"/>
                            <a:pt x="61083" y="43902"/>
                          </a:cubicBezTo>
                          <a:cubicBezTo>
                            <a:pt x="62694" y="40012"/>
                            <a:pt x="63500" y="35963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方法体：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方法体包含具体的语句，定义该方法的功能。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比如我们写一个比大小的方法：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0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【演示】下面的方法包含</w:t>
      </w:r>
      <w:r>
        <w:rPr lang="zh-CN" sz="19" baseline="0" dirty="0">
          <w:jc w:val="left"/>
          <w:rFonts w:ascii="宋体" w:hAnsi="宋体" w:cs="宋体"/>
          <w:color w:val="333333"/>
          <w:spacing w:val="-25"/>
          <w:sz w:val="19"/>
          <w:szCs w:val="19"/>
        </w:rPr>
        <w:t> 2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个参数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num1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num2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，它返回这两个参数的最大值。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5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-339280</wp:posOffset>
            </wp:positionV>
            <wp:extent cx="5641423" cy="1743886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63"/>
                            <a:pt x="805" y="2300610"/>
                            <a:pt x="2416" y="2304500"/>
                          </a:cubicBezTo>
                          <a:cubicBezTo>
                            <a:pt x="4028" y="2308393"/>
                            <a:pt x="6322" y="2311825"/>
                            <a:pt x="9298" y="2314802"/>
                          </a:cubicBezTo>
                          <a:cubicBezTo>
                            <a:pt x="12275" y="2317780"/>
                            <a:pt x="15709" y="2320074"/>
                            <a:pt x="19599" y="2321685"/>
                          </a:cubicBezTo>
                          <a:cubicBezTo>
                            <a:pt x="23489" y="2323296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296"/>
                            <a:pt x="7498798" y="2321685"/>
                          </a:cubicBezTo>
                          <a:cubicBezTo>
                            <a:pt x="7502690" y="2320074"/>
                            <a:pt x="7506123" y="2317780"/>
                            <a:pt x="7509099" y="2314802"/>
                          </a:cubicBezTo>
                          <a:cubicBezTo>
                            <a:pt x="7512076" y="2311825"/>
                            <a:pt x="7514370" y="2308393"/>
                            <a:pt x="7515981" y="2304500"/>
                          </a:cubicBezTo>
                          <a:cubicBezTo>
                            <a:pt x="7517593" y="2300610"/>
                            <a:pt x="7518400" y="2296563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4"/>
                            <a:pt x="7502690" y="4031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-339280</wp:posOffset>
            </wp:positionV>
            <wp:extent cx="5641423" cy="1743886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63"/>
                            <a:pt x="805" y="2300610"/>
                            <a:pt x="2416" y="2304500"/>
                          </a:cubicBezTo>
                          <a:cubicBezTo>
                            <a:pt x="4028" y="2308393"/>
                            <a:pt x="6322" y="2311825"/>
                            <a:pt x="9298" y="2314802"/>
                          </a:cubicBezTo>
                          <a:cubicBezTo>
                            <a:pt x="12275" y="2317780"/>
                            <a:pt x="15709" y="2320074"/>
                            <a:pt x="19599" y="2321685"/>
                          </a:cubicBezTo>
                          <a:cubicBezTo>
                            <a:pt x="23489" y="2323296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296"/>
                            <a:pt x="7498798" y="2321685"/>
                          </a:cubicBezTo>
                          <a:cubicBezTo>
                            <a:pt x="7502690" y="2320074"/>
                            <a:pt x="7506123" y="2317780"/>
                            <a:pt x="7509099" y="2314802"/>
                          </a:cubicBezTo>
                          <a:cubicBezTo>
                            <a:pt x="7512076" y="2311825"/>
                            <a:pt x="7514370" y="2308393"/>
                            <a:pt x="7515981" y="2304500"/>
                          </a:cubicBezTo>
                          <a:cubicBezTo>
                            <a:pt x="7517593" y="2300610"/>
                            <a:pt x="7518400" y="2296563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4"/>
                            <a:pt x="7502690" y="4031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-315456</wp:posOffset>
            </wp:positionV>
            <wp:extent cx="5593776" cy="1715297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-328156</wp:posOffset>
            </wp:positionV>
            <wp:extent cx="368459" cy="1747965"/>
            <wp:effectExtent l="0" t="0" r="0" b="0"/>
            <wp:wrapNone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0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74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-315456</wp:posOffset>
            </wp:positionV>
            <wp:extent cx="5593776" cy="1715297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14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/**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返回两个整型变量数据的较大值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*/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else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458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【演示：加法】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5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-47019</wp:posOffset>
            </wp:positionV>
            <wp:extent cx="5641423" cy="543177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1"/>
                            <a:pt x="805" y="700410"/>
                            <a:pt x="2416" y="704302"/>
                          </a:cubicBezTo>
                          <a:cubicBezTo>
                            <a:pt x="4028" y="708193"/>
                            <a:pt x="6322" y="711627"/>
                            <a:pt x="9298" y="714602"/>
                          </a:cubicBezTo>
                          <a:cubicBezTo>
                            <a:pt x="12275" y="717580"/>
                            <a:pt x="15709" y="719873"/>
                            <a:pt x="19599" y="721485"/>
                          </a:cubicBezTo>
                          <a:cubicBezTo>
                            <a:pt x="23489" y="723093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3"/>
                            <a:pt x="7498798" y="721485"/>
                          </a:cubicBezTo>
                          <a:cubicBezTo>
                            <a:pt x="7502690" y="719873"/>
                            <a:pt x="7506123" y="717580"/>
                            <a:pt x="7509099" y="714602"/>
                          </a:cubicBezTo>
                          <a:cubicBezTo>
                            <a:pt x="7512076" y="711627"/>
                            <a:pt x="7514370" y="708193"/>
                            <a:pt x="7515981" y="704302"/>
                          </a:cubicBezTo>
                          <a:cubicBezTo>
                            <a:pt x="7517593" y="700410"/>
                            <a:pt x="7518400" y="696361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7"/>
                            <a:pt x="7502690" y="4033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3"/>
                            <a:pt x="12275" y="6327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-47019</wp:posOffset>
            </wp:positionV>
            <wp:extent cx="5641423" cy="543177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1"/>
                            <a:pt x="805" y="700410"/>
                            <a:pt x="2416" y="704302"/>
                          </a:cubicBezTo>
                          <a:cubicBezTo>
                            <a:pt x="4028" y="708193"/>
                            <a:pt x="6322" y="711627"/>
                            <a:pt x="9298" y="714602"/>
                          </a:cubicBezTo>
                          <a:cubicBezTo>
                            <a:pt x="12275" y="717580"/>
                            <a:pt x="15709" y="719873"/>
                            <a:pt x="19599" y="721485"/>
                          </a:cubicBezTo>
                          <a:cubicBezTo>
                            <a:pt x="23489" y="723093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3"/>
                            <a:pt x="7498798" y="721485"/>
                          </a:cubicBezTo>
                          <a:cubicBezTo>
                            <a:pt x="7502690" y="719873"/>
                            <a:pt x="7506123" y="717580"/>
                            <a:pt x="7509099" y="714602"/>
                          </a:cubicBezTo>
                          <a:cubicBezTo>
                            <a:pt x="7512076" y="711627"/>
                            <a:pt x="7514370" y="708193"/>
                            <a:pt x="7515981" y="704302"/>
                          </a:cubicBezTo>
                          <a:cubicBezTo>
                            <a:pt x="7517593" y="700410"/>
                            <a:pt x="7518400" y="696361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7"/>
                            <a:pt x="7502690" y="4033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3"/>
                            <a:pt x="12275" y="6327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-23196</wp:posOffset>
            </wp:positionV>
            <wp:extent cx="5593776" cy="514589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-35897</wp:posOffset>
            </wp:positionV>
            <wp:extent cx="292223" cy="546779"/>
            <wp:effectExtent l="0" t="0" r="0" b="0"/>
            <wp:wrapNone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>
                      <a:picLocks noChangeAspect="0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54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-23196</wp:posOffset>
            </wp:positionV>
            <wp:extent cx="5593776" cy="514589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7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add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84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、方法调用	</w:t>
      </w:r>
      <w:hyperlink r:id="rId137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30" w:after="0" w:line="375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支持两种调用方法的方式，根据方法是否返回值来选择。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当程序调用一个方法时，程序的控制权交给了被调用的方法。当被调用方法的返回语句执行或者到达方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法体闭括号时候交还控制权给程序。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当方法返回一个值的时候，方法调用通常被当做一个值。例如：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7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-47019</wp:posOffset>
            </wp:positionV>
            <wp:extent cx="5641423" cy="200118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2"/>
                            <a:pt x="2416" y="247102"/>
                          </a:cubicBezTo>
                          <a:cubicBezTo>
                            <a:pt x="4028" y="250994"/>
                            <a:pt x="6322" y="254428"/>
                            <a:pt x="9298" y="257405"/>
                          </a:cubicBezTo>
                          <a:cubicBezTo>
                            <a:pt x="12275" y="260383"/>
                            <a:pt x="15709" y="262674"/>
                            <a:pt x="19599" y="264285"/>
                          </a:cubicBezTo>
                          <a:cubicBezTo>
                            <a:pt x="23489" y="265896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6"/>
                            <a:pt x="7498798" y="264288"/>
                          </a:cubicBezTo>
                          <a:cubicBezTo>
                            <a:pt x="7502690" y="262674"/>
                            <a:pt x="7506123" y="260383"/>
                            <a:pt x="7509099" y="257405"/>
                          </a:cubicBezTo>
                          <a:cubicBezTo>
                            <a:pt x="7512076" y="254428"/>
                            <a:pt x="7514370" y="250994"/>
                            <a:pt x="7515981" y="247102"/>
                          </a:cubicBezTo>
                          <a:cubicBezTo>
                            <a:pt x="7517593" y="243212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7"/>
                            <a:pt x="7502690" y="4033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21"/>
                          </a:cubicBezTo>
                          <a:cubicBezTo>
                            <a:pt x="15709" y="4033"/>
                            <a:pt x="12275" y="6327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-47019</wp:posOffset>
            </wp:positionV>
            <wp:extent cx="5641423" cy="200118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2"/>
                            <a:pt x="2416" y="247102"/>
                          </a:cubicBezTo>
                          <a:cubicBezTo>
                            <a:pt x="4028" y="250994"/>
                            <a:pt x="6322" y="254428"/>
                            <a:pt x="9298" y="257405"/>
                          </a:cubicBezTo>
                          <a:cubicBezTo>
                            <a:pt x="12275" y="260383"/>
                            <a:pt x="15709" y="262674"/>
                            <a:pt x="19599" y="264285"/>
                          </a:cubicBezTo>
                          <a:cubicBezTo>
                            <a:pt x="23489" y="265896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6"/>
                            <a:pt x="7498798" y="264288"/>
                          </a:cubicBezTo>
                          <a:cubicBezTo>
                            <a:pt x="7502690" y="262674"/>
                            <a:pt x="7506123" y="260383"/>
                            <a:pt x="7509099" y="257405"/>
                          </a:cubicBezTo>
                          <a:cubicBezTo>
                            <a:pt x="7512076" y="254428"/>
                            <a:pt x="7514370" y="250994"/>
                            <a:pt x="7515981" y="247102"/>
                          </a:cubicBezTo>
                          <a:cubicBezTo>
                            <a:pt x="7517593" y="243212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7"/>
                            <a:pt x="7502690" y="4033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21"/>
                          </a:cubicBezTo>
                          <a:cubicBezTo>
                            <a:pt x="15709" y="4033"/>
                            <a:pt x="12275" y="6327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-35895</wp:posOffset>
            </wp:positionV>
            <wp:extent cx="292223" cy="199679"/>
            <wp:effectExtent l="0" t="0" r="0" b="0"/>
            <wp:wrapNone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>
                      <a:picLocks noChangeAspect="0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99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3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-23195</wp:posOffset>
            </wp:positionV>
            <wp:extent cx="5593776" cy="171529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-23195</wp:posOffset>
            </wp:positionV>
            <wp:extent cx="5593776" cy="171529"/>
            <wp:effectExtent l="0" t="0" r="0" b="0"/>
            <wp:wrapNone/>
            <wp:docPr id="165" name="Freeform 1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larger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40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375" w:lineRule="exact"/>
        <w:ind w:left="990" w:right="1226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语言中使用下述形式调用方法：对象名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方法名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实参列表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如果方法返回值是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void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，方法调用一定是一条语句。例如，方法</w:t>
      </w:r>
      <w:r>
        <w:rPr lang="zh-CN" sz="19" baseline="0" dirty="0">
          <w:jc w:val="left"/>
          <w:rFonts w:ascii="宋体" w:hAnsi="宋体" w:cs="宋体"/>
          <w:color w:val="333333"/>
          <w:spacing w:val="-9"/>
          <w:sz w:val="19"/>
          <w:szCs w:val="19"/>
        </w:rPr>
        <w:t>println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返回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void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。下面的调用是个语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句：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9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-47018</wp:posOffset>
            </wp:positionV>
            <wp:extent cx="5641423" cy="200118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0"/>
                            <a:pt x="2416" y="247100"/>
                          </a:cubicBezTo>
                          <a:cubicBezTo>
                            <a:pt x="4028" y="250993"/>
                            <a:pt x="6322" y="254424"/>
                            <a:pt x="9298" y="257402"/>
                          </a:cubicBezTo>
                          <a:cubicBezTo>
                            <a:pt x="12275" y="260380"/>
                            <a:pt x="15709" y="262674"/>
                            <a:pt x="19599" y="264285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5"/>
                          </a:cubicBezTo>
                          <a:cubicBezTo>
                            <a:pt x="7502690" y="262674"/>
                            <a:pt x="7506123" y="260380"/>
                            <a:pt x="7509099" y="257402"/>
                          </a:cubicBezTo>
                          <a:cubicBezTo>
                            <a:pt x="7512076" y="254424"/>
                            <a:pt x="7514370" y="250993"/>
                            <a:pt x="7515981" y="247100"/>
                          </a:cubicBezTo>
                          <a:cubicBezTo>
                            <a:pt x="7517593" y="243210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2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3"/>
                            <a:pt x="7502690" y="4031"/>
                            <a:pt x="7498798" y="2417"/>
                          </a:cubicBezTo>
                          <a:cubicBezTo>
                            <a:pt x="7494909" y="808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2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-47018</wp:posOffset>
            </wp:positionV>
            <wp:extent cx="5641423" cy="200118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0"/>
                            <a:pt x="2416" y="247100"/>
                          </a:cubicBezTo>
                          <a:cubicBezTo>
                            <a:pt x="4028" y="250993"/>
                            <a:pt x="6322" y="254424"/>
                            <a:pt x="9298" y="257402"/>
                          </a:cubicBezTo>
                          <a:cubicBezTo>
                            <a:pt x="12275" y="260380"/>
                            <a:pt x="15709" y="262674"/>
                            <a:pt x="19599" y="264285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5"/>
                          </a:cubicBezTo>
                          <a:cubicBezTo>
                            <a:pt x="7502690" y="262674"/>
                            <a:pt x="7506123" y="260380"/>
                            <a:pt x="7509099" y="257402"/>
                          </a:cubicBezTo>
                          <a:cubicBezTo>
                            <a:pt x="7512076" y="254424"/>
                            <a:pt x="7514370" y="250993"/>
                            <a:pt x="7515981" y="247100"/>
                          </a:cubicBezTo>
                          <a:cubicBezTo>
                            <a:pt x="7517593" y="243210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2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3"/>
                            <a:pt x="7502690" y="4031"/>
                            <a:pt x="7498798" y="2417"/>
                          </a:cubicBezTo>
                          <a:cubicBezTo>
                            <a:pt x="7494909" y="808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2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-35894</wp:posOffset>
            </wp:positionV>
            <wp:extent cx="292223" cy="205488"/>
            <wp:effectExtent l="0" t="0" r="0" b="0"/>
            <wp:wrapNone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0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5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6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-23194</wp:posOffset>
            </wp:positionV>
            <wp:extent cx="5593776" cy="171529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-23194</wp:posOffset>
            </wp:positionV>
            <wp:extent cx="5593776" cy="171529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"Hello,kuangshen!"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【演示：定义方法并且调用它】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9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-510807</wp:posOffset>
            </wp:positionV>
            <wp:extent cx="5641423" cy="2773064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773064"/>
                    </a:xfrm>
                    <a:custGeom>
                      <a:rect l="l" t="t" r="r" b="b"/>
                      <a:pathLst>
                        <a:path w="7518400" h="3695700">
                          <a:moveTo>
                            <a:pt x="0" y="31750"/>
                          </a:moveTo>
                          <a:lnTo>
                            <a:pt x="0" y="3663950"/>
                          </a:lnTo>
                          <a:cubicBezTo>
                            <a:pt x="0" y="3668160"/>
                            <a:pt x="805" y="3672209"/>
                            <a:pt x="2416" y="3676100"/>
                          </a:cubicBezTo>
                          <a:cubicBezTo>
                            <a:pt x="4028" y="3679993"/>
                            <a:pt x="6322" y="3683427"/>
                            <a:pt x="9298" y="3686402"/>
                          </a:cubicBezTo>
                          <a:cubicBezTo>
                            <a:pt x="12275" y="3689380"/>
                            <a:pt x="15709" y="3691674"/>
                            <a:pt x="19599" y="3693285"/>
                          </a:cubicBezTo>
                          <a:cubicBezTo>
                            <a:pt x="23489" y="3694894"/>
                            <a:pt x="27539" y="3695700"/>
                            <a:pt x="31750" y="3695700"/>
                          </a:cubicBezTo>
                          <a:lnTo>
                            <a:pt x="7486650" y="3695700"/>
                          </a:lnTo>
                          <a:cubicBezTo>
                            <a:pt x="7490859" y="3695700"/>
                            <a:pt x="7494909" y="3694893"/>
                            <a:pt x="7498798" y="3693285"/>
                          </a:cubicBezTo>
                          <a:cubicBezTo>
                            <a:pt x="7502690" y="3691674"/>
                            <a:pt x="7506123" y="3689380"/>
                            <a:pt x="7509099" y="3686402"/>
                          </a:cubicBezTo>
                          <a:cubicBezTo>
                            <a:pt x="7512076" y="3683427"/>
                            <a:pt x="7514370" y="3679993"/>
                            <a:pt x="7515981" y="3676100"/>
                          </a:cubicBezTo>
                          <a:cubicBezTo>
                            <a:pt x="7517593" y="3672210"/>
                            <a:pt x="7518400" y="3668160"/>
                            <a:pt x="7518400" y="36639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4"/>
                            <a:pt x="7512076" y="12279"/>
                            <a:pt x="7509099" y="9299"/>
                          </a:cubicBezTo>
                          <a:cubicBezTo>
                            <a:pt x="7506123" y="6323"/>
                            <a:pt x="7502690" y="4025"/>
                            <a:pt x="7498798" y="2419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19"/>
                          </a:cubicBezTo>
                          <a:cubicBezTo>
                            <a:pt x="15709" y="4025"/>
                            <a:pt x="12275" y="6323"/>
                            <a:pt x="9298" y="9299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-510807</wp:posOffset>
            </wp:positionV>
            <wp:extent cx="5641423" cy="2773064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773064"/>
                    </a:xfrm>
                    <a:custGeom>
                      <a:rect l="l" t="t" r="r" b="b"/>
                      <a:pathLst>
                        <a:path w="7518400" h="3695700">
                          <a:moveTo>
                            <a:pt x="0" y="31750"/>
                          </a:moveTo>
                          <a:lnTo>
                            <a:pt x="0" y="3663950"/>
                          </a:lnTo>
                          <a:cubicBezTo>
                            <a:pt x="0" y="3668160"/>
                            <a:pt x="805" y="3672209"/>
                            <a:pt x="2416" y="3676100"/>
                          </a:cubicBezTo>
                          <a:cubicBezTo>
                            <a:pt x="4028" y="3679993"/>
                            <a:pt x="6322" y="3683427"/>
                            <a:pt x="9298" y="3686402"/>
                          </a:cubicBezTo>
                          <a:cubicBezTo>
                            <a:pt x="12275" y="3689380"/>
                            <a:pt x="15709" y="3691674"/>
                            <a:pt x="19599" y="3693285"/>
                          </a:cubicBezTo>
                          <a:cubicBezTo>
                            <a:pt x="23489" y="3694894"/>
                            <a:pt x="27539" y="3695700"/>
                            <a:pt x="31750" y="3695700"/>
                          </a:cubicBezTo>
                          <a:lnTo>
                            <a:pt x="7486650" y="3695700"/>
                          </a:lnTo>
                          <a:cubicBezTo>
                            <a:pt x="7490859" y="3695700"/>
                            <a:pt x="7494909" y="3694893"/>
                            <a:pt x="7498798" y="3693285"/>
                          </a:cubicBezTo>
                          <a:cubicBezTo>
                            <a:pt x="7502690" y="3691674"/>
                            <a:pt x="7506123" y="3689380"/>
                            <a:pt x="7509099" y="3686402"/>
                          </a:cubicBezTo>
                          <a:cubicBezTo>
                            <a:pt x="7512076" y="3683427"/>
                            <a:pt x="7514370" y="3679993"/>
                            <a:pt x="7515981" y="3676100"/>
                          </a:cubicBezTo>
                          <a:cubicBezTo>
                            <a:pt x="7517593" y="3672210"/>
                            <a:pt x="7518400" y="3668160"/>
                            <a:pt x="7518400" y="36639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4"/>
                            <a:pt x="7512076" y="12279"/>
                            <a:pt x="7509099" y="9299"/>
                          </a:cubicBezTo>
                          <a:cubicBezTo>
                            <a:pt x="7506123" y="6323"/>
                            <a:pt x="7502690" y="4025"/>
                            <a:pt x="7498798" y="2419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19"/>
                          </a:cubicBezTo>
                          <a:cubicBezTo>
                            <a:pt x="15709" y="4025"/>
                            <a:pt x="12275" y="6323"/>
                            <a:pt x="9298" y="9299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3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-499684</wp:posOffset>
            </wp:positionV>
            <wp:extent cx="368459" cy="2770570"/>
            <wp:effectExtent l="0" t="0" r="0" b="0"/>
            <wp:wrapNone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>
                      <a:picLocks noChangeAspect="0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77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1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-486983</wp:posOffset>
            </wp:positionV>
            <wp:extent cx="5593776" cy="2744476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744476"/>
                    </a:xfrm>
                    <a:custGeom>
                      <a:rect l="l" t="t" r="r" b="b"/>
                      <a:pathLst>
                        <a:path w="7454900" h="3657600">
                          <a:moveTo>
                            <a:pt x="0" y="3657600"/>
                          </a:moveTo>
                          <a:lnTo>
                            <a:pt x="7454900" y="3657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3657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-486983</wp:posOffset>
            </wp:positionV>
            <wp:extent cx="5593776" cy="2744476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744476"/>
                    </a:xfrm>
                    <a:custGeom>
                      <a:rect l="l" t="t" r="r" b="b"/>
                      <a:pathLst>
                        <a:path w="7454900" h="3657600">
                          <a:moveTo>
                            <a:pt x="0" y="3657600"/>
                          </a:moveTo>
                          <a:lnTo>
                            <a:pt x="7454900" y="3657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3657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k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和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比较，最大值是：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k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/**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返回两个整数变量较大的值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*/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2069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else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6696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spacing w:after="5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53086</wp:posOffset>
            </wp:positionV>
            <wp:extent cx="5678213" cy="37083"/>
            <wp:effectExtent l="0" t="0" r="0" b="0"/>
            <wp:wrapNone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>
                      <a:picLocks noChangeAspect="0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37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这个程序包含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 main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max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main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方法是被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 JVM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调用的，除此之外，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main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方法和其它方法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没什么区别。</w:t>
      </w:r>
      <w:r>
        <w:rPr lang="zh-CN" sz="19" baseline="0" dirty="0">
          <w:jc w:val="left"/>
          <w:rFonts w:ascii="宋体" w:hAnsi="宋体" w:cs="宋体"/>
          <w:color w:val="333333"/>
          <w:spacing w:val="-31"/>
          <w:sz w:val="19"/>
          <w:szCs w:val="19"/>
        </w:rPr>
        <w:t>J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AV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中只有值传递！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main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方法的头部是不变的，如例子所示，带修饰符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 public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pacing w:val="-23"/>
          <w:sz w:val="19"/>
          <w:szCs w:val="19"/>
        </w:rPr>
        <w:t> static,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返回</w:t>
      </w:r>
      <w:r>
        <w:rPr lang="zh-CN" sz="19" baseline="0" dirty="0">
          <w:jc w:val="left"/>
          <w:rFonts w:ascii="宋体" w:hAnsi="宋体" w:cs="宋体"/>
          <w:color w:val="333333"/>
          <w:spacing w:val="-15"/>
          <w:sz w:val="19"/>
          <w:szCs w:val="19"/>
        </w:rPr>
        <w:t> void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类型值，方法名字是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main,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此外带个一个</w:t>
      </w:r>
      <w:r>
        <w:rPr lang="zh-CN" sz="19" baseline="0" dirty="0">
          <w:jc w:val="left"/>
          <w:rFonts w:ascii="宋体" w:hAnsi="宋体" w:cs="宋体"/>
          <w:color w:val="333333"/>
          <w:spacing w:val="-19"/>
          <w:sz w:val="19"/>
          <w:szCs w:val="19"/>
        </w:rPr>
        <w:t> String[]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类型参数。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String[]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表明参数是字符串数组。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、方法的重载	</w:t>
      </w:r>
      <w:hyperlink r:id="rId176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54" w:after="0" w:line="465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上面使用的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max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方法仅仅适用于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int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型数据。但如果你想得到两个浮点类型数据的最大值呢？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解决方法是创建另一个有相同名字但参数不同的方法，如下面代码所示：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9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-339274</wp:posOffset>
            </wp:positionV>
            <wp:extent cx="5641423" cy="2430005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430005"/>
                    </a:xfrm>
                    <a:custGeom>
                      <a:rect l="l" t="t" r="r" b="b"/>
                      <a:pathLst>
                        <a:path w="7518400" h="3238500">
                          <a:moveTo>
                            <a:pt x="0" y="31750"/>
                          </a:moveTo>
                          <a:lnTo>
                            <a:pt x="0" y="3206750"/>
                          </a:lnTo>
                          <a:cubicBezTo>
                            <a:pt x="0" y="3210961"/>
                            <a:pt x="805" y="3215010"/>
                            <a:pt x="2416" y="3218902"/>
                          </a:cubicBezTo>
                          <a:cubicBezTo>
                            <a:pt x="4028" y="3222793"/>
                            <a:pt x="6322" y="3226228"/>
                            <a:pt x="9298" y="3229202"/>
                          </a:cubicBezTo>
                          <a:cubicBezTo>
                            <a:pt x="12275" y="3232182"/>
                            <a:pt x="15709" y="3234473"/>
                            <a:pt x="19599" y="3236082"/>
                          </a:cubicBezTo>
                          <a:cubicBezTo>
                            <a:pt x="23489" y="3237694"/>
                            <a:pt x="27539" y="3238500"/>
                            <a:pt x="31750" y="3238500"/>
                          </a:cubicBezTo>
                          <a:lnTo>
                            <a:pt x="7486650" y="3238500"/>
                          </a:lnTo>
                          <a:cubicBezTo>
                            <a:pt x="7490859" y="3238500"/>
                            <a:pt x="7494909" y="3237694"/>
                            <a:pt x="7498798" y="3236082"/>
                          </a:cubicBezTo>
                          <a:cubicBezTo>
                            <a:pt x="7502690" y="3234473"/>
                            <a:pt x="7506123" y="3232182"/>
                            <a:pt x="7509099" y="3229202"/>
                          </a:cubicBezTo>
                          <a:cubicBezTo>
                            <a:pt x="7512076" y="3226228"/>
                            <a:pt x="7514370" y="3222793"/>
                            <a:pt x="7515981" y="3218902"/>
                          </a:cubicBezTo>
                          <a:cubicBezTo>
                            <a:pt x="7517593" y="3215010"/>
                            <a:pt x="7518400" y="3210961"/>
                            <a:pt x="7518400" y="32067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4"/>
                            <a:pt x="7512076" y="12282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-339274</wp:posOffset>
            </wp:positionV>
            <wp:extent cx="5641423" cy="2430005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430005"/>
                    </a:xfrm>
                    <a:custGeom>
                      <a:rect l="l" t="t" r="r" b="b"/>
                      <a:pathLst>
                        <a:path w="7518400" h="3238500">
                          <a:moveTo>
                            <a:pt x="0" y="31750"/>
                          </a:moveTo>
                          <a:lnTo>
                            <a:pt x="0" y="3206750"/>
                          </a:lnTo>
                          <a:cubicBezTo>
                            <a:pt x="0" y="3210961"/>
                            <a:pt x="805" y="3215010"/>
                            <a:pt x="2416" y="3218902"/>
                          </a:cubicBezTo>
                          <a:cubicBezTo>
                            <a:pt x="4028" y="3222793"/>
                            <a:pt x="6322" y="3226228"/>
                            <a:pt x="9298" y="3229202"/>
                          </a:cubicBezTo>
                          <a:cubicBezTo>
                            <a:pt x="12275" y="3232182"/>
                            <a:pt x="15709" y="3234473"/>
                            <a:pt x="19599" y="3236082"/>
                          </a:cubicBezTo>
                          <a:cubicBezTo>
                            <a:pt x="23489" y="3237694"/>
                            <a:pt x="27539" y="3238500"/>
                            <a:pt x="31750" y="3238500"/>
                          </a:cubicBezTo>
                          <a:lnTo>
                            <a:pt x="7486650" y="3238500"/>
                          </a:lnTo>
                          <a:cubicBezTo>
                            <a:pt x="7490859" y="3238500"/>
                            <a:pt x="7494909" y="3237694"/>
                            <a:pt x="7498798" y="3236082"/>
                          </a:cubicBezTo>
                          <a:cubicBezTo>
                            <a:pt x="7502690" y="3234473"/>
                            <a:pt x="7506123" y="3232182"/>
                            <a:pt x="7509099" y="3229202"/>
                          </a:cubicBezTo>
                          <a:cubicBezTo>
                            <a:pt x="7512076" y="3226228"/>
                            <a:pt x="7514370" y="3222793"/>
                            <a:pt x="7515981" y="3218902"/>
                          </a:cubicBezTo>
                          <a:cubicBezTo>
                            <a:pt x="7517593" y="3215010"/>
                            <a:pt x="7518400" y="3210961"/>
                            <a:pt x="7518400" y="32067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4"/>
                            <a:pt x="7512076" y="12282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-315451</wp:posOffset>
            </wp:positionV>
            <wp:extent cx="5593776" cy="2401416"/>
            <wp:effectExtent l="0" t="0" r="0" b="0"/>
            <wp:wrapNone/>
            <wp:docPr id="193" name="Freeform 1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401416"/>
                    </a:xfrm>
                    <a:custGeom>
                      <a:rect l="l" t="t" r="r" b="b"/>
                      <a:pathLst>
                        <a:path w="7454900" h="3200400">
                          <a:moveTo>
                            <a:pt x="0" y="3200400"/>
                          </a:moveTo>
                          <a:lnTo>
                            <a:pt x="7454900" y="3200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3200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-328151</wp:posOffset>
            </wp:positionV>
            <wp:extent cx="368459" cy="2430003"/>
            <wp:effectExtent l="0" t="0" r="0" b="0"/>
            <wp:wrapNone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>
                      <a:picLocks noChangeAspect="0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430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9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-315451</wp:posOffset>
            </wp:positionV>
            <wp:extent cx="5593776" cy="2401416"/>
            <wp:effectExtent l="0" t="0" r="0" b="0"/>
            <wp:wrapNone/>
            <wp:docPr id="195" name="Freeform 1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401416"/>
                    </a:xfrm>
                    <a:custGeom>
                      <a:rect l="l" t="t" r="r" b="b"/>
                      <a:pathLst>
                        <a:path w="7454900" h="3200400">
                          <a:moveTo>
                            <a:pt x="0" y="3200400"/>
                          </a:moveTo>
                          <a:lnTo>
                            <a:pt x="7454900" y="3200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3200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else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else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554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30" w:after="0" w:line="48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如果你调用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max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方法时传递的是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int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型参数，则</w:t>
      </w:r>
      <w:r>
        <w:rPr lang="zh-CN" sz="19" baseline="0" dirty="0">
          <w:jc w:val="left"/>
          <w:rFonts w:ascii="宋体" w:hAnsi="宋体" w:cs="宋体"/>
          <w:color w:val="333333"/>
          <w:spacing w:val="-23"/>
          <w:sz w:val="19"/>
          <w:szCs w:val="19"/>
        </w:rPr>
        <w:t> int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型参数的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max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方法就会被调用；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如果传递的是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double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型参数，则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double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max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方法体会被调用，这叫做方法重载；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就是说一个类的两个方法拥有相同的名字，但是有不同的参数列表。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编译器根据方法签名判断哪个方法应该被调用。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方法重载可以让程序更清晰易读。执行密切相关任务的方法应该使用相同的名字。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重载的方法必须拥有不同的参数列表。你不能仅仅依据修饰符或者返回类型的不同来重载方法。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5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、拓展命令行传参	</w:t>
      </w:r>
      <w:hyperlink r:id="rId177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66" w:after="0" w:line="45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有时候你希望运行一个程序时候再传递给它消息。这要靠传递命令行参数给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main()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函数实现。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命令行参数是在执行程序时候紧跟在程序名字后面的信息。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【下面的程序打印所有的命令行参数】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32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-167742</wp:posOffset>
            </wp:positionV>
            <wp:extent cx="5641423" cy="1229296"/>
            <wp:effectExtent l="0" t="0" r="0" b="0"/>
            <wp:wrapNone/>
            <wp:docPr id="196" name="Freeform 1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61"/>
                            <a:pt x="805" y="1614817"/>
                            <a:pt x="2416" y="1618708"/>
                          </a:cubicBezTo>
                          <a:cubicBezTo>
                            <a:pt x="4028" y="1622599"/>
                            <a:pt x="6322" y="1626031"/>
                            <a:pt x="9298" y="1629005"/>
                          </a:cubicBezTo>
                          <a:cubicBezTo>
                            <a:pt x="12275" y="1631982"/>
                            <a:pt x="15709" y="1634273"/>
                            <a:pt x="19599" y="1635885"/>
                          </a:cubicBezTo>
                          <a:cubicBezTo>
                            <a:pt x="23489" y="1637497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97"/>
                            <a:pt x="7498798" y="1635885"/>
                          </a:cubicBezTo>
                          <a:cubicBezTo>
                            <a:pt x="7502690" y="1634273"/>
                            <a:pt x="7506123" y="1631982"/>
                            <a:pt x="7509099" y="1629005"/>
                          </a:cubicBezTo>
                          <a:cubicBezTo>
                            <a:pt x="7512076" y="1626031"/>
                            <a:pt x="7514370" y="1622599"/>
                            <a:pt x="7515981" y="1618708"/>
                          </a:cubicBezTo>
                          <a:cubicBezTo>
                            <a:pt x="7517593" y="1614817"/>
                            <a:pt x="7518400" y="1610761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5"/>
                            <a:pt x="7509099" y="9305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5"/>
                          </a:cubicBezTo>
                          <a:cubicBezTo>
                            <a:pt x="6322" y="12285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-167742</wp:posOffset>
            </wp:positionV>
            <wp:extent cx="5641423" cy="1229296"/>
            <wp:effectExtent l="0" t="0" r="0" b="0"/>
            <wp:wrapNone/>
            <wp:docPr id="197" name="Freeform 1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61"/>
                            <a:pt x="805" y="1614817"/>
                            <a:pt x="2416" y="1618708"/>
                          </a:cubicBezTo>
                          <a:cubicBezTo>
                            <a:pt x="4028" y="1622599"/>
                            <a:pt x="6322" y="1626031"/>
                            <a:pt x="9298" y="1629005"/>
                          </a:cubicBezTo>
                          <a:cubicBezTo>
                            <a:pt x="12275" y="1631982"/>
                            <a:pt x="15709" y="1634273"/>
                            <a:pt x="19599" y="1635885"/>
                          </a:cubicBezTo>
                          <a:cubicBezTo>
                            <a:pt x="23489" y="1637497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97"/>
                            <a:pt x="7498798" y="1635885"/>
                          </a:cubicBezTo>
                          <a:cubicBezTo>
                            <a:pt x="7502690" y="1634273"/>
                            <a:pt x="7506123" y="1631982"/>
                            <a:pt x="7509099" y="1629005"/>
                          </a:cubicBezTo>
                          <a:cubicBezTo>
                            <a:pt x="7512076" y="1626031"/>
                            <a:pt x="7514370" y="1622599"/>
                            <a:pt x="7515981" y="1618708"/>
                          </a:cubicBezTo>
                          <a:cubicBezTo>
                            <a:pt x="7517593" y="1614817"/>
                            <a:pt x="7518400" y="1610761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5"/>
                            <a:pt x="7509099" y="9305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5"/>
                          </a:cubicBezTo>
                          <a:cubicBezTo>
                            <a:pt x="6322" y="12285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4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-156618</wp:posOffset>
            </wp:positionV>
            <wp:extent cx="292223" cy="1236749"/>
            <wp:effectExtent l="0" t="0" r="0" b="0"/>
            <wp:wrapNone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>
                      <a:picLocks noChangeAspect="0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236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1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-143918</wp:posOffset>
            </wp:positionV>
            <wp:extent cx="5593776" cy="1200708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-143918</wp:posOffset>
            </wp:positionV>
            <wp:extent cx="5593776" cy="1200708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CommandLine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[]){ 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"args["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"]: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]);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628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【命令行】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11" name="Freeform 2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12" name="Freeform 2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13" name="Freeform 2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14" name="Freeform 2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-167741</wp:posOffset>
            </wp:positionV>
            <wp:extent cx="5641423" cy="1572356"/>
            <wp:effectExtent l="0" t="0" r="0" b="0"/>
            <wp:wrapNone/>
            <wp:docPr id="215" name="Freeform 2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572356"/>
                    </a:xfrm>
                    <a:custGeom>
                      <a:rect l="l" t="t" r="r" b="b"/>
                      <a:pathLst>
                        <a:path w="7518400" h="2095500">
                          <a:moveTo>
                            <a:pt x="0" y="31750"/>
                          </a:moveTo>
                          <a:lnTo>
                            <a:pt x="0" y="2063750"/>
                          </a:lnTo>
                          <a:cubicBezTo>
                            <a:pt x="0" y="2067958"/>
                            <a:pt x="805" y="2072010"/>
                            <a:pt x="2416" y="2075902"/>
                          </a:cubicBezTo>
                          <a:cubicBezTo>
                            <a:pt x="4028" y="2079793"/>
                            <a:pt x="6322" y="2083228"/>
                            <a:pt x="9298" y="2086202"/>
                          </a:cubicBezTo>
                          <a:cubicBezTo>
                            <a:pt x="12275" y="2089182"/>
                            <a:pt x="15709" y="2091473"/>
                            <a:pt x="19599" y="2093085"/>
                          </a:cubicBezTo>
                          <a:cubicBezTo>
                            <a:pt x="23489" y="2094697"/>
                            <a:pt x="27539" y="2095500"/>
                            <a:pt x="31750" y="2095500"/>
                          </a:cubicBezTo>
                          <a:lnTo>
                            <a:pt x="7486650" y="2095500"/>
                          </a:lnTo>
                          <a:cubicBezTo>
                            <a:pt x="7490859" y="2095500"/>
                            <a:pt x="7494909" y="2094697"/>
                            <a:pt x="7498798" y="2093085"/>
                          </a:cubicBezTo>
                          <a:cubicBezTo>
                            <a:pt x="7502690" y="2091473"/>
                            <a:pt x="7506123" y="2089182"/>
                            <a:pt x="7509099" y="2086202"/>
                          </a:cubicBezTo>
                          <a:cubicBezTo>
                            <a:pt x="7512076" y="2083228"/>
                            <a:pt x="7514370" y="2079796"/>
                            <a:pt x="7515981" y="2075905"/>
                          </a:cubicBezTo>
                          <a:cubicBezTo>
                            <a:pt x="7517593" y="2072010"/>
                            <a:pt x="7518400" y="2067958"/>
                            <a:pt x="7518400" y="20637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4"/>
                            <a:pt x="7512076" y="12282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-167741</wp:posOffset>
            </wp:positionV>
            <wp:extent cx="5641423" cy="1572356"/>
            <wp:effectExtent l="0" t="0" r="0" b="0"/>
            <wp:wrapNone/>
            <wp:docPr id="216" name="Freeform 2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572356"/>
                    </a:xfrm>
                    <a:custGeom>
                      <a:rect l="l" t="t" r="r" b="b"/>
                      <a:pathLst>
                        <a:path w="7518400" h="2095500">
                          <a:moveTo>
                            <a:pt x="0" y="31750"/>
                          </a:moveTo>
                          <a:lnTo>
                            <a:pt x="0" y="2063750"/>
                          </a:lnTo>
                          <a:cubicBezTo>
                            <a:pt x="0" y="2067958"/>
                            <a:pt x="805" y="2072010"/>
                            <a:pt x="2416" y="2075902"/>
                          </a:cubicBezTo>
                          <a:cubicBezTo>
                            <a:pt x="4028" y="2079793"/>
                            <a:pt x="6322" y="2083228"/>
                            <a:pt x="9298" y="2086202"/>
                          </a:cubicBezTo>
                          <a:cubicBezTo>
                            <a:pt x="12275" y="2089182"/>
                            <a:pt x="15709" y="2091473"/>
                            <a:pt x="19599" y="2093085"/>
                          </a:cubicBezTo>
                          <a:cubicBezTo>
                            <a:pt x="23489" y="2094697"/>
                            <a:pt x="27539" y="2095500"/>
                            <a:pt x="31750" y="2095500"/>
                          </a:cubicBezTo>
                          <a:lnTo>
                            <a:pt x="7486650" y="2095500"/>
                          </a:lnTo>
                          <a:cubicBezTo>
                            <a:pt x="7490859" y="2095500"/>
                            <a:pt x="7494909" y="2094697"/>
                            <a:pt x="7498798" y="2093085"/>
                          </a:cubicBezTo>
                          <a:cubicBezTo>
                            <a:pt x="7502690" y="2091473"/>
                            <a:pt x="7506123" y="2089182"/>
                            <a:pt x="7509099" y="2086202"/>
                          </a:cubicBezTo>
                          <a:cubicBezTo>
                            <a:pt x="7512076" y="2083228"/>
                            <a:pt x="7514370" y="2079796"/>
                            <a:pt x="7515981" y="2075905"/>
                          </a:cubicBezTo>
                          <a:cubicBezTo>
                            <a:pt x="7517593" y="2072010"/>
                            <a:pt x="7518400" y="2067958"/>
                            <a:pt x="7518400" y="20637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4"/>
                            <a:pt x="7512076" y="12282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-143917</wp:posOffset>
            </wp:positionV>
            <wp:extent cx="5593776" cy="1543768"/>
            <wp:effectExtent l="0" t="0" r="0" b="0"/>
            <wp:wrapNone/>
            <wp:docPr id="217" name="Freeform 2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543768"/>
                    </a:xfrm>
                    <a:custGeom>
                      <a:rect l="l" t="t" r="r" b="b"/>
                      <a:pathLst>
                        <a:path w="7454900" h="2057400">
                          <a:moveTo>
                            <a:pt x="0" y="2057400"/>
                          </a:moveTo>
                          <a:lnTo>
                            <a:pt x="7454900" y="2057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057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-156617</wp:posOffset>
            </wp:positionV>
            <wp:extent cx="292223" cy="1570586"/>
            <wp:effectExtent l="0" t="0" r="0" b="0"/>
            <wp:wrapNone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>
                      <a:picLocks noChangeAspect="0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570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-143917</wp:posOffset>
            </wp:positionV>
            <wp:extent cx="5593776" cy="1543768"/>
            <wp:effectExtent l="0" t="0" r="0" b="0"/>
            <wp:wrapNone/>
            <wp:docPr id="219" name="Freeform 2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543768"/>
                    </a:xfrm>
                    <a:custGeom>
                      <a:rect l="l" t="t" r="r" b="b"/>
                      <a:pathLst>
                        <a:path w="7454900" h="2057400">
                          <a:moveTo>
                            <a:pt x="0" y="2057400"/>
                          </a:moveTo>
                          <a:lnTo>
                            <a:pt x="7454900" y="2057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057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$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CommandLine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$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CommandLine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command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line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pacing w:val="-4"/>
          <w:sz w:val="17"/>
          <w:szCs w:val="17"/>
        </w:rPr>
        <w:t>100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]: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]: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is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]: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]: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command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]: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line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]: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200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328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6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]: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6" w:after="0" w:line="450" w:lineRule="exact"/>
        <w:ind w:left="990" w:right="4773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【错误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: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找不到或无法加载主类，解决方法】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在项目输出的项目目录下执行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命令，写完整路径即可。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-47010</wp:posOffset>
            </wp:positionV>
            <wp:extent cx="5641423" cy="200118"/>
            <wp:effectExtent l="0" t="0" r="0" b="0"/>
            <wp:wrapNone/>
            <wp:docPr id="220" name="Freeform 2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58"/>
                            <a:pt x="805" y="243210"/>
                            <a:pt x="2416" y="247102"/>
                          </a:cubicBezTo>
                          <a:cubicBezTo>
                            <a:pt x="4028" y="250993"/>
                            <a:pt x="6322" y="254428"/>
                            <a:pt x="9298" y="257402"/>
                          </a:cubicBezTo>
                          <a:cubicBezTo>
                            <a:pt x="12275" y="260382"/>
                            <a:pt x="15709" y="262673"/>
                            <a:pt x="19599" y="264285"/>
                          </a:cubicBezTo>
                          <a:cubicBezTo>
                            <a:pt x="23489" y="265897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7"/>
                            <a:pt x="7498798" y="264285"/>
                          </a:cubicBezTo>
                          <a:cubicBezTo>
                            <a:pt x="7502690" y="262673"/>
                            <a:pt x="7506123" y="260382"/>
                            <a:pt x="7509099" y="257402"/>
                          </a:cubicBezTo>
                          <a:cubicBezTo>
                            <a:pt x="7512076" y="254428"/>
                            <a:pt x="7514370" y="250996"/>
                            <a:pt x="7515981" y="247105"/>
                          </a:cubicBezTo>
                          <a:cubicBezTo>
                            <a:pt x="7517593" y="243210"/>
                            <a:pt x="7518400" y="239158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20"/>
                            <a:pt x="7512076" y="12285"/>
                            <a:pt x="7509099" y="9305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5"/>
                          </a:cubicBezTo>
                          <a:cubicBezTo>
                            <a:pt x="6322" y="12285"/>
                            <a:pt x="4028" y="15720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-47010</wp:posOffset>
            </wp:positionV>
            <wp:extent cx="5641423" cy="200118"/>
            <wp:effectExtent l="0" t="0" r="0" b="0"/>
            <wp:wrapNone/>
            <wp:docPr id="221" name="Freeform 2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58"/>
                            <a:pt x="805" y="243210"/>
                            <a:pt x="2416" y="247102"/>
                          </a:cubicBezTo>
                          <a:cubicBezTo>
                            <a:pt x="4028" y="250993"/>
                            <a:pt x="6322" y="254428"/>
                            <a:pt x="9298" y="257402"/>
                          </a:cubicBezTo>
                          <a:cubicBezTo>
                            <a:pt x="12275" y="260382"/>
                            <a:pt x="15709" y="262673"/>
                            <a:pt x="19599" y="264285"/>
                          </a:cubicBezTo>
                          <a:cubicBezTo>
                            <a:pt x="23489" y="265897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7"/>
                            <a:pt x="7498798" y="264285"/>
                          </a:cubicBezTo>
                          <a:cubicBezTo>
                            <a:pt x="7502690" y="262673"/>
                            <a:pt x="7506123" y="260382"/>
                            <a:pt x="7509099" y="257402"/>
                          </a:cubicBezTo>
                          <a:cubicBezTo>
                            <a:pt x="7512076" y="254428"/>
                            <a:pt x="7514370" y="250996"/>
                            <a:pt x="7515981" y="247105"/>
                          </a:cubicBezTo>
                          <a:cubicBezTo>
                            <a:pt x="7517593" y="243210"/>
                            <a:pt x="7518400" y="239158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20"/>
                            <a:pt x="7512076" y="12285"/>
                            <a:pt x="7509099" y="9305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5"/>
                          </a:cubicBezTo>
                          <a:cubicBezTo>
                            <a:pt x="6322" y="12285"/>
                            <a:pt x="4028" y="15720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-35885</wp:posOffset>
            </wp:positionV>
            <wp:extent cx="292223" cy="204244"/>
            <wp:effectExtent l="0" t="0" r="0" b="0"/>
            <wp:wrapNone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0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4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6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-23187</wp:posOffset>
            </wp:positionV>
            <wp:extent cx="5593776" cy="171529"/>
            <wp:effectExtent l="0" t="0" r="0" b="0"/>
            <wp:wrapNone/>
            <wp:docPr id="223" name="Freeform 2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-23187</wp:posOffset>
            </wp:positionV>
            <wp:extent cx="5593776" cy="171529"/>
            <wp:effectExtent l="0" t="0" r="0" b="0"/>
            <wp:wrapNone/>
            <wp:docPr id="224" name="Freeform 2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$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kuang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chapter3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Demo03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Hello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pacing w:val="-1"/>
          <w:sz w:val="17"/>
          <w:szCs w:val="17"/>
        </w:rPr>
        <w:t>World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6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、可变参数	</w:t>
      </w:r>
      <w:hyperlink r:id="rId201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54" w:after="0" w:line="465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9"/>
          <w:sz w:val="19"/>
          <w:szCs w:val="19"/>
        </w:rPr>
        <w:t>JDK 1.5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开始，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支持传递同类型的可变参数给一个方法。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方法的可变参数的声明如下所示：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6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-47010</wp:posOffset>
            </wp:positionV>
            <wp:extent cx="5641423" cy="200118"/>
            <wp:effectExtent l="0" t="0" r="0" b="0"/>
            <wp:wrapNone/>
            <wp:docPr id="225" name="Freeform 2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1"/>
                            <a:pt x="805" y="243217"/>
                            <a:pt x="2416" y="247105"/>
                          </a:cubicBezTo>
                          <a:cubicBezTo>
                            <a:pt x="4028" y="250996"/>
                            <a:pt x="6322" y="254428"/>
                            <a:pt x="9298" y="257405"/>
                          </a:cubicBezTo>
                          <a:cubicBezTo>
                            <a:pt x="12275" y="260385"/>
                            <a:pt x="15709" y="262673"/>
                            <a:pt x="19599" y="264282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2"/>
                          </a:cubicBezTo>
                          <a:cubicBezTo>
                            <a:pt x="7502690" y="262673"/>
                            <a:pt x="7506123" y="260385"/>
                            <a:pt x="7509099" y="257405"/>
                          </a:cubicBezTo>
                          <a:cubicBezTo>
                            <a:pt x="7512076" y="254428"/>
                            <a:pt x="7514370" y="250996"/>
                            <a:pt x="7515981" y="247105"/>
                          </a:cubicBezTo>
                          <a:cubicBezTo>
                            <a:pt x="7517593" y="243217"/>
                            <a:pt x="7518400" y="239161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9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9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-47010</wp:posOffset>
            </wp:positionV>
            <wp:extent cx="5641423" cy="200118"/>
            <wp:effectExtent l="0" t="0" r="0" b="0"/>
            <wp:wrapNone/>
            <wp:docPr id="226" name="Freeform 2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1"/>
                            <a:pt x="805" y="243217"/>
                            <a:pt x="2416" y="247105"/>
                          </a:cubicBezTo>
                          <a:cubicBezTo>
                            <a:pt x="4028" y="250996"/>
                            <a:pt x="6322" y="254428"/>
                            <a:pt x="9298" y="257405"/>
                          </a:cubicBezTo>
                          <a:cubicBezTo>
                            <a:pt x="12275" y="260385"/>
                            <a:pt x="15709" y="262673"/>
                            <a:pt x="19599" y="264282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2"/>
                          </a:cubicBezTo>
                          <a:cubicBezTo>
                            <a:pt x="7502690" y="262673"/>
                            <a:pt x="7506123" y="260385"/>
                            <a:pt x="7509099" y="257405"/>
                          </a:cubicBezTo>
                          <a:cubicBezTo>
                            <a:pt x="7512076" y="254428"/>
                            <a:pt x="7514370" y="250996"/>
                            <a:pt x="7515981" y="247105"/>
                          </a:cubicBezTo>
                          <a:cubicBezTo>
                            <a:pt x="7517593" y="243217"/>
                            <a:pt x="7518400" y="239161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9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9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-35886</wp:posOffset>
            </wp:positionV>
            <wp:extent cx="292223" cy="206778"/>
            <wp:effectExtent l="0" t="0" r="0" b="0"/>
            <wp:wrapNone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>
                      <a:picLocks noChangeAspect="0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6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1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-23186</wp:posOffset>
            </wp:positionV>
            <wp:extent cx="5593776" cy="171529"/>
            <wp:effectExtent l="0" t="0" r="0" b="0"/>
            <wp:wrapNone/>
            <wp:docPr id="228" name="Freeform 2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-23186</wp:posOffset>
            </wp:positionV>
            <wp:extent cx="5593776" cy="171529"/>
            <wp:effectExtent l="0" t="0" r="0" b="0"/>
            <wp:wrapNone/>
            <wp:docPr id="229" name="Freeform 2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typeName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...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parameterName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20" w:after="0" w:line="375" w:lineRule="exact"/>
        <w:ind w:left="990" w:right="1235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在方法声明中，在指定参数类型后加一个省略号</w:t>
      </w:r>
      <w:r>
        <w:rPr lang="zh-CN" sz="19" baseline="0" dirty="0">
          <w:jc w:val="left"/>
          <w:rFonts w:ascii="宋体" w:hAnsi="宋体" w:cs="宋体"/>
          <w:color w:val="333333"/>
          <w:spacing w:val="-42"/>
          <w:sz w:val="19"/>
          <w:szCs w:val="19"/>
        </w:rPr>
        <w:t>(...)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一个方法中只能指定一个可变参数，它必须是方法的最后一个参数。任何普通的参数必须在它之前声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明。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7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-682328</wp:posOffset>
            </wp:positionV>
            <wp:extent cx="5641423" cy="3802243"/>
            <wp:effectExtent l="0" t="0" r="0" b="0"/>
            <wp:wrapNone/>
            <wp:docPr id="230" name="Freeform 2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802243"/>
                    </a:xfrm>
                    <a:custGeom>
                      <a:rect l="l" t="t" r="r" b="b"/>
                      <a:pathLst>
                        <a:path w="7518400" h="5067300">
                          <a:moveTo>
                            <a:pt x="0" y="31750"/>
                          </a:moveTo>
                          <a:lnTo>
                            <a:pt x="0" y="5035550"/>
                          </a:lnTo>
                          <a:cubicBezTo>
                            <a:pt x="0" y="5039758"/>
                            <a:pt x="805" y="5043810"/>
                            <a:pt x="2416" y="5047702"/>
                          </a:cubicBezTo>
                          <a:cubicBezTo>
                            <a:pt x="4028" y="5051593"/>
                            <a:pt x="6322" y="5055028"/>
                            <a:pt x="9298" y="5058002"/>
                          </a:cubicBezTo>
                          <a:cubicBezTo>
                            <a:pt x="12275" y="5060982"/>
                            <a:pt x="15709" y="5063273"/>
                            <a:pt x="19599" y="5064885"/>
                          </a:cubicBezTo>
                          <a:cubicBezTo>
                            <a:pt x="23489" y="5066497"/>
                            <a:pt x="27539" y="5067300"/>
                            <a:pt x="31750" y="5067300"/>
                          </a:cubicBezTo>
                          <a:lnTo>
                            <a:pt x="7486650" y="5067300"/>
                          </a:lnTo>
                          <a:cubicBezTo>
                            <a:pt x="7490859" y="5067300"/>
                            <a:pt x="7494909" y="5066497"/>
                            <a:pt x="7498798" y="5064885"/>
                          </a:cubicBezTo>
                          <a:cubicBezTo>
                            <a:pt x="7502690" y="5063273"/>
                            <a:pt x="7506123" y="5060982"/>
                            <a:pt x="7509099" y="5058002"/>
                          </a:cubicBezTo>
                          <a:cubicBezTo>
                            <a:pt x="7512076" y="5055028"/>
                            <a:pt x="7514370" y="5051596"/>
                            <a:pt x="7515981" y="5047705"/>
                          </a:cubicBezTo>
                          <a:cubicBezTo>
                            <a:pt x="7517593" y="5043810"/>
                            <a:pt x="7518400" y="5039758"/>
                            <a:pt x="7518400" y="50355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20"/>
                            <a:pt x="7512076" y="12285"/>
                            <a:pt x="7509099" y="9305"/>
                          </a:cubicBezTo>
                          <a:cubicBezTo>
                            <a:pt x="7506123" y="6329"/>
                            <a:pt x="7502690" y="4031"/>
                            <a:pt x="7498798" y="2425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5"/>
                          </a:cubicBezTo>
                          <a:cubicBezTo>
                            <a:pt x="15709" y="4031"/>
                            <a:pt x="12275" y="6329"/>
                            <a:pt x="9298" y="9305"/>
                          </a:cubicBezTo>
                          <a:cubicBezTo>
                            <a:pt x="6322" y="12285"/>
                            <a:pt x="4028" y="15720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-682328</wp:posOffset>
            </wp:positionV>
            <wp:extent cx="5641423" cy="3802243"/>
            <wp:effectExtent l="0" t="0" r="0" b="0"/>
            <wp:wrapNone/>
            <wp:docPr id="231" name="Freeform 2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802243"/>
                    </a:xfrm>
                    <a:custGeom>
                      <a:rect l="l" t="t" r="r" b="b"/>
                      <a:pathLst>
                        <a:path w="7518400" h="5067300">
                          <a:moveTo>
                            <a:pt x="0" y="31750"/>
                          </a:moveTo>
                          <a:lnTo>
                            <a:pt x="0" y="5035550"/>
                          </a:lnTo>
                          <a:cubicBezTo>
                            <a:pt x="0" y="5039758"/>
                            <a:pt x="805" y="5043810"/>
                            <a:pt x="2416" y="5047702"/>
                          </a:cubicBezTo>
                          <a:cubicBezTo>
                            <a:pt x="4028" y="5051593"/>
                            <a:pt x="6322" y="5055028"/>
                            <a:pt x="9298" y="5058002"/>
                          </a:cubicBezTo>
                          <a:cubicBezTo>
                            <a:pt x="12275" y="5060982"/>
                            <a:pt x="15709" y="5063273"/>
                            <a:pt x="19599" y="5064885"/>
                          </a:cubicBezTo>
                          <a:cubicBezTo>
                            <a:pt x="23489" y="5066497"/>
                            <a:pt x="27539" y="5067300"/>
                            <a:pt x="31750" y="5067300"/>
                          </a:cubicBezTo>
                          <a:lnTo>
                            <a:pt x="7486650" y="5067300"/>
                          </a:lnTo>
                          <a:cubicBezTo>
                            <a:pt x="7490859" y="5067300"/>
                            <a:pt x="7494909" y="5066497"/>
                            <a:pt x="7498798" y="5064885"/>
                          </a:cubicBezTo>
                          <a:cubicBezTo>
                            <a:pt x="7502690" y="5063273"/>
                            <a:pt x="7506123" y="5060982"/>
                            <a:pt x="7509099" y="5058002"/>
                          </a:cubicBezTo>
                          <a:cubicBezTo>
                            <a:pt x="7512076" y="5055028"/>
                            <a:pt x="7514370" y="5051596"/>
                            <a:pt x="7515981" y="5047705"/>
                          </a:cubicBezTo>
                          <a:cubicBezTo>
                            <a:pt x="7517593" y="5043810"/>
                            <a:pt x="7518400" y="5039758"/>
                            <a:pt x="7518400" y="50355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20"/>
                            <a:pt x="7512076" y="12285"/>
                            <a:pt x="7509099" y="9305"/>
                          </a:cubicBezTo>
                          <a:cubicBezTo>
                            <a:pt x="7506123" y="6329"/>
                            <a:pt x="7502690" y="4031"/>
                            <a:pt x="7498798" y="2425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5"/>
                          </a:cubicBezTo>
                          <a:cubicBezTo>
                            <a:pt x="15709" y="4031"/>
                            <a:pt x="12275" y="6329"/>
                            <a:pt x="9298" y="9305"/>
                          </a:cubicBezTo>
                          <a:cubicBezTo>
                            <a:pt x="6322" y="12285"/>
                            <a:pt x="4028" y="15720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-671205</wp:posOffset>
            </wp:positionV>
            <wp:extent cx="368459" cy="3806688"/>
            <wp:effectExtent l="0" t="0" r="0" b="0"/>
            <wp:wrapNone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>
                      <a:picLocks noChangeAspect="0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806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-658504</wp:posOffset>
            </wp:positionV>
            <wp:extent cx="5593776" cy="3773655"/>
            <wp:effectExtent l="0" t="0" r="0" b="0"/>
            <wp:wrapNone/>
            <wp:docPr id="233" name="Freeform 2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773655"/>
                    </a:xfrm>
                    <a:custGeom>
                      <a:rect l="l" t="t" r="r" b="b"/>
                      <a:pathLst>
                        <a:path w="7454900" h="5029200">
                          <a:moveTo>
                            <a:pt x="0" y="5029200"/>
                          </a:moveTo>
                          <a:lnTo>
                            <a:pt x="7454900" y="5029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5029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-658504</wp:posOffset>
            </wp:positionV>
            <wp:extent cx="5593776" cy="3773655"/>
            <wp:effectExtent l="0" t="0" r="0" b="0"/>
            <wp:wrapNone/>
            <wp:docPr id="234" name="Freeform 2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773655"/>
                    </a:xfrm>
                    <a:custGeom>
                      <a:rect l="l" t="t" r="r" b="b"/>
                      <a:pathLst>
                        <a:path w="7454900" h="5029200">
                          <a:moveTo>
                            <a:pt x="0" y="5029200"/>
                          </a:moveTo>
                          <a:lnTo>
                            <a:pt x="7454900" y="5029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5029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5" w:after="0" w:line="270" w:lineRule="exact"/>
        <w:ind w:left="0" w:right="1336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"/>
          <w:sz w:val="17"/>
          <w:szCs w:val="17"/>
        </w:rPr>
        <w:t>[])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调用可变参数的方法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1336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56.5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83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printMax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...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numbers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numbers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"No argument passed"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numbers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排序！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numbers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numbers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numbers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"The max value is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5646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7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、递归	</w:t>
      </w:r>
      <w:hyperlink r:id="rId202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24" w:after="0" w:line="382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方法调用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方法，我们很容易理解！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递归就是：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方法调用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方法！就是自己调用自己，因此我们在设计递归算法时，一定要指明什么时候自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己不调用自己。否则，就是个死循环！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4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36" name="Freeform 2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37" name="Freeform 2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38" name="Freeform 2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39" name="Freeform 2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40" name="Freeform 2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41" name="Freeform 2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42" name="Freeform 2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43" name="Freeform 2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44" name="Freeform 2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45" name="Freeform 2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46" name="Freeform 2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47" name="Freeform 2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22" w:after="0" w:line="375" w:lineRule="exact"/>
        <w:ind w:left="990" w:right="104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递归算法重点：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递归是一种常见的解决问题的方法，即把问题逐渐简单化。递归的基本思想就是</w:t>
      </w:r>
      <w:r>
        <w:rPr lang="zh-CN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“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自己调用自己</w:t>
      </w:r>
      <w:r>
        <w:rPr lang="zh-CN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”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，一个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使用递归技术的方法将会直接或者间接的调用自己。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4" w:after="0" w:line="300" w:lineRule="exact"/>
        <w:ind w:left="990" w:right="1040" w:firstLine="0"/>
        <w:jc w:val="both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利用递归可以用简单的程序来解决一些复杂的问题。它通常把一个大型复杂的问题层层转化为一个与原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问题相似的规模较小的问题来求解，递归策略只需少量的程序就可描述出解题过程所需要的多次重复计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算，大大地减少了程序的代码量。递归的能力在于用有限的语句来定义对象的无限集合。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递归结构包括两个部分：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1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递归头。解答：什么时候不调用自身方法。如果没有头，将陷入死循环。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450" w:lineRule="exact"/>
        <w:ind w:left="990" w:right="1040" w:firstLine="24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2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递归体。解答：什么时候需要调用自身方法。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【演示：利用代码计算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5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的乘阶！】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6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-339264</wp:posOffset>
            </wp:positionV>
            <wp:extent cx="5641423" cy="1915415"/>
            <wp:effectExtent l="0" t="0" r="0" b="0"/>
            <wp:wrapNone/>
            <wp:docPr id="248" name="Freeform 2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915415"/>
                    </a:xfrm>
                    <a:custGeom>
                      <a:rect l="l" t="t" r="r" b="b"/>
                      <a:pathLst>
                        <a:path w="7518400" h="2552700">
                          <a:moveTo>
                            <a:pt x="0" y="31750"/>
                          </a:moveTo>
                          <a:lnTo>
                            <a:pt x="0" y="2520950"/>
                          </a:lnTo>
                          <a:cubicBezTo>
                            <a:pt x="0" y="2525167"/>
                            <a:pt x="805" y="2529229"/>
                            <a:pt x="2416" y="2533111"/>
                          </a:cubicBezTo>
                          <a:cubicBezTo>
                            <a:pt x="4028" y="2536999"/>
                            <a:pt x="6322" y="2540435"/>
                            <a:pt x="9298" y="2543405"/>
                          </a:cubicBezTo>
                          <a:cubicBezTo>
                            <a:pt x="12275" y="2546388"/>
                            <a:pt x="15709" y="2548682"/>
                            <a:pt x="19599" y="2550288"/>
                          </a:cubicBezTo>
                          <a:cubicBezTo>
                            <a:pt x="23489" y="2551894"/>
                            <a:pt x="27539" y="2552700"/>
                            <a:pt x="31750" y="2552700"/>
                          </a:cubicBezTo>
                          <a:lnTo>
                            <a:pt x="7486650" y="2552700"/>
                          </a:lnTo>
                          <a:cubicBezTo>
                            <a:pt x="7490859" y="2552700"/>
                            <a:pt x="7494909" y="2551894"/>
                            <a:pt x="7498798" y="2550288"/>
                          </a:cubicBezTo>
                          <a:cubicBezTo>
                            <a:pt x="7502690" y="2548682"/>
                            <a:pt x="7506123" y="2546388"/>
                            <a:pt x="7509099" y="2543405"/>
                          </a:cubicBezTo>
                          <a:cubicBezTo>
                            <a:pt x="7512076" y="2540435"/>
                            <a:pt x="7514370" y="2536999"/>
                            <a:pt x="7515981" y="2533111"/>
                          </a:cubicBezTo>
                          <a:cubicBezTo>
                            <a:pt x="7517593" y="2529229"/>
                            <a:pt x="7518400" y="2525167"/>
                            <a:pt x="7518400" y="25209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-339264</wp:posOffset>
            </wp:positionV>
            <wp:extent cx="5641423" cy="1915415"/>
            <wp:effectExtent l="0" t="0" r="0" b="0"/>
            <wp:wrapNone/>
            <wp:docPr id="249" name="Freeform 2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915415"/>
                    </a:xfrm>
                    <a:custGeom>
                      <a:rect l="l" t="t" r="r" b="b"/>
                      <a:pathLst>
                        <a:path w="7518400" h="2552700">
                          <a:moveTo>
                            <a:pt x="0" y="31750"/>
                          </a:moveTo>
                          <a:lnTo>
                            <a:pt x="0" y="2520950"/>
                          </a:lnTo>
                          <a:cubicBezTo>
                            <a:pt x="0" y="2525167"/>
                            <a:pt x="805" y="2529229"/>
                            <a:pt x="2416" y="2533111"/>
                          </a:cubicBezTo>
                          <a:cubicBezTo>
                            <a:pt x="4028" y="2536999"/>
                            <a:pt x="6322" y="2540435"/>
                            <a:pt x="9298" y="2543405"/>
                          </a:cubicBezTo>
                          <a:cubicBezTo>
                            <a:pt x="12275" y="2546388"/>
                            <a:pt x="15709" y="2548682"/>
                            <a:pt x="19599" y="2550288"/>
                          </a:cubicBezTo>
                          <a:cubicBezTo>
                            <a:pt x="23489" y="2551894"/>
                            <a:pt x="27539" y="2552700"/>
                            <a:pt x="31750" y="2552700"/>
                          </a:cubicBezTo>
                          <a:lnTo>
                            <a:pt x="7486650" y="2552700"/>
                          </a:lnTo>
                          <a:cubicBezTo>
                            <a:pt x="7490859" y="2552700"/>
                            <a:pt x="7494909" y="2551894"/>
                            <a:pt x="7498798" y="2550288"/>
                          </a:cubicBezTo>
                          <a:cubicBezTo>
                            <a:pt x="7502690" y="2548682"/>
                            <a:pt x="7506123" y="2546388"/>
                            <a:pt x="7509099" y="2543405"/>
                          </a:cubicBezTo>
                          <a:cubicBezTo>
                            <a:pt x="7512076" y="2540435"/>
                            <a:pt x="7514370" y="2536999"/>
                            <a:pt x="7515981" y="2533111"/>
                          </a:cubicBezTo>
                          <a:cubicBezTo>
                            <a:pt x="7517593" y="2529229"/>
                            <a:pt x="7518400" y="2525167"/>
                            <a:pt x="7518400" y="25209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-315441</wp:posOffset>
            </wp:positionV>
            <wp:extent cx="5593776" cy="1886827"/>
            <wp:effectExtent l="0" t="0" r="0" b="0"/>
            <wp:wrapNone/>
            <wp:docPr id="250" name="Freeform 2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886827"/>
                    </a:xfrm>
                    <a:custGeom>
                      <a:rect l="l" t="t" r="r" b="b"/>
                      <a:pathLst>
                        <a:path w="7454900" h="2514600">
                          <a:moveTo>
                            <a:pt x="0" y="2514600"/>
                          </a:moveTo>
                          <a:lnTo>
                            <a:pt x="7454900" y="2514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514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-328140</wp:posOffset>
            </wp:positionV>
            <wp:extent cx="368459" cy="1921817"/>
            <wp:effectExtent l="0" t="0" r="0" b="0"/>
            <wp:wrapNone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>
                      <a:picLocks noChangeAspect="0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921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6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-315441</wp:posOffset>
            </wp:positionV>
            <wp:extent cx="5593776" cy="1886827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886827"/>
                    </a:xfrm>
                    <a:custGeom>
                      <a:rect l="l" t="t" r="r" b="b"/>
                      <a:pathLst>
                        <a:path w="7454900" h="2514600">
                          <a:moveTo>
                            <a:pt x="0" y="2514600"/>
                          </a:moveTo>
                          <a:lnTo>
                            <a:pt x="7454900" y="2514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514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//5*4*3*2*1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229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else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*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65" behindDoc="0" locked="0" layoutInCell="1" allowOverlap="1">
            <wp:simplePos x="0" y="0"/>
            <wp:positionH relativeFrom="page">
              <wp:posOffset>1368889</wp:posOffset>
            </wp:positionH>
            <wp:positionV relativeFrom="paragraph">
              <wp:posOffset>348423</wp:posOffset>
            </wp:positionV>
            <wp:extent cx="4831419" cy="1972591"/>
            <wp:effectExtent l="0" t="0" r="0" b="0"/>
            <wp:wrapNone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>
                      <a:picLocks noChangeAspect="0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1419" cy="1972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2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此题中，按照递归的三个条件来分析：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(1)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边界条件：阶乘，乘到最后一个数，即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的时候，返回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，程序执行到底；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(2)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递归前进段：当前的参数不等于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的时候，继续调用自身；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(3)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递归返回段：从最大的数开始乘，如果当前参数是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5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，那么就是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5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4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即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5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 (5-1)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，即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n * (n-1)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38" w:after="0" w:line="33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递归其实是方便了程序员难为了机器，递归可以通过数学公式很方便的转换为程序。其优点就是易理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解，容易编程。但递归是用栈机制实现的，每深入一层，都要占去一块栈数据区域，对嵌套层数深的一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些算法，递归会力不从心，空间上会以内存崩溃而告终，而且递归也带来了大量的函数调用，这也有许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多额外的时间开销。所以在深度大时，它的时空性就不好了。（会占用大量的内存空间）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而迭代虽然效率高，运行时间只因循环次数增加而增加，没什么额外开销，空间上也没有什么增加，但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缺点就是不容易理解，编写复杂问题时困难。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能不用递归就不用递归，递归都可以用迭代来代替。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8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总结和作业	</w:t>
      </w:r>
      <w:hyperlink r:id="rId235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300" w:after="0" w:line="257" w:lineRule="exact"/>
        <w:ind w:left="990" w:right="0" w:firstLine="0"/>
      </w:pPr>
      <w:r>
        <w:drawing>
          <wp:anchor simplePos="0" relativeHeight="251658296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45251</wp:posOffset>
            </wp:positionV>
            <wp:extent cx="5650953" cy="9529"/>
            <wp:effectExtent l="0" t="0" r="0" b="0"/>
            <wp:wrapNone/>
            <wp:docPr id="254" name="Freeform 2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总结：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95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55" name="Freeform 25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56" name="Freeform 25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57" name="Freeform 25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58" name="Freeform 25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59" name="Freeform 25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60" name="Freeform 26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61" name="Freeform 2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62" name="Freeform 2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63" name="Freeform 2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64" name="Freeform 2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65" name="Freeform 2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93" w:after="0" w:line="300" w:lineRule="exact"/>
        <w:ind w:left="1440" w:right="1040" w:firstLine="0"/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194635</wp:posOffset>
            </wp:positionV>
            <wp:extent cx="47647" cy="47647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491"/>
                            <a:pt x="61083" y="19609"/>
                          </a:cubicBezTo>
                          <a:cubicBezTo>
                            <a:pt x="59471" y="15714"/>
                            <a:pt x="57177" y="12285"/>
                            <a:pt x="54201" y="9302"/>
                          </a:cubicBezTo>
                          <a:cubicBezTo>
                            <a:pt x="51222" y="6332"/>
                            <a:pt x="47790" y="4037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85"/>
                            <a:pt x="4028" y="15714"/>
                            <a:pt x="2416" y="19609"/>
                          </a:cubicBezTo>
                          <a:cubicBezTo>
                            <a:pt x="805" y="23491"/>
                            <a:pt x="0" y="27546"/>
                            <a:pt x="0" y="31750"/>
                          </a:cubicBezTo>
                          <a:cubicBezTo>
                            <a:pt x="0" y="35967"/>
                            <a:pt x="805" y="40023"/>
                            <a:pt x="2416" y="43905"/>
                          </a:cubicBezTo>
                          <a:cubicBezTo>
                            <a:pt x="4028" y="47799"/>
                            <a:pt x="6322" y="51235"/>
                            <a:pt x="9298" y="54205"/>
                          </a:cubicBezTo>
                          <a:cubicBezTo>
                            <a:pt x="12275" y="57188"/>
                            <a:pt x="15709" y="59482"/>
                            <a:pt x="19599" y="61088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8"/>
                          </a:cubicBezTo>
                          <a:cubicBezTo>
                            <a:pt x="47790" y="59482"/>
                            <a:pt x="51222" y="57188"/>
                            <a:pt x="54201" y="54205"/>
                          </a:cubicBezTo>
                          <a:cubicBezTo>
                            <a:pt x="57177" y="51235"/>
                            <a:pt x="59471" y="47799"/>
                            <a:pt x="61083" y="43905"/>
                          </a:cubicBezTo>
                          <a:cubicBezTo>
                            <a:pt x="62694" y="40023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用户交互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Scanner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4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82179</wp:posOffset>
            </wp:positionV>
            <wp:extent cx="47647" cy="47647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497"/>
                            <a:pt x="61083" y="19615"/>
                          </a:cubicBezTo>
                          <a:cubicBezTo>
                            <a:pt x="59471" y="15714"/>
                            <a:pt x="57177" y="12285"/>
                            <a:pt x="54201" y="9302"/>
                          </a:cubicBezTo>
                          <a:cubicBezTo>
                            <a:pt x="51222" y="6332"/>
                            <a:pt x="47790" y="4037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85"/>
                            <a:pt x="4028" y="15714"/>
                            <a:pt x="2416" y="19615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ubicBezTo>
                            <a:pt x="0" y="35967"/>
                            <a:pt x="805" y="40029"/>
                            <a:pt x="2416" y="43911"/>
                          </a:cubicBezTo>
                          <a:cubicBezTo>
                            <a:pt x="4028" y="47799"/>
                            <a:pt x="6322" y="51235"/>
                            <a:pt x="9298" y="54211"/>
                          </a:cubicBezTo>
                          <a:cubicBezTo>
                            <a:pt x="12275" y="57194"/>
                            <a:pt x="15709" y="59488"/>
                            <a:pt x="19599" y="61088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8"/>
                          </a:cubicBezTo>
                          <a:cubicBezTo>
                            <a:pt x="47790" y="59488"/>
                            <a:pt x="51222" y="57194"/>
                            <a:pt x="54201" y="54211"/>
                          </a:cubicBezTo>
                          <a:cubicBezTo>
                            <a:pt x="57177" y="51235"/>
                            <a:pt x="59471" y="47799"/>
                            <a:pt x="61083" y="43911"/>
                          </a:cubicBezTo>
                          <a:cubicBezTo>
                            <a:pt x="62694" y="40029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顺序结构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4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82180</wp:posOffset>
            </wp:positionV>
            <wp:extent cx="47647" cy="47647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2"/>
                            <a:pt x="62694" y="23497"/>
                            <a:pt x="61083" y="19615"/>
                          </a:cubicBezTo>
                          <a:cubicBezTo>
                            <a:pt x="59471" y="15720"/>
                            <a:pt x="57177" y="12297"/>
                            <a:pt x="54201" y="9308"/>
                          </a:cubicBezTo>
                          <a:cubicBezTo>
                            <a:pt x="51222" y="6332"/>
                            <a:pt x="47790" y="4037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ubicBezTo>
                            <a:pt x="0" y="35967"/>
                            <a:pt x="805" y="40023"/>
                            <a:pt x="2416" y="43905"/>
                          </a:cubicBezTo>
                          <a:cubicBezTo>
                            <a:pt x="4028" y="47799"/>
                            <a:pt x="6322" y="51235"/>
                            <a:pt x="9298" y="54205"/>
                          </a:cubicBezTo>
                          <a:cubicBezTo>
                            <a:pt x="12275" y="57188"/>
                            <a:pt x="15709" y="59482"/>
                            <a:pt x="19599" y="61088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8"/>
                          </a:cubicBezTo>
                          <a:cubicBezTo>
                            <a:pt x="47790" y="59482"/>
                            <a:pt x="51222" y="57188"/>
                            <a:pt x="54201" y="54205"/>
                          </a:cubicBezTo>
                          <a:cubicBezTo>
                            <a:pt x="57177" y="51235"/>
                            <a:pt x="59471" y="47799"/>
                            <a:pt x="61083" y="43905"/>
                          </a:cubicBezTo>
                          <a:cubicBezTo>
                            <a:pt x="62694" y="40023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选择结构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4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82179</wp:posOffset>
            </wp:positionV>
            <wp:extent cx="47647" cy="47647"/>
            <wp:effectExtent l="0" t="0" r="0" b="0"/>
            <wp:wrapNone/>
            <wp:docPr id="270" name="Freeform 2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497"/>
                            <a:pt x="61083" y="19615"/>
                          </a:cubicBezTo>
                          <a:cubicBezTo>
                            <a:pt x="59471" y="15720"/>
                            <a:pt x="57177" y="12291"/>
                            <a:pt x="54201" y="9302"/>
                          </a:cubicBezTo>
                          <a:cubicBezTo>
                            <a:pt x="51222" y="6332"/>
                            <a:pt x="47790" y="4037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ubicBezTo>
                            <a:pt x="0" y="35967"/>
                            <a:pt x="805" y="40029"/>
                            <a:pt x="2416" y="43911"/>
                          </a:cubicBezTo>
                          <a:cubicBezTo>
                            <a:pt x="4028" y="47799"/>
                            <a:pt x="6322" y="51228"/>
                            <a:pt x="9298" y="54205"/>
                          </a:cubicBezTo>
                          <a:cubicBezTo>
                            <a:pt x="12275" y="57194"/>
                            <a:pt x="15709" y="59488"/>
                            <a:pt x="19599" y="61088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8"/>
                          </a:cubicBezTo>
                          <a:cubicBezTo>
                            <a:pt x="47790" y="59488"/>
                            <a:pt x="51222" y="57194"/>
                            <a:pt x="54201" y="54205"/>
                          </a:cubicBezTo>
                          <a:cubicBezTo>
                            <a:pt x="57177" y="51228"/>
                            <a:pt x="59471" y="47799"/>
                            <a:pt x="61083" y="43911"/>
                          </a:cubicBezTo>
                          <a:cubicBezTo>
                            <a:pt x="62694" y="40029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循环结构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" w:after="0" w:line="300" w:lineRule="exact"/>
        <w:ind w:left="1440" w:right="1040" w:firstLine="0"/>
      </w:pPr>
      <w:r>
        <w:drawing>
          <wp:anchor simplePos="0" relativeHeight="25165825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143199</wp:posOffset>
            </wp:positionV>
            <wp:extent cx="47647" cy="47647"/>
            <wp:effectExtent l="0" t="0" r="0" b="0"/>
            <wp:wrapNone/>
            <wp:docPr id="271" name="Freeform 2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2"/>
                            <a:pt x="62694" y="23497"/>
                            <a:pt x="61083" y="19609"/>
                          </a:cubicBezTo>
                          <a:cubicBezTo>
                            <a:pt x="59471" y="15720"/>
                            <a:pt x="57177" y="12291"/>
                            <a:pt x="54201" y="9302"/>
                          </a:cubicBezTo>
                          <a:cubicBezTo>
                            <a:pt x="51222" y="6332"/>
                            <a:pt x="47790" y="4037"/>
                            <a:pt x="43900" y="2425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25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09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ubicBezTo>
                            <a:pt x="0" y="35967"/>
                            <a:pt x="805" y="40029"/>
                            <a:pt x="2416" y="43911"/>
                          </a:cubicBezTo>
                          <a:cubicBezTo>
                            <a:pt x="4028" y="47799"/>
                            <a:pt x="6322" y="51235"/>
                            <a:pt x="9298" y="54205"/>
                          </a:cubicBezTo>
                          <a:cubicBezTo>
                            <a:pt x="12275" y="57188"/>
                            <a:pt x="15709" y="59482"/>
                            <a:pt x="19599" y="61088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8"/>
                          </a:cubicBezTo>
                          <a:cubicBezTo>
                            <a:pt x="47790" y="59482"/>
                            <a:pt x="51222" y="57188"/>
                            <a:pt x="54201" y="54205"/>
                          </a:cubicBezTo>
                          <a:cubicBezTo>
                            <a:pt x="57177" y="51235"/>
                            <a:pt x="59471" y="47799"/>
                            <a:pt x="61083" y="43911"/>
                          </a:cubicBezTo>
                          <a:cubicBezTo>
                            <a:pt x="62694" y="40029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eak &amp; continue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5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82180</wp:posOffset>
            </wp:positionV>
            <wp:extent cx="47647" cy="47647"/>
            <wp:effectExtent l="0" t="0" r="0" b="0"/>
            <wp:wrapNone/>
            <wp:docPr id="272" name="Freeform 2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497"/>
                            <a:pt x="61083" y="19621"/>
                          </a:cubicBezTo>
                          <a:cubicBezTo>
                            <a:pt x="59471" y="15727"/>
                            <a:pt x="57177" y="12297"/>
                            <a:pt x="54201" y="9308"/>
                          </a:cubicBezTo>
                          <a:cubicBezTo>
                            <a:pt x="51222" y="6338"/>
                            <a:pt x="47790" y="4044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ubicBezTo>
                            <a:pt x="0" y="35967"/>
                            <a:pt x="805" y="40029"/>
                            <a:pt x="2416" y="43911"/>
                          </a:cubicBezTo>
                          <a:cubicBezTo>
                            <a:pt x="4028" y="47799"/>
                            <a:pt x="6322" y="51228"/>
                            <a:pt x="9298" y="54205"/>
                          </a:cubicBezTo>
                          <a:cubicBezTo>
                            <a:pt x="12275" y="57194"/>
                            <a:pt x="15709" y="59488"/>
                            <a:pt x="19599" y="61088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8"/>
                          </a:cubicBezTo>
                          <a:cubicBezTo>
                            <a:pt x="47790" y="59488"/>
                            <a:pt x="51222" y="57194"/>
                            <a:pt x="54201" y="54205"/>
                          </a:cubicBezTo>
                          <a:cubicBezTo>
                            <a:pt x="57177" y="51228"/>
                            <a:pt x="59471" y="47799"/>
                            <a:pt x="61083" y="43911"/>
                          </a:cubicBezTo>
                          <a:cubicBezTo>
                            <a:pt x="62694" y="40029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465" w:lineRule="exact"/>
        <w:ind w:left="990" w:right="104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作业：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写一个计算器，要求实现加减乘除功能，并且能够循环接收新的数据，通过用户交互实现。思路推荐：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1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写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4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个方法：加减乘除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230" w:right="104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2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利用循环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+switch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进行用户交互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3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传递需要操作的两个数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4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输出结果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r/>
    </w:p>
    <w:sectPr>
      <w:type w:val="continuous"/>
      <w:pgSz w:w="11909" w:h="16848"/>
      <w:pgMar w:top="175" w:right="500" w:bottom="238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documentProtection w:edit="readOnly" w:enforcement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hyperlink" TargetMode="External" Target="af://n0/"/><Relationship Id="rId101" Type="http://schemas.openxmlformats.org/officeDocument/2006/relationships/hyperlink" TargetMode="External" Target="af://n2/"/><Relationship Id="rId102" Type="http://schemas.openxmlformats.org/officeDocument/2006/relationships/hyperlink" TargetMode="External" Target="af://n33/"/><Relationship Id="rId128" Type="http://schemas.openxmlformats.org/officeDocument/2006/relationships/image" Target="media/image128.png"/><Relationship Id="rId137" Type="http://schemas.openxmlformats.org/officeDocument/2006/relationships/hyperlink" TargetMode="External" Target="af://n58/"/><Relationship Id="rId154" Type="http://schemas.openxmlformats.org/officeDocument/2006/relationships/image" Target="media/image154.png"/><Relationship Id="rId159" Type="http://schemas.openxmlformats.org/officeDocument/2006/relationships/image" Target="media/image159.png"/><Relationship Id="rId163" Type="http://schemas.openxmlformats.org/officeDocument/2006/relationships/image" Target="media/image163.png"/><Relationship Id="rId168" Type="http://schemas.openxmlformats.org/officeDocument/2006/relationships/image" Target="media/image168.png"/><Relationship Id="rId173" Type="http://schemas.openxmlformats.org/officeDocument/2006/relationships/image" Target="media/image173.png"/><Relationship Id="rId176" Type="http://schemas.openxmlformats.org/officeDocument/2006/relationships/hyperlink" TargetMode="External" Target="af://n70/"/><Relationship Id="rId177" Type="http://schemas.openxmlformats.org/officeDocument/2006/relationships/hyperlink" TargetMode="External" Target="af://n80/"/><Relationship Id="rId190" Type="http://schemas.openxmlformats.org/officeDocument/2006/relationships/image" Target="media/image190.png"/><Relationship Id="rId194" Type="http://schemas.openxmlformats.org/officeDocument/2006/relationships/image" Target="media/image194.png"/><Relationship Id="rId198" Type="http://schemas.openxmlformats.org/officeDocument/2006/relationships/image" Target="media/image198.png"/><Relationship Id="rId201" Type="http://schemas.openxmlformats.org/officeDocument/2006/relationships/hyperlink" TargetMode="External" Target="af://n90/"/><Relationship Id="rId202" Type="http://schemas.openxmlformats.org/officeDocument/2006/relationships/hyperlink" TargetMode="External" Target="af://n97/"/><Relationship Id="rId218" Type="http://schemas.openxmlformats.org/officeDocument/2006/relationships/image" Target="media/image218.png"/><Relationship Id="rId222" Type="http://schemas.openxmlformats.org/officeDocument/2006/relationships/image" Target="media/image222.png"/><Relationship Id="rId227" Type="http://schemas.openxmlformats.org/officeDocument/2006/relationships/image" Target="media/image227.png"/><Relationship Id="rId232" Type="http://schemas.openxmlformats.org/officeDocument/2006/relationships/image" Target="media/image232.png"/><Relationship Id="rId235" Type="http://schemas.openxmlformats.org/officeDocument/2006/relationships/hyperlink" TargetMode="External" Target="af://n116/"/><Relationship Id="rId251" Type="http://schemas.openxmlformats.org/officeDocument/2006/relationships/image" Target="media/image251.png"/><Relationship Id="rId253" Type="http://schemas.openxmlformats.org/officeDocument/2006/relationships/image" Target="media/image2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2021-10-29T11:31:08Z</dcterms:created>
  <dcterms:modified xsi:type="dcterms:W3CDTF">2021-10-29T11:31:08Z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