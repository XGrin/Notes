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 Id="R00815e2714da42da"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xml:space="preserve" xml:embedTrueTypeFonts="1">
  <w:body>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2" name="Freeform 1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3" name="Freeform 1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4" name="Freeform 1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5" name="Freeform 1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6" name="Freeform 1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7" name="Freeform 1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8" name="Freeform 1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09" name="Freeform 1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10" name="Freeform 1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11" name="Freeform 1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12" name="Freeform 1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13" name="Freeform 1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spacing w:line="240" w:lineRule="auto"/>
        <w:rPr>
          <w:rFonts w:ascii="Times New Roman" w:hAnsi="Times New Roman"/>
          <w:color w:val="000000" w:themeColor="text1"/>
          <w:sz w:val="24"/>
          <w:szCs w:val="24"/>
          <w:lang w:val="zh-CN"/>
        </w:rPr>
      </w:pPr>
      <w:r/>
    </w:p>
    <w:p>
      <w:pPr>
        <w:spacing w:after="20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微软雅黑" w:hAnsi="微软雅黑" w:cs="微软雅黑"/>
          <w:b/>
          <w:bCs/>
          <w:color w:val="333333"/>
          <w:sz w:val="36"/>
          <w:szCs w:val="36"/>
        </w:rPr>
        <w:t>前言	</w:t>
      </w:r>
      <w:hyperlink r:id="rId100"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72" w:after="0" w:line="300" w:lineRule="exact"/>
        <w:ind w:left="990" w:right="1062" w:firstLine="0"/>
        <w:jc w:val="both"/>
      </w:pPr>
      <w:r>
        <w:drawing>
          <wp:anchor simplePos="0" relativeHeight="251658243" behindDoc="0" locked="0" layoutInCell="1" allowOverlap="1">
            <wp:simplePos x="0" y="0"/>
            <wp:positionH relativeFrom="page">
              <wp:posOffset>959124</wp:posOffset>
            </wp:positionH>
            <wp:positionV relativeFrom="line">
              <wp:posOffset>98629</wp:posOffset>
            </wp:positionV>
            <wp:extent cx="5650953" cy="9529"/>
            <wp:effectExtent l="0" t="0" r="0" b="0"/>
            <wp:wrapNone/>
            <wp:docPr id="114" name="Freeform 114"/>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6"/>
          <w:sz w:val="19"/>
          <w:szCs w:val="19"/>
        </w:rPr>
        <w:t>ok,</w:t>
      </w:r>
      <w:r>
        <w:rPr lang="zh-CN" sz="19" baseline="0" dirty="0">
          <w:jc w:val="left"/>
          <w:rFonts w:ascii="微软雅黑" w:hAnsi="微软雅黑" w:cs="微软雅黑"/>
          <w:color w:val="333333"/>
          <w:sz w:val="19"/>
          <w:szCs w:val="19"/>
        </w:rPr>
        <w:t>各位同学们</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那么从今天开始呢，我们就正式开始迈入</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常用类的学习了</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之前呢，我们已经学习了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面向对象相关的知识，也算正式踏入了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开发的大门了，那么后面的课程都属于是高级部分学习了！</w:t>
      </w:r>
      <w:r>
        <w:rPr>
          <w:rFonts w:ascii="Times New Roman" w:hAnsi="Times New Roman" w:cs="Times New Roman"/>
          <w:sz w:val="19"/>
          <w:szCs w:val="19"/>
        </w:rPr>
        <w:t> </w:t>
      </w:r>
      <w:r/>
    </w:p>
    <w:p>
      <w:pPr>
        <w:rPr>
          <w:rFonts w:ascii="Times New Roman" w:hAnsi="Times New Roman" w:cs="Times New Roman"/>
          <w:color w:val="010302"/>
        </w:rPr>
        <w:spacing w:before="97" w:after="0" w:line="366" w:lineRule="exact"/>
        <w:ind w:left="990" w:right="841" w:firstLine="0"/>
      </w:pPr>
      <w:r/>
      <w:r>
        <w:rPr lang="zh-CN" sz="19" baseline="0" dirty="0">
          <w:jc w:val="left"/>
          <w:rFonts w:ascii="微软雅黑" w:hAnsi="微软雅黑" w:cs="微软雅黑"/>
          <w:color w:val="333333"/>
          <w:sz w:val="19"/>
          <w:szCs w:val="19"/>
        </w:rPr>
        <w:t>我们会学习：常用类，集合框架，</w:t>
      </w:r>
      <w:r>
        <w:rPr lang="zh-CN" sz="19" baseline="0" dirty="0">
          <w:jc w:val="left"/>
          <w:rFonts w:ascii="宋体" w:hAnsi="宋体" w:cs="宋体"/>
          <w:color w:val="333333"/>
          <w:sz w:val="19"/>
          <w:szCs w:val="19"/>
        </w:rPr>
        <w:t>IO</w:t>
      </w:r>
      <w:r>
        <w:rPr lang="zh-CN" sz="19" baseline="0" dirty="0">
          <w:jc w:val="left"/>
          <w:rFonts w:ascii="微软雅黑" w:hAnsi="微软雅黑" w:cs="微软雅黑"/>
          <w:color w:val="333333"/>
          <w:sz w:val="19"/>
          <w:szCs w:val="19"/>
        </w:rPr>
        <w:t>流，多线程，网络编程，注解和反射，以及</w:t>
      </w:r>
      <w:r>
        <w:rPr lang="zh-CN" sz="19" baseline="0" dirty="0">
          <w:jc w:val="left"/>
          <w:rFonts w:ascii="宋体" w:hAnsi="宋体" w:cs="宋体"/>
          <w:color w:val="333333"/>
          <w:sz w:val="19"/>
          <w:szCs w:val="19"/>
        </w:rPr>
        <w:t>GUI</w:t>
      </w:r>
      <w:r>
        <w:rPr lang="zh-CN" sz="19" baseline="0" dirty="0">
          <w:jc w:val="left"/>
          <w:rFonts w:ascii="微软雅黑" w:hAnsi="微软雅黑" w:cs="微软雅黑"/>
          <w:color w:val="333333"/>
          <w:sz w:val="19"/>
          <w:szCs w:val="19"/>
        </w:rPr>
        <w:t>编程！</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其实，</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的学习，除了思想，本质还是在学习一个个类的使用！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我们来看下，这一章会学习哪些内容呢？</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首先，我们要学习</w:t>
      </w:r>
      <w:r>
        <w:rPr lang="zh-CN" sz="19" baseline="0" dirty="0">
          <w:jc w:val="left"/>
          <w:rFonts w:ascii="宋体" w:hAnsi="宋体" w:cs="宋体"/>
          <w:color w:val="333333"/>
          <w:sz w:val="19"/>
          <w:szCs w:val="19"/>
        </w:rPr>
        <w:t>Math</w:t>
      </w:r>
      <w:r>
        <w:rPr lang="zh-CN" sz="19" baseline="0" dirty="0">
          <w:jc w:val="left"/>
          <w:rFonts w:ascii="微软雅黑" w:hAnsi="微软雅黑" w:cs="微软雅黑"/>
          <w:color w:val="333333"/>
          <w:sz w:val="19"/>
          <w:szCs w:val="19"/>
        </w:rPr>
        <w:t>类，这里面有许多关于数学操作的方法，然后我们会学习时间和日期类，使用</w:t>
      </w:r>
      <w:r>
        <w:rPr>
          <w:rFonts w:ascii="Times New Roman" w:hAnsi="Times New Roman" w:cs="Times New Roman"/>
          <w:sz w:val="19"/>
          <w:szCs w:val="19"/>
        </w:rPr>
        <w:t> </w:t>
      </w:r>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来获得时间相关的对象，然后会给大家讲解</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类，这个我们从学</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的第一天就接触的类，我们</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其实并未真正的了解，包括它的一些扩展</w:t>
      </w:r>
      <w:r>
        <w:rPr lang="zh-CN" sz="19" baseline="0" dirty="0">
          <w:jc w:val="left"/>
          <w:rFonts w:ascii="宋体" w:hAnsi="宋体" w:cs="宋体"/>
          <w:color w:val="333333"/>
          <w:spacing w:val="-7"/>
          <w:sz w:val="19"/>
          <w:szCs w:val="19"/>
        </w:rPr>
        <w:t>StringBuilder </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 StringBuﬀer</w:t>
      </w:r>
      <w:r>
        <w:rPr lang="zh-CN" sz="19" baseline="0" dirty="0">
          <w:jc w:val="left"/>
          <w:rFonts w:ascii="微软雅黑" w:hAnsi="微软雅黑" w:cs="微软雅黑"/>
          <w:color w:val="333333"/>
          <w:sz w:val="19"/>
          <w:szCs w:val="19"/>
        </w:rPr>
        <w:t>，接下来就是我们的包装类了，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之前学习的</w:t>
      </w:r>
      <w:r>
        <w:rPr lang="zh-CN" sz="19" baseline="0" dirty="0">
          <w:jc w:val="left"/>
          <w:rFonts w:ascii="宋体" w:hAnsi="宋体" w:cs="宋体"/>
          <w:color w:val="333333"/>
          <w:sz w:val="19"/>
          <w:szCs w:val="19"/>
        </w:rPr>
        <w:t>8</w:t>
      </w:r>
      <w:r>
        <w:rPr lang="zh-CN" sz="19" baseline="0" dirty="0">
          <w:jc w:val="left"/>
          <w:rFonts w:ascii="微软雅黑" w:hAnsi="微软雅黑" w:cs="微软雅黑"/>
          <w:color w:val="333333"/>
          <w:sz w:val="19"/>
          <w:szCs w:val="19"/>
        </w:rPr>
        <w:t>大基本数据类型都有其对应的包装类，还有自动装箱和拆箱的原理，我们需要知道。然后就</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是所有类的老祖宗类：</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的探究及分析，最后给大家讲讲</w:t>
      </w:r>
      <w:r>
        <w:rPr lang="zh-CN" sz="19" baseline="0" dirty="0">
          <w:jc w:val="left"/>
          <w:rFonts w:ascii="宋体" w:hAnsi="宋体" w:cs="宋体"/>
          <w:color w:val="333333"/>
          <w:spacing w:val="-18"/>
          <w:sz w:val="19"/>
          <w:szCs w:val="19"/>
        </w:rPr>
        <w:t>File</w:t>
      </w:r>
      <w:r>
        <w:rPr lang="zh-CN" sz="19" baseline="0" dirty="0">
          <w:jc w:val="left"/>
          <w:rFonts w:ascii="微软雅黑" w:hAnsi="微软雅黑" w:cs="微软雅黑"/>
          <w:color w:val="333333"/>
          <w:sz w:val="19"/>
          <w:szCs w:val="19"/>
        </w:rPr>
        <w:t>类，为之后会学习的</w:t>
      </w:r>
      <w:r>
        <w:rPr lang="zh-CN" sz="19" baseline="0" dirty="0">
          <w:jc w:val="left"/>
          <w:rFonts w:ascii="宋体" w:hAnsi="宋体" w:cs="宋体"/>
          <w:color w:val="333333"/>
          <w:sz w:val="19"/>
          <w:szCs w:val="19"/>
        </w:rPr>
        <w:t>IO</w:t>
      </w:r>
      <w:r>
        <w:rPr lang="zh-CN" sz="19" baseline="0" dirty="0">
          <w:jc w:val="left"/>
          <w:rFonts w:ascii="微软雅黑" w:hAnsi="微软雅黑" w:cs="微软雅黑"/>
          <w:color w:val="333333"/>
          <w:sz w:val="19"/>
          <w:szCs w:val="19"/>
        </w:rPr>
        <w:t>流打个基础！</w:t>
      </w:r>
      <w:r>
        <w:rPr>
          <w:rFonts w:ascii="Times New Roman" w:hAnsi="Times New Roman" w:cs="Times New Roman"/>
          <w:sz w:val="19"/>
          <w:szCs w:val="19"/>
        </w:rPr>
        <w:t> </w:t>
      </w:r>
      <w:r/>
    </w:p>
    <w:p>
      <w:pPr>
        <w:rPr>
          <w:rFonts w:ascii="Times New Roman" w:hAnsi="Times New Roman" w:cs="Times New Roman"/>
          <w:color w:val="010302"/>
        </w:rPr>
        <w:spacing w:before="144" w:after="0" w:line="300" w:lineRule="exact"/>
        <w:ind w:left="990" w:right="841" w:firstLine="0"/>
      </w:pPr>
      <w:r/>
      <w:r>
        <w:rPr lang="zh-CN" sz="19" baseline="0" dirty="0">
          <w:jc w:val="left"/>
          <w:rFonts w:ascii="微软雅黑" w:hAnsi="微软雅黑" w:cs="微软雅黑"/>
          <w:color w:val="333333"/>
          <w:sz w:val="19"/>
          <w:szCs w:val="19"/>
        </w:rPr>
        <w:t>这些就是我们这个阶段会学习的一些东西了！是一个很重要的阶段，以后开发中，这些都是天天用的东</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西，不能不会！</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宋体" w:hAnsi="宋体" w:cs="宋体"/>
          <w:color w:val="333333"/>
          <w:sz w:val="36"/>
          <w:szCs w:val="36"/>
        </w:rPr>
        <w:t>Object</w:t>
      </w:r>
      <w:r>
        <w:rPr lang="zh-CN" sz="36" baseline="0" dirty="0">
          <w:jc w:val="left"/>
          <w:rFonts w:ascii="微软雅黑" w:hAnsi="微软雅黑" w:cs="微软雅黑"/>
          <w:b/>
          <w:bCs/>
          <w:color w:val="333333"/>
          <w:sz w:val="36"/>
          <w:szCs w:val="36"/>
        </w:rPr>
        <w:t>类	</w:t>
      </w:r>
      <w:hyperlink r:id="rId101"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138" w:after="0" w:line="460" w:lineRule="exact"/>
        <w:ind w:left="990" w:right="841" w:firstLine="0"/>
      </w:pPr>
      <w:r>
        <w:drawing>
          <wp:anchor simplePos="0" relativeHeight="251658293" behindDoc="0" locked="0" layoutInCell="1" allowOverlap="1">
            <wp:simplePos x="0" y="0"/>
            <wp:positionH relativeFrom="page">
              <wp:posOffset>959124</wp:posOffset>
            </wp:positionH>
            <wp:positionV relativeFrom="line">
              <wp:posOffset>115140</wp:posOffset>
            </wp:positionV>
            <wp:extent cx="5650953" cy="9529"/>
            <wp:effectExtent l="0" t="0" r="0" b="0"/>
            <wp:wrapNone/>
            <wp:docPr id="115" name="Freeform 115"/>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大家都知道</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是所有类的父类，任何类都默认继承</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理论上</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类是所有类的父类，即直接或间接的继承</w:t>
      </w:r>
      <w:r>
        <w:rPr lang="zh-CN" sz="19" baseline="0" dirty="0">
          <w:jc w:val="left"/>
          <w:rFonts w:ascii="宋体" w:hAnsi="宋体" w:cs="宋体"/>
          <w:color w:val="333333"/>
          <w:spacing w:val="-7"/>
          <w:sz w:val="19"/>
          <w:szCs w:val="19"/>
        </w:rPr>
        <w:t>java.lang</w:t>
      </w:r>
      <w:r>
        <w:rPr lang="zh-CN" sz="19" baseline="0" dirty="0">
          <w:jc w:val="left"/>
          <w:rFonts w:ascii="宋体" w:hAnsi="宋体" w:cs="宋体"/>
          <w:color w:val="333333"/>
          <w:spacing w:val="-53"/>
          <w:sz w:val="19"/>
          <w:szCs w:val="19"/>
        </w:rPr>
        <w:t>.</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类。</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由于所有的类都继承在</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类，因此省略了</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xtends Object</w:t>
      </w:r>
      <w:r>
        <w:rPr lang="zh-CN" sz="19" baseline="0" dirty="0">
          <w:jc w:val="left"/>
          <w:rFonts w:ascii="微软雅黑" w:hAnsi="微软雅黑" w:cs="微软雅黑"/>
          <w:color w:val="333333"/>
          <w:sz w:val="19"/>
          <w:szCs w:val="19"/>
        </w:rPr>
        <w:t>关键字。</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该类中主要有以下方法</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440" w:right="8500" w:firstLine="0"/>
        <w:jc w:val="both"/>
      </w:pPr>
      <w:r>
        <w:drawing>
          <wp:anchor simplePos="0" relativeHeight="251658318" behindDoc="0" locked="0" layoutInCell="1" allowOverlap="1">
            <wp:simplePos x="0" y="0"/>
            <wp:positionH relativeFrom="page">
              <wp:posOffset>1092536</wp:posOffset>
            </wp:positionH>
            <wp:positionV relativeFrom="line">
              <wp:posOffset>232078</wp:posOffset>
            </wp:positionV>
            <wp:extent cx="47647" cy="47647"/>
            <wp:effectExtent l="0" t="0" r="0" b="0"/>
            <wp:wrapNone/>
            <wp:docPr id="116" name="Freeform 116"/>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1"/>
                            <a:pt x="61083" y="19602"/>
                          </a:cubicBezTo>
                          <a:cubicBezTo>
                            <a:pt x="59471" y="15710"/>
                            <a:pt x="57177" y="12277"/>
                            <a:pt x="54201" y="9299"/>
                          </a:cubicBezTo>
                          <a:cubicBezTo>
                            <a:pt x="51222" y="6323"/>
                            <a:pt x="47790" y="4030"/>
                            <a:pt x="43900" y="2419"/>
                          </a:cubicBezTo>
                          <a:cubicBezTo>
                            <a:pt x="40010" y="807"/>
                            <a:pt x="35960" y="0"/>
                            <a:pt x="31750" y="0"/>
                          </a:cubicBezTo>
                          <a:cubicBezTo>
                            <a:pt x="27539" y="0"/>
                            <a:pt x="23489" y="807"/>
                            <a:pt x="19599" y="2419"/>
                          </a:cubicBezTo>
                          <a:cubicBezTo>
                            <a:pt x="15709" y="4030"/>
                            <a:pt x="12275" y="6323"/>
                            <a:pt x="9298" y="9299"/>
                          </a:cubicBezTo>
                          <a:cubicBezTo>
                            <a:pt x="6322" y="12277"/>
                            <a:pt x="4028" y="15710"/>
                            <a:pt x="2416" y="19602"/>
                          </a:cubicBezTo>
                          <a:cubicBezTo>
                            <a:pt x="805" y="23491"/>
                            <a:pt x="0" y="27541"/>
                            <a:pt x="0" y="31750"/>
                          </a:cubicBezTo>
                          <a:cubicBezTo>
                            <a:pt x="0" y="35960"/>
                            <a:pt x="805" y="40013"/>
                            <a:pt x="2416" y="43902"/>
                          </a:cubicBezTo>
                          <a:cubicBezTo>
                            <a:pt x="4028" y="47791"/>
                            <a:pt x="6322" y="51225"/>
                            <a:pt x="9298" y="54202"/>
                          </a:cubicBezTo>
                          <a:cubicBezTo>
                            <a:pt x="12275" y="57178"/>
                            <a:pt x="15709" y="59474"/>
                            <a:pt x="19599" y="61084"/>
                          </a:cubicBezTo>
                          <a:cubicBezTo>
                            <a:pt x="23489" y="62695"/>
                            <a:pt x="27539" y="63500"/>
                            <a:pt x="31750" y="63500"/>
                          </a:cubicBezTo>
                          <a:cubicBezTo>
                            <a:pt x="35960" y="63500"/>
                            <a:pt x="40010" y="62695"/>
                            <a:pt x="43900" y="61084"/>
                          </a:cubicBezTo>
                          <a:cubicBezTo>
                            <a:pt x="47790" y="59474"/>
                            <a:pt x="51222" y="57178"/>
                            <a:pt x="54201" y="54202"/>
                          </a:cubicBezTo>
                          <a:cubicBezTo>
                            <a:pt x="57177" y="51225"/>
                            <a:pt x="59471" y="47791"/>
                            <a:pt x="61083" y="43902"/>
                          </a:cubicBezTo>
                          <a:cubicBezTo>
                            <a:pt x="62694" y="40013"/>
                            <a:pt x="63500" y="3596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12"/>
          <w:sz w:val="19"/>
          <w:szCs w:val="19"/>
        </w:rPr>
        <w:t>toString()</w:t>
      </w:r>
      <w:r>
        <w:rPr>
          <w:rFonts w:ascii="Times New Roman" w:hAnsi="Times New Roman" w:cs="Times New Roman"/>
          <w:sz w:val="19"/>
          <w:szCs w:val="19"/>
        </w:rPr>
        <w:t> </w:t>
      </w:r>
      <w:r>
        <w:drawing>
          <wp:anchor simplePos="0" relativeHeight="251658320" behindDoc="0" locked="0" layoutInCell="1" allowOverlap="1">
            <wp:simplePos x="0" y="0"/>
            <wp:positionH relativeFrom="page">
              <wp:posOffset>1092536</wp:posOffset>
            </wp:positionH>
            <wp:positionV relativeFrom="line">
              <wp:posOffset>135559</wp:posOffset>
            </wp:positionV>
            <wp:extent cx="47647" cy="47647"/>
            <wp:effectExtent l="0" t="0" r="0" b="0"/>
            <wp:wrapNone/>
            <wp:docPr id="117" name="Freeform 117"/>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3"/>
                            <a:pt x="61083" y="19602"/>
                          </a:cubicBezTo>
                          <a:cubicBezTo>
                            <a:pt x="59471" y="15712"/>
                            <a:pt x="57177" y="12277"/>
                            <a:pt x="54201" y="9301"/>
                          </a:cubicBezTo>
                          <a:cubicBezTo>
                            <a:pt x="51222" y="6323"/>
                            <a:pt x="47790" y="4030"/>
                            <a:pt x="43900" y="2419"/>
                          </a:cubicBezTo>
                          <a:cubicBezTo>
                            <a:pt x="40010" y="807"/>
                            <a:pt x="35960" y="0"/>
                            <a:pt x="31750" y="0"/>
                          </a:cubicBezTo>
                          <a:cubicBezTo>
                            <a:pt x="27539" y="0"/>
                            <a:pt x="23489" y="807"/>
                            <a:pt x="19599" y="2419"/>
                          </a:cubicBezTo>
                          <a:cubicBezTo>
                            <a:pt x="15709" y="4030"/>
                            <a:pt x="12275" y="6323"/>
                            <a:pt x="9298" y="9301"/>
                          </a:cubicBezTo>
                          <a:cubicBezTo>
                            <a:pt x="6322" y="12277"/>
                            <a:pt x="4028" y="15712"/>
                            <a:pt x="2416" y="19602"/>
                          </a:cubicBezTo>
                          <a:cubicBezTo>
                            <a:pt x="805" y="23493"/>
                            <a:pt x="0" y="27541"/>
                            <a:pt x="0" y="31750"/>
                          </a:cubicBezTo>
                          <a:cubicBezTo>
                            <a:pt x="0" y="35962"/>
                            <a:pt x="805" y="40013"/>
                            <a:pt x="2416" y="43902"/>
                          </a:cubicBezTo>
                          <a:cubicBezTo>
                            <a:pt x="4028" y="47792"/>
                            <a:pt x="6322" y="51225"/>
                            <a:pt x="9298" y="54202"/>
                          </a:cubicBezTo>
                          <a:cubicBezTo>
                            <a:pt x="12275" y="57178"/>
                            <a:pt x="15709" y="59472"/>
                            <a:pt x="19599" y="61085"/>
                          </a:cubicBezTo>
                          <a:cubicBezTo>
                            <a:pt x="23489" y="62695"/>
                            <a:pt x="27539" y="63500"/>
                            <a:pt x="31750" y="63500"/>
                          </a:cubicBezTo>
                          <a:cubicBezTo>
                            <a:pt x="35960" y="63500"/>
                            <a:pt x="40010" y="62695"/>
                            <a:pt x="43900" y="61085"/>
                          </a:cubicBezTo>
                          <a:cubicBezTo>
                            <a:pt x="47790" y="59472"/>
                            <a:pt x="51222" y="57178"/>
                            <a:pt x="54201" y="54202"/>
                          </a:cubicBezTo>
                          <a:cubicBezTo>
                            <a:pt x="57177" y="51225"/>
                            <a:pt x="59471" y="47792"/>
                            <a:pt x="61083" y="43902"/>
                          </a:cubicBezTo>
                          <a:cubicBezTo>
                            <a:pt x="62694" y="40013"/>
                            <a:pt x="63500" y="3596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11"/>
          <w:sz w:val="19"/>
          <w:szCs w:val="19"/>
        </w:rPr>
        <w:t>getClass()</w:t>
      </w:r>
      <w:r>
        <w:rPr>
          <w:rFonts w:ascii="Times New Roman" w:hAnsi="Times New Roman" w:cs="Times New Roman"/>
          <w:sz w:val="19"/>
          <w:szCs w:val="19"/>
        </w:rPr>
        <w:t> </w:t>
      </w:r>
      <w:r>
        <w:drawing>
          <wp:anchor simplePos="0" relativeHeight="251658322" behindDoc="0" locked="0" layoutInCell="1" allowOverlap="1">
            <wp:simplePos x="0" y="0"/>
            <wp:positionH relativeFrom="page">
              <wp:posOffset>1092536</wp:posOffset>
            </wp:positionH>
            <wp:positionV relativeFrom="line">
              <wp:posOffset>135559</wp:posOffset>
            </wp:positionV>
            <wp:extent cx="47647" cy="47647"/>
            <wp:effectExtent l="0" t="0" r="0" b="0"/>
            <wp:wrapNone/>
            <wp:docPr id="118" name="Freeform 118"/>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1"/>
                            <a:pt x="61083" y="19600"/>
                          </a:cubicBezTo>
                          <a:cubicBezTo>
                            <a:pt x="59471" y="15710"/>
                            <a:pt x="57177" y="12277"/>
                            <a:pt x="54201" y="9299"/>
                          </a:cubicBezTo>
                          <a:cubicBezTo>
                            <a:pt x="51222" y="6323"/>
                            <a:pt x="47790" y="4029"/>
                            <a:pt x="43900" y="2419"/>
                          </a:cubicBezTo>
                          <a:cubicBezTo>
                            <a:pt x="40010" y="807"/>
                            <a:pt x="35960" y="0"/>
                            <a:pt x="31750" y="0"/>
                          </a:cubicBezTo>
                          <a:cubicBezTo>
                            <a:pt x="27539" y="0"/>
                            <a:pt x="23489" y="807"/>
                            <a:pt x="19599" y="2419"/>
                          </a:cubicBezTo>
                          <a:cubicBezTo>
                            <a:pt x="15709" y="4029"/>
                            <a:pt x="12275" y="6323"/>
                            <a:pt x="9298" y="9299"/>
                          </a:cubicBezTo>
                          <a:cubicBezTo>
                            <a:pt x="6322" y="12277"/>
                            <a:pt x="4028" y="15710"/>
                            <a:pt x="2416" y="19600"/>
                          </a:cubicBezTo>
                          <a:cubicBezTo>
                            <a:pt x="805" y="23491"/>
                            <a:pt x="0" y="27541"/>
                            <a:pt x="0" y="31750"/>
                          </a:cubicBezTo>
                          <a:cubicBezTo>
                            <a:pt x="0" y="35960"/>
                            <a:pt x="805" y="40012"/>
                            <a:pt x="2416" y="43902"/>
                          </a:cubicBezTo>
                          <a:cubicBezTo>
                            <a:pt x="4028" y="47789"/>
                            <a:pt x="6322" y="51224"/>
                            <a:pt x="9298" y="54200"/>
                          </a:cubicBezTo>
                          <a:cubicBezTo>
                            <a:pt x="12275" y="57177"/>
                            <a:pt x="15709" y="59472"/>
                            <a:pt x="19599" y="61084"/>
                          </a:cubicBezTo>
                          <a:cubicBezTo>
                            <a:pt x="23489" y="62695"/>
                            <a:pt x="27539" y="63500"/>
                            <a:pt x="31750" y="63500"/>
                          </a:cubicBezTo>
                          <a:cubicBezTo>
                            <a:pt x="35960" y="63500"/>
                            <a:pt x="40010" y="62695"/>
                            <a:pt x="43900" y="61084"/>
                          </a:cubicBezTo>
                          <a:cubicBezTo>
                            <a:pt x="47790" y="59472"/>
                            <a:pt x="51222" y="57177"/>
                            <a:pt x="54201" y="54200"/>
                          </a:cubicBezTo>
                          <a:cubicBezTo>
                            <a:pt x="57177" y="51224"/>
                            <a:pt x="59471" y="47789"/>
                            <a:pt x="61083" y="43902"/>
                          </a:cubicBezTo>
                          <a:cubicBezTo>
                            <a:pt x="62694" y="40012"/>
                            <a:pt x="63500" y="3596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6"/>
          <w:sz w:val="19"/>
          <w:szCs w:val="19"/>
        </w:rPr>
        <w:t>equals()</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drawing>
          <wp:anchor simplePos="0" relativeHeight="251658324" behindDoc="0" locked="0" layoutInCell="1" allowOverlap="1">
            <wp:simplePos x="0" y="0"/>
            <wp:positionH relativeFrom="page">
              <wp:posOffset>1092536</wp:posOffset>
            </wp:positionH>
            <wp:positionV relativeFrom="line">
              <wp:posOffset>126033</wp:posOffset>
            </wp:positionV>
            <wp:extent cx="47647" cy="47647"/>
            <wp:effectExtent l="0" t="0" r="0" b="0"/>
            <wp:wrapNone/>
            <wp:docPr id="119" name="Freeform 119"/>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1"/>
                            <a:pt x="61083" y="19602"/>
                          </a:cubicBezTo>
                          <a:cubicBezTo>
                            <a:pt x="59471" y="15712"/>
                            <a:pt x="57177" y="12277"/>
                            <a:pt x="54201" y="9301"/>
                          </a:cubicBezTo>
                          <a:cubicBezTo>
                            <a:pt x="51222" y="6324"/>
                            <a:pt x="47790" y="4030"/>
                            <a:pt x="43900" y="2419"/>
                          </a:cubicBezTo>
                          <a:cubicBezTo>
                            <a:pt x="40010" y="807"/>
                            <a:pt x="35960" y="0"/>
                            <a:pt x="31750" y="0"/>
                          </a:cubicBezTo>
                          <a:cubicBezTo>
                            <a:pt x="27539" y="0"/>
                            <a:pt x="23489" y="807"/>
                            <a:pt x="19599" y="2419"/>
                          </a:cubicBezTo>
                          <a:cubicBezTo>
                            <a:pt x="15709" y="4030"/>
                            <a:pt x="12275" y="6324"/>
                            <a:pt x="9298" y="9301"/>
                          </a:cubicBezTo>
                          <a:cubicBezTo>
                            <a:pt x="6322" y="12277"/>
                            <a:pt x="4028" y="15712"/>
                            <a:pt x="2416" y="19602"/>
                          </a:cubicBezTo>
                          <a:cubicBezTo>
                            <a:pt x="805" y="23491"/>
                            <a:pt x="0" y="27541"/>
                            <a:pt x="0" y="31750"/>
                          </a:cubicBezTo>
                          <a:cubicBezTo>
                            <a:pt x="0" y="35962"/>
                            <a:pt x="805" y="40013"/>
                            <a:pt x="2416" y="43902"/>
                          </a:cubicBezTo>
                          <a:cubicBezTo>
                            <a:pt x="4028" y="47792"/>
                            <a:pt x="6322" y="51225"/>
                            <a:pt x="9298" y="54202"/>
                          </a:cubicBezTo>
                          <a:cubicBezTo>
                            <a:pt x="12275" y="57178"/>
                            <a:pt x="15709" y="59474"/>
                            <a:pt x="19599" y="61085"/>
                          </a:cubicBezTo>
                          <a:cubicBezTo>
                            <a:pt x="23489" y="62695"/>
                            <a:pt x="27539" y="63500"/>
                            <a:pt x="31750" y="63500"/>
                          </a:cubicBezTo>
                          <a:cubicBezTo>
                            <a:pt x="35960" y="63500"/>
                            <a:pt x="40010" y="62695"/>
                            <a:pt x="43900" y="61085"/>
                          </a:cubicBezTo>
                          <a:cubicBezTo>
                            <a:pt x="47790" y="59474"/>
                            <a:pt x="51222" y="57178"/>
                            <a:pt x="54201" y="54202"/>
                          </a:cubicBezTo>
                          <a:cubicBezTo>
                            <a:pt x="57177" y="51225"/>
                            <a:pt x="59471" y="47792"/>
                            <a:pt x="61083" y="43902"/>
                          </a:cubicBezTo>
                          <a:cubicBezTo>
                            <a:pt x="62694" y="40013"/>
                            <a:pt x="63500" y="3596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9"/>
          <w:sz w:val="19"/>
          <w:szCs w:val="19"/>
        </w:rPr>
        <w:t>clone()</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841" w:firstLine="0"/>
      </w:pPr>
      <w:r>
        <w:drawing>
          <wp:anchor simplePos="0" relativeHeight="251658326" behindDoc="0" locked="0" layoutInCell="1" allowOverlap="1">
            <wp:simplePos x="0" y="0"/>
            <wp:positionH relativeFrom="page">
              <wp:posOffset>1092536</wp:posOffset>
            </wp:positionH>
            <wp:positionV relativeFrom="line">
              <wp:posOffset>135559</wp:posOffset>
            </wp:positionV>
            <wp:extent cx="47647" cy="47647"/>
            <wp:effectExtent l="0" t="0" r="0" b="0"/>
            <wp:wrapNone/>
            <wp:docPr id="120" name="Freeform 120"/>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1"/>
                            <a:pt x="61083" y="19600"/>
                          </a:cubicBezTo>
                          <a:cubicBezTo>
                            <a:pt x="59471" y="15710"/>
                            <a:pt x="57177" y="12277"/>
                            <a:pt x="54201" y="9299"/>
                          </a:cubicBezTo>
                          <a:cubicBezTo>
                            <a:pt x="51222" y="6323"/>
                            <a:pt x="47790" y="4029"/>
                            <a:pt x="43900" y="2419"/>
                          </a:cubicBezTo>
                          <a:cubicBezTo>
                            <a:pt x="40010" y="807"/>
                            <a:pt x="35960" y="0"/>
                            <a:pt x="31750" y="0"/>
                          </a:cubicBezTo>
                          <a:cubicBezTo>
                            <a:pt x="27539" y="0"/>
                            <a:pt x="23489" y="807"/>
                            <a:pt x="19599" y="2419"/>
                          </a:cubicBezTo>
                          <a:cubicBezTo>
                            <a:pt x="15709" y="4029"/>
                            <a:pt x="12275" y="6323"/>
                            <a:pt x="9298" y="9299"/>
                          </a:cubicBezTo>
                          <a:cubicBezTo>
                            <a:pt x="6322" y="12277"/>
                            <a:pt x="4028" y="15710"/>
                            <a:pt x="2416" y="19600"/>
                          </a:cubicBezTo>
                          <a:cubicBezTo>
                            <a:pt x="805" y="23491"/>
                            <a:pt x="0" y="27541"/>
                            <a:pt x="0" y="31750"/>
                          </a:cubicBezTo>
                          <a:cubicBezTo>
                            <a:pt x="0" y="35960"/>
                            <a:pt x="805" y="40013"/>
                            <a:pt x="2416" y="43902"/>
                          </a:cubicBezTo>
                          <a:cubicBezTo>
                            <a:pt x="4028" y="47791"/>
                            <a:pt x="6322" y="51225"/>
                            <a:pt x="9298" y="54202"/>
                          </a:cubicBezTo>
                          <a:cubicBezTo>
                            <a:pt x="12275" y="57178"/>
                            <a:pt x="15709" y="59474"/>
                            <a:pt x="19599" y="61085"/>
                          </a:cubicBezTo>
                          <a:cubicBezTo>
                            <a:pt x="23489" y="62695"/>
                            <a:pt x="27539" y="63500"/>
                            <a:pt x="31750" y="63500"/>
                          </a:cubicBezTo>
                          <a:cubicBezTo>
                            <a:pt x="35960" y="63500"/>
                            <a:pt x="40010" y="62695"/>
                            <a:pt x="43900" y="61085"/>
                          </a:cubicBezTo>
                          <a:cubicBezTo>
                            <a:pt x="47790" y="59474"/>
                            <a:pt x="51222" y="57178"/>
                            <a:pt x="54201" y="54202"/>
                          </a:cubicBezTo>
                          <a:cubicBezTo>
                            <a:pt x="57177" y="51225"/>
                            <a:pt x="59471" y="47791"/>
                            <a:pt x="61083" y="43902"/>
                          </a:cubicBezTo>
                          <a:cubicBezTo>
                            <a:pt x="62694" y="40013"/>
                            <a:pt x="63500" y="3596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5"/>
          <w:sz w:val="19"/>
          <w:szCs w:val="19"/>
        </w:rPr>
        <w:t>ﬁnalize(</w:t>
      </w:r>
      <w:r>
        <w:rPr>
          <w:rFonts w:ascii="Times New Roman" w:hAnsi="Times New Roman" w:cs="Times New Roman"/>
          <w:sz w:val="19"/>
          <w:szCs w:val="19"/>
        </w:rPr>
        <w:t> </w:t>
      </w:r>
      <w:r>
        <w:br w:type="textWrapping" w:clear="all"/>
      </w:r>
      <w:r>
        <w:drawing>
          <wp:anchor simplePos="0" relativeHeight="251658328" behindDoc="0" locked="0" layoutInCell="1" allowOverlap="1">
            <wp:simplePos x="0" y="0"/>
            <wp:positionH relativeFrom="page">
              <wp:posOffset>1092536</wp:posOffset>
            </wp:positionH>
            <wp:positionV relativeFrom="line">
              <wp:posOffset>135559</wp:posOffset>
            </wp:positionV>
            <wp:extent cx="47647" cy="47647"/>
            <wp:effectExtent l="0" t="0" r="0" b="0"/>
            <wp:wrapNone/>
            <wp:docPr id="121" name="Freeform 121"/>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1"/>
                            <a:pt x="61083" y="19600"/>
                          </a:cubicBezTo>
                          <a:cubicBezTo>
                            <a:pt x="59471" y="15710"/>
                            <a:pt x="57177" y="12277"/>
                            <a:pt x="54201" y="9299"/>
                          </a:cubicBezTo>
                          <a:cubicBezTo>
                            <a:pt x="51222" y="6323"/>
                            <a:pt x="47790" y="4030"/>
                            <a:pt x="43900" y="2419"/>
                          </a:cubicBezTo>
                          <a:cubicBezTo>
                            <a:pt x="40010" y="807"/>
                            <a:pt x="35960" y="0"/>
                            <a:pt x="31750" y="0"/>
                          </a:cubicBezTo>
                          <a:cubicBezTo>
                            <a:pt x="27539" y="0"/>
                            <a:pt x="23489" y="807"/>
                            <a:pt x="19599" y="2419"/>
                          </a:cubicBezTo>
                          <a:cubicBezTo>
                            <a:pt x="15709" y="4030"/>
                            <a:pt x="12275" y="6323"/>
                            <a:pt x="9298" y="9299"/>
                          </a:cubicBezTo>
                          <a:cubicBezTo>
                            <a:pt x="6322" y="12277"/>
                            <a:pt x="4028" y="15710"/>
                            <a:pt x="2416" y="19600"/>
                          </a:cubicBezTo>
                          <a:cubicBezTo>
                            <a:pt x="805" y="23491"/>
                            <a:pt x="0" y="27541"/>
                            <a:pt x="0" y="31750"/>
                          </a:cubicBezTo>
                          <a:cubicBezTo>
                            <a:pt x="0" y="35960"/>
                            <a:pt x="805" y="40012"/>
                            <a:pt x="2416" y="43902"/>
                          </a:cubicBezTo>
                          <a:cubicBezTo>
                            <a:pt x="4028" y="47791"/>
                            <a:pt x="6322" y="51225"/>
                            <a:pt x="9298" y="54200"/>
                          </a:cubicBezTo>
                          <a:cubicBezTo>
                            <a:pt x="12275" y="57177"/>
                            <a:pt x="15709" y="59472"/>
                            <a:pt x="19599" y="61085"/>
                          </a:cubicBezTo>
                          <a:cubicBezTo>
                            <a:pt x="23489" y="62695"/>
                            <a:pt x="27539" y="63500"/>
                            <a:pt x="31750" y="63500"/>
                          </a:cubicBezTo>
                          <a:cubicBezTo>
                            <a:pt x="35960" y="63500"/>
                            <a:pt x="40010" y="62695"/>
                            <a:pt x="43900" y="61085"/>
                          </a:cubicBezTo>
                          <a:cubicBezTo>
                            <a:pt x="47790" y="59472"/>
                            <a:pt x="51222" y="57177"/>
                            <a:pt x="54201" y="54200"/>
                          </a:cubicBezTo>
                          <a:cubicBezTo>
                            <a:pt x="57177" y="51225"/>
                            <a:pt x="59471" y="47791"/>
                            <a:pt x="61083" y="43902"/>
                          </a:cubicBezTo>
                          <a:cubicBezTo>
                            <a:pt x="62694" y="40012"/>
                            <a:pt x="63500" y="3596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其中</w:t>
      </w:r>
      <w:r>
        <w:rPr lang="zh-CN" sz="19" baseline="0" dirty="0">
          <w:jc w:val="left"/>
          <w:rFonts w:ascii="宋体" w:hAnsi="宋体" w:cs="宋体"/>
          <w:color w:val="333333"/>
          <w:spacing w:val="-10"/>
          <w:sz w:val="19"/>
          <w:szCs w:val="19"/>
        </w:rPr>
        <w:t>toString(),getClass(),equals</w:t>
      </w:r>
      <w:r>
        <w:rPr lang="zh-CN" sz="19" baseline="0" dirty="0">
          <w:jc w:val="left"/>
          <w:rFonts w:ascii="微软雅黑" w:hAnsi="微软雅黑" w:cs="微软雅黑"/>
          <w:color w:val="333333"/>
          <w:sz w:val="19"/>
          <w:szCs w:val="19"/>
        </w:rPr>
        <w:t>是其中最重要的方法。</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【演示：查看</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类源码】</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0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24" name="Freeform 1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25" name="Freeform 1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26" name="Freeform 1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27" name="Freeform 1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28" name="Freeform 1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29" name="Freeform 1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30" name="Freeform 1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31" name="Freeform 1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32" name="Freeform 1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33" name="Freeform 1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34" name="Freeform 1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35" name="Freeform 1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42" behindDoc="0" locked="0" layoutInCell="1" allowOverlap="1">
            <wp:simplePos x="0" y="0"/>
            <wp:positionH relativeFrom="page">
              <wp:posOffset>2312303</wp:posOffset>
            </wp:positionH>
            <wp:positionV relativeFrom="paragraph">
              <wp:posOffset>-635255</wp:posOffset>
            </wp:positionV>
            <wp:extent cx="2954122" cy="3344829"/>
            <wp:effectExtent l="0" t="0" r="0" b="0"/>
            <wp:wrapNone/>
            <wp:docPr id="136" name="Picture 136"/>
            <wp:cNvGraphicFramePr>
              <a:graphicFrameLocks noChangeAspect="1"/>
            </wp:cNvGraphicFramePr>
            <a:graphic>
              <a:graphicData uri="http://schemas.openxmlformats.org/drawingml/2006/picture">
                <pic:pic xmlns:pic="http://schemas.openxmlformats.org/drawingml/2006/picture">
                  <pic:nvPicPr>
                    <pic:cNvPr id="136" name="Picture 136"/>
                    <pic:cNvPicPr>
                      <a:picLocks noChangeAspect="0" noChangeArrowheads="1"/>
                    </pic:cNvPicPr>
                  </pic:nvPicPr>
                  <pic:blipFill>
                    <a:blip r:embed="rId136">
                      <a:extLst>
                        <a:ext uri="{28A0092B-C50C-407E-A947-70E740481C1C}">
                          <a14:useLocalDpi xmlns:a14="http://schemas.microsoft.com/office/drawing/2010/main" val="0"/>
                        </a:ext>
                      </a:extLst>
                    </a:blip>
                    <a:srcRect/>
                    <a:stretch>
                      <a:fillRect/>
                    </a:stretch>
                  </pic:blipFill>
                  <pic:spPr>
                    <a:xfrm rot="0" flipH="0" flipV="0">
                      <a:off x="0" y="0"/>
                      <a:ext cx="2954122" cy="3344829"/>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6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b/>
          <w:bCs/>
          <w:color w:val="333333"/>
          <w:sz w:val="19"/>
          <w:szCs w:val="19"/>
        </w:rPr>
        <w:t>注意：</w:t>
      </w:r>
      <w:r>
        <w:rPr lang="zh-CN" sz="19" baseline="0" dirty="0">
          <w:jc w:val="left"/>
          <w:rFonts w:ascii="宋体" w:hAnsi="宋体" w:cs="宋体"/>
          <w:color w:val="333333"/>
          <w:sz w:val="19"/>
          <w:szCs w:val="19"/>
        </w:rPr>
        <w:t> Object</w:t>
      </w:r>
      <w:r>
        <w:rPr lang="zh-CN" sz="19" baseline="0" dirty="0">
          <w:jc w:val="left"/>
          <w:rFonts w:ascii="微软雅黑" w:hAnsi="微软雅黑" w:cs="微软雅黑"/>
          <w:b/>
          <w:bCs/>
          <w:color w:val="333333"/>
          <w:sz w:val="19"/>
          <w:szCs w:val="19"/>
        </w:rPr>
        <w:t>类中的</w:t>
      </w:r>
      <w:r>
        <w:rPr lang="zh-CN" sz="19" baseline="0" dirty="0">
          <w:jc w:val="left"/>
          <w:rFonts w:ascii="宋体" w:hAnsi="宋体" w:cs="宋体"/>
          <w:color w:val="333333"/>
          <w:spacing w:val="-7"/>
          <w:sz w:val="19"/>
          <w:szCs w:val="19"/>
        </w:rPr>
        <w:t>getClass(),notify(),notifyAll(),wait()</w:t>
      </w:r>
      <w:r>
        <w:rPr lang="zh-CN" sz="19" baseline="0" dirty="0">
          <w:jc w:val="left"/>
          <w:rFonts w:ascii="微软雅黑" w:hAnsi="微软雅黑" w:cs="微软雅黑"/>
          <w:b/>
          <w:bCs/>
          <w:color w:val="333333"/>
          <w:sz w:val="19"/>
          <w:szCs w:val="19"/>
        </w:rPr>
        <w:t>等方法被定义为</w:t>
      </w:r>
      <w:r>
        <w:rPr lang="zh-CN" sz="19" baseline="0" dirty="0">
          <w:jc w:val="left"/>
          <w:rFonts w:ascii="宋体" w:hAnsi="宋体" w:cs="宋体"/>
          <w:color w:val="333333"/>
          <w:sz w:val="19"/>
          <w:szCs w:val="19"/>
        </w:rPr>
        <w:t>ﬁnal</w:t>
      </w:r>
      <w:r>
        <w:rPr lang="zh-CN" sz="19" baseline="0" dirty="0">
          <w:jc w:val="left"/>
          <w:rFonts w:ascii="微软雅黑" w:hAnsi="微软雅黑" w:cs="微软雅黑"/>
          <w:b/>
          <w:bCs/>
          <w:color w:val="333333"/>
          <w:sz w:val="19"/>
          <w:szCs w:val="19"/>
        </w:rPr>
        <w:t>类型，因此不能重</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写。</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14"/>
          <w:sz w:val="31"/>
          <w:szCs w:val="31"/>
        </w:rPr>
        <w:t>clone() </w:t>
      </w:r>
      <w:r>
        <w:rPr lang="zh-CN" sz="31" baseline="0" dirty="0">
          <w:jc w:val="left"/>
          <w:rFonts w:ascii="微软雅黑" w:hAnsi="微软雅黑" w:cs="微软雅黑"/>
          <w:b/>
          <w:bCs/>
          <w:color w:val="333333"/>
          <w:sz w:val="31"/>
          <w:szCs w:val="31"/>
        </w:rPr>
        <w:t>方法	</w:t>
      </w:r>
      <w:hyperlink r:id="rId122"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drawing>
          <wp:anchor simplePos="0" relativeHeight="251658263" behindDoc="1" locked="0" layoutInCell="1" allowOverlap="1">
            <wp:simplePos x="0" y="0"/>
            <wp:positionH relativeFrom="page">
              <wp:posOffset>1565837</wp:posOffset>
            </wp:positionH>
            <wp:positionV relativeFrom="line">
              <wp:posOffset>321018</wp:posOffset>
            </wp:positionV>
            <wp:extent cx="4985022" cy="34929"/>
            <wp:effectExtent l="0" t="0" r="0" b="0"/>
            <wp:wrapNone/>
            <wp:docPr id="137" name="Picture 137">
              <a:hlinkClick r:id="rId123"/>
            </wp:docPr>
            <wp:cNvGraphicFramePr>
              <a:graphicFrameLocks noChangeAspect="1"/>
            </wp:cNvGraphicFramePr>
            <a:graphic>
              <a:graphicData uri="http://schemas.openxmlformats.org/drawingml/2006/picture">
                <pic:pic xmlns:pic="http://schemas.openxmlformats.org/drawingml/2006/picture">
                  <pic:nvPicPr>
                    <pic:cNvPr id="137" name="Picture 137"/>
                    <pic:cNvPicPr>
                      <a:picLocks noChangeAspect="0" noChangeArrowheads="1"/>
                    </pic:cNvPicPr>
                  </pic:nvPicPr>
                  <pic:blipFill>
                    <a:blip r:embed="rId137">
                      <a:extLst>
                        <a:ext uri="{28A0092B-C50C-407E-A947-70E740481C1C}">
                          <a14:useLocalDpi xmlns:a14="http://schemas.microsoft.com/office/drawing/2010/main" val="0"/>
                        </a:ext>
                      </a:extLst>
                    </a:blip>
                    <a:srcRect/>
                    <a:stretch>
                      <a:fillRect/>
                    </a:stretch>
                  </pic:blipFill>
                  <pic:spPr>
                    <a:xfrm rot="0" flipH="0" flipV="0">
                      <a:off x="0" y="0"/>
                      <a:ext cx="4985022" cy="34929"/>
                    </a:xfrm>
                    <a:prstGeom prst="rect">
                      <a:avLst/>
                    </a:prstGeom>
                    <a:noFill/>
                  </pic:spPr>
                </pic:pic>
              </a:graphicData>
            </a:graphic>
          </wp:anchor>
        </w:drawing>
      </w:r>
      <w:hyperlink r:id="rId123" w:history="1">
        <w:r>
          <w:rPr lang="zh-CN" sz="19" baseline="0" dirty="0">
            <w:jc w:val="left"/>
            <w:rFonts w:ascii="微软雅黑" w:hAnsi="微软雅黑" w:cs="微软雅黑"/>
            <w:color w:val="333333"/>
            <w:sz w:val="19"/>
            <w:szCs w:val="19"/>
          </w:rPr>
          <w:t>详解文章：</w:t>
        </w:r>
        <w:r>
          <w:rPr lang="zh-CN" sz="19" baseline="0" dirty="0">
            <w:jc w:val="left"/>
            <w:rFonts w:ascii="宋体" w:hAnsi="宋体" w:cs="宋体"/>
            <w:color w:val="4183C4"/>
            <w:sz w:val="19"/>
            <w:szCs w:val="19"/>
          </w:rPr>
          <w:t>https://blog.csdn.net/zhangjg_blog/article/details/18369201#0-qzone-1-28144-d020d2</w:t>
        </w:r>
      </w:hyperlink>
      <w:r>
        <w:rPr>
          <w:rFonts w:ascii="Times New Roman" w:hAnsi="Times New Roman" w:cs="Times New Roman"/>
          <w:sz w:val="19"/>
          <w:szCs w:val="19"/>
        </w:rPr>
        <w:t> </w:t>
      </w:r>
      <w:r>
        <w:drawing>
          <wp:anchor simplePos="0" relativeHeight="251658265" behindDoc="1" locked="0" layoutInCell="1" allowOverlap="1">
            <wp:simplePos x="0" y="0"/>
            <wp:positionH relativeFrom="page">
              <wp:posOffset>959124</wp:posOffset>
            </wp:positionH>
            <wp:positionV relativeFrom="line">
              <wp:posOffset>211798</wp:posOffset>
            </wp:positionV>
            <wp:extent cx="1818929" cy="9529"/>
            <wp:effectExtent l="0" t="0" r="0" b="0"/>
            <wp:wrapNone/>
            <wp:docPr id="138" name="Freeform 138">
              <a:hlinkClick r:id="rId123"/>
            </wp:docPr>
            <wp:cNvGraphicFramePr/>
            <a:graphic>
              <a:graphicData uri="http://schemas.microsoft.com/office/word/2010/wordprocessingShape">
                <wps:wsp>
                  <wps:cNvCnPr/>
                  <wps:spPr>
                    <a:xfrm rot="0" flipH="0" flipV="1">
                      <a:off x="0" y="0"/>
                      <a:ext cx="1818929" cy="9529"/>
                    </a:xfrm>
                    <a:custGeom>
                      <a:rect l="l" t="t" r="r" b="b"/>
                      <a:pathLst>
                        <a:path w="2424112" h="12700">
                          <a:moveTo>
                            <a:pt x="0" y="12700"/>
                          </a:moveTo>
                          <a:lnTo>
                            <a:pt x="2424112" y="12700"/>
                          </a:lnTo>
                          <a:lnTo>
                            <a:pt x="2424112" y="0"/>
                          </a:lnTo>
                          <a:lnTo>
                            <a:pt x="0" y="0"/>
                          </a:lnTo>
                          <a:lnTo>
                            <a:pt x="0" y="12700"/>
                          </a:lnTo>
                          <a:close/>
                        </a:path>
                      </a:pathLst>
                    </a:custGeom>
                    <a:solidFill>
                      <a:srgbClr val="4183C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hyperlink r:id="rId123" w:history="1">
        <w:r>
          <w:rPr lang="zh-CN" sz="19" baseline="0" dirty="0">
            <w:jc w:val="left"/>
            <w:rFonts w:ascii="宋体" w:hAnsi="宋体" w:cs="宋体"/>
            <w:color w:val="4183C4"/>
            <w:sz w:val="19"/>
            <w:szCs w:val="19"/>
          </w:rPr>
          <w:t>d2a4e8d1a374a433f596ad1440</w:t>
        </w:r>
      </w:hyperlink>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68" behindDoc="1" locked="0" layoutInCell="1" allowOverlap="1">
            <wp:simplePos x="0" y="0"/>
            <wp:positionH relativeFrom="page">
              <wp:posOffset>963889</wp:posOffset>
            </wp:positionH>
            <wp:positionV relativeFrom="line">
              <wp:posOffset>-47018</wp:posOffset>
            </wp:positionV>
            <wp:extent cx="5641423" cy="200118"/>
            <wp:effectExtent l="0" t="0" r="0" b="0"/>
            <wp:wrapNone/>
            <wp:docPr id="139" name="Freeform 139"/>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3"/>
                            <a:pt x="805" y="243210"/>
                            <a:pt x="2416" y="247100"/>
                          </a:cubicBezTo>
                          <a:cubicBezTo>
                            <a:pt x="4028" y="250993"/>
                            <a:pt x="6322" y="254427"/>
                            <a:pt x="9298" y="257402"/>
                          </a:cubicBezTo>
                          <a:cubicBezTo>
                            <a:pt x="12275" y="260380"/>
                            <a:pt x="15709" y="262674"/>
                            <a:pt x="19599" y="264285"/>
                          </a:cubicBezTo>
                          <a:cubicBezTo>
                            <a:pt x="23489" y="265896"/>
                            <a:pt x="27539" y="266700"/>
                            <a:pt x="31750" y="266700"/>
                          </a:cubicBezTo>
                          <a:lnTo>
                            <a:pt x="7486650" y="266700"/>
                          </a:lnTo>
                          <a:cubicBezTo>
                            <a:pt x="7490859" y="266700"/>
                            <a:pt x="7494909" y="265896"/>
                            <a:pt x="7498798" y="264285"/>
                          </a:cubicBezTo>
                          <a:cubicBezTo>
                            <a:pt x="7502690" y="262674"/>
                            <a:pt x="7506123" y="260380"/>
                            <a:pt x="7509099" y="257402"/>
                          </a:cubicBezTo>
                          <a:cubicBezTo>
                            <a:pt x="7512076" y="254427"/>
                            <a:pt x="7514370" y="250993"/>
                            <a:pt x="7515981" y="247102"/>
                          </a:cubicBezTo>
                          <a:cubicBezTo>
                            <a:pt x="7517593" y="243212"/>
                            <a:pt x="7518400" y="239163"/>
                            <a:pt x="7518400" y="234950"/>
                          </a:cubicBezTo>
                          <a:lnTo>
                            <a:pt x="7518400" y="31750"/>
                          </a:lnTo>
                          <a:cubicBezTo>
                            <a:pt x="7518400" y="27541"/>
                            <a:pt x="7517593" y="23494"/>
                            <a:pt x="7515981" y="19604"/>
                          </a:cubicBezTo>
                          <a:cubicBezTo>
                            <a:pt x="7514370" y="15714"/>
                            <a:pt x="7512076" y="12279"/>
                            <a:pt x="7509099" y="9302"/>
                          </a:cubicBezTo>
                          <a:cubicBezTo>
                            <a:pt x="7506123" y="6327"/>
                            <a:pt x="7502690" y="4033"/>
                            <a:pt x="7498798" y="2421"/>
                          </a:cubicBezTo>
                          <a:cubicBezTo>
                            <a:pt x="7494909" y="808"/>
                            <a:pt x="7490859" y="0"/>
                            <a:pt x="7486650" y="0"/>
                          </a:cubicBezTo>
                          <a:lnTo>
                            <a:pt x="31750" y="0"/>
                          </a:lnTo>
                          <a:cubicBezTo>
                            <a:pt x="27539" y="0"/>
                            <a:pt x="23489" y="808"/>
                            <a:pt x="19599" y="2421"/>
                          </a:cubicBezTo>
                          <a:cubicBezTo>
                            <a:pt x="15709" y="4033"/>
                            <a:pt x="12275" y="6327"/>
                            <a:pt x="9298" y="9302"/>
                          </a:cubicBezTo>
                          <a:cubicBezTo>
                            <a:pt x="6322" y="12279"/>
                            <a:pt x="4028" y="15714"/>
                            <a:pt x="2416" y="19604"/>
                          </a:cubicBezTo>
                          <a:cubicBezTo>
                            <a:pt x="805" y="23494"/>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7" behindDoc="1" locked="0" layoutInCell="1" allowOverlap="1">
            <wp:simplePos x="0" y="0"/>
            <wp:positionH relativeFrom="page">
              <wp:posOffset>963889</wp:posOffset>
            </wp:positionH>
            <wp:positionV relativeFrom="line">
              <wp:posOffset>-47018</wp:posOffset>
            </wp:positionV>
            <wp:extent cx="5641423" cy="200118"/>
            <wp:effectExtent l="0" t="0" r="0" b="0"/>
            <wp:wrapNone/>
            <wp:docPr id="140" name="Freeform 140"/>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3"/>
                            <a:pt x="805" y="243210"/>
                            <a:pt x="2416" y="247100"/>
                          </a:cubicBezTo>
                          <a:cubicBezTo>
                            <a:pt x="4028" y="250993"/>
                            <a:pt x="6322" y="254427"/>
                            <a:pt x="9298" y="257402"/>
                          </a:cubicBezTo>
                          <a:cubicBezTo>
                            <a:pt x="12275" y="260380"/>
                            <a:pt x="15709" y="262674"/>
                            <a:pt x="19599" y="264285"/>
                          </a:cubicBezTo>
                          <a:cubicBezTo>
                            <a:pt x="23489" y="265896"/>
                            <a:pt x="27539" y="266700"/>
                            <a:pt x="31750" y="266700"/>
                          </a:cubicBezTo>
                          <a:lnTo>
                            <a:pt x="7486650" y="266700"/>
                          </a:lnTo>
                          <a:cubicBezTo>
                            <a:pt x="7490859" y="266700"/>
                            <a:pt x="7494909" y="265896"/>
                            <a:pt x="7498798" y="264285"/>
                          </a:cubicBezTo>
                          <a:cubicBezTo>
                            <a:pt x="7502690" y="262674"/>
                            <a:pt x="7506123" y="260380"/>
                            <a:pt x="7509099" y="257402"/>
                          </a:cubicBezTo>
                          <a:cubicBezTo>
                            <a:pt x="7512076" y="254427"/>
                            <a:pt x="7514370" y="250993"/>
                            <a:pt x="7515981" y="247102"/>
                          </a:cubicBezTo>
                          <a:cubicBezTo>
                            <a:pt x="7517593" y="243212"/>
                            <a:pt x="7518400" y="239163"/>
                            <a:pt x="7518400" y="234950"/>
                          </a:cubicBezTo>
                          <a:lnTo>
                            <a:pt x="7518400" y="31750"/>
                          </a:lnTo>
                          <a:cubicBezTo>
                            <a:pt x="7518400" y="27541"/>
                            <a:pt x="7517593" y="23494"/>
                            <a:pt x="7515981" y="19604"/>
                          </a:cubicBezTo>
                          <a:cubicBezTo>
                            <a:pt x="7514370" y="15714"/>
                            <a:pt x="7512076" y="12279"/>
                            <a:pt x="7509099" y="9302"/>
                          </a:cubicBezTo>
                          <a:cubicBezTo>
                            <a:pt x="7506123" y="6327"/>
                            <a:pt x="7502690" y="4033"/>
                            <a:pt x="7498798" y="2421"/>
                          </a:cubicBezTo>
                          <a:cubicBezTo>
                            <a:pt x="7494909" y="808"/>
                            <a:pt x="7490859" y="0"/>
                            <a:pt x="7486650" y="0"/>
                          </a:cubicBezTo>
                          <a:lnTo>
                            <a:pt x="31750" y="0"/>
                          </a:lnTo>
                          <a:cubicBezTo>
                            <a:pt x="27539" y="0"/>
                            <a:pt x="23489" y="808"/>
                            <a:pt x="19599" y="2421"/>
                          </a:cubicBezTo>
                          <a:cubicBezTo>
                            <a:pt x="15709" y="4033"/>
                            <a:pt x="12275" y="6327"/>
                            <a:pt x="9298" y="9302"/>
                          </a:cubicBezTo>
                          <a:cubicBezTo>
                            <a:pt x="6322" y="12279"/>
                            <a:pt x="4028" y="15714"/>
                            <a:pt x="2416" y="19604"/>
                          </a:cubicBezTo>
                          <a:cubicBezTo>
                            <a:pt x="805" y="23494"/>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07" behindDoc="1" locked="0" layoutInCell="1" allowOverlap="1">
            <wp:simplePos x="0" y="0"/>
            <wp:positionH relativeFrom="page">
              <wp:posOffset>968654</wp:posOffset>
            </wp:positionH>
            <wp:positionV relativeFrom="line">
              <wp:posOffset>-23195</wp:posOffset>
            </wp:positionV>
            <wp:extent cx="5593776" cy="171529"/>
            <wp:effectExtent l="0" t="0" r="0" b="0"/>
            <wp:wrapNone/>
            <wp:docPr id="141" name="Freeform 141"/>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75" behindDoc="1" locked="0" layoutInCell="1" allowOverlap="1">
            <wp:simplePos x="0" y="0"/>
            <wp:positionH relativeFrom="page">
              <wp:posOffset>955954</wp:posOffset>
            </wp:positionH>
            <wp:positionV relativeFrom="line">
              <wp:posOffset>-35894</wp:posOffset>
            </wp:positionV>
            <wp:extent cx="292223" cy="206250"/>
            <wp:effectExtent l="0" t="0" r="0" b="0"/>
            <wp:wrapNone/>
            <wp:docPr id="142" name="Picture 142"/>
            <wp:cNvGraphicFramePr>
              <a:graphicFrameLocks noChangeAspect="1"/>
            </wp:cNvGraphicFramePr>
            <a:graphic>
              <a:graphicData uri="http://schemas.openxmlformats.org/drawingml/2006/picture">
                <pic:pic xmlns:pic="http://schemas.openxmlformats.org/drawingml/2006/picture">
                  <pic:nvPicPr>
                    <pic:cNvPr id="142" name="Picture 142"/>
                    <pic:cNvPicPr>
                      <a:picLocks noChangeAspect="0" noChangeArrowheads="1"/>
                    </pic:cNvPicPr>
                  </pic:nvPicPr>
                  <pic:blipFill>
                    <a:blip r:embed="rId142">
                      <a:extLst>
                        <a:ext uri="{28A0092B-C50C-407E-A947-70E740481C1C}">
                          <a14:useLocalDpi xmlns:a14="http://schemas.microsoft.com/office/drawing/2010/main" val="0"/>
                        </a:ext>
                      </a:extLst>
                    </a:blip>
                    <a:srcRect/>
                    <a:stretch>
                      <a:fillRect/>
                    </a:stretch>
                  </pic:blipFill>
                  <pic:spPr>
                    <a:xfrm rot="0" flipH="0" flipV="0">
                      <a:off x="0" y="0"/>
                      <a:ext cx="292223" cy="206250"/>
                    </a:xfrm>
                    <a:prstGeom prst="rect">
                      <a:avLst/>
                    </a:prstGeom>
                    <a:noFill/>
                  </pic:spPr>
                </pic:pic>
              </a:graphicData>
            </a:graphic>
          </wp:anchor>
        </w:drawing>
        <w:drawing>
          <wp:anchor simplePos="0" relativeHeight="251658269" behindDoc="1" locked="0" layoutInCell="1" allowOverlap="1">
            <wp:simplePos x="0" y="0"/>
            <wp:positionH relativeFrom="page">
              <wp:posOffset>968654</wp:posOffset>
            </wp:positionH>
            <wp:positionV relativeFrom="line">
              <wp:posOffset>-23195</wp:posOffset>
            </wp:positionV>
            <wp:extent cx="5593776" cy="171529"/>
            <wp:effectExtent l="0" t="0" r="0" b="0"/>
            <wp:wrapNone/>
            <wp:docPr id="143" name="Freeform 143"/>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770088"/>
          <w:sz w:val="17"/>
          <w:szCs w:val="17"/>
        </w:rPr>
        <w:t>protected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native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clone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CloneNotSupportedException</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941" w:firstLine="0"/>
      </w:pPr>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顾名思义就是复制，</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语言中，</w:t>
      </w:r>
      <w:r>
        <w:rPr lang="zh-CN" sz="19" baseline="0" dirty="0">
          <w:jc w:val="left"/>
          <w:rFonts w:ascii="宋体" w:hAnsi="宋体" w:cs="宋体"/>
          <w:color w:val="333333"/>
          <w:spacing w:val="-6"/>
          <w:sz w:val="19"/>
          <w:szCs w:val="19"/>
        </w:rPr>
        <w:t> clone</w:t>
      </w:r>
      <w:r>
        <w:rPr lang="zh-CN" sz="19" baseline="0" dirty="0">
          <w:jc w:val="left"/>
          <w:rFonts w:ascii="微软雅黑" w:hAnsi="微软雅黑" w:cs="微软雅黑"/>
          <w:color w:val="333333"/>
          <w:sz w:val="19"/>
          <w:szCs w:val="19"/>
        </w:rPr>
        <w:t>方法被对象调用，所以会复制对象。所谓的复制对象，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首先要分配一个和源对象同样大小的空间，在这个空间中创建一个新的对象。那么在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语言中，有几</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种方式可以创建对象呢？</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1440" w:right="941" w:firstLine="0"/>
      </w:pPr>
      <w:r>
        <w:drawing>
          <wp:anchor simplePos="0" relativeHeight="251658282" behindDoc="0" locked="0" layoutInCell="1" allowOverlap="1">
            <wp:simplePos x="0" y="0"/>
            <wp:positionH relativeFrom="page">
              <wp:posOffset>1092536</wp:posOffset>
            </wp:positionH>
            <wp:positionV relativeFrom="line">
              <wp:posOffset>244783</wp:posOffset>
            </wp:positionV>
            <wp:extent cx="47647" cy="47647"/>
            <wp:effectExtent l="0" t="0" r="0" b="0"/>
            <wp:wrapNone/>
            <wp:docPr id="144" name="Freeform 144"/>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4"/>
                            <a:pt x="61083" y="19604"/>
                          </a:cubicBezTo>
                          <a:cubicBezTo>
                            <a:pt x="59471" y="15713"/>
                            <a:pt x="57177" y="12277"/>
                            <a:pt x="54201" y="9301"/>
                          </a:cubicBezTo>
                          <a:cubicBezTo>
                            <a:pt x="51222" y="6324"/>
                            <a:pt x="47790" y="4033"/>
                            <a:pt x="43900" y="2421"/>
                          </a:cubicBezTo>
                          <a:cubicBezTo>
                            <a:pt x="40010" y="810"/>
                            <a:pt x="35960" y="2"/>
                            <a:pt x="31750" y="0"/>
                          </a:cubicBezTo>
                          <a:cubicBezTo>
                            <a:pt x="27539" y="2"/>
                            <a:pt x="23489" y="810"/>
                            <a:pt x="19599" y="2421"/>
                          </a:cubicBezTo>
                          <a:cubicBezTo>
                            <a:pt x="15709" y="4033"/>
                            <a:pt x="12275" y="6324"/>
                            <a:pt x="9298" y="9301"/>
                          </a:cubicBezTo>
                          <a:cubicBezTo>
                            <a:pt x="6322" y="12277"/>
                            <a:pt x="4028" y="15713"/>
                            <a:pt x="2416" y="19604"/>
                          </a:cubicBezTo>
                          <a:cubicBezTo>
                            <a:pt x="805" y="23494"/>
                            <a:pt x="0" y="27541"/>
                            <a:pt x="0" y="31750"/>
                          </a:cubicBezTo>
                          <a:cubicBezTo>
                            <a:pt x="0" y="35963"/>
                            <a:pt x="805" y="40010"/>
                            <a:pt x="2416" y="43900"/>
                          </a:cubicBezTo>
                          <a:cubicBezTo>
                            <a:pt x="4028" y="47793"/>
                            <a:pt x="6322" y="51222"/>
                            <a:pt x="9298" y="54202"/>
                          </a:cubicBezTo>
                          <a:cubicBezTo>
                            <a:pt x="12275" y="57180"/>
                            <a:pt x="15709" y="59474"/>
                            <a:pt x="19599" y="61085"/>
                          </a:cubicBezTo>
                          <a:cubicBezTo>
                            <a:pt x="23489" y="62696"/>
                            <a:pt x="27539" y="63500"/>
                            <a:pt x="31750" y="63500"/>
                          </a:cubicBezTo>
                          <a:cubicBezTo>
                            <a:pt x="35960" y="63500"/>
                            <a:pt x="40010" y="62696"/>
                            <a:pt x="43900" y="61085"/>
                          </a:cubicBezTo>
                          <a:cubicBezTo>
                            <a:pt x="47790" y="59474"/>
                            <a:pt x="51222" y="57180"/>
                            <a:pt x="54201" y="54202"/>
                          </a:cubicBezTo>
                          <a:cubicBezTo>
                            <a:pt x="57177" y="51222"/>
                            <a:pt x="59471" y="47793"/>
                            <a:pt x="61083" y="43900"/>
                          </a:cubicBezTo>
                          <a:cubicBezTo>
                            <a:pt x="62694" y="40010"/>
                            <a:pt x="63500" y="3596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操作符创建一个对象</w:t>
      </w:r>
      <w:r>
        <w:rPr>
          <w:rFonts w:ascii="Times New Roman" w:hAnsi="Times New Roman" w:cs="Times New Roman"/>
          <w:sz w:val="19"/>
          <w:szCs w:val="19"/>
        </w:rPr>
        <w:t> </w:t>
      </w:r>
      <w:r>
        <w:br w:type="textWrapping" w:clear="all"/>
      </w:r>
      <w:r>
        <w:drawing>
          <wp:anchor simplePos="0" relativeHeight="251658287" behindDoc="0" locked="0" layoutInCell="1" allowOverlap="1">
            <wp:simplePos x="0" y="0"/>
            <wp:positionH relativeFrom="page">
              <wp:posOffset>1092536</wp:posOffset>
            </wp:positionH>
            <wp:positionV relativeFrom="line">
              <wp:posOffset>135563</wp:posOffset>
            </wp:positionV>
            <wp:extent cx="47647" cy="47647"/>
            <wp:effectExtent l="0" t="0" r="0" b="0"/>
            <wp:wrapNone/>
            <wp:docPr id="145" name="Freeform 145"/>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2"/>
                            <a:pt x="61083" y="19602"/>
                          </a:cubicBezTo>
                          <a:cubicBezTo>
                            <a:pt x="59471" y="15713"/>
                            <a:pt x="57177" y="12279"/>
                            <a:pt x="54201" y="9302"/>
                          </a:cubicBezTo>
                          <a:cubicBezTo>
                            <a:pt x="51222" y="6324"/>
                            <a:pt x="47790" y="4031"/>
                            <a:pt x="43900" y="2417"/>
                          </a:cubicBezTo>
                          <a:cubicBezTo>
                            <a:pt x="40010" y="808"/>
                            <a:pt x="35960" y="2"/>
                            <a:pt x="31750" y="0"/>
                          </a:cubicBezTo>
                          <a:cubicBezTo>
                            <a:pt x="27539" y="2"/>
                            <a:pt x="23489" y="808"/>
                            <a:pt x="19599" y="2417"/>
                          </a:cubicBezTo>
                          <a:cubicBezTo>
                            <a:pt x="15709" y="4031"/>
                            <a:pt x="12275" y="6324"/>
                            <a:pt x="9298" y="9302"/>
                          </a:cubicBezTo>
                          <a:cubicBezTo>
                            <a:pt x="6322" y="12279"/>
                            <a:pt x="4028" y="15713"/>
                            <a:pt x="2416" y="19602"/>
                          </a:cubicBezTo>
                          <a:cubicBezTo>
                            <a:pt x="805" y="23492"/>
                            <a:pt x="0" y="27541"/>
                            <a:pt x="0" y="31750"/>
                          </a:cubicBezTo>
                          <a:cubicBezTo>
                            <a:pt x="0" y="35963"/>
                            <a:pt x="805" y="40012"/>
                            <a:pt x="2416" y="43902"/>
                          </a:cubicBezTo>
                          <a:cubicBezTo>
                            <a:pt x="4028" y="47793"/>
                            <a:pt x="6322" y="51227"/>
                            <a:pt x="9298" y="54202"/>
                          </a:cubicBezTo>
                          <a:cubicBezTo>
                            <a:pt x="12275" y="57180"/>
                            <a:pt x="15709" y="59474"/>
                            <a:pt x="19599" y="61085"/>
                          </a:cubicBezTo>
                          <a:cubicBezTo>
                            <a:pt x="23489" y="62694"/>
                            <a:pt x="27539" y="63500"/>
                            <a:pt x="31750" y="63500"/>
                          </a:cubicBezTo>
                          <a:cubicBezTo>
                            <a:pt x="35960" y="63500"/>
                            <a:pt x="40010" y="62694"/>
                            <a:pt x="43900" y="61085"/>
                          </a:cubicBezTo>
                          <a:cubicBezTo>
                            <a:pt x="47790" y="59474"/>
                            <a:pt x="51222" y="57180"/>
                            <a:pt x="54201" y="54202"/>
                          </a:cubicBezTo>
                          <a:cubicBezTo>
                            <a:pt x="57177" y="51227"/>
                            <a:pt x="59471" y="47793"/>
                            <a:pt x="61083" y="43902"/>
                          </a:cubicBezTo>
                          <a:cubicBezTo>
                            <a:pt x="62694" y="40012"/>
                            <a:pt x="63500" y="3596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方法复制一个对象</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4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那么这两种方式有什么相同和不同呢？</w:t>
      </w:r>
      <w:r>
        <w:rPr lang="zh-CN" sz="19" baseline="0" dirty="0">
          <w:jc w:val="left"/>
          <w:rFonts w:ascii="宋体" w:hAnsi="宋体" w:cs="宋体"/>
          <w:color w:val="333333"/>
          <w:spacing w:val="-10"/>
          <w:sz w:val="19"/>
          <w:szCs w:val="19"/>
        </w:rPr>
        <w: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操作符的本意是分配内存。程序执行到</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操作符时，</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首</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先去看</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操作符后面的类型，因为知道了类型，才能知道要分配多大的内存空间。分配完内存之后，</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再调用构造函数，填充对象的各个域，这一步叫做对象的初始化，构造方法返回后，一个对象创建完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毕，可以把他的引用（地址）发布到外部，在外部就可以使用这个引用操纵这个对象。而</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在第一步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是和</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相似的，</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都是分配内存，调用</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方法时，分配的内存和源对象（即调用</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方法的对象）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相同，然后再使用原对象中对应的各个域，填充新对象的域，</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填充完成之后，</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方法返回，一个新</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的相同的对象被创建，同样可以把这个新对象的引用发布到外部。</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宋体" w:hAnsi="宋体" w:cs="宋体"/>
          <w:color w:val="333333"/>
          <w:sz w:val="19"/>
          <w:szCs w:val="19"/>
        </w:rPr>
        <w:t>clone</w:t>
      </w:r>
      <w:r>
        <w:rPr lang="zh-CN" sz="19" baseline="0" dirty="0">
          <w:jc w:val="left"/>
          <w:rFonts w:ascii="微软雅黑" w:hAnsi="微软雅黑" w:cs="微软雅黑"/>
          <w:b/>
          <w:bCs/>
          <w:color w:val="333333"/>
          <w:sz w:val="19"/>
          <w:szCs w:val="19"/>
        </w:rPr>
        <w:t>与</w:t>
      </w:r>
      <w:r>
        <w:rPr lang="zh-CN" sz="19" baseline="0" dirty="0">
          <w:jc w:val="left"/>
          <w:rFonts w:ascii="宋体" w:hAnsi="宋体" w:cs="宋体"/>
          <w:color w:val="333333"/>
          <w:sz w:val="19"/>
          <w:szCs w:val="19"/>
        </w:rPr>
        <w:t>co</w:t>
      </w:r>
      <w:r>
        <w:rPr lang="zh-CN" sz="19" baseline="0" dirty="0">
          <w:jc w:val="left"/>
          <w:rFonts w:ascii="宋体" w:hAnsi="宋体" w:cs="宋体"/>
          <w:color w:val="333333"/>
          <w:spacing w:val="-4"/>
          <w:sz w:val="19"/>
          <w:szCs w:val="19"/>
        </w:rPr>
        <w:t>p</w:t>
      </w:r>
      <w:r>
        <w:rPr lang="zh-CN" sz="19" baseline="0" dirty="0">
          <w:jc w:val="left"/>
          <w:rFonts w:ascii="宋体" w:hAnsi="宋体" w:cs="宋体"/>
          <w:color w:val="333333"/>
          <w:sz w:val="19"/>
          <w:szCs w:val="19"/>
        </w:rPr>
        <w:t>y</w:t>
      </w:r>
      <w:r>
        <w:rPr lang="zh-CN" sz="19" baseline="0" dirty="0">
          <w:jc w:val="left"/>
          <w:rFonts w:ascii="微软雅黑" w:hAnsi="微软雅黑" w:cs="微软雅黑"/>
          <w:b/>
          <w:bCs/>
          <w:color w:val="333333"/>
          <w:sz w:val="19"/>
          <w:szCs w:val="19"/>
        </w:rPr>
        <w:t>的区别</w:t>
      </w:r>
      <w:r>
        <w:rPr>
          <w:rFonts w:ascii="Times New Roman" w:hAnsi="Times New Roman" w:cs="Times New Roman"/>
          <w:sz w:val="19"/>
          <w:szCs w:val="19"/>
        </w:rPr>
        <w:t> </w:t>
      </w:r>
      <w:r/>
    </w:p>
    <w:p>
      <w:pPr>
        <w:rPr>
          <w:rFonts w:ascii="Times New Roman" w:hAnsi="Times New Roman" w:cs="Times New Roman"/>
          <w:color w:val="010302"/>
        </w:rPr>
        <w:spacing w:before="131" w:after="0" w:line="325" w:lineRule="exact"/>
        <w:ind w:left="990" w:right="94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假设现在有一个</w:t>
      </w:r>
      <w:r>
        <w:rPr lang="zh-CN" sz="19" baseline="0" dirty="0">
          <w:jc w:val="left"/>
          <w:rFonts w:ascii="宋体" w:hAnsi="宋体" w:cs="宋体"/>
          <w:color w:val="333333"/>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yee</w:t>
      </w:r>
      <w:r>
        <w:rPr lang="zh-CN" sz="19" baseline="0" dirty="0">
          <w:jc w:val="left"/>
          <w:rFonts w:ascii="微软雅黑" w:hAnsi="微软雅黑" w:cs="微软雅黑"/>
          <w:color w:val="333333"/>
          <w:sz w:val="19"/>
          <w:szCs w:val="19"/>
        </w:rPr>
        <w:t>对象，</w:t>
      </w:r>
      <w:r>
        <w:rPr lang="zh-CN" sz="19" baseline="0" dirty="0">
          <w:jc w:val="left"/>
          <w:rFonts w:ascii="宋体" w:hAnsi="宋体" w:cs="宋体"/>
          <w:color w:val="333333"/>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yee 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 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pacing w:val="-3"/>
          <w:sz w:val="19"/>
          <w:szCs w:val="19"/>
        </w:rPr>
        <w:t>yee(“CM</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z w:val="19"/>
          <w:szCs w:val="19"/>
        </w:rPr>
        <w: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17"/>
          <w:sz w:val="19"/>
          <w:szCs w:val="19"/>
        </w:rPr>
        <w:t>y”,5000)</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通常我们会有这样的赋值</w:t>
      </w:r>
      <w:r>
        <w:rPr lang="zh-CN" sz="19" baseline="0" dirty="0">
          <w:jc w:val="left"/>
          <w:rFonts w:ascii="宋体" w:hAnsi="宋体" w:cs="宋体"/>
          <w:color w:val="333333"/>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pacing w:val="-2"/>
          <w:sz w:val="19"/>
          <w:szCs w:val="19"/>
        </w:rPr>
        <w:t>yee cindyelf=tob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，这个时候只是简单了</w:t>
      </w:r>
      <w:r>
        <w:rPr lang="zh-CN" sz="19" baseline="0" dirty="0">
          <w:jc w:val="left"/>
          <w:rFonts w:ascii="宋体" w:hAnsi="宋体" w:cs="宋体"/>
          <w:color w:val="333333"/>
          <w:sz w:val="19"/>
          <w:szCs w:val="19"/>
        </w:rPr>
        <w:t>co</w:t>
      </w:r>
      <w:r>
        <w:rPr lang="zh-CN" sz="19" baseline="0" dirty="0">
          <w:jc w:val="left"/>
          <w:rFonts w:ascii="宋体" w:hAnsi="宋体" w:cs="宋体"/>
          <w:color w:val="333333"/>
          <w:spacing w:val="-4"/>
          <w:sz w:val="19"/>
          <w:szCs w:val="19"/>
        </w:rPr>
        <w:t>p</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了一下</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efe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ence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r>
        <w:rPr lang="zh-CN" sz="19" baseline="0" dirty="0">
          <w:jc w:val="left"/>
          <w:rFonts w:ascii="宋体" w:hAnsi="宋体" w:cs="宋体"/>
          <w:color w:val="333333"/>
          <w:spacing w:val="-7"/>
          <w:sz w:val="19"/>
          <w:szCs w:val="19"/>
        </w:rPr>
        <w:t>cindyelf</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都指向内存中同一个</w:t>
      </w:r>
      <w:r>
        <w:rPr lang="zh-CN" sz="19" baseline="0" dirty="0">
          <w:jc w:val="left"/>
          <w:rFonts w:ascii="宋体" w:hAnsi="宋体" w:cs="宋体"/>
          <w:color w:val="333333"/>
          <w:spacing w:val="-3"/>
          <w:sz w:val="19"/>
          <w:szCs w:val="19"/>
        </w:rPr>
        <w:t>object</w:t>
      </w:r>
      <w:r>
        <w:rPr lang="zh-CN" sz="19" baseline="0" dirty="0">
          <w:jc w:val="left"/>
          <w:rFonts w:ascii="微软雅黑" w:hAnsi="微软雅黑" w:cs="微软雅黑"/>
          <w:color w:val="333333"/>
          <w:sz w:val="19"/>
          <w:szCs w:val="19"/>
        </w:rPr>
        <w:t>，这样</w:t>
      </w:r>
      <w:r>
        <w:rPr lang="zh-CN" sz="19" baseline="0" dirty="0">
          <w:jc w:val="left"/>
          <w:rFonts w:ascii="宋体" w:hAnsi="宋体" w:cs="宋体"/>
          <w:color w:val="333333"/>
          <w:spacing w:val="-7"/>
          <w:sz w:val="19"/>
          <w:szCs w:val="19"/>
        </w:rPr>
        <w:t>cindyelf</w:t>
      </w:r>
      <w:r>
        <w:rPr lang="zh-CN" sz="19" baseline="0" dirty="0">
          <w:jc w:val="left"/>
          <w:rFonts w:ascii="微软雅黑" w:hAnsi="微软雅黑" w:cs="微软雅黑"/>
          <w:color w:val="333333"/>
          <w:sz w:val="19"/>
          <w:szCs w:val="19"/>
        </w:rPr>
        <w:t>或者</w:t>
      </w:r>
      <w:r>
        <w:rPr lang="zh-CN" sz="19" baseline="0" dirty="0">
          <w:jc w:val="left"/>
          <w:rFonts w:ascii="宋体" w:hAnsi="宋体" w:cs="宋体"/>
          <w:color w:val="333333"/>
          <w:sz w:val="19"/>
          <w:szCs w:val="19"/>
        </w:rPr>
        <w:t>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的一个操作都可能影响到对方。打</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个比方，如果我们通过</w:t>
      </w:r>
      <w:r>
        <w:rPr lang="zh-CN" sz="19" baseline="0" dirty="0">
          <w:jc w:val="left"/>
          <w:rFonts w:ascii="宋体" w:hAnsi="宋体" w:cs="宋体"/>
          <w:color w:val="333333"/>
          <w:spacing w:val="-11"/>
          <w:sz w:val="19"/>
          <w:szCs w:val="19"/>
        </w:rPr>
        <w:t>cindyelf.</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10"/>
          <w:sz w:val="19"/>
          <w:szCs w:val="19"/>
        </w:rPr>
        <w:t>aiseSalary()</w:t>
      </w:r>
      <w:r>
        <w:rPr lang="zh-CN" sz="19" baseline="0" dirty="0">
          <w:jc w:val="left"/>
          <w:rFonts w:ascii="微软雅黑" w:hAnsi="微软雅黑" w:cs="微软雅黑"/>
          <w:color w:val="333333"/>
          <w:sz w:val="19"/>
          <w:szCs w:val="19"/>
        </w:rPr>
        <w:t>方法改变了</w:t>
      </w:r>
      <w:r>
        <w:rPr lang="zh-CN" sz="19" baseline="0" dirty="0">
          <w:jc w:val="left"/>
          <w:rFonts w:ascii="宋体" w:hAnsi="宋体" w:cs="宋体"/>
          <w:color w:val="333333"/>
          <w:spacing w:val="-6"/>
          <w:sz w:val="19"/>
          <w:szCs w:val="19"/>
        </w:rPr>
        <w:t>salary</w:t>
      </w:r>
      <w:r>
        <w:rPr lang="zh-CN" sz="19" baseline="0" dirty="0">
          <w:jc w:val="left"/>
          <w:rFonts w:ascii="微软雅黑" w:hAnsi="微软雅黑" w:cs="微软雅黑"/>
          <w:color w:val="333333"/>
          <w:sz w:val="19"/>
          <w:szCs w:val="19"/>
        </w:rPr>
        <w:t>域的值，那么</w:t>
      </w:r>
      <w:r>
        <w:rPr lang="zh-CN" sz="19" baseline="0" dirty="0">
          <w:jc w:val="left"/>
          <w:rFonts w:ascii="宋体" w:hAnsi="宋体" w:cs="宋体"/>
          <w:color w:val="333333"/>
          <w:sz w:val="19"/>
          <w:szCs w:val="19"/>
        </w:rPr>
        <w:t>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通过</w:t>
      </w:r>
      <w:r>
        <w:rPr lang="zh-CN" sz="19" baseline="0" dirty="0">
          <w:jc w:val="left"/>
          <w:rFonts w:ascii="宋体" w:hAnsi="宋体" w:cs="宋体"/>
          <w:color w:val="333333"/>
          <w:spacing w:val="-9"/>
          <w:sz w:val="19"/>
          <w:szCs w:val="19"/>
        </w:rPr>
        <w:t>getSalary()</w:t>
      </w:r>
      <w:r>
        <w:rPr lang="zh-CN" sz="19" baseline="0" dirty="0">
          <w:jc w:val="left"/>
          <w:rFonts w:ascii="微软雅黑" w:hAnsi="微软雅黑" w:cs="微软雅黑"/>
          <w:color w:val="333333"/>
          <w:sz w:val="19"/>
          <w:szCs w:val="19"/>
        </w:rPr>
        <w:t>方法</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得到的就是修改之后的</w:t>
      </w:r>
      <w:r>
        <w:rPr lang="zh-CN" sz="19" baseline="0" dirty="0">
          <w:jc w:val="left"/>
          <w:rFonts w:ascii="宋体" w:hAnsi="宋体" w:cs="宋体"/>
          <w:color w:val="333333"/>
          <w:spacing w:val="-6"/>
          <w:sz w:val="19"/>
          <w:szCs w:val="19"/>
        </w:rPr>
        <w:t>salary</w:t>
      </w:r>
      <w:r>
        <w:rPr lang="zh-CN" sz="19" baseline="0" dirty="0">
          <w:jc w:val="left"/>
          <w:rFonts w:ascii="微软雅黑" w:hAnsi="微软雅黑" w:cs="微软雅黑"/>
          <w:color w:val="333333"/>
          <w:sz w:val="19"/>
          <w:szCs w:val="19"/>
        </w:rPr>
        <w:t>域的值，显然这不是我们愿意看到的。我们希望得到</w:t>
      </w:r>
      <w:r>
        <w:rPr lang="zh-CN" sz="19" baseline="0" dirty="0">
          <w:jc w:val="left"/>
          <w:rFonts w:ascii="宋体" w:hAnsi="宋体" w:cs="宋体"/>
          <w:color w:val="333333"/>
          <w:sz w:val="19"/>
          <w:szCs w:val="19"/>
        </w:rPr>
        <w:t>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的一个精确拷</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贝，同时两者互不影响，这时候，</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我们就可以使用</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来满足我们的需求。</w:t>
      </w:r>
      <w:r>
        <w:rPr lang="zh-CN" sz="19" baseline="0" dirty="0">
          <w:jc w:val="left"/>
          <w:rFonts w:ascii="宋体" w:hAnsi="宋体" w:cs="宋体"/>
          <w:color w:val="333333"/>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yee  </w:t>
      </w:r>
      <w:r>
        <w:br w:type="textWrapping" w:clear="all"/>
      </w:r>
      <w:r/>
      <w:r>
        <w:rPr lang="zh-CN" sz="19" baseline="0" dirty="0">
          <w:jc w:val="left"/>
          <w:rFonts w:ascii="宋体" w:hAnsi="宋体" w:cs="宋体"/>
          <w:color w:val="333333"/>
          <w:sz w:val="19"/>
          <w:szCs w:val="19"/>
        </w:rPr>
        <w:t>cindy=tob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8"/>
          <w:sz w:val="19"/>
          <w:szCs w:val="19"/>
        </w:rPr>
        <w:t>y</w:t>
      </w:r>
      <w:r>
        <w:rPr lang="zh-CN" sz="19" baseline="0" dirty="0">
          <w:jc w:val="left"/>
          <w:rFonts w:ascii="宋体" w:hAnsi="宋体" w:cs="宋体"/>
          <w:color w:val="333333"/>
          <w:spacing w:val="-13"/>
          <w:sz w:val="19"/>
          <w:szCs w:val="19"/>
        </w:rPr>
        <w:t>.clone()</w:t>
      </w:r>
      <w:r>
        <w:rPr lang="zh-CN" sz="19" baseline="0" dirty="0">
          <w:jc w:val="left"/>
          <w:rFonts w:ascii="微软雅黑" w:hAnsi="微软雅黑" w:cs="微软雅黑"/>
          <w:color w:val="333333"/>
          <w:sz w:val="19"/>
          <w:szCs w:val="19"/>
        </w:rPr>
        <w:t>，这时会生成一个新的</w:t>
      </w:r>
      <w:r>
        <w:rPr lang="zh-CN" sz="19" baseline="0" dirty="0">
          <w:jc w:val="left"/>
          <w:rFonts w:ascii="宋体" w:hAnsi="宋体" w:cs="宋体"/>
          <w:color w:val="333333"/>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yee</w:t>
      </w:r>
      <w:r>
        <w:rPr lang="zh-CN" sz="19" baseline="0" dirty="0">
          <w:jc w:val="left"/>
          <w:rFonts w:ascii="微软雅黑" w:hAnsi="微软雅黑" w:cs="微软雅黑"/>
          <w:color w:val="333333"/>
          <w:sz w:val="19"/>
          <w:szCs w:val="19"/>
        </w:rPr>
        <w:t>对象，并且和</w:t>
      </w:r>
      <w:r>
        <w:rPr lang="zh-CN" sz="19" baseline="0" dirty="0">
          <w:jc w:val="left"/>
          <w:rFonts w:ascii="宋体" w:hAnsi="宋体" w:cs="宋体"/>
          <w:color w:val="333333"/>
          <w:sz w:val="19"/>
          <w:szCs w:val="19"/>
        </w:rPr>
        <w:t>tob</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具有相同的属性值和方法。</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1"/>
          <w:sz w:val="19"/>
          <w:szCs w:val="19"/>
        </w:rPr>
        <w:t>Shall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 Clone</w:t>
      </w:r>
      <w:r>
        <w:rPr lang="zh-CN" sz="19" baseline="0" dirty="0">
          <w:jc w:val="left"/>
          <w:rFonts w:ascii="微软雅黑" w:hAnsi="微软雅黑" w:cs="微软雅黑"/>
          <w:b/>
          <w:bCs/>
          <w:color w:val="333333"/>
          <w:sz w:val="19"/>
          <w:szCs w:val="19"/>
        </w:rPr>
        <w:t>与</w:t>
      </w:r>
      <w:r>
        <w:rPr lang="zh-CN" sz="19" baseline="0" dirty="0">
          <w:jc w:val="left"/>
          <w:rFonts w:ascii="宋体" w:hAnsi="宋体" w:cs="宋体"/>
          <w:color w:val="333333"/>
          <w:sz w:val="19"/>
          <w:szCs w:val="19"/>
        </w:rPr>
        <w:t>Deep Clone</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6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47" name="Freeform 1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48" name="Freeform 1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49" name="Freeform 1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50" name="Freeform 1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51" name="Freeform 1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52" name="Freeform 1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53" name="Freeform 1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54" name="Freeform 1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55" name="Freeform 1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56" name="Freeform 1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57" name="Freeform 1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58" name="Freeform 1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95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主要是</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里除了</w:t>
      </w:r>
      <w:r>
        <w:rPr lang="zh-CN" sz="19" baseline="0" dirty="0">
          <w:jc w:val="left"/>
          <w:rFonts w:ascii="宋体" w:hAnsi="宋体" w:cs="宋体"/>
          <w:color w:val="333333"/>
          <w:sz w:val="19"/>
          <w:szCs w:val="19"/>
        </w:rPr>
        <w:t>8</w:t>
      </w:r>
      <w:r>
        <w:rPr lang="zh-CN" sz="19" baseline="0" dirty="0">
          <w:jc w:val="left"/>
          <w:rFonts w:ascii="微软雅黑" w:hAnsi="微软雅黑" w:cs="微软雅黑"/>
          <w:color w:val="333333"/>
          <w:sz w:val="19"/>
          <w:szCs w:val="19"/>
        </w:rPr>
        <w:t>种基本类型传参数是值传递，其他的类对象传参数都是引用，我们有时候不希望在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方法里将参数改变，这是就需要在类中复写</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方法（实现深复制）。</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50" w:firstLine="0"/>
      </w:pPr>
      <w:r/>
      <w:r>
        <w:rPr lang="zh-CN" sz="19" baseline="0" dirty="0">
          <w:jc w:val="left"/>
          <w:rFonts w:ascii="宋体" w:hAnsi="宋体" w:cs="宋体"/>
          <w:color w:val="333333"/>
          <w:sz w:val="19"/>
          <w:szCs w:val="19"/>
        </w:rPr>
        <w:t> Clone</w:t>
      </w:r>
      <w:r>
        <w:rPr lang="zh-CN" sz="19" baseline="0" dirty="0">
          <w:jc w:val="left"/>
          <w:rFonts w:ascii="微软雅黑" w:hAnsi="微软雅黑" w:cs="微软雅黑"/>
          <w:color w:val="333333"/>
          <w:sz w:val="19"/>
          <w:szCs w:val="19"/>
        </w:rPr>
        <w:t>是如何完成的呢？</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在对某个对象实施</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时对其是一无所知的，它仅仅是简单地执行域</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对域的</w:t>
      </w:r>
      <w:r>
        <w:rPr lang="zh-CN" sz="19" baseline="0" dirty="0">
          <w:jc w:val="left"/>
          <w:rFonts w:ascii="宋体" w:hAnsi="宋体" w:cs="宋体"/>
          <w:color w:val="333333"/>
          <w:sz w:val="19"/>
          <w:szCs w:val="19"/>
        </w:rPr>
        <w:t>co</w:t>
      </w:r>
      <w:r>
        <w:rPr lang="zh-CN" sz="19" baseline="0" dirty="0">
          <w:jc w:val="left"/>
          <w:rFonts w:ascii="宋体" w:hAnsi="宋体" w:cs="宋体"/>
          <w:color w:val="333333"/>
          <w:spacing w:val="-4"/>
          <w:sz w:val="19"/>
          <w:szCs w:val="19"/>
        </w:rPr>
        <w:t>p</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，这就是</w:t>
      </w:r>
      <w:r>
        <w:rPr lang="zh-CN" sz="19" baseline="0" dirty="0">
          <w:jc w:val="left"/>
          <w:rFonts w:ascii="宋体" w:hAnsi="宋体" w:cs="宋体"/>
          <w:color w:val="333333"/>
          <w:spacing w:val="-9"/>
          <w:sz w:val="19"/>
          <w:szCs w:val="19"/>
        </w:rPr>
        <w:t>Shall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 Clone</w:t>
      </w:r>
      <w:r>
        <w:rPr lang="zh-CN" sz="19" baseline="0" dirty="0">
          <w:jc w:val="left"/>
          <w:rFonts w:ascii="微软雅黑" w:hAnsi="微软雅黑" w:cs="微软雅黑"/>
          <w:color w:val="333333"/>
          <w:sz w:val="19"/>
          <w:szCs w:val="19"/>
        </w:rPr>
        <w:t>。这样，问题就来了咯。</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5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以</w:t>
      </w:r>
      <w:r>
        <w:rPr lang="zh-CN" sz="19" baseline="0" dirty="0">
          <w:jc w:val="left"/>
          <w:rFonts w:ascii="宋体" w:hAnsi="宋体" w:cs="宋体"/>
          <w:color w:val="333333"/>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yee</w:t>
      </w:r>
      <w:r>
        <w:rPr lang="zh-CN" sz="19" baseline="0" dirty="0">
          <w:jc w:val="left"/>
          <w:rFonts w:ascii="微软雅黑" w:hAnsi="微软雅黑" w:cs="微软雅黑"/>
          <w:color w:val="333333"/>
          <w:sz w:val="19"/>
          <w:szCs w:val="19"/>
        </w:rPr>
        <w:t>为例，它里面有一个域</w:t>
      </w:r>
      <w:r>
        <w:rPr lang="zh-CN" sz="19" baseline="0" dirty="0">
          <w:jc w:val="left"/>
          <w:rFonts w:ascii="宋体" w:hAnsi="宋体" w:cs="宋体"/>
          <w:color w:val="333333"/>
          <w:spacing w:val="-11"/>
          <w:sz w:val="19"/>
          <w:szCs w:val="19"/>
        </w:rPr>
        <w:t>hi</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eDay</w:t>
      </w:r>
      <w:r>
        <w:rPr lang="zh-CN" sz="19" baseline="0" dirty="0">
          <w:jc w:val="left"/>
          <w:rFonts w:ascii="微软雅黑" w:hAnsi="微软雅黑" w:cs="微软雅黑"/>
          <w:color w:val="333333"/>
          <w:sz w:val="19"/>
          <w:szCs w:val="19"/>
        </w:rPr>
        <w:t>不是基本数据类型的变量，而是一个</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efe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ence</w:t>
      </w:r>
      <w:r>
        <w:rPr lang="zh-CN" sz="19" baseline="0" dirty="0">
          <w:jc w:val="left"/>
          <w:rFonts w:ascii="微软雅黑" w:hAnsi="微软雅黑" w:cs="微软雅黑"/>
          <w:color w:val="333333"/>
          <w:sz w:val="19"/>
          <w:szCs w:val="19"/>
        </w:rPr>
        <w:t>变量，经过</w:t>
      </w:r>
      <w:r>
        <w:rPr>
          <w:rFonts w:ascii="Times New Roman" w:hAnsi="Times New Roman" w:cs="Times New Roman"/>
          <w:sz w:val="19"/>
          <w:szCs w:val="19"/>
        </w:rPr>
        <w:t> </w:t>
      </w:r>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之后就会产生一个新的</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型的</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efe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ence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5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它和原始对象中对应的域指向同一个</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对象，这样克隆类就和原始类共享了一部分信息，而这样显然</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是不利的，过程下图所示：</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91" behindDoc="0" locked="0" layoutInCell="1" allowOverlap="1">
            <wp:simplePos x="0" y="0"/>
            <wp:positionH relativeFrom="page">
              <wp:posOffset>959124</wp:posOffset>
            </wp:positionH>
            <wp:positionV relativeFrom="paragraph">
              <wp:posOffset>-405760</wp:posOffset>
            </wp:positionV>
            <wp:extent cx="5650950" cy="2830240"/>
            <wp:effectExtent l="0" t="0" r="0" b="0"/>
            <wp:wrapNone/>
            <wp:docPr id="159" name="Picture 159"/>
            <wp:cNvGraphicFramePr>
              <a:graphicFrameLocks noChangeAspect="1"/>
            </wp:cNvGraphicFramePr>
            <a:graphic>
              <a:graphicData uri="http://schemas.openxmlformats.org/drawingml/2006/picture">
                <pic:pic xmlns:pic="http://schemas.openxmlformats.org/drawingml/2006/picture">
                  <pic:nvPicPr>
                    <pic:cNvPr id="159" name="Picture 159"/>
                    <pic:cNvPicPr>
                      <a:picLocks noChangeAspect="0" noChangeArrowheads="1"/>
                    </pic:cNvPicPr>
                  </pic:nvPicPr>
                  <pic:blipFill>
                    <a:blip r:embed="rId159">
                      <a:extLst>
                        <a:ext uri="{28A0092B-C50C-407E-A947-70E740481C1C}">
                          <a14:useLocalDpi xmlns:a14="http://schemas.microsoft.com/office/drawing/2010/main" val="0"/>
                        </a:ext>
                      </a:extLst>
                    </a:blip>
                    <a:srcRect/>
                    <a:stretch>
                      <a:fillRect/>
                    </a:stretch>
                  </pic:blipFill>
                  <pic:spPr>
                    <a:xfrm rot="0" flipH="0" flipV="0">
                      <a:off x="0" y="0"/>
                      <a:ext cx="5650950" cy="2830240"/>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9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300" w:lineRule="exact"/>
        <w:ind w:left="990" w:right="1573" w:firstLine="0"/>
      </w:pPr>
      <w:r/>
      <w:r>
        <w:rPr lang="zh-CN" sz="19" baseline="0" dirty="0">
          <w:jc w:val="left"/>
          <w:rFonts w:ascii="微软雅黑" w:hAnsi="微软雅黑" w:cs="微软雅黑"/>
          <w:color w:val="333333"/>
          <w:sz w:val="19"/>
          <w:szCs w:val="19"/>
        </w:rPr>
        <w:t>这个时候我们就需要进行</w:t>
      </w:r>
      <w:r>
        <w:rPr lang="zh-CN" sz="19" baseline="0" dirty="0">
          <w:jc w:val="left"/>
          <w:rFonts w:ascii="宋体" w:hAnsi="宋体" w:cs="宋体"/>
          <w:color w:val="333333"/>
          <w:sz w:val="19"/>
          <w:szCs w:val="19"/>
        </w:rPr>
        <w:t>deep Clone</w:t>
      </w:r>
      <w:r>
        <w:rPr lang="zh-CN" sz="19" baseline="0" dirty="0">
          <w:jc w:val="left"/>
          <w:rFonts w:ascii="微软雅黑" w:hAnsi="微软雅黑" w:cs="微软雅黑"/>
          <w:color w:val="333333"/>
          <w:sz w:val="19"/>
          <w:szCs w:val="19"/>
        </w:rPr>
        <w:t>了，对那些非基本类型的域进行特殊的处理，例如本例中的</w:t>
      </w:r>
      <w:r>
        <w:rPr>
          <w:rFonts w:ascii="Times New Roman" w:hAnsi="Times New Roman" w:cs="Times New Roman"/>
          <w:sz w:val="19"/>
          <w:szCs w:val="19"/>
        </w:rPr>
        <w:t> </w:t>
      </w:r>
      <w:r/>
      <w:r>
        <w:rPr lang="zh-CN" sz="19" baseline="0" dirty="0">
          <w:jc w:val="left"/>
          <w:rFonts w:ascii="宋体" w:hAnsi="宋体" w:cs="宋体"/>
          <w:color w:val="333333"/>
          <w:spacing w:val="-11"/>
          <w:sz w:val="19"/>
          <w:szCs w:val="19"/>
        </w:rPr>
        <w:t>hi</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eDay</w:t>
      </w:r>
      <w:r>
        <w:rPr lang="zh-CN" sz="19" baseline="0" dirty="0">
          <w:jc w:val="left"/>
          <w:rFonts w:ascii="微软雅黑" w:hAnsi="微软雅黑" w:cs="微软雅黑"/>
          <w:color w:val="333333"/>
          <w:sz w:val="19"/>
          <w:szCs w:val="19"/>
        </w:rPr>
        <w:t>。我们可以重新定义</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方法，对</w:t>
      </w:r>
      <w:r>
        <w:rPr lang="zh-CN" sz="19" baseline="0" dirty="0">
          <w:jc w:val="left"/>
          <w:rFonts w:ascii="宋体" w:hAnsi="宋体" w:cs="宋体"/>
          <w:color w:val="333333"/>
          <w:spacing w:val="-11"/>
          <w:sz w:val="19"/>
          <w:szCs w:val="19"/>
        </w:rPr>
        <w:t>hi</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eDay</w:t>
      </w:r>
      <w:r>
        <w:rPr lang="zh-CN" sz="19" baseline="0" dirty="0">
          <w:jc w:val="left"/>
          <w:rFonts w:ascii="微软雅黑" w:hAnsi="微软雅黑" w:cs="微软雅黑"/>
          <w:color w:val="333333"/>
          <w:sz w:val="19"/>
          <w:szCs w:val="19"/>
        </w:rPr>
        <w:t>做特殊处理，如下代码所示：</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304" behindDoc="1" locked="0" layoutInCell="1" allowOverlap="1">
            <wp:simplePos x="0" y="0"/>
            <wp:positionH relativeFrom="page">
              <wp:posOffset>963889</wp:posOffset>
            </wp:positionH>
            <wp:positionV relativeFrom="line">
              <wp:posOffset>-167744</wp:posOffset>
            </wp:positionV>
            <wp:extent cx="5641423" cy="1229296"/>
            <wp:effectExtent l="0" t="0" r="0" b="0"/>
            <wp:wrapNone/>
            <wp:docPr id="160" name="Freeform 160"/>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1"/>
                            <a:pt x="805" y="1614810"/>
                            <a:pt x="2416" y="1618705"/>
                          </a:cubicBezTo>
                          <a:cubicBezTo>
                            <a:pt x="4028" y="1622596"/>
                            <a:pt x="6322" y="1626028"/>
                            <a:pt x="9298" y="1629002"/>
                          </a:cubicBezTo>
                          <a:cubicBezTo>
                            <a:pt x="12275" y="1631978"/>
                            <a:pt x="15709" y="1634273"/>
                            <a:pt x="19599" y="1635882"/>
                          </a:cubicBezTo>
                          <a:cubicBezTo>
                            <a:pt x="23489" y="1637494"/>
                            <a:pt x="27539" y="1638300"/>
                            <a:pt x="31750" y="1638300"/>
                          </a:cubicBezTo>
                          <a:lnTo>
                            <a:pt x="7486650" y="1638300"/>
                          </a:lnTo>
                          <a:cubicBezTo>
                            <a:pt x="7490859" y="1638300"/>
                            <a:pt x="7494909" y="1637494"/>
                            <a:pt x="7498798" y="1635882"/>
                          </a:cubicBezTo>
                          <a:cubicBezTo>
                            <a:pt x="7502690" y="1634273"/>
                            <a:pt x="7506123" y="1631978"/>
                            <a:pt x="7509099" y="1629002"/>
                          </a:cubicBezTo>
                          <a:cubicBezTo>
                            <a:pt x="7512076" y="1626028"/>
                            <a:pt x="7514370" y="1622596"/>
                            <a:pt x="7515981" y="1618705"/>
                          </a:cubicBezTo>
                          <a:cubicBezTo>
                            <a:pt x="7517593" y="1614810"/>
                            <a:pt x="7518400" y="1610761"/>
                            <a:pt x="7518400" y="16065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3" behindDoc="1" locked="0" layoutInCell="1" allowOverlap="1">
            <wp:simplePos x="0" y="0"/>
            <wp:positionH relativeFrom="page">
              <wp:posOffset>963889</wp:posOffset>
            </wp:positionH>
            <wp:positionV relativeFrom="line">
              <wp:posOffset>-167744</wp:posOffset>
            </wp:positionV>
            <wp:extent cx="5641423" cy="1229296"/>
            <wp:effectExtent l="0" t="0" r="0" b="0"/>
            <wp:wrapNone/>
            <wp:docPr id="161" name="Freeform 161"/>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1"/>
                            <a:pt x="805" y="1614810"/>
                            <a:pt x="2416" y="1618705"/>
                          </a:cubicBezTo>
                          <a:cubicBezTo>
                            <a:pt x="4028" y="1622596"/>
                            <a:pt x="6322" y="1626028"/>
                            <a:pt x="9298" y="1629002"/>
                          </a:cubicBezTo>
                          <a:cubicBezTo>
                            <a:pt x="12275" y="1631978"/>
                            <a:pt x="15709" y="1634273"/>
                            <a:pt x="19599" y="1635882"/>
                          </a:cubicBezTo>
                          <a:cubicBezTo>
                            <a:pt x="23489" y="1637494"/>
                            <a:pt x="27539" y="1638300"/>
                            <a:pt x="31750" y="1638300"/>
                          </a:cubicBezTo>
                          <a:lnTo>
                            <a:pt x="7486650" y="1638300"/>
                          </a:lnTo>
                          <a:cubicBezTo>
                            <a:pt x="7490859" y="1638300"/>
                            <a:pt x="7494909" y="1637494"/>
                            <a:pt x="7498798" y="1635882"/>
                          </a:cubicBezTo>
                          <a:cubicBezTo>
                            <a:pt x="7502690" y="1634273"/>
                            <a:pt x="7506123" y="1631978"/>
                            <a:pt x="7509099" y="1629002"/>
                          </a:cubicBezTo>
                          <a:cubicBezTo>
                            <a:pt x="7512076" y="1626028"/>
                            <a:pt x="7514370" y="1622596"/>
                            <a:pt x="7515981" y="1618705"/>
                          </a:cubicBezTo>
                          <a:cubicBezTo>
                            <a:pt x="7517593" y="1614810"/>
                            <a:pt x="7518400" y="1610761"/>
                            <a:pt x="7518400" y="16065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4" behindDoc="1" locked="0" layoutInCell="1" allowOverlap="1">
            <wp:simplePos x="0" y="0"/>
            <wp:positionH relativeFrom="page">
              <wp:posOffset>968654</wp:posOffset>
            </wp:positionH>
            <wp:positionV relativeFrom="line">
              <wp:posOffset>-143920</wp:posOffset>
            </wp:positionV>
            <wp:extent cx="5593776" cy="1200708"/>
            <wp:effectExtent l="0" t="0" r="0" b="0"/>
            <wp:wrapNone/>
            <wp:docPr id="162" name="Freeform 162"/>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14" behindDoc="1" locked="0" layoutInCell="1" allowOverlap="1">
            <wp:simplePos x="0" y="0"/>
            <wp:positionH relativeFrom="page">
              <wp:posOffset>955954</wp:posOffset>
            </wp:positionH>
            <wp:positionV relativeFrom="line">
              <wp:posOffset>-156620</wp:posOffset>
            </wp:positionV>
            <wp:extent cx="292223" cy="1237884"/>
            <wp:effectExtent l="0" t="0" r="0" b="0"/>
            <wp:wrapNone/>
            <wp:docPr id="163" name="Picture 163"/>
            <wp:cNvGraphicFramePr>
              <a:graphicFrameLocks noChangeAspect="1"/>
            </wp:cNvGraphicFramePr>
            <a:graphic>
              <a:graphicData uri="http://schemas.openxmlformats.org/drawingml/2006/picture">
                <pic:pic xmlns:pic="http://schemas.openxmlformats.org/drawingml/2006/picture">
                  <pic:nvPicPr>
                    <pic:cNvPr id="163" name="Picture 163"/>
                    <pic:cNvPicPr>
                      <a:picLocks noChangeAspect="0" noChangeArrowheads="1"/>
                    </pic:cNvPicPr>
                  </pic:nvPicPr>
                  <pic:blipFill>
                    <a:blip r:embed="rId163">
                      <a:extLst>
                        <a:ext uri="{28A0092B-C50C-407E-A947-70E740481C1C}">
                          <a14:useLocalDpi xmlns:a14="http://schemas.microsoft.com/office/drawing/2010/main" val="0"/>
                        </a:ext>
                      </a:extLst>
                    </a:blip>
                    <a:srcRect/>
                    <a:stretch>
                      <a:fillRect/>
                    </a:stretch>
                  </pic:blipFill>
                  <pic:spPr>
                    <a:xfrm rot="0" flipH="0" flipV="0">
                      <a:off x="0" y="0"/>
                      <a:ext cx="292223" cy="1237884"/>
                    </a:xfrm>
                    <a:prstGeom prst="rect">
                      <a:avLst/>
                    </a:prstGeom>
                    <a:noFill/>
                  </pic:spPr>
                </pic:pic>
              </a:graphicData>
            </a:graphic>
          </wp:anchor>
        </w:drawing>
        <w:drawing>
          <wp:anchor simplePos="0" relativeHeight="251658305" behindDoc="1" locked="0" layoutInCell="1" allowOverlap="1">
            <wp:simplePos x="0" y="0"/>
            <wp:positionH relativeFrom="page">
              <wp:posOffset>968654</wp:posOffset>
            </wp:positionH>
            <wp:positionV relativeFrom="line">
              <wp:posOffset>-143920</wp:posOffset>
            </wp:positionV>
            <wp:extent cx="5593776" cy="1200708"/>
            <wp:effectExtent l="0" t="0" r="0" b="0"/>
            <wp:wrapNone/>
            <wp:docPr id="164" name="Freeform 164"/>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Employee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Cloneable</w:t>
      </w:r>
      <w:r>
        <w:rPr lang="zh-CN" sz="17" baseline="0" dirty="0">
          <w:jc w:val="left"/>
          <w:rFonts w:ascii="Lucida Console" w:hAnsi="Lucida Console" w:cs="Lucida Console"/>
          <w:color w:val="333333"/>
          <w:sz w:val="17"/>
          <w:szCs w:val="17"/>
        </w:rPr>
        <w:t>  {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clone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CloneNotSupportedException</w:t>
      </w:r>
      <w:r>
        <w:rPr lang="zh-CN" sz="17" baseline="0" dirty="0">
          <w:jc w:val="left"/>
          <w:rFonts w:ascii="Lucida Console" w:hAnsi="Lucida Console" w:cs="Lucida Console"/>
          <w:color w:val="333333"/>
          <w:spacing w:val="-1"/>
          <w:sz w:val="17"/>
          <w:szCs w:val="17"/>
        </w:rPr>
        <w:t>  {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Employee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cloned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Employee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clone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cloned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hireDay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hireDay</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clone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cloned</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680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19" w:after="0" w:line="375" w:lineRule="exact"/>
        <w:ind w:left="990" w:right="854" w:firstLine="0"/>
      </w:pPr>
      <w:r/>
      <w:r>
        <w:rPr lang="zh-CN" sz="19" baseline="0" dirty="0">
          <w:jc w:val="left"/>
          <w:rFonts w:ascii="宋体" w:hAnsi="宋体" w:cs="宋体"/>
          <w:color w:val="333333"/>
          <w:sz w:val="19"/>
          <w:szCs w:val="19"/>
        </w:rPr>
        <w:t>clone</w:t>
      </w:r>
      <w:r>
        <w:rPr lang="zh-CN" sz="19" baseline="0" dirty="0">
          <w:jc w:val="left"/>
          <w:rFonts w:ascii="微软雅黑" w:hAnsi="微软雅黑" w:cs="微软雅黑"/>
          <w:b/>
          <w:bCs/>
          <w:color w:val="333333"/>
          <w:sz w:val="19"/>
          <w:szCs w:val="19"/>
        </w:rPr>
        <w:t>方法的保护机制</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中</w:t>
      </w:r>
      <w:r>
        <w:rPr lang="zh-CN" sz="19" baseline="0" dirty="0">
          <w:jc w:val="left"/>
          <w:rFonts w:ascii="宋体" w:hAnsi="宋体" w:cs="宋体"/>
          <w:color w:val="333333"/>
          <w:spacing w:val="-5"/>
          <w:sz w:val="19"/>
          <w:szCs w:val="19"/>
        </w:rPr>
        <w:t>Clone()</w:t>
      </w:r>
      <w:r>
        <w:rPr lang="zh-CN" sz="19" baseline="0" dirty="0">
          <w:jc w:val="left"/>
          <w:rFonts w:ascii="微软雅黑" w:hAnsi="微软雅黑" w:cs="微软雅黑"/>
          <w:color w:val="333333"/>
          <w:sz w:val="19"/>
          <w:szCs w:val="19"/>
        </w:rPr>
        <w:t>是被声明为</w:t>
      </w:r>
      <w:r>
        <w:rPr lang="zh-CN" sz="19" baseline="0" dirty="0">
          <w:jc w:val="left"/>
          <w:rFonts w:ascii="宋体" w:hAnsi="宋体" w:cs="宋体"/>
          <w:color w:val="333333"/>
          <w:sz w:val="19"/>
          <w:szCs w:val="19"/>
        </w:rPr>
        <w:t>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otected</w:t>
      </w:r>
      <w:r>
        <w:rPr lang="zh-CN" sz="19" baseline="0" dirty="0">
          <w:jc w:val="left"/>
          <w:rFonts w:ascii="微软雅黑" w:hAnsi="微软雅黑" w:cs="微软雅黑"/>
          <w:color w:val="333333"/>
          <w:sz w:val="19"/>
          <w:szCs w:val="19"/>
        </w:rPr>
        <w:t>的，这样做是有一定的道理的，以</w:t>
      </w:r>
      <w:r>
        <w:rPr lang="zh-CN" sz="19" baseline="0" dirty="0">
          <w:jc w:val="left"/>
          <w:rFonts w:ascii="宋体" w:hAnsi="宋体" w:cs="宋体"/>
          <w:color w:val="333333"/>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yee</w:t>
      </w:r>
      <w:r>
        <w:rPr lang="zh-CN" sz="19" baseline="0" dirty="0">
          <w:jc w:val="left"/>
          <w:rFonts w:ascii="微软雅黑" w:hAnsi="微软雅黑" w:cs="微软雅黑"/>
          <w:color w:val="333333"/>
          <w:sz w:val="19"/>
          <w:szCs w:val="19"/>
        </w:rPr>
        <w:t>类为例，通过声明</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为</w:t>
      </w:r>
      <w:r>
        <w:rPr lang="zh-CN" sz="19" baseline="0" dirty="0">
          <w:jc w:val="left"/>
          <w:rFonts w:ascii="宋体" w:hAnsi="宋体" w:cs="宋体"/>
          <w:color w:val="333333"/>
          <w:sz w:val="19"/>
          <w:szCs w:val="19"/>
        </w:rPr>
        <w:t>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otected</w:t>
      </w:r>
      <w:r>
        <w:rPr lang="zh-CN" sz="19" baseline="0" dirty="0">
          <w:jc w:val="left"/>
          <w:rFonts w:ascii="微软雅黑" w:hAnsi="微软雅黑" w:cs="微软雅黑"/>
          <w:color w:val="333333"/>
          <w:sz w:val="19"/>
          <w:szCs w:val="19"/>
        </w:rPr>
        <w:t>，就可以保证只有</w:t>
      </w:r>
      <w:r>
        <w:rPr lang="zh-CN" sz="19" baseline="0" dirty="0">
          <w:jc w:val="left"/>
          <w:rFonts w:ascii="宋体" w:hAnsi="宋体" w:cs="宋体"/>
          <w:color w:val="333333"/>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yee</w:t>
      </w:r>
      <w:r>
        <w:rPr lang="zh-CN" sz="19" baseline="0" dirty="0">
          <w:jc w:val="left"/>
          <w:rFonts w:ascii="微软雅黑" w:hAnsi="微软雅黑" w:cs="微软雅黑"/>
          <w:color w:val="333333"/>
          <w:sz w:val="19"/>
          <w:szCs w:val="19"/>
        </w:rPr>
        <w:t>类里面才能</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克隆</w:t>
      </w:r>
      <w:r>
        <w:rPr lang="zh-CN" sz="19" baseline="0" dirty="0">
          <w:jc w:val="left"/>
          <w:rFonts w:ascii="宋体" w:hAnsi="宋体" w:cs="宋体"/>
          <w:color w:val="333333"/>
          <w:spacing w:val="-9"/>
          <w:sz w:val="19"/>
          <w:szCs w:val="19"/>
        </w:rPr>
        <w:t>”Empl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yee</w:t>
      </w:r>
      <w:r>
        <w:rPr lang="zh-CN" sz="19" baseline="0" dirty="0">
          <w:jc w:val="left"/>
          <w:rFonts w:ascii="微软雅黑" w:hAnsi="微软雅黑" w:cs="微软雅黑"/>
          <w:color w:val="333333"/>
          <w:sz w:val="19"/>
          <w:szCs w:val="19"/>
        </w:rPr>
        <w:t>对象</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clone</w:t>
      </w:r>
      <w:r>
        <w:rPr lang="zh-CN" sz="19" baseline="0" dirty="0">
          <w:jc w:val="left"/>
          <w:rFonts w:ascii="微软雅黑" w:hAnsi="微软雅黑" w:cs="微软雅黑"/>
          <w:b/>
          <w:bCs/>
          <w:color w:val="333333"/>
          <w:sz w:val="19"/>
          <w:szCs w:val="19"/>
        </w:rPr>
        <w:t>方法的使用</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什么时候使用</w:t>
      </w:r>
      <w:r>
        <w:rPr lang="zh-CN" sz="19" baseline="0" dirty="0">
          <w:jc w:val="left"/>
          <w:rFonts w:ascii="宋体" w:hAnsi="宋体" w:cs="宋体"/>
          <w:color w:val="333333"/>
          <w:spacing w:val="-12"/>
          <w:sz w:val="19"/>
          <w:szCs w:val="19"/>
        </w:rPr>
        <w:t>shall</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 Clone</w:t>
      </w:r>
      <w:r>
        <w:rPr lang="zh-CN" sz="19" baseline="0" dirty="0">
          <w:jc w:val="left"/>
          <w:rFonts w:ascii="微软雅黑" w:hAnsi="微软雅黑" w:cs="微软雅黑"/>
          <w:color w:val="333333"/>
          <w:sz w:val="19"/>
          <w:szCs w:val="19"/>
        </w:rPr>
        <w:t>，什么时候使用</w:t>
      </w:r>
      <w:r>
        <w:rPr lang="zh-CN" sz="19" baseline="0" dirty="0">
          <w:jc w:val="left"/>
          <w:rFonts w:ascii="宋体" w:hAnsi="宋体" w:cs="宋体"/>
          <w:color w:val="333333"/>
          <w:sz w:val="19"/>
          <w:szCs w:val="19"/>
        </w:rPr>
        <w:t>deep Clone</w:t>
      </w:r>
      <w:r>
        <w:rPr lang="zh-CN" sz="19" baseline="0" dirty="0">
          <w:jc w:val="left"/>
          <w:rFonts w:ascii="微软雅黑" w:hAnsi="微软雅黑" w:cs="微软雅黑"/>
          <w:color w:val="333333"/>
          <w:sz w:val="19"/>
          <w:szCs w:val="19"/>
        </w:rPr>
        <w:t>，这个主要看具体对象的域是什么性质的，基</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本型别还是</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efe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ence variable</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调用</w:t>
      </w:r>
      <w:r>
        <w:rPr lang="zh-CN" sz="19" baseline="0" dirty="0">
          <w:jc w:val="left"/>
          <w:rFonts w:ascii="宋体" w:hAnsi="宋体" w:cs="宋体"/>
          <w:color w:val="333333"/>
          <w:spacing w:val="-5"/>
          <w:sz w:val="19"/>
          <w:szCs w:val="19"/>
        </w:rPr>
        <w:t>Clone()</w:t>
      </w:r>
      <w:r>
        <w:rPr lang="zh-CN" sz="19" baseline="0" dirty="0">
          <w:jc w:val="left"/>
          <w:rFonts w:ascii="微软雅黑" w:hAnsi="微软雅黑" w:cs="微软雅黑"/>
          <w:color w:val="333333"/>
          <w:sz w:val="19"/>
          <w:szCs w:val="19"/>
        </w:rPr>
        <w:t>方法的对象所属的类</w:t>
      </w:r>
      <w:r>
        <w:rPr lang="zh-CN" sz="19" baseline="0" dirty="0">
          <w:jc w:val="left"/>
          <w:rFonts w:ascii="宋体" w:hAnsi="宋体" w:cs="宋体"/>
          <w:color w:val="333333"/>
          <w:spacing w:val="-12"/>
          <w:sz w:val="19"/>
          <w:szCs w:val="19"/>
        </w:rPr>
        <w:t>(Class)</w:t>
      </w:r>
      <w:r>
        <w:rPr lang="zh-CN" sz="19" baseline="0" dirty="0">
          <w:jc w:val="left"/>
          <w:rFonts w:ascii="微软雅黑" w:hAnsi="微软雅黑" w:cs="微软雅黑"/>
          <w:color w:val="333333"/>
          <w:sz w:val="19"/>
          <w:szCs w:val="19"/>
        </w:rPr>
        <w:t>必须</w:t>
      </w:r>
      <w:r>
        <w:rPr lang="zh-CN" sz="19" baseline="0" dirty="0">
          <w:jc w:val="left"/>
          <w:rFonts w:ascii="宋体" w:hAnsi="宋体" w:cs="宋体"/>
          <w:color w:val="333333"/>
          <w:sz w:val="19"/>
          <w:szCs w:val="19"/>
        </w:rPr>
        <w:t>implements Clonable</w:t>
      </w:r>
      <w:r>
        <w:rPr lang="zh-CN" sz="19" baseline="0" dirty="0">
          <w:jc w:val="left"/>
          <w:rFonts w:ascii="微软雅黑" w:hAnsi="微软雅黑" w:cs="微软雅黑"/>
          <w:color w:val="333333"/>
          <w:sz w:val="19"/>
          <w:szCs w:val="19"/>
        </w:rPr>
        <w:t>接口，否则在调用</w:t>
      </w:r>
      <w:r>
        <w:rPr lang="zh-CN" sz="19" baseline="0" dirty="0">
          <w:jc w:val="left"/>
          <w:rFonts w:ascii="宋体" w:hAnsi="宋体" w:cs="宋体"/>
          <w:color w:val="333333"/>
          <w:sz w:val="19"/>
          <w:szCs w:val="19"/>
        </w:rPr>
        <w:t>Clone</w:t>
      </w:r>
      <w:r>
        <w:rPr lang="zh-CN" sz="19" baseline="0" dirty="0">
          <w:jc w:val="left"/>
          <w:rFonts w:ascii="微软雅黑" w:hAnsi="微软雅黑" w:cs="微软雅黑"/>
          <w:color w:val="333333"/>
          <w:sz w:val="19"/>
          <w:szCs w:val="19"/>
        </w:rPr>
        <w:t>方法的时候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会抛出</w:t>
      </w:r>
      <w:r>
        <w:rPr lang="zh-CN" sz="19" baseline="0" dirty="0">
          <w:jc w:val="left"/>
          <w:rFonts w:ascii="宋体" w:hAnsi="宋体" w:cs="宋体"/>
          <w:color w:val="333333"/>
          <w:sz w:val="19"/>
          <w:szCs w:val="19"/>
        </w:rPr>
        <w:t>CloneNotSupportedE</w:t>
      </w:r>
      <w:r>
        <w:rPr lang="zh-CN" sz="19" baseline="0" dirty="0">
          <w:jc w:val="left"/>
          <w:rFonts w:ascii="宋体" w:hAnsi="宋体" w:cs="宋体"/>
          <w:color w:val="333333"/>
          <w:spacing w:val="-4"/>
          <w:sz w:val="19"/>
          <w:szCs w:val="19"/>
        </w:rPr>
        <w:t>x</w:t>
      </w:r>
      <w:r>
        <w:rPr lang="zh-CN" sz="19" baseline="0" dirty="0">
          <w:jc w:val="left"/>
          <w:rFonts w:ascii="宋体" w:hAnsi="宋体" w:cs="宋体"/>
          <w:color w:val="333333"/>
          <w:sz w:val="19"/>
          <w:szCs w:val="19"/>
        </w:rPr>
        <w:t>ception</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20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9"/>
          <w:sz w:val="31"/>
          <w:szCs w:val="31"/>
        </w:rPr>
        <w:t>toString()</w:t>
      </w:r>
      <w:r>
        <w:rPr lang="zh-CN" sz="31" baseline="0" dirty="0">
          <w:jc w:val="left"/>
          <w:rFonts w:ascii="微软雅黑" w:hAnsi="微软雅黑" w:cs="微软雅黑"/>
          <w:b/>
          <w:bCs/>
          <w:color w:val="333333"/>
          <w:sz w:val="31"/>
          <w:szCs w:val="31"/>
        </w:rPr>
        <w:t>方法	</w:t>
      </w:r>
      <w:hyperlink r:id="rId146" w:history="1">
        <w:r>
          <w:rPr lang="zh-CN" sz="31" baseline="0" dirty="0">
            <w:jc w:val="left"/>
            <w:rFonts w:ascii="宋体" w:hAnsi="宋体" w:cs="宋体"/>
            <w:color w:val="4183C4"/>
            <w:sz w:val="31"/>
            <w:szCs w:val="31"/>
          </w:rPr>
          <w:t>  </w:t>
        </w:r>
      </w:hyperlink>
      <w:r/>
    </w:p>
    <w:p>
      <w:pPr>
        <w:spacing w:after="4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72" behindDoc="1" locked="0" layoutInCell="1" allowOverlap="1">
            <wp:simplePos x="0" y="0"/>
            <wp:positionH relativeFrom="page">
              <wp:posOffset>963889</wp:posOffset>
            </wp:positionH>
            <wp:positionV relativeFrom="line">
              <wp:posOffset>-47011</wp:posOffset>
            </wp:positionV>
            <wp:extent cx="5641423" cy="543177"/>
            <wp:effectExtent l="0" t="0" r="0" b="0"/>
            <wp:wrapNone/>
            <wp:docPr id="165" name="Freeform 165"/>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17"/>
                            <a:pt x="2416" y="704308"/>
                          </a:cubicBezTo>
                          <a:cubicBezTo>
                            <a:pt x="4028" y="708196"/>
                            <a:pt x="6322" y="711628"/>
                            <a:pt x="9298" y="714605"/>
                          </a:cubicBezTo>
                          <a:cubicBezTo>
                            <a:pt x="12275" y="717582"/>
                            <a:pt x="15709" y="719873"/>
                            <a:pt x="19599" y="721485"/>
                          </a:cubicBezTo>
                          <a:cubicBezTo>
                            <a:pt x="23489" y="723097"/>
                            <a:pt x="27539" y="723900"/>
                            <a:pt x="31750" y="723900"/>
                          </a:cubicBezTo>
                          <a:lnTo>
                            <a:pt x="7486650" y="723900"/>
                          </a:lnTo>
                          <a:cubicBezTo>
                            <a:pt x="7490859" y="723900"/>
                            <a:pt x="7494909" y="723097"/>
                            <a:pt x="7498798" y="721485"/>
                          </a:cubicBezTo>
                          <a:cubicBezTo>
                            <a:pt x="7502690" y="719873"/>
                            <a:pt x="7506123" y="717582"/>
                            <a:pt x="7509099" y="714605"/>
                          </a:cubicBezTo>
                          <a:cubicBezTo>
                            <a:pt x="7512076" y="711628"/>
                            <a:pt x="7514370" y="708196"/>
                            <a:pt x="7515981" y="704308"/>
                          </a:cubicBezTo>
                          <a:cubicBezTo>
                            <a:pt x="7517593" y="700417"/>
                            <a:pt x="7518400" y="696361"/>
                            <a:pt x="7518400" y="6921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1" behindDoc="1" locked="0" layoutInCell="1" allowOverlap="1">
            <wp:simplePos x="0" y="0"/>
            <wp:positionH relativeFrom="page">
              <wp:posOffset>963889</wp:posOffset>
            </wp:positionH>
            <wp:positionV relativeFrom="line">
              <wp:posOffset>-47011</wp:posOffset>
            </wp:positionV>
            <wp:extent cx="5641423" cy="543177"/>
            <wp:effectExtent l="0" t="0" r="0" b="0"/>
            <wp:wrapNone/>
            <wp:docPr id="166" name="Freeform 166"/>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17"/>
                            <a:pt x="2416" y="704308"/>
                          </a:cubicBezTo>
                          <a:cubicBezTo>
                            <a:pt x="4028" y="708196"/>
                            <a:pt x="6322" y="711628"/>
                            <a:pt x="9298" y="714605"/>
                          </a:cubicBezTo>
                          <a:cubicBezTo>
                            <a:pt x="12275" y="717582"/>
                            <a:pt x="15709" y="719873"/>
                            <a:pt x="19599" y="721485"/>
                          </a:cubicBezTo>
                          <a:cubicBezTo>
                            <a:pt x="23489" y="723097"/>
                            <a:pt x="27539" y="723900"/>
                            <a:pt x="31750" y="723900"/>
                          </a:cubicBezTo>
                          <a:lnTo>
                            <a:pt x="7486650" y="723900"/>
                          </a:lnTo>
                          <a:cubicBezTo>
                            <a:pt x="7490859" y="723900"/>
                            <a:pt x="7494909" y="723097"/>
                            <a:pt x="7498798" y="721485"/>
                          </a:cubicBezTo>
                          <a:cubicBezTo>
                            <a:pt x="7502690" y="719873"/>
                            <a:pt x="7506123" y="717582"/>
                            <a:pt x="7509099" y="714605"/>
                          </a:cubicBezTo>
                          <a:cubicBezTo>
                            <a:pt x="7512076" y="711628"/>
                            <a:pt x="7514370" y="708196"/>
                            <a:pt x="7515981" y="704308"/>
                          </a:cubicBezTo>
                          <a:cubicBezTo>
                            <a:pt x="7517593" y="700417"/>
                            <a:pt x="7518400" y="696361"/>
                            <a:pt x="7518400" y="6921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23" behindDoc="1" locked="0" layoutInCell="1" allowOverlap="1">
            <wp:simplePos x="0" y="0"/>
            <wp:positionH relativeFrom="page">
              <wp:posOffset>955954</wp:posOffset>
            </wp:positionH>
            <wp:positionV relativeFrom="line">
              <wp:posOffset>-35888</wp:posOffset>
            </wp:positionV>
            <wp:extent cx="292223" cy="547123"/>
            <wp:effectExtent l="0" t="0" r="0" b="0"/>
            <wp:wrapNone/>
            <wp:docPr id="167" name="Picture 167"/>
            <wp:cNvGraphicFramePr>
              <a:graphicFrameLocks noChangeAspect="1"/>
            </wp:cNvGraphicFramePr>
            <a:graphic>
              <a:graphicData uri="http://schemas.openxmlformats.org/drawingml/2006/picture">
                <pic:pic xmlns:pic="http://schemas.openxmlformats.org/drawingml/2006/picture">
                  <pic:nvPicPr>
                    <pic:cNvPr id="167" name="Picture 167"/>
                    <pic:cNvPicPr>
                      <a:picLocks noChangeAspect="0" noChangeArrowheads="1"/>
                    </pic:cNvPicPr>
                  </pic:nvPicPr>
                  <pic:blipFill>
                    <a:blip r:embed="rId167">
                      <a:extLst>
                        <a:ext uri="{28A0092B-C50C-407E-A947-70E740481C1C}">
                          <a14:useLocalDpi xmlns:a14="http://schemas.microsoft.com/office/drawing/2010/main" val="0"/>
                        </a:ext>
                      </a:extLst>
                    </a:blip>
                    <a:srcRect/>
                    <a:stretch>
                      <a:fillRect/>
                    </a:stretch>
                  </pic:blipFill>
                  <pic:spPr>
                    <a:xfrm rot="0" flipH="0" flipV="0">
                      <a:off x="0" y="0"/>
                      <a:ext cx="292223" cy="547123"/>
                    </a:xfrm>
                    <a:prstGeom prst="rect">
                      <a:avLst/>
                    </a:prstGeom>
                    <a:noFill/>
                  </pic:spPr>
                </pic:pic>
              </a:graphicData>
            </a:graphic>
          </wp:anchor>
        </w:drawing>
        <w:drawing>
          <wp:anchor simplePos="0" relativeHeight="251658622" behindDoc="1" locked="0" layoutInCell="1" allowOverlap="1">
            <wp:simplePos x="0" y="0"/>
            <wp:positionH relativeFrom="page">
              <wp:posOffset>968654</wp:posOffset>
            </wp:positionH>
            <wp:positionV relativeFrom="line">
              <wp:posOffset>-23188</wp:posOffset>
            </wp:positionV>
            <wp:extent cx="5593776" cy="514589"/>
            <wp:effectExtent l="0" t="0" r="0" b="0"/>
            <wp:wrapNone/>
            <wp:docPr id="168" name="Freeform 168"/>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3" behindDoc="1" locked="0" layoutInCell="1" allowOverlap="1">
            <wp:simplePos x="0" y="0"/>
            <wp:positionH relativeFrom="page">
              <wp:posOffset>968654</wp:posOffset>
            </wp:positionH>
            <wp:positionV relativeFrom="line">
              <wp:posOffset>-23188</wp:posOffset>
            </wp:positionV>
            <wp:extent cx="5593776" cy="514589"/>
            <wp:effectExtent l="0" t="0" r="0" b="0"/>
            <wp:wrapNone/>
            <wp:docPr id="169" name="Freeform 169"/>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toString</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getClass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toHexString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hashCode</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655"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2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74" name="Freeform 1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75" name="Freeform 1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76" name="Freeform 1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77" name="Freeform 1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78" name="Freeform 1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79" name="Freeform 1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80" name="Freeform 1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81" name="Freeform 1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82" name="Freeform 1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83" name="Freeform 1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84" name="Freeform 1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85" name="Freeform 1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989" w:firstLine="0"/>
      </w:pPr>
      <w:r/>
      <w:r>
        <w:rPr lang="zh-CN" sz="19" baseline="0" dirty="0">
          <w:jc w:val="left"/>
          <w:rFonts w:ascii="宋体" w:hAnsi="宋体" w:cs="宋体"/>
          <w:color w:val="333333"/>
          <w:spacing w:val="-4"/>
          <w:sz w:val="19"/>
          <w:szCs w:val="19"/>
        </w:rPr>
        <w:t>Object </w:t>
      </w:r>
      <w:r>
        <w:rPr lang="zh-CN" sz="19" baseline="0" dirty="0">
          <w:jc w:val="left"/>
          <w:rFonts w:ascii="微软雅黑" w:hAnsi="微软雅黑" w:cs="微软雅黑"/>
          <w:color w:val="333333"/>
          <w:sz w:val="19"/>
          <w:szCs w:val="19"/>
        </w:rPr>
        <w:t>类的</w:t>
      </w:r>
      <w:r>
        <w:rPr lang="zh-CN" sz="19" baseline="0" dirty="0">
          <w:jc w:val="left"/>
          <w:rFonts w:ascii="宋体" w:hAnsi="宋体" w:cs="宋体"/>
          <w:color w:val="333333"/>
          <w:spacing w:val="-14"/>
          <w:sz w:val="19"/>
          <w:szCs w:val="19"/>
        </w:rPr>
        <w:t> toString </w:t>
      </w:r>
      <w:r>
        <w:rPr lang="zh-CN" sz="19" baseline="0" dirty="0">
          <w:jc w:val="left"/>
          <w:rFonts w:ascii="微软雅黑" w:hAnsi="微软雅黑" w:cs="微软雅黑"/>
          <w:color w:val="333333"/>
          <w:sz w:val="19"/>
          <w:szCs w:val="19"/>
        </w:rPr>
        <w:t>方法返回一个字符串，该字符串由类名（对象是该类的一个实例）、</w:t>
      </w:r>
      <w:r>
        <w:rPr lang="zh-CN" sz="19" baseline="0" dirty="0">
          <w:jc w:val="left"/>
          <w:rFonts w:ascii="宋体" w:hAnsi="宋体" w:cs="宋体"/>
          <w:color w:val="333333"/>
          <w:spacing w:val="-19"/>
          <w:sz w:val="19"/>
          <w:szCs w:val="19"/>
        </w:rPr>
        <w:t>at </w:t>
      </w:r>
      <w:r>
        <w:rPr lang="zh-CN" sz="19" baseline="0" dirty="0">
          <w:jc w:val="left"/>
          <w:rFonts w:ascii="微软雅黑" w:hAnsi="微软雅黑" w:cs="微软雅黑"/>
          <w:color w:val="333333"/>
          <w:sz w:val="19"/>
          <w:szCs w:val="19"/>
        </w:rPr>
        <w:t>标记符</w:t>
      </w:r>
      <w:r>
        <w:rPr lang="zh-CN" sz="19" baseline="0" dirty="0">
          <w:jc w:val="left"/>
          <w:rFonts w:ascii="宋体" w:hAnsi="宋体" w:cs="宋体"/>
          <w:color w:val="333333"/>
          <w:spacing w:val="-62"/>
          <w:sz w:val="19"/>
          <w:szCs w:val="19"/>
        </w:rPr>
        <w:t>“@”</w:t>
      </w:r>
      <w:r>
        <w:rPr>
          <w:rFonts w:ascii="Times New Roman" w:hAnsi="Times New Roman" w:cs="Times New Roman"/>
          <w:sz w:val="19"/>
          <w:szCs w:val="19"/>
        </w:rPr>
        <w:t> </w:t>
      </w:r>
      <w:r>
        <w:drawing>
          <wp:anchor simplePos="0" relativeHeight="251658250" behindDoc="1" locked="0" layoutInCell="1" allowOverlap="1">
            <wp:simplePos x="0" y="0"/>
            <wp:positionH relativeFrom="page">
              <wp:posOffset>1454655</wp:posOffset>
            </wp:positionH>
            <wp:positionV relativeFrom="line">
              <wp:posOffset>158405</wp:posOffset>
            </wp:positionV>
            <wp:extent cx="371647" cy="9529"/>
            <wp:effectExtent l="0" t="0" r="0" b="0"/>
            <wp:wrapNone/>
            <wp:docPr id="186" name="Freeform 186">
              <a:hlinkClick r:id="rId170"/>
            </wp:docPr>
            <wp:cNvGraphicFramePr/>
            <a:graphic>
              <a:graphicData uri="http://schemas.microsoft.com/office/word/2010/wordprocessingShape">
                <wps:wsp>
                  <wps:cNvCnPr/>
                  <wps:spPr>
                    <a:xfrm rot="0" flipH="0" flipV="1">
                      <a:off x="0" y="0"/>
                      <a:ext cx="371647" cy="9529"/>
                    </a:xfrm>
                    <a:custGeom>
                      <a:rect l="l" t="t" r="r" b="b"/>
                      <a:pathLst>
                        <a:path w="495300" h="12700">
                          <a:moveTo>
                            <a:pt x="0" y="12700"/>
                          </a:moveTo>
                          <a:lnTo>
                            <a:pt x="495300" y="12700"/>
                          </a:lnTo>
                          <a:lnTo>
                            <a:pt x="495300" y="0"/>
                          </a:lnTo>
                          <a:lnTo>
                            <a:pt x="0" y="0"/>
                          </a:lnTo>
                          <a:lnTo>
                            <a:pt x="0" y="12700"/>
                          </a:lnTo>
                          <a:close/>
                        </a:path>
                      </a:pathLst>
                    </a:custGeom>
                    <a:solidFill>
                      <a:srgbClr val="4183C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和此对象</w:t>
      </w:r>
      <w:hyperlink r:id="rId170" w:history="1">
        <w:r>
          <w:rPr lang="zh-CN" sz="19" baseline="0" dirty="0">
            <w:jc w:val="left"/>
            <w:rFonts w:ascii="微软雅黑" w:hAnsi="微软雅黑" w:cs="微软雅黑"/>
            <w:color w:val="4183C4"/>
            <w:sz w:val="19"/>
            <w:szCs w:val="19"/>
          </w:rPr>
          <w:t>哈希码</w:t>
        </w:r>
      </w:hyperlink>
      <w:r>
        <w:rPr lang="zh-CN" sz="19" baseline="0" dirty="0">
          <w:jc w:val="left"/>
          <w:rFonts w:ascii="微软雅黑" w:hAnsi="微软雅黑" w:cs="微软雅黑"/>
          <w:color w:val="333333"/>
          <w:sz w:val="19"/>
          <w:szCs w:val="19"/>
        </w:rPr>
        <w:t>的无符号十六进制表示组成。</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该方法用得比较多，</w:t>
      </w:r>
      <w:r>
        <w:rPr lang="zh-CN" sz="19" baseline="0" dirty="0">
          <w:jc w:val="left"/>
          <w:rFonts w:ascii="微软雅黑" w:hAnsi="微软雅黑" w:cs="微软雅黑"/>
          <w:b/>
          <w:bCs/>
          <w:color w:val="333333"/>
          <w:sz w:val="19"/>
          <w:szCs w:val="19"/>
        </w:rPr>
        <w:t>一般子类都有覆盖。</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65" w:lineRule="exact"/>
        <w:ind w:left="990" w:right="0" w:firstLine="0"/>
      </w:pPr>
      <w:r/>
      <w:r>
        <w:rPr lang="zh-CN" sz="19" baseline="0" dirty="0">
          <w:jc w:val="left"/>
          <w:rFonts w:ascii="微软雅黑" w:hAnsi="微软雅黑" w:cs="微软雅黑"/>
          <w:color w:val="333333"/>
          <w:sz w:val="19"/>
          <w:szCs w:val="19"/>
        </w:rPr>
        <w:t>我们推荐在学习阶段所有有属性的类都加上</w:t>
      </w:r>
      <w:r>
        <w:rPr lang="zh-CN" sz="19" baseline="0" dirty="0">
          <w:jc w:val="left"/>
          <w:rFonts w:ascii="宋体" w:hAnsi="宋体" w:cs="宋体"/>
          <w:color w:val="333333"/>
          <w:spacing w:val="-15"/>
          <w:sz w:val="19"/>
          <w:szCs w:val="19"/>
        </w:rPr>
        <w:t>toString() </w:t>
      </w:r>
      <w:r>
        <w:rPr lang="zh-CN" sz="19" baseline="0" dirty="0">
          <w:jc w:val="left"/>
          <w:rFonts w:ascii="微软雅黑" w:hAnsi="微软雅黑" w:cs="微软雅黑"/>
          <w:color w:val="333333"/>
          <w:sz w:val="19"/>
          <w:szCs w:val="19"/>
        </w:rPr>
        <w:t>方法！</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59" behindDoc="1" locked="0" layoutInCell="1" allowOverlap="1">
            <wp:simplePos x="0" y="0"/>
            <wp:positionH relativeFrom="page">
              <wp:posOffset>963889</wp:posOffset>
            </wp:positionH>
            <wp:positionV relativeFrom="line">
              <wp:posOffset>-47011</wp:posOffset>
            </wp:positionV>
            <wp:extent cx="5641423" cy="714707"/>
            <wp:effectExtent l="0" t="0" r="0" b="0"/>
            <wp:wrapNone/>
            <wp:docPr id="187" name="Freeform 187"/>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1"/>
                            <a:pt x="805" y="929010"/>
                            <a:pt x="2416" y="932902"/>
                          </a:cubicBezTo>
                          <a:cubicBezTo>
                            <a:pt x="4028" y="936793"/>
                            <a:pt x="6322" y="940228"/>
                            <a:pt x="9298" y="943202"/>
                          </a:cubicBezTo>
                          <a:cubicBezTo>
                            <a:pt x="12275" y="946182"/>
                            <a:pt x="15709" y="948473"/>
                            <a:pt x="19599" y="950082"/>
                          </a:cubicBezTo>
                          <a:cubicBezTo>
                            <a:pt x="23489" y="951694"/>
                            <a:pt x="27539" y="952500"/>
                            <a:pt x="31750" y="952500"/>
                          </a:cubicBezTo>
                          <a:lnTo>
                            <a:pt x="7486650" y="952500"/>
                          </a:lnTo>
                          <a:cubicBezTo>
                            <a:pt x="7490859" y="952500"/>
                            <a:pt x="7494909" y="951694"/>
                            <a:pt x="7498798" y="950082"/>
                          </a:cubicBezTo>
                          <a:cubicBezTo>
                            <a:pt x="7502690" y="948473"/>
                            <a:pt x="7506123" y="946182"/>
                            <a:pt x="7509099" y="943202"/>
                          </a:cubicBezTo>
                          <a:cubicBezTo>
                            <a:pt x="7512076" y="940228"/>
                            <a:pt x="7514370" y="936796"/>
                            <a:pt x="7515981" y="932905"/>
                          </a:cubicBezTo>
                          <a:cubicBezTo>
                            <a:pt x="7517593" y="929010"/>
                            <a:pt x="7518400" y="924961"/>
                            <a:pt x="7518400" y="920750"/>
                          </a:cubicBezTo>
                          <a:lnTo>
                            <a:pt x="7518400" y="31750"/>
                          </a:lnTo>
                          <a:cubicBezTo>
                            <a:pt x="7518400" y="27543"/>
                            <a:pt x="7517593" y="23494"/>
                            <a:pt x="7515981" y="19602"/>
                          </a:cubicBezTo>
                          <a:cubicBezTo>
                            <a:pt x="7514370" y="15714"/>
                            <a:pt x="7512076" y="12282"/>
                            <a:pt x="7509099" y="9302"/>
                          </a:cubicBezTo>
                          <a:cubicBezTo>
                            <a:pt x="7506123" y="6329"/>
                            <a:pt x="7502690" y="4031"/>
                            <a:pt x="7498798" y="2422"/>
                          </a:cubicBezTo>
                          <a:cubicBezTo>
                            <a:pt x="7494909" y="813"/>
                            <a:pt x="7490859" y="4"/>
                            <a:pt x="7486650" y="0"/>
                          </a:cubicBezTo>
                          <a:lnTo>
                            <a:pt x="31750" y="0"/>
                          </a:lnTo>
                          <a:cubicBezTo>
                            <a:pt x="27539" y="4"/>
                            <a:pt x="23489" y="813"/>
                            <a:pt x="19599" y="2422"/>
                          </a:cubicBezTo>
                          <a:cubicBezTo>
                            <a:pt x="15709" y="4031"/>
                            <a:pt x="12275" y="6329"/>
                            <a:pt x="9298" y="9302"/>
                          </a:cubicBezTo>
                          <a:cubicBezTo>
                            <a:pt x="6322" y="12282"/>
                            <a:pt x="4028" y="15714"/>
                            <a:pt x="2416" y="19602"/>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963889</wp:posOffset>
            </wp:positionH>
            <wp:positionV relativeFrom="line">
              <wp:posOffset>-47011</wp:posOffset>
            </wp:positionV>
            <wp:extent cx="5641423" cy="714707"/>
            <wp:effectExtent l="0" t="0" r="0" b="0"/>
            <wp:wrapNone/>
            <wp:docPr id="188" name="Freeform 188"/>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1"/>
                            <a:pt x="805" y="929010"/>
                            <a:pt x="2416" y="932902"/>
                          </a:cubicBezTo>
                          <a:cubicBezTo>
                            <a:pt x="4028" y="936793"/>
                            <a:pt x="6322" y="940228"/>
                            <a:pt x="9298" y="943202"/>
                          </a:cubicBezTo>
                          <a:cubicBezTo>
                            <a:pt x="12275" y="946182"/>
                            <a:pt x="15709" y="948473"/>
                            <a:pt x="19599" y="950082"/>
                          </a:cubicBezTo>
                          <a:cubicBezTo>
                            <a:pt x="23489" y="951694"/>
                            <a:pt x="27539" y="952500"/>
                            <a:pt x="31750" y="952500"/>
                          </a:cubicBezTo>
                          <a:lnTo>
                            <a:pt x="7486650" y="952500"/>
                          </a:lnTo>
                          <a:cubicBezTo>
                            <a:pt x="7490859" y="952500"/>
                            <a:pt x="7494909" y="951694"/>
                            <a:pt x="7498798" y="950082"/>
                          </a:cubicBezTo>
                          <a:cubicBezTo>
                            <a:pt x="7502690" y="948473"/>
                            <a:pt x="7506123" y="946182"/>
                            <a:pt x="7509099" y="943202"/>
                          </a:cubicBezTo>
                          <a:cubicBezTo>
                            <a:pt x="7512076" y="940228"/>
                            <a:pt x="7514370" y="936796"/>
                            <a:pt x="7515981" y="932905"/>
                          </a:cubicBezTo>
                          <a:cubicBezTo>
                            <a:pt x="7517593" y="929010"/>
                            <a:pt x="7518400" y="924961"/>
                            <a:pt x="7518400" y="920750"/>
                          </a:cubicBezTo>
                          <a:lnTo>
                            <a:pt x="7518400" y="31750"/>
                          </a:lnTo>
                          <a:cubicBezTo>
                            <a:pt x="7518400" y="27543"/>
                            <a:pt x="7517593" y="23494"/>
                            <a:pt x="7515981" y="19602"/>
                          </a:cubicBezTo>
                          <a:cubicBezTo>
                            <a:pt x="7514370" y="15714"/>
                            <a:pt x="7512076" y="12282"/>
                            <a:pt x="7509099" y="9302"/>
                          </a:cubicBezTo>
                          <a:cubicBezTo>
                            <a:pt x="7506123" y="6329"/>
                            <a:pt x="7502690" y="4031"/>
                            <a:pt x="7498798" y="2422"/>
                          </a:cubicBezTo>
                          <a:cubicBezTo>
                            <a:pt x="7494909" y="813"/>
                            <a:pt x="7490859" y="4"/>
                            <a:pt x="7486650" y="0"/>
                          </a:cubicBezTo>
                          <a:lnTo>
                            <a:pt x="31750" y="0"/>
                          </a:lnTo>
                          <a:cubicBezTo>
                            <a:pt x="27539" y="4"/>
                            <a:pt x="23489" y="813"/>
                            <a:pt x="19599" y="2422"/>
                          </a:cubicBezTo>
                          <a:cubicBezTo>
                            <a:pt x="15709" y="4031"/>
                            <a:pt x="12275" y="6329"/>
                            <a:pt x="9298" y="9302"/>
                          </a:cubicBezTo>
                          <a:cubicBezTo>
                            <a:pt x="6322" y="12282"/>
                            <a:pt x="4028" y="15714"/>
                            <a:pt x="2416" y="19602"/>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89" behindDoc="1" locked="0" layoutInCell="1" allowOverlap="1">
            <wp:simplePos x="0" y="0"/>
            <wp:positionH relativeFrom="page">
              <wp:posOffset>955954</wp:posOffset>
            </wp:positionH>
            <wp:positionV relativeFrom="line">
              <wp:posOffset>-35886</wp:posOffset>
            </wp:positionV>
            <wp:extent cx="292223" cy="719171"/>
            <wp:effectExtent l="0" t="0" r="0" b="0"/>
            <wp:wrapNone/>
            <wp:docPr id="189" name="Picture 189"/>
            <wp:cNvGraphicFramePr>
              <a:graphicFrameLocks noChangeAspect="1"/>
            </wp:cNvGraphicFramePr>
            <a:graphic>
              <a:graphicData uri="http://schemas.openxmlformats.org/drawingml/2006/picture">
                <pic:pic xmlns:pic="http://schemas.openxmlformats.org/drawingml/2006/picture">
                  <pic:nvPicPr>
                    <pic:cNvPr id="189" name="Picture 189"/>
                    <pic:cNvPicPr>
                      <a:picLocks noChangeAspect="0" noChangeArrowheads="1"/>
                    </pic:cNvPicPr>
                  </pic:nvPicPr>
                  <pic:blipFill>
                    <a:blip r:embed="rId189">
                      <a:extLst>
                        <a:ext uri="{28A0092B-C50C-407E-A947-70E740481C1C}">
                          <a14:useLocalDpi xmlns:a14="http://schemas.microsoft.com/office/drawing/2010/main" val="0"/>
                        </a:ext>
                      </a:extLst>
                    </a:blip>
                    <a:srcRect/>
                    <a:stretch>
                      <a:fillRect/>
                    </a:stretch>
                  </pic:blipFill>
                  <pic:spPr>
                    <a:xfrm rot="0" flipH="0" flipV="0">
                      <a:off x="0" y="0"/>
                      <a:ext cx="292223" cy="719171"/>
                    </a:xfrm>
                    <a:prstGeom prst="rect">
                      <a:avLst/>
                    </a:prstGeom>
                    <a:noFill/>
                  </pic:spPr>
                </pic:pic>
              </a:graphicData>
            </a:graphic>
          </wp:anchor>
        </w:drawing>
        <w:drawing>
          <wp:anchor simplePos="0" relativeHeight="251658372" behindDoc="1" locked="0" layoutInCell="1" allowOverlap="1">
            <wp:simplePos x="0" y="0"/>
            <wp:positionH relativeFrom="page">
              <wp:posOffset>968654</wp:posOffset>
            </wp:positionH>
            <wp:positionV relativeFrom="line">
              <wp:posOffset>-23187</wp:posOffset>
            </wp:positionV>
            <wp:extent cx="5593776" cy="686119"/>
            <wp:effectExtent l="0" t="0" r="0" b="0"/>
            <wp:wrapNone/>
            <wp:docPr id="190" name="Freeform 190"/>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0" behindDoc="1" locked="0" layoutInCell="1" allowOverlap="1">
            <wp:simplePos x="0" y="0"/>
            <wp:positionH relativeFrom="page">
              <wp:posOffset>968654</wp:posOffset>
            </wp:positionH>
            <wp:positionV relativeFrom="line">
              <wp:posOffset>-23187</wp:posOffset>
            </wp:positionV>
            <wp:extent cx="5593776" cy="686119"/>
            <wp:effectExtent l="0" t="0" r="0" b="0"/>
            <wp:wrapNone/>
            <wp:docPr id="191" name="Freeform 191"/>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2"/>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toString</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37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5"/>
          <w:sz w:val="31"/>
          <w:szCs w:val="31"/>
        </w:rPr>
        <w:t>getClass()</w:t>
      </w:r>
      <w:r>
        <w:rPr lang="zh-CN" sz="31" baseline="0" dirty="0">
          <w:jc w:val="left"/>
          <w:rFonts w:ascii="微软雅黑" w:hAnsi="微软雅黑" w:cs="微软雅黑"/>
          <w:b/>
          <w:bCs/>
          <w:color w:val="333333"/>
          <w:sz w:val="31"/>
          <w:szCs w:val="31"/>
        </w:rPr>
        <w:t>方法	</w:t>
      </w:r>
      <w:hyperlink r:id="rId171" w:history="1">
        <w:r>
          <w:rPr lang="zh-CN" sz="31" baseline="0" dirty="0">
            <w:jc w:val="left"/>
            <w:rFonts w:ascii="宋体" w:hAnsi="宋体" w:cs="宋体"/>
            <w:color w:val="4183C4"/>
            <w:sz w:val="31"/>
            <w:szCs w:val="31"/>
          </w:rPr>
          <w:t>  </w:t>
        </w:r>
      </w:hyperlink>
      <w:r/>
    </w:p>
    <w:p>
      <w:pPr>
        <w:spacing w:after="4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75" behindDoc="1" locked="0" layoutInCell="1" allowOverlap="1">
            <wp:simplePos x="0" y="0"/>
            <wp:positionH relativeFrom="page">
              <wp:posOffset>963889</wp:posOffset>
            </wp:positionH>
            <wp:positionV relativeFrom="line">
              <wp:posOffset>-47010</wp:posOffset>
            </wp:positionV>
            <wp:extent cx="5641423" cy="200118"/>
            <wp:effectExtent l="0" t="0" r="0" b="0"/>
            <wp:wrapNone/>
            <wp:docPr id="192" name="Freeform 192"/>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0"/>
                            <a:pt x="2416" y="247102"/>
                          </a:cubicBezTo>
                          <a:cubicBezTo>
                            <a:pt x="4028" y="250996"/>
                            <a:pt x="6322" y="254431"/>
                            <a:pt x="9298" y="257405"/>
                          </a:cubicBezTo>
                          <a:cubicBezTo>
                            <a:pt x="12275" y="260385"/>
                            <a:pt x="15709" y="262676"/>
                            <a:pt x="19599" y="264285"/>
                          </a:cubicBezTo>
                          <a:cubicBezTo>
                            <a:pt x="23489" y="265897"/>
                            <a:pt x="27539" y="266700"/>
                            <a:pt x="31750" y="266700"/>
                          </a:cubicBezTo>
                          <a:lnTo>
                            <a:pt x="7486650" y="266700"/>
                          </a:lnTo>
                          <a:cubicBezTo>
                            <a:pt x="7490859" y="266700"/>
                            <a:pt x="7494909" y="265897"/>
                            <a:pt x="7498798" y="264285"/>
                          </a:cubicBezTo>
                          <a:cubicBezTo>
                            <a:pt x="7502690" y="262676"/>
                            <a:pt x="7506123" y="260385"/>
                            <a:pt x="7509099" y="257405"/>
                          </a:cubicBezTo>
                          <a:cubicBezTo>
                            <a:pt x="7512076" y="254431"/>
                            <a:pt x="7514370" y="250996"/>
                            <a:pt x="7515981" y="247105"/>
                          </a:cubicBezTo>
                          <a:cubicBezTo>
                            <a:pt x="7517593" y="243210"/>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6"/>
                            <a:pt x="7502690" y="4031"/>
                            <a:pt x="7498798" y="2419"/>
                          </a:cubicBezTo>
                          <a:cubicBezTo>
                            <a:pt x="7494909" y="807"/>
                            <a:pt x="7490859" y="0"/>
                            <a:pt x="7486650" y="0"/>
                          </a:cubicBezTo>
                          <a:lnTo>
                            <a:pt x="31750" y="0"/>
                          </a:lnTo>
                          <a:cubicBezTo>
                            <a:pt x="27539" y="0"/>
                            <a:pt x="23489" y="807"/>
                            <a:pt x="19599" y="2419"/>
                          </a:cubicBezTo>
                          <a:cubicBezTo>
                            <a:pt x="15709" y="4031"/>
                            <a:pt x="12275" y="6326"/>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4" behindDoc="1" locked="0" layoutInCell="1" allowOverlap="1">
            <wp:simplePos x="0" y="0"/>
            <wp:positionH relativeFrom="page">
              <wp:posOffset>963889</wp:posOffset>
            </wp:positionH>
            <wp:positionV relativeFrom="line">
              <wp:posOffset>-47010</wp:posOffset>
            </wp:positionV>
            <wp:extent cx="5641423" cy="200118"/>
            <wp:effectExtent l="0" t="0" r="0" b="0"/>
            <wp:wrapNone/>
            <wp:docPr id="193" name="Freeform 19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0"/>
                            <a:pt x="2416" y="247102"/>
                          </a:cubicBezTo>
                          <a:cubicBezTo>
                            <a:pt x="4028" y="250996"/>
                            <a:pt x="6322" y="254431"/>
                            <a:pt x="9298" y="257405"/>
                          </a:cubicBezTo>
                          <a:cubicBezTo>
                            <a:pt x="12275" y="260385"/>
                            <a:pt x="15709" y="262676"/>
                            <a:pt x="19599" y="264285"/>
                          </a:cubicBezTo>
                          <a:cubicBezTo>
                            <a:pt x="23489" y="265897"/>
                            <a:pt x="27539" y="266700"/>
                            <a:pt x="31750" y="266700"/>
                          </a:cubicBezTo>
                          <a:lnTo>
                            <a:pt x="7486650" y="266700"/>
                          </a:lnTo>
                          <a:cubicBezTo>
                            <a:pt x="7490859" y="266700"/>
                            <a:pt x="7494909" y="265897"/>
                            <a:pt x="7498798" y="264285"/>
                          </a:cubicBezTo>
                          <a:cubicBezTo>
                            <a:pt x="7502690" y="262676"/>
                            <a:pt x="7506123" y="260385"/>
                            <a:pt x="7509099" y="257405"/>
                          </a:cubicBezTo>
                          <a:cubicBezTo>
                            <a:pt x="7512076" y="254431"/>
                            <a:pt x="7514370" y="250996"/>
                            <a:pt x="7515981" y="247105"/>
                          </a:cubicBezTo>
                          <a:cubicBezTo>
                            <a:pt x="7517593" y="243210"/>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6"/>
                            <a:pt x="7502690" y="4031"/>
                            <a:pt x="7498798" y="2419"/>
                          </a:cubicBezTo>
                          <a:cubicBezTo>
                            <a:pt x="7494909" y="807"/>
                            <a:pt x="7490859" y="0"/>
                            <a:pt x="7486650" y="0"/>
                          </a:cubicBezTo>
                          <a:lnTo>
                            <a:pt x="31750" y="0"/>
                          </a:lnTo>
                          <a:cubicBezTo>
                            <a:pt x="27539" y="0"/>
                            <a:pt x="23489" y="807"/>
                            <a:pt x="19599" y="2419"/>
                          </a:cubicBezTo>
                          <a:cubicBezTo>
                            <a:pt x="15709" y="4031"/>
                            <a:pt x="12275" y="6326"/>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6" behindDoc="1" locked="0" layoutInCell="1" allowOverlap="1">
            <wp:simplePos x="0" y="0"/>
            <wp:positionH relativeFrom="page">
              <wp:posOffset>955954</wp:posOffset>
            </wp:positionH>
            <wp:positionV relativeFrom="line">
              <wp:posOffset>-35886</wp:posOffset>
            </wp:positionV>
            <wp:extent cx="292223" cy="207398"/>
            <wp:effectExtent l="0" t="0" r="0" b="0"/>
            <wp:wrapNone/>
            <wp:docPr id="194" name="Picture 194"/>
            <wp:cNvGraphicFramePr>
              <a:graphicFrameLocks noChangeAspect="1"/>
            </wp:cNvGraphicFramePr>
            <a:graphic>
              <a:graphicData uri="http://schemas.openxmlformats.org/drawingml/2006/picture">
                <pic:pic xmlns:pic="http://schemas.openxmlformats.org/drawingml/2006/picture">
                  <pic:nvPicPr>
                    <pic:cNvPr id="194" name="Picture 194"/>
                    <pic:cNvPicPr>
                      <a:picLocks noChangeAspect="0" noChangeArrowheads="1"/>
                    </pic:cNvPicPr>
                  </pic:nvPicPr>
                  <pic:blipFill>
                    <a:blip r:embed="rId194">
                      <a:extLst>
                        <a:ext uri="{28A0092B-C50C-407E-A947-70E740481C1C}">
                          <a14:useLocalDpi xmlns:a14="http://schemas.microsoft.com/office/drawing/2010/main" val="0"/>
                        </a:ext>
                      </a:extLst>
                    </a:blip>
                    <a:srcRect/>
                    <a:stretch>
                      <a:fillRect/>
                    </a:stretch>
                  </pic:blipFill>
                  <pic:spPr>
                    <a:xfrm rot="0" flipH="0" flipV="0">
                      <a:off x="0" y="0"/>
                      <a:ext cx="292223" cy="207398"/>
                    </a:xfrm>
                    <a:prstGeom prst="rect">
                      <a:avLst/>
                    </a:prstGeom>
                    <a:noFill/>
                  </pic:spPr>
                </pic:pic>
              </a:graphicData>
            </a:graphic>
          </wp:anchor>
        </w:drawing>
        <w:drawing>
          <wp:anchor simplePos="0" relativeHeight="251658494" behindDoc="1" locked="0" layoutInCell="1" allowOverlap="1">
            <wp:simplePos x="0" y="0"/>
            <wp:positionH relativeFrom="page">
              <wp:posOffset>968654</wp:posOffset>
            </wp:positionH>
            <wp:positionV relativeFrom="line">
              <wp:posOffset>-23187</wp:posOffset>
            </wp:positionV>
            <wp:extent cx="5593776" cy="171529"/>
            <wp:effectExtent l="0" t="0" r="0" b="0"/>
            <wp:wrapNone/>
            <wp:docPr id="195" name="Freeform 19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6" behindDoc="1" locked="0" layoutInCell="1" allowOverlap="1">
            <wp:simplePos x="0" y="0"/>
            <wp:positionH relativeFrom="page">
              <wp:posOffset>968654</wp:posOffset>
            </wp:positionH>
            <wp:positionV relativeFrom="line">
              <wp:posOffset>-23187</wp:posOffset>
            </wp:positionV>
            <wp:extent cx="5593776" cy="171529"/>
            <wp:effectExtent l="0" t="0" r="0" b="0"/>
            <wp:wrapNone/>
            <wp:docPr id="196" name="Freeform 196"/>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native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Class</w:t>
      </w:r>
      <w:r>
        <w:rPr lang="zh-CN" sz="17" baseline="0" dirty="0">
          <w:jc w:val="left"/>
          <w:rFonts w:ascii="Lucida Console" w:hAnsi="Lucida Console" w:cs="Lucida Console"/>
          <w:color w:val="981A1A"/>
          <w:sz w:val="17"/>
          <w:szCs w:val="17"/>
        </w:rPr>
        <w:t>&lt;?&gt;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getClass</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6" w:after="0" w:line="450" w:lineRule="exact"/>
        <w:ind w:left="990" w:right="3051" w:firstLine="0"/>
      </w:pPr>
      <w:r/>
      <w:r>
        <w:rPr lang="zh-CN" sz="19" baseline="0" dirty="0">
          <w:jc w:val="left"/>
          <w:rFonts w:ascii="微软雅黑" w:hAnsi="微软雅黑" w:cs="微软雅黑"/>
          <w:color w:val="333333"/>
          <w:sz w:val="19"/>
          <w:szCs w:val="19"/>
        </w:rPr>
        <w:t>返回次</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的运行时类类型。</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不可重写，要调用的话，一般和</w:t>
      </w:r>
      <w:r>
        <w:rPr lang="zh-CN" sz="19" baseline="0" dirty="0">
          <w:jc w:val="left"/>
          <w:rFonts w:ascii="宋体" w:hAnsi="宋体" w:cs="宋体"/>
          <w:color w:val="333333"/>
          <w:sz w:val="19"/>
          <w:szCs w:val="19"/>
        </w:rPr>
        <w:t>getName()</w:t>
      </w:r>
      <w:r>
        <w:rPr lang="zh-CN" sz="19" baseline="0" dirty="0">
          <w:jc w:val="left"/>
          <w:rFonts w:ascii="微软雅黑" w:hAnsi="微软雅黑" w:cs="微软雅黑"/>
          <w:color w:val="333333"/>
          <w:sz w:val="19"/>
          <w:szCs w:val="19"/>
        </w:rPr>
        <w:t>联合使用，如</w:t>
      </w:r>
      <w:r>
        <w:rPr lang="zh-CN" sz="19" baseline="0" dirty="0">
          <w:jc w:val="left"/>
          <w:rFonts w:ascii="宋体" w:hAnsi="宋体" w:cs="宋体"/>
          <w:color w:val="333333"/>
          <w:spacing w:val="-5"/>
          <w:sz w:val="19"/>
          <w:szCs w:val="19"/>
        </w:rPr>
        <w:t>getClass().getName();</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85" behindDoc="1" locked="0" layoutInCell="1" allowOverlap="1">
            <wp:simplePos x="0" y="0"/>
            <wp:positionH relativeFrom="page">
              <wp:posOffset>963889</wp:posOffset>
            </wp:positionH>
            <wp:positionV relativeFrom="line">
              <wp:posOffset>-167739</wp:posOffset>
            </wp:positionV>
            <wp:extent cx="5641423" cy="886237"/>
            <wp:effectExtent l="0" t="0" r="0" b="0"/>
            <wp:wrapNone/>
            <wp:docPr id="197" name="Freeform 197"/>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61"/>
                            <a:pt x="805" y="1157617"/>
                            <a:pt x="2416" y="1161505"/>
                          </a:cubicBezTo>
                          <a:cubicBezTo>
                            <a:pt x="4028" y="1165396"/>
                            <a:pt x="6322" y="1168831"/>
                            <a:pt x="9298" y="1171805"/>
                          </a:cubicBezTo>
                          <a:cubicBezTo>
                            <a:pt x="12275" y="1174785"/>
                            <a:pt x="15709" y="1177073"/>
                            <a:pt x="19599" y="1178682"/>
                          </a:cubicBezTo>
                          <a:cubicBezTo>
                            <a:pt x="23489" y="1180294"/>
                            <a:pt x="27539" y="1181100"/>
                            <a:pt x="31750" y="1181100"/>
                          </a:cubicBezTo>
                          <a:lnTo>
                            <a:pt x="7486650" y="1181100"/>
                          </a:lnTo>
                          <a:cubicBezTo>
                            <a:pt x="7490859" y="1181100"/>
                            <a:pt x="7494909" y="1180294"/>
                            <a:pt x="7498798" y="1178682"/>
                          </a:cubicBezTo>
                          <a:cubicBezTo>
                            <a:pt x="7502690" y="1177073"/>
                            <a:pt x="7506123" y="1174785"/>
                            <a:pt x="7509099" y="1171805"/>
                          </a:cubicBezTo>
                          <a:cubicBezTo>
                            <a:pt x="7512076" y="1168831"/>
                            <a:pt x="7514370" y="1165396"/>
                            <a:pt x="7515981" y="1161505"/>
                          </a:cubicBezTo>
                          <a:cubicBezTo>
                            <a:pt x="7517593" y="1157617"/>
                            <a:pt x="7518400" y="1153561"/>
                            <a:pt x="7518400" y="1149350"/>
                          </a:cubicBezTo>
                          <a:lnTo>
                            <a:pt x="7518400" y="31750"/>
                          </a:lnTo>
                          <a:cubicBezTo>
                            <a:pt x="7518400" y="27543"/>
                            <a:pt x="7517593" y="23494"/>
                            <a:pt x="7515981" y="19606"/>
                          </a:cubicBezTo>
                          <a:cubicBezTo>
                            <a:pt x="7514370" y="15717"/>
                            <a:pt x="7512076" y="12285"/>
                            <a:pt x="7509099" y="9305"/>
                          </a:cubicBezTo>
                          <a:cubicBezTo>
                            <a:pt x="7506123" y="6332"/>
                            <a:pt x="7502690" y="4037"/>
                            <a:pt x="7498798" y="2422"/>
                          </a:cubicBezTo>
                          <a:cubicBezTo>
                            <a:pt x="7494909" y="813"/>
                            <a:pt x="7490859" y="4"/>
                            <a:pt x="7486650" y="0"/>
                          </a:cubicBezTo>
                          <a:lnTo>
                            <a:pt x="31750" y="0"/>
                          </a:lnTo>
                          <a:cubicBezTo>
                            <a:pt x="27539" y="4"/>
                            <a:pt x="23489" y="813"/>
                            <a:pt x="19599" y="2422"/>
                          </a:cubicBezTo>
                          <a:cubicBezTo>
                            <a:pt x="15709" y="4037"/>
                            <a:pt x="12275" y="6332"/>
                            <a:pt x="9298" y="9305"/>
                          </a:cubicBezTo>
                          <a:cubicBezTo>
                            <a:pt x="6322" y="12285"/>
                            <a:pt x="4028" y="15717"/>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4" behindDoc="1" locked="0" layoutInCell="1" allowOverlap="1">
            <wp:simplePos x="0" y="0"/>
            <wp:positionH relativeFrom="page">
              <wp:posOffset>963889</wp:posOffset>
            </wp:positionH>
            <wp:positionV relativeFrom="line">
              <wp:posOffset>-167739</wp:posOffset>
            </wp:positionV>
            <wp:extent cx="5641423" cy="886237"/>
            <wp:effectExtent l="0" t="0" r="0" b="0"/>
            <wp:wrapNone/>
            <wp:docPr id="198" name="Freeform 198"/>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61"/>
                            <a:pt x="805" y="1157617"/>
                            <a:pt x="2416" y="1161505"/>
                          </a:cubicBezTo>
                          <a:cubicBezTo>
                            <a:pt x="4028" y="1165396"/>
                            <a:pt x="6322" y="1168831"/>
                            <a:pt x="9298" y="1171805"/>
                          </a:cubicBezTo>
                          <a:cubicBezTo>
                            <a:pt x="12275" y="1174785"/>
                            <a:pt x="15709" y="1177073"/>
                            <a:pt x="19599" y="1178682"/>
                          </a:cubicBezTo>
                          <a:cubicBezTo>
                            <a:pt x="23489" y="1180294"/>
                            <a:pt x="27539" y="1181100"/>
                            <a:pt x="31750" y="1181100"/>
                          </a:cubicBezTo>
                          <a:lnTo>
                            <a:pt x="7486650" y="1181100"/>
                          </a:lnTo>
                          <a:cubicBezTo>
                            <a:pt x="7490859" y="1181100"/>
                            <a:pt x="7494909" y="1180294"/>
                            <a:pt x="7498798" y="1178682"/>
                          </a:cubicBezTo>
                          <a:cubicBezTo>
                            <a:pt x="7502690" y="1177073"/>
                            <a:pt x="7506123" y="1174785"/>
                            <a:pt x="7509099" y="1171805"/>
                          </a:cubicBezTo>
                          <a:cubicBezTo>
                            <a:pt x="7512076" y="1168831"/>
                            <a:pt x="7514370" y="1165396"/>
                            <a:pt x="7515981" y="1161505"/>
                          </a:cubicBezTo>
                          <a:cubicBezTo>
                            <a:pt x="7517593" y="1157617"/>
                            <a:pt x="7518400" y="1153561"/>
                            <a:pt x="7518400" y="1149350"/>
                          </a:cubicBezTo>
                          <a:lnTo>
                            <a:pt x="7518400" y="31750"/>
                          </a:lnTo>
                          <a:cubicBezTo>
                            <a:pt x="7518400" y="27543"/>
                            <a:pt x="7517593" y="23494"/>
                            <a:pt x="7515981" y="19606"/>
                          </a:cubicBezTo>
                          <a:cubicBezTo>
                            <a:pt x="7514370" y="15717"/>
                            <a:pt x="7512076" y="12285"/>
                            <a:pt x="7509099" y="9305"/>
                          </a:cubicBezTo>
                          <a:cubicBezTo>
                            <a:pt x="7506123" y="6332"/>
                            <a:pt x="7502690" y="4037"/>
                            <a:pt x="7498798" y="2422"/>
                          </a:cubicBezTo>
                          <a:cubicBezTo>
                            <a:pt x="7494909" y="813"/>
                            <a:pt x="7490859" y="4"/>
                            <a:pt x="7486650" y="0"/>
                          </a:cubicBezTo>
                          <a:lnTo>
                            <a:pt x="31750" y="0"/>
                          </a:lnTo>
                          <a:cubicBezTo>
                            <a:pt x="27539" y="4"/>
                            <a:pt x="23489" y="813"/>
                            <a:pt x="19599" y="2422"/>
                          </a:cubicBezTo>
                          <a:cubicBezTo>
                            <a:pt x="15709" y="4037"/>
                            <a:pt x="12275" y="6332"/>
                            <a:pt x="9298" y="9305"/>
                          </a:cubicBezTo>
                          <a:cubicBezTo>
                            <a:pt x="6322" y="12285"/>
                            <a:pt x="4028" y="15717"/>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74" behindDoc="1" locked="0" layoutInCell="1" allowOverlap="1">
            <wp:simplePos x="0" y="0"/>
            <wp:positionH relativeFrom="page">
              <wp:posOffset>955954</wp:posOffset>
            </wp:positionH>
            <wp:positionV relativeFrom="line">
              <wp:posOffset>-156617</wp:posOffset>
            </wp:positionV>
            <wp:extent cx="292223" cy="886398"/>
            <wp:effectExtent l="0" t="0" r="0" b="0"/>
            <wp:wrapNone/>
            <wp:docPr id="199" name="Picture 199"/>
            <wp:cNvGraphicFramePr>
              <a:graphicFrameLocks noChangeAspect="1"/>
            </wp:cNvGraphicFramePr>
            <a:graphic>
              <a:graphicData uri="http://schemas.openxmlformats.org/drawingml/2006/picture">
                <pic:pic xmlns:pic="http://schemas.openxmlformats.org/drawingml/2006/picture">
                  <pic:nvPicPr>
                    <pic:cNvPr id="199" name="Picture 199"/>
                    <pic:cNvPicPr>
                      <a:picLocks noChangeAspect="0" noChangeArrowheads="1"/>
                    </pic:cNvPicPr>
                  </pic:nvPicPr>
                  <pic:blipFill>
                    <a:blip r:embed="rId199">
                      <a:extLst>
                        <a:ext uri="{28A0092B-C50C-407E-A947-70E740481C1C}">
                          <a14:useLocalDpi xmlns:a14="http://schemas.microsoft.com/office/drawing/2010/main" val="0"/>
                        </a:ext>
                      </a:extLst>
                    </a:blip>
                    <a:srcRect/>
                    <a:stretch>
                      <a:fillRect/>
                    </a:stretch>
                  </pic:blipFill>
                  <pic:spPr>
                    <a:xfrm rot="0" flipH="0" flipV="0">
                      <a:off x="0" y="0"/>
                      <a:ext cx="292223" cy="886398"/>
                    </a:xfrm>
                    <a:prstGeom prst="rect">
                      <a:avLst/>
                    </a:prstGeom>
                    <a:noFill/>
                  </pic:spPr>
                </pic:pic>
              </a:graphicData>
            </a:graphic>
          </wp:anchor>
        </w:drawing>
        <w:drawing>
          <wp:anchor simplePos="0" relativeHeight="251658538" behindDoc="1" locked="0" layoutInCell="1" allowOverlap="1">
            <wp:simplePos x="0" y="0"/>
            <wp:positionH relativeFrom="page">
              <wp:posOffset>968654</wp:posOffset>
            </wp:positionH>
            <wp:positionV relativeFrom="line">
              <wp:posOffset>-143916</wp:posOffset>
            </wp:positionV>
            <wp:extent cx="5593776" cy="857648"/>
            <wp:effectExtent l="0" t="0" r="0" b="0"/>
            <wp:wrapNone/>
            <wp:docPr id="200" name="Freeform 200"/>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6" behindDoc="1" locked="0" layoutInCell="1" allowOverlap="1">
            <wp:simplePos x="0" y="0"/>
            <wp:positionH relativeFrom="page">
              <wp:posOffset>968654</wp:posOffset>
            </wp:positionH>
            <wp:positionV relativeFrom="line">
              <wp:posOffset>-143916</wp:posOffset>
            </wp:positionV>
            <wp:extent cx="5593776" cy="857648"/>
            <wp:effectExtent l="0" t="0" r="0" b="0"/>
            <wp:wrapNone/>
            <wp:docPr id="201" name="Freeform 201"/>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getClass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//class java.lang.Object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2"/>
          <w:sz w:val="31"/>
          <w:szCs w:val="31"/>
        </w:rPr>
        <w:t>ﬁnalize()</w:t>
      </w:r>
      <w:r>
        <w:rPr lang="zh-CN" sz="31" baseline="0" dirty="0">
          <w:jc w:val="left"/>
          <w:rFonts w:ascii="微软雅黑" w:hAnsi="微软雅黑" w:cs="微软雅黑"/>
          <w:b/>
          <w:bCs/>
          <w:color w:val="333333"/>
          <w:sz w:val="31"/>
          <w:szCs w:val="31"/>
        </w:rPr>
        <w:t>方法	</w:t>
      </w:r>
      <w:hyperlink r:id="rId172" w:history="1">
        <w:r>
          <w:rPr lang="zh-CN" sz="31" baseline="0" dirty="0">
            <w:jc w:val="left"/>
            <w:rFonts w:ascii="宋体" w:hAnsi="宋体" w:cs="宋体"/>
            <w:color w:val="4183C4"/>
            <w:sz w:val="31"/>
            <w:szCs w:val="31"/>
          </w:rPr>
          <w:t>  </w:t>
        </w:r>
      </w:hyperlink>
      <w:r/>
    </w:p>
    <w:p>
      <w:pPr>
        <w:spacing w:after="4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99" behindDoc="1" locked="0" layoutInCell="1" allowOverlap="1">
            <wp:simplePos x="0" y="0"/>
            <wp:positionH relativeFrom="page">
              <wp:posOffset>963889</wp:posOffset>
            </wp:positionH>
            <wp:positionV relativeFrom="line">
              <wp:posOffset>-47009</wp:posOffset>
            </wp:positionV>
            <wp:extent cx="5641423" cy="200118"/>
            <wp:effectExtent l="0" t="0" r="0" b="0"/>
            <wp:wrapNone/>
            <wp:docPr id="202" name="Freeform 202"/>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7"/>
                            <a:pt x="2416" y="247105"/>
                          </a:cubicBezTo>
                          <a:cubicBezTo>
                            <a:pt x="4028" y="250996"/>
                            <a:pt x="6322" y="254428"/>
                            <a:pt x="9298" y="257402"/>
                          </a:cubicBezTo>
                          <a:cubicBezTo>
                            <a:pt x="12275" y="260382"/>
                            <a:pt x="15709" y="262673"/>
                            <a:pt x="19599" y="264282"/>
                          </a:cubicBezTo>
                          <a:cubicBezTo>
                            <a:pt x="23489" y="265894"/>
                            <a:pt x="27539" y="266700"/>
                            <a:pt x="31750" y="266700"/>
                          </a:cubicBezTo>
                          <a:lnTo>
                            <a:pt x="7486650" y="266700"/>
                          </a:lnTo>
                          <a:cubicBezTo>
                            <a:pt x="7490859" y="266700"/>
                            <a:pt x="7494909" y="265894"/>
                            <a:pt x="7498798" y="264282"/>
                          </a:cubicBezTo>
                          <a:cubicBezTo>
                            <a:pt x="7502690" y="262673"/>
                            <a:pt x="7506123" y="260382"/>
                            <a:pt x="7509099" y="257402"/>
                          </a:cubicBezTo>
                          <a:cubicBezTo>
                            <a:pt x="7512076" y="254428"/>
                            <a:pt x="7514370" y="250996"/>
                            <a:pt x="7515981" y="247105"/>
                          </a:cubicBezTo>
                          <a:cubicBezTo>
                            <a:pt x="7517593" y="243217"/>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8" behindDoc="1" locked="0" layoutInCell="1" allowOverlap="1">
            <wp:simplePos x="0" y="0"/>
            <wp:positionH relativeFrom="page">
              <wp:posOffset>963889</wp:posOffset>
            </wp:positionH>
            <wp:positionV relativeFrom="line">
              <wp:posOffset>-47009</wp:posOffset>
            </wp:positionV>
            <wp:extent cx="5641423" cy="200118"/>
            <wp:effectExtent l="0" t="0" r="0" b="0"/>
            <wp:wrapNone/>
            <wp:docPr id="203" name="Freeform 20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7"/>
                            <a:pt x="2416" y="247105"/>
                          </a:cubicBezTo>
                          <a:cubicBezTo>
                            <a:pt x="4028" y="250996"/>
                            <a:pt x="6322" y="254428"/>
                            <a:pt x="9298" y="257402"/>
                          </a:cubicBezTo>
                          <a:cubicBezTo>
                            <a:pt x="12275" y="260382"/>
                            <a:pt x="15709" y="262673"/>
                            <a:pt x="19599" y="264282"/>
                          </a:cubicBezTo>
                          <a:cubicBezTo>
                            <a:pt x="23489" y="265894"/>
                            <a:pt x="27539" y="266700"/>
                            <a:pt x="31750" y="266700"/>
                          </a:cubicBezTo>
                          <a:lnTo>
                            <a:pt x="7486650" y="266700"/>
                          </a:lnTo>
                          <a:cubicBezTo>
                            <a:pt x="7490859" y="266700"/>
                            <a:pt x="7494909" y="265894"/>
                            <a:pt x="7498798" y="264282"/>
                          </a:cubicBezTo>
                          <a:cubicBezTo>
                            <a:pt x="7502690" y="262673"/>
                            <a:pt x="7506123" y="260382"/>
                            <a:pt x="7509099" y="257402"/>
                          </a:cubicBezTo>
                          <a:cubicBezTo>
                            <a:pt x="7512076" y="254428"/>
                            <a:pt x="7514370" y="250996"/>
                            <a:pt x="7515981" y="247105"/>
                          </a:cubicBezTo>
                          <a:cubicBezTo>
                            <a:pt x="7517593" y="243217"/>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28" behindDoc="1" locked="0" layoutInCell="1" allowOverlap="1">
            <wp:simplePos x="0" y="0"/>
            <wp:positionH relativeFrom="page">
              <wp:posOffset>955954</wp:posOffset>
            </wp:positionH>
            <wp:positionV relativeFrom="line">
              <wp:posOffset>-35886</wp:posOffset>
            </wp:positionV>
            <wp:extent cx="292223" cy="203094"/>
            <wp:effectExtent l="0" t="0" r="0" b="0"/>
            <wp:wrapNone/>
            <wp:docPr id="204" name="Picture 204"/>
            <wp:cNvGraphicFramePr>
              <a:graphicFrameLocks noChangeAspect="1"/>
            </wp:cNvGraphicFramePr>
            <a:graphic>
              <a:graphicData uri="http://schemas.openxmlformats.org/drawingml/2006/picture">
                <pic:pic xmlns:pic="http://schemas.openxmlformats.org/drawingml/2006/picture">
                  <pic:nvPicPr>
                    <pic:cNvPr id="204" name="Picture 204"/>
                    <pic:cNvPicPr>
                      <a:picLocks noChangeAspect="0" noChangeArrowheads="1"/>
                    </pic:cNvPicPr>
                  </pic:nvPicPr>
                  <pic:blipFill>
                    <a:blip r:embed="rId204">
                      <a:extLst>
                        <a:ext uri="{28A0092B-C50C-407E-A947-70E740481C1C}">
                          <a14:useLocalDpi xmlns:a14="http://schemas.microsoft.com/office/drawing/2010/main" val="0"/>
                        </a:ext>
                      </a:extLst>
                    </a:blip>
                    <a:srcRect/>
                    <a:stretch>
                      <a:fillRect/>
                    </a:stretch>
                  </pic:blipFill>
                  <pic:spPr>
                    <a:xfrm rot="0" flipH="0" flipV="0">
                      <a:off x="0" y="0"/>
                      <a:ext cx="292223" cy="203094"/>
                    </a:xfrm>
                    <a:prstGeom prst="rect">
                      <a:avLst/>
                    </a:prstGeom>
                    <a:noFill/>
                  </pic:spPr>
                </pic:pic>
              </a:graphicData>
            </a:graphic>
          </wp:anchor>
        </w:drawing>
        <w:drawing>
          <wp:anchor simplePos="0" relativeHeight="251658680" behindDoc="1" locked="0" layoutInCell="1" allowOverlap="1">
            <wp:simplePos x="0" y="0"/>
            <wp:positionH relativeFrom="page">
              <wp:posOffset>968654</wp:posOffset>
            </wp:positionH>
            <wp:positionV relativeFrom="line">
              <wp:posOffset>-23186</wp:posOffset>
            </wp:positionV>
            <wp:extent cx="5593776" cy="171529"/>
            <wp:effectExtent l="0" t="0" r="0" b="0"/>
            <wp:wrapNone/>
            <wp:docPr id="205" name="Freeform 20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0" behindDoc="1" locked="0" layoutInCell="1" allowOverlap="1">
            <wp:simplePos x="0" y="0"/>
            <wp:positionH relativeFrom="page">
              <wp:posOffset>968654</wp:posOffset>
            </wp:positionH>
            <wp:positionV relativeFrom="line">
              <wp:posOffset>-23186</wp:posOffset>
            </wp:positionV>
            <wp:extent cx="5593776" cy="171529"/>
            <wp:effectExtent l="0" t="0" r="0" b="0"/>
            <wp:wrapNone/>
            <wp:docPr id="206" name="Freeform 206"/>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770088"/>
          <w:sz w:val="17"/>
          <w:szCs w:val="17"/>
        </w:rPr>
        <w:t>protected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finalize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Throwable</w:t>
      </w:r>
      <w:r>
        <w:rPr lang="zh-CN" sz="17" baseline="0" dirty="0">
          <w:jc w:val="left"/>
          <w:rFonts w:ascii="Lucida Console" w:hAnsi="Lucida Console" w:cs="Lucida Console"/>
          <w:color w:val="333333"/>
          <w:spacing w:val="-2"/>
          <w:sz w:val="17"/>
          <w:szCs w:val="17"/>
        </w:rPr>
        <w:t> { }</w:t>
      </w:r>
      <w:r>
        <w:rPr>
          <w:rFonts w:ascii="Times New Roman" w:hAnsi="Times New Roman" w:cs="Times New Roman"/>
          <w:sz w:val="17"/>
          <w:szCs w:val="17"/>
        </w:rPr>
        <w:t> </w:t>
      </w:r>
      <w:r/>
    </w:p>
    <w:p>
      <w:pPr>
        <w:rPr>
          <w:rFonts w:ascii="Times New Roman" w:hAnsi="Times New Roman" w:cs="Times New Roman"/>
          <w:color w:val="010302"/>
        </w:rPr>
        <w:spacing w:before="229" w:after="0" w:line="355" w:lineRule="exact"/>
        <w:ind w:left="990" w:right="854" w:firstLine="0"/>
      </w:pPr>
      <w:r/>
      <w:r>
        <w:rPr lang="zh-CN" sz="19" baseline="0" dirty="0">
          <w:jc w:val="left"/>
          <w:rFonts w:ascii="微软雅黑" w:hAnsi="微软雅黑" w:cs="微软雅黑"/>
          <w:color w:val="333333"/>
          <w:sz w:val="19"/>
          <w:szCs w:val="19"/>
        </w:rPr>
        <w:t>该方法用于释放资源。因为无法确定该方法什么时候被调用，很少使用。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允许在类中定义一个名为</w:t>
      </w:r>
      <w:r>
        <w:rPr lang="zh-CN" sz="19" baseline="0" dirty="0">
          <w:jc w:val="left"/>
          <w:rFonts w:ascii="宋体" w:hAnsi="宋体" w:cs="宋体"/>
          <w:color w:val="333333"/>
          <w:spacing w:val="-9"/>
          <w:sz w:val="19"/>
          <w:szCs w:val="19"/>
        </w:rPr>
        <w:t>ﬁnalize()</w:t>
      </w:r>
      <w:r>
        <w:rPr lang="zh-CN" sz="19" baseline="0" dirty="0">
          <w:jc w:val="left"/>
          <w:rFonts w:ascii="微软雅黑" w:hAnsi="微软雅黑" w:cs="微软雅黑"/>
          <w:color w:val="333333"/>
          <w:sz w:val="19"/>
          <w:szCs w:val="19"/>
        </w:rPr>
        <w:t>的方法。它的工作原理是：一旦垃圾回收器准备好释放对象占用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的存储空间，将首先调用其</w:t>
      </w:r>
      <w:r>
        <w:rPr lang="zh-CN" sz="19" baseline="0" dirty="0">
          <w:jc w:val="left"/>
          <w:rFonts w:ascii="宋体" w:hAnsi="宋体" w:cs="宋体"/>
          <w:color w:val="333333"/>
          <w:spacing w:val="-9"/>
          <w:sz w:val="19"/>
          <w:szCs w:val="19"/>
        </w:rPr>
        <w:t>ﬁnalize()</w:t>
      </w:r>
      <w:r>
        <w:rPr lang="zh-CN" sz="19" baseline="0" dirty="0">
          <w:jc w:val="left"/>
          <w:rFonts w:ascii="微软雅黑" w:hAnsi="微软雅黑" w:cs="微软雅黑"/>
          <w:color w:val="333333"/>
          <w:sz w:val="19"/>
          <w:szCs w:val="19"/>
        </w:rPr>
        <w:t>方法。并且在下一次垃圾回收动作发生时，才会真正回收对象占用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的内存。</w:t>
      </w:r>
      <w:r>
        <w:rPr>
          <w:rFonts w:ascii="Times New Roman" w:hAnsi="Times New Roman" w:cs="Times New Roman"/>
          <w:sz w:val="19"/>
          <w:szCs w:val="19"/>
        </w:rPr>
        <w:t> </w:t>
      </w:r>
      <w:r/>
    </w:p>
    <w:p>
      <w:pPr>
        <w:rPr>
          <w:rFonts w:ascii="Times New Roman" w:hAnsi="Times New Roman" w:cs="Times New Roman"/>
          <w:color w:val="010302"/>
        </w:rPr>
        <w:spacing w:before="79" w:after="0" w:line="375" w:lineRule="exact"/>
        <w:ind w:left="990" w:right="854" w:firstLine="0"/>
      </w:pPr>
      <w:r/>
      <w:r>
        <w:rPr lang="zh-CN" sz="19" baseline="0" dirty="0">
          <w:jc w:val="left"/>
          <w:rFonts w:ascii="微软雅黑" w:hAnsi="微软雅黑" w:cs="微软雅黑"/>
          <w:color w:val="333333"/>
          <w:sz w:val="19"/>
          <w:szCs w:val="19"/>
        </w:rPr>
        <w:t>关于垃圾回收，有三点需要记住：</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、对象可能不被垃圾回收。只要程序没有濒临存储空间用完的那一刻，对象占用的空间就总也得不</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到释放。</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、垃圾回收并不等于</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析构</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1060" w:firstLine="0"/>
        <w:jc w:val="both"/>
      </w:pPr>
      <w:r/>
      <w:r>
        <w:rPr lang="zh-CN" sz="19" baseline="0" dirty="0">
          <w:jc w:val="left"/>
          <w:rFonts w:ascii="微软雅黑" w:hAnsi="微软雅黑" w:cs="微软雅黑"/>
          <w:color w:val="333333"/>
          <w:sz w:val="19"/>
          <w:szCs w:val="19"/>
        </w:rPr>
        <w:t>【科普：析构函数</w:t>
      </w:r>
      <w:r>
        <w:rPr lang="zh-CN" sz="19" baseline="0" dirty="0">
          <w:jc w:val="left"/>
          <w:rFonts w:ascii="宋体" w:hAnsi="宋体" w:cs="宋体"/>
          <w:color w:val="333333"/>
          <w:spacing w:val="-10"/>
          <w:sz w:val="19"/>
          <w:szCs w:val="19"/>
        </w:rPr>
        <w:t>(destructor) </w:t>
      </w:r>
      <w:r>
        <w:rPr lang="zh-CN" sz="19" baseline="0" dirty="0">
          <w:jc w:val="left"/>
          <w:rFonts w:ascii="微软雅黑" w:hAnsi="微软雅黑" w:cs="微软雅黑"/>
          <w:color w:val="333333"/>
          <w:sz w:val="19"/>
          <w:szCs w:val="19"/>
        </w:rPr>
        <w:t>与构造函数相反，当对象结束其生命周期，如对象所在的函数已调用完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毕时，系统自动执行析构函数。析构函数往往用来做</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清理善后</w:t>
      </w:r>
      <w:r>
        <w:rPr lang="zh-CN" sz="19" baseline="0" dirty="0">
          <w:jc w:val="left"/>
          <w:rFonts w:ascii="宋体" w:hAnsi="宋体" w:cs="宋体"/>
          <w:color w:val="333333"/>
          <w:spacing w:val="-84"/>
          <w:sz w:val="19"/>
          <w:szCs w:val="19"/>
        </w:rPr>
        <w:t>” </w:t>
      </w:r>
      <w:r>
        <w:rPr lang="zh-CN" sz="19" baseline="0" dirty="0">
          <w:jc w:val="left"/>
          <w:rFonts w:ascii="微软雅黑" w:hAnsi="微软雅黑" w:cs="微软雅黑"/>
          <w:color w:val="333333"/>
          <w:sz w:val="19"/>
          <w:szCs w:val="19"/>
        </w:rPr>
        <w:t>的工作（例如在建立对象时用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pacing w:val="-5"/>
          <w:sz w:val="19"/>
          <w:szCs w:val="19"/>
        </w:rPr>
        <w:t>开辟</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了一片内存空间，</w:t>
      </w:r>
      <w:r>
        <w:rPr lang="zh-CN" sz="19" baseline="0" dirty="0">
          <w:jc w:val="left"/>
          <w:rFonts w:ascii="宋体" w:hAnsi="宋体" w:cs="宋体"/>
          <w:color w:val="333333"/>
          <w:spacing w:val="-1"/>
          <w:sz w:val="19"/>
          <w:szCs w:val="19"/>
        </w:rPr>
        <w:t>delete</w:t>
      </w:r>
      <w:r>
        <w:rPr lang="zh-CN" sz="19" baseline="0" dirty="0">
          <w:jc w:val="left"/>
          <w:rFonts w:ascii="微软雅黑" w:hAnsi="微软雅黑" w:cs="微软雅黑"/>
          <w:color w:val="333333"/>
          <w:sz w:val="19"/>
          <w:szCs w:val="19"/>
        </w:rPr>
        <w:t>会自动调用析构函数后释放内存）。】</w:t>
      </w:r>
      <w:r>
        <w:rPr>
          <w:rFonts w:ascii="Times New Roman" w:hAnsi="Times New Roman" w:cs="Times New Roman"/>
          <w:sz w:val="19"/>
          <w:szCs w:val="19"/>
        </w:rPr>
        <w:t> </w:t>
      </w:r>
      <w:r/>
    </w:p>
    <w:p>
      <w:pPr>
        <w:rPr>
          <w:rFonts w:ascii="Times New Roman" w:hAnsi="Times New Roman" w:cs="Times New Roman"/>
          <w:color w:val="010302"/>
        </w:rPr>
        <w:spacing w:before="26" w:after="0" w:line="450" w:lineRule="exact"/>
        <w:ind w:left="990" w:right="854"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、垃圾回收只与内存有关。使用垃圾回收的唯一原因是为了回收程序不再使用的内存。</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ﬁnalize()</w:t>
      </w:r>
      <w:r>
        <w:rPr lang="zh-CN" sz="19" baseline="0" dirty="0">
          <w:jc w:val="left"/>
          <w:rFonts w:ascii="微软雅黑" w:hAnsi="微软雅黑" w:cs="微软雅黑"/>
          <w:b/>
          <w:bCs/>
          <w:color w:val="333333"/>
          <w:sz w:val="19"/>
          <w:szCs w:val="19"/>
        </w:rPr>
        <w:t>的用途：</w:t>
      </w:r>
      <w:r>
        <w:rPr>
          <w:rFonts w:ascii="Times New Roman" w:hAnsi="Times New Roman" w:cs="Times New Roman"/>
          <w:sz w:val="19"/>
          <w:szCs w:val="19"/>
        </w:rPr>
        <w:t> </w:t>
      </w:r>
      <w:r/>
    </w:p>
    <w:p>
      <w:pPr>
        <w:rPr>
          <w:rFonts w:ascii="Times New Roman" w:hAnsi="Times New Roman" w:cs="Times New Roman"/>
          <w:color w:val="010302"/>
        </w:rPr>
        <w:spacing w:before="106" w:after="0" w:line="355" w:lineRule="exact"/>
        <w:ind w:left="990" w:right="854"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无论对象是如何创建的，垃圾回收器都会负责释放对象占据的所有内存。</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这就将对</w:t>
      </w:r>
      <w:r>
        <w:rPr lang="zh-CN" sz="19" baseline="0" dirty="0">
          <w:jc w:val="left"/>
          <w:rFonts w:ascii="宋体" w:hAnsi="宋体" w:cs="宋体"/>
          <w:color w:val="333333"/>
          <w:spacing w:val="-9"/>
          <w:sz w:val="19"/>
          <w:szCs w:val="19"/>
        </w:rPr>
        <w:t>ﬁnalize()</w:t>
      </w:r>
      <w:r>
        <w:rPr lang="zh-CN" sz="19" baseline="0" dirty="0">
          <w:jc w:val="left"/>
          <w:rFonts w:ascii="微软雅黑" w:hAnsi="微软雅黑" w:cs="微软雅黑"/>
          <w:color w:val="333333"/>
          <w:sz w:val="19"/>
          <w:szCs w:val="19"/>
        </w:rPr>
        <w:t>的需求限制到一种特殊情况，即通过某种创建对象方式以外的方式为对象分配了存储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空间。不过这种情况一般发生在使用</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本地方法</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的情况下，本地方法是一种在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中调用非</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代码的方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式。</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5</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1"/>
          <w:sz w:val="31"/>
          <w:szCs w:val="31"/>
        </w:rPr>
        <w:t>equals()</w:t>
      </w:r>
      <w:r>
        <w:rPr lang="zh-CN" sz="31" baseline="0" dirty="0">
          <w:jc w:val="left"/>
          <w:rFonts w:ascii="微软雅黑" w:hAnsi="微软雅黑" w:cs="微软雅黑"/>
          <w:b/>
          <w:bCs/>
          <w:color w:val="333333"/>
          <w:sz w:val="31"/>
          <w:szCs w:val="31"/>
        </w:rPr>
        <w:t>方法	</w:t>
      </w:r>
      <w:hyperlink r:id="rId173" w:history="1">
        <w:r>
          <w:rPr lang="zh-CN" sz="31" baseline="0" dirty="0">
            <w:jc w:val="left"/>
            <w:rFonts w:ascii="宋体" w:hAnsi="宋体" w:cs="宋体"/>
            <w:color w:val="4183C4"/>
            <w:sz w:val="31"/>
            <w:szCs w:val="31"/>
          </w:rPr>
          <w:t>  </w:t>
        </w:r>
      </w:hyperlink>
      <w:r/>
    </w:p>
    <w:p>
      <w:pPr>
        <w:spacing w:after="6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09" name="Freeform 2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10" name="Freeform 2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11" name="Freeform 2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12" name="Freeform 2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13" name="Freeform 2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14" name="Freeform 2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15" name="Freeform 2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16" name="Freeform 2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17" name="Freeform 2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18" name="Freeform 2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19" name="Freeform 2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20" name="Freeform 2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73643</wp:posOffset>
            </wp:positionV>
            <wp:extent cx="5641423" cy="543177"/>
            <wp:effectExtent l="0" t="0" r="0" b="0"/>
            <wp:wrapNone/>
            <wp:docPr id="221" name="Freeform 221"/>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23"/>
                            <a:pt x="2416" y="704305"/>
                          </a:cubicBezTo>
                          <a:cubicBezTo>
                            <a:pt x="4028" y="708199"/>
                            <a:pt x="6322" y="711635"/>
                            <a:pt x="9298" y="714605"/>
                          </a:cubicBezTo>
                          <a:cubicBezTo>
                            <a:pt x="12275" y="717588"/>
                            <a:pt x="15709" y="719882"/>
                            <a:pt x="19599" y="721488"/>
                          </a:cubicBezTo>
                          <a:cubicBezTo>
                            <a:pt x="23489" y="723094"/>
                            <a:pt x="27539" y="723900"/>
                            <a:pt x="31750" y="723900"/>
                          </a:cubicBezTo>
                          <a:lnTo>
                            <a:pt x="7486650" y="723900"/>
                          </a:lnTo>
                          <a:cubicBezTo>
                            <a:pt x="7490859" y="723900"/>
                            <a:pt x="7494909" y="723094"/>
                            <a:pt x="7498798" y="721488"/>
                          </a:cubicBezTo>
                          <a:cubicBezTo>
                            <a:pt x="7502690" y="719882"/>
                            <a:pt x="7506123" y="717588"/>
                            <a:pt x="7509099" y="714605"/>
                          </a:cubicBezTo>
                          <a:cubicBezTo>
                            <a:pt x="7512076" y="711635"/>
                            <a:pt x="7514370" y="708199"/>
                            <a:pt x="7515981" y="704305"/>
                          </a:cubicBezTo>
                          <a:cubicBezTo>
                            <a:pt x="7517593" y="700423"/>
                            <a:pt x="7518400" y="696361"/>
                            <a:pt x="7518400" y="6921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73643</wp:posOffset>
            </wp:positionV>
            <wp:extent cx="5641423" cy="543177"/>
            <wp:effectExtent l="0" t="0" r="0" b="0"/>
            <wp:wrapNone/>
            <wp:docPr id="222" name="Freeform 222"/>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23"/>
                            <a:pt x="2416" y="704305"/>
                          </a:cubicBezTo>
                          <a:cubicBezTo>
                            <a:pt x="4028" y="708199"/>
                            <a:pt x="6322" y="711635"/>
                            <a:pt x="9298" y="714605"/>
                          </a:cubicBezTo>
                          <a:cubicBezTo>
                            <a:pt x="12275" y="717588"/>
                            <a:pt x="15709" y="719882"/>
                            <a:pt x="19599" y="721488"/>
                          </a:cubicBezTo>
                          <a:cubicBezTo>
                            <a:pt x="23489" y="723094"/>
                            <a:pt x="27539" y="723900"/>
                            <a:pt x="31750" y="723900"/>
                          </a:cubicBezTo>
                          <a:lnTo>
                            <a:pt x="7486650" y="723900"/>
                          </a:lnTo>
                          <a:cubicBezTo>
                            <a:pt x="7490859" y="723900"/>
                            <a:pt x="7494909" y="723094"/>
                            <a:pt x="7498798" y="721488"/>
                          </a:cubicBezTo>
                          <a:cubicBezTo>
                            <a:pt x="7502690" y="719882"/>
                            <a:pt x="7506123" y="717588"/>
                            <a:pt x="7509099" y="714605"/>
                          </a:cubicBezTo>
                          <a:cubicBezTo>
                            <a:pt x="7512076" y="711635"/>
                            <a:pt x="7514370" y="708199"/>
                            <a:pt x="7515981" y="704305"/>
                          </a:cubicBezTo>
                          <a:cubicBezTo>
                            <a:pt x="7517593" y="700423"/>
                            <a:pt x="7518400" y="696361"/>
                            <a:pt x="7518400" y="6921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19" behindDoc="1" locked="0" layoutInCell="1" allowOverlap="1">
            <wp:simplePos x="0" y="0"/>
            <wp:positionH relativeFrom="page">
              <wp:posOffset>955954</wp:posOffset>
            </wp:positionH>
            <wp:positionV relativeFrom="line">
              <wp:posOffset>84766</wp:posOffset>
            </wp:positionV>
            <wp:extent cx="292223" cy="541877"/>
            <wp:effectExtent l="0" t="0" r="0" b="0"/>
            <wp:wrapNone/>
            <wp:docPr id="223" name="Picture 223"/>
            <wp:cNvGraphicFramePr>
              <a:graphicFrameLocks noChangeAspect="1"/>
            </wp:cNvGraphicFramePr>
            <a:graphic>
              <a:graphicData uri="http://schemas.openxmlformats.org/drawingml/2006/picture">
                <pic:pic xmlns:pic="http://schemas.openxmlformats.org/drawingml/2006/picture">
                  <pic:nvPicPr>
                    <pic:cNvPr id="223" name="Picture 223"/>
                    <pic:cNvPicPr>
                      <a:picLocks noChangeAspect="0" noChangeArrowheads="1"/>
                    </pic:cNvPicPr>
                  </pic:nvPicPr>
                  <pic:blipFill>
                    <a:blip r:embed="rId223">
                      <a:extLst>
                        <a:ext uri="{28A0092B-C50C-407E-A947-70E740481C1C}">
                          <a14:useLocalDpi xmlns:a14="http://schemas.microsoft.com/office/drawing/2010/main" val="0"/>
                        </a:ext>
                      </a:extLst>
                    </a:blip>
                    <a:srcRect/>
                    <a:stretch>
                      <a:fillRect/>
                    </a:stretch>
                  </pic:blipFill>
                  <pic:spPr>
                    <a:xfrm rot="0" flipH="0" flipV="0">
                      <a:off x="0" y="0"/>
                      <a:ext cx="292223" cy="541877"/>
                    </a:xfrm>
                    <a:prstGeom prst="rect">
                      <a:avLst/>
                    </a:prstGeom>
                    <a:noFill/>
                  </pic:spPr>
                </pic:pic>
              </a:graphicData>
            </a:graphic>
          </wp:anchor>
        </w:drawing>
        <w:drawing>
          <wp:anchor simplePos="0" relativeHeight="251658356" behindDoc="1" locked="0" layoutInCell="1" allowOverlap="1">
            <wp:simplePos x="0" y="0"/>
            <wp:positionH relativeFrom="page">
              <wp:posOffset>968654</wp:posOffset>
            </wp:positionH>
            <wp:positionV relativeFrom="line">
              <wp:posOffset>97467</wp:posOffset>
            </wp:positionV>
            <wp:extent cx="5593776" cy="514589"/>
            <wp:effectExtent l="0" t="0" r="0" b="0"/>
            <wp:wrapNone/>
            <wp:docPr id="224" name="Freeform 224"/>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97467</wp:posOffset>
            </wp:positionV>
            <wp:extent cx="5593776" cy="514589"/>
            <wp:effectExtent l="0" t="0" r="0" b="0"/>
            <wp:wrapNone/>
            <wp:docPr id="225" name="Freeform 225"/>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74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39" w:after="0" w:line="350" w:lineRule="exact"/>
        <w:ind w:left="990" w:right="947" w:firstLine="0"/>
      </w:pPr>
      <w:r/>
      <w:r>
        <w:rPr lang="zh-CN" sz="19" baseline="0" dirty="0">
          <w:jc w:val="left"/>
          <w:rFonts w:ascii="宋体" w:hAnsi="宋体" w:cs="宋体"/>
          <w:color w:val="333333"/>
          <w:spacing w:val="-4"/>
          <w:sz w:val="19"/>
          <w:szCs w:val="19"/>
        </w:rPr>
        <w:t> Object</w:t>
      </w:r>
      <w:r>
        <w:rPr lang="zh-CN" sz="19" baseline="0" dirty="0">
          <w:jc w:val="left"/>
          <w:rFonts w:ascii="微软雅黑" w:hAnsi="微软雅黑" w:cs="微软雅黑"/>
          <w:color w:val="333333"/>
          <w:sz w:val="19"/>
          <w:szCs w:val="19"/>
        </w:rPr>
        <w:t>中的</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方法是直接判断</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obj</w:t>
      </w:r>
      <w:r>
        <w:rPr lang="zh-CN" sz="19" baseline="0" dirty="0">
          <w:jc w:val="left"/>
          <w:rFonts w:ascii="微软雅黑" w:hAnsi="微软雅黑" w:cs="微软雅黑"/>
          <w:color w:val="333333"/>
          <w:sz w:val="19"/>
          <w:szCs w:val="19"/>
        </w:rPr>
        <w:t>本身的值是否相等，即用来判断调用</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的对象和形参</w:t>
      </w:r>
      <w:r>
        <w:rPr>
          <w:rFonts w:ascii="Times New Roman" w:hAnsi="Times New Roman" w:cs="Times New Roman"/>
          <w:sz w:val="19"/>
          <w:szCs w:val="19"/>
        </w:rPr>
        <w:t> </w:t>
      </w:r>
      <w:r/>
      <w:r>
        <w:rPr lang="zh-CN" sz="19" baseline="0" dirty="0">
          <w:jc w:val="left"/>
          <w:rFonts w:ascii="宋体" w:hAnsi="宋体" w:cs="宋体"/>
          <w:color w:val="333333"/>
          <w:sz w:val="19"/>
          <w:szCs w:val="19"/>
        </w:rPr>
        <w:t>obj</w:t>
      </w:r>
      <w:r>
        <w:rPr lang="zh-CN" sz="19" baseline="0" dirty="0">
          <w:jc w:val="left"/>
          <w:rFonts w:ascii="微软雅黑" w:hAnsi="微软雅黑" w:cs="微软雅黑"/>
          <w:color w:val="333333"/>
          <w:sz w:val="19"/>
          <w:szCs w:val="19"/>
        </w:rPr>
        <w:t>所引用的对象是否是同一对象，</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所谓同一对象就是指内存中同一块存储单元，如果</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obj</w:t>
      </w:r>
      <w:r>
        <w:rPr lang="zh-CN" sz="19" baseline="0" dirty="0">
          <w:jc w:val="left"/>
          <w:rFonts w:ascii="微软雅黑" w:hAnsi="微软雅黑" w:cs="微软雅黑"/>
          <w:color w:val="333333"/>
          <w:sz w:val="19"/>
          <w:szCs w:val="19"/>
        </w:rPr>
        <w:t>指向的</w:t>
      </w:r>
      <w:r>
        <w:rPr lang="zh-CN" sz="19" baseline="0" dirty="0">
          <w:jc w:val="left"/>
          <w:rFonts w:ascii="宋体" w:hAnsi="宋体" w:cs="宋体"/>
          <w:color w:val="333333"/>
          <w:spacing w:val="-11"/>
          <w:sz w:val="19"/>
          <w:szCs w:val="19"/>
        </w:rPr>
        <w:t>hi</w:t>
      </w:r>
      <w:r>
        <w:rPr lang="zh-CN" sz="19" baseline="0" dirty="0">
          <w:jc w:val="left"/>
          <w:rFonts w:ascii="微软雅黑" w:hAnsi="微软雅黑" w:cs="微软雅黑"/>
          <w:color w:val="333333"/>
          <w:sz w:val="19"/>
          <w:szCs w:val="19"/>
        </w:rPr>
        <w:t>同一块内存对象，则返回</w:t>
      </w:r>
      <w:r>
        <w:rPr lang="zh-CN" sz="19" baseline="0" dirty="0">
          <w:jc w:val="left"/>
          <w:rFonts w:ascii="宋体" w:hAnsi="宋体" w:cs="宋体"/>
          <w:color w:val="333333"/>
          <w:spacing w:val="-10"/>
          <w:sz w:val="19"/>
          <w:szCs w:val="19"/>
        </w:rPr>
        <w:t>true,</w:t>
      </w:r>
      <w:r>
        <w:rPr lang="zh-CN" sz="19" baseline="0" dirty="0">
          <w:jc w:val="left"/>
          <w:rFonts w:ascii="微软雅黑" w:hAnsi="微软雅黑" w:cs="微软雅黑"/>
          <w:color w:val="333333"/>
          <w:spacing w:val="-5"/>
          <w:sz w:val="19"/>
          <w:szCs w:val="19"/>
        </w:rPr>
        <w:t>如果</w:t>
      </w:r>
      <w:r>
        <w:rPr>
          <w:rFonts w:ascii="Times New Roman" w:hAnsi="Times New Roman" w:cs="Times New Roman"/>
          <w:sz w:val="19"/>
          <w:szCs w:val="19"/>
        </w:rPr>
        <w:t> </w:t>
      </w:r>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obj</w:t>
      </w:r>
      <w:r>
        <w:rPr lang="zh-CN" sz="19" baseline="0" dirty="0">
          <w:jc w:val="left"/>
          <w:rFonts w:ascii="微软雅黑" w:hAnsi="微软雅黑" w:cs="微软雅黑"/>
          <w:color w:val="333333"/>
          <w:sz w:val="19"/>
          <w:szCs w:val="19"/>
        </w:rPr>
        <w:t>指向的不是同一块内存，则返回</w:t>
      </w:r>
      <w:r>
        <w:rPr lang="zh-CN" sz="19" baseline="0" dirty="0">
          <w:jc w:val="left"/>
          <w:rFonts w:ascii="宋体" w:hAnsi="宋体" w:cs="宋体"/>
          <w:color w:val="333333"/>
          <w:spacing w:val="-10"/>
          <w:sz w:val="19"/>
          <w:szCs w:val="19"/>
        </w:rPr>
        <w:t>false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4" w:after="0" w:line="453" w:lineRule="exact"/>
        <w:ind w:left="990" w:right="947" w:firstLine="0"/>
      </w:pPr>
      <w:r/>
      <w:r>
        <w:rPr lang="zh-CN" sz="19" baseline="0" dirty="0">
          <w:jc w:val="left"/>
          <w:rFonts w:ascii="微软雅黑" w:hAnsi="微软雅黑" w:cs="微软雅黑"/>
          <w:color w:val="333333"/>
          <w:sz w:val="19"/>
          <w:szCs w:val="19"/>
        </w:rPr>
        <w:t>注意：即便是内容完全相等的两块不同的内存对象，也返回</w:t>
      </w:r>
      <w:r>
        <w:rPr lang="zh-CN" sz="19" baseline="0" dirty="0">
          <w:jc w:val="left"/>
          <w:rFonts w:ascii="宋体" w:hAnsi="宋体" w:cs="宋体"/>
          <w:color w:val="333333"/>
          <w:spacing w:val="-10"/>
          <w:sz w:val="19"/>
          <w:szCs w:val="19"/>
        </w:rPr>
        <w:t>false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如果是同一块内存，则</w:t>
      </w:r>
      <w:r>
        <w:rPr lang="zh-CN" sz="19" baseline="0" dirty="0">
          <w:jc w:val="left"/>
          <w:rFonts w:ascii="宋体" w:hAnsi="宋体" w:cs="宋体"/>
          <w:color w:val="333333"/>
          <w:spacing w:val="-3"/>
          <w:sz w:val="19"/>
          <w:szCs w:val="19"/>
        </w:rPr>
        <w:t>object</w:t>
      </w:r>
      <w:r>
        <w:rPr lang="zh-CN" sz="19" baseline="0" dirty="0">
          <w:jc w:val="left"/>
          <w:rFonts w:ascii="微软雅黑" w:hAnsi="微软雅黑" w:cs="微软雅黑"/>
          <w:color w:val="333333"/>
          <w:sz w:val="19"/>
          <w:szCs w:val="19"/>
        </w:rPr>
        <w:t>中的</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方法返回</w:t>
      </w:r>
      <w:r>
        <w:rPr lang="zh-CN" sz="19" baseline="0" dirty="0">
          <w:jc w:val="left"/>
          <w:rFonts w:ascii="宋体" w:hAnsi="宋体" w:cs="宋体"/>
          <w:color w:val="333333"/>
          <w:spacing w:val="-10"/>
          <w:sz w:val="19"/>
          <w:szCs w:val="19"/>
        </w:rPr>
        <w:t>true,</w:t>
      </w:r>
      <w:r>
        <w:rPr lang="zh-CN" sz="19" baseline="0" dirty="0">
          <w:jc w:val="left"/>
          <w:rFonts w:ascii="微软雅黑" w:hAnsi="微软雅黑" w:cs="微软雅黑"/>
          <w:color w:val="333333"/>
          <w:sz w:val="19"/>
          <w:szCs w:val="19"/>
        </w:rPr>
        <w:t>如果是不同的内存，则返回</w:t>
      </w:r>
      <w:r>
        <w:rPr lang="zh-CN" sz="19" baseline="0" dirty="0">
          <w:jc w:val="left"/>
          <w:rFonts w:ascii="宋体" w:hAnsi="宋体" w:cs="宋体"/>
          <w:color w:val="333333"/>
          <w:spacing w:val="-10"/>
          <w:sz w:val="19"/>
          <w:szCs w:val="19"/>
        </w:rPr>
        <w:t>false</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如果希望不同内存但相同内容的两个对象</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时返回</w:t>
      </w:r>
      <w:r>
        <w:rPr lang="zh-CN" sz="19" baseline="0" dirty="0">
          <w:jc w:val="left"/>
          <w:rFonts w:ascii="宋体" w:hAnsi="宋体" w:cs="宋体"/>
          <w:color w:val="333333"/>
          <w:spacing w:val="-10"/>
          <w:sz w:val="19"/>
          <w:szCs w:val="19"/>
        </w:rPr>
        <w:t>true,</w:t>
      </w:r>
      <w:r>
        <w:rPr lang="zh-CN" sz="19" baseline="0" dirty="0">
          <w:jc w:val="left"/>
          <w:rFonts w:ascii="微软雅黑" w:hAnsi="微软雅黑" w:cs="微软雅黑"/>
          <w:color w:val="333333"/>
          <w:sz w:val="19"/>
          <w:szCs w:val="19"/>
        </w:rPr>
        <w:t>则我们需要重写父类的</w:t>
      </w:r>
      <w:r>
        <w:rPr lang="zh-CN" sz="19" baseline="0" dirty="0">
          <w:jc w:val="left"/>
          <w:rFonts w:ascii="宋体" w:hAnsi="宋体" w:cs="宋体"/>
          <w:color w:val="333333"/>
          <w:sz w:val="19"/>
          <w:szCs w:val="19"/>
        </w:rPr>
        <w:t>equal</w:t>
      </w:r>
      <w:r>
        <w:rPr lang="zh-CN" sz="19" baseline="0" dirty="0">
          <w:jc w:val="left"/>
          <w:rFonts w:ascii="微软雅黑" w:hAnsi="微软雅黑" w:cs="微软雅黑"/>
          <w:color w:val="333333"/>
          <w:sz w:val="19"/>
          <w:szCs w:val="19"/>
        </w:rPr>
        <w:t>方法</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2"/>
          <w:sz w:val="19"/>
          <w:szCs w:val="19"/>
        </w:rPr>
        <w:t> String</w:t>
      </w:r>
      <w:r>
        <w:rPr lang="zh-CN" sz="19" baseline="0" dirty="0">
          <w:jc w:val="left"/>
          <w:rFonts w:ascii="微软雅黑" w:hAnsi="微软雅黑" w:cs="微软雅黑"/>
          <w:color w:val="333333"/>
          <w:sz w:val="19"/>
          <w:szCs w:val="19"/>
        </w:rPr>
        <w:t>类已经重写了</w:t>
      </w:r>
      <w:r>
        <w:rPr lang="zh-CN" sz="19" baseline="0" dirty="0">
          <w:jc w:val="left"/>
          <w:rFonts w:ascii="宋体" w:hAnsi="宋体" w:cs="宋体"/>
          <w:color w:val="333333"/>
          <w:spacing w:val="-3"/>
          <w:sz w:val="19"/>
          <w:szCs w:val="19"/>
        </w:rPr>
        <w:t>object</w:t>
      </w:r>
      <w:r>
        <w:rPr lang="zh-CN" sz="19" baseline="0" dirty="0">
          <w:jc w:val="left"/>
          <w:rFonts w:ascii="微软雅黑" w:hAnsi="微软雅黑" w:cs="微软雅黑"/>
          <w:color w:val="333333"/>
          <w:sz w:val="19"/>
          <w:szCs w:val="19"/>
        </w:rPr>
        <w:t>中的</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方法（这样就是比较内容是否相等了）</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【演示：查看</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类源码</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方法】</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05" behindDoc="1" locked="0" layoutInCell="1" allowOverlap="1">
            <wp:simplePos x="0" y="0"/>
            <wp:positionH relativeFrom="page">
              <wp:posOffset>963889</wp:posOffset>
            </wp:positionH>
            <wp:positionV relativeFrom="line">
              <wp:posOffset>-682324</wp:posOffset>
            </wp:positionV>
            <wp:extent cx="5641423" cy="3630713"/>
            <wp:effectExtent l="0" t="0" r="0" b="0"/>
            <wp:wrapNone/>
            <wp:docPr id="226" name="Freeform 226"/>
            <wp:cNvGraphicFramePr/>
            <a:graphic>
              <a:graphicData uri="http://schemas.microsoft.com/office/word/2010/wordprocessingShape">
                <wps:wsp>
                  <wps:cNvCnPr/>
                  <wps:spPr>
                    <a:xfrm rot="0" flipH="0" flipV="1">
                      <a:off x="0" y="0"/>
                      <a:ext cx="5641423" cy="3630713"/>
                    </a:xfrm>
                    <a:custGeom>
                      <a:rect l="l" t="t" r="r" b="b"/>
                      <a:pathLst>
                        <a:path w="7518400" h="4838700">
                          <a:moveTo>
                            <a:pt x="0" y="31750"/>
                          </a:moveTo>
                          <a:lnTo>
                            <a:pt x="0" y="4806950"/>
                          </a:lnTo>
                          <a:cubicBezTo>
                            <a:pt x="0" y="4811161"/>
                            <a:pt x="805" y="4815223"/>
                            <a:pt x="2416" y="4819111"/>
                          </a:cubicBezTo>
                          <a:cubicBezTo>
                            <a:pt x="4028" y="4822999"/>
                            <a:pt x="6322" y="4826435"/>
                            <a:pt x="9298" y="4829405"/>
                          </a:cubicBezTo>
                          <a:cubicBezTo>
                            <a:pt x="12275" y="4832394"/>
                            <a:pt x="15709" y="4834688"/>
                            <a:pt x="19599" y="4836288"/>
                          </a:cubicBezTo>
                          <a:cubicBezTo>
                            <a:pt x="23489" y="4837894"/>
                            <a:pt x="27539" y="4838700"/>
                            <a:pt x="31750" y="4838700"/>
                          </a:cubicBezTo>
                          <a:lnTo>
                            <a:pt x="7486650" y="4838700"/>
                          </a:lnTo>
                          <a:cubicBezTo>
                            <a:pt x="7490859" y="4838700"/>
                            <a:pt x="7494909" y="4837894"/>
                            <a:pt x="7498798" y="4836288"/>
                          </a:cubicBezTo>
                          <a:cubicBezTo>
                            <a:pt x="7502690" y="4834688"/>
                            <a:pt x="7506123" y="4832394"/>
                            <a:pt x="7509099" y="4829405"/>
                          </a:cubicBezTo>
                          <a:cubicBezTo>
                            <a:pt x="7512076" y="4826435"/>
                            <a:pt x="7514370" y="4822999"/>
                            <a:pt x="7515981" y="4819111"/>
                          </a:cubicBezTo>
                          <a:cubicBezTo>
                            <a:pt x="7517593" y="4815223"/>
                            <a:pt x="7518400" y="4811161"/>
                            <a:pt x="7518400" y="4806950"/>
                          </a:cubicBezTo>
                          <a:lnTo>
                            <a:pt x="7518400" y="31750"/>
                          </a:lnTo>
                          <a:cubicBezTo>
                            <a:pt x="7518400" y="27559"/>
                            <a:pt x="7517593" y="23503"/>
                            <a:pt x="7515981" y="19621"/>
                          </a:cubicBezTo>
                          <a:cubicBezTo>
                            <a:pt x="7514370" y="15727"/>
                            <a:pt x="7512076" y="12297"/>
                            <a:pt x="7509099" y="9308"/>
                          </a:cubicBezTo>
                          <a:cubicBezTo>
                            <a:pt x="7506123" y="6332"/>
                            <a:pt x="7502690" y="4037"/>
                            <a:pt x="7498798" y="2431"/>
                          </a:cubicBezTo>
                          <a:cubicBezTo>
                            <a:pt x="7494909" y="825"/>
                            <a:pt x="7490859" y="13"/>
                            <a:pt x="7486650" y="0"/>
                          </a:cubicBezTo>
                          <a:lnTo>
                            <a:pt x="31750" y="0"/>
                          </a:lnTo>
                          <a:cubicBezTo>
                            <a:pt x="27539" y="13"/>
                            <a:pt x="23489" y="825"/>
                            <a:pt x="19599" y="2431"/>
                          </a:cubicBezTo>
                          <a:cubicBezTo>
                            <a:pt x="15709" y="4037"/>
                            <a:pt x="12275" y="6332"/>
                            <a:pt x="9298" y="9308"/>
                          </a:cubicBezTo>
                          <a:cubicBezTo>
                            <a:pt x="6322" y="12297"/>
                            <a:pt x="4028" y="15727"/>
                            <a:pt x="2416" y="19621"/>
                          </a:cubicBezTo>
                          <a:cubicBezTo>
                            <a:pt x="805" y="23503"/>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4" behindDoc="1" locked="0" layoutInCell="1" allowOverlap="1">
            <wp:simplePos x="0" y="0"/>
            <wp:positionH relativeFrom="page">
              <wp:posOffset>963889</wp:posOffset>
            </wp:positionH>
            <wp:positionV relativeFrom="line">
              <wp:posOffset>-682324</wp:posOffset>
            </wp:positionV>
            <wp:extent cx="5641423" cy="3630713"/>
            <wp:effectExtent l="0" t="0" r="0" b="0"/>
            <wp:wrapNone/>
            <wp:docPr id="227" name="Freeform 227"/>
            <wp:cNvGraphicFramePr/>
            <a:graphic>
              <a:graphicData uri="http://schemas.microsoft.com/office/word/2010/wordprocessingShape">
                <wps:wsp>
                  <wps:cNvCnPr/>
                  <wps:spPr>
                    <a:xfrm rot="0" flipH="0" flipV="1">
                      <a:off x="0" y="0"/>
                      <a:ext cx="5641423" cy="3630713"/>
                    </a:xfrm>
                    <a:custGeom>
                      <a:rect l="l" t="t" r="r" b="b"/>
                      <a:pathLst>
                        <a:path w="7518400" h="4838700">
                          <a:moveTo>
                            <a:pt x="0" y="31750"/>
                          </a:moveTo>
                          <a:lnTo>
                            <a:pt x="0" y="4806950"/>
                          </a:lnTo>
                          <a:cubicBezTo>
                            <a:pt x="0" y="4811161"/>
                            <a:pt x="805" y="4815223"/>
                            <a:pt x="2416" y="4819111"/>
                          </a:cubicBezTo>
                          <a:cubicBezTo>
                            <a:pt x="4028" y="4822999"/>
                            <a:pt x="6322" y="4826435"/>
                            <a:pt x="9298" y="4829405"/>
                          </a:cubicBezTo>
                          <a:cubicBezTo>
                            <a:pt x="12275" y="4832394"/>
                            <a:pt x="15709" y="4834688"/>
                            <a:pt x="19599" y="4836288"/>
                          </a:cubicBezTo>
                          <a:cubicBezTo>
                            <a:pt x="23489" y="4837894"/>
                            <a:pt x="27539" y="4838700"/>
                            <a:pt x="31750" y="4838700"/>
                          </a:cubicBezTo>
                          <a:lnTo>
                            <a:pt x="7486650" y="4838700"/>
                          </a:lnTo>
                          <a:cubicBezTo>
                            <a:pt x="7490859" y="4838700"/>
                            <a:pt x="7494909" y="4837894"/>
                            <a:pt x="7498798" y="4836288"/>
                          </a:cubicBezTo>
                          <a:cubicBezTo>
                            <a:pt x="7502690" y="4834688"/>
                            <a:pt x="7506123" y="4832394"/>
                            <a:pt x="7509099" y="4829405"/>
                          </a:cubicBezTo>
                          <a:cubicBezTo>
                            <a:pt x="7512076" y="4826435"/>
                            <a:pt x="7514370" y="4822999"/>
                            <a:pt x="7515981" y="4819111"/>
                          </a:cubicBezTo>
                          <a:cubicBezTo>
                            <a:pt x="7517593" y="4815223"/>
                            <a:pt x="7518400" y="4811161"/>
                            <a:pt x="7518400" y="4806950"/>
                          </a:cubicBezTo>
                          <a:lnTo>
                            <a:pt x="7518400" y="31750"/>
                          </a:lnTo>
                          <a:cubicBezTo>
                            <a:pt x="7518400" y="27559"/>
                            <a:pt x="7517593" y="23503"/>
                            <a:pt x="7515981" y="19621"/>
                          </a:cubicBezTo>
                          <a:cubicBezTo>
                            <a:pt x="7514370" y="15727"/>
                            <a:pt x="7512076" y="12297"/>
                            <a:pt x="7509099" y="9308"/>
                          </a:cubicBezTo>
                          <a:cubicBezTo>
                            <a:pt x="7506123" y="6332"/>
                            <a:pt x="7502690" y="4037"/>
                            <a:pt x="7498798" y="2431"/>
                          </a:cubicBezTo>
                          <a:cubicBezTo>
                            <a:pt x="7494909" y="825"/>
                            <a:pt x="7490859" y="13"/>
                            <a:pt x="7486650" y="0"/>
                          </a:cubicBezTo>
                          <a:lnTo>
                            <a:pt x="31750" y="0"/>
                          </a:lnTo>
                          <a:cubicBezTo>
                            <a:pt x="27539" y="13"/>
                            <a:pt x="23489" y="825"/>
                            <a:pt x="19599" y="2431"/>
                          </a:cubicBezTo>
                          <a:cubicBezTo>
                            <a:pt x="15709" y="4037"/>
                            <a:pt x="12275" y="6332"/>
                            <a:pt x="9298" y="9308"/>
                          </a:cubicBezTo>
                          <a:cubicBezTo>
                            <a:pt x="6322" y="12297"/>
                            <a:pt x="4028" y="15727"/>
                            <a:pt x="2416" y="19621"/>
                          </a:cubicBezTo>
                          <a:cubicBezTo>
                            <a:pt x="805" y="23503"/>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60" behindDoc="1" locked="0" layoutInCell="1" allowOverlap="1">
            <wp:simplePos x="0" y="0"/>
            <wp:positionH relativeFrom="page">
              <wp:posOffset>955954</wp:posOffset>
            </wp:positionH>
            <wp:positionV relativeFrom="line">
              <wp:posOffset>-671200</wp:posOffset>
            </wp:positionV>
            <wp:extent cx="368459" cy="3632863"/>
            <wp:effectExtent l="0" t="0" r="0" b="0"/>
            <wp:wrapNone/>
            <wp:docPr id="228" name="Picture 228"/>
            <wp:cNvGraphicFramePr>
              <a:graphicFrameLocks noChangeAspect="1"/>
            </wp:cNvGraphicFramePr>
            <a:graphic>
              <a:graphicData uri="http://schemas.openxmlformats.org/drawingml/2006/picture">
                <pic:pic xmlns:pic="http://schemas.openxmlformats.org/drawingml/2006/picture">
                  <pic:nvPicPr>
                    <pic:cNvPr id="228" name="Picture 228"/>
                    <pic:cNvPicPr>
                      <a:picLocks noChangeAspect="0" noChangeArrowheads="1"/>
                    </pic:cNvPicPr>
                  </pic:nvPicPr>
                  <pic:blipFill>
                    <a:blip r:embed="rId228">
                      <a:extLst>
                        <a:ext uri="{28A0092B-C50C-407E-A947-70E740481C1C}">
                          <a14:useLocalDpi xmlns:a14="http://schemas.microsoft.com/office/drawing/2010/main" val="0"/>
                        </a:ext>
                      </a:extLst>
                    </a:blip>
                    <a:srcRect/>
                    <a:stretch>
                      <a:fillRect/>
                    </a:stretch>
                  </pic:blipFill>
                  <pic:spPr>
                    <a:xfrm rot="0" flipH="0" flipV="0">
                      <a:off x="0" y="0"/>
                      <a:ext cx="368459" cy="3632863"/>
                    </a:xfrm>
                    <a:prstGeom prst="rect">
                      <a:avLst/>
                    </a:prstGeom>
                    <a:noFill/>
                  </pic:spPr>
                </pic:pic>
              </a:graphicData>
            </a:graphic>
          </wp:anchor>
        </w:drawing>
        <w:drawing>
          <wp:anchor simplePos="0" relativeHeight="251658423" behindDoc="1" locked="0" layoutInCell="1" allowOverlap="1">
            <wp:simplePos x="0" y="0"/>
            <wp:positionH relativeFrom="page">
              <wp:posOffset>968654</wp:posOffset>
            </wp:positionH>
            <wp:positionV relativeFrom="line">
              <wp:posOffset>-658501</wp:posOffset>
            </wp:positionV>
            <wp:extent cx="5593776" cy="3602125"/>
            <wp:effectExtent l="0" t="0" r="0" b="0"/>
            <wp:wrapNone/>
            <wp:docPr id="229" name="Freeform 229"/>
            <wp:cNvGraphicFramePr/>
            <a:graphic>
              <a:graphicData uri="http://schemas.microsoft.com/office/word/2010/wordprocessingShape">
                <wps:wsp>
                  <wps:cNvCnPr/>
                  <wps:spPr>
                    <a:xfrm rot="0" flipH="0" flipV="1">
                      <a:off x="0" y="0"/>
                      <a:ext cx="5593776" cy="3602125"/>
                    </a:xfrm>
                    <a:custGeom>
                      <a:rect l="l" t="t" r="r" b="b"/>
                      <a:pathLst>
                        <a:path w="7454900" h="4800600">
                          <a:moveTo>
                            <a:pt x="0" y="4800600"/>
                          </a:moveTo>
                          <a:lnTo>
                            <a:pt x="7454900" y="4800600"/>
                          </a:lnTo>
                          <a:lnTo>
                            <a:pt x="7454900" y="0"/>
                          </a:lnTo>
                          <a:lnTo>
                            <a:pt x="0" y="0"/>
                          </a:lnTo>
                          <a:lnTo>
                            <a:pt x="0" y="4800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6" behindDoc="1" locked="0" layoutInCell="1" allowOverlap="1">
            <wp:simplePos x="0" y="0"/>
            <wp:positionH relativeFrom="page">
              <wp:posOffset>968654</wp:posOffset>
            </wp:positionH>
            <wp:positionV relativeFrom="line">
              <wp:posOffset>-658501</wp:posOffset>
            </wp:positionV>
            <wp:extent cx="5593776" cy="3602125"/>
            <wp:effectExtent l="0" t="0" r="0" b="0"/>
            <wp:wrapNone/>
            <wp:docPr id="230" name="Freeform 230"/>
            <wp:cNvGraphicFramePr/>
            <a:graphic>
              <a:graphicData uri="http://schemas.microsoft.com/office/word/2010/wordprocessingShape">
                <wps:wsp>
                  <wps:cNvCnPr/>
                  <wps:spPr>
                    <a:xfrm rot="0" flipH="0" flipV="1">
                      <a:off x="0" y="0"/>
                      <a:ext cx="5593776" cy="3602125"/>
                    </a:xfrm>
                    <a:custGeom>
                      <a:rect l="l" t="t" r="r" b="b"/>
                      <a:pathLst>
                        <a:path w="7454900" h="4800600">
                          <a:moveTo>
                            <a:pt x="0" y="4800600"/>
                          </a:moveTo>
                          <a:lnTo>
                            <a:pt x="7454900" y="4800600"/>
                          </a:lnTo>
                          <a:lnTo>
                            <a:pt x="7454900" y="0"/>
                          </a:lnTo>
                          <a:lnTo>
                            <a:pt x="0" y="0"/>
                          </a:lnTo>
                          <a:lnTo>
                            <a:pt x="0" y="4800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anObject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anObject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true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anotherString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anObject</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anotherString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anotherString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false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true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false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11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6</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hashCode()</w:t>
      </w:r>
      <w:r>
        <w:rPr lang="zh-CN" sz="31" baseline="0" dirty="0">
          <w:jc w:val="left"/>
          <w:rFonts w:ascii="微软雅黑" w:hAnsi="微软雅黑" w:cs="微软雅黑"/>
          <w:b/>
          <w:bCs/>
          <w:color w:val="333333"/>
          <w:sz w:val="31"/>
          <w:szCs w:val="31"/>
        </w:rPr>
        <w:t>方法	</w:t>
      </w:r>
      <w:hyperlink r:id="rId207" w:history="1">
        <w:r>
          <w:rPr lang="zh-CN" sz="31" baseline="0" dirty="0">
            <w:jc w:val="left"/>
            <w:rFonts w:ascii="宋体" w:hAnsi="宋体" w:cs="宋体"/>
            <w:color w:val="4183C4"/>
            <w:sz w:val="31"/>
            <w:szCs w:val="31"/>
          </w:rPr>
          <w:t>  </w:t>
        </w:r>
      </w:hyperlink>
      <w:r/>
    </w:p>
    <w:p>
      <w:pPr>
        <w:spacing w:after="4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322" behindDoc="1" locked="0" layoutInCell="1" allowOverlap="1">
            <wp:simplePos x="0" y="0"/>
            <wp:positionH relativeFrom="page">
              <wp:posOffset>963889</wp:posOffset>
            </wp:positionH>
            <wp:positionV relativeFrom="line">
              <wp:posOffset>-47004</wp:posOffset>
            </wp:positionV>
            <wp:extent cx="5641423" cy="200118"/>
            <wp:effectExtent l="0" t="0" r="0" b="0"/>
            <wp:wrapNone/>
            <wp:docPr id="231" name="Freeform 231"/>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223"/>
                            <a:pt x="2416" y="247105"/>
                          </a:cubicBezTo>
                          <a:cubicBezTo>
                            <a:pt x="4028" y="250999"/>
                            <a:pt x="6322" y="254435"/>
                            <a:pt x="9298" y="257405"/>
                          </a:cubicBezTo>
                          <a:cubicBezTo>
                            <a:pt x="12275" y="260388"/>
                            <a:pt x="15709" y="262682"/>
                            <a:pt x="19599" y="264288"/>
                          </a:cubicBezTo>
                          <a:cubicBezTo>
                            <a:pt x="23489" y="265894"/>
                            <a:pt x="27539" y="266700"/>
                            <a:pt x="31750" y="266700"/>
                          </a:cubicBezTo>
                          <a:lnTo>
                            <a:pt x="7486650" y="266700"/>
                          </a:lnTo>
                          <a:cubicBezTo>
                            <a:pt x="7490859" y="266700"/>
                            <a:pt x="7494909" y="265894"/>
                            <a:pt x="7498798" y="264288"/>
                          </a:cubicBezTo>
                          <a:cubicBezTo>
                            <a:pt x="7502690" y="262682"/>
                            <a:pt x="7506123" y="260388"/>
                            <a:pt x="7509099" y="257405"/>
                          </a:cubicBezTo>
                          <a:cubicBezTo>
                            <a:pt x="7512076" y="254435"/>
                            <a:pt x="7514370" y="250999"/>
                            <a:pt x="7515981" y="247105"/>
                          </a:cubicBezTo>
                          <a:cubicBezTo>
                            <a:pt x="7517593" y="243223"/>
                            <a:pt x="7518400" y="239167"/>
                            <a:pt x="7518400" y="234950"/>
                          </a:cubicBezTo>
                          <a:lnTo>
                            <a:pt x="7518400" y="31750"/>
                          </a:lnTo>
                          <a:cubicBezTo>
                            <a:pt x="7518400" y="27546"/>
                            <a:pt x="7517593" y="23497"/>
                            <a:pt x="7515981" y="19615"/>
                          </a:cubicBezTo>
                          <a:cubicBezTo>
                            <a:pt x="7514370" y="15714"/>
                            <a:pt x="7512076" y="12285"/>
                            <a:pt x="7509099" y="9302"/>
                          </a:cubicBezTo>
                          <a:cubicBezTo>
                            <a:pt x="7506123" y="6332"/>
                            <a:pt x="7502690" y="4044"/>
                            <a:pt x="7498798" y="2431"/>
                          </a:cubicBezTo>
                          <a:cubicBezTo>
                            <a:pt x="7494909" y="825"/>
                            <a:pt x="7490859" y="13"/>
                            <a:pt x="7486650" y="0"/>
                          </a:cubicBezTo>
                          <a:lnTo>
                            <a:pt x="31750" y="0"/>
                          </a:lnTo>
                          <a:cubicBezTo>
                            <a:pt x="27539" y="13"/>
                            <a:pt x="23489" y="825"/>
                            <a:pt x="19599" y="2431"/>
                          </a:cubicBezTo>
                          <a:cubicBezTo>
                            <a:pt x="15709" y="4044"/>
                            <a:pt x="12275" y="6332"/>
                            <a:pt x="9298" y="9302"/>
                          </a:cubicBezTo>
                          <a:cubicBezTo>
                            <a:pt x="6322" y="12285"/>
                            <a:pt x="4028" y="15714"/>
                            <a:pt x="2416" y="19615"/>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1" behindDoc="1" locked="0" layoutInCell="1" allowOverlap="1">
            <wp:simplePos x="0" y="0"/>
            <wp:positionH relativeFrom="page">
              <wp:posOffset>963889</wp:posOffset>
            </wp:positionH>
            <wp:positionV relativeFrom="line">
              <wp:posOffset>-47004</wp:posOffset>
            </wp:positionV>
            <wp:extent cx="5641423" cy="200118"/>
            <wp:effectExtent l="0" t="0" r="0" b="0"/>
            <wp:wrapNone/>
            <wp:docPr id="232" name="Freeform 232"/>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223"/>
                            <a:pt x="2416" y="247105"/>
                          </a:cubicBezTo>
                          <a:cubicBezTo>
                            <a:pt x="4028" y="250999"/>
                            <a:pt x="6322" y="254435"/>
                            <a:pt x="9298" y="257405"/>
                          </a:cubicBezTo>
                          <a:cubicBezTo>
                            <a:pt x="12275" y="260388"/>
                            <a:pt x="15709" y="262682"/>
                            <a:pt x="19599" y="264288"/>
                          </a:cubicBezTo>
                          <a:cubicBezTo>
                            <a:pt x="23489" y="265894"/>
                            <a:pt x="27539" y="266700"/>
                            <a:pt x="31750" y="266700"/>
                          </a:cubicBezTo>
                          <a:lnTo>
                            <a:pt x="7486650" y="266700"/>
                          </a:lnTo>
                          <a:cubicBezTo>
                            <a:pt x="7490859" y="266700"/>
                            <a:pt x="7494909" y="265894"/>
                            <a:pt x="7498798" y="264288"/>
                          </a:cubicBezTo>
                          <a:cubicBezTo>
                            <a:pt x="7502690" y="262682"/>
                            <a:pt x="7506123" y="260388"/>
                            <a:pt x="7509099" y="257405"/>
                          </a:cubicBezTo>
                          <a:cubicBezTo>
                            <a:pt x="7512076" y="254435"/>
                            <a:pt x="7514370" y="250999"/>
                            <a:pt x="7515981" y="247105"/>
                          </a:cubicBezTo>
                          <a:cubicBezTo>
                            <a:pt x="7517593" y="243223"/>
                            <a:pt x="7518400" y="239167"/>
                            <a:pt x="7518400" y="234950"/>
                          </a:cubicBezTo>
                          <a:lnTo>
                            <a:pt x="7518400" y="31750"/>
                          </a:lnTo>
                          <a:cubicBezTo>
                            <a:pt x="7518400" y="27546"/>
                            <a:pt x="7517593" y="23497"/>
                            <a:pt x="7515981" y="19615"/>
                          </a:cubicBezTo>
                          <a:cubicBezTo>
                            <a:pt x="7514370" y="15714"/>
                            <a:pt x="7512076" y="12285"/>
                            <a:pt x="7509099" y="9302"/>
                          </a:cubicBezTo>
                          <a:cubicBezTo>
                            <a:pt x="7506123" y="6332"/>
                            <a:pt x="7502690" y="4044"/>
                            <a:pt x="7498798" y="2431"/>
                          </a:cubicBezTo>
                          <a:cubicBezTo>
                            <a:pt x="7494909" y="825"/>
                            <a:pt x="7490859" y="13"/>
                            <a:pt x="7486650" y="0"/>
                          </a:cubicBezTo>
                          <a:lnTo>
                            <a:pt x="31750" y="0"/>
                          </a:lnTo>
                          <a:cubicBezTo>
                            <a:pt x="27539" y="13"/>
                            <a:pt x="23489" y="825"/>
                            <a:pt x="19599" y="2431"/>
                          </a:cubicBezTo>
                          <a:cubicBezTo>
                            <a:pt x="15709" y="4044"/>
                            <a:pt x="12275" y="6332"/>
                            <a:pt x="9298" y="9302"/>
                          </a:cubicBezTo>
                          <a:cubicBezTo>
                            <a:pt x="6322" y="12285"/>
                            <a:pt x="4028" y="15714"/>
                            <a:pt x="2416" y="19615"/>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94" behindDoc="1" locked="0" layoutInCell="1" allowOverlap="1">
            <wp:simplePos x="0" y="0"/>
            <wp:positionH relativeFrom="page">
              <wp:posOffset>968654</wp:posOffset>
            </wp:positionH>
            <wp:positionV relativeFrom="line">
              <wp:posOffset>-23180</wp:posOffset>
            </wp:positionV>
            <wp:extent cx="5593776" cy="171529"/>
            <wp:effectExtent l="0" t="0" r="0" b="0"/>
            <wp:wrapNone/>
            <wp:docPr id="233" name="Freeform 233"/>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25" behindDoc="1" locked="0" layoutInCell="1" allowOverlap="1">
            <wp:simplePos x="0" y="0"/>
            <wp:positionH relativeFrom="page">
              <wp:posOffset>955954</wp:posOffset>
            </wp:positionH>
            <wp:positionV relativeFrom="line">
              <wp:posOffset>-35881</wp:posOffset>
            </wp:positionV>
            <wp:extent cx="292223" cy="205085"/>
            <wp:effectExtent l="0" t="0" r="0" b="0"/>
            <wp:wrapNone/>
            <wp:docPr id="234" name="Picture 234"/>
            <wp:cNvGraphicFramePr>
              <a:graphicFrameLocks noChangeAspect="1"/>
            </wp:cNvGraphicFramePr>
            <a:graphic>
              <a:graphicData uri="http://schemas.openxmlformats.org/drawingml/2006/picture">
                <pic:pic xmlns:pic="http://schemas.openxmlformats.org/drawingml/2006/picture">
                  <pic:nvPicPr>
                    <pic:cNvPr id="234" name="Picture 234"/>
                    <pic:cNvPicPr>
                      <a:picLocks noChangeAspect="0" noChangeArrowheads="1"/>
                    </pic:cNvPicPr>
                  </pic:nvPicPr>
                  <pic:blipFill>
                    <a:blip r:embed="rId234">
                      <a:extLst>
                        <a:ext uri="{28A0092B-C50C-407E-A947-70E740481C1C}">
                          <a14:useLocalDpi xmlns:a14="http://schemas.microsoft.com/office/drawing/2010/main" val="0"/>
                        </a:ext>
                      </a:extLst>
                    </a:blip>
                    <a:srcRect/>
                    <a:stretch>
                      <a:fillRect/>
                    </a:stretch>
                  </pic:blipFill>
                  <pic:spPr>
                    <a:xfrm rot="0" flipH="0" flipV="0">
                      <a:off x="0" y="0"/>
                      <a:ext cx="292223" cy="205085"/>
                    </a:xfrm>
                    <a:prstGeom prst="rect">
                      <a:avLst/>
                    </a:prstGeom>
                    <a:noFill/>
                  </pic:spPr>
                </pic:pic>
              </a:graphicData>
            </a:graphic>
          </wp:anchor>
        </w:drawing>
        <w:drawing>
          <wp:anchor simplePos="0" relativeHeight="251658323" behindDoc="1" locked="0" layoutInCell="1" allowOverlap="1">
            <wp:simplePos x="0" y="0"/>
            <wp:positionH relativeFrom="page">
              <wp:posOffset>968654</wp:posOffset>
            </wp:positionH>
            <wp:positionV relativeFrom="line">
              <wp:posOffset>-23180</wp:posOffset>
            </wp:positionV>
            <wp:extent cx="5593776" cy="171529"/>
            <wp:effectExtent l="0" t="0" r="0" b="0"/>
            <wp:wrapNone/>
            <wp:docPr id="235" name="Freeform 23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native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hashCode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03" w:after="0" w:line="382" w:lineRule="exact"/>
        <w:ind w:left="990" w:right="854" w:firstLine="0"/>
      </w:pPr>
      <w:r/>
      <w:r>
        <w:rPr lang="zh-CN" sz="19" baseline="0" dirty="0">
          <w:jc w:val="left"/>
          <w:rFonts w:ascii="微软雅黑" w:hAnsi="微软雅黑" w:cs="微软雅黑"/>
          <w:color w:val="333333"/>
          <w:sz w:val="19"/>
          <w:szCs w:val="19"/>
        </w:rPr>
        <w:t>返回该对象的哈希码值。</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该方法用于哈希查找，可以减少在查找中使用</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的次数，重写了</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方法一般都要重写</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hashCode</w:t>
      </w:r>
      <w:r>
        <w:rPr lang="zh-CN" sz="19" baseline="0" dirty="0">
          <w:jc w:val="left"/>
          <w:rFonts w:ascii="微软雅黑" w:hAnsi="微软雅黑" w:cs="微软雅黑"/>
          <w:color w:val="333333"/>
          <w:sz w:val="19"/>
          <w:szCs w:val="19"/>
        </w:rPr>
        <w:t>方法。这个方法在一些具有哈希功能的</w:t>
      </w:r>
      <w:r>
        <w:rPr lang="zh-CN" sz="19" baseline="0" dirty="0">
          <w:jc w:val="left"/>
          <w:rFonts w:ascii="宋体" w:hAnsi="宋体" w:cs="宋体"/>
          <w:color w:val="333333"/>
          <w:spacing w:val="-6"/>
          <w:sz w:val="19"/>
          <w:szCs w:val="19"/>
        </w:rPr>
        <w:t>Collection</w:t>
      </w:r>
      <w:r>
        <w:rPr lang="zh-CN" sz="19" baseline="0" dirty="0">
          <w:jc w:val="left"/>
          <w:rFonts w:ascii="微软雅黑" w:hAnsi="微软雅黑" w:cs="微软雅黑"/>
          <w:color w:val="333333"/>
          <w:sz w:val="19"/>
          <w:szCs w:val="19"/>
        </w:rPr>
        <w:t>中用到。</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一般必须满足</w:t>
      </w:r>
      <w:r>
        <w:rPr lang="zh-CN" sz="19" baseline="0" dirty="0">
          <w:jc w:val="left"/>
          <w:rFonts w:ascii="宋体" w:hAnsi="宋体" w:cs="宋体"/>
          <w:color w:val="333333"/>
          <w:spacing w:val="-1"/>
          <w:sz w:val="19"/>
          <w:szCs w:val="19"/>
        </w:rPr>
        <w:t>obj1.equals(obj2)==true</w:t>
      </w:r>
      <w:r>
        <w:rPr lang="zh-CN" sz="19" baseline="0" dirty="0">
          <w:jc w:val="left"/>
          <w:rFonts w:ascii="微软雅黑" w:hAnsi="微软雅黑" w:cs="微软雅黑"/>
          <w:color w:val="333333"/>
          <w:sz w:val="19"/>
          <w:szCs w:val="19"/>
        </w:rPr>
        <w:t>。可以推出</w:t>
      </w:r>
      <w:r>
        <w:rPr lang="zh-CN" sz="19" baseline="0" dirty="0">
          <w:jc w:val="left"/>
          <w:rFonts w:ascii="宋体" w:hAnsi="宋体" w:cs="宋体"/>
          <w:color w:val="333333"/>
          <w:sz w:val="19"/>
          <w:szCs w:val="19"/>
        </w:rPr>
        <w:t>obj1.hash Code() == obj2.hashCode()</w:t>
      </w:r>
      <w:r>
        <w:rPr lang="zh-CN" sz="19" baseline="0" dirty="0">
          <w:jc w:val="left"/>
          <w:rFonts w:ascii="微软雅黑" w:hAnsi="微软雅黑" w:cs="微软雅黑"/>
          <w:color w:val="333333"/>
          <w:sz w:val="19"/>
          <w:szCs w:val="19"/>
        </w:rPr>
        <w:t>，但是</w:t>
      </w:r>
      <w:r>
        <w:rPr>
          <w:rFonts w:ascii="Times New Roman" w:hAnsi="Times New Roman" w:cs="Times New Roman"/>
          <w:sz w:val="19"/>
          <w:szCs w:val="19"/>
        </w:rPr>
        <w:t> </w:t>
      </w:r>
      <w:r/>
      <w:r>
        <w:rPr lang="zh-CN" sz="19" baseline="0" dirty="0">
          <w:jc w:val="left"/>
          <w:rFonts w:ascii="宋体" w:hAnsi="宋体" w:cs="宋体"/>
          <w:color w:val="333333"/>
          <w:sz w:val="19"/>
          <w:szCs w:val="19"/>
        </w:rPr>
        <w:t>hashCode</w:t>
      </w:r>
      <w:r>
        <w:rPr lang="zh-CN" sz="19" baseline="0" dirty="0">
          <w:jc w:val="left"/>
          <w:rFonts w:ascii="微软雅黑" w:hAnsi="微软雅黑" w:cs="微软雅黑"/>
          <w:color w:val="333333"/>
          <w:sz w:val="19"/>
          <w:szCs w:val="19"/>
        </w:rPr>
        <w:t>相等不一定就满足</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。不过为了提高效率，应该尽量使上面两个条件接近等价。</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200" w:after="0" w:line="425" w:lineRule="exact"/>
        <w:ind w:left="990" w:right="0" w:firstLine="0"/>
      </w:pPr>
      <w:r/>
      <w:r>
        <w:rPr lang="zh-CN" sz="31" baseline="0" dirty="0">
          <w:jc w:val="left"/>
          <w:rFonts w:ascii="宋体" w:hAnsi="宋体" w:cs="宋体"/>
          <w:color w:val="333333"/>
          <w:spacing w:val="-11"/>
          <w:sz w:val="31"/>
          <w:szCs w:val="31"/>
        </w:rPr>
        <w:t>7 wait()</w:t>
      </w:r>
      <w:r>
        <w:rPr lang="zh-CN" sz="31" baseline="0" dirty="0">
          <w:jc w:val="left"/>
          <w:rFonts w:ascii="微软雅黑" w:hAnsi="微软雅黑" w:cs="微软雅黑"/>
          <w:b/>
          <w:bCs/>
          <w:color w:val="333333"/>
          <w:sz w:val="31"/>
          <w:szCs w:val="31"/>
        </w:rPr>
        <w:t>方法	</w:t>
      </w:r>
      <w:hyperlink r:id="rId208" w:history="1">
        <w:r>
          <w:rPr lang="zh-CN" sz="31" baseline="0" dirty="0">
            <w:jc w:val="left"/>
            <w:rFonts w:ascii="宋体" w:hAnsi="宋体" w:cs="宋体"/>
            <w:color w:val="4183C4"/>
            <w:sz w:val="31"/>
            <w:szCs w:val="31"/>
          </w:rPr>
          <w:t>  </w:t>
        </w:r>
      </w:hyperlink>
      <w:r/>
    </w:p>
    <w:p>
      <w:pPr>
        <w:spacing w:after="5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drawing>
          <wp:anchor simplePos="0" relativeHeight="251658355" behindDoc="1" locked="0" layoutInCell="1" allowOverlap="1">
            <wp:simplePos x="0" y="0"/>
            <wp:positionH relativeFrom="page">
              <wp:posOffset>939800</wp:posOffset>
            </wp:positionH>
            <wp:positionV relativeFrom="line">
              <wp:posOffset>-63522</wp:posOffset>
            </wp:positionV>
            <wp:extent cx="5678213" cy="596900"/>
            <wp:effectExtent l="0" t="0" r="0" b="0"/>
            <wp:wrapNone/>
            <wp:docPr id="236" name="Picture 236"/>
            <wp:cNvGraphicFramePr>
              <a:graphicFrameLocks noChangeAspect="1"/>
            </wp:cNvGraphicFramePr>
            <a:graphic>
              <a:graphicData uri="http://schemas.openxmlformats.org/drawingml/2006/picture">
                <pic:pic xmlns:pic="http://schemas.openxmlformats.org/drawingml/2006/picture">
                  <pic:nvPicPr>
                    <pic:cNvPr id="236" name="Picture 236"/>
                    <pic:cNvPicPr>
                      <a:picLocks noChangeAspect="0" noChangeArrowheads="1"/>
                    </pic:cNvPicPr>
                  </pic:nvPicPr>
                  <pic:blipFill>
                    <a:blip r:embed="rId236">
                      <a:extLst>
                        <a:ext uri="{28A0092B-C50C-407E-A947-70E740481C1C}">
                          <a14:useLocalDpi xmlns:a14="http://schemas.microsoft.com/office/drawing/2010/main" val="0"/>
                        </a:ext>
                      </a:extLst>
                    </a:blip>
                    <a:srcRect/>
                    <a:stretch>
                      <a:fillRect/>
                    </a:stretch>
                  </pic:blipFill>
                  <pic:spPr>
                    <a:xfrm rot="0" flipH="0" flipV="0">
                      <a:off x="0" y="0"/>
                      <a:ext cx="5678213" cy="596900"/>
                    </a:xfrm>
                    <a:prstGeom prst="rect">
                      <a:avLst/>
                    </a:prstGeom>
                    <a:noFill/>
                  </pic:spPr>
                </pic:pic>
              </a:graphicData>
            </a:graphic>
          </wp:anchor>
        </w:drawing>
        <w:drawing>
          <wp:anchor simplePos="0" relativeHeight="251659096" behindDoc="1" locked="0" layoutInCell="1" allowOverlap="1">
            <wp:simplePos x="0" y="0"/>
            <wp:positionH relativeFrom="page">
              <wp:posOffset>955954</wp:posOffset>
            </wp:positionH>
            <wp:positionV relativeFrom="line">
              <wp:posOffset>-35877</wp:posOffset>
            </wp:positionV>
            <wp:extent cx="368459" cy="569255"/>
            <wp:effectExtent l="0" t="0" r="0" b="0"/>
            <wp:wrapNone/>
            <wp:docPr id="237" name="Picture 237"/>
            <wp:cNvGraphicFramePr>
              <a:graphicFrameLocks noChangeAspect="1"/>
            </wp:cNvGraphicFramePr>
            <a:graphic>
              <a:graphicData uri="http://schemas.openxmlformats.org/drawingml/2006/picture">
                <pic:pic xmlns:pic="http://schemas.openxmlformats.org/drawingml/2006/picture">
                  <pic:nvPicPr>
                    <pic:cNvPr id="237" name="Picture 237"/>
                    <pic:cNvPicPr>
                      <a:picLocks noChangeAspect="0" noChangeArrowheads="1"/>
                    </pic:cNvPicPr>
                  </pic:nvPicPr>
                  <pic:blipFill>
                    <a:blip r:embed="rId237">
                      <a:extLst>
                        <a:ext uri="{28A0092B-C50C-407E-A947-70E740481C1C}">
                          <a14:useLocalDpi xmlns:a14="http://schemas.microsoft.com/office/drawing/2010/main" val="0"/>
                        </a:ext>
                      </a:extLst>
                    </a:blip>
                    <a:srcRect/>
                    <a:stretch>
                      <a:fillRect/>
                    </a:stretch>
                  </pic:blipFill>
                  <pic:spPr>
                    <a:xfrm rot="0" flipH="0" flipV="0">
                      <a:off x="0" y="0"/>
                      <a:ext cx="368459" cy="569255"/>
                    </a:xfrm>
                    <a:prstGeom prst="rect">
                      <a:avLst/>
                    </a:prstGeom>
                    <a:noFill/>
                  </pic:spPr>
                </pic:pic>
              </a:graphicData>
            </a:graphic>
          </wp:anchor>
        </w:drawing>
        <w:drawing>
          <wp:anchor simplePos="0" relativeHeight="251659027" behindDoc="1" locked="0" layoutInCell="1" allowOverlap="1">
            <wp:simplePos x="0" y="0"/>
            <wp:positionH relativeFrom="page">
              <wp:posOffset>955954</wp:posOffset>
            </wp:positionH>
            <wp:positionV relativeFrom="line">
              <wp:posOffset>-35877</wp:posOffset>
            </wp:positionV>
            <wp:extent cx="5619174" cy="568551"/>
            <wp:effectExtent l="0" t="0" r="0" b="0"/>
            <wp:wrapNone/>
            <wp:docPr id="238" name="Picture 238"/>
            <wp:cNvGraphicFramePr>
              <a:graphicFrameLocks noChangeAspect="1"/>
            </wp:cNvGraphicFramePr>
            <a:graphic>
              <a:graphicData uri="http://schemas.openxmlformats.org/drawingml/2006/picture">
                <pic:pic xmlns:pic="http://schemas.openxmlformats.org/drawingml/2006/picture">
                  <pic:nvPicPr>
                    <pic:cNvPr id="238" name="Picture 238"/>
                    <pic:cNvPicPr>
                      <a:picLocks noChangeAspect="0" noChangeArrowheads="1"/>
                    </pic:cNvPicPr>
                  </pic:nvPicPr>
                  <pic:blipFill>
                    <a:blip r:embed="rId238">
                      <a:extLst>
                        <a:ext uri="{28A0092B-C50C-407E-A947-70E740481C1C}">
                          <a14:useLocalDpi xmlns:a14="http://schemas.microsoft.com/office/drawing/2010/main" val="0"/>
                        </a:ext>
                      </a:extLst>
                    </a:blip>
                    <a:srcRect/>
                    <a:stretch>
                      <a:fillRect/>
                    </a:stretch>
                  </pic:blipFill>
                  <pic:spPr>
                    <a:xfrm rot="0" flipH="0" flipV="0">
                      <a:off x="0" y="0"/>
                      <a:ext cx="5619174" cy="568551"/>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wait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InterruptedException</w:t>
      </w:r>
      <w:r>
        <w:rPr lang="zh-CN" sz="17" baseline="0" dirty="0">
          <w:jc w:val="left"/>
          <w:rFonts w:ascii="Lucida Console" w:hAnsi="Lucida Console" w:cs="Lucida Console"/>
          <w:color w:val="333333"/>
          <w:spacing w:val="-7"/>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wait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75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41" name="Freeform 2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42" name="Freeform 2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43" name="Freeform 2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44" name="Freeform 2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45" name="Freeform 2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46" name="Freeform 2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47" name="Freeform 2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48" name="Freeform 2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49" name="Freeform 2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50" name="Freeform 2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51" name="Freeform 2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52" name="Freeform 2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-550486</wp:posOffset>
            </wp:positionV>
            <wp:extent cx="5678213" cy="3123183"/>
            <wp:effectExtent l="0" t="0" r="0" b="0"/>
            <wp:wrapNone/>
            <wp:docPr id="253" name="Picture 253"/>
            <wp:cNvGraphicFramePr>
              <a:graphicFrameLocks noChangeAspect="1"/>
            </wp:cNvGraphicFramePr>
            <a:graphic>
              <a:graphicData uri="http://schemas.openxmlformats.org/drawingml/2006/picture">
                <pic:pic xmlns:pic="http://schemas.openxmlformats.org/drawingml/2006/picture">
                  <pic:nvPicPr>
                    <pic:cNvPr id="253" name="Picture 253"/>
                    <pic:cNvPicPr>
                      <a:picLocks noChangeAspect="0" noChangeArrowheads="1"/>
                    </pic:cNvPicPr>
                  </pic:nvPicPr>
                  <pic:blipFill>
                    <a:blip r:embed="rId253">
                      <a:extLst>
                        <a:ext uri="{28A0092B-C50C-407E-A947-70E740481C1C}">
                          <a14:useLocalDpi xmlns:a14="http://schemas.microsoft.com/office/drawing/2010/main" val="0"/>
                        </a:ext>
                      </a:extLst>
                    </a:blip>
                    <a:srcRect/>
                    <a:stretch>
                      <a:fillRect/>
                    </a:stretch>
                  </pic:blipFill>
                  <pic:spPr>
                    <a:xfrm rot="0" flipH="0" flipV="0">
                      <a:off x="0" y="0"/>
                      <a:ext cx="5678213" cy="3123183"/>
                    </a:xfrm>
                    <a:prstGeom prst="rect">
                      <a:avLst/>
                    </a:prstGeom>
                    <a:noFill/>
                  </pic:spPr>
                </pic:pic>
              </a:graphicData>
            </a:graphic>
          </wp:anchor>
        </w:drawing>
        <w:drawing>
          <wp:anchor simplePos="0" relativeHeight="251658767" behindDoc="1" locked="0" layoutInCell="1" allowOverlap="1">
            <wp:simplePos x="0" y="0"/>
            <wp:positionH relativeFrom="page">
              <wp:posOffset>955954</wp:posOffset>
            </wp:positionH>
            <wp:positionV relativeFrom="line">
              <wp:posOffset>-550486</wp:posOffset>
            </wp:positionV>
            <wp:extent cx="368459" cy="3123183"/>
            <wp:effectExtent l="0" t="0" r="0" b="0"/>
            <wp:wrapNone/>
            <wp:docPr id="254" name="Picture 254"/>
            <wp:cNvGraphicFramePr>
              <a:graphicFrameLocks noChangeAspect="1"/>
            </wp:cNvGraphicFramePr>
            <a:graphic>
              <a:graphicData uri="http://schemas.openxmlformats.org/drawingml/2006/picture">
                <pic:pic xmlns:pic="http://schemas.openxmlformats.org/drawingml/2006/picture">
                  <pic:nvPicPr>
                    <pic:cNvPr id="254" name="Picture 254"/>
                    <pic:cNvPicPr>
                      <a:picLocks noChangeAspect="0" noChangeArrowheads="1"/>
                    </pic:cNvPicPr>
                  </pic:nvPicPr>
                  <pic:blipFill>
                    <a:blip r:embed="rId254">
                      <a:extLst>
                        <a:ext uri="{28A0092B-C50C-407E-A947-70E740481C1C}">
                          <a14:useLocalDpi xmlns:a14="http://schemas.microsoft.com/office/drawing/2010/main" val="0"/>
                        </a:ext>
                      </a:extLst>
                    </a:blip>
                    <a:srcRect/>
                    <a:stretch>
                      <a:fillRect/>
                    </a:stretch>
                  </pic:blipFill>
                  <pic:spPr>
                    <a:xfrm rot="0" flipH="0" flipV="0">
                      <a:off x="0" y="0"/>
                      <a:ext cx="368459" cy="3123183"/>
                    </a:xfrm>
                    <a:prstGeom prst="rect">
                      <a:avLst/>
                    </a:prstGeom>
                    <a:noFill/>
                  </pic:spPr>
                </pic:pic>
              </a:graphicData>
            </a:graphic>
          </wp:anchor>
        </w:drawing>
        <w:drawing>
          <wp:anchor simplePos="0" relativeHeight="251658300" behindDoc="1" locked="0" layoutInCell="1" allowOverlap="1">
            <wp:simplePos x="0" y="0"/>
            <wp:positionH relativeFrom="page">
              <wp:posOffset>955954</wp:posOffset>
            </wp:positionH>
            <wp:positionV relativeFrom="line">
              <wp:posOffset>-550486</wp:posOffset>
            </wp:positionV>
            <wp:extent cx="5619174" cy="3112934"/>
            <wp:effectExtent l="0" t="0" r="0" b="0"/>
            <wp:wrapNone/>
            <wp:docPr id="255" name="Picture 255"/>
            <wp:cNvGraphicFramePr>
              <a:graphicFrameLocks noChangeAspect="1"/>
            </wp:cNvGraphicFramePr>
            <a:graphic>
              <a:graphicData uri="http://schemas.openxmlformats.org/drawingml/2006/picture">
                <pic:pic xmlns:pic="http://schemas.openxmlformats.org/drawingml/2006/picture">
                  <pic:nvPicPr>
                    <pic:cNvPr id="255" name="Picture 255"/>
                    <pic:cNvPicPr>
                      <a:picLocks noChangeAspect="0" noChangeArrowheads="1"/>
                    </pic:cNvPicPr>
                  </pic:nvPicPr>
                  <pic:blipFill>
                    <a:blip r:embed="rId255">
                      <a:extLst>
                        <a:ext uri="{28A0092B-C50C-407E-A947-70E740481C1C}">
                          <a14:useLocalDpi xmlns:a14="http://schemas.microsoft.com/office/drawing/2010/main" val="0"/>
                        </a:ext>
                      </a:extLst>
                    </a:blip>
                    <a:srcRect/>
                    <a:stretch>
                      <a:fillRect/>
                    </a:stretch>
                  </pic:blipFill>
                  <pic:spPr>
                    <a:xfrm rot="0" flipH="0" flipV="0">
                      <a:off x="0" y="0"/>
                      <a:ext cx="5619174" cy="3112934"/>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native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wait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timeout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InterruptedException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wait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timeout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nanos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InterruptedException</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timeout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IllegalArgumentException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"timeout value is negative"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nanos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nanos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999999</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699"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IllegalArgumentException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"nanosecond timeout value out of range"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588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nanos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timeout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wait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timeout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7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可以看到有三种重载，</w:t>
      </w:r>
      <w:r>
        <w:rPr lang="zh-CN" sz="19" baseline="0" dirty="0">
          <w:jc w:val="left"/>
          <w:rFonts w:ascii="宋体" w:hAnsi="宋体" w:cs="宋体"/>
          <w:color w:val="333333"/>
          <w:sz w:val="19"/>
          <w:szCs w:val="19"/>
        </w:rPr>
        <w:t>wait</w:t>
      </w:r>
      <w:r>
        <w:rPr lang="zh-CN" sz="19" baseline="0" dirty="0">
          <w:jc w:val="left"/>
          <w:rFonts w:ascii="微软雅黑" w:hAnsi="微软雅黑" w:cs="微软雅黑"/>
          <w:color w:val="333333"/>
          <w:sz w:val="19"/>
          <w:szCs w:val="19"/>
        </w:rPr>
        <w:t>什么意思呢？</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48" behindDoc="0" locked="0" layoutInCell="1" allowOverlap="1">
            <wp:simplePos x="0" y="0"/>
            <wp:positionH relativeFrom="page">
              <wp:posOffset>959124</wp:posOffset>
            </wp:positionH>
            <wp:positionV relativeFrom="paragraph">
              <wp:posOffset>-69103</wp:posOffset>
            </wp:positionV>
            <wp:extent cx="5650950" cy="1219766"/>
            <wp:effectExtent l="0" t="0" r="0" b="0"/>
            <wp:wrapNone/>
            <wp:docPr id="256" name="Picture 256"/>
            <wp:cNvGraphicFramePr>
              <a:graphicFrameLocks noChangeAspect="1"/>
            </wp:cNvGraphicFramePr>
            <a:graphic>
              <a:graphicData uri="http://schemas.openxmlformats.org/drawingml/2006/picture">
                <pic:pic xmlns:pic="http://schemas.openxmlformats.org/drawingml/2006/picture">
                  <pic:nvPicPr>
                    <pic:cNvPr id="256" name="Picture 256"/>
                    <pic:cNvPicPr>
                      <a:picLocks noChangeAspect="0" noChangeArrowheads="1"/>
                    </pic:cNvPicPr>
                  </pic:nvPicPr>
                  <pic:blipFill>
                    <a:blip r:embed="rId256">
                      <a:extLst>
                        <a:ext uri="{28A0092B-C50C-407E-A947-70E740481C1C}">
                          <a14:useLocalDpi xmlns:a14="http://schemas.microsoft.com/office/drawing/2010/main" val="0"/>
                        </a:ext>
                      </a:extLst>
                    </a:blip>
                    <a:srcRect/>
                    <a:stretch>
                      <a:fillRect/>
                    </a:stretch>
                  </pic:blipFill>
                  <pic:spPr>
                    <a:xfrm rot="0" flipH="0" flipV="0">
                      <a:off x="0" y="0"/>
                      <a:ext cx="5650950" cy="1219766"/>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6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方法中的异常：</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50" behindDoc="0" locked="0" layoutInCell="1" allowOverlap="1">
            <wp:simplePos x="0" y="0"/>
            <wp:positionH relativeFrom="page">
              <wp:posOffset>959124</wp:posOffset>
            </wp:positionH>
            <wp:positionV relativeFrom="paragraph">
              <wp:posOffset>-65178</wp:posOffset>
            </wp:positionV>
            <wp:extent cx="5650950" cy="495530"/>
            <wp:effectExtent l="0" t="0" r="0" b="0"/>
            <wp:wrapNone/>
            <wp:docPr id="257" name="Picture 257"/>
            <wp:cNvGraphicFramePr>
              <a:graphicFrameLocks noChangeAspect="1"/>
            </wp:cNvGraphicFramePr>
            <a:graphic>
              <a:graphicData uri="http://schemas.openxmlformats.org/drawingml/2006/picture">
                <pic:pic xmlns:pic="http://schemas.openxmlformats.org/drawingml/2006/picture">
                  <pic:nvPicPr>
                    <pic:cNvPr id="257" name="Picture 257"/>
                    <pic:cNvPicPr>
                      <a:picLocks noChangeAspect="0" noChangeArrowheads="1"/>
                    </pic:cNvPicPr>
                  </pic:nvPicPr>
                  <pic:blipFill>
                    <a:blip r:embed="rId257">
                      <a:extLst>
                        <a:ext uri="{28A0092B-C50C-407E-A947-70E740481C1C}">
                          <a14:useLocalDpi xmlns:a14="http://schemas.microsoft.com/office/drawing/2010/main" val="0"/>
                        </a:ext>
                      </a:extLst>
                    </a:blip>
                    <a:srcRect/>
                    <a:stretch>
                      <a:fillRect/>
                    </a:stretch>
                  </pic:blipFill>
                  <pic:spPr>
                    <a:xfrm rot="0" flipH="0" flipV="0">
                      <a:off x="0" y="0"/>
                      <a:ext cx="5650950" cy="495530"/>
                    </a:xfrm>
                    <a:prstGeom prst="rect">
                      <a:avLst/>
                    </a:prstGeom>
                    <a:noFill/>
                  </pic:spPr>
                </pic:pic>
              </a:graphicData>
            </a:graphic>
          </wp:anchor>
        </w:drawing>
      </w:r>
    </w:p>
    <w:p>
      <w:pPr>
        <w:spacing w:after="26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宋体" w:hAnsi="宋体" w:cs="宋体"/>
          <w:color w:val="333333"/>
          <w:sz w:val="19"/>
          <w:szCs w:val="19"/>
        </w:rPr>
        <w:t>wait</w:t>
      </w:r>
      <w:r>
        <w:rPr lang="zh-CN" sz="19" baseline="0" dirty="0">
          <w:jc w:val="left"/>
          <w:rFonts w:ascii="微软雅黑" w:hAnsi="微软雅黑" w:cs="微软雅黑"/>
          <w:color w:val="333333"/>
          <w:sz w:val="19"/>
          <w:szCs w:val="19"/>
        </w:rPr>
        <w:t>方法就是使当前线程等待该对象的锁，当前线程必须是该对象的拥有者，也就是具有该对象的锁。</w:t>
      </w:r>
      <w:r>
        <w:rPr>
          <w:rFonts w:ascii="Times New Roman" w:hAnsi="Times New Roman" w:cs="Times New Roman"/>
          <w:sz w:val="19"/>
          <w:szCs w:val="19"/>
        </w:rPr>
        <w:t> </w:t>
      </w:r>
      <w:r/>
      <w:r>
        <w:rPr lang="zh-CN" sz="19" baseline="0" dirty="0">
          <w:jc w:val="left"/>
          <w:rFonts w:ascii="宋体" w:hAnsi="宋体" w:cs="宋体"/>
          <w:color w:val="333333"/>
          <w:spacing w:val="-13"/>
          <w:sz w:val="19"/>
          <w:szCs w:val="19"/>
        </w:rPr>
        <w:t>wait()</w:t>
      </w:r>
      <w:r>
        <w:rPr lang="zh-CN" sz="19" baseline="0" dirty="0">
          <w:jc w:val="left"/>
          <w:rFonts w:ascii="微软雅黑" w:hAnsi="微软雅黑" w:cs="微软雅黑"/>
          <w:color w:val="333333"/>
          <w:sz w:val="19"/>
          <w:szCs w:val="19"/>
        </w:rPr>
        <w:t>方法一直等待，直到获得锁或者被中断。</w:t>
      </w:r>
      <w:r>
        <w:rPr lang="zh-CN" sz="19" baseline="0" dirty="0">
          <w:jc w:val="left"/>
          <w:rFonts w:ascii="宋体" w:hAnsi="宋体" w:cs="宋体"/>
          <w:color w:val="333333"/>
          <w:spacing w:val="-4"/>
          <w:sz w:val="19"/>
          <w:szCs w:val="19"/>
        </w:rPr>
        <w:t>wait(long timeout)</w:t>
      </w:r>
      <w:r>
        <w:rPr lang="zh-CN" sz="19" baseline="0" dirty="0">
          <w:jc w:val="left"/>
          <w:rFonts w:ascii="微软雅黑" w:hAnsi="微软雅黑" w:cs="微软雅黑"/>
          <w:color w:val="333333"/>
          <w:sz w:val="19"/>
          <w:szCs w:val="19"/>
        </w:rPr>
        <w:t>设定一个超时间隔，</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如果在规定时间内没有获得锁就返回。</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color w:val="333333"/>
          <w:sz w:val="19"/>
          <w:szCs w:val="19"/>
        </w:rPr>
        <w:t>调用该方法后当前线程进入睡眠状态，直到以下事件发生。</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）其他线程调用了该对象的</w:t>
      </w:r>
      <w:r>
        <w:rPr lang="zh-CN" sz="19" baseline="0" dirty="0">
          <w:jc w:val="left"/>
          <w:rFonts w:ascii="宋体" w:hAnsi="宋体" w:cs="宋体"/>
          <w:color w:val="333333"/>
          <w:spacing w:val="-9"/>
          <w:sz w:val="19"/>
          <w:szCs w:val="19"/>
        </w:rPr>
        <w:t>notify</w:t>
      </w:r>
      <w:r>
        <w:rPr lang="zh-CN" sz="19" baseline="0" dirty="0">
          <w:jc w:val="left"/>
          <w:rFonts w:ascii="微软雅黑" w:hAnsi="微软雅黑" w:cs="微软雅黑"/>
          <w:color w:val="333333"/>
          <w:sz w:val="19"/>
          <w:szCs w:val="19"/>
        </w:rPr>
        <w:t>方法。</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）其他线程调用了该对象的</w:t>
      </w:r>
      <w:r>
        <w:rPr lang="zh-CN" sz="19" baseline="0" dirty="0">
          <w:jc w:val="left"/>
          <w:rFonts w:ascii="宋体" w:hAnsi="宋体" w:cs="宋体"/>
          <w:color w:val="333333"/>
          <w:spacing w:val="-13"/>
          <w:sz w:val="19"/>
          <w:szCs w:val="19"/>
        </w:rPr>
        <w:t>notifyAll</w:t>
      </w:r>
      <w:r>
        <w:rPr lang="zh-CN" sz="19" baseline="0" dirty="0">
          <w:jc w:val="left"/>
          <w:rFonts w:ascii="微软雅黑" w:hAnsi="微软雅黑" w:cs="微软雅黑"/>
          <w:color w:val="333333"/>
          <w:sz w:val="19"/>
          <w:szCs w:val="19"/>
        </w:rPr>
        <w:t>方法。</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）其他线程调用了</w:t>
      </w:r>
      <w:r>
        <w:rPr lang="zh-CN" sz="19" baseline="0" dirty="0">
          <w:jc w:val="left"/>
          <w:rFonts w:ascii="宋体" w:hAnsi="宋体" w:cs="宋体"/>
          <w:color w:val="333333"/>
          <w:spacing w:val="-5"/>
          <w:sz w:val="19"/>
          <w:szCs w:val="19"/>
        </w:rPr>
        <w:t>interrupt</w:t>
      </w:r>
      <w:r>
        <w:rPr lang="zh-CN" sz="19" baseline="0" dirty="0">
          <w:jc w:val="left"/>
          <w:rFonts w:ascii="微软雅黑" w:hAnsi="微软雅黑" w:cs="微软雅黑"/>
          <w:color w:val="333333"/>
          <w:sz w:val="19"/>
          <w:szCs w:val="19"/>
        </w:rPr>
        <w:t>中断该线程。</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990" w:right="854"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4</w:t>
      </w:r>
      <w:r>
        <w:rPr lang="zh-CN" sz="19" baseline="0" dirty="0">
          <w:jc w:val="left"/>
          <w:rFonts w:ascii="微软雅黑" w:hAnsi="微软雅黑" w:cs="微软雅黑"/>
          <w:color w:val="333333"/>
          <w:sz w:val="19"/>
          <w:szCs w:val="19"/>
        </w:rPr>
        <w:t>）时间间隔到了。</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此时该线程就可以被调度了，如果是被中断的话就抛出一个</w:t>
      </w:r>
      <w:r>
        <w:rPr lang="zh-CN" sz="19" baseline="0" dirty="0">
          <w:jc w:val="left"/>
          <w:rFonts w:ascii="宋体" w:hAnsi="宋体" w:cs="宋体"/>
          <w:color w:val="333333"/>
          <w:sz w:val="19"/>
          <w:szCs w:val="19"/>
        </w:rPr>
        <w:t>InterruptedE</w:t>
      </w:r>
      <w:r>
        <w:rPr lang="zh-CN" sz="19" baseline="0" dirty="0">
          <w:jc w:val="left"/>
          <w:rFonts w:ascii="宋体" w:hAnsi="宋体" w:cs="宋体"/>
          <w:color w:val="333333"/>
          <w:spacing w:val="-4"/>
          <w:sz w:val="19"/>
          <w:szCs w:val="19"/>
        </w:rPr>
        <w:t>x</w:t>
      </w:r>
      <w:r>
        <w:rPr lang="zh-CN" sz="19" baseline="0" dirty="0">
          <w:jc w:val="left"/>
          <w:rFonts w:ascii="宋体" w:hAnsi="宋体" w:cs="宋体"/>
          <w:color w:val="333333"/>
          <w:sz w:val="19"/>
          <w:szCs w:val="19"/>
        </w:rPr>
        <w:t>ception</w:t>
      </w:r>
      <w:r>
        <w:rPr lang="zh-CN" sz="19" baseline="0" dirty="0">
          <w:jc w:val="left"/>
          <w:rFonts w:ascii="微软雅黑" w:hAnsi="微软雅黑" w:cs="微软雅黑"/>
          <w:color w:val="333333"/>
          <w:sz w:val="19"/>
          <w:szCs w:val="19"/>
        </w:rPr>
        <w:t>异常。</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pacing w:val="-16"/>
          <w:sz w:val="31"/>
          <w:szCs w:val="31"/>
        </w:rPr>
        <w:t>8 notify()</w:t>
      </w:r>
      <w:r>
        <w:rPr lang="zh-CN" sz="31" baseline="0" dirty="0">
          <w:jc w:val="left"/>
          <w:rFonts w:ascii="微软雅黑" w:hAnsi="微软雅黑" w:cs="微软雅黑"/>
          <w:b/>
          <w:bCs/>
          <w:color w:val="333333"/>
          <w:sz w:val="31"/>
          <w:szCs w:val="31"/>
        </w:rPr>
        <w:t>方法	</w:t>
      </w:r>
      <w:hyperlink r:id="rId239" w:history="1">
        <w:r>
          <w:rPr lang="zh-CN" sz="31" baseline="0" dirty="0">
            <w:jc w:val="left"/>
            <w:rFonts w:ascii="宋体" w:hAnsi="宋体" w:cs="宋体"/>
            <w:color w:val="4183C4"/>
            <w:sz w:val="31"/>
            <w:szCs w:val="31"/>
          </w:rPr>
          <w:t>  </w:t>
        </w:r>
      </w:hyperlink>
      <w:r/>
    </w:p>
    <w:p>
      <w:pPr>
        <w:spacing w:after="4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93" behindDoc="1" locked="0" layoutInCell="1" allowOverlap="1">
            <wp:simplePos x="0" y="0"/>
            <wp:positionH relativeFrom="page">
              <wp:posOffset>963889</wp:posOffset>
            </wp:positionH>
            <wp:positionV relativeFrom="line">
              <wp:posOffset>-46998</wp:posOffset>
            </wp:positionV>
            <wp:extent cx="5641423" cy="200118"/>
            <wp:effectExtent l="0" t="0" r="0" b="0"/>
            <wp:wrapNone/>
            <wp:docPr id="258" name="Freeform 258"/>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23"/>
                            <a:pt x="2416" y="247105"/>
                          </a:cubicBezTo>
                          <a:cubicBezTo>
                            <a:pt x="4028" y="250999"/>
                            <a:pt x="6322" y="254435"/>
                            <a:pt x="9298" y="257405"/>
                          </a:cubicBezTo>
                          <a:cubicBezTo>
                            <a:pt x="12275" y="260394"/>
                            <a:pt x="15709" y="262688"/>
                            <a:pt x="19599" y="264294"/>
                          </a:cubicBezTo>
                          <a:cubicBezTo>
                            <a:pt x="23489" y="265901"/>
                            <a:pt x="27539" y="266700"/>
                            <a:pt x="31750" y="266700"/>
                          </a:cubicBezTo>
                          <a:lnTo>
                            <a:pt x="7486650" y="266700"/>
                          </a:lnTo>
                          <a:cubicBezTo>
                            <a:pt x="7490859" y="266700"/>
                            <a:pt x="7494909" y="265901"/>
                            <a:pt x="7498798" y="264294"/>
                          </a:cubicBezTo>
                          <a:cubicBezTo>
                            <a:pt x="7502690" y="262688"/>
                            <a:pt x="7506123" y="260394"/>
                            <a:pt x="7509099" y="257405"/>
                          </a:cubicBezTo>
                          <a:cubicBezTo>
                            <a:pt x="7512076" y="254435"/>
                            <a:pt x="7514370" y="250999"/>
                            <a:pt x="7515981" y="247111"/>
                          </a:cubicBezTo>
                          <a:cubicBezTo>
                            <a:pt x="7517593" y="243223"/>
                            <a:pt x="7518400" y="239161"/>
                            <a:pt x="7518400" y="234950"/>
                          </a:cubicBezTo>
                          <a:lnTo>
                            <a:pt x="7518400" y="31750"/>
                          </a:lnTo>
                          <a:cubicBezTo>
                            <a:pt x="7518400" y="27552"/>
                            <a:pt x="7517593" y="23497"/>
                            <a:pt x="7515981" y="19615"/>
                          </a:cubicBezTo>
                          <a:cubicBezTo>
                            <a:pt x="7514370" y="15720"/>
                            <a:pt x="7512076" y="12297"/>
                            <a:pt x="7509099" y="9308"/>
                          </a:cubicBezTo>
                          <a:cubicBezTo>
                            <a:pt x="7506123" y="6338"/>
                            <a:pt x="7502690" y="4044"/>
                            <a:pt x="7498798" y="2438"/>
                          </a:cubicBezTo>
                          <a:cubicBezTo>
                            <a:pt x="7494909" y="831"/>
                            <a:pt x="7490859" y="19"/>
                            <a:pt x="7486650" y="0"/>
                          </a:cubicBezTo>
                          <a:lnTo>
                            <a:pt x="31750" y="0"/>
                          </a:lnTo>
                          <a:cubicBezTo>
                            <a:pt x="27539" y="19"/>
                            <a:pt x="23489" y="831"/>
                            <a:pt x="19599" y="2438"/>
                          </a:cubicBezTo>
                          <a:cubicBezTo>
                            <a:pt x="15709" y="4044"/>
                            <a:pt x="12275" y="6338"/>
                            <a:pt x="9298" y="9308"/>
                          </a:cubicBezTo>
                          <a:cubicBezTo>
                            <a:pt x="6322" y="12297"/>
                            <a:pt x="4028" y="15727"/>
                            <a:pt x="2416" y="19621"/>
                          </a:cubicBezTo>
                          <a:cubicBezTo>
                            <a:pt x="805" y="23503"/>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2" behindDoc="1" locked="0" layoutInCell="1" allowOverlap="1">
            <wp:simplePos x="0" y="0"/>
            <wp:positionH relativeFrom="page">
              <wp:posOffset>963889</wp:posOffset>
            </wp:positionH>
            <wp:positionV relativeFrom="line">
              <wp:posOffset>-46998</wp:posOffset>
            </wp:positionV>
            <wp:extent cx="5641423" cy="200118"/>
            <wp:effectExtent l="0" t="0" r="0" b="0"/>
            <wp:wrapNone/>
            <wp:docPr id="259" name="Freeform 259"/>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23"/>
                            <a:pt x="2416" y="247105"/>
                          </a:cubicBezTo>
                          <a:cubicBezTo>
                            <a:pt x="4028" y="250999"/>
                            <a:pt x="6322" y="254435"/>
                            <a:pt x="9298" y="257405"/>
                          </a:cubicBezTo>
                          <a:cubicBezTo>
                            <a:pt x="12275" y="260394"/>
                            <a:pt x="15709" y="262688"/>
                            <a:pt x="19599" y="264294"/>
                          </a:cubicBezTo>
                          <a:cubicBezTo>
                            <a:pt x="23489" y="265901"/>
                            <a:pt x="27539" y="266700"/>
                            <a:pt x="31750" y="266700"/>
                          </a:cubicBezTo>
                          <a:lnTo>
                            <a:pt x="7486650" y="266700"/>
                          </a:lnTo>
                          <a:cubicBezTo>
                            <a:pt x="7490859" y="266700"/>
                            <a:pt x="7494909" y="265901"/>
                            <a:pt x="7498798" y="264294"/>
                          </a:cubicBezTo>
                          <a:cubicBezTo>
                            <a:pt x="7502690" y="262688"/>
                            <a:pt x="7506123" y="260394"/>
                            <a:pt x="7509099" y="257405"/>
                          </a:cubicBezTo>
                          <a:cubicBezTo>
                            <a:pt x="7512076" y="254435"/>
                            <a:pt x="7514370" y="250999"/>
                            <a:pt x="7515981" y="247111"/>
                          </a:cubicBezTo>
                          <a:cubicBezTo>
                            <a:pt x="7517593" y="243223"/>
                            <a:pt x="7518400" y="239161"/>
                            <a:pt x="7518400" y="234950"/>
                          </a:cubicBezTo>
                          <a:lnTo>
                            <a:pt x="7518400" y="31750"/>
                          </a:lnTo>
                          <a:cubicBezTo>
                            <a:pt x="7518400" y="27552"/>
                            <a:pt x="7517593" y="23497"/>
                            <a:pt x="7515981" y="19615"/>
                          </a:cubicBezTo>
                          <a:cubicBezTo>
                            <a:pt x="7514370" y="15720"/>
                            <a:pt x="7512076" y="12297"/>
                            <a:pt x="7509099" y="9308"/>
                          </a:cubicBezTo>
                          <a:cubicBezTo>
                            <a:pt x="7506123" y="6338"/>
                            <a:pt x="7502690" y="4044"/>
                            <a:pt x="7498798" y="2438"/>
                          </a:cubicBezTo>
                          <a:cubicBezTo>
                            <a:pt x="7494909" y="831"/>
                            <a:pt x="7490859" y="19"/>
                            <a:pt x="7486650" y="0"/>
                          </a:cubicBezTo>
                          <a:lnTo>
                            <a:pt x="31750" y="0"/>
                          </a:lnTo>
                          <a:cubicBezTo>
                            <a:pt x="27539" y="19"/>
                            <a:pt x="23489" y="831"/>
                            <a:pt x="19599" y="2438"/>
                          </a:cubicBezTo>
                          <a:cubicBezTo>
                            <a:pt x="15709" y="4044"/>
                            <a:pt x="12275" y="6338"/>
                            <a:pt x="9298" y="9308"/>
                          </a:cubicBezTo>
                          <a:cubicBezTo>
                            <a:pt x="6322" y="12297"/>
                            <a:pt x="4028" y="15727"/>
                            <a:pt x="2416" y="19621"/>
                          </a:cubicBezTo>
                          <a:cubicBezTo>
                            <a:pt x="805" y="23503"/>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32" behindDoc="1" locked="0" layoutInCell="1" allowOverlap="1">
            <wp:simplePos x="0" y="0"/>
            <wp:positionH relativeFrom="page">
              <wp:posOffset>955954</wp:posOffset>
            </wp:positionH>
            <wp:positionV relativeFrom="line">
              <wp:posOffset>-35876</wp:posOffset>
            </wp:positionV>
            <wp:extent cx="292223" cy="204465"/>
            <wp:effectExtent l="0" t="0" r="0" b="0"/>
            <wp:wrapNone/>
            <wp:docPr id="260" name="Picture 260"/>
            <wp:cNvGraphicFramePr>
              <a:graphicFrameLocks noChangeAspect="1"/>
            </wp:cNvGraphicFramePr>
            <a:graphic>
              <a:graphicData uri="http://schemas.openxmlformats.org/drawingml/2006/picture">
                <pic:pic xmlns:pic="http://schemas.openxmlformats.org/drawingml/2006/picture">
                  <pic:nvPicPr>
                    <pic:cNvPr id="260" name="Picture 260"/>
                    <pic:cNvPicPr>
                      <a:picLocks noChangeAspect="0" noChangeArrowheads="1"/>
                    </pic:cNvPicPr>
                  </pic:nvPicPr>
                  <pic:blipFill>
                    <a:blip r:embed="rId260">
                      <a:extLst>
                        <a:ext uri="{28A0092B-C50C-407E-A947-70E740481C1C}">
                          <a14:useLocalDpi xmlns:a14="http://schemas.microsoft.com/office/drawing/2010/main" val="0"/>
                        </a:ext>
                      </a:extLst>
                    </a:blip>
                    <a:srcRect/>
                    <a:stretch>
                      <a:fillRect/>
                    </a:stretch>
                  </pic:blipFill>
                  <pic:spPr>
                    <a:xfrm rot="0" flipH="0" flipV="0">
                      <a:off x="0" y="0"/>
                      <a:ext cx="292223" cy="204465"/>
                    </a:xfrm>
                    <a:prstGeom prst="rect">
                      <a:avLst/>
                    </a:prstGeom>
                    <a:noFill/>
                  </pic:spPr>
                </pic:pic>
              </a:graphicData>
            </a:graphic>
          </wp:anchor>
        </w:drawing>
        <w:drawing>
          <wp:anchor simplePos="0" relativeHeight="251658796" behindDoc="1" locked="0" layoutInCell="1" allowOverlap="1">
            <wp:simplePos x="0" y="0"/>
            <wp:positionH relativeFrom="page">
              <wp:posOffset>968654</wp:posOffset>
            </wp:positionH>
            <wp:positionV relativeFrom="line">
              <wp:posOffset>-23174</wp:posOffset>
            </wp:positionV>
            <wp:extent cx="5593776" cy="171529"/>
            <wp:effectExtent l="0" t="0" r="0" b="0"/>
            <wp:wrapNone/>
            <wp:docPr id="261" name="Freeform 261"/>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4" behindDoc="1" locked="0" layoutInCell="1" allowOverlap="1">
            <wp:simplePos x="0" y="0"/>
            <wp:positionH relativeFrom="page">
              <wp:posOffset>968654</wp:posOffset>
            </wp:positionH>
            <wp:positionV relativeFrom="line">
              <wp:posOffset>-23174</wp:posOffset>
            </wp:positionV>
            <wp:extent cx="5593776" cy="171529"/>
            <wp:effectExtent l="0" t="0" r="0" b="0"/>
            <wp:wrapNone/>
            <wp:docPr id="262" name="Freeform 262"/>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native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notify</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该方法唤醒在该对象上等待的某个线程。</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97" behindDoc="1" locked="0" layoutInCell="1" allowOverlap="1">
            <wp:simplePos x="0" y="0"/>
            <wp:positionH relativeFrom="page">
              <wp:posOffset>963889</wp:posOffset>
            </wp:positionH>
            <wp:positionV relativeFrom="line">
              <wp:posOffset>-46997</wp:posOffset>
            </wp:positionV>
            <wp:extent cx="5641423" cy="200118"/>
            <wp:effectExtent l="0" t="0" r="0" b="0"/>
            <wp:wrapNone/>
            <wp:docPr id="263" name="Freeform 26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229"/>
                            <a:pt x="2416" y="247111"/>
                          </a:cubicBezTo>
                          <a:cubicBezTo>
                            <a:pt x="4028" y="251005"/>
                            <a:pt x="6322" y="254441"/>
                            <a:pt x="9298" y="257411"/>
                          </a:cubicBezTo>
                          <a:cubicBezTo>
                            <a:pt x="12275" y="260394"/>
                            <a:pt x="15709" y="262688"/>
                            <a:pt x="19599" y="264288"/>
                          </a:cubicBezTo>
                          <a:cubicBezTo>
                            <a:pt x="23489" y="265894"/>
                            <a:pt x="27539" y="266700"/>
                            <a:pt x="31750" y="266700"/>
                          </a:cubicBezTo>
                          <a:lnTo>
                            <a:pt x="7486650" y="266700"/>
                          </a:lnTo>
                          <a:cubicBezTo>
                            <a:pt x="7490859" y="266700"/>
                            <a:pt x="7494909" y="265901"/>
                            <a:pt x="7498798" y="264294"/>
                          </a:cubicBezTo>
                          <a:cubicBezTo>
                            <a:pt x="7502690" y="262688"/>
                            <a:pt x="7506123" y="260394"/>
                            <a:pt x="7509099" y="257411"/>
                          </a:cubicBezTo>
                          <a:cubicBezTo>
                            <a:pt x="7512076" y="254441"/>
                            <a:pt x="7514370" y="251005"/>
                            <a:pt x="7515981" y="247111"/>
                          </a:cubicBezTo>
                          <a:cubicBezTo>
                            <a:pt x="7517593" y="243229"/>
                            <a:pt x="7518400" y="239167"/>
                            <a:pt x="7518400" y="234950"/>
                          </a:cubicBezTo>
                          <a:lnTo>
                            <a:pt x="7518400" y="31750"/>
                          </a:lnTo>
                          <a:cubicBezTo>
                            <a:pt x="7518400" y="27546"/>
                            <a:pt x="7517593" y="23497"/>
                            <a:pt x="7515981" y="19615"/>
                          </a:cubicBezTo>
                          <a:cubicBezTo>
                            <a:pt x="7514370" y="15720"/>
                            <a:pt x="7512076" y="12297"/>
                            <a:pt x="7509099" y="9308"/>
                          </a:cubicBezTo>
                          <a:cubicBezTo>
                            <a:pt x="7506123" y="6338"/>
                            <a:pt x="7502690" y="4044"/>
                            <a:pt x="7498798" y="2431"/>
                          </a:cubicBezTo>
                          <a:cubicBezTo>
                            <a:pt x="7494909" y="819"/>
                            <a:pt x="7490859" y="13"/>
                            <a:pt x="7486650" y="0"/>
                          </a:cubicBezTo>
                          <a:lnTo>
                            <a:pt x="31750" y="0"/>
                          </a:lnTo>
                          <a:cubicBezTo>
                            <a:pt x="27539" y="13"/>
                            <a:pt x="23489" y="819"/>
                            <a:pt x="19599" y="2431"/>
                          </a:cubicBezTo>
                          <a:cubicBezTo>
                            <a:pt x="15709" y="4044"/>
                            <a:pt x="12275" y="6338"/>
                            <a:pt x="9298" y="9308"/>
                          </a:cubicBezTo>
                          <a:cubicBezTo>
                            <a:pt x="6322" y="12297"/>
                            <a:pt x="4028" y="15727"/>
                            <a:pt x="2416" y="19621"/>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6" behindDoc="1" locked="0" layoutInCell="1" allowOverlap="1">
            <wp:simplePos x="0" y="0"/>
            <wp:positionH relativeFrom="page">
              <wp:posOffset>963889</wp:posOffset>
            </wp:positionH>
            <wp:positionV relativeFrom="line">
              <wp:posOffset>-46997</wp:posOffset>
            </wp:positionV>
            <wp:extent cx="5641423" cy="200118"/>
            <wp:effectExtent l="0" t="0" r="0" b="0"/>
            <wp:wrapNone/>
            <wp:docPr id="264" name="Freeform 264"/>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229"/>
                            <a:pt x="2416" y="247111"/>
                          </a:cubicBezTo>
                          <a:cubicBezTo>
                            <a:pt x="4028" y="251005"/>
                            <a:pt x="6322" y="254441"/>
                            <a:pt x="9298" y="257411"/>
                          </a:cubicBezTo>
                          <a:cubicBezTo>
                            <a:pt x="12275" y="260394"/>
                            <a:pt x="15709" y="262688"/>
                            <a:pt x="19599" y="264288"/>
                          </a:cubicBezTo>
                          <a:cubicBezTo>
                            <a:pt x="23489" y="265894"/>
                            <a:pt x="27539" y="266700"/>
                            <a:pt x="31750" y="266700"/>
                          </a:cubicBezTo>
                          <a:lnTo>
                            <a:pt x="7486650" y="266700"/>
                          </a:lnTo>
                          <a:cubicBezTo>
                            <a:pt x="7490859" y="266700"/>
                            <a:pt x="7494909" y="265901"/>
                            <a:pt x="7498798" y="264294"/>
                          </a:cubicBezTo>
                          <a:cubicBezTo>
                            <a:pt x="7502690" y="262688"/>
                            <a:pt x="7506123" y="260394"/>
                            <a:pt x="7509099" y="257411"/>
                          </a:cubicBezTo>
                          <a:cubicBezTo>
                            <a:pt x="7512076" y="254441"/>
                            <a:pt x="7514370" y="251005"/>
                            <a:pt x="7515981" y="247111"/>
                          </a:cubicBezTo>
                          <a:cubicBezTo>
                            <a:pt x="7517593" y="243229"/>
                            <a:pt x="7518400" y="239167"/>
                            <a:pt x="7518400" y="234950"/>
                          </a:cubicBezTo>
                          <a:lnTo>
                            <a:pt x="7518400" y="31750"/>
                          </a:lnTo>
                          <a:cubicBezTo>
                            <a:pt x="7518400" y="27546"/>
                            <a:pt x="7517593" y="23497"/>
                            <a:pt x="7515981" y="19615"/>
                          </a:cubicBezTo>
                          <a:cubicBezTo>
                            <a:pt x="7514370" y="15720"/>
                            <a:pt x="7512076" y="12297"/>
                            <a:pt x="7509099" y="9308"/>
                          </a:cubicBezTo>
                          <a:cubicBezTo>
                            <a:pt x="7506123" y="6338"/>
                            <a:pt x="7502690" y="4044"/>
                            <a:pt x="7498798" y="2431"/>
                          </a:cubicBezTo>
                          <a:cubicBezTo>
                            <a:pt x="7494909" y="819"/>
                            <a:pt x="7490859" y="13"/>
                            <a:pt x="7486650" y="0"/>
                          </a:cubicBezTo>
                          <a:lnTo>
                            <a:pt x="31750" y="0"/>
                          </a:lnTo>
                          <a:cubicBezTo>
                            <a:pt x="27539" y="13"/>
                            <a:pt x="23489" y="819"/>
                            <a:pt x="19599" y="2431"/>
                          </a:cubicBezTo>
                          <a:cubicBezTo>
                            <a:pt x="15709" y="4044"/>
                            <a:pt x="12275" y="6338"/>
                            <a:pt x="9298" y="9308"/>
                          </a:cubicBezTo>
                          <a:cubicBezTo>
                            <a:pt x="6322" y="12297"/>
                            <a:pt x="4028" y="15727"/>
                            <a:pt x="2416" y="19621"/>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73" behindDoc="1" locked="0" layoutInCell="1" allowOverlap="1">
            <wp:simplePos x="0" y="0"/>
            <wp:positionH relativeFrom="page">
              <wp:posOffset>955954</wp:posOffset>
            </wp:positionH>
            <wp:positionV relativeFrom="line">
              <wp:posOffset>-35872</wp:posOffset>
            </wp:positionV>
            <wp:extent cx="292223" cy="204142"/>
            <wp:effectExtent l="0" t="0" r="0" b="0"/>
            <wp:wrapNone/>
            <wp:docPr id="265" name="Picture 265"/>
            <wp:cNvGraphicFramePr>
              <a:graphicFrameLocks noChangeAspect="1"/>
            </wp:cNvGraphicFramePr>
            <a:graphic>
              <a:graphicData uri="http://schemas.openxmlformats.org/drawingml/2006/picture">
                <pic:pic xmlns:pic="http://schemas.openxmlformats.org/drawingml/2006/picture">
                  <pic:nvPicPr>
                    <pic:cNvPr id="265" name="Picture 265"/>
                    <pic:cNvPicPr>
                      <a:picLocks noChangeAspect="0" noChangeArrowheads="1"/>
                    </pic:cNvPicPr>
                  </pic:nvPicPr>
                  <pic:blipFill>
                    <a:blip r:embed="rId265">
                      <a:extLst>
                        <a:ext uri="{28A0092B-C50C-407E-A947-70E740481C1C}">
                          <a14:useLocalDpi xmlns:a14="http://schemas.microsoft.com/office/drawing/2010/main" val="0"/>
                        </a:ext>
                      </a:extLst>
                    </a:blip>
                    <a:srcRect/>
                    <a:stretch>
                      <a:fillRect/>
                    </a:stretch>
                  </pic:blipFill>
                  <pic:spPr>
                    <a:xfrm rot="0" flipH="0" flipV="0">
                      <a:off x="0" y="0"/>
                      <a:ext cx="292223" cy="204142"/>
                    </a:xfrm>
                    <a:prstGeom prst="rect">
                      <a:avLst/>
                    </a:prstGeom>
                    <a:noFill/>
                  </pic:spPr>
                </pic:pic>
              </a:graphicData>
            </a:graphic>
          </wp:anchor>
        </w:drawing>
        <w:drawing>
          <wp:anchor simplePos="0" relativeHeight="251658834" behindDoc="1" locked="0" layoutInCell="1" allowOverlap="1">
            <wp:simplePos x="0" y="0"/>
            <wp:positionH relativeFrom="page">
              <wp:posOffset>968654</wp:posOffset>
            </wp:positionH>
            <wp:positionV relativeFrom="line">
              <wp:posOffset>-23174</wp:posOffset>
            </wp:positionV>
            <wp:extent cx="5593776" cy="171529"/>
            <wp:effectExtent l="0" t="0" r="0" b="0"/>
            <wp:wrapNone/>
            <wp:docPr id="266" name="Freeform 266"/>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8" behindDoc="1" locked="0" layoutInCell="1" allowOverlap="1">
            <wp:simplePos x="0" y="0"/>
            <wp:positionH relativeFrom="page">
              <wp:posOffset>968654</wp:posOffset>
            </wp:positionH>
            <wp:positionV relativeFrom="line">
              <wp:posOffset>-23174</wp:posOffset>
            </wp:positionV>
            <wp:extent cx="5593776" cy="171529"/>
            <wp:effectExtent l="0" t="0" r="0" b="0"/>
            <wp:wrapNone/>
            <wp:docPr id="267" name="Freeform 267"/>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native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notifyAll</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该方法唤醒在该对象上等待的所有线程。</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w:t>
      </w:r>
      <w:hyperlink r:id="rId240" w:history="1">
        <w:r>
          <w:rPr lang="zh-CN" sz="16" baseline="0" dirty="0">
            <w:jc w:val="left"/>
            <w:rFonts w:ascii="宋体" w:hAnsi="宋体" w:cs="宋体"/>
            <w:color w:val="000000"/>
            <w:sz w:val="16"/>
            <w:szCs w:val="16"/>
          </w:rPr>
          <w:t>  </w:t>
        </w:r>
      </w:hyperlink>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70" name="Freeform 2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71" name="Freeform 2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72" name="Freeform 2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73" name="Freeform 2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74" name="Freeform 2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75" name="Freeform 2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76" name="Freeform 2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77" name="Freeform 2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78" name="Freeform 2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79" name="Freeform 2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80" name="Freeform 2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81" name="Freeform 2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tabs>
          <w:tab w:val="left" w:pos="9874"/>
        </w:tabs>
        <w:spacing w:before="79" w:after="0" w:line="491" w:lineRule="exact"/>
        <w:ind w:left="990" w:right="0" w:firstLine="0"/>
      </w:pPr>
      <w:r/>
      <w:r>
        <w:rPr lang="zh-CN" sz="36" baseline="0" dirty="0">
          <w:jc w:val="left"/>
          <w:rFonts w:ascii="微软雅黑" w:hAnsi="微软雅黑" w:cs="微软雅黑"/>
          <w:b/>
          <w:bCs/>
          <w:color w:val="333333"/>
          <w:sz w:val="36"/>
          <w:szCs w:val="36"/>
        </w:rPr>
        <w:t>包装类	</w:t>
      </w:r>
      <w:hyperlink r:id="rId240"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319" behindDoc="0" locked="0" layoutInCell="1" allowOverlap="1">
            <wp:simplePos x="0" y="0"/>
            <wp:positionH relativeFrom="page">
              <wp:posOffset>959124</wp:posOffset>
            </wp:positionH>
            <wp:positionV relativeFrom="line">
              <wp:posOffset>119653</wp:posOffset>
            </wp:positionV>
            <wp:extent cx="5650953" cy="9529"/>
            <wp:effectExtent l="0" t="0" r="0" b="0"/>
            <wp:wrapNone/>
            <wp:docPr id="282" name="Freeform 282"/>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、包装类介绍	</w:t>
      </w:r>
      <w:hyperlink r:id="rId268"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41" w:firstLine="0"/>
      </w:pPr>
      <w:r/>
      <w:r>
        <w:rPr lang="zh-CN" sz="19" baseline="0" dirty="0">
          <w:jc w:val="left"/>
          <w:rFonts w:ascii="微软雅黑" w:hAnsi="微软雅黑" w:cs="微软雅黑"/>
          <w:color w:val="333333"/>
          <w:sz w:val="19"/>
          <w:szCs w:val="19"/>
        </w:rPr>
        <w:t>虽然</w:t>
      </w:r>
      <w:r>
        <w:rPr lang="zh-CN" sz="19" baseline="0" dirty="0">
          <w:jc w:val="left"/>
          <w:rFonts w:ascii="宋体" w:hAnsi="宋体" w:cs="宋体"/>
          <w:color w:val="333333"/>
          <w:spacing w:val="-17"/>
          <w:sz w:val="19"/>
          <w:szCs w:val="19"/>
        </w:rPr>
        <w:t> Java </w:t>
      </w:r>
      <w:r>
        <w:rPr lang="zh-CN" sz="19" baseline="0" dirty="0">
          <w:jc w:val="left"/>
          <w:rFonts w:ascii="微软雅黑" w:hAnsi="微软雅黑" w:cs="微软雅黑"/>
          <w:color w:val="333333"/>
          <w:sz w:val="19"/>
          <w:szCs w:val="19"/>
        </w:rPr>
        <w:t>语言是典型的面向对象编程语言，但其中的八种基本数据类型并不支持面向对象编程，基本类</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型的数据不具备</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对象</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的特性</w:t>
      </w:r>
      <w:r>
        <w:rPr lang="zh-CN" sz="19" baseline="0" dirty="0">
          <w:jc w:val="left"/>
          <w:rFonts w:ascii="宋体" w:hAnsi="宋体" w:cs="宋体"/>
          <w:color w:val="333333"/>
          <w:sz w:val="19"/>
          <w:szCs w:val="19"/>
        </w:rPr>
        <w:t>——</w:t>
      </w:r>
      <w:r>
        <w:rPr lang="zh-CN" sz="19" baseline="0" dirty="0">
          <w:jc w:val="left"/>
          <w:rFonts w:ascii="微软雅黑" w:hAnsi="微软雅黑" w:cs="微软雅黑"/>
          <w:color w:val="333333"/>
          <w:sz w:val="19"/>
          <w:szCs w:val="19"/>
        </w:rPr>
        <w:t>不携带属性、没有方法可调用。</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沿用它们只是为了迎合人类根深蒂固</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的习惯，并的确能简单、有效地进行常规数据处理。</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841" w:firstLine="0"/>
      </w:pPr>
      <w:r/>
      <w:r>
        <w:rPr lang="zh-CN" sz="19" baseline="0" dirty="0">
          <w:jc w:val="left"/>
          <w:rFonts w:ascii="微软雅黑" w:hAnsi="微软雅黑" w:cs="微软雅黑"/>
          <w:color w:val="333333"/>
          <w:sz w:val="19"/>
          <w:szCs w:val="19"/>
        </w:rPr>
        <w:t>这种借助于非面向对象技术的做法有时也会带来不便，比如引用类型数据均继承了</w:t>
      </w:r>
      <w:r>
        <w:rPr lang="zh-CN" sz="19" baseline="0" dirty="0">
          <w:jc w:val="left"/>
          <w:rFonts w:ascii="宋体" w:hAnsi="宋体" w:cs="宋体"/>
          <w:color w:val="333333"/>
          <w:spacing w:val="-9"/>
          <w:sz w:val="19"/>
          <w:szCs w:val="19"/>
        </w:rPr>
        <w:t> Object </w:t>
      </w:r>
      <w:r>
        <w:rPr lang="zh-CN" sz="19" baseline="0" dirty="0">
          <w:jc w:val="left"/>
          <w:rFonts w:ascii="微软雅黑" w:hAnsi="微软雅黑" w:cs="微软雅黑"/>
          <w:color w:val="333333"/>
          <w:sz w:val="19"/>
          <w:szCs w:val="19"/>
        </w:rPr>
        <w:t>类的特性，要</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转换为</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类型（经常有这种需要）时只要简单调用</w:t>
      </w:r>
      <w:r>
        <w:rPr lang="zh-CN" sz="19" baseline="0" dirty="0">
          <w:jc w:val="left"/>
          <w:rFonts w:ascii="宋体" w:hAnsi="宋体" w:cs="宋体"/>
          <w:color w:val="333333"/>
          <w:spacing w:val="-9"/>
          <w:sz w:val="19"/>
          <w:szCs w:val="19"/>
        </w:rPr>
        <w:t> Object </w:t>
      </w:r>
      <w:r>
        <w:rPr lang="zh-CN" sz="19" baseline="0" dirty="0">
          <w:jc w:val="left"/>
          <w:rFonts w:ascii="微软雅黑" w:hAnsi="微软雅黑" w:cs="微软雅黑"/>
          <w:color w:val="333333"/>
          <w:sz w:val="19"/>
          <w:szCs w:val="19"/>
        </w:rPr>
        <w:t>类中定义的</w:t>
      </w:r>
      <w:r>
        <w:rPr lang="zh-CN" sz="19" baseline="0" dirty="0">
          <w:jc w:val="left"/>
          <w:rFonts w:ascii="宋体" w:hAnsi="宋体" w:cs="宋体"/>
          <w:color w:val="333333"/>
          <w:spacing w:val="-12"/>
          <w:sz w:val="19"/>
          <w:szCs w:val="19"/>
        </w:rPr>
        <w:t>toString()</w:t>
      </w:r>
      <w:r>
        <w:rPr lang="zh-CN" sz="19" baseline="0" dirty="0">
          <w:jc w:val="left"/>
          <w:rFonts w:ascii="微软雅黑" w:hAnsi="微软雅黑" w:cs="微软雅黑"/>
          <w:color w:val="333333"/>
          <w:sz w:val="19"/>
          <w:szCs w:val="19"/>
        </w:rPr>
        <w:t>即可，而基本数据</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类型转换为</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类型则要麻烦得多。为解决此类问题</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为每种基本数据类型分别设计了对应的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类，称之为包装类</w:t>
      </w:r>
      <w:r>
        <w:rPr lang="zh-CN" sz="19" baseline="0" dirty="0">
          <w:jc w:val="left"/>
          <w:rFonts w:ascii="宋体" w:hAnsi="宋体" w:cs="宋体"/>
          <w:color w:val="333333"/>
          <w:sz w:val="19"/>
          <w:szCs w:val="19"/>
        </w:rPr>
        <w:t>(W</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2"/>
          <w:sz w:val="19"/>
          <w:szCs w:val="19"/>
        </w:rPr>
        <w:t>apper Classes)</w:t>
      </w:r>
      <w:r>
        <w:rPr lang="zh-CN" sz="19" baseline="0" dirty="0">
          <w:jc w:val="left"/>
          <w:rFonts w:ascii="微软雅黑" w:hAnsi="微软雅黑" w:cs="微软雅黑"/>
          <w:color w:val="333333"/>
          <w:sz w:val="19"/>
          <w:szCs w:val="19"/>
        </w:rPr>
        <w:t>，也有教材称为外覆类或数据类型类。</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p>
    <w:tbl>
      <w:tblPr>
        <w:tblStyle w:val="TableGrid"/>
        <w:tblLayout w:type="fixed"/>
        <w:tblpPr w:leftFromText="0" w:rightFromText="0" w:vertAnchor="text" w:horzAnchor="page" w:tblpX="1510" w:tblpY="-27"/>
        <w:tblOverlap w:val="never"/>
        "
        <w:tblW w:w="8879" w:type="dxa"/>
        <w:tblLook w:val="04A0" w:firstRow="1" w:lastRow="0" w:firstColumn="1" w:lastColumn="0" w:noHBand="0" w:noVBand="1"/>
      </w:tblPr>
      <w:tblGrid>
        <w:gridCol w:w="4442"/>
        <w:gridCol w:w="4457"/>
      </w:tblGrid>
      <w:tr>
        <w:trPr>
          <w:trHeight w:hRule="exact" w:val="460"/>
        </w:trPr>
        <w:tc>
          <w:tcPr>
            <w:tcW w:w="444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9" w:after="114" w:line="240" w:lineRule="auto"/>
              <w:ind w:left="190" w:right="-18" w:firstLine="0"/>
            </w:pPr>
            <w:r/>
            <w:r>
              <w:rPr lang="zh-CN" sz="19" baseline="0" dirty="0">
                <w:jc w:val="left"/>
                <w:rFonts w:ascii="微软雅黑" w:hAnsi="微软雅黑" w:cs="微软雅黑"/>
                <w:b/>
                <w:bCs/>
                <w:color w:val="333333"/>
                <w:sz w:val="19"/>
                <w:szCs w:val="19"/>
              </w:rPr>
              <w:t>基本数据类型</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9" w:after="114" w:line="240" w:lineRule="auto"/>
              <w:ind w:left="210" w:right="-18" w:firstLine="0"/>
            </w:pPr>
            <w:r/>
            <w:r>
              <w:rPr lang="zh-CN" sz="19" baseline="0" dirty="0">
                <w:jc w:val="left"/>
                <w:rFonts w:ascii="微软雅黑" w:hAnsi="微软雅黑" w:cs="微软雅黑"/>
                <w:b/>
                <w:bCs/>
                <w:color w:val="333333"/>
                <w:sz w:val="19"/>
                <w:szCs w:val="19"/>
              </w:rPr>
              <w:t>对应的包装类</w:t>
            </w:r>
            <w:r>
              <w:rPr>
                <w:rFonts w:ascii="Times New Roman" w:hAnsi="Times New Roman" w:cs="Times New Roman"/>
                <w:sz w:val="19"/>
                <w:szCs w:val="19"/>
              </w:rPr>
              <w:t> </w:t>
            </w:r>
            <w:r/>
            <w:r/>
          </w:p>
        </w:tc>
      </w:tr>
      <w:tr>
        <w:trPr>
          <w:trHeight w:hRule="exact" w:val="490"/>
        </w:trPr>
        <w:tc>
          <w:tcPr>
            <w:tcW w:w="444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3"/>
                <w:sz w:val="19"/>
                <w:szCs w:val="19"/>
              </w:rPr>
              <w:t>yte</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宋体" w:hAnsi="宋体" w:cs="宋体"/>
                <w:color w:val="333333"/>
                <w:sz w:val="19"/>
                <w:szCs w:val="19"/>
              </w:rPr>
              <w:t>Byte</w:t>
            </w:r>
            <w:r>
              <w:rPr>
                <w:rFonts w:ascii="Times New Roman" w:hAnsi="Times New Roman" w:cs="Times New Roman"/>
                <w:sz w:val="19"/>
                <w:szCs w:val="19"/>
              </w:rPr>
              <w:t> </w:t>
            </w:r>
            <w:r/>
            <w:r/>
          </w:p>
        </w:tc>
      </w:tr>
      <w:tr>
        <w:trPr>
          <w:trHeight w:hRule="exact" w:val="460"/>
        </w:trPr>
        <w:tc>
          <w:tcPr>
            <w:tcW w:w="444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z w:val="19"/>
                <w:szCs w:val="19"/>
              </w:rPr>
              <w:t>short</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0" w:firstLine="0"/>
            </w:pPr>
            <w:r/>
            <w:r>
              <w:rPr lang="zh-CN" sz="19" baseline="0" dirty="0">
                <w:jc w:val="left"/>
                <w:rFonts w:ascii="宋体" w:hAnsi="宋体" w:cs="宋体"/>
                <w:color w:val="333333"/>
                <w:sz w:val="19"/>
                <w:szCs w:val="19"/>
              </w:rPr>
              <w:t>Short</w:t>
            </w:r>
            <w:r>
              <w:rPr>
                <w:rFonts w:ascii="Times New Roman" w:hAnsi="Times New Roman" w:cs="Times New Roman"/>
                <w:sz w:val="19"/>
                <w:szCs w:val="19"/>
              </w:rPr>
              <w:t> </w:t>
            </w:r>
            <w:r/>
            <w:r/>
          </w:p>
        </w:tc>
      </w:tr>
      <w:tr>
        <w:trPr>
          <w:trHeight w:hRule="exact" w:val="490"/>
        </w:trPr>
        <w:tc>
          <w:tcPr>
            <w:tcW w:w="444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pacing w:val="-16"/>
                <w:sz w:val="19"/>
                <w:szCs w:val="19"/>
              </w:rPr>
              <w:t>int</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宋体" w:hAnsi="宋体" w:cs="宋体"/>
                <w:color w:val="333333"/>
                <w:spacing w:val="-3"/>
                <w:sz w:val="19"/>
                <w:szCs w:val="19"/>
              </w:rPr>
              <w:t>Integer</w:t>
            </w:r>
            <w:r>
              <w:rPr>
                <w:rFonts w:ascii="Times New Roman" w:hAnsi="Times New Roman" w:cs="Times New Roman"/>
                <w:sz w:val="19"/>
                <w:szCs w:val="19"/>
              </w:rPr>
              <w:t> </w:t>
            </w:r>
            <w:r/>
            <w:r/>
          </w:p>
        </w:tc>
      </w:tr>
      <w:tr>
        <w:trPr>
          <w:trHeight w:hRule="exact" w:val="460"/>
        </w:trPr>
        <w:tc>
          <w:tcPr>
            <w:tcW w:w="444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190" w:right="-18" w:firstLine="0"/>
            </w:pPr>
            <w:r/>
            <w:r>
              <w:rPr lang="zh-CN" sz="19" baseline="0" dirty="0">
                <w:jc w:val="left"/>
                <w:rFonts w:ascii="宋体" w:hAnsi="宋体" w:cs="宋体"/>
                <w:color w:val="333333"/>
                <w:sz w:val="19"/>
                <w:szCs w:val="19"/>
              </w:rPr>
              <w:t>long</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0" w:right="0" w:firstLine="0"/>
            </w:pPr>
            <w:r/>
            <w:r>
              <w:rPr lang="zh-CN" sz="19" baseline="0" dirty="0">
                <w:jc w:val="left"/>
                <w:rFonts w:ascii="宋体" w:hAnsi="宋体" w:cs="宋体"/>
                <w:color w:val="333333"/>
                <w:sz w:val="19"/>
                <w:szCs w:val="19"/>
              </w:rPr>
              <w:t>Long</w:t>
            </w:r>
            <w:r>
              <w:rPr>
                <w:rFonts w:ascii="Times New Roman" w:hAnsi="Times New Roman" w:cs="Times New Roman"/>
                <w:sz w:val="19"/>
                <w:szCs w:val="19"/>
              </w:rPr>
              <w:t> </w:t>
            </w:r>
            <w:r/>
            <w:r/>
          </w:p>
        </w:tc>
      </w:tr>
      <w:tr>
        <w:trPr>
          <w:trHeight w:hRule="exact" w:val="490"/>
        </w:trPr>
        <w:tc>
          <w:tcPr>
            <w:tcW w:w="444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char</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宋体" w:hAnsi="宋体" w:cs="宋体"/>
                <w:color w:val="333333"/>
                <w:sz w:val="19"/>
                <w:szCs w:val="19"/>
              </w:rPr>
              <w:t>Cha</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4"/>
                <w:sz w:val="19"/>
                <w:szCs w:val="19"/>
              </w:rPr>
              <w:t>acter</w:t>
            </w:r>
            <w:r>
              <w:rPr>
                <w:rFonts w:ascii="Times New Roman" w:hAnsi="Times New Roman" w:cs="Times New Roman"/>
                <w:sz w:val="19"/>
                <w:szCs w:val="19"/>
              </w:rPr>
              <w:t> </w:t>
            </w:r>
            <w:r/>
            <w:r/>
          </w:p>
        </w:tc>
      </w:tr>
      <w:tr>
        <w:trPr>
          <w:trHeight w:hRule="exact" w:val="460"/>
        </w:trPr>
        <w:tc>
          <w:tcPr>
            <w:tcW w:w="444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z w:val="19"/>
                <w:szCs w:val="19"/>
              </w:rPr>
              <w:t>ﬂoat</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0" w:firstLine="0"/>
            </w:pPr>
            <w:r/>
            <w:r>
              <w:rPr lang="zh-CN" sz="19" baseline="0" dirty="0">
                <w:jc w:val="left"/>
                <w:rFonts w:ascii="宋体" w:hAnsi="宋体" w:cs="宋体"/>
                <w:color w:val="333333"/>
                <w:spacing w:val="-6"/>
                <w:sz w:val="19"/>
                <w:szCs w:val="19"/>
              </w:rPr>
              <w:t>Float</w:t>
            </w:r>
            <w:r>
              <w:rPr>
                <w:rFonts w:ascii="Times New Roman" w:hAnsi="Times New Roman" w:cs="Times New Roman"/>
                <w:sz w:val="19"/>
                <w:szCs w:val="19"/>
              </w:rPr>
              <w:t> </w:t>
            </w:r>
            <w:r/>
            <w:r/>
          </w:p>
        </w:tc>
      </w:tr>
      <w:tr>
        <w:trPr>
          <w:trHeight w:hRule="exact" w:val="490"/>
        </w:trPr>
        <w:tc>
          <w:tcPr>
            <w:tcW w:w="444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z w:val="19"/>
                <w:szCs w:val="19"/>
              </w:rPr>
              <w:t>double</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宋体" w:hAnsi="宋体" w:cs="宋体"/>
                <w:color w:val="333333"/>
                <w:sz w:val="19"/>
                <w:szCs w:val="19"/>
              </w:rPr>
              <w:t>Double</w:t>
            </w:r>
            <w:r>
              <w:rPr>
                <w:rFonts w:ascii="Times New Roman" w:hAnsi="Times New Roman" w:cs="Times New Roman"/>
                <w:sz w:val="19"/>
                <w:szCs w:val="19"/>
              </w:rPr>
              <w:t> </w:t>
            </w:r>
            <w:r/>
            <w:r/>
          </w:p>
        </w:tc>
      </w:tr>
      <w:tr>
        <w:trPr>
          <w:trHeight w:hRule="exact" w:val="475"/>
        </w:trPr>
        <w:tc>
          <w:tcPr>
            <w:tcW w:w="444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23" w:line="240" w:lineRule="auto"/>
              <w:ind w:left="190" w:right="-18" w:firstLine="0"/>
            </w:pPr>
            <w:r/>
            <w:r>
              <w:rPr lang="zh-CN" sz="19" baseline="0" dirty="0">
                <w:jc w:val="left"/>
                <w:rFonts w:ascii="宋体" w:hAnsi="宋体" w:cs="宋体"/>
                <w:color w:val="333333"/>
                <w:sz w:val="19"/>
                <w:szCs w:val="19"/>
              </w:rPr>
              <w:t>boolean</w:t>
            </w:r>
            <w:r>
              <w:rPr>
                <w:rFonts w:ascii="Times New Roman" w:hAnsi="Times New Roman" w:cs="Times New Roman"/>
                <w:sz w:val="19"/>
                <w:szCs w:val="19"/>
              </w:rPr>
              <w:t> </w:t>
            </w:r>
            <w:r/>
            <w:r/>
          </w:p>
        </w:tc>
        <w:tc>
          <w:tcPr>
            <w:tcW w:w="4457"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23" w:line="240" w:lineRule="auto"/>
              <w:ind w:left="210" w:right="0" w:firstLine="0"/>
            </w:pPr>
            <w:r/>
            <w:r>
              <w:rPr lang="zh-CN" sz="19" baseline="0" dirty="0">
                <w:jc w:val="left"/>
                <w:rFonts w:ascii="宋体" w:hAnsi="宋体" w:cs="宋体"/>
                <w:color w:val="333333"/>
                <w:sz w:val="19"/>
                <w:szCs w:val="19"/>
              </w:rPr>
              <w:t>Boolean</w:t>
            </w:r>
            <w:r>
              <w:rPr>
                <w:rFonts w:ascii="Times New Roman" w:hAnsi="Times New Roman" w:cs="Times New Roman"/>
                <w:sz w:val="19"/>
                <w:szCs w:val="19"/>
              </w:rPr>
              <w:t> </w:t>
            </w:r>
            <w:r/>
            <w:r/>
          </w:p>
        </w:tc>
      </w:tr>
    </w:tbl>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223" w:after="0" w:line="300" w:lineRule="exact"/>
        <w:ind w:left="990" w:right="854" w:firstLine="0"/>
      </w:pPr>
      <w:r/>
      <w:r>
        <w:rPr lang="zh-CN" sz="19" baseline="0" dirty="0">
          <w:jc w:val="left"/>
          <w:rFonts w:ascii="微软雅黑" w:hAnsi="微软雅黑" w:cs="微软雅黑"/>
          <w:color w:val="333333"/>
          <w:sz w:val="19"/>
          <w:szCs w:val="19"/>
        </w:rPr>
        <w:t>每个包装类的对象可以封装一个相应的基本类型的数据，并提供了其它一些有用的方法。包装类对象一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经创建，其内容（所封装的基本类型数据值）不可改变。</w:t>
      </w:r>
      <w:r>
        <w:rPr>
          <w:rFonts w:ascii="Times New Roman" w:hAnsi="Times New Roman" w:cs="Times New Roman"/>
          <w:sz w:val="19"/>
          <w:szCs w:val="19"/>
        </w:rPr>
        <w:t> </w:t>
      </w:r>
      <w:r/>
    </w:p>
    <w:p>
      <w:pPr>
        <w:rPr>
          <w:rFonts w:ascii="Times New Roman" w:hAnsi="Times New Roman" w:cs="Times New Roman"/>
          <w:color w:val="010302"/>
        </w:rPr>
        <w:spacing w:before="1" w:after="0" w:line="465" w:lineRule="exact"/>
        <w:ind w:left="1440" w:right="854" w:hanging="450"/>
      </w:pPr>
      <w:r/>
      <w:r>
        <w:rPr lang="zh-CN" sz="19" baseline="0" dirty="0">
          <w:jc w:val="left"/>
          <w:rFonts w:ascii="微软雅黑" w:hAnsi="微软雅黑" w:cs="微软雅黑"/>
          <w:color w:val="333333"/>
          <w:sz w:val="19"/>
          <w:szCs w:val="19"/>
        </w:rPr>
        <w:t>基本类型和对应的包装类可以相互装换：</w:t>
      </w:r>
      <w:r>
        <w:rPr>
          <w:rFonts w:ascii="Times New Roman" w:hAnsi="Times New Roman" w:cs="Times New Roman"/>
          <w:sz w:val="19"/>
          <w:szCs w:val="19"/>
        </w:rPr>
        <w:t> </w:t>
      </w:r>
      <w:r>
        <w:br w:type="textWrapping" w:clear="all"/>
      </w:r>
      <w:r>
        <w:drawing>
          <wp:anchor simplePos="0" relativeHeight="251658370" behindDoc="0" locked="0" layoutInCell="1" allowOverlap="1">
            <wp:simplePos x="0" y="0"/>
            <wp:positionH relativeFrom="page">
              <wp:posOffset>1092536</wp:posOffset>
            </wp:positionH>
            <wp:positionV relativeFrom="line">
              <wp:posOffset>240363</wp:posOffset>
            </wp:positionV>
            <wp:extent cx="47647" cy="47647"/>
            <wp:effectExtent l="0" t="0" r="0" b="0"/>
            <wp:wrapNone/>
            <wp:docPr id="283" name="Freeform 28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2"/>
                            <a:pt x="62694" y="23497"/>
                            <a:pt x="61083" y="19615"/>
                          </a:cubicBezTo>
                          <a:cubicBezTo>
                            <a:pt x="59471" y="15720"/>
                            <a:pt x="57177" y="12291"/>
                            <a:pt x="54201" y="9302"/>
                          </a:cubicBezTo>
                          <a:cubicBezTo>
                            <a:pt x="51222" y="6332"/>
                            <a:pt x="47790" y="4037"/>
                            <a:pt x="43900" y="2438"/>
                          </a:cubicBezTo>
                          <a:cubicBezTo>
                            <a:pt x="40010" y="825"/>
                            <a:pt x="35960" y="13"/>
                            <a:pt x="31750" y="0"/>
                          </a:cubicBezTo>
                          <a:cubicBezTo>
                            <a:pt x="27539" y="13"/>
                            <a:pt x="23489" y="825"/>
                            <a:pt x="19599" y="2438"/>
                          </a:cubicBezTo>
                          <a:cubicBezTo>
                            <a:pt x="15709" y="4037"/>
                            <a:pt x="12275" y="6332"/>
                            <a:pt x="9298" y="9302"/>
                          </a:cubicBezTo>
                          <a:cubicBezTo>
                            <a:pt x="6322" y="12291"/>
                            <a:pt x="4028" y="15720"/>
                            <a:pt x="2416" y="19615"/>
                          </a:cubicBezTo>
                          <a:cubicBezTo>
                            <a:pt x="805" y="23497"/>
                            <a:pt x="0" y="27552"/>
                            <a:pt x="0" y="31750"/>
                          </a:cubicBezTo>
                          <a:cubicBezTo>
                            <a:pt x="0" y="35967"/>
                            <a:pt x="805" y="40029"/>
                            <a:pt x="2416" y="43917"/>
                          </a:cubicBezTo>
                          <a:cubicBezTo>
                            <a:pt x="4028" y="47805"/>
                            <a:pt x="6322" y="51235"/>
                            <a:pt x="9298" y="54211"/>
                          </a:cubicBezTo>
                          <a:cubicBezTo>
                            <a:pt x="12275" y="57200"/>
                            <a:pt x="15709" y="59495"/>
                            <a:pt x="19599" y="61094"/>
                          </a:cubicBezTo>
                          <a:cubicBezTo>
                            <a:pt x="23489" y="62701"/>
                            <a:pt x="27539" y="63500"/>
                            <a:pt x="31750" y="63500"/>
                          </a:cubicBezTo>
                          <a:cubicBezTo>
                            <a:pt x="35960" y="63500"/>
                            <a:pt x="40010" y="62701"/>
                            <a:pt x="43900" y="61094"/>
                          </a:cubicBezTo>
                          <a:cubicBezTo>
                            <a:pt x="47790" y="59495"/>
                            <a:pt x="51222" y="57200"/>
                            <a:pt x="54201" y="54211"/>
                          </a:cubicBezTo>
                          <a:cubicBezTo>
                            <a:pt x="57177" y="51235"/>
                            <a:pt x="59471" y="47799"/>
                            <a:pt x="61083" y="43911"/>
                          </a:cubicBezTo>
                          <a:cubicBezTo>
                            <a:pt x="62694" y="40029"/>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由基本类型向对应的包装类转换称为装箱，例如把</w:t>
      </w:r>
      <w:r>
        <w:rPr lang="zh-CN" sz="19" baseline="0" dirty="0">
          <w:jc w:val="left"/>
          <w:rFonts w:ascii="宋体" w:hAnsi="宋体" w:cs="宋体"/>
          <w:color w:val="333333"/>
          <w:spacing w:val="-28"/>
          <w:sz w:val="19"/>
          <w:szCs w:val="19"/>
        </w:rPr>
        <w:t> int </w:t>
      </w:r>
      <w:r>
        <w:rPr lang="zh-CN" sz="19" baseline="0" dirty="0">
          <w:jc w:val="left"/>
          <w:rFonts w:ascii="微软雅黑" w:hAnsi="微软雅黑" w:cs="微软雅黑"/>
          <w:color w:val="333333"/>
          <w:sz w:val="19"/>
          <w:szCs w:val="19"/>
        </w:rPr>
        <w:t>包装成</w:t>
      </w:r>
      <w:r>
        <w:rPr lang="zh-CN" sz="19" baseline="0" dirty="0">
          <w:jc w:val="left"/>
          <w:rFonts w:ascii="宋体" w:hAnsi="宋体" w:cs="宋体"/>
          <w:color w:val="333333"/>
          <w:spacing w:val="-12"/>
          <w:sz w:val="19"/>
          <w:szCs w:val="19"/>
        </w:rPr>
        <w:t> Integer </w:t>
      </w:r>
      <w:r>
        <w:rPr lang="zh-CN" sz="19" baseline="0" dirty="0">
          <w:jc w:val="left"/>
          <w:rFonts w:ascii="微软雅黑" w:hAnsi="微软雅黑" w:cs="微软雅黑"/>
          <w:color w:val="333333"/>
          <w:sz w:val="19"/>
          <w:szCs w:val="19"/>
        </w:rPr>
        <w:t>类的对象；</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0" w:after="0" w:line="600" w:lineRule="exact"/>
        <w:ind w:left="990" w:right="854" w:firstLine="450"/>
      </w:pPr>
      <w:r>
        <w:drawing>
          <wp:anchor simplePos="0" relativeHeight="251658376" behindDoc="0" locked="0" layoutInCell="1" allowOverlap="1">
            <wp:simplePos x="0" y="0"/>
            <wp:positionH relativeFrom="page">
              <wp:posOffset>1092536</wp:posOffset>
            </wp:positionH>
            <wp:positionV relativeFrom="line">
              <wp:posOffset>326087</wp:posOffset>
            </wp:positionV>
            <wp:extent cx="47647" cy="47647"/>
            <wp:effectExtent l="0" t="0" r="0" b="0"/>
            <wp:wrapNone/>
            <wp:docPr id="284" name="Freeform 284"/>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03"/>
                            <a:pt x="61083" y="19621"/>
                          </a:cubicBezTo>
                          <a:cubicBezTo>
                            <a:pt x="59471" y="15727"/>
                            <a:pt x="57177" y="12297"/>
                            <a:pt x="54201" y="9308"/>
                          </a:cubicBezTo>
                          <a:cubicBezTo>
                            <a:pt x="51222" y="6332"/>
                            <a:pt x="47790" y="4037"/>
                            <a:pt x="43900" y="2438"/>
                          </a:cubicBezTo>
                          <a:cubicBezTo>
                            <a:pt x="40010" y="825"/>
                            <a:pt x="35960" y="13"/>
                            <a:pt x="31750" y="0"/>
                          </a:cubicBezTo>
                          <a:cubicBezTo>
                            <a:pt x="27539" y="13"/>
                            <a:pt x="23489" y="825"/>
                            <a:pt x="19599" y="2438"/>
                          </a:cubicBezTo>
                          <a:cubicBezTo>
                            <a:pt x="15709" y="4037"/>
                            <a:pt x="12275" y="6332"/>
                            <a:pt x="9298" y="9308"/>
                          </a:cubicBezTo>
                          <a:cubicBezTo>
                            <a:pt x="6322" y="12297"/>
                            <a:pt x="4028" y="15727"/>
                            <a:pt x="2416" y="19621"/>
                          </a:cubicBezTo>
                          <a:cubicBezTo>
                            <a:pt x="805" y="23503"/>
                            <a:pt x="0" y="27559"/>
                            <a:pt x="0" y="31750"/>
                          </a:cubicBezTo>
                          <a:cubicBezTo>
                            <a:pt x="0" y="35961"/>
                            <a:pt x="805" y="40023"/>
                            <a:pt x="2416" y="43905"/>
                          </a:cubicBezTo>
                          <a:cubicBezTo>
                            <a:pt x="4028" y="47799"/>
                            <a:pt x="6322" y="51235"/>
                            <a:pt x="9298" y="54205"/>
                          </a:cubicBezTo>
                          <a:cubicBezTo>
                            <a:pt x="12275" y="57194"/>
                            <a:pt x="15709" y="59488"/>
                            <a:pt x="19599" y="61094"/>
                          </a:cubicBezTo>
                          <a:cubicBezTo>
                            <a:pt x="23489" y="62701"/>
                            <a:pt x="27539" y="63500"/>
                            <a:pt x="31750" y="63500"/>
                          </a:cubicBezTo>
                          <a:cubicBezTo>
                            <a:pt x="35960" y="63500"/>
                            <a:pt x="40010" y="62701"/>
                            <a:pt x="43900" y="61094"/>
                          </a:cubicBezTo>
                          <a:cubicBezTo>
                            <a:pt x="47790" y="59488"/>
                            <a:pt x="51222" y="57194"/>
                            <a:pt x="54201" y="54205"/>
                          </a:cubicBezTo>
                          <a:cubicBezTo>
                            <a:pt x="57177" y="51235"/>
                            <a:pt x="59471" y="47799"/>
                            <a:pt x="61083" y="43911"/>
                          </a:cubicBezTo>
                          <a:cubicBezTo>
                            <a:pt x="62694" y="40023"/>
                            <a:pt x="63500" y="35961"/>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包装类向对应的基本类型转换称为拆箱，例如把</w:t>
      </w:r>
      <w:r>
        <w:rPr lang="zh-CN" sz="19" baseline="0" dirty="0">
          <w:jc w:val="left"/>
          <w:rFonts w:ascii="宋体" w:hAnsi="宋体" w:cs="宋体"/>
          <w:color w:val="333333"/>
          <w:spacing w:val="-12"/>
          <w:sz w:val="19"/>
          <w:szCs w:val="19"/>
        </w:rPr>
        <w:t> Integer </w:t>
      </w:r>
      <w:r>
        <w:rPr lang="zh-CN" sz="19" baseline="0" dirty="0">
          <w:jc w:val="left"/>
          <w:rFonts w:ascii="微软雅黑" w:hAnsi="微软雅黑" w:cs="微软雅黑"/>
          <w:color w:val="333333"/>
          <w:sz w:val="19"/>
          <w:szCs w:val="19"/>
        </w:rPr>
        <w:t>类的对象重新简化为</w:t>
      </w:r>
      <w:r>
        <w:rPr lang="zh-CN" sz="19" baseline="0" dirty="0">
          <w:jc w:val="left"/>
          <w:rFonts w:ascii="宋体" w:hAnsi="宋体" w:cs="宋体"/>
          <w:color w:val="333333"/>
          <w:spacing w:val="-23"/>
          <w:sz w:val="19"/>
          <w:szCs w:val="19"/>
        </w:rPr>
        <w:t> int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、包装类的应用	</w:t>
      </w:r>
      <w:hyperlink r:id="rId269"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实现</w:t>
      </w:r>
      <w:r>
        <w:rPr lang="zh-CN" sz="19" baseline="0" dirty="0">
          <w:jc w:val="left"/>
          <w:rFonts w:ascii="宋体" w:hAnsi="宋体" w:cs="宋体"/>
          <w:color w:val="333333"/>
          <w:spacing w:val="-28"/>
          <w:sz w:val="19"/>
          <w:szCs w:val="19"/>
        </w:rPr>
        <w:t> int </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12"/>
          <w:sz w:val="19"/>
          <w:szCs w:val="19"/>
        </w:rPr>
        <w:t> Integer </w:t>
      </w:r>
      <w:r>
        <w:rPr lang="zh-CN" sz="19" baseline="0" dirty="0">
          <w:jc w:val="left"/>
          <w:rFonts w:ascii="微软雅黑" w:hAnsi="微软雅黑" w:cs="微软雅黑"/>
          <w:color w:val="333333"/>
          <w:sz w:val="19"/>
          <w:szCs w:val="19"/>
        </w:rPr>
        <w:t>的相互转换】</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可以通过</w:t>
      </w:r>
      <w:r>
        <w:rPr lang="zh-CN" sz="19" baseline="0" dirty="0">
          <w:jc w:val="left"/>
          <w:rFonts w:ascii="宋体" w:hAnsi="宋体" w:cs="宋体"/>
          <w:color w:val="333333"/>
          <w:spacing w:val="-12"/>
          <w:sz w:val="19"/>
          <w:szCs w:val="19"/>
        </w:rPr>
        <w:t> Integer </w:t>
      </w:r>
      <w:r>
        <w:rPr lang="zh-CN" sz="19" baseline="0" dirty="0">
          <w:jc w:val="left"/>
          <w:rFonts w:ascii="微软雅黑" w:hAnsi="微软雅黑" w:cs="微软雅黑"/>
          <w:color w:val="333333"/>
          <w:sz w:val="19"/>
          <w:szCs w:val="19"/>
        </w:rPr>
        <w:t>类的构造方法将</w:t>
      </w:r>
      <w:r>
        <w:rPr lang="zh-CN" sz="19" baseline="0" dirty="0">
          <w:jc w:val="left"/>
          <w:rFonts w:ascii="宋体" w:hAnsi="宋体" w:cs="宋体"/>
          <w:color w:val="333333"/>
          <w:spacing w:val="-28"/>
          <w:sz w:val="19"/>
          <w:szCs w:val="19"/>
        </w:rPr>
        <w:t> int </w:t>
      </w:r>
      <w:r>
        <w:rPr lang="zh-CN" sz="19" baseline="0" dirty="0">
          <w:jc w:val="left"/>
          <w:rFonts w:ascii="微软雅黑" w:hAnsi="微软雅黑" w:cs="微软雅黑"/>
          <w:color w:val="333333"/>
          <w:sz w:val="19"/>
          <w:szCs w:val="19"/>
        </w:rPr>
        <w:t>装箱，通过</w:t>
      </w:r>
      <w:r>
        <w:rPr lang="zh-CN" sz="19" baseline="0" dirty="0">
          <w:jc w:val="left"/>
          <w:rFonts w:ascii="宋体" w:hAnsi="宋体" w:cs="宋体"/>
          <w:color w:val="333333"/>
          <w:spacing w:val="-12"/>
          <w:sz w:val="19"/>
          <w:szCs w:val="19"/>
        </w:rPr>
        <w:t> Integer </w:t>
      </w:r>
      <w:r>
        <w:rPr lang="zh-CN" sz="19" baseline="0" dirty="0">
          <w:jc w:val="left"/>
          <w:rFonts w:ascii="微软雅黑" w:hAnsi="微软雅黑" w:cs="微软雅黑"/>
          <w:color w:val="333333"/>
          <w:sz w:val="19"/>
          <w:szCs w:val="19"/>
        </w:rPr>
        <w:t>类的</w:t>
      </w:r>
      <w:r>
        <w:rPr lang="zh-CN" sz="19" baseline="0" dirty="0">
          <w:jc w:val="left"/>
          <w:rFonts w:ascii="宋体" w:hAnsi="宋体" w:cs="宋体"/>
          <w:color w:val="333333"/>
          <w:spacing w:val="-23"/>
          <w:sz w:val="19"/>
          <w:szCs w:val="19"/>
        </w:rPr>
        <w:t> int</w:t>
      </w:r>
      <w:r>
        <w:rPr lang="zh-CN" sz="19" baseline="0" dirty="0">
          <w:jc w:val="left"/>
          <w:rFonts w:ascii="宋体" w:hAnsi="宋体" w:cs="宋体"/>
          <w:color w:val="333333"/>
          <w:spacing w:val="-4"/>
          <w:sz w:val="19"/>
          <w:szCs w:val="19"/>
        </w:rPr>
        <w:t>V</w:t>
      </w:r>
      <w:r>
        <w:rPr lang="zh-CN" sz="19" baseline="0" dirty="0">
          <w:jc w:val="left"/>
          <w:rFonts w:ascii="宋体" w:hAnsi="宋体" w:cs="宋体"/>
          <w:color w:val="333333"/>
          <w:spacing w:val="-8"/>
          <w:sz w:val="19"/>
          <w:szCs w:val="19"/>
        </w:rPr>
        <w:t>alue </w:t>
      </w:r>
      <w:r>
        <w:rPr lang="zh-CN" sz="19" baseline="0" dirty="0">
          <w:jc w:val="left"/>
          <w:rFonts w:ascii="微软雅黑" w:hAnsi="微软雅黑" w:cs="微软雅黑"/>
          <w:color w:val="333333"/>
          <w:sz w:val="19"/>
          <w:szCs w:val="19"/>
        </w:rPr>
        <w:t>方法将</w:t>
      </w:r>
      <w:r>
        <w:rPr lang="zh-CN" sz="19" baseline="0" dirty="0">
          <w:jc w:val="left"/>
          <w:rFonts w:ascii="宋体" w:hAnsi="宋体" w:cs="宋体"/>
          <w:color w:val="333333"/>
          <w:spacing w:val="-12"/>
          <w:sz w:val="19"/>
          <w:szCs w:val="19"/>
        </w:rPr>
        <w:t> Integer </w:t>
      </w:r>
      <w:r>
        <w:rPr lang="zh-CN" sz="19" baseline="0" dirty="0">
          <w:jc w:val="left"/>
          <w:rFonts w:ascii="微软雅黑" w:hAnsi="微软雅黑" w:cs="微软雅黑"/>
          <w:color w:val="333333"/>
          <w:sz w:val="19"/>
          <w:szCs w:val="19"/>
        </w:rPr>
        <w:t>拆箱。</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413" behindDoc="1" locked="0" layoutInCell="1" allowOverlap="1">
            <wp:simplePos x="0" y="0"/>
            <wp:positionH relativeFrom="page">
              <wp:posOffset>963889</wp:posOffset>
            </wp:positionH>
            <wp:positionV relativeFrom="line">
              <wp:posOffset>-167723</wp:posOffset>
            </wp:positionV>
            <wp:extent cx="5641423" cy="1400826"/>
            <wp:effectExtent l="0" t="0" r="0" b="0"/>
            <wp:wrapNone/>
            <wp:docPr id="285" name="Freeform 285"/>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61"/>
                            <a:pt x="805" y="1843423"/>
                            <a:pt x="2416" y="1847311"/>
                          </a:cubicBezTo>
                          <a:cubicBezTo>
                            <a:pt x="4028" y="1851205"/>
                            <a:pt x="6322" y="1854641"/>
                            <a:pt x="9298" y="1857611"/>
                          </a:cubicBezTo>
                          <a:cubicBezTo>
                            <a:pt x="12275" y="1860594"/>
                            <a:pt x="15709" y="1862888"/>
                            <a:pt x="19599" y="1864494"/>
                          </a:cubicBezTo>
                          <a:cubicBezTo>
                            <a:pt x="23489" y="1866101"/>
                            <a:pt x="27539" y="1866900"/>
                            <a:pt x="31750" y="1866900"/>
                          </a:cubicBezTo>
                          <a:lnTo>
                            <a:pt x="7486650" y="1866900"/>
                          </a:lnTo>
                          <a:cubicBezTo>
                            <a:pt x="7490859" y="1866900"/>
                            <a:pt x="7494909" y="1866101"/>
                            <a:pt x="7498798" y="1864501"/>
                          </a:cubicBezTo>
                          <a:cubicBezTo>
                            <a:pt x="7502690" y="1862888"/>
                            <a:pt x="7506123" y="1860594"/>
                            <a:pt x="7509099" y="1857611"/>
                          </a:cubicBezTo>
                          <a:cubicBezTo>
                            <a:pt x="7512076" y="1854641"/>
                            <a:pt x="7514370" y="1851205"/>
                            <a:pt x="7515981" y="1847311"/>
                          </a:cubicBezTo>
                          <a:cubicBezTo>
                            <a:pt x="7517593" y="1843423"/>
                            <a:pt x="7518400" y="1839361"/>
                            <a:pt x="7518400" y="1835150"/>
                          </a:cubicBezTo>
                          <a:lnTo>
                            <a:pt x="7518400" y="31750"/>
                          </a:lnTo>
                          <a:cubicBezTo>
                            <a:pt x="7518400" y="27552"/>
                            <a:pt x="7517593" y="23503"/>
                            <a:pt x="7515981" y="19621"/>
                          </a:cubicBezTo>
                          <a:cubicBezTo>
                            <a:pt x="7514370" y="15727"/>
                            <a:pt x="7512076" y="12291"/>
                            <a:pt x="7509099" y="9302"/>
                          </a:cubicBezTo>
                          <a:cubicBezTo>
                            <a:pt x="7506123" y="6332"/>
                            <a:pt x="7502690" y="4037"/>
                            <a:pt x="7498798" y="2438"/>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09"/>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12" behindDoc="1" locked="0" layoutInCell="1" allowOverlap="1">
            <wp:simplePos x="0" y="0"/>
            <wp:positionH relativeFrom="page">
              <wp:posOffset>963889</wp:posOffset>
            </wp:positionH>
            <wp:positionV relativeFrom="line">
              <wp:posOffset>-167723</wp:posOffset>
            </wp:positionV>
            <wp:extent cx="5641423" cy="1400826"/>
            <wp:effectExtent l="0" t="0" r="0" b="0"/>
            <wp:wrapNone/>
            <wp:docPr id="286" name="Freeform 286"/>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61"/>
                            <a:pt x="805" y="1843423"/>
                            <a:pt x="2416" y="1847311"/>
                          </a:cubicBezTo>
                          <a:cubicBezTo>
                            <a:pt x="4028" y="1851205"/>
                            <a:pt x="6322" y="1854641"/>
                            <a:pt x="9298" y="1857611"/>
                          </a:cubicBezTo>
                          <a:cubicBezTo>
                            <a:pt x="12275" y="1860594"/>
                            <a:pt x="15709" y="1862888"/>
                            <a:pt x="19599" y="1864494"/>
                          </a:cubicBezTo>
                          <a:cubicBezTo>
                            <a:pt x="23489" y="1866101"/>
                            <a:pt x="27539" y="1866900"/>
                            <a:pt x="31750" y="1866900"/>
                          </a:cubicBezTo>
                          <a:lnTo>
                            <a:pt x="7486650" y="1866900"/>
                          </a:lnTo>
                          <a:cubicBezTo>
                            <a:pt x="7490859" y="1866900"/>
                            <a:pt x="7494909" y="1866101"/>
                            <a:pt x="7498798" y="1864501"/>
                          </a:cubicBezTo>
                          <a:cubicBezTo>
                            <a:pt x="7502690" y="1862888"/>
                            <a:pt x="7506123" y="1860594"/>
                            <a:pt x="7509099" y="1857611"/>
                          </a:cubicBezTo>
                          <a:cubicBezTo>
                            <a:pt x="7512076" y="1854641"/>
                            <a:pt x="7514370" y="1851205"/>
                            <a:pt x="7515981" y="1847311"/>
                          </a:cubicBezTo>
                          <a:cubicBezTo>
                            <a:pt x="7517593" y="1843423"/>
                            <a:pt x="7518400" y="1839361"/>
                            <a:pt x="7518400" y="1835150"/>
                          </a:cubicBezTo>
                          <a:lnTo>
                            <a:pt x="7518400" y="31750"/>
                          </a:lnTo>
                          <a:cubicBezTo>
                            <a:pt x="7518400" y="27552"/>
                            <a:pt x="7517593" y="23503"/>
                            <a:pt x="7515981" y="19621"/>
                          </a:cubicBezTo>
                          <a:cubicBezTo>
                            <a:pt x="7514370" y="15727"/>
                            <a:pt x="7512076" y="12291"/>
                            <a:pt x="7509099" y="9302"/>
                          </a:cubicBezTo>
                          <a:cubicBezTo>
                            <a:pt x="7506123" y="6332"/>
                            <a:pt x="7502690" y="4037"/>
                            <a:pt x="7498798" y="2438"/>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09"/>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89" behindDoc="1" locked="0" layoutInCell="1" allowOverlap="1">
            <wp:simplePos x="0" y="0"/>
            <wp:positionH relativeFrom="page">
              <wp:posOffset>955954</wp:posOffset>
            </wp:positionH>
            <wp:positionV relativeFrom="line">
              <wp:posOffset>-156598</wp:posOffset>
            </wp:positionV>
            <wp:extent cx="292223" cy="1405036"/>
            <wp:effectExtent l="0" t="0" r="0" b="0"/>
            <wp:wrapNone/>
            <wp:docPr id="287" name="Picture 287"/>
            <wp:cNvGraphicFramePr>
              <a:graphicFrameLocks noChangeAspect="1"/>
            </wp:cNvGraphicFramePr>
            <a:graphic>
              <a:graphicData uri="http://schemas.openxmlformats.org/drawingml/2006/picture">
                <pic:pic xmlns:pic="http://schemas.openxmlformats.org/drawingml/2006/picture">
                  <pic:nvPicPr>
                    <pic:cNvPr id="287" name="Picture 287"/>
                    <pic:cNvPicPr>
                      <a:picLocks noChangeAspect="0" noChangeArrowheads="1"/>
                    </pic:cNvPicPr>
                  </pic:nvPicPr>
                  <pic:blipFill>
                    <a:blip r:embed="rId287">
                      <a:extLst>
                        <a:ext uri="{28A0092B-C50C-407E-A947-70E740481C1C}">
                          <a14:useLocalDpi xmlns:a14="http://schemas.microsoft.com/office/drawing/2010/main" val="0"/>
                        </a:ext>
                      </a:extLst>
                    </a:blip>
                    <a:srcRect/>
                    <a:stretch>
                      <a:fillRect/>
                    </a:stretch>
                  </pic:blipFill>
                  <pic:spPr>
                    <a:xfrm rot="0" flipH="0" flipV="0">
                      <a:off x="0" y="0"/>
                      <a:ext cx="292223" cy="1405036"/>
                    </a:xfrm>
                    <a:prstGeom prst="rect">
                      <a:avLst/>
                    </a:prstGeom>
                    <a:noFill/>
                  </pic:spPr>
                </pic:pic>
              </a:graphicData>
            </a:graphic>
          </wp:anchor>
        </w:drawing>
        <w:drawing>
          <wp:anchor simplePos="0" relativeHeight="251658424" behindDoc="1" locked="0" layoutInCell="1" allowOverlap="1">
            <wp:simplePos x="0" y="0"/>
            <wp:positionH relativeFrom="page">
              <wp:posOffset>968654</wp:posOffset>
            </wp:positionH>
            <wp:positionV relativeFrom="line">
              <wp:posOffset>-143899</wp:posOffset>
            </wp:positionV>
            <wp:extent cx="5593776" cy="1372238"/>
            <wp:effectExtent l="0" t="0" r="0" b="0"/>
            <wp:wrapNone/>
            <wp:docPr id="288" name="Freeform 288"/>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14" behindDoc="1" locked="0" layoutInCell="1" allowOverlap="1">
            <wp:simplePos x="0" y="0"/>
            <wp:positionH relativeFrom="page">
              <wp:posOffset>968654</wp:posOffset>
            </wp:positionH>
            <wp:positionV relativeFrom="line">
              <wp:posOffset>-143899</wp:posOffset>
            </wp:positionV>
            <wp:extent cx="5593776" cy="1372238"/>
            <wp:effectExtent l="0" t="0" r="0" b="0"/>
            <wp:wrapNone/>
            <wp:docPr id="289" name="Freeform 289"/>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手动装箱</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intValue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手动拆箱</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 =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500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"obj </w:t>
      </w:r>
      <w:r>
        <w:rPr lang="zh-CN" sz="17" baseline="0" dirty="0">
          <w:jc w:val="left"/>
          <w:rFonts w:ascii="新宋体" w:hAnsi="新宋体" w:cs="新宋体"/>
          <w:color w:val="AA1111"/>
          <w:sz w:val="17"/>
          <w:szCs w:val="17"/>
        </w:rPr>
        <w:t>等价于</w:t>
      </w:r>
      <w:r>
        <w:rPr lang="zh-CN" sz="17" baseline="0" dirty="0">
          <w:jc w:val="left"/>
          <w:rFonts w:ascii="Lucida Console" w:hAnsi="Lucida Console" w:cs="Lucida Console"/>
          <w:color w:val="AA1111"/>
          <w:sz w:val="17"/>
          <w:szCs w:val="17"/>
        </w:rPr>
        <w:t> obj1</w:t>
      </w:r>
      <w:r>
        <w:rPr lang="zh-CN" sz="17" baseline="0" dirty="0">
          <w:jc w:val="left"/>
          <w:rFonts w:ascii="新宋体" w:hAnsi="新宋体" w:cs="新宋体"/>
          <w:color w:val="AA1111"/>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obj1</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655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将字符串转换为整数】</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8"/>
          <w:sz w:val="19"/>
          <w:szCs w:val="19"/>
        </w:rPr>
        <w:t>Integer </w:t>
      </w:r>
      <w:r>
        <w:rPr lang="zh-CN" sz="19" baseline="0" dirty="0">
          <w:jc w:val="left"/>
          <w:rFonts w:ascii="微软雅黑" w:hAnsi="微软雅黑" w:cs="微软雅黑"/>
          <w:color w:val="333333"/>
          <w:sz w:val="19"/>
          <w:szCs w:val="19"/>
        </w:rPr>
        <w:t>类有一个静态的</w:t>
      </w:r>
      <w:r>
        <w:rPr lang="zh-CN" sz="19" baseline="0" dirty="0">
          <w:jc w:val="left"/>
          <w:rFonts w:ascii="宋体" w:hAnsi="宋体" w:cs="宋体"/>
          <w:color w:val="333333"/>
          <w:spacing w:val="-15"/>
          <w:sz w:val="19"/>
          <w:szCs w:val="19"/>
        </w:rPr>
        <w:t> paseInt() </w:t>
      </w:r>
      <w:r>
        <w:rPr lang="zh-CN" sz="19" baseline="0" dirty="0">
          <w:jc w:val="left"/>
          <w:rFonts w:ascii="微软雅黑" w:hAnsi="微软雅黑" w:cs="微软雅黑"/>
          <w:color w:val="333333"/>
          <w:sz w:val="19"/>
          <w:szCs w:val="19"/>
        </w:rPr>
        <w:t>方法，可以将字符串转换为整数，语法为：</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23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91" name="Freeform 29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92" name="Freeform 2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93" name="Freeform 2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94" name="Freeform 2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95" name="Freeform 2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96" name="Freeform 2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97" name="Freeform 2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98" name="Freeform 2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99" name="Freeform 2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00" name="Freeform 3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01" name="Freeform 3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02" name="Freeform 3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tabs>
          <w:tab w:val="left" w:pos="1544"/>
        </w:tabs>
        <w:spacing w:before="191"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74293</wp:posOffset>
            </wp:positionV>
            <wp:extent cx="5641423" cy="200118"/>
            <wp:effectExtent l="0" t="0" r="0" b="0"/>
            <wp:wrapNone/>
            <wp:docPr id="303" name="Freeform 30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229"/>
                            <a:pt x="2416" y="247111"/>
                          </a:cubicBezTo>
                          <a:cubicBezTo>
                            <a:pt x="4028" y="251005"/>
                            <a:pt x="6322" y="254441"/>
                            <a:pt x="9298" y="257411"/>
                          </a:cubicBezTo>
                          <a:cubicBezTo>
                            <a:pt x="12275" y="260394"/>
                            <a:pt x="15709" y="262688"/>
                            <a:pt x="19599" y="264294"/>
                          </a:cubicBezTo>
                          <a:cubicBezTo>
                            <a:pt x="23489" y="265901"/>
                            <a:pt x="27539" y="266700"/>
                            <a:pt x="31750" y="266700"/>
                          </a:cubicBezTo>
                          <a:lnTo>
                            <a:pt x="7486650" y="266700"/>
                          </a:lnTo>
                          <a:cubicBezTo>
                            <a:pt x="7490859" y="266700"/>
                            <a:pt x="7494909" y="265901"/>
                            <a:pt x="7498798" y="264301"/>
                          </a:cubicBezTo>
                          <a:cubicBezTo>
                            <a:pt x="7502690" y="262688"/>
                            <a:pt x="7506123" y="260394"/>
                            <a:pt x="7509099" y="257411"/>
                          </a:cubicBezTo>
                          <a:cubicBezTo>
                            <a:pt x="7512076" y="254441"/>
                            <a:pt x="7514370" y="251005"/>
                            <a:pt x="7515981" y="247111"/>
                          </a:cubicBezTo>
                          <a:cubicBezTo>
                            <a:pt x="7517593" y="243229"/>
                            <a:pt x="7518400" y="239167"/>
                            <a:pt x="7518400" y="2349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8"/>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74293</wp:posOffset>
            </wp:positionV>
            <wp:extent cx="5641423" cy="200118"/>
            <wp:effectExtent l="0" t="0" r="0" b="0"/>
            <wp:wrapNone/>
            <wp:docPr id="304" name="Freeform 304"/>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229"/>
                            <a:pt x="2416" y="247111"/>
                          </a:cubicBezTo>
                          <a:cubicBezTo>
                            <a:pt x="4028" y="251005"/>
                            <a:pt x="6322" y="254441"/>
                            <a:pt x="9298" y="257411"/>
                          </a:cubicBezTo>
                          <a:cubicBezTo>
                            <a:pt x="12275" y="260394"/>
                            <a:pt x="15709" y="262688"/>
                            <a:pt x="19599" y="264294"/>
                          </a:cubicBezTo>
                          <a:cubicBezTo>
                            <a:pt x="23489" y="265901"/>
                            <a:pt x="27539" y="266700"/>
                            <a:pt x="31750" y="266700"/>
                          </a:cubicBezTo>
                          <a:lnTo>
                            <a:pt x="7486650" y="266700"/>
                          </a:lnTo>
                          <a:cubicBezTo>
                            <a:pt x="7490859" y="266700"/>
                            <a:pt x="7494909" y="265901"/>
                            <a:pt x="7498798" y="264301"/>
                          </a:cubicBezTo>
                          <a:cubicBezTo>
                            <a:pt x="7502690" y="262688"/>
                            <a:pt x="7506123" y="260394"/>
                            <a:pt x="7509099" y="257411"/>
                          </a:cubicBezTo>
                          <a:cubicBezTo>
                            <a:pt x="7512076" y="254441"/>
                            <a:pt x="7514370" y="251005"/>
                            <a:pt x="7515981" y="247111"/>
                          </a:cubicBezTo>
                          <a:cubicBezTo>
                            <a:pt x="7517593" y="243229"/>
                            <a:pt x="7518400" y="239167"/>
                            <a:pt x="7518400" y="2349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8"/>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6" behindDoc="1" locked="0" layoutInCell="1" allowOverlap="1">
            <wp:simplePos x="0" y="0"/>
            <wp:positionH relativeFrom="page">
              <wp:posOffset>968654</wp:posOffset>
            </wp:positionH>
            <wp:positionV relativeFrom="line">
              <wp:posOffset>98117</wp:posOffset>
            </wp:positionV>
            <wp:extent cx="5593776" cy="171529"/>
            <wp:effectExtent l="0" t="0" r="0" b="0"/>
            <wp:wrapNone/>
            <wp:docPr id="305" name="Freeform 30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8" behindDoc="1" locked="0" layoutInCell="1" allowOverlap="1">
            <wp:simplePos x="0" y="0"/>
            <wp:positionH relativeFrom="page">
              <wp:posOffset>955954</wp:posOffset>
            </wp:positionH>
            <wp:positionV relativeFrom="line">
              <wp:posOffset>85415</wp:posOffset>
            </wp:positionV>
            <wp:extent cx="292223" cy="198970"/>
            <wp:effectExtent l="0" t="0" r="0" b="0"/>
            <wp:wrapNone/>
            <wp:docPr id="306" name="Picture 306"/>
            <wp:cNvGraphicFramePr>
              <a:graphicFrameLocks noChangeAspect="1"/>
            </wp:cNvGraphicFramePr>
            <a:graphic>
              <a:graphicData uri="http://schemas.openxmlformats.org/drawingml/2006/picture">
                <pic:pic xmlns:pic="http://schemas.openxmlformats.org/drawingml/2006/picture">
                  <pic:nvPicPr>
                    <pic:cNvPr id="306" name="Picture 306"/>
                    <pic:cNvPicPr>
                      <a:picLocks noChangeAspect="0" noChangeArrowheads="1"/>
                    </pic:cNvPicPr>
                  </pic:nvPicPr>
                  <pic:blipFill>
                    <a:blip r:embed="rId306">
                      <a:extLst>
                        <a:ext uri="{28A0092B-C50C-407E-A947-70E740481C1C}">
                          <a14:useLocalDpi xmlns:a14="http://schemas.microsoft.com/office/drawing/2010/main" val="0"/>
                        </a:ext>
                      </a:extLst>
                    </a:blip>
                    <a:srcRect/>
                    <a:stretch>
                      <a:fillRect/>
                    </a:stretch>
                  </pic:blipFill>
                  <pic:spPr>
                    <a:xfrm rot="0" flipH="0" flipV="0">
                      <a:off x="0" y="0"/>
                      <a:ext cx="292223" cy="198970"/>
                    </a:xfrm>
                    <a:prstGeom prst="rect">
                      <a:avLst/>
                    </a:prstGeom>
                    <a:noFill/>
                  </pic:spPr>
                </pic:pic>
              </a:graphicData>
            </a:graphic>
          </wp:anchor>
        </w:drawing>
        <w:drawing>
          <wp:anchor simplePos="0" relativeHeight="251658244" behindDoc="1" locked="0" layoutInCell="1" allowOverlap="1">
            <wp:simplePos x="0" y="0"/>
            <wp:positionH relativeFrom="page">
              <wp:posOffset>968654</wp:posOffset>
            </wp:positionH>
            <wp:positionV relativeFrom="line">
              <wp:posOffset>98117</wp:posOffset>
            </wp:positionV>
            <wp:extent cx="5593776" cy="171529"/>
            <wp:effectExtent l="0" t="0" r="0" b="0"/>
            <wp:wrapNone/>
            <wp:docPr id="307" name="Freeform 307"/>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0000"/>
          <w:sz w:val="17"/>
          <w:szCs w:val="17"/>
        </w:rPr>
        <w:t>parseInt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radix</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6" w:after="0" w:line="450" w:lineRule="exact"/>
        <w:ind w:left="990" w:right="4682" w:firstLine="0"/>
      </w:pPr>
      <w:r/>
      <w:r>
        <w:rPr lang="zh-CN" sz="19" baseline="0" dirty="0">
          <w:jc w:val="left"/>
          <w:rFonts w:ascii="宋体" w:hAnsi="宋体" w:cs="宋体"/>
          <w:color w:val="333333"/>
          <w:spacing w:val="-24"/>
          <w:sz w:val="19"/>
          <w:szCs w:val="19"/>
        </w:rPr>
        <w:t>s </w:t>
      </w:r>
      <w:r>
        <w:rPr lang="zh-CN" sz="19" baseline="0" dirty="0">
          <w:jc w:val="left"/>
          <w:rFonts w:ascii="微软雅黑" w:hAnsi="微软雅黑" w:cs="微软雅黑"/>
          <w:color w:val="333333"/>
          <w:sz w:val="19"/>
          <w:szCs w:val="19"/>
        </w:rPr>
        <w:t>为要转换的字符串，</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9"/>
          <w:sz w:val="19"/>
          <w:szCs w:val="19"/>
        </w:rPr>
        <w:t>adix </w:t>
      </w:r>
      <w:r>
        <w:rPr lang="zh-CN" sz="19" baseline="0" dirty="0">
          <w:jc w:val="left"/>
          <w:rFonts w:ascii="微软雅黑" w:hAnsi="微软雅黑" w:cs="微软雅黑"/>
          <w:color w:val="333333"/>
          <w:sz w:val="19"/>
          <w:szCs w:val="19"/>
        </w:rPr>
        <w:t>为进制，可选，默认为十进制。</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下面的代码将会告诉你什么样的字符串可以转换为整数：</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2" behindDoc="1" locked="0" layoutInCell="1" allowOverlap="1">
            <wp:simplePos x="0" y="0"/>
            <wp:positionH relativeFrom="page">
              <wp:posOffset>963889</wp:posOffset>
            </wp:positionH>
            <wp:positionV relativeFrom="line">
              <wp:posOffset>-510781</wp:posOffset>
            </wp:positionV>
            <wp:extent cx="5641423" cy="2944594"/>
            <wp:effectExtent l="0" t="0" r="0" b="0"/>
            <wp:wrapNone/>
            <wp:docPr id="308" name="Freeform 308"/>
            <wp:cNvGraphicFramePr/>
            <a:graphic>
              <a:graphicData uri="http://schemas.microsoft.com/office/word/2010/wordprocessingShape">
                <wps:wsp>
                  <wps:cNvCnPr/>
                  <wps:spPr>
                    <a:xfrm rot="0" flipH="0" flipV="1">
                      <a:off x="0" y="0"/>
                      <a:ext cx="5641423" cy="2944594"/>
                    </a:xfrm>
                    <a:custGeom>
                      <a:rect l="l" t="t" r="r" b="b"/>
                      <a:pathLst>
                        <a:path w="7518400" h="3924300">
                          <a:moveTo>
                            <a:pt x="0" y="31750"/>
                          </a:moveTo>
                          <a:lnTo>
                            <a:pt x="0" y="3892550"/>
                          </a:lnTo>
                          <a:cubicBezTo>
                            <a:pt x="0" y="3896767"/>
                            <a:pt x="805" y="3900829"/>
                            <a:pt x="2416" y="3904711"/>
                          </a:cubicBezTo>
                          <a:cubicBezTo>
                            <a:pt x="4028" y="3908605"/>
                            <a:pt x="6322" y="3912041"/>
                            <a:pt x="9298" y="3915011"/>
                          </a:cubicBezTo>
                          <a:cubicBezTo>
                            <a:pt x="12275" y="3918000"/>
                            <a:pt x="15709" y="3920295"/>
                            <a:pt x="19599" y="3921894"/>
                          </a:cubicBezTo>
                          <a:cubicBezTo>
                            <a:pt x="23489" y="3923501"/>
                            <a:pt x="27539" y="3924300"/>
                            <a:pt x="31750" y="3924300"/>
                          </a:cubicBezTo>
                          <a:lnTo>
                            <a:pt x="7486650" y="3924300"/>
                          </a:lnTo>
                          <a:cubicBezTo>
                            <a:pt x="7490859" y="3924300"/>
                            <a:pt x="7494909" y="3923501"/>
                            <a:pt x="7498798" y="3921894"/>
                          </a:cubicBezTo>
                          <a:cubicBezTo>
                            <a:pt x="7502690" y="3920295"/>
                            <a:pt x="7506123" y="3918000"/>
                            <a:pt x="7509099" y="3915011"/>
                          </a:cubicBezTo>
                          <a:cubicBezTo>
                            <a:pt x="7512076" y="3912041"/>
                            <a:pt x="7514370" y="3908605"/>
                            <a:pt x="7515981" y="3904711"/>
                          </a:cubicBezTo>
                          <a:cubicBezTo>
                            <a:pt x="7517593" y="3900829"/>
                            <a:pt x="7518400" y="3896767"/>
                            <a:pt x="7518400" y="3892550"/>
                          </a:cubicBezTo>
                          <a:lnTo>
                            <a:pt x="7518400" y="31750"/>
                          </a:lnTo>
                          <a:cubicBezTo>
                            <a:pt x="7518400" y="27559"/>
                            <a:pt x="7517593" y="23503"/>
                            <a:pt x="7515981" y="19621"/>
                          </a:cubicBezTo>
                          <a:cubicBezTo>
                            <a:pt x="7514370" y="15727"/>
                            <a:pt x="7512076" y="12297"/>
                            <a:pt x="7509099" y="9308"/>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8"/>
                          </a:cubicBezTo>
                          <a:cubicBezTo>
                            <a:pt x="6322" y="12297"/>
                            <a:pt x="4028" y="15727"/>
                            <a:pt x="2416" y="19621"/>
                          </a:cubicBezTo>
                          <a:cubicBezTo>
                            <a:pt x="805" y="23503"/>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1" behindDoc="1" locked="0" layoutInCell="1" allowOverlap="1">
            <wp:simplePos x="0" y="0"/>
            <wp:positionH relativeFrom="page">
              <wp:posOffset>963889</wp:posOffset>
            </wp:positionH>
            <wp:positionV relativeFrom="line">
              <wp:posOffset>-510781</wp:posOffset>
            </wp:positionV>
            <wp:extent cx="5641423" cy="2944594"/>
            <wp:effectExtent l="0" t="0" r="0" b="0"/>
            <wp:wrapNone/>
            <wp:docPr id="309" name="Freeform 309"/>
            <wp:cNvGraphicFramePr/>
            <a:graphic>
              <a:graphicData uri="http://schemas.microsoft.com/office/word/2010/wordprocessingShape">
                <wps:wsp>
                  <wps:cNvCnPr/>
                  <wps:spPr>
                    <a:xfrm rot="0" flipH="0" flipV="1">
                      <a:off x="0" y="0"/>
                      <a:ext cx="5641423" cy="2944594"/>
                    </a:xfrm>
                    <a:custGeom>
                      <a:rect l="l" t="t" r="r" b="b"/>
                      <a:pathLst>
                        <a:path w="7518400" h="3924300">
                          <a:moveTo>
                            <a:pt x="0" y="31750"/>
                          </a:moveTo>
                          <a:lnTo>
                            <a:pt x="0" y="3892550"/>
                          </a:lnTo>
                          <a:cubicBezTo>
                            <a:pt x="0" y="3896767"/>
                            <a:pt x="805" y="3900829"/>
                            <a:pt x="2416" y="3904711"/>
                          </a:cubicBezTo>
                          <a:cubicBezTo>
                            <a:pt x="4028" y="3908605"/>
                            <a:pt x="6322" y="3912041"/>
                            <a:pt x="9298" y="3915011"/>
                          </a:cubicBezTo>
                          <a:cubicBezTo>
                            <a:pt x="12275" y="3918000"/>
                            <a:pt x="15709" y="3920295"/>
                            <a:pt x="19599" y="3921894"/>
                          </a:cubicBezTo>
                          <a:cubicBezTo>
                            <a:pt x="23489" y="3923501"/>
                            <a:pt x="27539" y="3924300"/>
                            <a:pt x="31750" y="3924300"/>
                          </a:cubicBezTo>
                          <a:lnTo>
                            <a:pt x="7486650" y="3924300"/>
                          </a:lnTo>
                          <a:cubicBezTo>
                            <a:pt x="7490859" y="3924300"/>
                            <a:pt x="7494909" y="3923501"/>
                            <a:pt x="7498798" y="3921894"/>
                          </a:cubicBezTo>
                          <a:cubicBezTo>
                            <a:pt x="7502690" y="3920295"/>
                            <a:pt x="7506123" y="3918000"/>
                            <a:pt x="7509099" y="3915011"/>
                          </a:cubicBezTo>
                          <a:cubicBezTo>
                            <a:pt x="7512076" y="3912041"/>
                            <a:pt x="7514370" y="3908605"/>
                            <a:pt x="7515981" y="3904711"/>
                          </a:cubicBezTo>
                          <a:cubicBezTo>
                            <a:pt x="7517593" y="3900829"/>
                            <a:pt x="7518400" y="3896767"/>
                            <a:pt x="7518400" y="3892550"/>
                          </a:cubicBezTo>
                          <a:lnTo>
                            <a:pt x="7518400" y="31750"/>
                          </a:lnTo>
                          <a:cubicBezTo>
                            <a:pt x="7518400" y="27559"/>
                            <a:pt x="7517593" y="23503"/>
                            <a:pt x="7515981" y="19621"/>
                          </a:cubicBezTo>
                          <a:cubicBezTo>
                            <a:pt x="7514370" y="15727"/>
                            <a:pt x="7512076" y="12297"/>
                            <a:pt x="7509099" y="9308"/>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8"/>
                          </a:cubicBezTo>
                          <a:cubicBezTo>
                            <a:pt x="6322" y="12297"/>
                            <a:pt x="4028" y="15727"/>
                            <a:pt x="2416" y="19621"/>
                          </a:cubicBezTo>
                          <a:cubicBezTo>
                            <a:pt x="805" y="23503"/>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14" behindDoc="1" locked="0" layoutInCell="1" allowOverlap="1">
            <wp:simplePos x="0" y="0"/>
            <wp:positionH relativeFrom="page">
              <wp:posOffset>955954</wp:posOffset>
            </wp:positionH>
            <wp:positionV relativeFrom="line">
              <wp:posOffset>-499659</wp:posOffset>
            </wp:positionV>
            <wp:extent cx="368459" cy="2948068"/>
            <wp:effectExtent l="0" t="0" r="0" b="0"/>
            <wp:wrapNone/>
            <wp:docPr id="310" name="Picture 310"/>
            <wp:cNvGraphicFramePr>
              <a:graphicFrameLocks noChangeAspect="1"/>
            </wp:cNvGraphicFramePr>
            <a:graphic>
              <a:graphicData uri="http://schemas.openxmlformats.org/drawingml/2006/picture">
                <pic:pic xmlns:pic="http://schemas.openxmlformats.org/drawingml/2006/picture">
                  <pic:nvPicPr>
                    <pic:cNvPr id="310" name="Picture 310"/>
                    <pic:cNvPicPr>
                      <a:picLocks noChangeAspect="0" noChangeArrowheads="1"/>
                    </pic:cNvPicPr>
                  </pic:nvPicPr>
                  <pic:blipFill>
                    <a:blip r:embed="rId310">
                      <a:extLst>
                        <a:ext uri="{28A0092B-C50C-407E-A947-70E740481C1C}">
                          <a14:useLocalDpi xmlns:a14="http://schemas.microsoft.com/office/drawing/2010/main" val="0"/>
                        </a:ext>
                      </a:extLst>
                    </a:blip>
                    <a:srcRect/>
                    <a:stretch>
                      <a:fillRect/>
                    </a:stretch>
                  </pic:blipFill>
                  <pic:spPr>
                    <a:xfrm rot="0" flipH="0" flipV="0">
                      <a:off x="0" y="0"/>
                      <a:ext cx="368459" cy="2948068"/>
                    </a:xfrm>
                    <a:prstGeom prst="rect">
                      <a:avLst/>
                    </a:prstGeom>
                    <a:noFill/>
                  </pic:spPr>
                </pic:pic>
              </a:graphicData>
            </a:graphic>
          </wp:anchor>
        </w:drawing>
        <w:drawing>
          <wp:anchor simplePos="0" relativeHeight="251658320" behindDoc="1" locked="0" layoutInCell="1" allowOverlap="1">
            <wp:simplePos x="0" y="0"/>
            <wp:positionH relativeFrom="page">
              <wp:posOffset>968654</wp:posOffset>
            </wp:positionH>
            <wp:positionV relativeFrom="line">
              <wp:posOffset>-486957</wp:posOffset>
            </wp:positionV>
            <wp:extent cx="5593776" cy="2916006"/>
            <wp:effectExtent l="0" t="0" r="0" b="0"/>
            <wp:wrapNone/>
            <wp:docPr id="311" name="Freeform 311"/>
            <wp:cNvGraphicFramePr/>
            <a:graphic>
              <a:graphicData uri="http://schemas.microsoft.com/office/word/2010/wordprocessingShape">
                <wps:wsp>
                  <wps:cNvCnPr/>
                  <wps:spPr>
                    <a:xfrm rot="0" flipH="0" flipV="1">
                      <a:off x="0" y="0"/>
                      <a:ext cx="5593776" cy="2916006"/>
                    </a:xfrm>
                    <a:custGeom>
                      <a:rect l="l" t="t" r="r" b="b"/>
                      <a:pathLst>
                        <a:path w="7454900" h="3886200">
                          <a:moveTo>
                            <a:pt x="0" y="3886200"/>
                          </a:moveTo>
                          <a:lnTo>
                            <a:pt x="7454900" y="3886200"/>
                          </a:lnTo>
                          <a:lnTo>
                            <a:pt x="7454900" y="0"/>
                          </a:lnTo>
                          <a:lnTo>
                            <a:pt x="0" y="0"/>
                          </a:lnTo>
                          <a:lnTo>
                            <a:pt x="0" y="3886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968654</wp:posOffset>
            </wp:positionH>
            <wp:positionV relativeFrom="line">
              <wp:posOffset>-486957</wp:posOffset>
            </wp:positionV>
            <wp:extent cx="5593776" cy="2916006"/>
            <wp:effectExtent l="0" t="0" r="0" b="0"/>
            <wp:wrapNone/>
            <wp:docPr id="312" name="Freeform 312"/>
            <wp:cNvGraphicFramePr/>
            <a:graphic>
              <a:graphicData uri="http://schemas.microsoft.com/office/word/2010/wordprocessingShape">
                <wps:wsp>
                  <wps:cNvCnPr/>
                  <wps:spPr>
                    <a:xfrm rot="0" flipH="0" flipV="1">
                      <a:off x="0" y="0"/>
                      <a:ext cx="5593776" cy="2916006"/>
                    </a:xfrm>
                    <a:custGeom>
                      <a:rect l="l" t="t" r="r" b="b"/>
                      <a:pathLst>
                        <a:path w="7454900" h="3886200">
                          <a:moveTo>
                            <a:pt x="0" y="3886200"/>
                          </a:moveTo>
                          <a:lnTo>
                            <a:pt x="7454900" y="3886200"/>
                          </a:lnTo>
                          <a:lnTo>
                            <a:pt x="7454900" y="0"/>
                          </a:lnTo>
                          <a:lnTo>
                            <a:pt x="0" y="0"/>
                          </a:lnTo>
                          <a:lnTo>
                            <a:pt x="0" y="3886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"123"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"123abc"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"abc123"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"abcxyz"</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try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parseInt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 </w:t>
      </w:r>
      <w:r>
        <w:rPr lang="zh-CN" sz="17" baseline="0" dirty="0">
          <w:jc w:val="left"/>
          <w:rFonts w:ascii="新宋体" w:hAnsi="新宋体" w:cs="新宋体"/>
          <w:color w:val="AA1111"/>
          <w:sz w:val="17"/>
          <w:szCs w:val="17"/>
        </w:rPr>
        <w:t>可以转换为整数</w:t>
      </w:r>
      <w:r>
        <w:rPr lang="zh-CN" sz="17" baseline="0" dirty="0">
          <w:jc w:val="left"/>
          <w:rFonts w:ascii="Lucida Console" w:hAnsi="Lucida Console" w:cs="Lucida Console"/>
          <w:color w:val="AA1111"/>
          <w:sz w:val="17"/>
          <w:szCs w:val="17"/>
        </w:rPr>
        <w:t>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catch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Exception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 </w:t>
      </w:r>
      <w:r>
        <w:rPr lang="zh-CN" sz="17" baseline="0" dirty="0">
          <w:jc w:val="left"/>
          <w:rFonts w:ascii="新宋体" w:hAnsi="新宋体" w:cs="新宋体"/>
          <w:color w:val="AA1111"/>
          <w:sz w:val="17"/>
          <w:szCs w:val="17"/>
        </w:rPr>
        <w:t>无法转换为整数</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结果</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346" w:space="0"/>
          </w:cols>
          <w:docGrid w:linePitch="360"/>
        </w:sectPr>
        <w:spacing w:before="9" w:after="0" w:line="270" w:lineRule="exact"/>
        <w:ind w:left="0" w:right="4192" w:firstLine="0"/>
      </w:pPr>
      <w:r/>
      <w:r>
        <w:rPr lang="zh-CN" sz="17" baseline="0" dirty="0">
          <w:jc w:val="left"/>
          <w:rFonts w:ascii="Lucida Console" w:hAnsi="Lucida Console" w:cs="Lucida Console"/>
          <w:color w:val="116644"/>
          <w:sz w:val="17"/>
          <w:szCs w:val="17"/>
        </w:rPr>
        <w:t>123</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可以转换为整数</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pacing w:val="-4"/>
          <w:sz w:val="17"/>
          <w:szCs w:val="17"/>
        </w:rPr>
        <w:t>123</w:t>
      </w:r>
      <w:r>
        <w:rPr>
          <w:rFonts w:ascii="Times New Roman" w:hAnsi="Times New Roman" w:cs="Times New Roman"/>
          <w:sz w:val="17"/>
          <w:szCs w:val="17"/>
        </w:rPr>
        <w:t> </w:t>
      </w:r>
      <w:r/>
      <w:r>
        <w:rPr lang="zh-CN" sz="17" baseline="0" dirty="0">
          <w:jc w:val="left"/>
          <w:rFonts w:ascii="Lucida Console" w:hAnsi="Lucida Console" w:cs="Lucida Console"/>
          <w:color w:val="116644"/>
          <w:sz w:val="17"/>
          <w:szCs w:val="17"/>
        </w:rPr>
        <w:t>123</w:t>
      </w:r>
      <w:r>
        <w:rPr lang="zh-CN" sz="17" baseline="0" dirty="0">
          <w:jc w:val="left"/>
          <w:rFonts w:ascii="Lucida Console" w:hAnsi="Lucida Console" w:cs="Lucida Console"/>
          <w:color w:val="000000"/>
          <w:sz w:val="17"/>
          <w:szCs w:val="17"/>
        </w:rPr>
        <w:t>abc</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无法转换为整数</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abc123</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无法转换为整数</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abcxyz</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无法转换为整数</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4"/>
          <w:sz w:val="19"/>
          <w:szCs w:val="19"/>
        </w:rPr>
        <w:t> 3</w:t>
      </w:r>
      <w:r>
        <w:rPr lang="zh-CN" sz="19" baseline="0" dirty="0">
          <w:jc w:val="left"/>
          <w:rFonts w:ascii="微软雅黑" w:hAnsi="微软雅黑" w:cs="微软雅黑"/>
          <w:color w:val="333333"/>
          <w:sz w:val="19"/>
          <w:szCs w:val="19"/>
        </w:rPr>
        <w:t>、将整数转换为字符串】</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990" w:right="967" w:firstLine="0"/>
      </w:pPr>
      <w:r/>
      <w:r>
        <w:rPr lang="zh-CN" sz="19" baseline="0" dirty="0">
          <w:jc w:val="left"/>
          <w:rFonts w:ascii="宋体" w:hAnsi="宋体" w:cs="宋体"/>
          <w:color w:val="333333"/>
          <w:spacing w:val="-8"/>
          <w:sz w:val="19"/>
          <w:szCs w:val="19"/>
        </w:rPr>
        <w:t>Integer </w:t>
      </w:r>
      <w:r>
        <w:rPr lang="zh-CN" sz="19" baseline="0" dirty="0">
          <w:jc w:val="left"/>
          <w:rFonts w:ascii="微软雅黑" w:hAnsi="微软雅黑" w:cs="微软雅黑"/>
          <w:color w:val="333333"/>
          <w:sz w:val="19"/>
          <w:szCs w:val="19"/>
        </w:rPr>
        <w:t>类有一个静态的</w:t>
      </w:r>
      <w:r>
        <w:rPr lang="zh-CN" sz="19" baseline="0" dirty="0">
          <w:jc w:val="left"/>
          <w:rFonts w:ascii="宋体" w:hAnsi="宋体" w:cs="宋体"/>
          <w:color w:val="333333"/>
          <w:spacing w:val="-18"/>
          <w:sz w:val="19"/>
          <w:szCs w:val="19"/>
        </w:rPr>
        <w:t> toString() </w:t>
      </w:r>
      <w:r>
        <w:rPr lang="zh-CN" sz="19" baseline="0" dirty="0">
          <w:jc w:val="left"/>
          <w:rFonts w:ascii="微软雅黑" w:hAnsi="微软雅黑" w:cs="微软雅黑"/>
          <w:color w:val="333333"/>
          <w:sz w:val="19"/>
          <w:szCs w:val="19"/>
        </w:rPr>
        <w:t>方法，可以将整数转换为字符串。或者直接在整数后面加空字符串即</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可！</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63" behindDoc="1" locked="0" layoutInCell="1" allowOverlap="1">
            <wp:simplePos x="0" y="0"/>
            <wp:positionH relativeFrom="page">
              <wp:posOffset>963889</wp:posOffset>
            </wp:positionH>
            <wp:positionV relativeFrom="line">
              <wp:posOffset>-167720</wp:posOffset>
            </wp:positionV>
            <wp:extent cx="5641423" cy="1057766"/>
            <wp:effectExtent l="0" t="0" r="0" b="0"/>
            <wp:wrapNone/>
            <wp:docPr id="313" name="Freeform 313"/>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73"/>
                            <a:pt x="805" y="1386235"/>
                            <a:pt x="2416" y="1390117"/>
                          </a:cubicBezTo>
                          <a:cubicBezTo>
                            <a:pt x="4028" y="1394005"/>
                            <a:pt x="6322" y="1397435"/>
                            <a:pt x="9298" y="1400405"/>
                          </a:cubicBezTo>
                          <a:cubicBezTo>
                            <a:pt x="12275" y="1403394"/>
                            <a:pt x="15709" y="1405688"/>
                            <a:pt x="19599" y="1407294"/>
                          </a:cubicBezTo>
                          <a:cubicBezTo>
                            <a:pt x="23489" y="1408901"/>
                            <a:pt x="27539" y="1409700"/>
                            <a:pt x="31750" y="1409700"/>
                          </a:cubicBezTo>
                          <a:lnTo>
                            <a:pt x="7486650" y="1409700"/>
                          </a:lnTo>
                          <a:cubicBezTo>
                            <a:pt x="7490859" y="1409700"/>
                            <a:pt x="7494909" y="1408894"/>
                            <a:pt x="7498798" y="1407288"/>
                          </a:cubicBezTo>
                          <a:cubicBezTo>
                            <a:pt x="7502690" y="1405688"/>
                            <a:pt x="7506123" y="1403394"/>
                            <a:pt x="7509099" y="1400405"/>
                          </a:cubicBezTo>
                          <a:cubicBezTo>
                            <a:pt x="7512076" y="1397435"/>
                            <a:pt x="7514370" y="1394005"/>
                            <a:pt x="7515981" y="1390117"/>
                          </a:cubicBezTo>
                          <a:cubicBezTo>
                            <a:pt x="7517593" y="1386235"/>
                            <a:pt x="7518400" y="1382173"/>
                            <a:pt x="7518400" y="1377950"/>
                          </a:cubicBezTo>
                          <a:lnTo>
                            <a:pt x="7518400" y="31750"/>
                          </a:lnTo>
                          <a:cubicBezTo>
                            <a:pt x="7518400" y="27552"/>
                            <a:pt x="7517593" y="23497"/>
                            <a:pt x="7515981" y="19615"/>
                          </a:cubicBezTo>
                          <a:cubicBezTo>
                            <a:pt x="7514370" y="15720"/>
                            <a:pt x="7512076" y="12297"/>
                            <a:pt x="7509099" y="9308"/>
                          </a:cubicBezTo>
                          <a:cubicBezTo>
                            <a:pt x="7506123" y="6338"/>
                            <a:pt x="7502690" y="4044"/>
                            <a:pt x="7498798" y="2444"/>
                          </a:cubicBezTo>
                          <a:cubicBezTo>
                            <a:pt x="7494909" y="831"/>
                            <a:pt x="7490859" y="19"/>
                            <a:pt x="7486650" y="0"/>
                          </a:cubicBezTo>
                          <a:lnTo>
                            <a:pt x="31750" y="0"/>
                          </a:lnTo>
                          <a:cubicBezTo>
                            <a:pt x="27539" y="19"/>
                            <a:pt x="23489" y="831"/>
                            <a:pt x="19599" y="2444"/>
                          </a:cubicBezTo>
                          <a:cubicBezTo>
                            <a:pt x="15709" y="4044"/>
                            <a:pt x="12275" y="6338"/>
                            <a:pt x="9298" y="9308"/>
                          </a:cubicBezTo>
                          <a:cubicBezTo>
                            <a:pt x="6322" y="12297"/>
                            <a:pt x="4028" y="15727"/>
                            <a:pt x="2416" y="19621"/>
                          </a:cubicBezTo>
                          <a:cubicBezTo>
                            <a:pt x="805" y="23503"/>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2" behindDoc="1" locked="0" layoutInCell="1" allowOverlap="1">
            <wp:simplePos x="0" y="0"/>
            <wp:positionH relativeFrom="page">
              <wp:posOffset>963889</wp:posOffset>
            </wp:positionH>
            <wp:positionV relativeFrom="line">
              <wp:posOffset>-167720</wp:posOffset>
            </wp:positionV>
            <wp:extent cx="5641423" cy="1057766"/>
            <wp:effectExtent l="0" t="0" r="0" b="0"/>
            <wp:wrapNone/>
            <wp:docPr id="314" name="Freeform 314"/>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73"/>
                            <a:pt x="805" y="1386235"/>
                            <a:pt x="2416" y="1390117"/>
                          </a:cubicBezTo>
                          <a:cubicBezTo>
                            <a:pt x="4028" y="1394005"/>
                            <a:pt x="6322" y="1397435"/>
                            <a:pt x="9298" y="1400405"/>
                          </a:cubicBezTo>
                          <a:cubicBezTo>
                            <a:pt x="12275" y="1403394"/>
                            <a:pt x="15709" y="1405688"/>
                            <a:pt x="19599" y="1407294"/>
                          </a:cubicBezTo>
                          <a:cubicBezTo>
                            <a:pt x="23489" y="1408901"/>
                            <a:pt x="27539" y="1409700"/>
                            <a:pt x="31750" y="1409700"/>
                          </a:cubicBezTo>
                          <a:lnTo>
                            <a:pt x="7486650" y="1409700"/>
                          </a:lnTo>
                          <a:cubicBezTo>
                            <a:pt x="7490859" y="1409700"/>
                            <a:pt x="7494909" y="1408894"/>
                            <a:pt x="7498798" y="1407288"/>
                          </a:cubicBezTo>
                          <a:cubicBezTo>
                            <a:pt x="7502690" y="1405688"/>
                            <a:pt x="7506123" y="1403394"/>
                            <a:pt x="7509099" y="1400405"/>
                          </a:cubicBezTo>
                          <a:cubicBezTo>
                            <a:pt x="7512076" y="1397435"/>
                            <a:pt x="7514370" y="1394005"/>
                            <a:pt x="7515981" y="1390117"/>
                          </a:cubicBezTo>
                          <a:cubicBezTo>
                            <a:pt x="7517593" y="1386235"/>
                            <a:pt x="7518400" y="1382173"/>
                            <a:pt x="7518400" y="1377950"/>
                          </a:cubicBezTo>
                          <a:lnTo>
                            <a:pt x="7518400" y="31750"/>
                          </a:lnTo>
                          <a:cubicBezTo>
                            <a:pt x="7518400" y="27552"/>
                            <a:pt x="7517593" y="23497"/>
                            <a:pt x="7515981" y="19615"/>
                          </a:cubicBezTo>
                          <a:cubicBezTo>
                            <a:pt x="7514370" y="15720"/>
                            <a:pt x="7512076" y="12297"/>
                            <a:pt x="7509099" y="9308"/>
                          </a:cubicBezTo>
                          <a:cubicBezTo>
                            <a:pt x="7506123" y="6338"/>
                            <a:pt x="7502690" y="4044"/>
                            <a:pt x="7498798" y="2444"/>
                          </a:cubicBezTo>
                          <a:cubicBezTo>
                            <a:pt x="7494909" y="831"/>
                            <a:pt x="7490859" y="19"/>
                            <a:pt x="7486650" y="0"/>
                          </a:cubicBezTo>
                          <a:lnTo>
                            <a:pt x="31750" y="0"/>
                          </a:lnTo>
                          <a:cubicBezTo>
                            <a:pt x="27539" y="19"/>
                            <a:pt x="23489" y="831"/>
                            <a:pt x="19599" y="2444"/>
                          </a:cubicBezTo>
                          <a:cubicBezTo>
                            <a:pt x="15709" y="4044"/>
                            <a:pt x="12275" y="6338"/>
                            <a:pt x="9298" y="9308"/>
                          </a:cubicBezTo>
                          <a:cubicBezTo>
                            <a:pt x="6322" y="12297"/>
                            <a:pt x="4028" y="15727"/>
                            <a:pt x="2416" y="19621"/>
                          </a:cubicBezTo>
                          <a:cubicBezTo>
                            <a:pt x="805" y="23503"/>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90" behindDoc="1" locked="0" layoutInCell="1" allowOverlap="1">
            <wp:simplePos x="0" y="0"/>
            <wp:positionH relativeFrom="page">
              <wp:posOffset>955954</wp:posOffset>
            </wp:positionH>
            <wp:positionV relativeFrom="line">
              <wp:posOffset>-156596</wp:posOffset>
            </wp:positionV>
            <wp:extent cx="292223" cy="1063469"/>
            <wp:effectExtent l="0" t="0" r="0" b="0"/>
            <wp:wrapNone/>
            <wp:docPr id="315" name="Picture 315"/>
            <wp:cNvGraphicFramePr>
              <a:graphicFrameLocks noChangeAspect="1"/>
            </wp:cNvGraphicFramePr>
            <a:graphic>
              <a:graphicData uri="http://schemas.openxmlformats.org/drawingml/2006/picture">
                <pic:pic xmlns:pic="http://schemas.openxmlformats.org/drawingml/2006/picture">
                  <pic:nvPicPr>
                    <pic:cNvPr id="315" name="Picture 315"/>
                    <pic:cNvPicPr>
                      <a:picLocks noChangeAspect="0" noChangeArrowheads="1"/>
                    </pic:cNvPicPr>
                  </pic:nvPicPr>
                  <pic:blipFill>
                    <a:blip r:embed="rId315">
                      <a:extLst>
                        <a:ext uri="{28A0092B-C50C-407E-A947-70E740481C1C}">
                          <a14:useLocalDpi xmlns:a14="http://schemas.microsoft.com/office/drawing/2010/main" val="0"/>
                        </a:ext>
                      </a:extLst>
                    </a:blip>
                    <a:srcRect/>
                    <a:stretch>
                      <a:fillRect/>
                    </a:stretch>
                  </pic:blipFill>
                  <pic:spPr>
                    <a:xfrm rot="0" flipH="0" flipV="0">
                      <a:off x="0" y="0"/>
                      <a:ext cx="292223" cy="1063469"/>
                    </a:xfrm>
                    <a:prstGeom prst="rect">
                      <a:avLst/>
                    </a:prstGeom>
                    <a:noFill/>
                  </pic:spPr>
                </pic:pic>
              </a:graphicData>
            </a:graphic>
          </wp:anchor>
        </w:drawing>
        <w:drawing>
          <wp:anchor simplePos="0" relativeHeight="251658740" behindDoc="1" locked="0" layoutInCell="1" allowOverlap="1">
            <wp:simplePos x="0" y="0"/>
            <wp:positionH relativeFrom="page">
              <wp:posOffset>968654</wp:posOffset>
            </wp:positionH>
            <wp:positionV relativeFrom="line">
              <wp:posOffset>-143897</wp:posOffset>
            </wp:positionV>
            <wp:extent cx="5593776" cy="1029178"/>
            <wp:effectExtent l="0" t="0" r="0" b="0"/>
            <wp:wrapNone/>
            <wp:docPr id="316" name="Freeform 316"/>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1" locked="0" layoutInCell="1" allowOverlap="1">
            <wp:simplePos x="0" y="0"/>
            <wp:positionH relativeFrom="page">
              <wp:posOffset>968654</wp:posOffset>
            </wp:positionH>
            <wp:positionV relativeFrom="line">
              <wp:posOffset>-143897</wp:posOffset>
            </wp:positionV>
            <wp:extent cx="5593776" cy="1029178"/>
            <wp:effectExtent l="0" t="0" r="0" b="0"/>
            <wp:wrapNone/>
            <wp:docPr id="317" name="Freeform 317"/>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5"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 =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、自动拆箱和装箱	</w:t>
      </w:r>
      <w:hyperlink r:id="rId29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30" w:after="0" w:line="375" w:lineRule="exact"/>
        <w:ind w:left="990" w:right="854" w:firstLine="0"/>
      </w:pPr>
      <w:r/>
      <w:r>
        <w:rPr lang="zh-CN" sz="19" baseline="0" dirty="0">
          <w:jc w:val="left"/>
          <w:rFonts w:ascii="微软雅黑" w:hAnsi="微软雅黑" w:cs="微软雅黑"/>
          <w:color w:val="333333"/>
          <w:sz w:val="19"/>
          <w:szCs w:val="19"/>
        </w:rPr>
        <w:t>上面的例子都需要手动实例化一个包装类，称为手动拆箱装箱。</w:t>
      </w:r>
      <w:r>
        <w:rPr lang="zh-CN" sz="19" baseline="0" dirty="0">
          <w:jc w:val="left"/>
          <w:rFonts w:ascii="宋体" w:hAnsi="宋体" w:cs="宋体"/>
          <w:color w:val="333333"/>
          <w:spacing w:val="-15"/>
          <w:sz w:val="19"/>
          <w:szCs w:val="19"/>
        </w:rPr>
        <w:t>Java 1.5(5.0) </w:t>
      </w:r>
      <w:r>
        <w:rPr lang="zh-CN" sz="19" baseline="0" dirty="0">
          <w:jc w:val="left"/>
          <w:rFonts w:ascii="微软雅黑" w:hAnsi="微软雅黑" w:cs="微软雅黑"/>
          <w:color w:val="333333"/>
          <w:sz w:val="19"/>
          <w:szCs w:val="19"/>
        </w:rPr>
        <w:t>之前必须手动拆箱装箱。</w:t>
      </w:r>
      <w:r>
        <w:rPr>
          <w:rFonts w:ascii="Times New Roman" w:hAnsi="Times New Roman" w:cs="Times New Roman"/>
          <w:sz w:val="19"/>
          <w:szCs w:val="19"/>
        </w:rPr>
        <w:t> </w:t>
      </w:r>
      <w:r/>
      <w:r>
        <w:rPr lang="zh-CN" sz="19" baseline="0" dirty="0">
          <w:jc w:val="left"/>
          <w:rFonts w:ascii="宋体" w:hAnsi="宋体" w:cs="宋体"/>
          <w:color w:val="333333"/>
          <w:spacing w:val="-13"/>
          <w:sz w:val="19"/>
          <w:szCs w:val="19"/>
        </w:rPr>
        <w:t>Java 1.5 </w:t>
      </w:r>
      <w:r>
        <w:rPr lang="zh-CN" sz="19" baseline="0" dirty="0">
          <w:jc w:val="left"/>
          <w:rFonts w:ascii="微软雅黑" w:hAnsi="微软雅黑" w:cs="微软雅黑"/>
          <w:color w:val="333333"/>
          <w:sz w:val="19"/>
          <w:szCs w:val="19"/>
        </w:rPr>
        <w:t>之后可以自动拆箱装箱，也就是在进行基本数据类型和对应的包装类转换时，系统将自动进</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行，这将大大方便程序员的代码书写。</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82" behindDoc="1" locked="0" layoutInCell="1" allowOverlap="1">
            <wp:simplePos x="0" y="0"/>
            <wp:positionH relativeFrom="page">
              <wp:posOffset>963889</wp:posOffset>
            </wp:positionH>
            <wp:positionV relativeFrom="line">
              <wp:posOffset>-339248</wp:posOffset>
            </wp:positionV>
            <wp:extent cx="5641423" cy="2086945"/>
            <wp:effectExtent l="0" t="0" r="0" b="0"/>
            <wp:wrapNone/>
            <wp:docPr id="318" name="Freeform 318"/>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67"/>
                            <a:pt x="805" y="2757829"/>
                            <a:pt x="2416" y="2761711"/>
                          </a:cubicBezTo>
                          <a:cubicBezTo>
                            <a:pt x="4028" y="2765599"/>
                            <a:pt x="6322" y="2769035"/>
                            <a:pt x="9298" y="2772005"/>
                          </a:cubicBezTo>
                          <a:cubicBezTo>
                            <a:pt x="12275" y="2774994"/>
                            <a:pt x="15709" y="2777288"/>
                            <a:pt x="19599" y="2778888"/>
                          </a:cubicBezTo>
                          <a:cubicBezTo>
                            <a:pt x="23489" y="2780494"/>
                            <a:pt x="27539" y="2781300"/>
                            <a:pt x="31750" y="2781300"/>
                          </a:cubicBezTo>
                          <a:lnTo>
                            <a:pt x="7486650" y="2781300"/>
                          </a:lnTo>
                          <a:cubicBezTo>
                            <a:pt x="7490859" y="2781300"/>
                            <a:pt x="7494909" y="2780494"/>
                            <a:pt x="7498798" y="2778888"/>
                          </a:cubicBezTo>
                          <a:cubicBezTo>
                            <a:pt x="7502690" y="2777288"/>
                            <a:pt x="7506123" y="2774994"/>
                            <a:pt x="7509099" y="2772005"/>
                          </a:cubicBezTo>
                          <a:cubicBezTo>
                            <a:pt x="7512076" y="2769035"/>
                            <a:pt x="7514370" y="2765599"/>
                            <a:pt x="7515981" y="2761711"/>
                          </a:cubicBezTo>
                          <a:cubicBezTo>
                            <a:pt x="7517593" y="2757829"/>
                            <a:pt x="7518400" y="2753767"/>
                            <a:pt x="7518400" y="2749550"/>
                          </a:cubicBezTo>
                          <a:lnTo>
                            <a:pt x="7518400" y="31750"/>
                          </a:lnTo>
                          <a:cubicBezTo>
                            <a:pt x="7518400" y="27546"/>
                            <a:pt x="7517593" y="23503"/>
                            <a:pt x="7515981" y="19609"/>
                          </a:cubicBezTo>
                          <a:cubicBezTo>
                            <a:pt x="7514370" y="15727"/>
                            <a:pt x="7512076" y="12291"/>
                            <a:pt x="7509099" y="9315"/>
                          </a:cubicBezTo>
                          <a:cubicBezTo>
                            <a:pt x="7506123" y="6350"/>
                            <a:pt x="7502690" y="4056"/>
                            <a:pt x="7498798" y="2431"/>
                          </a:cubicBezTo>
                          <a:cubicBezTo>
                            <a:pt x="7494909" y="807"/>
                            <a:pt x="7490859" y="13"/>
                            <a:pt x="7486650" y="0"/>
                          </a:cubicBezTo>
                          <a:lnTo>
                            <a:pt x="31750" y="0"/>
                          </a:lnTo>
                          <a:cubicBezTo>
                            <a:pt x="27539" y="13"/>
                            <a:pt x="23489" y="807"/>
                            <a:pt x="19599" y="2431"/>
                          </a:cubicBezTo>
                          <a:cubicBezTo>
                            <a:pt x="15709" y="4056"/>
                            <a:pt x="12275" y="6350"/>
                            <a:pt x="9298" y="9315"/>
                          </a:cubicBezTo>
                          <a:cubicBezTo>
                            <a:pt x="6322" y="12291"/>
                            <a:pt x="4028" y="15727"/>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1" behindDoc="1" locked="0" layoutInCell="1" allowOverlap="1">
            <wp:simplePos x="0" y="0"/>
            <wp:positionH relativeFrom="page">
              <wp:posOffset>963889</wp:posOffset>
            </wp:positionH>
            <wp:positionV relativeFrom="line">
              <wp:posOffset>-339248</wp:posOffset>
            </wp:positionV>
            <wp:extent cx="5641423" cy="2086945"/>
            <wp:effectExtent l="0" t="0" r="0" b="0"/>
            <wp:wrapNone/>
            <wp:docPr id="319" name="Freeform 319"/>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67"/>
                            <a:pt x="805" y="2757829"/>
                            <a:pt x="2416" y="2761711"/>
                          </a:cubicBezTo>
                          <a:cubicBezTo>
                            <a:pt x="4028" y="2765599"/>
                            <a:pt x="6322" y="2769035"/>
                            <a:pt x="9298" y="2772005"/>
                          </a:cubicBezTo>
                          <a:cubicBezTo>
                            <a:pt x="12275" y="2774994"/>
                            <a:pt x="15709" y="2777288"/>
                            <a:pt x="19599" y="2778888"/>
                          </a:cubicBezTo>
                          <a:cubicBezTo>
                            <a:pt x="23489" y="2780494"/>
                            <a:pt x="27539" y="2781300"/>
                            <a:pt x="31750" y="2781300"/>
                          </a:cubicBezTo>
                          <a:lnTo>
                            <a:pt x="7486650" y="2781300"/>
                          </a:lnTo>
                          <a:cubicBezTo>
                            <a:pt x="7490859" y="2781300"/>
                            <a:pt x="7494909" y="2780494"/>
                            <a:pt x="7498798" y="2778888"/>
                          </a:cubicBezTo>
                          <a:cubicBezTo>
                            <a:pt x="7502690" y="2777288"/>
                            <a:pt x="7506123" y="2774994"/>
                            <a:pt x="7509099" y="2772005"/>
                          </a:cubicBezTo>
                          <a:cubicBezTo>
                            <a:pt x="7512076" y="2769035"/>
                            <a:pt x="7514370" y="2765599"/>
                            <a:pt x="7515981" y="2761711"/>
                          </a:cubicBezTo>
                          <a:cubicBezTo>
                            <a:pt x="7517593" y="2757829"/>
                            <a:pt x="7518400" y="2753767"/>
                            <a:pt x="7518400" y="2749550"/>
                          </a:cubicBezTo>
                          <a:lnTo>
                            <a:pt x="7518400" y="31750"/>
                          </a:lnTo>
                          <a:cubicBezTo>
                            <a:pt x="7518400" y="27546"/>
                            <a:pt x="7517593" y="23503"/>
                            <a:pt x="7515981" y="19609"/>
                          </a:cubicBezTo>
                          <a:cubicBezTo>
                            <a:pt x="7514370" y="15727"/>
                            <a:pt x="7512076" y="12291"/>
                            <a:pt x="7509099" y="9315"/>
                          </a:cubicBezTo>
                          <a:cubicBezTo>
                            <a:pt x="7506123" y="6350"/>
                            <a:pt x="7502690" y="4056"/>
                            <a:pt x="7498798" y="2431"/>
                          </a:cubicBezTo>
                          <a:cubicBezTo>
                            <a:pt x="7494909" y="807"/>
                            <a:pt x="7490859" y="13"/>
                            <a:pt x="7486650" y="0"/>
                          </a:cubicBezTo>
                          <a:lnTo>
                            <a:pt x="31750" y="0"/>
                          </a:lnTo>
                          <a:cubicBezTo>
                            <a:pt x="27539" y="13"/>
                            <a:pt x="23489" y="807"/>
                            <a:pt x="19599" y="2431"/>
                          </a:cubicBezTo>
                          <a:cubicBezTo>
                            <a:pt x="15709" y="4056"/>
                            <a:pt x="12275" y="6350"/>
                            <a:pt x="9298" y="9315"/>
                          </a:cubicBezTo>
                          <a:cubicBezTo>
                            <a:pt x="6322" y="12291"/>
                            <a:pt x="4028" y="15727"/>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166" behindDoc="1" locked="0" layoutInCell="1" allowOverlap="1">
            <wp:simplePos x="0" y="0"/>
            <wp:positionH relativeFrom="page">
              <wp:posOffset>955954</wp:posOffset>
            </wp:positionH>
            <wp:positionV relativeFrom="line">
              <wp:posOffset>-328122</wp:posOffset>
            </wp:positionV>
            <wp:extent cx="368459" cy="2084691"/>
            <wp:effectExtent l="0" t="0" r="0" b="0"/>
            <wp:wrapNone/>
            <wp:docPr id="320" name="Picture 320"/>
            <wp:cNvGraphicFramePr>
              <a:graphicFrameLocks noChangeAspect="1"/>
            </wp:cNvGraphicFramePr>
            <a:graphic>
              <a:graphicData uri="http://schemas.openxmlformats.org/drawingml/2006/picture">
                <pic:pic xmlns:pic="http://schemas.openxmlformats.org/drawingml/2006/picture">
                  <pic:nvPicPr>
                    <pic:cNvPr id="320" name="Picture 320"/>
                    <pic:cNvPicPr>
                      <a:picLocks noChangeAspect="0" noChangeArrowheads="1"/>
                    </pic:cNvPicPr>
                  </pic:nvPicPr>
                  <pic:blipFill>
                    <a:blip r:embed="rId320">
                      <a:extLst>
                        <a:ext uri="{28A0092B-C50C-407E-A947-70E740481C1C}">
                          <a14:useLocalDpi xmlns:a14="http://schemas.microsoft.com/office/drawing/2010/main" val="0"/>
                        </a:ext>
                      </a:extLst>
                    </a:blip>
                    <a:srcRect/>
                    <a:stretch>
                      <a:fillRect/>
                    </a:stretch>
                  </pic:blipFill>
                  <pic:spPr>
                    <a:xfrm rot="0" flipH="0" flipV="0">
                      <a:off x="0" y="0"/>
                      <a:ext cx="368459" cy="2084691"/>
                    </a:xfrm>
                    <a:prstGeom prst="rect">
                      <a:avLst/>
                    </a:prstGeom>
                    <a:noFill/>
                  </pic:spPr>
                </pic:pic>
              </a:graphicData>
            </a:graphic>
          </wp:anchor>
        </w:drawing>
        <w:drawing>
          <wp:anchor simplePos="0" relativeHeight="251658897" behindDoc="1" locked="0" layoutInCell="1" allowOverlap="1">
            <wp:simplePos x="0" y="0"/>
            <wp:positionH relativeFrom="page">
              <wp:posOffset>968654</wp:posOffset>
            </wp:positionH>
            <wp:positionV relativeFrom="line">
              <wp:posOffset>-315425</wp:posOffset>
            </wp:positionV>
            <wp:extent cx="5593776" cy="2058357"/>
            <wp:effectExtent l="0" t="0" r="0" b="0"/>
            <wp:wrapNone/>
            <wp:docPr id="321" name="Freeform 321"/>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3" behindDoc="1" locked="0" layoutInCell="1" allowOverlap="1">
            <wp:simplePos x="0" y="0"/>
            <wp:positionH relativeFrom="page">
              <wp:posOffset>968654</wp:posOffset>
            </wp:positionH>
            <wp:positionV relativeFrom="line">
              <wp:posOffset>-315425</wp:posOffset>
            </wp:positionV>
            <wp:extent cx="5593776" cy="2058357"/>
            <wp:effectExtent l="0" t="0" r="0" b="0"/>
            <wp:wrapNone/>
            <wp:docPr id="322" name="Freeform 322"/>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自动装箱</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自动拆箱</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 =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"obj </w:t>
      </w:r>
      <w:r>
        <w:rPr lang="zh-CN" sz="17" baseline="0" dirty="0">
          <w:jc w:val="left"/>
          <w:rFonts w:ascii="新宋体" w:hAnsi="新宋体" w:cs="新宋体"/>
          <w:color w:val="AA1111"/>
          <w:sz w:val="17"/>
          <w:szCs w:val="17"/>
        </w:rPr>
        <w:t>等价于</w:t>
      </w:r>
      <w:r>
        <w:rPr lang="zh-CN" sz="17" baseline="0" dirty="0">
          <w:jc w:val="left"/>
          <w:rFonts w:ascii="Lucida Console" w:hAnsi="Lucida Console" w:cs="Lucida Console"/>
          <w:color w:val="AA1111"/>
          <w:sz w:val="17"/>
          <w:szCs w:val="17"/>
        </w:rPr>
        <w:t> obj1</w:t>
      </w:r>
      <w:r>
        <w:rPr lang="zh-CN" sz="17" baseline="0" dirty="0">
          <w:jc w:val="left"/>
          <w:rFonts w:ascii="新宋体" w:hAnsi="新宋体" w:cs="新宋体"/>
          <w:color w:val="AA1111"/>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obj1</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结果：</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5500"/>
          <w:sz w:val="17"/>
          <w:szCs w:val="17"/>
        </w:rPr>
        <w:t>//    n = 500</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559" w:space="0"/>
          </w:cols>
          <w:docGrid w:linePitch="360"/>
        </w:sectPr>
        <w:spacing w:before="80" w:after="0" w:line="187" w:lineRule="exact"/>
        <w:ind w:left="0" w:right="0" w:firstLine="0"/>
      </w:pPr>
      <w:r/>
      <w:r>
        <w:rPr lang="zh-CN" sz="17" baseline="0" dirty="0">
          <w:jc w:val="left"/>
          <w:rFonts w:ascii="Lucida Console" w:hAnsi="Lucida Console" w:cs="Lucida Console"/>
          <w:color w:val="AA5500"/>
          <w:sz w:val="17"/>
          <w:szCs w:val="17"/>
        </w:rPr>
        <w:t>//    obj </w:t>
      </w:r>
      <w:r>
        <w:rPr lang="zh-CN" sz="17" baseline="0" dirty="0">
          <w:jc w:val="left"/>
          <w:rFonts w:ascii="新宋体" w:hAnsi="新宋体" w:cs="新宋体"/>
          <w:color w:val="AA5500"/>
          <w:sz w:val="17"/>
          <w:szCs w:val="17"/>
        </w:rPr>
        <w:t>等价于</w:t>
      </w:r>
      <w:r>
        <w:rPr lang="zh-CN" sz="17" baseline="0" dirty="0">
          <w:jc w:val="left"/>
          <w:rFonts w:ascii="Lucida Console" w:hAnsi="Lucida Console" w:cs="Lucida Console"/>
          <w:color w:val="AA5500"/>
          <w:sz w:val="17"/>
          <w:szCs w:val="17"/>
        </w:rPr>
        <w:t> obj1</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pacing w:val="-2"/>
          <w:sz w:val="17"/>
          <w:szCs w:val="17"/>
        </w:rPr>
        <w:t>true</w:t>
      </w:r>
      <w:r>
        <w:rPr>
          <w:rFonts w:ascii="Times New Roman" w:hAnsi="Times New Roman" w:cs="Times New Roman"/>
          <w:sz w:val="17"/>
          <w:szCs w:val="17"/>
        </w:rPr>
        <w:t> </w:t>
      </w:r>
      <w:r/>
    </w:p>
    <w:p>
      <w:pPr>
        <w:rPr>
          <w:rFonts w:ascii="Times New Roman" w:hAnsi="Times New Roman" w:cs="Times New Roman"/>
          <w:color w:val="010302"/>
        </w:rPr>
        <w:spacing w:before="275" w:after="0" w:line="300" w:lineRule="exact"/>
        <w:ind w:left="990" w:right="1040" w:firstLine="0"/>
      </w:pPr>
      <w:r/>
      <w:r>
        <w:rPr lang="zh-CN" sz="19" baseline="0" dirty="0">
          <w:jc w:val="left"/>
          <w:rFonts w:ascii="微软雅黑" w:hAnsi="微软雅黑" w:cs="微软雅黑"/>
          <w:color w:val="333333"/>
          <w:sz w:val="19"/>
          <w:szCs w:val="19"/>
        </w:rPr>
        <w:t>自动装箱与拆箱的功能事实上是编译器来帮您的忙，编译器在编译时期依您所编写的语法，决定是否进</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行装箱或拆箱动作。例如：</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24" name="Freeform 3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25" name="Freeform 3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26" name="Freeform 3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27" name="Freeform 3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28" name="Freeform 3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29" name="Freeform 3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30" name="Freeform 3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31" name="Freeform 3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32" name="Freeform 3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33" name="Freeform 3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34" name="Freeform 3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35" name="Freeform 3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73662</wp:posOffset>
            </wp:positionV>
            <wp:extent cx="5641423" cy="543177"/>
            <wp:effectExtent l="0" t="0" r="0" b="0"/>
            <wp:wrapNone/>
            <wp:docPr id="336" name="Freeform 336"/>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199"/>
                            <a:pt x="6322" y="711635"/>
                            <a:pt x="9298" y="714611"/>
                          </a:cubicBezTo>
                          <a:cubicBezTo>
                            <a:pt x="12275" y="717588"/>
                            <a:pt x="15709" y="719895"/>
                            <a:pt x="19599" y="721494"/>
                          </a:cubicBezTo>
                          <a:cubicBezTo>
                            <a:pt x="23489" y="723094"/>
                            <a:pt x="27539" y="723900"/>
                            <a:pt x="31750" y="723900"/>
                          </a:cubicBezTo>
                          <a:lnTo>
                            <a:pt x="7486650" y="723900"/>
                          </a:lnTo>
                          <a:cubicBezTo>
                            <a:pt x="7490859" y="723900"/>
                            <a:pt x="7494909" y="723094"/>
                            <a:pt x="7498798" y="721494"/>
                          </a:cubicBezTo>
                          <a:cubicBezTo>
                            <a:pt x="7502690" y="719895"/>
                            <a:pt x="7506123" y="717588"/>
                            <a:pt x="7509099" y="714611"/>
                          </a:cubicBezTo>
                          <a:cubicBezTo>
                            <a:pt x="7512076" y="711635"/>
                            <a:pt x="7514370" y="708199"/>
                            <a:pt x="7515981" y="704317"/>
                          </a:cubicBezTo>
                          <a:cubicBezTo>
                            <a:pt x="7517593" y="700423"/>
                            <a:pt x="7518400" y="696380"/>
                            <a:pt x="7518400" y="692150"/>
                          </a:cubicBezTo>
                          <a:lnTo>
                            <a:pt x="7518400" y="31750"/>
                          </a:lnTo>
                          <a:cubicBezTo>
                            <a:pt x="7518400" y="27546"/>
                            <a:pt x="7517593" y="23515"/>
                            <a:pt x="7515981" y="19609"/>
                          </a:cubicBezTo>
                          <a:cubicBezTo>
                            <a:pt x="7514370" y="15727"/>
                            <a:pt x="7512076" y="12291"/>
                            <a:pt x="7509099" y="9302"/>
                          </a:cubicBezTo>
                          <a:cubicBezTo>
                            <a:pt x="7506123" y="6326"/>
                            <a:pt x="7502690" y="4031"/>
                            <a:pt x="7498798" y="2419"/>
                          </a:cubicBezTo>
                          <a:cubicBezTo>
                            <a:pt x="7494909" y="807"/>
                            <a:pt x="7490859" y="13"/>
                            <a:pt x="7486650" y="0"/>
                          </a:cubicBezTo>
                          <a:lnTo>
                            <a:pt x="31750" y="0"/>
                          </a:lnTo>
                          <a:cubicBezTo>
                            <a:pt x="27539" y="13"/>
                            <a:pt x="23489" y="807"/>
                            <a:pt x="19599" y="2419"/>
                          </a:cubicBezTo>
                          <a:cubicBezTo>
                            <a:pt x="15709" y="4031"/>
                            <a:pt x="12275" y="6326"/>
                            <a:pt x="9298" y="9302"/>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73662</wp:posOffset>
            </wp:positionV>
            <wp:extent cx="5641423" cy="543177"/>
            <wp:effectExtent l="0" t="0" r="0" b="0"/>
            <wp:wrapNone/>
            <wp:docPr id="337" name="Freeform 337"/>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199"/>
                            <a:pt x="6322" y="711635"/>
                            <a:pt x="9298" y="714611"/>
                          </a:cubicBezTo>
                          <a:cubicBezTo>
                            <a:pt x="12275" y="717588"/>
                            <a:pt x="15709" y="719895"/>
                            <a:pt x="19599" y="721494"/>
                          </a:cubicBezTo>
                          <a:cubicBezTo>
                            <a:pt x="23489" y="723094"/>
                            <a:pt x="27539" y="723900"/>
                            <a:pt x="31750" y="723900"/>
                          </a:cubicBezTo>
                          <a:lnTo>
                            <a:pt x="7486650" y="723900"/>
                          </a:lnTo>
                          <a:cubicBezTo>
                            <a:pt x="7490859" y="723900"/>
                            <a:pt x="7494909" y="723094"/>
                            <a:pt x="7498798" y="721494"/>
                          </a:cubicBezTo>
                          <a:cubicBezTo>
                            <a:pt x="7502690" y="719895"/>
                            <a:pt x="7506123" y="717588"/>
                            <a:pt x="7509099" y="714611"/>
                          </a:cubicBezTo>
                          <a:cubicBezTo>
                            <a:pt x="7512076" y="711635"/>
                            <a:pt x="7514370" y="708199"/>
                            <a:pt x="7515981" y="704317"/>
                          </a:cubicBezTo>
                          <a:cubicBezTo>
                            <a:pt x="7517593" y="700423"/>
                            <a:pt x="7518400" y="696380"/>
                            <a:pt x="7518400" y="692150"/>
                          </a:cubicBezTo>
                          <a:lnTo>
                            <a:pt x="7518400" y="31750"/>
                          </a:lnTo>
                          <a:cubicBezTo>
                            <a:pt x="7518400" y="27546"/>
                            <a:pt x="7517593" y="23515"/>
                            <a:pt x="7515981" y="19609"/>
                          </a:cubicBezTo>
                          <a:cubicBezTo>
                            <a:pt x="7514370" y="15727"/>
                            <a:pt x="7512076" y="12291"/>
                            <a:pt x="7509099" y="9302"/>
                          </a:cubicBezTo>
                          <a:cubicBezTo>
                            <a:pt x="7506123" y="6326"/>
                            <a:pt x="7502690" y="4031"/>
                            <a:pt x="7498798" y="2419"/>
                          </a:cubicBezTo>
                          <a:cubicBezTo>
                            <a:pt x="7494909" y="807"/>
                            <a:pt x="7490859" y="13"/>
                            <a:pt x="7486650" y="0"/>
                          </a:cubicBezTo>
                          <a:lnTo>
                            <a:pt x="31750" y="0"/>
                          </a:lnTo>
                          <a:cubicBezTo>
                            <a:pt x="27539" y="13"/>
                            <a:pt x="23489" y="807"/>
                            <a:pt x="19599" y="2419"/>
                          </a:cubicBezTo>
                          <a:cubicBezTo>
                            <a:pt x="15709" y="4031"/>
                            <a:pt x="12275" y="6326"/>
                            <a:pt x="9298" y="9302"/>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96" behindDoc="1" locked="0" layoutInCell="1" allowOverlap="1">
            <wp:simplePos x="0" y="0"/>
            <wp:positionH relativeFrom="page">
              <wp:posOffset>968654</wp:posOffset>
            </wp:positionH>
            <wp:positionV relativeFrom="line">
              <wp:posOffset>97486</wp:posOffset>
            </wp:positionV>
            <wp:extent cx="5593776" cy="514589"/>
            <wp:effectExtent l="0" t="0" r="0" b="0"/>
            <wp:wrapNone/>
            <wp:docPr id="338" name="Freeform 338"/>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62" behindDoc="1" locked="0" layoutInCell="1" allowOverlap="1">
            <wp:simplePos x="0" y="0"/>
            <wp:positionH relativeFrom="page">
              <wp:posOffset>955954</wp:posOffset>
            </wp:positionH>
            <wp:positionV relativeFrom="line">
              <wp:posOffset>84786</wp:posOffset>
            </wp:positionV>
            <wp:extent cx="292223" cy="541858"/>
            <wp:effectExtent l="0" t="0" r="0" b="0"/>
            <wp:wrapNone/>
            <wp:docPr id="339" name="Picture 339"/>
            <wp:cNvGraphicFramePr>
              <a:graphicFrameLocks noChangeAspect="1"/>
            </wp:cNvGraphicFramePr>
            <a:graphic>
              <a:graphicData uri="http://schemas.openxmlformats.org/drawingml/2006/picture">
                <pic:pic xmlns:pic="http://schemas.openxmlformats.org/drawingml/2006/picture">
                  <pic:nvPicPr>
                    <pic:cNvPr id="339" name="Picture 339"/>
                    <pic:cNvPicPr>
                      <a:picLocks noChangeAspect="0" noChangeArrowheads="1"/>
                    </pic:cNvPicPr>
                  </pic:nvPicPr>
                  <pic:blipFill>
                    <a:blip r:embed="rId339">
                      <a:extLst>
                        <a:ext uri="{28A0092B-C50C-407E-A947-70E740481C1C}">
                          <a14:useLocalDpi xmlns:a14="http://schemas.microsoft.com/office/drawing/2010/main" val="0"/>
                        </a:ext>
                      </a:extLst>
                    </a:blip>
                    <a:srcRect/>
                    <a:stretch>
                      <a:fillRect/>
                    </a:stretch>
                  </pic:blipFill>
                  <pic:spPr>
                    <a:xfrm rot="0" flipH="0" flipV="0">
                      <a:off x="0" y="0"/>
                      <a:ext cx="292223" cy="541858"/>
                    </a:xfrm>
                    <a:prstGeom prst="rect">
                      <a:avLst/>
                    </a:prstGeom>
                    <a:noFill/>
                  </pic:spPr>
                </pic:pic>
              </a:graphicData>
            </a:graphic>
          </wp:anchor>
        </w:drawing>
        <w:drawing>
          <wp:anchor simplePos="0" relativeHeight="251658244" behindDoc="1" locked="0" layoutInCell="1" allowOverlap="1">
            <wp:simplePos x="0" y="0"/>
            <wp:positionH relativeFrom="page">
              <wp:posOffset>968654</wp:posOffset>
            </wp:positionH>
            <wp:positionV relativeFrom="line">
              <wp:posOffset>97486</wp:posOffset>
            </wp:positionV>
            <wp:extent cx="5593776" cy="514589"/>
            <wp:effectExtent l="0" t="0" r="0" b="0"/>
            <wp:wrapNone/>
            <wp:docPr id="340" name="Freeform 340"/>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376" w:space="0"/>
          </w:cols>
          <w:docGrid w:linePitch="360"/>
        </w:sectPr>
        <w:spacing w:before="111" w:after="0" w:line="270" w:lineRule="exact"/>
        <w:ind w:left="0" w:right="-40" w:firstLine="0"/>
      </w:pPr>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相当于编译器自动为您作以下的语法编译：</w:t>
      </w:r>
      <w:r>
        <w:rPr>
          <w:rFonts w:ascii="Times New Roman" w:hAnsi="Times New Roman" w:cs="Times New Roman"/>
          <w:sz w:val="17"/>
          <w:szCs w:val="17"/>
        </w:rPr>
        <w:t> </w:t>
      </w:r>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300" w:lineRule="exact"/>
        <w:ind w:left="990" w:right="946" w:firstLine="0"/>
      </w:pPr>
      <w:r/>
      <w:r>
        <w:rPr lang="zh-CN" sz="19" baseline="0" dirty="0">
          <w:jc w:val="left"/>
          <w:rFonts w:ascii="微软雅黑" w:hAnsi="微软雅黑" w:cs="微软雅黑"/>
          <w:color w:val="333333"/>
          <w:sz w:val="19"/>
          <w:szCs w:val="19"/>
        </w:rPr>
        <w:t>所以自动装箱与拆箱的功能是所谓的</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编译器蜜糖</w:t>
      </w:r>
      <w:r>
        <w:rPr lang="zh-CN" sz="19" baseline="0" dirty="0">
          <w:jc w:val="left"/>
          <w:rFonts w:ascii="宋体" w:hAnsi="宋体" w:cs="宋体"/>
          <w:color w:val="333333"/>
          <w:spacing w:val="-8"/>
          <w:sz w:val="19"/>
          <w:szCs w:val="19"/>
        </w:rPr>
        <w:t>”(Compiler Sugar)</w:t>
      </w:r>
      <w:r>
        <w:rPr lang="zh-CN" sz="19" baseline="0" dirty="0">
          <w:jc w:val="left"/>
          <w:rFonts w:ascii="微软雅黑" w:hAnsi="微软雅黑" w:cs="微软雅黑"/>
          <w:color w:val="333333"/>
          <w:sz w:val="19"/>
          <w:szCs w:val="19"/>
        </w:rPr>
        <w:t>，虽然使用这个功能很方便，但在程</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序运行阶段您得了解</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的语义。例如下面的程序是可以通过编译的：</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54" behindDoc="1" locked="0" layoutInCell="1" allowOverlap="1">
            <wp:simplePos x="0" y="0"/>
            <wp:positionH relativeFrom="page">
              <wp:posOffset>963889</wp:posOffset>
            </wp:positionH>
            <wp:positionV relativeFrom="line">
              <wp:posOffset>-46987</wp:posOffset>
            </wp:positionV>
            <wp:extent cx="5641423" cy="371647"/>
            <wp:effectExtent l="0" t="0" r="0" b="0"/>
            <wp:wrapNone/>
            <wp:docPr id="341" name="Freeform 341"/>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80"/>
                            <a:pt x="805" y="471823"/>
                            <a:pt x="2416" y="475717"/>
                          </a:cubicBezTo>
                          <a:cubicBezTo>
                            <a:pt x="4028" y="479612"/>
                            <a:pt x="6322" y="483047"/>
                            <a:pt x="9298" y="486011"/>
                          </a:cubicBezTo>
                          <a:cubicBezTo>
                            <a:pt x="12275" y="488988"/>
                            <a:pt x="15709" y="491295"/>
                            <a:pt x="19599" y="492894"/>
                          </a:cubicBezTo>
                          <a:cubicBezTo>
                            <a:pt x="23489" y="494494"/>
                            <a:pt x="27539" y="495300"/>
                            <a:pt x="31750" y="495300"/>
                          </a:cubicBezTo>
                          <a:lnTo>
                            <a:pt x="7486650" y="495300"/>
                          </a:lnTo>
                          <a:cubicBezTo>
                            <a:pt x="7490859" y="495300"/>
                            <a:pt x="7494909" y="494494"/>
                            <a:pt x="7498798" y="492894"/>
                          </a:cubicBezTo>
                          <a:cubicBezTo>
                            <a:pt x="7502690" y="491295"/>
                            <a:pt x="7506123" y="488988"/>
                            <a:pt x="7509099" y="486011"/>
                          </a:cubicBezTo>
                          <a:cubicBezTo>
                            <a:pt x="7512076" y="483047"/>
                            <a:pt x="7514370" y="479612"/>
                            <a:pt x="7515981" y="475717"/>
                          </a:cubicBezTo>
                          <a:cubicBezTo>
                            <a:pt x="7517593" y="471823"/>
                            <a:pt x="7518400" y="467780"/>
                            <a:pt x="7518400" y="463550"/>
                          </a:cubicBezTo>
                          <a:lnTo>
                            <a:pt x="7518400" y="31750"/>
                          </a:lnTo>
                          <a:cubicBezTo>
                            <a:pt x="7518400" y="27546"/>
                            <a:pt x="7517593" y="23503"/>
                            <a:pt x="7515981" y="19609"/>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02"/>
                          </a:cubicBezTo>
                          <a:cubicBezTo>
                            <a:pt x="6322" y="12291"/>
                            <a:pt x="4028" y="15727"/>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963889</wp:posOffset>
            </wp:positionH>
            <wp:positionV relativeFrom="line">
              <wp:posOffset>-46987</wp:posOffset>
            </wp:positionV>
            <wp:extent cx="5641423" cy="371647"/>
            <wp:effectExtent l="0" t="0" r="0" b="0"/>
            <wp:wrapNone/>
            <wp:docPr id="342" name="Freeform 342"/>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80"/>
                            <a:pt x="805" y="471823"/>
                            <a:pt x="2416" y="475717"/>
                          </a:cubicBezTo>
                          <a:cubicBezTo>
                            <a:pt x="4028" y="479612"/>
                            <a:pt x="6322" y="483047"/>
                            <a:pt x="9298" y="486011"/>
                          </a:cubicBezTo>
                          <a:cubicBezTo>
                            <a:pt x="12275" y="488988"/>
                            <a:pt x="15709" y="491295"/>
                            <a:pt x="19599" y="492894"/>
                          </a:cubicBezTo>
                          <a:cubicBezTo>
                            <a:pt x="23489" y="494494"/>
                            <a:pt x="27539" y="495300"/>
                            <a:pt x="31750" y="495300"/>
                          </a:cubicBezTo>
                          <a:lnTo>
                            <a:pt x="7486650" y="495300"/>
                          </a:lnTo>
                          <a:cubicBezTo>
                            <a:pt x="7490859" y="495300"/>
                            <a:pt x="7494909" y="494494"/>
                            <a:pt x="7498798" y="492894"/>
                          </a:cubicBezTo>
                          <a:cubicBezTo>
                            <a:pt x="7502690" y="491295"/>
                            <a:pt x="7506123" y="488988"/>
                            <a:pt x="7509099" y="486011"/>
                          </a:cubicBezTo>
                          <a:cubicBezTo>
                            <a:pt x="7512076" y="483047"/>
                            <a:pt x="7514370" y="479612"/>
                            <a:pt x="7515981" y="475717"/>
                          </a:cubicBezTo>
                          <a:cubicBezTo>
                            <a:pt x="7517593" y="471823"/>
                            <a:pt x="7518400" y="467780"/>
                            <a:pt x="7518400" y="463550"/>
                          </a:cubicBezTo>
                          <a:lnTo>
                            <a:pt x="7518400" y="31750"/>
                          </a:lnTo>
                          <a:cubicBezTo>
                            <a:pt x="7518400" y="27546"/>
                            <a:pt x="7517593" y="23503"/>
                            <a:pt x="7515981" y="19609"/>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02"/>
                          </a:cubicBezTo>
                          <a:cubicBezTo>
                            <a:pt x="6322" y="12291"/>
                            <a:pt x="4028" y="15727"/>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66" behindDoc="1" locked="0" layoutInCell="1" allowOverlap="1">
            <wp:simplePos x="0" y="0"/>
            <wp:positionH relativeFrom="page">
              <wp:posOffset>968654</wp:posOffset>
            </wp:positionH>
            <wp:positionV relativeFrom="line">
              <wp:posOffset>-23163</wp:posOffset>
            </wp:positionV>
            <wp:extent cx="5593776" cy="343059"/>
            <wp:effectExtent l="0" t="0" r="0" b="0"/>
            <wp:wrapNone/>
            <wp:docPr id="343" name="Freeform 343"/>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95" behindDoc="1" locked="0" layoutInCell="1" allowOverlap="1">
            <wp:simplePos x="0" y="0"/>
            <wp:positionH relativeFrom="page">
              <wp:posOffset>955954</wp:posOffset>
            </wp:positionH>
            <wp:positionV relativeFrom="line">
              <wp:posOffset>-35866</wp:posOffset>
            </wp:positionV>
            <wp:extent cx="292223" cy="376194"/>
            <wp:effectExtent l="0" t="0" r="0" b="0"/>
            <wp:wrapNone/>
            <wp:docPr id="344" name="Picture 344"/>
            <wp:cNvGraphicFramePr>
              <a:graphicFrameLocks noChangeAspect="1"/>
            </wp:cNvGraphicFramePr>
            <a:graphic>
              <a:graphicData uri="http://schemas.openxmlformats.org/drawingml/2006/picture">
                <pic:pic xmlns:pic="http://schemas.openxmlformats.org/drawingml/2006/picture">
                  <pic:nvPicPr>
                    <pic:cNvPr id="344" name="Picture 344"/>
                    <pic:cNvPicPr>
                      <a:picLocks noChangeAspect="0" noChangeArrowheads="1"/>
                    </pic:cNvPicPr>
                  </pic:nvPicPr>
                  <pic:blipFill>
                    <a:blip r:embed="rId344">
                      <a:extLst>
                        <a:ext uri="{28A0092B-C50C-407E-A947-70E740481C1C}">
                          <a14:useLocalDpi xmlns:a14="http://schemas.microsoft.com/office/drawing/2010/main" val="0"/>
                        </a:ext>
                      </a:extLst>
                    </a:blip>
                    <a:srcRect/>
                    <a:stretch>
                      <a:fillRect/>
                    </a:stretch>
                  </pic:blipFill>
                  <pic:spPr>
                    <a:xfrm rot="0" flipH="0" flipV="0">
                      <a:off x="0" y="0"/>
                      <a:ext cx="292223" cy="376194"/>
                    </a:xfrm>
                    <a:prstGeom prst="rect">
                      <a:avLst/>
                    </a:prstGeom>
                    <a:noFill/>
                  </pic:spPr>
                </pic:pic>
              </a:graphicData>
            </a:graphic>
          </wp:anchor>
        </w:drawing>
        <w:drawing>
          <wp:anchor simplePos="0" relativeHeight="251658255" behindDoc="1" locked="0" layoutInCell="1" allowOverlap="1">
            <wp:simplePos x="0" y="0"/>
            <wp:positionH relativeFrom="page">
              <wp:posOffset>968654</wp:posOffset>
            </wp:positionH>
            <wp:positionV relativeFrom="line">
              <wp:posOffset>-23163</wp:posOffset>
            </wp:positionV>
            <wp:extent cx="5593776" cy="343059"/>
            <wp:effectExtent l="0" t="0" r="0" b="0"/>
            <wp:wrapNone/>
            <wp:docPr id="345" name="Freeform 345"/>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1838" w:space="0"/>
          </w:cols>
          <w:docGrid w:linePitch="360"/>
        </w:sectPr>
        <w:spacing w:before="251" w:after="0" w:line="270" w:lineRule="exact"/>
        <w:ind w:left="0" w:right="-40" w:firstLine="0"/>
      </w:pPr>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这样的语法在编译时期是合法的，但是在运行时期会有错误，因为这种写法相当于：</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58" behindDoc="1" locked="0" layoutInCell="1" allowOverlap="1">
            <wp:simplePos x="0" y="0"/>
            <wp:positionH relativeFrom="page">
              <wp:posOffset>963889</wp:posOffset>
            </wp:positionH>
            <wp:positionV relativeFrom="line">
              <wp:posOffset>-46987</wp:posOffset>
            </wp:positionV>
            <wp:extent cx="5641423" cy="371647"/>
            <wp:effectExtent l="0" t="0" r="0" b="0"/>
            <wp:wrapNone/>
            <wp:docPr id="346" name="Freeform 346"/>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80"/>
                            <a:pt x="805" y="471823"/>
                            <a:pt x="2416" y="475717"/>
                          </a:cubicBezTo>
                          <a:cubicBezTo>
                            <a:pt x="4028" y="479599"/>
                            <a:pt x="6322" y="483035"/>
                            <a:pt x="9298" y="486011"/>
                          </a:cubicBezTo>
                          <a:cubicBezTo>
                            <a:pt x="12275" y="488988"/>
                            <a:pt x="15709" y="491295"/>
                            <a:pt x="19599" y="492894"/>
                          </a:cubicBezTo>
                          <a:cubicBezTo>
                            <a:pt x="23489" y="494494"/>
                            <a:pt x="27539" y="495300"/>
                            <a:pt x="31750" y="495300"/>
                          </a:cubicBezTo>
                          <a:lnTo>
                            <a:pt x="7486650" y="495300"/>
                          </a:lnTo>
                          <a:cubicBezTo>
                            <a:pt x="7490859" y="495300"/>
                            <a:pt x="7494909" y="494494"/>
                            <a:pt x="7498798" y="492894"/>
                          </a:cubicBezTo>
                          <a:cubicBezTo>
                            <a:pt x="7502690" y="491295"/>
                            <a:pt x="7506123" y="488988"/>
                            <a:pt x="7509099" y="486011"/>
                          </a:cubicBezTo>
                          <a:cubicBezTo>
                            <a:pt x="7512076" y="483035"/>
                            <a:pt x="7514370" y="479599"/>
                            <a:pt x="7515981" y="475717"/>
                          </a:cubicBezTo>
                          <a:cubicBezTo>
                            <a:pt x="7517593" y="471823"/>
                            <a:pt x="7518400" y="467780"/>
                            <a:pt x="7518400" y="463550"/>
                          </a:cubicBezTo>
                          <a:lnTo>
                            <a:pt x="7518400" y="31750"/>
                          </a:lnTo>
                          <a:cubicBezTo>
                            <a:pt x="7518400" y="27546"/>
                            <a:pt x="7517593" y="23503"/>
                            <a:pt x="7515981" y="19609"/>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44"/>
                          </a:cubicBezTo>
                          <a:cubicBezTo>
                            <a:pt x="15709" y="4044"/>
                            <a:pt x="12275" y="6338"/>
                            <a:pt x="9298" y="9302"/>
                          </a:cubicBezTo>
                          <a:cubicBezTo>
                            <a:pt x="6322" y="12291"/>
                            <a:pt x="4028" y="15727"/>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7" behindDoc="1" locked="0" layoutInCell="1" allowOverlap="1">
            <wp:simplePos x="0" y="0"/>
            <wp:positionH relativeFrom="page">
              <wp:posOffset>963889</wp:posOffset>
            </wp:positionH>
            <wp:positionV relativeFrom="line">
              <wp:posOffset>-46987</wp:posOffset>
            </wp:positionV>
            <wp:extent cx="5641423" cy="371647"/>
            <wp:effectExtent l="0" t="0" r="0" b="0"/>
            <wp:wrapNone/>
            <wp:docPr id="347" name="Freeform 347"/>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80"/>
                            <a:pt x="805" y="471823"/>
                            <a:pt x="2416" y="475717"/>
                          </a:cubicBezTo>
                          <a:cubicBezTo>
                            <a:pt x="4028" y="479599"/>
                            <a:pt x="6322" y="483035"/>
                            <a:pt x="9298" y="486011"/>
                          </a:cubicBezTo>
                          <a:cubicBezTo>
                            <a:pt x="12275" y="488988"/>
                            <a:pt x="15709" y="491295"/>
                            <a:pt x="19599" y="492894"/>
                          </a:cubicBezTo>
                          <a:cubicBezTo>
                            <a:pt x="23489" y="494494"/>
                            <a:pt x="27539" y="495300"/>
                            <a:pt x="31750" y="495300"/>
                          </a:cubicBezTo>
                          <a:lnTo>
                            <a:pt x="7486650" y="495300"/>
                          </a:lnTo>
                          <a:cubicBezTo>
                            <a:pt x="7490859" y="495300"/>
                            <a:pt x="7494909" y="494494"/>
                            <a:pt x="7498798" y="492894"/>
                          </a:cubicBezTo>
                          <a:cubicBezTo>
                            <a:pt x="7502690" y="491295"/>
                            <a:pt x="7506123" y="488988"/>
                            <a:pt x="7509099" y="486011"/>
                          </a:cubicBezTo>
                          <a:cubicBezTo>
                            <a:pt x="7512076" y="483035"/>
                            <a:pt x="7514370" y="479599"/>
                            <a:pt x="7515981" y="475717"/>
                          </a:cubicBezTo>
                          <a:cubicBezTo>
                            <a:pt x="7517593" y="471823"/>
                            <a:pt x="7518400" y="467780"/>
                            <a:pt x="7518400" y="463550"/>
                          </a:cubicBezTo>
                          <a:lnTo>
                            <a:pt x="7518400" y="31750"/>
                          </a:lnTo>
                          <a:cubicBezTo>
                            <a:pt x="7518400" y="27546"/>
                            <a:pt x="7517593" y="23503"/>
                            <a:pt x="7515981" y="19609"/>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44"/>
                          </a:cubicBezTo>
                          <a:cubicBezTo>
                            <a:pt x="15709" y="4044"/>
                            <a:pt x="12275" y="6338"/>
                            <a:pt x="9298" y="9302"/>
                          </a:cubicBezTo>
                          <a:cubicBezTo>
                            <a:pt x="6322" y="12291"/>
                            <a:pt x="4028" y="15727"/>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98" behindDoc="1" locked="0" layoutInCell="1" allowOverlap="1">
            <wp:simplePos x="0" y="0"/>
            <wp:positionH relativeFrom="page">
              <wp:posOffset>968654</wp:posOffset>
            </wp:positionH>
            <wp:positionV relativeFrom="line">
              <wp:posOffset>-23163</wp:posOffset>
            </wp:positionV>
            <wp:extent cx="5593776" cy="343059"/>
            <wp:effectExtent l="0" t="0" r="0" b="0"/>
            <wp:wrapNone/>
            <wp:docPr id="348" name="Freeform 348"/>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8" behindDoc="1" locked="0" layoutInCell="1" allowOverlap="1">
            <wp:simplePos x="0" y="0"/>
            <wp:positionH relativeFrom="page">
              <wp:posOffset>955954</wp:posOffset>
            </wp:positionH>
            <wp:positionV relativeFrom="line">
              <wp:posOffset>-35862</wp:posOffset>
            </wp:positionV>
            <wp:extent cx="292223" cy="369441"/>
            <wp:effectExtent l="0" t="0" r="0" b="0"/>
            <wp:wrapNone/>
            <wp:docPr id="349" name="Picture 349"/>
            <wp:cNvGraphicFramePr>
              <a:graphicFrameLocks noChangeAspect="1"/>
            </wp:cNvGraphicFramePr>
            <a:graphic>
              <a:graphicData uri="http://schemas.openxmlformats.org/drawingml/2006/picture">
                <pic:pic xmlns:pic="http://schemas.openxmlformats.org/drawingml/2006/picture">
                  <pic:nvPicPr>
                    <pic:cNvPr id="349" name="Picture 349"/>
                    <pic:cNvPicPr>
                      <a:picLocks noChangeAspect="0" noChangeArrowheads="1"/>
                    </pic:cNvPicPr>
                  </pic:nvPicPr>
                  <pic:blipFill>
                    <a:blip r:embed="rId349">
                      <a:extLst>
                        <a:ext uri="{28A0092B-C50C-407E-A947-70E740481C1C}">
                          <a14:useLocalDpi xmlns:a14="http://schemas.microsoft.com/office/drawing/2010/main" val="0"/>
                        </a:ext>
                      </a:extLst>
                    </a:blip>
                    <a:srcRect/>
                    <a:stretch>
                      <a:fillRect/>
                    </a:stretch>
                  </pic:blipFill>
                  <pic:spPr>
                    <a:xfrm rot="0" flipH="0" flipV="0">
                      <a:off x="0" y="0"/>
                      <a:ext cx="292223" cy="369441"/>
                    </a:xfrm>
                    <a:prstGeom prst="rect">
                      <a:avLst/>
                    </a:prstGeom>
                    <a:noFill/>
                  </pic:spPr>
                </pic:pic>
              </a:graphicData>
            </a:graphic>
          </wp:anchor>
        </w:drawing>
        <w:drawing>
          <wp:anchor simplePos="0" relativeHeight="251658259" behindDoc="1" locked="0" layoutInCell="1" allowOverlap="1">
            <wp:simplePos x="0" y="0"/>
            <wp:positionH relativeFrom="page">
              <wp:posOffset>968654</wp:posOffset>
            </wp:positionH>
            <wp:positionV relativeFrom="line">
              <wp:posOffset>-23163</wp:posOffset>
            </wp:positionV>
            <wp:extent cx="5593776" cy="343059"/>
            <wp:effectExtent l="0" t="0" r="0" b="0"/>
            <wp:wrapNone/>
            <wp:docPr id="350" name="Freeform 350"/>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8855"/>
          <w:sz w:val="17"/>
          <w:szCs w:val="17"/>
        </w:rPr>
        <w:t>Integer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261" w:space="0"/>
          </w:cols>
          <w:docGrid w:linePitch="360"/>
        </w:sectPr>
        <w:spacing w:before="80" w:after="0" w:line="175" w:lineRule="exact"/>
        <w:ind w:left="0" w:right="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intValue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41" w:firstLine="0"/>
      </w:pPr>
      <w:r/>
      <w:r>
        <w:rPr lang="zh-CN" sz="19" baseline="0" dirty="0">
          <w:jc w:val="left"/>
          <w:rFonts w:ascii="宋体" w:hAnsi="宋体" w:cs="宋体"/>
          <w:color w:val="333333"/>
          <w:spacing w:val="-11"/>
          <w:sz w:val="19"/>
          <w:szCs w:val="19"/>
        </w:rPr>
        <w:t>null</w:t>
      </w:r>
      <w:r>
        <w:rPr lang="zh-CN" sz="19" baseline="0" dirty="0">
          <w:jc w:val="left"/>
          <w:rFonts w:ascii="微软雅黑" w:hAnsi="微软雅黑" w:cs="微软雅黑"/>
          <w:color w:val="333333"/>
          <w:sz w:val="19"/>
          <w:szCs w:val="19"/>
        </w:rPr>
        <w:t>表示</w:t>
      </w:r>
      <w:r>
        <w:rPr lang="zh-CN" sz="19" baseline="0" dirty="0">
          <w:jc w:val="left"/>
          <w:rFonts w:ascii="宋体" w:hAnsi="宋体" w:cs="宋体"/>
          <w:color w:val="333333"/>
          <w:spacing w:val="-45"/>
          <w:sz w:val="19"/>
          <w:szCs w:val="19"/>
        </w:rPr>
        <w:t>i </w:t>
      </w:r>
      <w:r>
        <w:rPr lang="zh-CN" sz="19" baseline="0" dirty="0">
          <w:jc w:val="left"/>
          <w:rFonts w:ascii="微软雅黑" w:hAnsi="微软雅黑" w:cs="微软雅黑"/>
          <w:color w:val="333333"/>
          <w:sz w:val="19"/>
          <w:szCs w:val="19"/>
        </w:rPr>
        <w:t>没有参考至任何的对象实体，它可以合法地指定给对象参考名称。由于实际上</w:t>
      </w:r>
      <w:r>
        <w:rPr lang="zh-CN" sz="19" baseline="0" dirty="0">
          <w:jc w:val="left"/>
          <w:rFonts w:ascii="宋体" w:hAnsi="宋体" w:cs="宋体"/>
          <w:color w:val="333333"/>
          <w:spacing w:val="-46"/>
          <w:sz w:val="19"/>
          <w:szCs w:val="19"/>
        </w:rPr>
        <w:t>i</w:t>
      </w:r>
      <w:r>
        <w:rPr lang="zh-CN" sz="19" baseline="0" dirty="0">
          <w:jc w:val="left"/>
          <w:rFonts w:ascii="微软雅黑" w:hAnsi="微软雅黑" w:cs="微软雅黑"/>
          <w:color w:val="333333"/>
          <w:sz w:val="19"/>
          <w:szCs w:val="19"/>
        </w:rPr>
        <w:t>并没有参考至任</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何的对象，所以也就不可能操作</w:t>
      </w:r>
      <w:r>
        <w:rPr lang="zh-CN" sz="19" baseline="0" dirty="0">
          <w:jc w:val="left"/>
          <w:rFonts w:ascii="宋体" w:hAnsi="宋体" w:cs="宋体"/>
          <w:color w:val="333333"/>
          <w:spacing w:val="-16"/>
          <w:sz w:val="19"/>
          <w:szCs w:val="19"/>
        </w:rPr>
        <w:t>int</w:t>
      </w:r>
      <w:r>
        <w:rPr lang="zh-CN" sz="19" baseline="0" dirty="0">
          <w:jc w:val="left"/>
          <w:rFonts w:ascii="宋体" w:hAnsi="宋体" w:cs="宋体"/>
          <w:color w:val="333333"/>
          <w:spacing w:val="-4"/>
          <w:sz w:val="19"/>
          <w:szCs w:val="19"/>
        </w:rPr>
        <w:t>V</w:t>
      </w:r>
      <w:r>
        <w:rPr lang="zh-CN" sz="19" baseline="0" dirty="0">
          <w:jc w:val="left"/>
          <w:rFonts w:ascii="宋体" w:hAnsi="宋体" w:cs="宋体"/>
          <w:color w:val="333333"/>
          <w:spacing w:val="-12"/>
          <w:sz w:val="19"/>
          <w:szCs w:val="19"/>
        </w:rPr>
        <w:t>alue()</w:t>
      </w:r>
      <w:r>
        <w:rPr lang="zh-CN" sz="19" baseline="0" dirty="0">
          <w:jc w:val="left"/>
          <w:rFonts w:ascii="微软雅黑" w:hAnsi="微软雅黑" w:cs="微软雅黑"/>
          <w:color w:val="333333"/>
          <w:sz w:val="19"/>
          <w:szCs w:val="19"/>
        </w:rPr>
        <w:t>方法，这样上面的写法在运行时会出现</w:t>
      </w:r>
      <w:r>
        <w:rPr lang="zh-CN" sz="19" baseline="0" dirty="0">
          <w:jc w:val="left"/>
          <w:rFonts w:ascii="宋体" w:hAnsi="宋体" w:cs="宋体"/>
          <w:color w:val="333333"/>
          <w:spacing w:val="-1"/>
          <w:sz w:val="19"/>
          <w:szCs w:val="19"/>
        </w:rPr>
        <w:t>NullPointerE</w:t>
      </w:r>
      <w:r>
        <w:rPr lang="zh-CN" sz="19" baseline="0" dirty="0">
          <w:jc w:val="left"/>
          <w:rFonts w:ascii="宋体" w:hAnsi="宋体" w:cs="宋体"/>
          <w:color w:val="333333"/>
          <w:spacing w:val="-4"/>
          <w:sz w:val="19"/>
          <w:szCs w:val="19"/>
        </w:rPr>
        <w:t>x</w:t>
      </w:r>
      <w:r>
        <w:rPr lang="zh-CN" sz="19" baseline="0" dirty="0">
          <w:jc w:val="left"/>
          <w:rFonts w:ascii="宋体" w:hAnsi="宋体" w:cs="宋体"/>
          <w:color w:val="333333"/>
          <w:sz w:val="19"/>
          <w:szCs w:val="19"/>
        </w:rPr>
        <w:t>ception</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错误。</w:t>
      </w:r>
      <w:r>
        <w:rPr>
          <w:rFonts w:ascii="Times New Roman" w:hAnsi="Times New Roman" w:cs="Times New Roman"/>
          <w:sz w:val="19"/>
          <w:szCs w:val="19"/>
        </w:rPr>
        <w:t> </w:t>
      </w:r>
      <w:r/>
    </w:p>
    <w:p>
      <w:pPr>
        <w:rPr>
          <w:rFonts w:ascii="Times New Roman" w:hAnsi="Times New Roman" w:cs="Times New Roman"/>
          <w:color w:val="010302"/>
        </w:rPr>
        <w:spacing w:before="97" w:after="0" w:line="355" w:lineRule="exact"/>
        <w:ind w:left="990" w:right="841" w:firstLine="0"/>
      </w:pPr>
      <w:r/>
      <w:r>
        <w:rPr lang="zh-CN" sz="19" baseline="0" dirty="0">
          <w:jc w:val="left"/>
          <w:rFonts w:ascii="微软雅黑" w:hAnsi="微软雅黑" w:cs="微软雅黑"/>
          <w:color w:val="333333"/>
          <w:sz w:val="19"/>
          <w:szCs w:val="19"/>
        </w:rPr>
        <w:t>自动拆箱装箱是常用的一个功能，需要重点掌握。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一般地，当需要使用数字的时候，我们通常使用内置数据类型，如：</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yte</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pacing w:val="-5"/>
          <w:sz w:val="19"/>
          <w:szCs w:val="19"/>
        </w:rPr>
        <w:t>int</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z w:val="19"/>
          <w:szCs w:val="19"/>
        </w:rPr>
        <w:t>long</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z w:val="19"/>
          <w:szCs w:val="19"/>
        </w:rPr>
        <w:t>double</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等。然</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而，在实际开发过程中，我们经常会遇到需要使用对象，而不是内置数据类型的情形。为了解决这个问</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题，</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语言为每一个内置数据类型提供了对应的包装类。</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0" w:after="0" w:line="630" w:lineRule="exact"/>
        <w:ind w:left="990" w:right="841" w:firstLine="0"/>
      </w:pPr>
      <w:r/>
      <w:r>
        <w:rPr lang="zh-CN" sz="19" baseline="0" dirty="0">
          <w:jc w:val="left"/>
          <w:rFonts w:ascii="微软雅黑" w:hAnsi="微软雅黑" w:cs="微软雅黑"/>
          <w:color w:val="333333"/>
          <w:sz w:val="19"/>
          <w:szCs w:val="19"/>
        </w:rPr>
        <w:t>所有的包装类</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z w:val="19"/>
          <w:szCs w:val="19"/>
        </w:rPr>
        <w:t>Integer</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z w:val="19"/>
          <w:szCs w:val="19"/>
        </w:rPr>
        <w:t>Long</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z w:val="19"/>
          <w:szCs w:val="19"/>
        </w:rPr>
        <w:t>Byte</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z w:val="19"/>
          <w:szCs w:val="19"/>
        </w:rPr>
        <w:t>Double</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z w:val="19"/>
          <w:szCs w:val="19"/>
        </w:rPr>
        <w:t>Float</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z w:val="19"/>
          <w:szCs w:val="19"/>
        </w:rPr>
        <w:t>Short</w:t>
      </w:r>
      <w:r>
        <w:rPr lang="zh-CN" sz="19" baseline="0" dirty="0">
          <w:jc w:val="left"/>
          <w:rFonts w:ascii="微软雅黑" w:hAnsi="微软雅黑" w:cs="微软雅黑"/>
          <w:b/>
          <w:bCs/>
          <w:color w:val="333333"/>
          <w:sz w:val="19"/>
          <w:szCs w:val="19"/>
        </w:rPr>
        <w:t>）</w:t>
      </w:r>
      <w:r>
        <w:rPr lang="zh-CN" sz="19" baseline="0" dirty="0">
          <w:jc w:val="left"/>
          <w:rFonts w:ascii="微软雅黑" w:hAnsi="微软雅黑" w:cs="微软雅黑"/>
          <w:color w:val="333333"/>
          <w:sz w:val="19"/>
          <w:szCs w:val="19"/>
        </w:rPr>
        <w:t>都是</w:t>
      </w:r>
      <w:r>
        <w:rPr lang="zh-CN" sz="19" baseline="0" dirty="0">
          <w:jc w:val="left"/>
          <w:rFonts w:ascii="微软雅黑" w:hAnsi="微软雅黑" w:cs="微软雅黑"/>
          <w:b/>
          <w:bCs/>
          <w:color w:val="333333"/>
          <w:sz w:val="19"/>
          <w:szCs w:val="19"/>
        </w:rPr>
        <w:t>抽象类</w:t>
      </w:r>
      <w:r>
        <w:rPr lang="zh-CN" sz="19" baseline="0" dirty="0">
          <w:jc w:val="left"/>
          <w:rFonts w:ascii="宋体" w:hAnsi="宋体" w:cs="宋体"/>
          <w:color w:val="333333"/>
          <w:sz w:val="19"/>
          <w:szCs w:val="19"/>
        </w:rPr>
        <w:t> Number</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的子类。</w:t>
      </w:r>
      <w:r>
        <w:rPr>
          <w:rFonts w:ascii="Times New Roman" w:hAnsi="Times New Roman" w:cs="Times New Roman"/>
          <w:sz w:val="19"/>
          <w:szCs w:val="19"/>
        </w:rPr>
        <w:t> </w:t>
      </w:r>
      <w:r/>
      <w:r>
        <w:rPr lang="zh-CN" sz="36" baseline="0" dirty="0">
          <w:jc w:val="left"/>
          <w:rFonts w:ascii="宋体" w:hAnsi="宋体" w:cs="宋体"/>
          <w:color w:val="333333"/>
          <w:sz w:val="36"/>
          <w:szCs w:val="36"/>
        </w:rPr>
        <w:t>Math</w:t>
      </w:r>
      <w:r>
        <w:rPr lang="zh-CN" sz="36" baseline="0" dirty="0">
          <w:jc w:val="left"/>
          <w:rFonts w:ascii="微软雅黑" w:hAnsi="微软雅黑" w:cs="微软雅黑"/>
          <w:b/>
          <w:bCs/>
          <w:color w:val="333333"/>
          <w:sz w:val="36"/>
          <w:szCs w:val="36"/>
        </w:rPr>
        <w:t>类	</w:t>
      </w:r>
      <w:hyperlink r:id="rId323"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1" w:after="0" w:line="457" w:lineRule="exact"/>
        <w:ind w:left="990" w:right="841" w:firstLine="0"/>
      </w:pPr>
      <w:r>
        <w:drawing>
          <wp:anchor simplePos="0" relativeHeight="251658308" behindDoc="0" locked="0" layoutInCell="1" allowOverlap="1">
            <wp:simplePos x="0" y="0"/>
            <wp:positionH relativeFrom="page">
              <wp:posOffset>959124</wp:posOffset>
            </wp:positionH>
            <wp:positionV relativeFrom="line">
              <wp:posOffset>115179</wp:posOffset>
            </wp:positionV>
            <wp:extent cx="5650953" cy="9529"/>
            <wp:effectExtent l="0" t="0" r="0" b="0"/>
            <wp:wrapNone/>
            <wp:docPr id="351" name="Freeform 351"/>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的</w:t>
      </w:r>
      <w:r>
        <w:rPr lang="zh-CN" sz="19" baseline="0" dirty="0">
          <w:jc w:val="left"/>
          <w:rFonts w:ascii="宋体" w:hAnsi="宋体" w:cs="宋体"/>
          <w:color w:val="333333"/>
          <w:sz w:val="19"/>
          <w:szCs w:val="19"/>
        </w:rPr>
        <w:t> Math </w:t>
      </w:r>
      <w:r>
        <w:rPr lang="zh-CN" sz="19" baseline="0" dirty="0">
          <w:jc w:val="left"/>
          <w:rFonts w:ascii="微软雅黑" w:hAnsi="微软雅黑" w:cs="微软雅黑"/>
          <w:color w:val="333333"/>
          <w:sz w:val="19"/>
          <w:szCs w:val="19"/>
        </w:rPr>
        <w:t>包含了用于执行基本数学运算的属性和方法，如初等指数、对数、平方根和三角函数。</w:t>
      </w:r>
      <w:r>
        <w:rPr>
          <w:rFonts w:ascii="Times New Roman" w:hAnsi="Times New Roman" w:cs="Times New Roman"/>
          <w:sz w:val="19"/>
          <w:szCs w:val="19"/>
        </w:rPr>
        <w:t> </w:t>
      </w:r>
      <w:r/>
      <w:r>
        <w:rPr lang="zh-CN" sz="19" baseline="0" dirty="0">
          <w:jc w:val="left"/>
          <w:rFonts w:ascii="宋体" w:hAnsi="宋体" w:cs="宋体"/>
          <w:color w:val="333333"/>
          <w:sz w:val="19"/>
          <w:szCs w:val="19"/>
        </w:rPr>
        <w:t>Math </w:t>
      </w:r>
      <w:r>
        <w:rPr lang="zh-CN" sz="19" baseline="0" dirty="0">
          <w:jc w:val="left"/>
          <w:rFonts w:ascii="微软雅黑" w:hAnsi="微软雅黑" w:cs="微软雅黑"/>
          <w:color w:val="333333"/>
          <w:sz w:val="19"/>
          <w:szCs w:val="19"/>
        </w:rPr>
        <w:t>的方法都被定义为</w:t>
      </w:r>
      <w:r>
        <w:rPr lang="zh-CN" sz="19" baseline="0" dirty="0">
          <w:jc w:val="left"/>
          <w:rFonts w:ascii="宋体" w:hAnsi="宋体" w:cs="宋体"/>
          <w:color w:val="333333"/>
          <w:spacing w:val="-23"/>
          <w:sz w:val="19"/>
          <w:szCs w:val="19"/>
        </w:rPr>
        <w:t> static </w:t>
      </w:r>
      <w:r>
        <w:rPr lang="zh-CN" sz="19" baseline="0" dirty="0">
          <w:jc w:val="left"/>
          <w:rFonts w:ascii="微软雅黑" w:hAnsi="微软雅黑" w:cs="微软雅黑"/>
          <w:color w:val="333333"/>
          <w:sz w:val="19"/>
          <w:szCs w:val="19"/>
        </w:rPr>
        <w:t>形式，通过</w:t>
      </w:r>
      <w:r>
        <w:rPr lang="zh-CN" sz="19" baseline="0" dirty="0">
          <w:jc w:val="left"/>
          <w:rFonts w:ascii="宋体" w:hAnsi="宋体" w:cs="宋体"/>
          <w:color w:val="333333"/>
          <w:sz w:val="19"/>
          <w:szCs w:val="19"/>
        </w:rPr>
        <w:t> Math </w:t>
      </w:r>
      <w:r>
        <w:rPr lang="zh-CN" sz="19" baseline="0" dirty="0">
          <w:jc w:val="left"/>
          <w:rFonts w:ascii="微软雅黑" w:hAnsi="微软雅黑" w:cs="微软雅黑"/>
          <w:color w:val="333333"/>
          <w:sz w:val="19"/>
          <w:szCs w:val="19"/>
        </w:rPr>
        <w:t>类可以在主函数中直接调用。</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【演示：查看</w:t>
      </w:r>
      <w:r>
        <w:rPr lang="zh-CN" sz="19" baseline="0" dirty="0">
          <w:jc w:val="left"/>
          <w:rFonts w:ascii="宋体" w:hAnsi="宋体" w:cs="宋体"/>
          <w:color w:val="333333"/>
          <w:sz w:val="19"/>
          <w:szCs w:val="19"/>
        </w:rPr>
        <w:t>Math</w:t>
      </w:r>
      <w:r>
        <w:rPr lang="zh-CN" sz="19" baseline="0" dirty="0">
          <w:jc w:val="left"/>
          <w:rFonts w:ascii="微软雅黑" w:hAnsi="微软雅黑" w:cs="微软雅黑"/>
          <w:color w:val="333333"/>
          <w:sz w:val="19"/>
          <w:szCs w:val="19"/>
        </w:rPr>
        <w:t>类的源码】</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29" behindDoc="1" locked="0" layoutInCell="1" allowOverlap="1">
            <wp:simplePos x="0" y="0"/>
            <wp:positionH relativeFrom="page">
              <wp:posOffset>963889</wp:posOffset>
            </wp:positionH>
            <wp:positionV relativeFrom="line">
              <wp:posOffset>-46985</wp:posOffset>
            </wp:positionV>
            <wp:extent cx="5641423" cy="543177"/>
            <wp:effectExtent l="0" t="0" r="0" b="0"/>
            <wp:wrapNone/>
            <wp:docPr id="352" name="Freeform 352"/>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199"/>
                            <a:pt x="6322" y="711635"/>
                            <a:pt x="9298" y="714599"/>
                          </a:cubicBezTo>
                          <a:cubicBezTo>
                            <a:pt x="12275" y="717575"/>
                            <a:pt x="15709" y="719882"/>
                            <a:pt x="19599" y="721494"/>
                          </a:cubicBezTo>
                          <a:cubicBezTo>
                            <a:pt x="23489" y="723094"/>
                            <a:pt x="27539" y="723900"/>
                            <a:pt x="31750" y="723900"/>
                          </a:cubicBezTo>
                          <a:lnTo>
                            <a:pt x="7486650" y="723900"/>
                          </a:lnTo>
                          <a:cubicBezTo>
                            <a:pt x="7490859" y="723900"/>
                            <a:pt x="7494909" y="723094"/>
                            <a:pt x="7498798" y="721494"/>
                          </a:cubicBezTo>
                          <a:cubicBezTo>
                            <a:pt x="7502690" y="719882"/>
                            <a:pt x="7506123" y="717575"/>
                            <a:pt x="7509099" y="714599"/>
                          </a:cubicBezTo>
                          <a:cubicBezTo>
                            <a:pt x="7512076" y="711635"/>
                            <a:pt x="7514370" y="708199"/>
                            <a:pt x="7515981" y="704317"/>
                          </a:cubicBezTo>
                          <a:cubicBezTo>
                            <a:pt x="7517593" y="700423"/>
                            <a:pt x="7518400" y="696380"/>
                            <a:pt x="7518400" y="692150"/>
                          </a:cubicBezTo>
                          <a:lnTo>
                            <a:pt x="7518400" y="31750"/>
                          </a:lnTo>
                          <a:cubicBezTo>
                            <a:pt x="7518400" y="27546"/>
                            <a:pt x="7517593" y="23515"/>
                            <a:pt x="7515981" y="19621"/>
                          </a:cubicBezTo>
                          <a:cubicBezTo>
                            <a:pt x="7514370" y="15727"/>
                            <a:pt x="7512076" y="12291"/>
                            <a:pt x="7509099" y="9302"/>
                          </a:cubicBezTo>
                          <a:cubicBezTo>
                            <a:pt x="7506123" y="6326"/>
                            <a:pt x="7502690" y="4031"/>
                            <a:pt x="7498798" y="2419"/>
                          </a:cubicBezTo>
                          <a:cubicBezTo>
                            <a:pt x="7494909" y="794"/>
                            <a:pt x="7490859" y="0"/>
                            <a:pt x="7486650" y="0"/>
                          </a:cubicBezTo>
                          <a:lnTo>
                            <a:pt x="31750" y="0"/>
                          </a:lnTo>
                          <a:cubicBezTo>
                            <a:pt x="27539" y="0"/>
                            <a:pt x="23489" y="794"/>
                            <a:pt x="19599" y="2419"/>
                          </a:cubicBezTo>
                          <a:cubicBezTo>
                            <a:pt x="15709" y="4031"/>
                            <a:pt x="12275" y="6326"/>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8" behindDoc="1" locked="0" layoutInCell="1" allowOverlap="1">
            <wp:simplePos x="0" y="0"/>
            <wp:positionH relativeFrom="page">
              <wp:posOffset>963889</wp:posOffset>
            </wp:positionH>
            <wp:positionV relativeFrom="line">
              <wp:posOffset>-46985</wp:posOffset>
            </wp:positionV>
            <wp:extent cx="5641423" cy="543177"/>
            <wp:effectExtent l="0" t="0" r="0" b="0"/>
            <wp:wrapNone/>
            <wp:docPr id="353" name="Freeform 353"/>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199"/>
                            <a:pt x="6322" y="711635"/>
                            <a:pt x="9298" y="714599"/>
                          </a:cubicBezTo>
                          <a:cubicBezTo>
                            <a:pt x="12275" y="717575"/>
                            <a:pt x="15709" y="719882"/>
                            <a:pt x="19599" y="721494"/>
                          </a:cubicBezTo>
                          <a:cubicBezTo>
                            <a:pt x="23489" y="723094"/>
                            <a:pt x="27539" y="723900"/>
                            <a:pt x="31750" y="723900"/>
                          </a:cubicBezTo>
                          <a:lnTo>
                            <a:pt x="7486650" y="723900"/>
                          </a:lnTo>
                          <a:cubicBezTo>
                            <a:pt x="7490859" y="723900"/>
                            <a:pt x="7494909" y="723094"/>
                            <a:pt x="7498798" y="721494"/>
                          </a:cubicBezTo>
                          <a:cubicBezTo>
                            <a:pt x="7502690" y="719882"/>
                            <a:pt x="7506123" y="717575"/>
                            <a:pt x="7509099" y="714599"/>
                          </a:cubicBezTo>
                          <a:cubicBezTo>
                            <a:pt x="7512076" y="711635"/>
                            <a:pt x="7514370" y="708199"/>
                            <a:pt x="7515981" y="704317"/>
                          </a:cubicBezTo>
                          <a:cubicBezTo>
                            <a:pt x="7517593" y="700423"/>
                            <a:pt x="7518400" y="696380"/>
                            <a:pt x="7518400" y="692150"/>
                          </a:cubicBezTo>
                          <a:lnTo>
                            <a:pt x="7518400" y="31750"/>
                          </a:lnTo>
                          <a:cubicBezTo>
                            <a:pt x="7518400" y="27546"/>
                            <a:pt x="7517593" y="23515"/>
                            <a:pt x="7515981" y="19621"/>
                          </a:cubicBezTo>
                          <a:cubicBezTo>
                            <a:pt x="7514370" y="15727"/>
                            <a:pt x="7512076" y="12291"/>
                            <a:pt x="7509099" y="9302"/>
                          </a:cubicBezTo>
                          <a:cubicBezTo>
                            <a:pt x="7506123" y="6326"/>
                            <a:pt x="7502690" y="4031"/>
                            <a:pt x="7498798" y="2419"/>
                          </a:cubicBezTo>
                          <a:cubicBezTo>
                            <a:pt x="7494909" y="794"/>
                            <a:pt x="7490859" y="0"/>
                            <a:pt x="7486650" y="0"/>
                          </a:cubicBezTo>
                          <a:lnTo>
                            <a:pt x="31750" y="0"/>
                          </a:lnTo>
                          <a:cubicBezTo>
                            <a:pt x="27539" y="0"/>
                            <a:pt x="23489" y="794"/>
                            <a:pt x="19599" y="2419"/>
                          </a:cubicBezTo>
                          <a:cubicBezTo>
                            <a:pt x="15709" y="4031"/>
                            <a:pt x="12275" y="6326"/>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78" behindDoc="1" locked="0" layoutInCell="1" allowOverlap="1">
            <wp:simplePos x="0" y="0"/>
            <wp:positionH relativeFrom="page">
              <wp:posOffset>955954</wp:posOffset>
            </wp:positionH>
            <wp:positionV relativeFrom="line">
              <wp:posOffset>-35862</wp:posOffset>
            </wp:positionV>
            <wp:extent cx="292223" cy="548623"/>
            <wp:effectExtent l="0" t="0" r="0" b="0"/>
            <wp:wrapNone/>
            <wp:docPr id="354" name="Picture 354"/>
            <wp:cNvGraphicFramePr>
              <a:graphicFrameLocks noChangeAspect="1"/>
            </wp:cNvGraphicFramePr>
            <a:graphic>
              <a:graphicData uri="http://schemas.openxmlformats.org/drawingml/2006/picture">
                <pic:pic xmlns:pic="http://schemas.openxmlformats.org/drawingml/2006/picture">
                  <pic:nvPicPr>
                    <pic:cNvPr id="354" name="Picture 354"/>
                    <pic:cNvPicPr>
                      <a:picLocks noChangeAspect="0" noChangeArrowheads="1"/>
                    </pic:cNvPicPr>
                  </pic:nvPicPr>
                  <pic:blipFill>
                    <a:blip r:embed="rId354">
                      <a:extLst>
                        <a:ext uri="{28A0092B-C50C-407E-A947-70E740481C1C}">
                          <a14:useLocalDpi xmlns:a14="http://schemas.microsoft.com/office/drawing/2010/main" val="0"/>
                        </a:ext>
                      </a:extLst>
                    </a:blip>
                    <a:srcRect/>
                    <a:stretch>
                      <a:fillRect/>
                    </a:stretch>
                  </pic:blipFill>
                  <pic:spPr>
                    <a:xfrm rot="0" flipH="0" flipV="0">
                      <a:off x="0" y="0"/>
                      <a:ext cx="292223" cy="548623"/>
                    </a:xfrm>
                    <a:prstGeom prst="rect">
                      <a:avLst/>
                    </a:prstGeom>
                    <a:noFill/>
                  </pic:spPr>
                </pic:pic>
              </a:graphicData>
            </a:graphic>
          </wp:anchor>
        </w:drawing>
        <w:drawing>
          <wp:anchor simplePos="0" relativeHeight="251658541" behindDoc="1" locked="0" layoutInCell="1" allowOverlap="1">
            <wp:simplePos x="0" y="0"/>
            <wp:positionH relativeFrom="page">
              <wp:posOffset>968654</wp:posOffset>
            </wp:positionH>
            <wp:positionV relativeFrom="line">
              <wp:posOffset>-23161</wp:posOffset>
            </wp:positionV>
            <wp:extent cx="5593776" cy="514589"/>
            <wp:effectExtent l="0" t="0" r="0" b="0"/>
            <wp:wrapNone/>
            <wp:docPr id="355" name="Freeform 355"/>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30" behindDoc="1" locked="0" layoutInCell="1" allowOverlap="1">
            <wp:simplePos x="0" y="0"/>
            <wp:positionH relativeFrom="page">
              <wp:posOffset>968654</wp:posOffset>
            </wp:positionH>
            <wp:positionV relativeFrom="line">
              <wp:posOffset>-23161</wp:posOffset>
            </wp:positionV>
            <wp:extent cx="5593776" cy="514589"/>
            <wp:effectExtent l="0" t="0" r="0" b="0"/>
            <wp:wrapNone/>
            <wp:docPr id="356" name="Freeform 356"/>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Math</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数学方法</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57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【常用值与函数】</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宋体" w:hAnsi="宋体" w:cs="宋体"/>
          <w:color w:val="333333"/>
          <w:spacing w:val="-2"/>
          <w:sz w:val="19"/>
          <w:szCs w:val="19"/>
        </w:rPr>
        <w:t>Math.PI </w:t>
      </w:r>
      <w:r>
        <w:rPr lang="zh-CN" sz="19" baseline="0" dirty="0">
          <w:jc w:val="left"/>
          <w:rFonts w:ascii="微软雅黑" w:hAnsi="微软雅黑" w:cs="微软雅黑"/>
          <w:color w:val="333333"/>
          <w:sz w:val="19"/>
          <w:szCs w:val="19"/>
        </w:rPr>
        <w:t>记录的圆周率</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0" w:after="0" w:line="300" w:lineRule="exact"/>
        <w:ind w:left="990" w:right="3598" w:firstLine="0"/>
      </w:pPr>
      <w:r/>
      <w:r>
        <w:rPr lang="zh-CN" sz="19" baseline="0" dirty="0">
          <w:jc w:val="left"/>
          <w:rFonts w:ascii="宋体" w:hAnsi="宋体" w:cs="宋体"/>
          <w:color w:val="333333"/>
          <w:sz w:val="19"/>
          <w:szCs w:val="19"/>
        </w:rPr>
        <w:t>Math.E </w:t>
      </w:r>
      <w:r>
        <w:rPr lang="zh-CN" sz="19" baseline="0" dirty="0">
          <w:jc w:val="left"/>
          <w:rFonts w:ascii="微软雅黑" w:hAnsi="微软雅黑" w:cs="微软雅黑"/>
          <w:color w:val="333333"/>
          <w:sz w:val="19"/>
          <w:szCs w:val="19"/>
        </w:rPr>
        <w:t>记录</w:t>
      </w:r>
      <w:r>
        <w:rPr lang="zh-CN" sz="19" baseline="0" dirty="0">
          <w:jc w:val="left"/>
          <w:rFonts w:ascii="宋体" w:hAnsi="宋体" w:cs="宋体"/>
          <w:color w:val="333333"/>
          <w:sz w:val="19"/>
          <w:szCs w:val="19"/>
        </w:rPr>
        <w:t>e</w:t>
      </w:r>
      <w:r>
        <w:rPr lang="zh-CN" sz="19" baseline="0" dirty="0">
          <w:jc w:val="left"/>
          <w:rFonts w:ascii="微软雅黑" w:hAnsi="微软雅黑" w:cs="微软雅黑"/>
          <w:color w:val="333333"/>
          <w:sz w:val="19"/>
          <w:szCs w:val="19"/>
        </w:rPr>
        <w:t>的常量</w:t>
      </w:r>
      <w:r>
        <w:rPr lang="zh-CN" sz="19" baseline="0" dirty="0">
          <w:jc w:val="left"/>
          <w:rFonts w:ascii="宋体" w:hAnsi="宋体" w:cs="宋体"/>
          <w:color w:val="333333"/>
          <w:sz w:val="19"/>
          <w:szCs w:val="19"/>
        </w:rPr>
        <w:t>  </w:t>
      </w:r>
      <w:r>
        <w:br w:type="textWrapping" w:clear="all"/>
      </w:r>
      <w:r/>
      <w:r>
        <w:rPr lang="zh-CN" sz="19" baseline="0" dirty="0">
          <w:jc w:val="left"/>
          <w:rFonts w:ascii="宋体" w:hAnsi="宋体" w:cs="宋体"/>
          <w:color w:val="333333"/>
          <w:sz w:val="19"/>
          <w:szCs w:val="19"/>
        </w:rPr>
        <w:t>Math</w:t>
      </w:r>
      <w:r>
        <w:rPr lang="zh-CN" sz="19" baseline="0" dirty="0">
          <w:jc w:val="left"/>
          <w:rFonts w:ascii="微软雅黑" w:hAnsi="微软雅黑" w:cs="微软雅黑"/>
          <w:color w:val="333333"/>
          <w:sz w:val="19"/>
          <w:szCs w:val="19"/>
        </w:rPr>
        <w:t>中还有一些类似的常量，都是一些工程数学常用量。</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Math.abs </w:t>
      </w:r>
      <w:r>
        <w:rPr lang="zh-CN" sz="19" baseline="0" dirty="0">
          <w:jc w:val="left"/>
          <w:rFonts w:ascii="微软雅黑" w:hAnsi="微软雅黑" w:cs="微软雅黑"/>
          <w:color w:val="333333"/>
          <w:sz w:val="19"/>
          <w:szCs w:val="19"/>
        </w:rPr>
        <w:t>求绝对值</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pacing w:val="-2"/>
          <w:sz w:val="19"/>
          <w:szCs w:val="19"/>
        </w:rPr>
        <w:t>Math.sin </w:t>
      </w:r>
      <w:r>
        <w:rPr lang="zh-CN" sz="19" baseline="0" dirty="0">
          <w:jc w:val="left"/>
          <w:rFonts w:ascii="微软雅黑" w:hAnsi="微软雅黑" w:cs="微软雅黑"/>
          <w:color w:val="333333"/>
          <w:sz w:val="19"/>
          <w:szCs w:val="19"/>
        </w:rPr>
        <w:t>正弦函数</w:t>
      </w:r>
      <w:r>
        <w:rPr lang="zh-CN" sz="19" baseline="0" dirty="0">
          <w:jc w:val="left"/>
          <w:rFonts w:ascii="宋体" w:hAnsi="宋体" w:cs="宋体"/>
          <w:color w:val="333333"/>
          <w:spacing w:val="-5"/>
          <w:sz w:val="19"/>
          <w:szCs w:val="19"/>
        </w:rPr>
        <w:t> Math.asin </w:t>
      </w:r>
      <w:r>
        <w:rPr lang="zh-CN" sz="19" baseline="0" dirty="0">
          <w:jc w:val="left"/>
          <w:rFonts w:ascii="微软雅黑" w:hAnsi="微软雅黑" w:cs="微软雅黑"/>
          <w:color w:val="333333"/>
          <w:sz w:val="19"/>
          <w:szCs w:val="19"/>
        </w:rPr>
        <w:t>反正弦函数</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z w:val="19"/>
          <w:szCs w:val="19"/>
        </w:rPr>
        <w:t>Math.cos </w:t>
      </w:r>
      <w:r>
        <w:rPr lang="zh-CN" sz="19" baseline="0" dirty="0">
          <w:jc w:val="left"/>
          <w:rFonts w:ascii="微软雅黑" w:hAnsi="微软雅黑" w:cs="微软雅黑"/>
          <w:color w:val="333333"/>
          <w:sz w:val="19"/>
          <w:szCs w:val="19"/>
        </w:rPr>
        <w:t>余弦函数</w:t>
      </w:r>
      <w:r>
        <w:rPr lang="zh-CN" sz="19" baseline="0" dirty="0">
          <w:jc w:val="left"/>
          <w:rFonts w:ascii="宋体" w:hAnsi="宋体" w:cs="宋体"/>
          <w:color w:val="333333"/>
          <w:spacing w:val="-1"/>
          <w:sz w:val="19"/>
          <w:szCs w:val="19"/>
        </w:rPr>
        <w:t> Math.acos </w:t>
      </w:r>
      <w:r>
        <w:rPr lang="zh-CN" sz="19" baseline="0" dirty="0">
          <w:jc w:val="left"/>
          <w:rFonts w:ascii="微软雅黑" w:hAnsi="微软雅黑" w:cs="微软雅黑"/>
          <w:color w:val="333333"/>
          <w:sz w:val="19"/>
          <w:szCs w:val="19"/>
        </w:rPr>
        <w:t>反余弦函数</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0" w:after="0" w:line="300" w:lineRule="exact"/>
        <w:ind w:left="990" w:right="3598" w:firstLine="0"/>
      </w:pPr>
      <w:r/>
      <w:r>
        <w:rPr lang="zh-CN" sz="19" baseline="0" dirty="0">
          <w:jc w:val="left"/>
          <w:rFonts w:ascii="宋体" w:hAnsi="宋体" w:cs="宋体"/>
          <w:color w:val="333333"/>
          <w:sz w:val="19"/>
          <w:szCs w:val="19"/>
        </w:rPr>
        <w:t>Math.tan </w:t>
      </w:r>
      <w:r>
        <w:rPr lang="zh-CN" sz="19" baseline="0" dirty="0">
          <w:jc w:val="left"/>
          <w:rFonts w:ascii="微软雅黑" w:hAnsi="微软雅黑" w:cs="微软雅黑"/>
          <w:color w:val="333333"/>
          <w:sz w:val="19"/>
          <w:szCs w:val="19"/>
        </w:rPr>
        <w:t>正切函数</w:t>
      </w:r>
      <w:r>
        <w:rPr lang="zh-CN" sz="19" baseline="0" dirty="0">
          <w:jc w:val="left"/>
          <w:rFonts w:ascii="宋体" w:hAnsi="宋体" w:cs="宋体"/>
          <w:color w:val="333333"/>
          <w:spacing w:val="-2"/>
          <w:sz w:val="19"/>
          <w:szCs w:val="19"/>
        </w:rPr>
        <w:t> Math.atan </w:t>
      </w:r>
      <w:r>
        <w:rPr lang="zh-CN" sz="19" baseline="0" dirty="0">
          <w:jc w:val="left"/>
          <w:rFonts w:ascii="微软雅黑" w:hAnsi="微软雅黑" w:cs="微软雅黑"/>
          <w:color w:val="333333"/>
          <w:sz w:val="19"/>
          <w:szCs w:val="19"/>
        </w:rPr>
        <w:t>反正切函数</w:t>
      </w:r>
      <w:r>
        <w:rPr lang="zh-CN" sz="19" baseline="0" dirty="0">
          <w:jc w:val="left"/>
          <w:rFonts w:ascii="宋体" w:hAnsi="宋体" w:cs="宋体"/>
          <w:color w:val="333333"/>
          <w:sz w:val="19"/>
          <w:szCs w:val="19"/>
        </w:rPr>
        <w:t> Math.atan2 </w:t>
      </w:r>
      <w:r>
        <w:rPr lang="zh-CN" sz="19" baseline="0" dirty="0">
          <w:jc w:val="left"/>
          <w:rFonts w:ascii="微软雅黑" w:hAnsi="微软雅黑" w:cs="微软雅黑"/>
          <w:color w:val="333333"/>
          <w:sz w:val="19"/>
          <w:szCs w:val="19"/>
        </w:rPr>
        <w:t>商的反正切函数</w:t>
      </w:r>
      <w:r>
        <w:rPr lang="zh-CN" sz="19" baseline="0" dirty="0">
          <w:jc w:val="left"/>
          <w:rFonts w:ascii="宋体" w:hAnsi="宋体" w:cs="宋体"/>
          <w:color w:val="333333"/>
          <w:sz w:val="19"/>
          <w:szCs w:val="19"/>
        </w:rPr>
        <w:t>  </w:t>
      </w:r>
      <w:r/>
      <w:r>
        <w:rPr lang="zh-CN" sz="19" baseline="0" dirty="0">
          <w:jc w:val="left"/>
          <w:rFonts w:ascii="宋体" w:hAnsi="宋体" w:cs="宋体"/>
          <w:color w:val="333333"/>
          <w:sz w:val="19"/>
          <w:szCs w:val="19"/>
        </w:rPr>
        <w:t>Math.toDeg</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ees </w:t>
      </w:r>
      <w:r>
        <w:rPr lang="zh-CN" sz="19" baseline="0" dirty="0">
          <w:jc w:val="left"/>
          <w:rFonts w:ascii="微软雅黑" w:hAnsi="微软雅黑" w:cs="微软雅黑"/>
          <w:color w:val="333333"/>
          <w:sz w:val="19"/>
          <w:szCs w:val="19"/>
        </w:rPr>
        <w:t>弧度转化为角度</w:t>
      </w:r>
      <w:r>
        <w:rPr lang="zh-CN" sz="19" baseline="0" dirty="0">
          <w:jc w:val="left"/>
          <w:rFonts w:ascii="宋体" w:hAnsi="宋体" w:cs="宋体"/>
          <w:color w:val="333333"/>
          <w:sz w:val="19"/>
          <w:szCs w:val="19"/>
        </w:rPr>
        <w:t> Math.toRadians </w:t>
      </w:r>
      <w:r>
        <w:rPr lang="zh-CN" sz="19" baseline="0" dirty="0">
          <w:jc w:val="left"/>
          <w:rFonts w:ascii="微软雅黑" w:hAnsi="微软雅黑" w:cs="微软雅黑"/>
          <w:color w:val="333333"/>
          <w:sz w:val="19"/>
          <w:szCs w:val="19"/>
        </w:rPr>
        <w:t>角度转化为弧度</w:t>
      </w:r>
      <w:r>
        <w:rPr lang="zh-CN" sz="19" baseline="0" dirty="0">
          <w:jc w:val="left"/>
          <w:rFonts w:ascii="宋体" w:hAnsi="宋体" w:cs="宋体"/>
          <w:color w:val="333333"/>
          <w:sz w:val="19"/>
          <w:szCs w:val="19"/>
        </w:rPr>
        <w:t>  </w:t>
      </w:r>
      <w:r/>
      <w:r>
        <w:rPr lang="zh-CN" sz="19" baseline="0" dirty="0">
          <w:jc w:val="left"/>
          <w:rFonts w:ascii="宋体" w:hAnsi="宋体" w:cs="宋体"/>
          <w:color w:val="333333"/>
          <w:spacing w:val="-8"/>
          <w:sz w:val="19"/>
          <w:szCs w:val="19"/>
        </w:rPr>
        <w:t>Math.ceil </w:t>
      </w:r>
      <w:r>
        <w:rPr lang="zh-CN" sz="19" baseline="0" dirty="0">
          <w:jc w:val="left"/>
          <w:rFonts w:ascii="微软雅黑" w:hAnsi="微软雅黑" w:cs="微软雅黑"/>
          <w:color w:val="333333"/>
          <w:sz w:val="19"/>
          <w:szCs w:val="19"/>
        </w:rPr>
        <w:t>得到不小于某数的最大整数</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z w:val="19"/>
          <w:szCs w:val="19"/>
        </w:rPr>
        <w:t>Math.ﬂoor </w:t>
      </w:r>
      <w:r>
        <w:rPr lang="zh-CN" sz="19" baseline="0" dirty="0">
          <w:jc w:val="left"/>
          <w:rFonts w:ascii="微软雅黑" w:hAnsi="微软雅黑" w:cs="微软雅黑"/>
          <w:color w:val="333333"/>
          <w:sz w:val="19"/>
          <w:szCs w:val="19"/>
        </w:rPr>
        <w:t>得到不大于某数的最大整数</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z w:val="19"/>
          <w:szCs w:val="19"/>
        </w:rPr>
        <w:t>Math.IEEE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emainder </w:t>
      </w:r>
      <w:r>
        <w:rPr lang="zh-CN" sz="19" baseline="0" dirty="0">
          <w:jc w:val="left"/>
          <w:rFonts w:ascii="微软雅黑" w:hAnsi="微软雅黑" w:cs="微软雅黑"/>
          <w:color w:val="333333"/>
          <w:sz w:val="19"/>
          <w:szCs w:val="19"/>
        </w:rPr>
        <w:t>求余</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z w:val="19"/>
          <w:szCs w:val="19"/>
        </w:rPr>
        <w:t>Math.max </w:t>
      </w:r>
      <w:r>
        <w:rPr lang="zh-CN" sz="19" baseline="0" dirty="0">
          <w:jc w:val="left"/>
          <w:rFonts w:ascii="微软雅黑" w:hAnsi="微软雅黑" w:cs="微软雅黑"/>
          <w:color w:val="333333"/>
          <w:sz w:val="19"/>
          <w:szCs w:val="19"/>
        </w:rPr>
        <w:t>求两数中最大</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z w:val="19"/>
          <w:szCs w:val="19"/>
        </w:rPr>
        <w:t>Math.min </w:t>
      </w:r>
      <w:r>
        <w:rPr lang="zh-CN" sz="19" baseline="0" dirty="0">
          <w:jc w:val="left"/>
          <w:rFonts w:ascii="微软雅黑" w:hAnsi="微软雅黑" w:cs="微软雅黑"/>
          <w:color w:val="333333"/>
          <w:sz w:val="19"/>
          <w:szCs w:val="19"/>
        </w:rPr>
        <w:t>求两数中最小</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pacing w:val="-2"/>
          <w:sz w:val="19"/>
          <w:szCs w:val="19"/>
        </w:rPr>
        <w:t>Math.sqrt </w:t>
      </w:r>
      <w:r>
        <w:rPr lang="zh-CN" sz="19" baseline="0" dirty="0">
          <w:jc w:val="left"/>
          <w:rFonts w:ascii="微软雅黑" w:hAnsi="微软雅黑" w:cs="微软雅黑"/>
          <w:color w:val="333333"/>
          <w:sz w:val="19"/>
          <w:szCs w:val="19"/>
        </w:rPr>
        <w:t>求开方</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z w:val="19"/>
          <w:szCs w:val="19"/>
        </w:rPr>
        <w:t>Math.p</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 </w:t>
      </w:r>
      <w:r>
        <w:rPr lang="zh-CN" sz="19" baseline="0" dirty="0">
          <w:jc w:val="left"/>
          <w:rFonts w:ascii="微软雅黑" w:hAnsi="微软雅黑" w:cs="微软雅黑"/>
          <w:color w:val="333333"/>
          <w:sz w:val="19"/>
          <w:szCs w:val="19"/>
        </w:rPr>
        <w:t>求某数的任意次方</w:t>
      </w:r>
      <w:r>
        <w:rPr lang="zh-CN" sz="19" baseline="0" dirty="0">
          <w:jc w:val="left"/>
          <w:rFonts w:ascii="宋体" w:hAnsi="宋体" w:cs="宋体"/>
          <w:color w:val="333333"/>
          <w:spacing w:val="-46"/>
          <w:sz w:val="19"/>
          <w:szCs w:val="19"/>
        </w:rPr>
        <w:t>, </w:t>
      </w:r>
      <w:r>
        <w:rPr lang="zh-CN" sz="19" baseline="0" dirty="0">
          <w:jc w:val="left"/>
          <w:rFonts w:ascii="微软雅黑" w:hAnsi="微软雅黑" w:cs="微软雅黑"/>
          <w:color w:val="333333"/>
          <w:sz w:val="19"/>
          <w:szCs w:val="19"/>
        </w:rPr>
        <w:t>抛出</w:t>
      </w:r>
      <w:r>
        <w:rPr lang="zh-CN" sz="19" baseline="0" dirty="0">
          <w:jc w:val="left"/>
          <w:rFonts w:ascii="宋体" w:hAnsi="宋体" w:cs="宋体"/>
          <w:color w:val="333333"/>
          <w:sz w:val="19"/>
          <w:szCs w:val="19"/>
        </w:rPr>
        <w:t>ArithmeticE</w:t>
      </w:r>
      <w:r>
        <w:rPr lang="zh-CN" sz="19" baseline="0" dirty="0">
          <w:jc w:val="left"/>
          <w:rFonts w:ascii="宋体" w:hAnsi="宋体" w:cs="宋体"/>
          <w:color w:val="333333"/>
          <w:spacing w:val="-4"/>
          <w:sz w:val="19"/>
          <w:szCs w:val="19"/>
        </w:rPr>
        <w:t>x</w:t>
      </w:r>
      <w:r>
        <w:rPr lang="zh-CN" sz="19" baseline="0" dirty="0">
          <w:jc w:val="left"/>
          <w:rFonts w:ascii="宋体" w:hAnsi="宋体" w:cs="宋体"/>
          <w:color w:val="333333"/>
          <w:sz w:val="19"/>
          <w:szCs w:val="19"/>
        </w:rPr>
        <w:t>ception</w:t>
      </w:r>
      <w:r>
        <w:rPr lang="zh-CN" sz="19" baseline="0" dirty="0">
          <w:jc w:val="left"/>
          <w:rFonts w:ascii="微软雅黑" w:hAnsi="微软雅黑" w:cs="微软雅黑"/>
          <w:color w:val="333333"/>
          <w:sz w:val="19"/>
          <w:szCs w:val="19"/>
        </w:rPr>
        <w:t>处理溢出异常</w:t>
      </w:r>
      <w:r>
        <w:rPr lang="zh-CN" sz="19" baseline="0" dirty="0">
          <w:jc w:val="left"/>
          <w:rFonts w:ascii="宋体" w:hAnsi="宋体" w:cs="宋体"/>
          <w:color w:val="333333"/>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7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57" name="Freeform 3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58" name="Freeform 3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59" name="Freeform 3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60" name="Freeform 3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61" name="Freeform 3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62" name="Freeform 3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63" name="Freeform 3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64" name="Freeform 3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65" name="Freeform 3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66" name="Freeform 3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67" name="Freeform 3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68" name="Freeform 3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21" w:after="0" w:line="265" w:lineRule="exact"/>
        <w:ind w:left="990" w:right="0" w:firstLine="0"/>
      </w:pPr>
      <w:r/>
      <w:r>
        <w:rPr lang="zh-CN" sz="19" baseline="0" dirty="0">
          <w:jc w:val="left"/>
          <w:rFonts w:ascii="宋体" w:hAnsi="宋体" w:cs="宋体"/>
          <w:color w:val="333333"/>
          <w:sz w:val="19"/>
          <w:szCs w:val="19"/>
        </w:rPr>
        <w:t>Math.</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5"/>
          <w:sz w:val="19"/>
          <w:szCs w:val="19"/>
        </w:rPr>
        <w:t>xp </w:t>
      </w:r>
      <w:r>
        <w:rPr lang="zh-CN" sz="19" baseline="0" dirty="0">
          <w:jc w:val="left"/>
          <w:rFonts w:ascii="微软雅黑" w:hAnsi="微软雅黑" w:cs="微软雅黑"/>
          <w:color w:val="333333"/>
          <w:sz w:val="19"/>
          <w:szCs w:val="19"/>
        </w:rPr>
        <w:t>求</w:t>
      </w:r>
      <w:r>
        <w:rPr lang="zh-CN" sz="19" baseline="0" dirty="0">
          <w:jc w:val="left"/>
          <w:rFonts w:ascii="宋体" w:hAnsi="宋体" w:cs="宋体"/>
          <w:color w:val="333333"/>
          <w:sz w:val="19"/>
          <w:szCs w:val="19"/>
        </w:rPr>
        <w:t>e</w:t>
      </w:r>
      <w:r>
        <w:rPr lang="zh-CN" sz="19" baseline="0" dirty="0">
          <w:jc w:val="left"/>
          <w:rFonts w:ascii="微软雅黑" w:hAnsi="微软雅黑" w:cs="微软雅黑"/>
          <w:color w:val="333333"/>
          <w:sz w:val="19"/>
          <w:szCs w:val="19"/>
        </w:rPr>
        <w:t>的任意次方</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z w:val="19"/>
          <w:szCs w:val="19"/>
        </w:rPr>
        <w:t>Math.log10 </w:t>
      </w:r>
      <w:r>
        <w:rPr lang="zh-CN" sz="19" baseline="0" dirty="0">
          <w:jc w:val="left"/>
          <w:rFonts w:ascii="微软雅黑" w:hAnsi="微软雅黑" w:cs="微软雅黑"/>
          <w:color w:val="333333"/>
          <w:sz w:val="19"/>
          <w:szCs w:val="19"/>
        </w:rPr>
        <w:t>以</w:t>
      </w:r>
      <w:r>
        <w:rPr lang="zh-CN" sz="19" baseline="0" dirty="0">
          <w:jc w:val="left"/>
          <w:rFonts w:ascii="宋体" w:hAnsi="宋体" w:cs="宋体"/>
          <w:color w:val="333333"/>
          <w:sz w:val="19"/>
          <w:szCs w:val="19"/>
        </w:rPr>
        <w:t>10</w:t>
      </w:r>
      <w:r>
        <w:rPr lang="zh-CN" sz="19" baseline="0" dirty="0">
          <w:jc w:val="left"/>
          <w:rFonts w:ascii="微软雅黑" w:hAnsi="微软雅黑" w:cs="微软雅黑"/>
          <w:color w:val="333333"/>
          <w:sz w:val="19"/>
          <w:szCs w:val="19"/>
        </w:rPr>
        <w:t>为底的对数</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pacing w:val="-1"/>
          <w:sz w:val="19"/>
          <w:szCs w:val="19"/>
        </w:rPr>
        <w:t>Math.log </w:t>
      </w:r>
      <w:r>
        <w:rPr lang="zh-CN" sz="19" baseline="0" dirty="0">
          <w:jc w:val="left"/>
          <w:rFonts w:ascii="微软雅黑" w:hAnsi="微软雅黑" w:cs="微软雅黑"/>
          <w:color w:val="333333"/>
          <w:sz w:val="19"/>
          <w:szCs w:val="19"/>
        </w:rPr>
        <w:t>自然对数</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0" w:after="0" w:line="300" w:lineRule="exact"/>
        <w:ind w:left="990" w:right="2275" w:firstLine="0"/>
      </w:pPr>
      <w:r/>
      <w:r>
        <w:rPr lang="zh-CN" sz="19" baseline="0" dirty="0">
          <w:jc w:val="left"/>
          <w:rFonts w:ascii="宋体" w:hAnsi="宋体" w:cs="宋体"/>
          <w:color w:val="333333"/>
          <w:spacing w:val="-6"/>
          <w:sz w:val="19"/>
          <w:szCs w:val="19"/>
        </w:rPr>
        <w:t>Math.rint </w:t>
      </w:r>
      <w:r>
        <w:rPr lang="zh-CN" sz="19" baseline="0" dirty="0">
          <w:jc w:val="left"/>
          <w:rFonts w:ascii="微软雅黑" w:hAnsi="微软雅黑" w:cs="微软雅黑"/>
          <w:color w:val="333333"/>
          <w:sz w:val="19"/>
          <w:szCs w:val="19"/>
        </w:rPr>
        <w:t>求距离某数最近的整数（可能比某数大，也可能比它小）</w:t>
      </w:r>
      <w:r>
        <w:rPr lang="zh-CN" sz="19" baseline="0" dirty="0">
          <w:jc w:val="left"/>
          <w:rFonts w:ascii="宋体" w:hAnsi="宋体" w:cs="宋体"/>
          <w:color w:val="333333"/>
          <w:sz w:val="19"/>
          <w:szCs w:val="19"/>
        </w:rPr>
        <w:t>  </w:t>
      </w:r>
      <w:r>
        <w:br w:type="textWrapping" w:clear="all"/>
      </w:r>
      <w:r/>
      <w:r>
        <w:rPr lang="zh-CN" sz="19" baseline="0" dirty="0">
          <w:jc w:val="left"/>
          <w:rFonts w:ascii="宋体" w:hAnsi="宋体" w:cs="宋体"/>
          <w:color w:val="333333"/>
          <w:sz w:val="19"/>
          <w:szCs w:val="19"/>
        </w:rPr>
        <w:t>Math.</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ound </w:t>
      </w:r>
      <w:r>
        <w:rPr lang="zh-CN" sz="19" baseline="0" dirty="0">
          <w:jc w:val="left"/>
          <w:rFonts w:ascii="微软雅黑" w:hAnsi="微软雅黑" w:cs="微软雅黑"/>
          <w:color w:val="333333"/>
          <w:sz w:val="19"/>
          <w:szCs w:val="19"/>
        </w:rPr>
        <w:t>同上，返回</w:t>
      </w:r>
      <w:r>
        <w:rPr lang="zh-CN" sz="19" baseline="0" dirty="0">
          <w:jc w:val="left"/>
          <w:rFonts w:ascii="宋体" w:hAnsi="宋体" w:cs="宋体"/>
          <w:color w:val="333333"/>
          <w:spacing w:val="-16"/>
          <w:sz w:val="19"/>
          <w:szCs w:val="19"/>
        </w:rPr>
        <w:t>int</w:t>
      </w:r>
      <w:r>
        <w:rPr lang="zh-CN" sz="19" baseline="0" dirty="0">
          <w:jc w:val="left"/>
          <w:rFonts w:ascii="微软雅黑" w:hAnsi="微软雅黑" w:cs="微软雅黑"/>
          <w:color w:val="333333"/>
          <w:sz w:val="19"/>
          <w:szCs w:val="19"/>
        </w:rPr>
        <w:t>型或者</w:t>
      </w:r>
      <w:r>
        <w:rPr lang="zh-CN" sz="19" baseline="0" dirty="0">
          <w:jc w:val="left"/>
          <w:rFonts w:ascii="宋体" w:hAnsi="宋体" w:cs="宋体"/>
          <w:color w:val="333333"/>
          <w:sz w:val="19"/>
          <w:szCs w:val="19"/>
        </w:rPr>
        <w:t>long</w:t>
      </w:r>
      <w:r>
        <w:rPr lang="zh-CN" sz="19" baseline="0" dirty="0">
          <w:jc w:val="left"/>
          <w:rFonts w:ascii="微软雅黑" w:hAnsi="微软雅黑" w:cs="微软雅黑"/>
          <w:color w:val="333333"/>
          <w:sz w:val="19"/>
          <w:szCs w:val="19"/>
        </w:rPr>
        <w:t>型（上一个函数返回</w:t>
      </w:r>
      <w:r>
        <w:rPr lang="zh-CN" sz="19" baseline="0" dirty="0">
          <w:jc w:val="left"/>
          <w:rFonts w:ascii="宋体" w:hAnsi="宋体" w:cs="宋体"/>
          <w:color w:val="333333"/>
          <w:sz w:val="19"/>
          <w:szCs w:val="19"/>
        </w:rPr>
        <w:t>double</w:t>
      </w:r>
      <w:r>
        <w:rPr lang="zh-CN" sz="19" baseline="0" dirty="0">
          <w:jc w:val="left"/>
          <w:rFonts w:ascii="微软雅黑" w:hAnsi="微软雅黑" w:cs="微软雅黑"/>
          <w:color w:val="333333"/>
          <w:sz w:val="19"/>
          <w:szCs w:val="19"/>
        </w:rPr>
        <w:t>型）</w:t>
      </w:r>
      <w:r>
        <w:rPr lang="zh-CN" sz="19" baseline="0" dirty="0">
          <w:jc w:val="left"/>
          <w:rFonts w:ascii="宋体" w:hAnsi="宋体" w:cs="宋体"/>
          <w:color w:val="333333"/>
          <w:sz w:val="19"/>
          <w:szCs w:val="19"/>
        </w:rPr>
        <w:t>  </w:t>
      </w:r>
      <w:r>
        <w:br w:type="textWrapping" w:clear="all"/>
      </w:r>
      <w:r/>
      <w:r>
        <w:rPr lang="zh-CN" sz="19" baseline="0" dirty="0">
          <w:jc w:val="left"/>
          <w:rFonts w:ascii="宋体" w:hAnsi="宋体" w:cs="宋体"/>
          <w:color w:val="333333"/>
          <w:sz w:val="19"/>
          <w:szCs w:val="19"/>
        </w:rPr>
        <w:t>Math.</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andom </w:t>
      </w:r>
      <w:r>
        <w:rPr lang="zh-CN" sz="19" baseline="0" dirty="0">
          <w:jc w:val="left"/>
          <w:rFonts w:ascii="微软雅黑" w:hAnsi="微软雅黑" w:cs="微软雅黑"/>
          <w:color w:val="333333"/>
          <w:sz w:val="19"/>
          <w:szCs w:val="19"/>
        </w:rPr>
        <w:t>返回</w:t>
      </w:r>
      <w:r>
        <w:rPr lang="zh-CN" sz="19" baseline="0" dirty="0">
          <w:jc w:val="left"/>
          <w:rFonts w:ascii="宋体" w:hAnsi="宋体" w:cs="宋体"/>
          <w:color w:val="333333"/>
          <w:sz w:val="19"/>
          <w:szCs w:val="19"/>
        </w:rPr>
        <w:t>0</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之间的一个随机数</w:t>
      </w:r>
      <w:r>
        <w:rPr>
          <w:rFonts w:ascii="Times New Roman" w:hAnsi="Times New Roman" w:cs="Times New Roman"/>
          <w:sz w:val="19"/>
          <w:szCs w:val="19"/>
        </w:rPr>
        <w:t> </w:t>
      </w:r>
      <w:r/>
    </w:p>
    <w:p>
      <w:pPr>
        <w:rPr>
          <w:rFonts w:ascii="Times New Roman" w:hAnsi="Times New Roman" w:cs="Times New Roman"/>
          <w:color w:val="010302"/>
        </w:rPr>
        <w:spacing w:before="241" w:after="0" w:line="270" w:lineRule="exact"/>
        <w:ind w:left="1665" w:right="2275"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1665" w:right="5726"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*Math.sqrt()//</w:t>
      </w:r>
      <w:r>
        <w:rPr lang="zh-CN" sz="17" baseline="0" dirty="0">
          <w:jc w:val="left"/>
          <w:rFonts w:ascii="新宋体" w:hAnsi="新宋体" w:cs="新宋体"/>
          <w:color w:val="AA5500"/>
          <w:sz w:val="17"/>
          <w:szCs w:val="17"/>
        </w:rPr>
        <w:t>计算平方根</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*Math.cbrt()//</w:t>
      </w:r>
      <w:r>
        <w:rPr lang="zh-CN" sz="17" baseline="0" dirty="0">
          <w:jc w:val="left"/>
          <w:rFonts w:ascii="新宋体" w:hAnsi="新宋体" w:cs="新宋体"/>
          <w:color w:val="AA5500"/>
          <w:sz w:val="17"/>
          <w:szCs w:val="17"/>
        </w:rPr>
        <w:t>计算立方根</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*Math.pow(a, b)//</w:t>
      </w:r>
      <w:r>
        <w:rPr lang="zh-CN" sz="17" baseline="0" dirty="0">
          <w:jc w:val="left"/>
          <w:rFonts w:ascii="新宋体" w:hAnsi="新宋体" w:cs="新宋体"/>
          <w:color w:val="AA5500"/>
          <w:sz w:val="17"/>
          <w:szCs w:val="17"/>
        </w:rPr>
        <w:t>计算</w:t>
      </w:r>
      <w:r>
        <w:rPr lang="zh-CN" sz="17" baseline="0" dirty="0">
          <w:jc w:val="left"/>
          <w:rFonts w:ascii="Lucida Console" w:hAnsi="Lucida Console" w:cs="Lucida Console"/>
          <w:color w:val="AA5500"/>
          <w:sz w:val="17"/>
          <w:szCs w:val="17"/>
        </w:rPr>
        <w:t>a</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b</w:t>
      </w:r>
      <w:r>
        <w:rPr lang="zh-CN" sz="17" baseline="0" dirty="0">
          <w:jc w:val="left"/>
          <w:rFonts w:ascii="新宋体" w:hAnsi="新宋体" w:cs="新宋体"/>
          <w:color w:val="AA5500"/>
          <w:spacing w:val="-5"/>
          <w:sz w:val="17"/>
          <w:szCs w:val="17"/>
        </w:rPr>
        <w:t>次方</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1665" w:right="5938"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*Math.max( , );//</w:t>
      </w:r>
      <w:r>
        <w:rPr lang="zh-CN" sz="17" baseline="0" dirty="0">
          <w:jc w:val="left"/>
          <w:rFonts w:ascii="新宋体" w:hAnsi="新宋体" w:cs="新宋体"/>
          <w:color w:val="AA5500"/>
          <w:sz w:val="17"/>
          <w:szCs w:val="17"/>
        </w:rPr>
        <w:t>计算最大值</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*Math.min( , );//</w:t>
      </w:r>
      <w:r>
        <w:rPr lang="zh-CN" sz="17" baseline="0" dirty="0">
          <w:jc w:val="left"/>
          <w:rFonts w:ascii="新宋体" w:hAnsi="新宋体" w:cs="新宋体"/>
          <w:color w:val="AA5500"/>
          <w:sz w:val="17"/>
          <w:szCs w:val="17"/>
        </w:rPr>
        <w:t>计算最小值</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665" w:right="227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sqrt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//4.0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cbrt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//2.0</w:t>
      </w:r>
      <w:r>
        <w:rPr>
          <w:rFonts w:ascii="Times New Roman" w:hAnsi="Times New Roman" w:cs="Times New Roman"/>
          <w:sz w:val="17"/>
          <w:szCs w:val="17"/>
        </w:rPr>
        <w:t> </w:t>
      </w:r>
      <w:r>
        <w:br w:type="textWrapping" w:clear="all"/>
      </w:r>
      <w:r>
        <w:drawing>
          <wp:anchor simplePos="0" relativeHeight="251658279" behindDoc="1" locked="0" layoutInCell="1" allowOverlap="1">
            <wp:simplePos x="0" y="0"/>
            <wp:positionH relativeFrom="page">
              <wp:posOffset>939800</wp:posOffset>
            </wp:positionH>
            <wp:positionV relativeFrom="line">
              <wp:posOffset>-1727991</wp:posOffset>
            </wp:positionV>
            <wp:extent cx="5678213" cy="8702600"/>
            <wp:effectExtent l="0" t="0" r="0" b="0"/>
            <wp:wrapNone/>
            <wp:docPr id="369" name="Picture 369"/>
            <wp:cNvGraphicFramePr>
              <a:graphicFrameLocks noChangeAspect="1"/>
            </wp:cNvGraphicFramePr>
            <a:graphic>
              <a:graphicData uri="http://schemas.openxmlformats.org/drawingml/2006/picture">
                <pic:pic xmlns:pic="http://schemas.openxmlformats.org/drawingml/2006/picture">
                  <pic:nvPicPr>
                    <pic:cNvPr id="369" name="Picture 369"/>
                    <pic:cNvPicPr>
                      <a:picLocks noChangeAspect="0" noChangeArrowheads="1"/>
                    </pic:cNvPicPr>
                  </pic:nvPicPr>
                  <pic:blipFill>
                    <a:blip r:embed="rId369">
                      <a:extLst>
                        <a:ext uri="{28A0092B-C50C-407E-A947-70E740481C1C}">
                          <a14:useLocalDpi xmlns:a14="http://schemas.microsoft.com/office/drawing/2010/main" val="0"/>
                        </a:ext>
                      </a:extLst>
                    </a:blip>
                    <a:srcRect/>
                    <a:stretch>
                      <a:fillRect/>
                    </a:stretch>
                  </pic:blipFill>
                  <pic:spPr>
                    <a:xfrm rot="0" flipH="0" flipV="0">
                      <a:off x="0" y="0"/>
                      <a:ext cx="5678213" cy="8702600"/>
                    </a:xfrm>
                    <a:prstGeom prst="rect">
                      <a:avLst/>
                    </a:prstGeom>
                    <a:noFill/>
                  </pic:spPr>
                </pic:pic>
              </a:graphicData>
            </a:graphic>
          </wp:anchor>
        </w:drawing>
        <w:drawing>
          <wp:anchor simplePos="0" relativeHeight="251659965" behindDoc="1" locked="0" layoutInCell="1" allowOverlap="1">
            <wp:simplePos x="0" y="0"/>
            <wp:positionH relativeFrom="page">
              <wp:posOffset>955954</wp:posOffset>
            </wp:positionH>
            <wp:positionV relativeFrom="line">
              <wp:posOffset>-1704166</wp:posOffset>
            </wp:positionV>
            <wp:extent cx="368459" cy="8678775"/>
            <wp:effectExtent l="0" t="0" r="0" b="0"/>
            <wp:wrapNone/>
            <wp:docPr id="370" name="Picture 370"/>
            <wp:cNvGraphicFramePr>
              <a:graphicFrameLocks noChangeAspect="1"/>
            </wp:cNvGraphicFramePr>
            <a:graphic>
              <a:graphicData uri="http://schemas.openxmlformats.org/drawingml/2006/picture">
                <pic:pic xmlns:pic="http://schemas.openxmlformats.org/drawingml/2006/picture">
                  <pic:nvPicPr>
                    <pic:cNvPr id="370" name="Picture 370"/>
                    <pic:cNvPicPr>
                      <a:picLocks noChangeAspect="0" noChangeArrowheads="1"/>
                    </pic:cNvPicPr>
                  </pic:nvPicPr>
                  <pic:blipFill>
                    <a:blip r:embed="rId370">
                      <a:extLst>
                        <a:ext uri="{28A0092B-C50C-407E-A947-70E740481C1C}">
                          <a14:useLocalDpi xmlns:a14="http://schemas.microsoft.com/office/drawing/2010/main" val="0"/>
                        </a:ext>
                      </a:extLst>
                    </a:blip>
                    <a:srcRect/>
                    <a:stretch>
                      <a:fillRect/>
                    </a:stretch>
                  </pic:blipFill>
                  <pic:spPr>
                    <a:xfrm rot="0" flipH="0" flipV="0">
                      <a:off x="0" y="0"/>
                      <a:ext cx="368459" cy="8678775"/>
                    </a:xfrm>
                    <a:prstGeom prst="rect">
                      <a:avLst/>
                    </a:prstGeom>
                    <a:noFill/>
                  </pic:spPr>
                </pic:pic>
              </a:graphicData>
            </a:graphic>
          </wp:anchor>
        </w:drawing>
        <w:drawing>
          <wp:anchor simplePos="0" relativeHeight="251658240" behindDoc="0" locked="0" layoutInCell="1" allowOverlap="1">
            <wp:simplePos x="0" y="0"/>
            <wp:positionH relativeFrom="page">
              <wp:posOffset>1101172</wp:posOffset>
            </wp:positionH>
            <wp:positionV relativeFrom="line">
              <wp:posOffset>-1665132</wp:posOffset>
            </wp:positionV>
            <wp:extent cx="248658" cy="8630749"/>
            <wp:effectExtent l="0" t="0" r="0" b="0"/>
            <wp:wrapNone/>
            <wp:docPr id="371" name="Freeform 371"/>
            <wp:cNvGraphicFramePr/>
            <a:graphic>
              <a:graphicData uri="http://schemas.microsoft.com/office/word/2010/wordprocessingShape">
                <wps:wsp>
                  <wps:cNvSpPr/>
                  <wps:spPr>
                    <a:xfrm rot="0" flipH="0" flipV="0">
                      <a:off x="1101172" y="-1665132"/>
                      <a:ext cx="134358" cy="8516449"/>
                    </a:xfrm>
                    <a:custGeom>
                      <a:avLst/>
                      <a:gdLst/>
                      <a:ahLst/>
                      <a:cxnLst/>
                      <a:rect l="l" t="t" r="r" b="b"/>
                      <a:pathLst/>
                    </a:custGeom>
                    <a:noFill/>
                    <a:ln w="12700" cap="flat" cmpd="sng">
                      <a:solidFill>
                        <a:srgbClr val="FF0000">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Times New Roman" w:hAnsi="Times New Roman" w:cs="Times New Roman"/>
                            <w:color w:val="010302"/>
                          </w:rPr>
                          <w:spacing w:before="0" w:after="0" w:line="175" w:lineRule="exact"/>
                          <w:ind w:left="105" w:right="0" w:firstLine="0"/>
                          <w:jc w:val="right"/>
                        </w:pPr>
                        <w:r>
                          <w:rPr lang="zh-CN" sz="17" baseline="0" dirty="0">
                            <w:jc w:val="left"/>
                            <w:rFonts w:ascii="Lucida Console" w:hAnsi="Lucida Console" w:cs="Lucida Console"/>
                            <w:color w:val="999999"/>
                            <w:spacing w:val="-16"/>
                            <w:sz w:val="17"/>
                            <w:szCs w:val="17"/>
                          </w:rPr>
                          <w:t>1</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105" w:right="0" w:firstLine="0"/>
                          <w:jc w:val="right"/>
                        </w:pPr>
                        <w:r>
                          <w:rPr lang="zh-CN" sz="17" baseline="0" dirty="0">
                            <w:jc w:val="left"/>
                            <w:rFonts w:ascii="Lucida Console" w:hAnsi="Lucida Console" w:cs="Lucida Console"/>
                            <w:color w:val="999999"/>
                            <w:spacing w:val="-16"/>
                            <w:sz w:val="17"/>
                            <w:szCs w:val="17"/>
                          </w:rPr>
                          <w:t>2</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105" w:right="0" w:firstLine="0"/>
                          <w:jc w:val="right"/>
                        </w:pPr>
                        <w:r>
                          <w:rPr lang="zh-CN" sz="17" baseline="0" dirty="0">
                            <w:jc w:val="left"/>
                            <w:rFonts w:ascii="Lucida Console" w:hAnsi="Lucida Console" w:cs="Lucida Console"/>
                            <w:color w:val="999999"/>
                            <w:spacing w:val="-16"/>
                            <w:sz w:val="17"/>
                            <w:szCs w:val="17"/>
                          </w:rPr>
                          <w:t>3</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105" w:right="0" w:firstLine="0"/>
                          <w:jc w:val="right"/>
                        </w:pPr>
                        <w:r>
                          <w:rPr lang="zh-CN" sz="17" baseline="0" dirty="0">
                            <w:jc w:val="left"/>
                            <w:rFonts w:ascii="Lucida Console" w:hAnsi="Lucida Console" w:cs="Lucida Console"/>
                            <w:color w:val="999999"/>
                            <w:spacing w:val="-16"/>
                            <w:sz w:val="17"/>
                            <w:szCs w:val="17"/>
                          </w:rPr>
                          <w:t>4</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105" w:right="0" w:firstLine="0"/>
                          <w:jc w:val="right"/>
                        </w:pPr>
                        <w:r>
                          <w:rPr lang="zh-CN" sz="17" baseline="0" dirty="0">
                            <w:jc w:val="left"/>
                            <w:rFonts w:ascii="Lucida Console" w:hAnsi="Lucida Console" w:cs="Lucida Console"/>
                            <w:color w:val="999999"/>
                            <w:spacing w:val="-16"/>
                            <w:sz w:val="17"/>
                            <w:szCs w:val="17"/>
                          </w:rPr>
                          <w:t>5</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105" w:right="0" w:firstLine="0"/>
                          <w:jc w:val="right"/>
                        </w:pPr>
                        <w:r>
                          <w:rPr lang="zh-CN" sz="17" baseline="0" dirty="0">
                            <w:jc w:val="left"/>
                            <w:rFonts w:ascii="Lucida Console" w:hAnsi="Lucida Console" w:cs="Lucida Console"/>
                            <w:color w:val="999999"/>
                            <w:spacing w:val="-16"/>
                            <w:sz w:val="17"/>
                            <w:szCs w:val="17"/>
                          </w:rPr>
                          <w:t>6</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105" w:right="0" w:firstLine="0"/>
                          <w:jc w:val="right"/>
                        </w:pPr>
                        <w:r>
                          <w:rPr lang="zh-CN" sz="17" baseline="0" dirty="0">
                            <w:jc w:val="left"/>
                            <w:rFonts w:ascii="Lucida Console" w:hAnsi="Lucida Console" w:cs="Lucida Console"/>
                            <w:color w:val="999999"/>
                            <w:spacing w:val="-16"/>
                            <w:sz w:val="17"/>
                            <w:szCs w:val="17"/>
                          </w:rPr>
                          <w:t>7</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105" w:right="0" w:firstLine="0"/>
                          <w:jc w:val="right"/>
                        </w:pPr>
                        <w:r>
                          <w:rPr lang="zh-CN" sz="17" baseline="0" dirty="0">
                            <w:jc w:val="left"/>
                            <w:rFonts w:ascii="Lucida Console" w:hAnsi="Lucida Console" w:cs="Lucida Console"/>
                            <w:color w:val="999999"/>
                            <w:spacing w:val="-16"/>
                            <w:sz w:val="17"/>
                            <w:szCs w:val="17"/>
                          </w:rPr>
                          <w:t>8</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105" w:right="0" w:firstLine="0"/>
                          <w:jc w:val="right"/>
                        </w:pPr>
                        <w:r>
                          <w:rPr lang="zh-CN" sz="17" baseline="0" dirty="0">
                            <w:jc w:val="left"/>
                            <w:rFonts w:ascii="Lucida Console" w:hAnsi="Lucida Console" w:cs="Lucida Console"/>
                            <w:color w:val="999999"/>
                            <w:spacing w:val="-16"/>
                            <w:sz w:val="17"/>
                            <w:szCs w:val="17"/>
                          </w:rPr>
                          <w:t>9</w:t>
                        </w:r>
                        <w:r>
                          <w:rPr>
                            <w:rFonts w:ascii="Times New Roman" w:hAnsi="Times New Roman" w:cs="Times New Roman"/>
                            <w:sz w:val="17"/>
                            <w:szCs w:val="17"/>
                          </w:rPr>
                          <w:t> </w:t>
                        </w:r>
                      </w:p>
                      <w:p>
                        <w:pPr>
                          <w:rPr>
                            <w:rFonts w:ascii="Times New Roman" w:hAnsi="Times New Roman" w:cs="Times New Roman"/>
                            <w:color w:val="010302"/>
                          </w:rPr>
                          <w:spacing w:before="1" w:after="0" w:line="270" w:lineRule="exact"/>
                          <w:ind w:left="0" w:right="0" w:firstLine="0"/>
                        </w:pP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36</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37</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38</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39</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40</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41</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42</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43</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44</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45</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46</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47</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48</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49</w:t>
                        </w:r>
                        <w:r>
                          <w:rPr>
                            <w:rFonts w:ascii="Times New Roman" w:hAnsi="Times New Roman" w:cs="Times New Roman"/>
                            <w:sz w:val="17"/>
                            <w:szCs w:val="17"/>
                          </w:rPr>
                          <w:t> </w:t>
                        </w:r>
                        <w:r>
                          <w:br w:type="textWrapping" w:clear="all"/>
                        </w:r>
                        <w:r>
                          <w:rPr lang="zh-CN" sz="17" baseline="0" dirty="0">
                            <w:jc w:val="left"/>
                            <w:rFonts w:ascii="Lucida Console" w:hAnsi="Lucida Console" w:cs="Lucida Console"/>
                            <w:color w:val="999999"/>
                            <w:spacing w:val="-7"/>
                            <w:sz w:val="17"/>
                            <w:szCs w:val="17"/>
                          </w:rPr>
                          <w:t>50</w:t>
                        </w:r>
                        <w:r>
                          <w:rPr>
                            <w:rFonts w:ascii="Times New Roman" w:hAnsi="Times New Roman" w:cs="Times New Roman"/>
                            <w:sz w:val="17"/>
                            <w:szCs w:val="17"/>
                          </w:rPr>
                          <w:t> </w:t>
                        </w:r>
                      </w:p>
                    </w:txbxContent>
                  </wps:txbx>
                  <wps:bodyPr wrap="square" lIns="0" tIns="0" rIns="0" bIns="0"/>
                </wps:wsp>
              </a:graphicData>
            </a:graphic>
          </wp:anchor>
        </w:drawing>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pow</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//9.0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max</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4.5</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//4.5</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4.5</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//2.3</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abs</w:t>
      </w:r>
      <w:r>
        <w:rPr lang="zh-CN" sz="17" baseline="0" dirty="0">
          <w:jc w:val="left"/>
          <w:rFonts w:ascii="新宋体" w:hAnsi="新宋体" w:cs="新宋体"/>
          <w:color w:val="AA5500"/>
          <w:sz w:val="17"/>
          <w:szCs w:val="17"/>
        </w:rPr>
        <w:t>求绝对值</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665" w:right="4066"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abs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//10.4</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abs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//10.1</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ceil</w:t>
      </w:r>
      <w:r>
        <w:rPr lang="zh-CN" sz="17" baseline="0" dirty="0">
          <w:jc w:val="left"/>
          <w:rFonts w:ascii="新宋体" w:hAnsi="新宋体" w:cs="新宋体"/>
          <w:color w:val="AA5500"/>
          <w:sz w:val="17"/>
          <w:szCs w:val="17"/>
        </w:rPr>
        <w:t>天花板的意思，就是返回大的值</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665" w:right="227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ceil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ceil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ceil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ceil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ceil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ceil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floor</w:t>
      </w:r>
      <w:r>
        <w:rPr lang="zh-CN" sz="17" baseline="0" dirty="0">
          <w:jc w:val="left"/>
          <w:rFonts w:ascii="新宋体" w:hAnsi="新宋体" w:cs="新宋体"/>
          <w:color w:val="AA5500"/>
          <w:sz w:val="17"/>
          <w:szCs w:val="17"/>
        </w:rPr>
        <w:t>地板的意思，就是返回小的值</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665" w:right="227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floor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floor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floor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floor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floor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random </w:t>
      </w:r>
      <w:r>
        <w:rPr lang="zh-CN" sz="17" baseline="0" dirty="0">
          <w:jc w:val="left"/>
          <w:rFonts w:ascii="新宋体" w:hAnsi="新宋体" w:cs="新宋体"/>
          <w:color w:val="AA5500"/>
          <w:sz w:val="17"/>
          <w:szCs w:val="17"/>
        </w:rPr>
        <w:t>取得一个大于或者等于</w:t>
      </w:r>
      <w:r>
        <w:rPr lang="zh-CN" sz="17" baseline="0" dirty="0">
          <w:jc w:val="left"/>
          <w:rFonts w:ascii="Lucida Console" w:hAnsi="Lucida Console" w:cs="Lucida Console"/>
          <w:color w:val="AA5500"/>
          <w:sz w:val="17"/>
          <w:szCs w:val="17"/>
        </w:rPr>
        <w:t>0.0</w:t>
      </w:r>
      <w:r>
        <w:rPr lang="zh-CN" sz="17" baseline="0" dirty="0">
          <w:jc w:val="left"/>
          <w:rFonts w:ascii="新宋体" w:hAnsi="新宋体" w:cs="新宋体"/>
          <w:color w:val="AA5500"/>
          <w:sz w:val="17"/>
          <w:szCs w:val="17"/>
        </w:rPr>
        <w:t>小于不等于</w:t>
      </w:r>
      <w:r>
        <w:rPr lang="zh-CN" sz="17" baseline="0" dirty="0">
          <w:jc w:val="left"/>
          <w:rFonts w:ascii="Lucida Console" w:hAnsi="Lucida Console" w:cs="Lucida Console"/>
          <w:color w:val="AA5500"/>
          <w:sz w:val="17"/>
          <w:szCs w:val="17"/>
        </w:rPr>
        <w:t>1.0</w:t>
      </w:r>
      <w:r>
        <w:rPr lang="zh-CN" sz="17" baseline="0" dirty="0">
          <w:jc w:val="left"/>
          <w:rFonts w:ascii="新宋体" w:hAnsi="新宋体" w:cs="新宋体"/>
          <w:color w:val="AA5500"/>
          <w:sz w:val="17"/>
          <w:szCs w:val="17"/>
        </w:rPr>
        <w:t>的随机数</w:t>
      </w:r>
      <w:r>
        <w:rPr lang="zh-CN" sz="17" baseline="0" dirty="0">
          <w:jc w:val="left"/>
          <w:rFonts w:ascii="Lucida Console" w:hAnsi="Lucida Console" w:cs="Lucida Console"/>
          <w:color w:val="AA5500"/>
          <w:sz w:val="17"/>
          <w:szCs w:val="17"/>
        </w:rPr>
        <w:t> [0,1)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1665" w:right="227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小于</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大于</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double</w:t>
      </w:r>
      <w:r>
        <w:rPr lang="zh-CN" sz="17" baseline="0" dirty="0">
          <w:jc w:val="left"/>
          <w:rFonts w:ascii="新宋体" w:hAnsi="新宋体" w:cs="新宋体"/>
          <w:color w:val="AA5500"/>
          <w:sz w:val="17"/>
          <w:szCs w:val="17"/>
        </w:rPr>
        <w:t>类型的数</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大于</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小于</w:t>
      </w:r>
      <w:r>
        <w:rPr lang="zh-CN" sz="17" baseline="0" dirty="0">
          <w:jc w:val="left"/>
          <w:rFonts w:ascii="Lucida Console" w:hAnsi="Lucida Console" w:cs="Lucida Console"/>
          <w:color w:val="AA5500"/>
          <w:sz w:val="17"/>
          <w:szCs w:val="17"/>
        </w:rPr>
        <w:t>2</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double</w:t>
      </w:r>
      <w:r>
        <w:rPr lang="zh-CN" sz="17" baseline="0" dirty="0">
          <w:jc w:val="left"/>
          <w:rFonts w:ascii="新宋体" w:hAnsi="新宋体" w:cs="新宋体"/>
          <w:color w:val="AA5500"/>
          <w:sz w:val="17"/>
          <w:szCs w:val="17"/>
        </w:rPr>
        <w:t>类型的数</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rint </w:t>
      </w:r>
      <w:r>
        <w:rPr lang="zh-CN" sz="17" baseline="0" dirty="0">
          <w:jc w:val="left"/>
          <w:rFonts w:ascii="新宋体" w:hAnsi="新宋体" w:cs="新宋体"/>
          <w:color w:val="AA5500"/>
          <w:sz w:val="17"/>
          <w:szCs w:val="17"/>
        </w:rPr>
        <w:t>四舍五入，返回</w:t>
      </w:r>
      <w:r>
        <w:rPr lang="zh-CN" sz="17" baseline="0" dirty="0">
          <w:jc w:val="left"/>
          <w:rFonts w:ascii="Lucida Console" w:hAnsi="Lucida Console" w:cs="Lucida Console"/>
          <w:color w:val="AA5500"/>
          <w:sz w:val="17"/>
          <w:szCs w:val="17"/>
        </w:rPr>
        <w:t>double</w:t>
      </w:r>
      <w:r>
        <w:rPr lang="zh-CN" sz="17" baseline="0" dirty="0">
          <w:jc w:val="left"/>
          <w:rFonts w:ascii="新宋体" w:hAnsi="新宋体" w:cs="新宋体"/>
          <w:color w:val="AA5500"/>
          <w:sz w:val="17"/>
          <w:szCs w:val="17"/>
        </w:rPr>
        <w:t>值</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注意</w:t>
      </w:r>
      <w:r>
        <w:rPr lang="zh-CN" sz="17" baseline="0" dirty="0">
          <w:jc w:val="left"/>
          <w:rFonts w:ascii="Lucida Console" w:hAnsi="Lucida Console" w:cs="Lucida Console"/>
          <w:color w:val="AA5500"/>
          <w:sz w:val="17"/>
          <w:szCs w:val="17"/>
        </w:rPr>
        <w:t>.5</w:t>
      </w:r>
      <w:r>
        <w:rPr lang="zh-CN" sz="17" baseline="0" dirty="0">
          <w:jc w:val="left"/>
          <w:rFonts w:ascii="新宋体" w:hAnsi="新宋体" w:cs="新宋体"/>
          <w:color w:val="AA5500"/>
          <w:sz w:val="17"/>
          <w:szCs w:val="17"/>
        </w:rPr>
        <w:t>的时候会取偶数</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异常的尴尬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65"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665" w:right="227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11.5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//12.0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10.51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//-10.0</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9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73" name="Freeform 3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74" name="Freeform 3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75" name="Freeform 3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76" name="Freeform 3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77" name="Freeform 3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78" name="Freeform 3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79" name="Freeform 3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80" name="Freeform 3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81" name="Freeform 3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82" name="Freeform 3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83" name="Freeform 3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84" name="Freeform 3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51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53</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-490155</wp:posOffset>
            </wp:positionV>
            <wp:extent cx="5678213" cy="2958081"/>
            <wp:effectExtent l="0" t="0" r="0" b="0"/>
            <wp:wrapNone/>
            <wp:docPr id="385" name="Picture 385"/>
            <wp:cNvGraphicFramePr>
              <a:graphicFrameLocks noChangeAspect="1"/>
            </wp:cNvGraphicFramePr>
            <a:graphic>
              <a:graphicData uri="http://schemas.openxmlformats.org/drawingml/2006/picture">
                <pic:pic xmlns:pic="http://schemas.openxmlformats.org/drawingml/2006/picture">
                  <pic:nvPicPr>
                    <pic:cNvPr id="385" name="Picture 385"/>
                    <pic:cNvPicPr>
                      <a:picLocks noChangeAspect="0" noChangeArrowheads="1"/>
                    </pic:cNvPicPr>
                  </pic:nvPicPr>
                  <pic:blipFill>
                    <a:blip r:embed="rId385">
                      <a:extLst>
                        <a:ext uri="{28A0092B-C50C-407E-A947-70E740481C1C}">
                          <a14:useLocalDpi xmlns:a14="http://schemas.microsoft.com/office/drawing/2010/main" val="0"/>
                        </a:ext>
                      </a:extLst>
                    </a:blip>
                    <a:srcRect/>
                    <a:stretch>
                      <a:fillRect/>
                    </a:stretch>
                  </pic:blipFill>
                  <pic:spPr>
                    <a:xfrm rot="0" flipH="0" flipV="0">
                      <a:off x="0" y="0"/>
                      <a:ext cx="5678213" cy="2958081"/>
                    </a:xfrm>
                    <a:prstGeom prst="rect">
                      <a:avLst/>
                    </a:prstGeom>
                    <a:noFill/>
                  </pic:spPr>
                </pic:pic>
              </a:graphicData>
            </a:graphic>
          </wp:anchor>
        </w:drawing>
        <w:drawing>
          <wp:anchor simplePos="0" relativeHeight="251658953" behindDoc="1" locked="0" layoutInCell="1" allowOverlap="1">
            <wp:simplePos x="0" y="0"/>
            <wp:positionH relativeFrom="page">
              <wp:posOffset>955954</wp:posOffset>
            </wp:positionH>
            <wp:positionV relativeFrom="line">
              <wp:posOffset>-490155</wp:posOffset>
            </wp:positionV>
            <wp:extent cx="368459" cy="2945381"/>
            <wp:effectExtent l="0" t="0" r="0" b="0"/>
            <wp:wrapNone/>
            <wp:docPr id="386" name="Picture 386"/>
            <wp:cNvGraphicFramePr>
              <a:graphicFrameLocks noChangeAspect="1"/>
            </wp:cNvGraphicFramePr>
            <a:graphic>
              <a:graphicData uri="http://schemas.openxmlformats.org/drawingml/2006/picture">
                <pic:pic xmlns:pic="http://schemas.openxmlformats.org/drawingml/2006/picture">
                  <pic:nvPicPr>
                    <pic:cNvPr id="386" name="Picture 386"/>
                    <pic:cNvPicPr>
                      <a:picLocks noChangeAspect="0" noChangeArrowheads="1"/>
                    </pic:cNvPicPr>
                  </pic:nvPicPr>
                  <pic:blipFill>
                    <a:blip r:embed="rId386">
                      <a:extLst>
                        <a:ext uri="{28A0092B-C50C-407E-A947-70E740481C1C}">
                          <a14:useLocalDpi xmlns:a14="http://schemas.microsoft.com/office/drawing/2010/main" val="0"/>
                        </a:ext>
                      </a:extLst>
                    </a:blip>
                    <a:srcRect/>
                    <a:stretch>
                      <a:fillRect/>
                    </a:stretch>
                  </pic:blipFill>
                  <pic:spPr>
                    <a:xfrm rot="0" flipH="0" flipV="0">
                      <a:off x="0" y="0"/>
                      <a:ext cx="368459" cy="2945381"/>
                    </a:xfrm>
                    <a:prstGeom prst="rect">
                      <a:avLst/>
                    </a:prstGeom>
                    <a:noFill/>
                  </pic:spPr>
                </pic:pic>
              </a:graphicData>
            </a:graphic>
          </wp:anchor>
        </w:drawing>
        <w:drawing>
          <wp:anchor simplePos="0" relativeHeight="251658310" behindDoc="1" locked="0" layoutInCell="1" allowOverlap="1">
            <wp:simplePos x="0" y="0"/>
            <wp:positionH relativeFrom="page">
              <wp:posOffset>955954</wp:posOffset>
            </wp:positionH>
            <wp:positionV relativeFrom="line">
              <wp:posOffset>-490155</wp:posOffset>
            </wp:positionV>
            <wp:extent cx="5619174" cy="2941408"/>
            <wp:effectExtent l="0" t="0" r="0" b="0"/>
            <wp:wrapNone/>
            <wp:docPr id="387" name="Picture 387"/>
            <wp:cNvGraphicFramePr>
              <a:graphicFrameLocks noChangeAspect="1"/>
            </wp:cNvGraphicFramePr>
            <a:graphic>
              <a:graphicData uri="http://schemas.openxmlformats.org/drawingml/2006/picture">
                <pic:pic xmlns:pic="http://schemas.openxmlformats.org/drawingml/2006/picture">
                  <pic:nvPicPr>
                    <pic:cNvPr id="387" name="Picture 387"/>
                    <pic:cNvPicPr>
                      <a:picLocks noChangeAspect="0" noChangeArrowheads="1"/>
                    </pic:cNvPicPr>
                  </pic:nvPicPr>
                  <pic:blipFill>
                    <a:blip r:embed="rId387">
                      <a:extLst>
                        <a:ext uri="{28A0092B-C50C-407E-A947-70E740481C1C}">
                          <a14:useLocalDpi xmlns:a14="http://schemas.microsoft.com/office/drawing/2010/main" val="0"/>
                        </a:ext>
                      </a:extLst>
                    </a:blip>
                    <a:srcRect/>
                    <a:stretch>
                      <a:fillRect/>
                    </a:stretch>
                  </pic:blipFill>
                  <pic:spPr>
                    <a:xfrm rot="0" flipH="0" flipV="0">
                      <a:off x="0" y="0"/>
                      <a:ext cx="5619174" cy="2941408"/>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54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408"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11.5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//-12.0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10.51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round </w:t>
      </w:r>
      <w:r>
        <w:rPr lang="zh-CN" sz="17" baseline="0" dirty="0">
          <w:jc w:val="left"/>
          <w:rFonts w:ascii="新宋体" w:hAnsi="新宋体" w:cs="新宋体"/>
          <w:color w:val="AA5500"/>
          <w:sz w:val="17"/>
          <w:szCs w:val="17"/>
        </w:rPr>
        <w:t>四舍五入，</w:t>
      </w:r>
      <w:r>
        <w:rPr lang="zh-CN" sz="17" baseline="0" dirty="0">
          <w:jc w:val="left"/>
          <w:rFonts w:ascii="Lucida Console" w:hAnsi="Lucida Console" w:cs="Lucida Console"/>
          <w:color w:val="AA5500"/>
          <w:sz w:val="17"/>
          <w:szCs w:val="17"/>
        </w:rPr>
        <w:t>float</w:t>
      </w:r>
      <w:r>
        <w:rPr lang="zh-CN" sz="17" baseline="0" dirty="0">
          <w:jc w:val="left"/>
          <w:rFonts w:ascii="新宋体" w:hAnsi="新宋体" w:cs="新宋体"/>
          <w:color w:val="AA5500"/>
          <w:sz w:val="17"/>
          <w:szCs w:val="17"/>
        </w:rPr>
        <w:t>时返回</w:t>
      </w:r>
      <w:r>
        <w:rPr lang="zh-CN" sz="17" baseline="0" dirty="0">
          <w:jc w:val="left"/>
          <w:rFonts w:ascii="Lucida Console" w:hAnsi="Lucida Console" w:cs="Lucida Console"/>
          <w:color w:val="AA5500"/>
          <w:sz w:val="17"/>
          <w:szCs w:val="17"/>
        </w:rPr>
        <w:t>int</w:t>
      </w:r>
      <w:r>
        <w:rPr lang="zh-CN" sz="17" baseline="0" dirty="0">
          <w:jc w:val="left"/>
          <w:rFonts w:ascii="新宋体" w:hAnsi="新宋体" w:cs="新宋体"/>
          <w:color w:val="AA5500"/>
          <w:sz w:val="17"/>
          <w:szCs w:val="17"/>
        </w:rPr>
        <w:t>值，</w:t>
      </w:r>
      <w:r>
        <w:rPr lang="zh-CN" sz="17" baseline="0" dirty="0">
          <w:jc w:val="left"/>
          <w:rFonts w:ascii="Lucida Console" w:hAnsi="Lucida Console" w:cs="Lucida Console"/>
          <w:color w:val="AA5500"/>
          <w:sz w:val="17"/>
          <w:szCs w:val="17"/>
        </w:rPr>
        <w:t>double</w:t>
      </w:r>
      <w:r>
        <w:rPr lang="zh-CN" sz="17" baseline="0" dirty="0">
          <w:jc w:val="left"/>
          <w:rFonts w:ascii="新宋体" w:hAnsi="新宋体" w:cs="新宋体"/>
          <w:color w:val="AA5500"/>
          <w:sz w:val="17"/>
          <w:szCs w:val="17"/>
        </w:rPr>
        <w:t>时返回</w:t>
      </w:r>
      <w:r>
        <w:rPr lang="zh-CN" sz="17" baseline="0" dirty="0">
          <w:jc w:val="left"/>
          <w:rFonts w:ascii="Lucida Console" w:hAnsi="Lucida Console" w:cs="Lucida Console"/>
          <w:color w:val="AA5500"/>
          <w:sz w:val="17"/>
          <w:szCs w:val="17"/>
        </w:rPr>
        <w:t>long</w:t>
      </w:r>
      <w:r>
        <w:rPr lang="zh-CN" sz="17" baseline="0" dirty="0">
          <w:jc w:val="left"/>
          <w:rFonts w:ascii="新宋体" w:hAnsi="新宋体" w:cs="新宋体"/>
          <w:color w:val="AA5500"/>
          <w:spacing w:val="-15"/>
          <w:sz w:val="17"/>
          <w:szCs w:val="17"/>
        </w:rPr>
        <w:t>值</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round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round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round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round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10.51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round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round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10.51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round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//-11</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round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777"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268" w:after="0" w:line="491" w:lineRule="exact"/>
        <w:ind w:left="990" w:right="0" w:firstLine="0"/>
      </w:pPr>
      <w:r/>
      <w:r>
        <w:rPr lang="zh-CN" sz="36" baseline="0" dirty="0">
          <w:jc w:val="left"/>
          <w:rFonts w:ascii="宋体" w:hAnsi="宋体" w:cs="宋体"/>
          <w:color w:val="333333"/>
          <w:sz w:val="36"/>
          <w:szCs w:val="36"/>
        </w:rPr>
        <w:t>Random</w:t>
      </w:r>
      <w:r>
        <w:rPr lang="zh-CN" sz="36" baseline="0" dirty="0">
          <w:jc w:val="left"/>
          <w:rFonts w:ascii="微软雅黑" w:hAnsi="微软雅黑" w:cs="微软雅黑"/>
          <w:b/>
          <w:bCs/>
          <w:color w:val="333333"/>
          <w:sz w:val="36"/>
          <w:szCs w:val="36"/>
        </w:rPr>
        <w:t>类	</w:t>
      </w:r>
      <w:hyperlink r:id="rId372"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300" w:after="0" w:line="265" w:lineRule="exact"/>
        <w:ind w:left="990" w:right="0" w:firstLine="0"/>
      </w:pPr>
      <w:r>
        <w:drawing>
          <wp:anchor simplePos="0" relativeHeight="251658245" behindDoc="0" locked="0" layoutInCell="1" allowOverlap="1">
            <wp:simplePos x="0" y="0"/>
            <wp:positionH relativeFrom="page">
              <wp:posOffset>959124</wp:posOffset>
            </wp:positionH>
            <wp:positionV relativeFrom="line">
              <wp:posOffset>94232</wp:posOffset>
            </wp:positionV>
            <wp:extent cx="5650953" cy="9529"/>
            <wp:effectExtent l="0" t="0" r="0" b="0"/>
            <wp:wrapNone/>
            <wp:docPr id="388" name="Freeform 388"/>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中存在着两种</w:t>
      </w:r>
      <w:r>
        <w:rPr lang="zh-CN" sz="19" baseline="0" dirty="0">
          <w:jc w:val="left"/>
          <w:rFonts w:ascii="宋体" w:hAnsi="宋体" w:cs="宋体"/>
          <w:color w:val="333333"/>
          <w:sz w:val="19"/>
          <w:szCs w:val="19"/>
        </w:rPr>
        <w:t>Random</w:t>
      </w:r>
      <w:r>
        <w:rPr lang="zh-CN" sz="19" baseline="0" dirty="0">
          <w:jc w:val="left"/>
          <w:rFonts w:ascii="微软雅黑" w:hAnsi="微软雅黑" w:cs="微软雅黑"/>
          <w:color w:val="333333"/>
          <w:sz w:val="19"/>
          <w:szCs w:val="19"/>
        </w:rPr>
        <w:t>函数：</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90" w:after="0" w:line="375" w:lineRule="exact"/>
        <w:ind w:left="990" w:right="841" w:firstLine="0"/>
      </w:pPr>
      <w:r/>
      <w:r>
        <w:rPr lang="zh-CN" sz="19" baseline="0" dirty="0">
          <w:jc w:val="left"/>
          <w:rFonts w:ascii="微软雅黑" w:hAnsi="微软雅黑" w:cs="微软雅黑"/>
          <w:b/>
          <w:bCs/>
          <w:color w:val="333333"/>
          <w:sz w:val="19"/>
          <w:szCs w:val="19"/>
        </w:rPr>
        <w:t>一、</w:t>
      </w:r>
      <w:r>
        <w:rPr lang="zh-CN" sz="19" baseline="0" dirty="0">
          <w:jc w:val="left"/>
          <w:rFonts w:ascii="宋体" w:hAnsi="宋体" w:cs="宋体"/>
          <w:color w:val="333333"/>
          <w:sz w:val="19"/>
          <w:szCs w:val="19"/>
        </w:rPr>
        <w:t>java.lang.Math.Random;</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调用这个</w:t>
      </w:r>
      <w:r>
        <w:rPr lang="zh-CN" sz="19" baseline="0" dirty="0">
          <w:jc w:val="left"/>
          <w:rFonts w:ascii="宋体" w:hAnsi="宋体" w:cs="宋体"/>
          <w:color w:val="333333"/>
          <w:sz w:val="19"/>
          <w:szCs w:val="19"/>
        </w:rPr>
        <w:t>Math.Random()</w:t>
      </w:r>
      <w:r>
        <w:rPr lang="zh-CN" sz="19" baseline="0" dirty="0">
          <w:jc w:val="left"/>
          <w:rFonts w:ascii="微软雅黑" w:hAnsi="微软雅黑" w:cs="微软雅黑"/>
          <w:color w:val="333333"/>
          <w:sz w:val="19"/>
          <w:szCs w:val="19"/>
        </w:rPr>
        <w:t>函数能够返回带正号的</w:t>
      </w:r>
      <w:r>
        <w:rPr lang="zh-CN" sz="19" baseline="0" dirty="0">
          <w:jc w:val="left"/>
          <w:rFonts w:ascii="宋体" w:hAnsi="宋体" w:cs="宋体"/>
          <w:color w:val="333333"/>
          <w:sz w:val="19"/>
          <w:szCs w:val="19"/>
        </w:rPr>
        <w:t>double</w:t>
      </w:r>
      <w:r>
        <w:rPr lang="zh-CN" sz="19" baseline="0" dirty="0">
          <w:jc w:val="left"/>
          <w:rFonts w:ascii="微软雅黑" w:hAnsi="微软雅黑" w:cs="微软雅黑"/>
          <w:color w:val="333333"/>
          <w:sz w:val="19"/>
          <w:szCs w:val="19"/>
        </w:rPr>
        <w:t>值，该值大于等于</w:t>
      </w:r>
      <w:r>
        <w:rPr lang="zh-CN" sz="19" baseline="0" dirty="0">
          <w:jc w:val="left"/>
          <w:rFonts w:ascii="宋体" w:hAnsi="宋体" w:cs="宋体"/>
          <w:color w:val="333333"/>
          <w:spacing w:val="-4"/>
          <w:sz w:val="19"/>
          <w:szCs w:val="19"/>
        </w:rPr>
        <w:t>0.0</w:t>
      </w:r>
      <w:r>
        <w:rPr lang="zh-CN" sz="19" baseline="0" dirty="0">
          <w:jc w:val="left"/>
          <w:rFonts w:ascii="微软雅黑" w:hAnsi="微软雅黑" w:cs="微软雅黑"/>
          <w:color w:val="333333"/>
          <w:sz w:val="19"/>
          <w:szCs w:val="19"/>
        </w:rPr>
        <w:t>且小于</w:t>
      </w:r>
      <w:r>
        <w:rPr lang="zh-CN" sz="19" baseline="0" dirty="0">
          <w:jc w:val="left"/>
          <w:rFonts w:ascii="宋体" w:hAnsi="宋体" w:cs="宋体"/>
          <w:color w:val="333333"/>
          <w:spacing w:val="-4"/>
          <w:sz w:val="19"/>
          <w:szCs w:val="19"/>
        </w:rPr>
        <w:t>1.0</w:t>
      </w:r>
      <w:r>
        <w:rPr lang="zh-CN" sz="19" baseline="0" dirty="0">
          <w:jc w:val="left"/>
          <w:rFonts w:ascii="微软雅黑" w:hAnsi="微软雅黑" w:cs="微软雅黑"/>
          <w:color w:val="333333"/>
          <w:sz w:val="19"/>
          <w:szCs w:val="19"/>
        </w:rPr>
        <w:t>，即取值范围是</w:t>
      </w:r>
      <w:r>
        <w:rPr>
          <w:rFonts w:ascii="Times New Roman" w:hAnsi="Times New Roman" w:cs="Times New Roman"/>
          <w:sz w:val="19"/>
          <w:szCs w:val="19"/>
        </w:rPr>
        <w:t> </w:t>
      </w:r>
      <w:r/>
      <w:r>
        <w:rPr lang="zh-CN" sz="19" baseline="0" dirty="0">
          <w:jc w:val="left"/>
          <w:rFonts w:ascii="宋体" w:hAnsi="宋体" w:cs="宋体"/>
          <w:color w:val="333333"/>
          <w:spacing w:val="-16"/>
          <w:sz w:val="19"/>
          <w:szCs w:val="19"/>
        </w:rPr>
        <w:t>[0.0,1.0)</w:t>
      </w:r>
      <w:r>
        <w:rPr lang="zh-CN" sz="19" baseline="0" dirty="0">
          <w:jc w:val="left"/>
          <w:rFonts w:ascii="微软雅黑" w:hAnsi="微软雅黑" w:cs="微软雅黑"/>
          <w:color w:val="333333"/>
          <w:sz w:val="19"/>
          <w:szCs w:val="19"/>
        </w:rPr>
        <w:t>的左闭右开区间，返回值是一个伪随机选择的数，在该范围内（近似）均匀分布。例子如下：</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72" behindDoc="1" locked="0" layoutInCell="1" allowOverlap="1">
            <wp:simplePos x="0" y="0"/>
            <wp:positionH relativeFrom="page">
              <wp:posOffset>963889</wp:posOffset>
            </wp:positionH>
            <wp:positionV relativeFrom="line">
              <wp:posOffset>-339236</wp:posOffset>
            </wp:positionV>
            <wp:extent cx="5641423" cy="1743886"/>
            <wp:effectExtent l="0" t="0" r="0" b="0"/>
            <wp:wrapNone/>
            <wp:docPr id="389" name="Freeform 389"/>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12"/>
                            <a:pt x="6322" y="2311835"/>
                            <a:pt x="9298" y="2314811"/>
                          </a:cubicBezTo>
                          <a:cubicBezTo>
                            <a:pt x="12275" y="2317788"/>
                            <a:pt x="15709" y="2320095"/>
                            <a:pt x="19599" y="2321694"/>
                          </a:cubicBezTo>
                          <a:cubicBezTo>
                            <a:pt x="23489" y="2323294"/>
                            <a:pt x="27539" y="2324100"/>
                            <a:pt x="31750" y="2324100"/>
                          </a:cubicBezTo>
                          <a:lnTo>
                            <a:pt x="7486650" y="2324100"/>
                          </a:lnTo>
                          <a:cubicBezTo>
                            <a:pt x="7490859" y="2324100"/>
                            <a:pt x="7494909" y="2323294"/>
                            <a:pt x="7498798" y="2321694"/>
                          </a:cubicBezTo>
                          <a:cubicBezTo>
                            <a:pt x="7502690" y="2320095"/>
                            <a:pt x="7506123" y="2317788"/>
                            <a:pt x="7509099" y="2314811"/>
                          </a:cubicBezTo>
                          <a:cubicBezTo>
                            <a:pt x="7512076" y="2311835"/>
                            <a:pt x="7514370" y="2308412"/>
                            <a:pt x="7515981" y="2304530"/>
                          </a:cubicBezTo>
                          <a:cubicBezTo>
                            <a:pt x="7517593" y="2300635"/>
                            <a:pt x="7518400" y="2296592"/>
                            <a:pt x="7518400" y="2292350"/>
                          </a:cubicBezTo>
                          <a:lnTo>
                            <a:pt x="7518400" y="31750"/>
                          </a:lnTo>
                          <a:cubicBezTo>
                            <a:pt x="7518400" y="27546"/>
                            <a:pt x="7517593" y="23515"/>
                            <a:pt x="7515981" y="19621"/>
                          </a:cubicBezTo>
                          <a:cubicBezTo>
                            <a:pt x="7514370" y="15727"/>
                            <a:pt x="7512076" y="12291"/>
                            <a:pt x="7509099" y="9302"/>
                          </a:cubicBezTo>
                          <a:cubicBezTo>
                            <a:pt x="7506123" y="6326"/>
                            <a:pt x="7502690" y="4031"/>
                            <a:pt x="7498798" y="2431"/>
                          </a:cubicBezTo>
                          <a:cubicBezTo>
                            <a:pt x="7494909" y="807"/>
                            <a:pt x="7490859" y="13"/>
                            <a:pt x="7486650" y="0"/>
                          </a:cubicBezTo>
                          <a:lnTo>
                            <a:pt x="31750" y="0"/>
                          </a:lnTo>
                          <a:cubicBezTo>
                            <a:pt x="27539" y="13"/>
                            <a:pt x="23489" y="807"/>
                            <a:pt x="19599" y="2431"/>
                          </a:cubicBezTo>
                          <a:cubicBezTo>
                            <a:pt x="15709" y="4031"/>
                            <a:pt x="12275" y="6326"/>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1" behindDoc="1" locked="0" layoutInCell="1" allowOverlap="1">
            <wp:simplePos x="0" y="0"/>
            <wp:positionH relativeFrom="page">
              <wp:posOffset>963889</wp:posOffset>
            </wp:positionH>
            <wp:positionV relativeFrom="line">
              <wp:posOffset>-339236</wp:posOffset>
            </wp:positionV>
            <wp:extent cx="5641423" cy="1743886"/>
            <wp:effectExtent l="0" t="0" r="0" b="0"/>
            <wp:wrapNone/>
            <wp:docPr id="390" name="Freeform 390"/>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12"/>
                            <a:pt x="6322" y="2311835"/>
                            <a:pt x="9298" y="2314811"/>
                          </a:cubicBezTo>
                          <a:cubicBezTo>
                            <a:pt x="12275" y="2317788"/>
                            <a:pt x="15709" y="2320095"/>
                            <a:pt x="19599" y="2321694"/>
                          </a:cubicBezTo>
                          <a:cubicBezTo>
                            <a:pt x="23489" y="2323294"/>
                            <a:pt x="27539" y="2324100"/>
                            <a:pt x="31750" y="2324100"/>
                          </a:cubicBezTo>
                          <a:lnTo>
                            <a:pt x="7486650" y="2324100"/>
                          </a:lnTo>
                          <a:cubicBezTo>
                            <a:pt x="7490859" y="2324100"/>
                            <a:pt x="7494909" y="2323294"/>
                            <a:pt x="7498798" y="2321694"/>
                          </a:cubicBezTo>
                          <a:cubicBezTo>
                            <a:pt x="7502690" y="2320095"/>
                            <a:pt x="7506123" y="2317788"/>
                            <a:pt x="7509099" y="2314811"/>
                          </a:cubicBezTo>
                          <a:cubicBezTo>
                            <a:pt x="7512076" y="2311835"/>
                            <a:pt x="7514370" y="2308412"/>
                            <a:pt x="7515981" y="2304530"/>
                          </a:cubicBezTo>
                          <a:cubicBezTo>
                            <a:pt x="7517593" y="2300635"/>
                            <a:pt x="7518400" y="2296592"/>
                            <a:pt x="7518400" y="2292350"/>
                          </a:cubicBezTo>
                          <a:lnTo>
                            <a:pt x="7518400" y="31750"/>
                          </a:lnTo>
                          <a:cubicBezTo>
                            <a:pt x="7518400" y="27546"/>
                            <a:pt x="7517593" y="23515"/>
                            <a:pt x="7515981" y="19621"/>
                          </a:cubicBezTo>
                          <a:cubicBezTo>
                            <a:pt x="7514370" y="15727"/>
                            <a:pt x="7512076" y="12291"/>
                            <a:pt x="7509099" y="9302"/>
                          </a:cubicBezTo>
                          <a:cubicBezTo>
                            <a:pt x="7506123" y="6326"/>
                            <a:pt x="7502690" y="4031"/>
                            <a:pt x="7498798" y="2431"/>
                          </a:cubicBezTo>
                          <a:cubicBezTo>
                            <a:pt x="7494909" y="807"/>
                            <a:pt x="7490859" y="13"/>
                            <a:pt x="7486650" y="0"/>
                          </a:cubicBezTo>
                          <a:lnTo>
                            <a:pt x="31750" y="0"/>
                          </a:lnTo>
                          <a:cubicBezTo>
                            <a:pt x="27539" y="13"/>
                            <a:pt x="23489" y="807"/>
                            <a:pt x="19599" y="2431"/>
                          </a:cubicBezTo>
                          <a:cubicBezTo>
                            <a:pt x="15709" y="4031"/>
                            <a:pt x="12275" y="6326"/>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299" behindDoc="1" locked="0" layoutInCell="1" allowOverlap="1">
            <wp:simplePos x="0" y="0"/>
            <wp:positionH relativeFrom="page">
              <wp:posOffset>955954</wp:posOffset>
            </wp:positionH>
            <wp:positionV relativeFrom="line">
              <wp:posOffset>-328118</wp:posOffset>
            </wp:positionV>
            <wp:extent cx="368459" cy="1746200"/>
            <wp:effectExtent l="0" t="0" r="0" b="0"/>
            <wp:wrapNone/>
            <wp:docPr id="391" name="Picture 391"/>
            <wp:cNvGraphicFramePr>
              <a:graphicFrameLocks noChangeAspect="1"/>
            </wp:cNvGraphicFramePr>
            <a:graphic>
              <a:graphicData uri="http://schemas.openxmlformats.org/drawingml/2006/picture">
                <pic:pic xmlns:pic="http://schemas.openxmlformats.org/drawingml/2006/picture">
                  <pic:nvPicPr>
                    <pic:cNvPr id="391" name="Picture 391"/>
                    <pic:cNvPicPr>
                      <a:picLocks noChangeAspect="0" noChangeArrowheads="1"/>
                    </pic:cNvPicPr>
                  </pic:nvPicPr>
                  <pic:blipFill>
                    <a:blip r:embed="rId391">
                      <a:extLst>
                        <a:ext uri="{28A0092B-C50C-407E-A947-70E740481C1C}">
                          <a14:useLocalDpi xmlns:a14="http://schemas.microsoft.com/office/drawing/2010/main" val="0"/>
                        </a:ext>
                      </a:extLst>
                    </a:blip>
                    <a:srcRect/>
                    <a:stretch>
                      <a:fillRect/>
                    </a:stretch>
                  </pic:blipFill>
                  <pic:spPr>
                    <a:xfrm rot="0" flipH="0" flipV="0">
                      <a:off x="0" y="0"/>
                      <a:ext cx="368459" cy="1746200"/>
                    </a:xfrm>
                    <a:prstGeom prst="rect">
                      <a:avLst/>
                    </a:prstGeom>
                    <a:noFill/>
                  </pic:spPr>
                </pic:pic>
              </a:graphicData>
            </a:graphic>
          </wp:anchor>
        </w:drawing>
        <w:drawing>
          <wp:anchor simplePos="0" relativeHeight="251658988" behindDoc="1" locked="0" layoutInCell="1" allowOverlap="1">
            <wp:simplePos x="0" y="0"/>
            <wp:positionH relativeFrom="page">
              <wp:posOffset>968654</wp:posOffset>
            </wp:positionH>
            <wp:positionV relativeFrom="line">
              <wp:posOffset>-315412</wp:posOffset>
            </wp:positionV>
            <wp:extent cx="5593776" cy="1715297"/>
            <wp:effectExtent l="0" t="0" r="0" b="0"/>
            <wp:wrapNone/>
            <wp:docPr id="392" name="Freeform 392"/>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3" behindDoc="1" locked="0" layoutInCell="1" allowOverlap="1">
            <wp:simplePos x="0" y="0"/>
            <wp:positionH relativeFrom="page">
              <wp:posOffset>968654</wp:posOffset>
            </wp:positionH>
            <wp:positionV relativeFrom="line">
              <wp:posOffset>-315412</wp:posOffset>
            </wp:positionV>
            <wp:extent cx="5593776" cy="1715297"/>
            <wp:effectExtent l="0" t="0" r="0" b="0"/>
            <wp:wrapNone/>
            <wp:docPr id="393" name="Freeform 393"/>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结果是个</w:t>
      </w:r>
      <w:r>
        <w:rPr lang="zh-CN" sz="17" baseline="0" dirty="0">
          <w:jc w:val="left"/>
          <w:rFonts w:ascii="Lucida Console" w:hAnsi="Lucida Console" w:cs="Lucida Console"/>
          <w:color w:val="AA5500"/>
          <w:sz w:val="17"/>
          <w:szCs w:val="17"/>
        </w:rPr>
        <w:t>double</w:t>
      </w:r>
      <w:r>
        <w:rPr lang="zh-CN" sz="17" baseline="0" dirty="0">
          <w:jc w:val="left"/>
          <w:rFonts w:ascii="新宋体" w:hAnsi="新宋体" w:cs="新宋体"/>
          <w:color w:val="AA5500"/>
          <w:sz w:val="17"/>
          <w:szCs w:val="17"/>
        </w:rPr>
        <w:t>类型的值，区间为</w:t>
      </w:r>
      <w:r>
        <w:rPr lang="zh-CN" sz="17" baseline="0" dirty="0">
          <w:jc w:val="left"/>
          <w:rFonts w:ascii="Lucida Console" w:hAnsi="Lucida Console" w:cs="Lucida Console"/>
          <w:color w:val="AA5500"/>
          <w:sz w:val="17"/>
          <w:szCs w:val="17"/>
        </w:rPr>
        <w:t>[0.0,1.0</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"Math.random()="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注意不要写成</w:t>
      </w:r>
      <w:r>
        <w:rPr lang="zh-CN" sz="17" baseline="0" dirty="0">
          <w:jc w:val="left"/>
          <w:rFonts w:ascii="Lucida Console" w:hAnsi="Lucida Console" w:cs="Lucida Console"/>
          <w:color w:val="AA5500"/>
          <w:sz w:val="17"/>
          <w:szCs w:val="17"/>
        </w:rPr>
        <w:t>(int)Math.random()*3</w:t>
      </w:r>
      <w:r>
        <w:rPr lang="zh-CN" sz="17" baseline="0" dirty="0">
          <w:jc w:val="left"/>
          <w:rFonts w:ascii="新宋体" w:hAnsi="新宋体" w:cs="新宋体"/>
          <w:color w:val="AA5500"/>
          <w:sz w:val="17"/>
          <w:szCs w:val="17"/>
        </w:rPr>
        <w:t>，这个结果为</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或</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，因为先执行了强制转换</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321" w:space="0"/>
          </w:cols>
          <w:docGrid w:linePitch="360"/>
        </w:sectPr>
        <w:spacing w:before="9"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结果</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//Math.random()=0.44938147153848396</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//num=1</w:t>
      </w:r>
      <w:r>
        <w:rPr>
          <w:rFonts w:ascii="Times New Roman" w:hAnsi="Times New Roman" w:cs="Times New Roman"/>
          <w:sz w:val="17"/>
          <w:szCs w:val="17"/>
        </w:rPr>
        <w:t> </w:t>
      </w:r>
      <w:r/>
    </w:p>
    <w:p>
      <w:pPr>
        <w:spacing w:after="3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b/>
          <w:bCs/>
          <w:color w:val="333333"/>
          <w:sz w:val="19"/>
          <w:szCs w:val="19"/>
        </w:rPr>
        <w:t>二、</w:t>
      </w:r>
      <w:r>
        <w:rPr lang="zh-CN" sz="19" baseline="0" dirty="0">
          <w:jc w:val="left"/>
          <w:rFonts w:ascii="宋体" w:hAnsi="宋体" w:cs="宋体"/>
          <w:color w:val="333333"/>
          <w:sz w:val="19"/>
          <w:szCs w:val="19"/>
        </w:rPr>
        <w:t>java.util.Random</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下面是</w:t>
      </w:r>
      <w:r>
        <w:rPr lang="zh-CN" sz="19" baseline="0" dirty="0">
          <w:jc w:val="left"/>
          <w:rFonts w:ascii="宋体" w:hAnsi="宋体" w:cs="宋体"/>
          <w:color w:val="333333"/>
          <w:sz w:val="19"/>
          <w:szCs w:val="19"/>
        </w:rPr>
        <w:t>Random()</w:t>
      </w:r>
      <w:r>
        <w:rPr lang="zh-CN" sz="19" baseline="0" dirty="0">
          <w:jc w:val="left"/>
          <w:rFonts w:ascii="微软雅黑" w:hAnsi="微软雅黑" w:cs="微软雅黑"/>
          <w:color w:val="333333"/>
          <w:sz w:val="19"/>
          <w:szCs w:val="19"/>
        </w:rPr>
        <w:t>的两种构造方法：</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 Random()</w:t>
      </w:r>
      <w:r>
        <w:rPr lang="zh-CN" sz="19" baseline="0" dirty="0">
          <w:jc w:val="left"/>
          <w:rFonts w:ascii="微软雅黑" w:hAnsi="微软雅黑" w:cs="微软雅黑"/>
          <w:color w:val="333333"/>
          <w:sz w:val="19"/>
          <w:szCs w:val="19"/>
        </w:rPr>
        <w:t>：创建一个新的随机数生成器。</w:t>
      </w:r>
      <w:r>
        <w:rPr>
          <w:rFonts w:ascii="Times New Roman" w:hAnsi="Times New Roman" w:cs="Times New Roman"/>
          <w:sz w:val="19"/>
          <w:szCs w:val="19"/>
        </w:rPr>
        <w:t> </w:t>
      </w:r>
      <w:r/>
    </w:p>
    <w:p>
      <w:pPr>
        <w:rPr>
          <w:rFonts w:ascii="Times New Roman" w:hAnsi="Times New Roman" w:cs="Times New Roman"/>
          <w:color w:val="010302"/>
        </w:rPr>
        <w:spacing w:before="84" w:after="0" w:line="382" w:lineRule="exact"/>
        <w:ind w:left="990" w:right="1053" w:firstLine="0"/>
      </w:pPr>
      <w:r/>
      <w:r>
        <w:rPr lang="zh-CN" sz="19" baseline="0" dirty="0">
          <w:jc w:val="left"/>
          <w:rFonts w:ascii="宋体" w:hAnsi="宋体" w:cs="宋体"/>
          <w:color w:val="333333"/>
          <w:sz w:val="19"/>
          <w:szCs w:val="19"/>
        </w:rPr>
        <w:t> Random(long seed)</w:t>
      </w:r>
      <w:r>
        <w:rPr lang="zh-CN" sz="19" baseline="0" dirty="0">
          <w:jc w:val="left"/>
          <w:rFonts w:ascii="微软雅黑" w:hAnsi="微软雅黑" w:cs="微软雅黑"/>
          <w:color w:val="333333"/>
          <w:sz w:val="19"/>
          <w:szCs w:val="19"/>
        </w:rPr>
        <w:t>：使用单个</w:t>
      </w:r>
      <w:r>
        <w:rPr lang="zh-CN" sz="19" baseline="0" dirty="0">
          <w:jc w:val="left"/>
          <w:rFonts w:ascii="宋体" w:hAnsi="宋体" w:cs="宋体"/>
          <w:color w:val="333333"/>
          <w:spacing w:val="-13"/>
          <w:sz w:val="19"/>
          <w:szCs w:val="19"/>
        </w:rPr>
        <w:t> long </w:t>
      </w:r>
      <w:r>
        <w:rPr lang="zh-CN" sz="19" baseline="0" dirty="0">
          <w:jc w:val="left"/>
          <w:rFonts w:ascii="微软雅黑" w:hAnsi="微软雅黑" w:cs="微软雅黑"/>
          <w:color w:val="333333"/>
          <w:sz w:val="19"/>
          <w:szCs w:val="19"/>
        </w:rPr>
        <w:t>种子创建一个新的随机数生成器。</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你在创建一个</w:t>
      </w:r>
      <w:r>
        <w:rPr lang="zh-CN" sz="19" baseline="0" dirty="0">
          <w:jc w:val="left"/>
          <w:rFonts w:ascii="宋体" w:hAnsi="宋体" w:cs="宋体"/>
          <w:color w:val="333333"/>
          <w:sz w:val="19"/>
          <w:szCs w:val="19"/>
        </w:rPr>
        <w:t>Random</w:t>
      </w:r>
      <w:r>
        <w:rPr lang="zh-CN" sz="19" baseline="0" dirty="0">
          <w:jc w:val="left"/>
          <w:rFonts w:ascii="微软雅黑" w:hAnsi="微软雅黑" w:cs="微软雅黑"/>
          <w:color w:val="333333"/>
          <w:sz w:val="19"/>
          <w:szCs w:val="19"/>
        </w:rPr>
        <w:t>对象的时候可以给定任意一个合法的种子数，种子数只是随机算法的起源数字，</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和生成的随机数的区间没有任何关系。</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如下面的</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代码：</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【演示一】</w:t>
      </w:r>
      <w:r>
        <w:rPr>
          <w:rFonts w:ascii="Times New Roman" w:hAnsi="Times New Roman" w:cs="Times New Roman"/>
          <w:sz w:val="19"/>
          <w:szCs w:val="19"/>
        </w:rPr>
        <w:t> </w:t>
      </w:r>
      <w:r/>
    </w:p>
    <w:p>
      <w:pPr>
        <w:rPr>
          <w:rFonts w:ascii="Times New Roman" w:hAnsi="Times New Roman" w:cs="Times New Roman"/>
          <w:color w:val="010302"/>
        </w:rPr>
        <w:spacing w:before="46" w:after="0" w:line="450" w:lineRule="exact"/>
        <w:ind w:left="990" w:right="1053" w:firstLine="0"/>
      </w:pPr>
      <w:r/>
      <w:r>
        <w:rPr lang="zh-CN" sz="19" baseline="0" dirty="0">
          <w:jc w:val="left"/>
          <w:rFonts w:ascii="微软雅黑" w:hAnsi="微软雅黑" w:cs="微软雅黑"/>
          <w:color w:val="333333"/>
          <w:sz w:val="19"/>
          <w:szCs w:val="19"/>
        </w:rPr>
        <w:t>在没带参数构造函数生成的</w:t>
      </w:r>
      <w:r>
        <w:rPr lang="zh-CN" sz="19" baseline="0" dirty="0">
          <w:jc w:val="left"/>
          <w:rFonts w:ascii="宋体" w:hAnsi="宋体" w:cs="宋体"/>
          <w:color w:val="333333"/>
          <w:sz w:val="19"/>
          <w:szCs w:val="19"/>
        </w:rPr>
        <w:t>Random</w:t>
      </w:r>
      <w:r>
        <w:rPr lang="zh-CN" sz="19" baseline="0" dirty="0">
          <w:jc w:val="left"/>
          <w:rFonts w:ascii="微软雅黑" w:hAnsi="微软雅黑" w:cs="微软雅黑"/>
          <w:color w:val="333333"/>
          <w:sz w:val="19"/>
          <w:szCs w:val="19"/>
        </w:rPr>
        <w:t>对象的种子缺省是当前系统时间的毫秒数。</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and.n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9"/>
          <w:sz w:val="19"/>
          <w:szCs w:val="19"/>
        </w:rPr>
        <w:t>xtInt(100)</w:t>
      </w:r>
      <w:r>
        <w:rPr lang="zh-CN" sz="19" baseline="0" dirty="0">
          <w:jc w:val="left"/>
          <w:rFonts w:ascii="微软雅黑" w:hAnsi="微软雅黑" w:cs="微软雅黑"/>
          <w:color w:val="333333"/>
          <w:sz w:val="19"/>
          <w:szCs w:val="19"/>
        </w:rPr>
        <w:t>中的</w:t>
      </w:r>
      <w:r>
        <w:rPr lang="zh-CN" sz="19" baseline="0" dirty="0">
          <w:jc w:val="left"/>
          <w:rFonts w:ascii="宋体" w:hAnsi="宋体" w:cs="宋体"/>
          <w:color w:val="333333"/>
          <w:sz w:val="19"/>
          <w:szCs w:val="19"/>
        </w:rPr>
        <w:t>100</w:t>
      </w:r>
      <w:r>
        <w:rPr lang="zh-CN" sz="19" baseline="0" dirty="0">
          <w:jc w:val="left"/>
          <w:rFonts w:ascii="微软雅黑" w:hAnsi="微软雅黑" w:cs="微软雅黑"/>
          <w:color w:val="333333"/>
          <w:sz w:val="19"/>
          <w:szCs w:val="19"/>
        </w:rPr>
        <w:t>是随机数的上限</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产生的随机数为</w:t>
      </w:r>
      <w:r>
        <w:rPr lang="zh-CN" sz="19" baseline="0" dirty="0">
          <w:jc w:val="left"/>
          <w:rFonts w:ascii="宋体" w:hAnsi="宋体" w:cs="宋体"/>
          <w:color w:val="333333"/>
          <w:sz w:val="19"/>
          <w:szCs w:val="19"/>
        </w:rPr>
        <w:t>0-100</w:t>
      </w:r>
      <w:r>
        <w:rPr lang="zh-CN" sz="19" baseline="0" dirty="0">
          <w:jc w:val="left"/>
          <w:rFonts w:ascii="微软雅黑" w:hAnsi="微软雅黑" w:cs="微软雅黑"/>
          <w:color w:val="333333"/>
          <w:sz w:val="19"/>
          <w:szCs w:val="19"/>
        </w:rPr>
        <w:t>的整数</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不包括</w:t>
      </w:r>
      <w:r>
        <w:rPr lang="zh-CN" sz="19" baseline="0" dirty="0">
          <w:jc w:val="left"/>
          <w:rFonts w:ascii="宋体" w:hAnsi="宋体" w:cs="宋体"/>
          <w:color w:val="333333"/>
          <w:sz w:val="19"/>
          <w:szCs w:val="19"/>
        </w:rPr>
        <w:t>100</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5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96" name="Freeform 3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97" name="Freeform 3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98" name="Freeform 3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99" name="Freeform 3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00" name="Freeform 4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01" name="Freeform 4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02" name="Freeform 4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03" name="Freeform 4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04" name="Freeform 4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05" name="Freeform 4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06" name="Freeform 4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07" name="Freeform 4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-167703</wp:posOffset>
            </wp:positionV>
            <wp:extent cx="5641423" cy="886237"/>
            <wp:effectExtent l="0" t="0" r="0" b="0"/>
            <wp:wrapNone/>
            <wp:docPr id="408" name="Freeform 408"/>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80"/>
                            <a:pt x="805" y="1157623"/>
                            <a:pt x="2416" y="1161517"/>
                          </a:cubicBezTo>
                          <a:cubicBezTo>
                            <a:pt x="4028" y="1165412"/>
                            <a:pt x="6322" y="1168847"/>
                            <a:pt x="9298" y="1171811"/>
                          </a:cubicBezTo>
                          <a:cubicBezTo>
                            <a:pt x="12275" y="1174800"/>
                            <a:pt x="15709" y="1177107"/>
                            <a:pt x="19599" y="1178694"/>
                          </a:cubicBezTo>
                          <a:cubicBezTo>
                            <a:pt x="23489" y="1180294"/>
                            <a:pt x="27539" y="1181100"/>
                            <a:pt x="31750" y="1181100"/>
                          </a:cubicBezTo>
                          <a:lnTo>
                            <a:pt x="7486650" y="1181100"/>
                          </a:lnTo>
                          <a:cubicBezTo>
                            <a:pt x="7490859" y="1181100"/>
                            <a:pt x="7494909" y="1180294"/>
                            <a:pt x="7498798" y="1178694"/>
                          </a:cubicBezTo>
                          <a:cubicBezTo>
                            <a:pt x="7502690" y="1177107"/>
                            <a:pt x="7506123" y="1174800"/>
                            <a:pt x="7509099" y="1171811"/>
                          </a:cubicBezTo>
                          <a:cubicBezTo>
                            <a:pt x="7512076" y="1168847"/>
                            <a:pt x="7514370" y="1165412"/>
                            <a:pt x="7515981" y="1161517"/>
                          </a:cubicBezTo>
                          <a:cubicBezTo>
                            <a:pt x="7517593" y="1157623"/>
                            <a:pt x="7518400" y="1153580"/>
                            <a:pt x="7518400" y="11493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19"/>
                          </a:cubicBezTo>
                          <a:cubicBezTo>
                            <a:pt x="7494909" y="807"/>
                            <a:pt x="7490859" y="13"/>
                            <a:pt x="7486650" y="0"/>
                          </a:cubicBezTo>
                          <a:lnTo>
                            <a:pt x="31750" y="0"/>
                          </a:ln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-167703</wp:posOffset>
            </wp:positionV>
            <wp:extent cx="5641423" cy="886237"/>
            <wp:effectExtent l="0" t="0" r="0" b="0"/>
            <wp:wrapNone/>
            <wp:docPr id="409" name="Freeform 409"/>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80"/>
                            <a:pt x="805" y="1157623"/>
                            <a:pt x="2416" y="1161517"/>
                          </a:cubicBezTo>
                          <a:cubicBezTo>
                            <a:pt x="4028" y="1165412"/>
                            <a:pt x="6322" y="1168847"/>
                            <a:pt x="9298" y="1171811"/>
                          </a:cubicBezTo>
                          <a:cubicBezTo>
                            <a:pt x="12275" y="1174800"/>
                            <a:pt x="15709" y="1177107"/>
                            <a:pt x="19599" y="1178694"/>
                          </a:cubicBezTo>
                          <a:cubicBezTo>
                            <a:pt x="23489" y="1180294"/>
                            <a:pt x="27539" y="1181100"/>
                            <a:pt x="31750" y="1181100"/>
                          </a:cubicBezTo>
                          <a:lnTo>
                            <a:pt x="7486650" y="1181100"/>
                          </a:lnTo>
                          <a:cubicBezTo>
                            <a:pt x="7490859" y="1181100"/>
                            <a:pt x="7494909" y="1180294"/>
                            <a:pt x="7498798" y="1178694"/>
                          </a:cubicBezTo>
                          <a:cubicBezTo>
                            <a:pt x="7502690" y="1177107"/>
                            <a:pt x="7506123" y="1174800"/>
                            <a:pt x="7509099" y="1171811"/>
                          </a:cubicBezTo>
                          <a:cubicBezTo>
                            <a:pt x="7512076" y="1168847"/>
                            <a:pt x="7514370" y="1165412"/>
                            <a:pt x="7515981" y="1161517"/>
                          </a:cubicBezTo>
                          <a:cubicBezTo>
                            <a:pt x="7517593" y="1157623"/>
                            <a:pt x="7518400" y="1153580"/>
                            <a:pt x="7518400" y="11493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19"/>
                          </a:cubicBezTo>
                          <a:cubicBezTo>
                            <a:pt x="7494909" y="807"/>
                            <a:pt x="7490859" y="13"/>
                            <a:pt x="7486650" y="0"/>
                          </a:cubicBezTo>
                          <a:lnTo>
                            <a:pt x="31750" y="0"/>
                          </a:ln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27" behindDoc="1" locked="0" layoutInCell="1" allowOverlap="1">
            <wp:simplePos x="0" y="0"/>
            <wp:positionH relativeFrom="page">
              <wp:posOffset>955954</wp:posOffset>
            </wp:positionH>
            <wp:positionV relativeFrom="line">
              <wp:posOffset>-156578</wp:posOffset>
            </wp:positionV>
            <wp:extent cx="292223" cy="884758"/>
            <wp:effectExtent l="0" t="0" r="0" b="0"/>
            <wp:wrapNone/>
            <wp:docPr id="410" name="Picture 410"/>
            <wp:cNvGraphicFramePr>
              <a:graphicFrameLocks noChangeAspect="1"/>
            </wp:cNvGraphicFramePr>
            <a:graphic>
              <a:graphicData uri="http://schemas.openxmlformats.org/drawingml/2006/picture">
                <pic:pic xmlns:pic="http://schemas.openxmlformats.org/drawingml/2006/picture">
                  <pic:nvPicPr>
                    <pic:cNvPr id="410" name="Picture 410"/>
                    <pic:cNvPicPr>
                      <a:picLocks noChangeAspect="0" noChangeArrowheads="1"/>
                    </pic:cNvPicPr>
                  </pic:nvPicPr>
                  <pic:blipFill>
                    <a:blip r:embed="rId410">
                      <a:extLst>
                        <a:ext uri="{28A0092B-C50C-407E-A947-70E740481C1C}">
                          <a14:useLocalDpi xmlns:a14="http://schemas.microsoft.com/office/drawing/2010/main" val="0"/>
                        </a:ext>
                      </a:extLst>
                    </a:blip>
                    <a:srcRect/>
                    <a:stretch>
                      <a:fillRect/>
                    </a:stretch>
                  </pic:blipFill>
                  <pic:spPr>
                    <a:xfrm rot="0" flipH="0" flipV="0">
                      <a:off x="0" y="0"/>
                      <a:ext cx="292223" cy="884758"/>
                    </a:xfrm>
                    <a:prstGeom prst="rect">
                      <a:avLst/>
                    </a:prstGeom>
                    <a:noFill/>
                  </pic:spPr>
                </pic:pic>
              </a:graphicData>
            </a:graphic>
          </wp:anchor>
        </w:drawing>
        <w:drawing>
          <wp:anchor simplePos="0" relativeHeight="251658400" behindDoc="1" locked="0" layoutInCell="1" allowOverlap="1">
            <wp:simplePos x="0" y="0"/>
            <wp:positionH relativeFrom="page">
              <wp:posOffset>968654</wp:posOffset>
            </wp:positionH>
            <wp:positionV relativeFrom="line">
              <wp:posOffset>-143880</wp:posOffset>
            </wp:positionV>
            <wp:extent cx="5593776" cy="857648"/>
            <wp:effectExtent l="0" t="0" r="0" b="0"/>
            <wp:wrapNone/>
            <wp:docPr id="411" name="Freeform 411"/>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-143880</wp:posOffset>
            </wp:positionV>
            <wp:extent cx="5593776" cy="857648"/>
            <wp:effectExtent l="0" t="0" r="0" b="0"/>
            <wp:wrapNone/>
            <wp:docPr id="412" name="Freeform 412"/>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rand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rand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6" w:after="0" w:line="450" w:lineRule="exact"/>
        <w:ind w:left="990" w:right="4564" w:firstLine="0"/>
      </w:pPr>
      <w:r/>
      <w:r>
        <w:rPr lang="zh-CN" sz="19" baseline="0" dirty="0">
          <w:jc w:val="left"/>
          <w:rFonts w:ascii="微软雅黑" w:hAnsi="微软雅黑" w:cs="微软雅黑"/>
          <w:color w:val="333333"/>
          <w:sz w:val="19"/>
          <w:szCs w:val="19"/>
        </w:rPr>
        <w:t>【演示二】</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对于种子相同的</w:t>
      </w:r>
      <w:r>
        <w:rPr lang="zh-CN" sz="19" baseline="0" dirty="0">
          <w:jc w:val="left"/>
          <w:rFonts w:ascii="宋体" w:hAnsi="宋体" w:cs="宋体"/>
          <w:color w:val="333333"/>
          <w:sz w:val="19"/>
          <w:szCs w:val="19"/>
        </w:rPr>
        <w:t>Random</w:t>
      </w:r>
      <w:r>
        <w:rPr lang="zh-CN" sz="19" baseline="0" dirty="0">
          <w:jc w:val="left"/>
          <w:rFonts w:ascii="微软雅黑" w:hAnsi="微软雅黑" w:cs="微软雅黑"/>
          <w:color w:val="333333"/>
          <w:sz w:val="19"/>
          <w:szCs w:val="19"/>
        </w:rPr>
        <w:t>对象，生成的随机数序列是一样的。</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0" behindDoc="1" locked="0" layoutInCell="1" allowOverlap="1">
            <wp:simplePos x="0" y="0"/>
            <wp:positionH relativeFrom="page">
              <wp:posOffset>963889</wp:posOffset>
            </wp:positionH>
            <wp:positionV relativeFrom="line">
              <wp:posOffset>-167703</wp:posOffset>
            </wp:positionV>
            <wp:extent cx="5641423" cy="1400826"/>
            <wp:effectExtent l="0" t="0" r="0" b="0"/>
            <wp:wrapNone/>
            <wp:docPr id="413" name="Freeform 413"/>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35"/>
                            <a:pt x="2416" y="1847330"/>
                          </a:cubicBezTo>
                          <a:cubicBezTo>
                            <a:pt x="4028" y="1851224"/>
                            <a:pt x="6322" y="1854659"/>
                            <a:pt x="9298" y="1857611"/>
                          </a:cubicBezTo>
                          <a:cubicBezTo>
                            <a:pt x="12275" y="1860600"/>
                            <a:pt x="15709" y="1862907"/>
                            <a:pt x="19599" y="1864507"/>
                          </a:cubicBezTo>
                          <a:cubicBezTo>
                            <a:pt x="23489" y="1866107"/>
                            <a:pt x="27539" y="1866900"/>
                            <a:pt x="31750" y="1866900"/>
                          </a:cubicBezTo>
                          <a:lnTo>
                            <a:pt x="7486650" y="1866900"/>
                          </a:lnTo>
                          <a:cubicBezTo>
                            <a:pt x="7490859" y="1866900"/>
                            <a:pt x="7494909" y="1866107"/>
                            <a:pt x="7498798" y="1864507"/>
                          </a:cubicBezTo>
                          <a:cubicBezTo>
                            <a:pt x="7502690" y="1862907"/>
                            <a:pt x="7506123" y="1860600"/>
                            <a:pt x="7509099" y="1857611"/>
                          </a:cubicBezTo>
                          <a:cubicBezTo>
                            <a:pt x="7512076" y="1854659"/>
                            <a:pt x="7514370" y="1851224"/>
                            <a:pt x="7515981" y="1847330"/>
                          </a:cubicBezTo>
                          <a:cubicBezTo>
                            <a:pt x="7517593" y="1843435"/>
                            <a:pt x="7518400" y="1839392"/>
                            <a:pt x="7518400" y="18351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44"/>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9" behindDoc="1" locked="0" layoutInCell="1" allowOverlap="1">
            <wp:simplePos x="0" y="0"/>
            <wp:positionH relativeFrom="page">
              <wp:posOffset>963889</wp:posOffset>
            </wp:positionH>
            <wp:positionV relativeFrom="line">
              <wp:posOffset>-167703</wp:posOffset>
            </wp:positionV>
            <wp:extent cx="5641423" cy="1400826"/>
            <wp:effectExtent l="0" t="0" r="0" b="0"/>
            <wp:wrapNone/>
            <wp:docPr id="414" name="Freeform 414"/>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35"/>
                            <a:pt x="2416" y="1847330"/>
                          </a:cubicBezTo>
                          <a:cubicBezTo>
                            <a:pt x="4028" y="1851224"/>
                            <a:pt x="6322" y="1854659"/>
                            <a:pt x="9298" y="1857611"/>
                          </a:cubicBezTo>
                          <a:cubicBezTo>
                            <a:pt x="12275" y="1860600"/>
                            <a:pt x="15709" y="1862907"/>
                            <a:pt x="19599" y="1864507"/>
                          </a:cubicBezTo>
                          <a:cubicBezTo>
                            <a:pt x="23489" y="1866107"/>
                            <a:pt x="27539" y="1866900"/>
                            <a:pt x="31750" y="1866900"/>
                          </a:cubicBezTo>
                          <a:lnTo>
                            <a:pt x="7486650" y="1866900"/>
                          </a:lnTo>
                          <a:cubicBezTo>
                            <a:pt x="7490859" y="1866900"/>
                            <a:pt x="7494909" y="1866107"/>
                            <a:pt x="7498798" y="1864507"/>
                          </a:cubicBezTo>
                          <a:cubicBezTo>
                            <a:pt x="7502690" y="1862907"/>
                            <a:pt x="7506123" y="1860600"/>
                            <a:pt x="7509099" y="1857611"/>
                          </a:cubicBezTo>
                          <a:cubicBezTo>
                            <a:pt x="7512076" y="1854659"/>
                            <a:pt x="7514370" y="1851224"/>
                            <a:pt x="7515981" y="1847330"/>
                          </a:cubicBezTo>
                          <a:cubicBezTo>
                            <a:pt x="7517593" y="1843435"/>
                            <a:pt x="7518400" y="1839392"/>
                            <a:pt x="7518400" y="18351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44"/>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84" behindDoc="1" locked="0" layoutInCell="1" allowOverlap="1">
            <wp:simplePos x="0" y="0"/>
            <wp:positionH relativeFrom="page">
              <wp:posOffset>955954</wp:posOffset>
            </wp:positionH>
            <wp:positionV relativeFrom="line">
              <wp:posOffset>-156580</wp:posOffset>
            </wp:positionV>
            <wp:extent cx="292223" cy="1398339"/>
            <wp:effectExtent l="0" t="0" r="0" b="0"/>
            <wp:wrapNone/>
            <wp:docPr id="415" name="Picture 415"/>
            <wp:cNvGraphicFramePr>
              <a:graphicFrameLocks noChangeAspect="1"/>
            </wp:cNvGraphicFramePr>
            <a:graphic>
              <a:graphicData uri="http://schemas.openxmlformats.org/drawingml/2006/picture">
                <pic:pic xmlns:pic="http://schemas.openxmlformats.org/drawingml/2006/picture">
                  <pic:nvPicPr>
                    <pic:cNvPr id="415" name="Picture 415"/>
                    <pic:cNvPicPr>
                      <a:picLocks noChangeAspect="0" noChangeArrowheads="1"/>
                    </pic:cNvPicPr>
                  </pic:nvPicPr>
                  <pic:blipFill>
                    <a:blip r:embed="rId415">
                      <a:extLst>
                        <a:ext uri="{28A0092B-C50C-407E-A947-70E740481C1C}">
                          <a14:useLocalDpi xmlns:a14="http://schemas.microsoft.com/office/drawing/2010/main" val="0"/>
                        </a:ext>
                      </a:extLst>
                    </a:blip>
                    <a:srcRect/>
                    <a:stretch>
                      <a:fillRect/>
                    </a:stretch>
                  </pic:blipFill>
                  <pic:spPr>
                    <a:xfrm rot="0" flipH="0" flipV="0">
                      <a:off x="0" y="0"/>
                      <a:ext cx="292223" cy="1398339"/>
                    </a:xfrm>
                    <a:prstGeom prst="rect">
                      <a:avLst/>
                    </a:prstGeom>
                    <a:noFill/>
                  </pic:spPr>
                </pic:pic>
              </a:graphicData>
            </a:graphic>
          </wp:anchor>
        </w:drawing>
        <w:drawing>
          <wp:anchor simplePos="0" relativeHeight="251658533" behindDoc="1" locked="0" layoutInCell="1" allowOverlap="1">
            <wp:simplePos x="0" y="0"/>
            <wp:positionH relativeFrom="page">
              <wp:posOffset>968654</wp:posOffset>
            </wp:positionH>
            <wp:positionV relativeFrom="line">
              <wp:posOffset>-143879</wp:posOffset>
            </wp:positionV>
            <wp:extent cx="5593776" cy="1372238"/>
            <wp:effectExtent l="0" t="0" r="0" b="0"/>
            <wp:wrapNone/>
            <wp:docPr id="416" name="Freeform 416"/>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1" behindDoc="1" locked="0" layoutInCell="1" allowOverlap="1">
            <wp:simplePos x="0" y="0"/>
            <wp:positionH relativeFrom="page">
              <wp:posOffset>968654</wp:posOffset>
            </wp:positionH>
            <wp:positionV relativeFrom="line">
              <wp:posOffset>-143879</wp:posOffset>
            </wp:positionV>
            <wp:extent cx="5593776" cy="1372238"/>
            <wp:effectExtent l="0" t="0" r="0" b="0"/>
            <wp:wrapNone/>
            <wp:docPr id="417" name="Freeform 417"/>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ran1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25</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使用种子为</w:t>
      </w:r>
      <w:r>
        <w:rPr lang="zh-CN" sz="17" baseline="0" dirty="0">
          <w:jc w:val="left"/>
          <w:rFonts w:ascii="Lucida Console" w:hAnsi="Lucida Console" w:cs="Lucida Console"/>
          <w:color w:val="AA1111"/>
          <w:sz w:val="17"/>
          <w:szCs w:val="17"/>
        </w:rPr>
        <w:t>25</w:t>
      </w:r>
      <w:r>
        <w:rPr lang="zh-CN" sz="17" baseline="0" dirty="0">
          <w:jc w:val="left"/>
          <w:rFonts w:ascii="新宋体" w:hAnsi="新宋体" w:cs="新宋体"/>
          <w:color w:val="AA1111"/>
          <w:sz w:val="17"/>
          <w:szCs w:val="17"/>
        </w:rPr>
        <w:t>的</w:t>
      </w:r>
      <w:r>
        <w:rPr lang="zh-CN" sz="17" baseline="0" dirty="0">
          <w:jc w:val="left"/>
          <w:rFonts w:ascii="Lucida Console" w:hAnsi="Lucida Console" w:cs="Lucida Console"/>
          <w:color w:val="AA1111"/>
          <w:sz w:val="17"/>
          <w:szCs w:val="17"/>
        </w:rPr>
        <w:t>Random</w:t>
      </w:r>
      <w:r>
        <w:rPr lang="zh-CN" sz="17" baseline="0" dirty="0">
          <w:jc w:val="left"/>
          <w:rFonts w:ascii="新宋体" w:hAnsi="新宋体" w:cs="新宋体"/>
          <w:color w:val="AA1111"/>
          <w:sz w:val="17"/>
          <w:szCs w:val="17"/>
        </w:rPr>
        <w:t>对象生成</w:t>
      </w:r>
      <w:r>
        <w:rPr lang="zh-CN" sz="17" baseline="0" dirty="0">
          <w:jc w:val="left"/>
          <w:rFonts w:ascii="Lucida Console" w:hAnsi="Lucida Console" w:cs="Lucida Console"/>
          <w:color w:val="AA1111"/>
          <w:sz w:val="17"/>
          <w:szCs w:val="17"/>
        </w:rPr>
        <w:t>[0,100)</w:t>
      </w:r>
      <w:r>
        <w:rPr lang="zh-CN" sz="17" baseline="0" dirty="0">
          <w:jc w:val="left"/>
          <w:rFonts w:ascii="新宋体" w:hAnsi="新宋体" w:cs="新宋体"/>
          <w:color w:val="AA1111"/>
          <w:sz w:val="17"/>
          <w:szCs w:val="17"/>
        </w:rPr>
        <w:t>内随机整数序列</w:t>
      </w:r>
      <w:r>
        <w:rPr lang="zh-CN" sz="17" baseline="0" dirty="0">
          <w:jc w:val="left"/>
          <w:rFonts w:ascii="Lucida Console" w:hAnsi="Lucida Console" w:cs="Lucida Console"/>
          <w:color w:val="AA1111"/>
          <w:sz w:val="17"/>
          <w:szCs w:val="17"/>
        </w:rPr>
        <w:t>: "</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ran1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67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【方法摘要】</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21"/>
          <w:sz w:val="19"/>
          <w:szCs w:val="19"/>
        </w:rPr>
        <w:t>. 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7"/>
          <w:sz w:val="19"/>
          <w:szCs w:val="19"/>
        </w:rPr>
        <w:t>otected int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20"/>
          <w:sz w:val="19"/>
          <w:szCs w:val="19"/>
        </w:rPr>
        <w:t>xt(int bits)</w:t>
      </w:r>
      <w:r>
        <w:rPr lang="zh-CN" sz="19" baseline="0" dirty="0">
          <w:jc w:val="left"/>
          <w:rFonts w:ascii="微软雅黑" w:hAnsi="微软雅黑" w:cs="微软雅黑"/>
          <w:color w:val="333333"/>
          <w:sz w:val="19"/>
          <w:szCs w:val="19"/>
        </w:rPr>
        <w:t>：生成下一个伪随机数。</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3"/>
          <w:sz w:val="19"/>
          <w:szCs w:val="19"/>
        </w:rPr>
        <w:t>. boolean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
          <w:sz w:val="19"/>
          <w:szCs w:val="19"/>
        </w:rPr>
        <w:t>xtBoolean()</w:t>
      </w:r>
      <w:r>
        <w:rPr lang="zh-CN" sz="19" baseline="0" dirty="0">
          <w:jc w:val="left"/>
          <w:rFonts w:ascii="微软雅黑" w:hAnsi="微软雅黑" w:cs="微软雅黑"/>
          <w:color w:val="333333"/>
          <w:sz w:val="19"/>
          <w:szCs w:val="19"/>
        </w:rPr>
        <w:t>：返回下一个伪随机数，它是取自此随机数生成器序列的均匀分布的</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宋体" w:hAnsi="宋体" w:cs="宋体"/>
          <w:color w:val="333333"/>
          <w:sz w:val="19"/>
          <w:szCs w:val="19"/>
        </w:rPr>
        <w:t>boolean</w:t>
      </w:r>
      <w:r>
        <w:rPr lang="zh-CN" sz="19" baseline="0" dirty="0">
          <w:jc w:val="left"/>
          <w:rFonts w:ascii="微软雅黑" w:hAnsi="微软雅黑" w:cs="微软雅黑"/>
          <w:color w:val="333333"/>
          <w:sz w:val="19"/>
          <w:szCs w:val="19"/>
        </w:rPr>
        <w:t>值。</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13"/>
          <w:sz w:val="19"/>
          <w:szCs w:val="19"/>
        </w:rPr>
        <w:t>. void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5"/>
          <w:sz w:val="19"/>
          <w:szCs w:val="19"/>
        </w:rPr>
        <w:t>xtBytes(</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20"/>
          <w:sz w:val="19"/>
          <w:szCs w:val="19"/>
        </w:rPr>
        <w:t>yte[] </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10"/>
          <w:sz w:val="19"/>
          <w:szCs w:val="19"/>
        </w:rPr>
        <w:t>ytes)</w:t>
      </w:r>
      <w:r>
        <w:rPr lang="zh-CN" sz="19" baseline="0" dirty="0">
          <w:jc w:val="left"/>
          <w:rFonts w:ascii="微软雅黑" w:hAnsi="微软雅黑" w:cs="微软雅黑"/>
          <w:color w:val="333333"/>
          <w:sz w:val="19"/>
          <w:szCs w:val="19"/>
        </w:rPr>
        <w:t>：生成随机字节并将其置于用户提供的</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14"/>
          <w:sz w:val="19"/>
          <w:szCs w:val="19"/>
        </w:rPr>
        <w:t>yte </w:t>
      </w:r>
      <w:r>
        <w:rPr lang="zh-CN" sz="19" baseline="0" dirty="0">
          <w:jc w:val="left"/>
          <w:rFonts w:ascii="微软雅黑" w:hAnsi="微软雅黑" w:cs="微软雅黑"/>
          <w:color w:val="333333"/>
          <w:sz w:val="19"/>
          <w:szCs w:val="19"/>
        </w:rPr>
        <w:t>数组中。</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
          <w:sz w:val="19"/>
          <w:szCs w:val="19"/>
        </w:rPr>
        <w:t>. double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
          <w:sz w:val="19"/>
          <w:szCs w:val="19"/>
        </w:rPr>
        <w:t>xtDouble()</w:t>
      </w:r>
      <w:r>
        <w:rPr lang="zh-CN" sz="19" baseline="0" dirty="0">
          <w:jc w:val="left"/>
          <w:rFonts w:ascii="微软雅黑" w:hAnsi="微软雅黑" w:cs="微软雅黑"/>
          <w:color w:val="333333"/>
          <w:sz w:val="19"/>
          <w:szCs w:val="19"/>
        </w:rPr>
        <w:t>：返回下一个伪随机数，它是取自此随机数生成器序列的、在</w:t>
      </w:r>
      <w:r>
        <w:rPr lang="zh-CN" sz="19" baseline="0" dirty="0">
          <w:jc w:val="left"/>
          <w:rFonts w:ascii="宋体" w:hAnsi="宋体" w:cs="宋体"/>
          <w:color w:val="333333"/>
          <w:spacing w:val="-4"/>
          <w:sz w:val="19"/>
          <w:szCs w:val="19"/>
        </w:rPr>
        <w:t>0.0</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4"/>
          <w:sz w:val="19"/>
          <w:szCs w:val="19"/>
        </w:rPr>
        <w:t>1.0</w:t>
      </w:r>
      <w:r>
        <w:rPr lang="zh-CN" sz="19" baseline="0" dirty="0">
          <w:jc w:val="left"/>
          <w:rFonts w:ascii="微软雅黑" w:hAnsi="微软雅黑" w:cs="微软雅黑"/>
          <w:color w:val="333333"/>
          <w:sz w:val="19"/>
          <w:szCs w:val="19"/>
        </w:rPr>
        <w:t>之间</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均匀分布的</w:t>
      </w:r>
      <w:r>
        <w:rPr lang="zh-CN" sz="19" baseline="0" dirty="0">
          <w:jc w:val="left"/>
          <w:rFonts w:ascii="宋体" w:hAnsi="宋体" w:cs="宋体"/>
          <w:color w:val="333333"/>
          <w:sz w:val="19"/>
          <w:szCs w:val="19"/>
        </w:rPr>
        <w:t> double</w:t>
      </w:r>
      <w:r>
        <w:rPr lang="zh-CN" sz="19" baseline="0" dirty="0">
          <w:jc w:val="left"/>
          <w:rFonts w:ascii="微软雅黑" w:hAnsi="微软雅黑" w:cs="微软雅黑"/>
          <w:color w:val="333333"/>
          <w:sz w:val="19"/>
          <w:szCs w:val="19"/>
        </w:rPr>
        <w:t>值。</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150" w:right="1041" w:firstLine="0"/>
        <w:jc w:val="right"/>
      </w:pP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7"/>
          <w:sz w:val="19"/>
          <w:szCs w:val="19"/>
        </w:rPr>
        <w:t>. ﬂoat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4"/>
          <w:sz w:val="19"/>
          <w:szCs w:val="19"/>
        </w:rPr>
        <w:t>xtFloat()</w:t>
      </w:r>
      <w:r>
        <w:rPr lang="zh-CN" sz="19" baseline="0" dirty="0">
          <w:jc w:val="left"/>
          <w:rFonts w:ascii="微软雅黑" w:hAnsi="微软雅黑" w:cs="微软雅黑"/>
          <w:color w:val="333333"/>
          <w:sz w:val="19"/>
          <w:szCs w:val="19"/>
        </w:rPr>
        <w:t>：返回下一个伪随机数，它是取自此随机数生成器序列的、在</w:t>
      </w:r>
      <w:r>
        <w:rPr lang="zh-CN" sz="19" baseline="0" dirty="0">
          <w:jc w:val="left"/>
          <w:rFonts w:ascii="宋体" w:hAnsi="宋体" w:cs="宋体"/>
          <w:color w:val="333333"/>
          <w:spacing w:val="-4"/>
          <w:sz w:val="19"/>
          <w:szCs w:val="19"/>
        </w:rPr>
        <w:t>0.0</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4"/>
          <w:sz w:val="19"/>
          <w:szCs w:val="19"/>
        </w:rPr>
        <w:t>1.0</w:t>
      </w:r>
      <w:r>
        <w:rPr lang="zh-CN" sz="19" baseline="0" dirty="0">
          <w:jc w:val="left"/>
          <w:rFonts w:ascii="微软雅黑" w:hAnsi="微软雅黑" w:cs="微软雅黑"/>
          <w:color w:val="333333"/>
          <w:sz w:val="19"/>
          <w:szCs w:val="19"/>
        </w:rPr>
        <w:t>之间均匀分</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布</w:t>
      </w:r>
      <w:r>
        <w:rPr lang="zh-CN" sz="19" baseline="0" dirty="0">
          <w:jc w:val="left"/>
          <w:rFonts w:ascii="宋体" w:hAnsi="宋体" w:cs="宋体"/>
          <w:color w:val="333333"/>
          <w:sz w:val="19"/>
          <w:szCs w:val="19"/>
        </w:rPr>
        <w:t>ﬂoat</w:t>
      </w:r>
      <w:r>
        <w:rPr lang="zh-CN" sz="19" baseline="0" dirty="0">
          <w:jc w:val="left"/>
          <w:rFonts w:ascii="微软雅黑" w:hAnsi="微软雅黑" w:cs="微软雅黑"/>
          <w:color w:val="333333"/>
          <w:sz w:val="19"/>
          <w:szCs w:val="19"/>
        </w:rPr>
        <w:t>值。</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6</w:t>
      </w:r>
      <w:r>
        <w:rPr lang="zh-CN" sz="19" baseline="0" dirty="0">
          <w:jc w:val="left"/>
          <w:rFonts w:ascii="宋体" w:hAnsi="宋体" w:cs="宋体"/>
          <w:color w:val="333333"/>
          <w:spacing w:val="-4"/>
          <w:sz w:val="19"/>
          <w:szCs w:val="19"/>
        </w:rPr>
        <w:t>. double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2"/>
          <w:sz w:val="19"/>
          <w:szCs w:val="19"/>
        </w:rPr>
        <w:t>xtGaussian()</w:t>
      </w:r>
      <w:r>
        <w:rPr lang="zh-CN" sz="19" baseline="0" dirty="0">
          <w:jc w:val="left"/>
          <w:rFonts w:ascii="微软雅黑" w:hAnsi="微软雅黑" w:cs="微软雅黑"/>
          <w:color w:val="333333"/>
          <w:sz w:val="19"/>
          <w:szCs w:val="19"/>
        </w:rPr>
        <w:t>：返回下一个伪随机数，它是取自此随机数生成器序列的、呈高斯（</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正</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态</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）分布的</w:t>
      </w:r>
      <w:r>
        <w:rPr lang="zh-CN" sz="19" baseline="0" dirty="0">
          <w:jc w:val="left"/>
          <w:rFonts w:ascii="宋体" w:hAnsi="宋体" w:cs="宋体"/>
          <w:color w:val="333333"/>
          <w:sz w:val="19"/>
          <w:szCs w:val="19"/>
        </w:rPr>
        <w:t>double</w:t>
      </w:r>
      <w:r>
        <w:rPr lang="zh-CN" sz="19" baseline="0" dirty="0">
          <w:jc w:val="left"/>
          <w:rFonts w:ascii="微软雅黑" w:hAnsi="微软雅黑" w:cs="微软雅黑"/>
          <w:color w:val="333333"/>
          <w:sz w:val="19"/>
          <w:szCs w:val="19"/>
        </w:rPr>
        <w:t>值，其平均值是</w:t>
      </w:r>
      <w:r>
        <w:rPr lang="zh-CN" sz="19" baseline="0" dirty="0">
          <w:jc w:val="left"/>
          <w:rFonts w:ascii="宋体" w:hAnsi="宋体" w:cs="宋体"/>
          <w:color w:val="333333"/>
          <w:spacing w:val="-4"/>
          <w:sz w:val="19"/>
          <w:szCs w:val="19"/>
        </w:rPr>
        <w:t>0.0</w:t>
      </w:r>
      <w:r>
        <w:rPr lang="zh-CN" sz="19" baseline="0" dirty="0">
          <w:jc w:val="left"/>
          <w:rFonts w:ascii="微软雅黑" w:hAnsi="微软雅黑" w:cs="微软雅黑"/>
          <w:color w:val="333333"/>
          <w:sz w:val="19"/>
          <w:szCs w:val="19"/>
        </w:rPr>
        <w:t>标准差是</w:t>
      </w:r>
      <w:r>
        <w:rPr lang="zh-CN" sz="19" baseline="0" dirty="0">
          <w:jc w:val="left"/>
          <w:rFonts w:ascii="宋体" w:hAnsi="宋体" w:cs="宋体"/>
          <w:color w:val="333333"/>
          <w:spacing w:val="-4"/>
          <w:sz w:val="19"/>
          <w:szCs w:val="19"/>
        </w:rPr>
        <w:t>1.0</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7</w:t>
      </w:r>
      <w:r>
        <w:rPr lang="zh-CN" sz="19" baseline="0" dirty="0">
          <w:jc w:val="left"/>
          <w:rFonts w:ascii="宋体" w:hAnsi="宋体" w:cs="宋体"/>
          <w:color w:val="333333"/>
          <w:spacing w:val="-22"/>
          <w:sz w:val="19"/>
          <w:szCs w:val="19"/>
        </w:rPr>
        <w:t>. int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20"/>
          <w:sz w:val="19"/>
          <w:szCs w:val="19"/>
        </w:rPr>
        <w:t>xtInt()</w:t>
      </w:r>
      <w:r>
        <w:rPr lang="zh-CN" sz="19" baseline="0" dirty="0">
          <w:jc w:val="left"/>
          <w:rFonts w:ascii="微软雅黑" w:hAnsi="微软雅黑" w:cs="微软雅黑"/>
          <w:color w:val="333333"/>
          <w:sz w:val="19"/>
          <w:szCs w:val="19"/>
        </w:rPr>
        <w:t>：返回下一个伪随机数，它是此随机数生成器的序列中均匀分布的</w:t>
      </w:r>
      <w:r>
        <w:rPr lang="zh-CN" sz="19" baseline="0" dirty="0">
          <w:jc w:val="left"/>
          <w:rFonts w:ascii="宋体" w:hAnsi="宋体" w:cs="宋体"/>
          <w:color w:val="333333"/>
          <w:spacing w:val="-28"/>
          <w:sz w:val="19"/>
          <w:szCs w:val="19"/>
        </w:rPr>
        <w:t> int </w:t>
      </w:r>
      <w:r>
        <w:rPr lang="zh-CN" sz="19" baseline="0" dirty="0">
          <w:jc w:val="left"/>
          <w:rFonts w:ascii="微软雅黑" w:hAnsi="微软雅黑" w:cs="微软雅黑"/>
          <w:color w:val="333333"/>
          <w:sz w:val="19"/>
          <w:szCs w:val="19"/>
        </w:rPr>
        <w:t>值。</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8</w:t>
      </w:r>
      <w:r>
        <w:rPr lang="zh-CN" sz="19" baseline="0" dirty="0">
          <w:jc w:val="left"/>
          <w:rFonts w:ascii="宋体" w:hAnsi="宋体" w:cs="宋体"/>
          <w:color w:val="333333"/>
          <w:spacing w:val="-22"/>
          <w:sz w:val="19"/>
          <w:szCs w:val="19"/>
        </w:rPr>
        <w:t>. int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7"/>
          <w:sz w:val="19"/>
          <w:szCs w:val="19"/>
        </w:rPr>
        <w:t>xtInt(int n)</w:t>
      </w:r>
      <w:r>
        <w:rPr lang="zh-CN" sz="19" baseline="0" dirty="0">
          <w:jc w:val="left"/>
          <w:rFonts w:ascii="微软雅黑" w:hAnsi="微软雅黑" w:cs="微软雅黑"/>
          <w:color w:val="333333"/>
          <w:sz w:val="19"/>
          <w:szCs w:val="19"/>
        </w:rPr>
        <w:t>：返回一个伪随机数，它是取自此随机数生成器序列的、在（包括和指定值（不</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包括）之间均匀分布的</w:t>
      </w:r>
      <w:r>
        <w:rPr lang="zh-CN" sz="19" baseline="0" dirty="0">
          <w:jc w:val="left"/>
          <w:rFonts w:ascii="宋体" w:hAnsi="宋体" w:cs="宋体"/>
          <w:color w:val="333333"/>
          <w:spacing w:val="-16"/>
          <w:sz w:val="19"/>
          <w:szCs w:val="19"/>
        </w:rPr>
        <w:t>int</w:t>
      </w:r>
      <w:r>
        <w:rPr lang="zh-CN" sz="19" baseline="0" dirty="0">
          <w:jc w:val="left"/>
          <w:rFonts w:ascii="微软雅黑" w:hAnsi="微软雅黑" w:cs="微软雅黑"/>
          <w:color w:val="333333"/>
          <w:sz w:val="19"/>
          <w:szCs w:val="19"/>
        </w:rPr>
        <w:t>值。</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9</w:t>
      </w:r>
      <w:r>
        <w:rPr lang="zh-CN" sz="19" baseline="0" dirty="0">
          <w:jc w:val="left"/>
          <w:rFonts w:ascii="宋体" w:hAnsi="宋体" w:cs="宋体"/>
          <w:color w:val="333333"/>
          <w:spacing w:val="-12"/>
          <w:sz w:val="19"/>
          <w:szCs w:val="19"/>
        </w:rPr>
        <w:t>. long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4"/>
          <w:sz w:val="19"/>
          <w:szCs w:val="19"/>
        </w:rPr>
        <w:t>xtLong()</w:t>
      </w:r>
      <w:r>
        <w:rPr lang="zh-CN" sz="19" baseline="0" dirty="0">
          <w:jc w:val="left"/>
          <w:rFonts w:ascii="微软雅黑" w:hAnsi="微软雅黑" w:cs="微软雅黑"/>
          <w:color w:val="333333"/>
          <w:sz w:val="19"/>
          <w:szCs w:val="19"/>
        </w:rPr>
        <w:t>：返回下一个伪随机数，它是取自此随机数生成器序列的均匀分布的</w:t>
      </w:r>
      <w:r>
        <w:rPr lang="zh-CN" sz="19" baseline="0" dirty="0">
          <w:jc w:val="left"/>
          <w:rFonts w:ascii="宋体" w:hAnsi="宋体" w:cs="宋体"/>
          <w:color w:val="333333"/>
          <w:spacing w:val="-13"/>
          <w:sz w:val="19"/>
          <w:szCs w:val="19"/>
        </w:rPr>
        <w:t> long </w:t>
      </w:r>
      <w:r>
        <w:rPr lang="zh-CN" sz="19" baseline="0" dirty="0">
          <w:jc w:val="left"/>
          <w:rFonts w:ascii="微软雅黑" w:hAnsi="微软雅黑" w:cs="微软雅黑"/>
          <w:color w:val="333333"/>
          <w:sz w:val="19"/>
          <w:szCs w:val="19"/>
        </w:rPr>
        <w:t>值。</w:t>
      </w:r>
      <w:r>
        <w:rPr>
          <w:rFonts w:ascii="Times New Roman" w:hAnsi="Times New Roman" w:cs="Times New Roman"/>
          <w:sz w:val="19"/>
          <w:szCs w:val="19"/>
        </w:rPr>
        <w:t> </w:t>
      </w:r>
      <w:r/>
    </w:p>
    <w:p>
      <w:pPr>
        <w:rPr>
          <w:rFonts w:ascii="Times New Roman" w:hAnsi="Times New Roman" w:cs="Times New Roman"/>
          <w:color w:val="010302"/>
        </w:rPr>
        <w:spacing w:before="0" w:after="0" w:line="450" w:lineRule="exact"/>
        <w:ind w:left="990" w:right="841" w:firstLine="120"/>
      </w:pPr>
      <w:r/>
      <w:r>
        <w:rPr lang="zh-CN" sz="19" baseline="0" dirty="0">
          <w:jc w:val="left"/>
          <w:rFonts w:ascii="宋体" w:hAnsi="宋体" w:cs="宋体"/>
          <w:color w:val="333333"/>
          <w:sz w:val="19"/>
          <w:szCs w:val="19"/>
        </w:rPr>
        <w:t>1</w:t>
      </w:r>
      <w:r>
        <w:rPr lang="zh-CN" sz="19" baseline="0" dirty="0">
          <w:jc w:val="left"/>
          <w:rFonts w:ascii="宋体" w:hAnsi="宋体" w:cs="宋体"/>
          <w:color w:val="333333"/>
          <w:spacing w:val="-13"/>
          <w:sz w:val="19"/>
          <w:szCs w:val="19"/>
        </w:rPr>
        <w:t>0</w:t>
      </w:r>
      <w:r>
        <w:rPr lang="zh-CN" sz="19" baseline="0" dirty="0">
          <w:jc w:val="left"/>
          <w:rFonts w:ascii="宋体" w:hAnsi="宋体" w:cs="宋体"/>
          <w:color w:val="333333"/>
          <w:spacing w:val="-5"/>
          <w:sz w:val="19"/>
          <w:szCs w:val="19"/>
        </w:rPr>
        <w:t>. void setSeed(long seed)</w:t>
      </w:r>
      <w:r>
        <w:rPr lang="zh-CN" sz="19" baseline="0" dirty="0">
          <w:jc w:val="left"/>
          <w:rFonts w:ascii="微软雅黑" w:hAnsi="微软雅黑" w:cs="微软雅黑"/>
          <w:color w:val="333333"/>
          <w:sz w:val="19"/>
          <w:szCs w:val="19"/>
        </w:rPr>
        <w:t>：使用单个</w:t>
      </w:r>
      <w:r>
        <w:rPr lang="zh-CN" sz="19" baseline="0" dirty="0">
          <w:jc w:val="left"/>
          <w:rFonts w:ascii="宋体" w:hAnsi="宋体" w:cs="宋体"/>
          <w:color w:val="333333"/>
          <w:spacing w:val="-13"/>
          <w:sz w:val="19"/>
          <w:szCs w:val="19"/>
        </w:rPr>
        <w:t> long </w:t>
      </w:r>
      <w:r>
        <w:rPr lang="zh-CN" sz="19" baseline="0" dirty="0">
          <w:jc w:val="left"/>
          <w:rFonts w:ascii="微软雅黑" w:hAnsi="微软雅黑" w:cs="微软雅黑"/>
          <w:color w:val="333333"/>
          <w:sz w:val="19"/>
          <w:szCs w:val="19"/>
        </w:rPr>
        <w:t>种子设置此随机数生成器的种子。</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生成</w:t>
      </w:r>
      <w:r>
        <w:rPr lang="zh-CN" sz="19" baseline="0" dirty="0">
          <w:jc w:val="left"/>
          <w:rFonts w:ascii="宋体" w:hAnsi="宋体" w:cs="宋体"/>
          <w:color w:val="333333"/>
          <w:spacing w:val="-16"/>
          <w:sz w:val="19"/>
          <w:szCs w:val="19"/>
        </w:rPr>
        <w:t>[0,1.0)</w:t>
      </w:r>
      <w:r>
        <w:rPr lang="zh-CN" sz="19" baseline="0" dirty="0">
          <w:jc w:val="left"/>
          <w:rFonts w:ascii="微软雅黑" w:hAnsi="微软雅黑" w:cs="微软雅黑"/>
          <w:color w:val="333333"/>
          <w:sz w:val="19"/>
          <w:szCs w:val="19"/>
        </w:rPr>
        <w:t>区间的小数：</w:t>
      </w:r>
      <w:r>
        <w:rPr lang="zh-CN" sz="19" baseline="0" dirty="0">
          <w:jc w:val="left"/>
          <w:rFonts w:ascii="宋体" w:hAnsi="宋体" w:cs="宋体"/>
          <w:color w:val="333333"/>
          <w:spacing w:val="-3"/>
          <w:sz w:val="19"/>
          <w:szCs w:val="19"/>
        </w:rPr>
        <w:t>double d1 = r.n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5"/>
          <w:sz w:val="19"/>
          <w:szCs w:val="19"/>
        </w:rPr>
        <w:t>xtDouble();</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生成</w:t>
      </w:r>
      <w:r>
        <w:rPr lang="zh-CN" sz="19" baseline="0" dirty="0">
          <w:jc w:val="left"/>
          <w:rFonts w:ascii="宋体" w:hAnsi="宋体" w:cs="宋体"/>
          <w:color w:val="333333"/>
          <w:spacing w:val="-16"/>
          <w:sz w:val="19"/>
          <w:szCs w:val="19"/>
        </w:rPr>
        <w:t>[0,5.0)</w:t>
      </w:r>
      <w:r>
        <w:rPr lang="zh-CN" sz="19" baseline="0" dirty="0">
          <w:jc w:val="left"/>
          <w:rFonts w:ascii="微软雅黑" w:hAnsi="微软雅黑" w:cs="微软雅黑"/>
          <w:color w:val="333333"/>
          <w:sz w:val="19"/>
          <w:szCs w:val="19"/>
        </w:rPr>
        <w:t>区间的小数：</w:t>
      </w:r>
      <w:r>
        <w:rPr lang="zh-CN" sz="19" baseline="0" dirty="0">
          <w:jc w:val="left"/>
          <w:rFonts w:ascii="宋体" w:hAnsi="宋体" w:cs="宋体"/>
          <w:color w:val="333333"/>
          <w:spacing w:val="-3"/>
          <w:sz w:val="19"/>
          <w:szCs w:val="19"/>
        </w:rPr>
        <w:t>double d2 = r.n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8"/>
          <w:sz w:val="19"/>
          <w:szCs w:val="19"/>
        </w:rPr>
        <w:t>xtDouble() * 5;</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230" w:right="841"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生成</w:t>
      </w:r>
      <w:r>
        <w:rPr lang="zh-CN" sz="19" baseline="0" dirty="0">
          <w:jc w:val="left"/>
          <w:rFonts w:ascii="宋体" w:hAnsi="宋体" w:cs="宋体"/>
          <w:color w:val="333333"/>
          <w:spacing w:val="-16"/>
          <w:sz w:val="19"/>
          <w:szCs w:val="19"/>
        </w:rPr>
        <w:t>[1,2.5)</w:t>
      </w:r>
      <w:r>
        <w:rPr lang="zh-CN" sz="19" baseline="0" dirty="0">
          <w:jc w:val="left"/>
          <w:rFonts w:ascii="微软雅黑" w:hAnsi="微软雅黑" w:cs="微软雅黑"/>
          <w:color w:val="333333"/>
          <w:sz w:val="19"/>
          <w:szCs w:val="19"/>
        </w:rPr>
        <w:t>区间的小数：</w:t>
      </w:r>
      <w:r>
        <w:rPr lang="zh-CN" sz="19" baseline="0" dirty="0">
          <w:jc w:val="left"/>
          <w:rFonts w:ascii="宋体" w:hAnsi="宋体" w:cs="宋体"/>
          <w:color w:val="333333"/>
          <w:spacing w:val="-3"/>
          <w:sz w:val="19"/>
          <w:szCs w:val="19"/>
        </w:rPr>
        <w:t>double d3 = r.n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0"/>
          <w:sz w:val="19"/>
          <w:szCs w:val="19"/>
        </w:rPr>
        <w:t>xtDouble() * 1.5 + 1;</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生成</w:t>
      </w:r>
      <w:r>
        <w:rPr lang="zh-CN" sz="19" baseline="0" dirty="0">
          <w:jc w:val="left"/>
          <w:rFonts w:ascii="宋体" w:hAnsi="宋体" w:cs="宋体"/>
          <w:color w:val="333333"/>
          <w:spacing w:val="-11"/>
          <w:sz w:val="19"/>
          <w:szCs w:val="19"/>
        </w:rPr>
        <w:t>[0,10)</w:t>
      </w:r>
      <w:r>
        <w:rPr lang="zh-CN" sz="19" baseline="0" dirty="0">
          <w:jc w:val="left"/>
          <w:rFonts w:ascii="微软雅黑" w:hAnsi="微软雅黑" w:cs="微软雅黑"/>
          <w:color w:val="333333"/>
          <w:sz w:val="19"/>
          <w:szCs w:val="19"/>
        </w:rPr>
        <w:t>区间的整数：</w:t>
      </w:r>
      <w:r>
        <w:rPr lang="zh-CN" sz="19" baseline="0" dirty="0">
          <w:jc w:val="left"/>
          <w:rFonts w:ascii="宋体" w:hAnsi="宋体" w:cs="宋体"/>
          <w:color w:val="333333"/>
          <w:spacing w:val="-13"/>
          <w:sz w:val="19"/>
          <w:szCs w:val="19"/>
        </w:rPr>
        <w:t>int n2 = r.n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5"/>
          <w:sz w:val="19"/>
          <w:szCs w:val="19"/>
        </w:rPr>
        <w:t>xtInt(10);</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微软雅黑" w:hAnsi="微软雅黑" w:cs="微软雅黑"/>
          <w:b/>
          <w:bCs/>
          <w:color w:val="333333"/>
          <w:sz w:val="36"/>
          <w:szCs w:val="36"/>
        </w:rPr>
        <w:t>日期时间类	</w:t>
      </w:r>
      <w:hyperlink r:id="rId394"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373" behindDoc="0" locked="0" layoutInCell="1" allowOverlap="1">
            <wp:simplePos x="0" y="0"/>
            <wp:positionH relativeFrom="page">
              <wp:posOffset>959124</wp:posOffset>
            </wp:positionH>
            <wp:positionV relativeFrom="line">
              <wp:posOffset>119680</wp:posOffset>
            </wp:positionV>
            <wp:extent cx="5650953" cy="9529"/>
            <wp:effectExtent l="0" t="0" r="0" b="0"/>
            <wp:wrapNone/>
            <wp:docPr id="418" name="Freeform 418"/>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Date</w:t>
      </w:r>
      <w:r>
        <w:rPr lang="zh-CN" sz="31" baseline="0" dirty="0">
          <w:jc w:val="left"/>
          <w:rFonts w:ascii="微软雅黑" w:hAnsi="微软雅黑" w:cs="微软雅黑"/>
          <w:b/>
          <w:bCs/>
          <w:color w:val="333333"/>
          <w:sz w:val="31"/>
          <w:szCs w:val="31"/>
        </w:rPr>
        <w:t>类	</w:t>
      </w:r>
      <w:hyperlink r:id="rId395"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61" w:after="0" w:line="457" w:lineRule="exact"/>
        <w:ind w:left="990" w:right="841" w:firstLine="0"/>
      </w:pPr>
      <w:r/>
      <w:r>
        <w:rPr lang="zh-CN" sz="19" baseline="0" dirty="0">
          <w:jc w:val="left"/>
          <w:rFonts w:ascii="宋体" w:hAnsi="宋体" w:cs="宋体"/>
          <w:color w:val="333333"/>
          <w:spacing w:val="-20"/>
          <w:sz w:val="19"/>
          <w:szCs w:val="19"/>
        </w:rPr>
        <w:t>java.util </w:t>
      </w:r>
      <w:r>
        <w:rPr lang="zh-CN" sz="19" baseline="0" dirty="0">
          <w:jc w:val="left"/>
          <w:rFonts w:ascii="微软雅黑" w:hAnsi="微软雅黑" w:cs="微软雅黑"/>
          <w:color w:val="333333"/>
          <w:sz w:val="19"/>
          <w:szCs w:val="19"/>
        </w:rPr>
        <w:t>包提供了</w:t>
      </w:r>
      <w:r>
        <w:rPr lang="zh-CN" sz="19" baseline="0" dirty="0">
          <w:jc w:val="left"/>
          <w:rFonts w:ascii="宋体" w:hAnsi="宋体" w:cs="宋体"/>
          <w:color w:val="333333"/>
          <w:spacing w:val="-7"/>
          <w:sz w:val="19"/>
          <w:szCs w:val="19"/>
        </w:rPr>
        <w:t> Date </w:t>
      </w:r>
      <w:r>
        <w:rPr lang="zh-CN" sz="19" baseline="0" dirty="0">
          <w:jc w:val="left"/>
          <w:rFonts w:ascii="微软雅黑" w:hAnsi="微软雅黑" w:cs="微软雅黑"/>
          <w:color w:val="333333"/>
          <w:sz w:val="19"/>
          <w:szCs w:val="19"/>
        </w:rPr>
        <w:t>类来封装当前的日期和时间。</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Date </w:t>
      </w:r>
      <w:r>
        <w:rPr lang="zh-CN" sz="19" baseline="0" dirty="0">
          <w:jc w:val="left"/>
          <w:rFonts w:ascii="微软雅黑" w:hAnsi="微软雅黑" w:cs="微软雅黑"/>
          <w:color w:val="333333"/>
          <w:sz w:val="19"/>
          <w:szCs w:val="19"/>
        </w:rPr>
        <w:t>类提供两个构造函数来实例化</w:t>
      </w:r>
      <w:r>
        <w:rPr lang="zh-CN" sz="19" baseline="0" dirty="0">
          <w:jc w:val="left"/>
          <w:rFonts w:ascii="宋体" w:hAnsi="宋体" w:cs="宋体"/>
          <w:color w:val="333333"/>
          <w:spacing w:val="-7"/>
          <w:sz w:val="19"/>
          <w:szCs w:val="19"/>
        </w:rPr>
        <w:t> Date </w:t>
      </w:r>
      <w:r>
        <w:rPr lang="zh-CN" sz="19" baseline="0" dirty="0">
          <w:jc w:val="left"/>
          <w:rFonts w:ascii="微软雅黑" w:hAnsi="微软雅黑" w:cs="微软雅黑"/>
          <w:color w:val="333333"/>
          <w:sz w:val="19"/>
          <w:szCs w:val="19"/>
        </w:rPr>
        <w:t>对象。</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第一个构造函数使用当前日期和时间来初始化对象。</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398" behindDoc="1" locked="0" layoutInCell="1" allowOverlap="1">
            <wp:simplePos x="0" y="0"/>
            <wp:positionH relativeFrom="page">
              <wp:posOffset>963889</wp:posOffset>
            </wp:positionH>
            <wp:positionV relativeFrom="line">
              <wp:posOffset>-46969</wp:posOffset>
            </wp:positionV>
            <wp:extent cx="5641423" cy="200118"/>
            <wp:effectExtent l="0" t="0" r="0" b="0"/>
            <wp:wrapNone/>
            <wp:docPr id="419" name="Freeform 419"/>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80"/>
                            <a:pt x="805" y="243223"/>
                            <a:pt x="2416" y="247117"/>
                          </a:cubicBezTo>
                          <a:cubicBezTo>
                            <a:pt x="4028" y="251012"/>
                            <a:pt x="6322" y="254447"/>
                            <a:pt x="9298" y="257411"/>
                          </a:cubicBezTo>
                          <a:cubicBezTo>
                            <a:pt x="12275" y="260400"/>
                            <a:pt x="15709" y="262707"/>
                            <a:pt x="19599" y="264294"/>
                          </a:cubicBezTo>
                          <a:cubicBezTo>
                            <a:pt x="23489" y="265894"/>
                            <a:pt x="27539" y="266700"/>
                            <a:pt x="31750" y="266700"/>
                          </a:cubicBezTo>
                          <a:lnTo>
                            <a:pt x="7486650" y="266700"/>
                          </a:lnTo>
                          <a:cubicBezTo>
                            <a:pt x="7490859" y="266700"/>
                            <a:pt x="7494909" y="265894"/>
                            <a:pt x="7498798" y="264294"/>
                          </a:cubicBezTo>
                          <a:cubicBezTo>
                            <a:pt x="7502690" y="262707"/>
                            <a:pt x="7506123" y="260400"/>
                            <a:pt x="7509099" y="257411"/>
                          </a:cubicBezTo>
                          <a:cubicBezTo>
                            <a:pt x="7512076" y="254447"/>
                            <a:pt x="7514370" y="251012"/>
                            <a:pt x="7515981" y="247117"/>
                          </a:cubicBezTo>
                          <a:cubicBezTo>
                            <a:pt x="7517593" y="243223"/>
                            <a:pt x="7518400" y="239180"/>
                            <a:pt x="7518400" y="234950"/>
                          </a:cubicBezTo>
                          <a:lnTo>
                            <a:pt x="7518400" y="31750"/>
                          </a:lnTo>
                          <a:cubicBezTo>
                            <a:pt x="7518400" y="27546"/>
                            <a:pt x="7517593" y="23515"/>
                            <a:pt x="7515981" y="19621"/>
                          </a:cubicBezTo>
                          <a:cubicBezTo>
                            <a:pt x="7514370" y="15727"/>
                            <a:pt x="7512076" y="12291"/>
                            <a:pt x="7509099" y="9315"/>
                          </a:cubicBezTo>
                          <a:cubicBezTo>
                            <a:pt x="7506123" y="6350"/>
                            <a:pt x="7502690" y="4056"/>
                            <a:pt x="7498798" y="2444"/>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97" behindDoc="1" locked="0" layoutInCell="1" allowOverlap="1">
            <wp:simplePos x="0" y="0"/>
            <wp:positionH relativeFrom="page">
              <wp:posOffset>963889</wp:posOffset>
            </wp:positionH>
            <wp:positionV relativeFrom="line">
              <wp:posOffset>-46969</wp:posOffset>
            </wp:positionV>
            <wp:extent cx="5641423" cy="200118"/>
            <wp:effectExtent l="0" t="0" r="0" b="0"/>
            <wp:wrapNone/>
            <wp:docPr id="420" name="Freeform 420"/>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80"/>
                            <a:pt x="805" y="243223"/>
                            <a:pt x="2416" y="247117"/>
                          </a:cubicBezTo>
                          <a:cubicBezTo>
                            <a:pt x="4028" y="251012"/>
                            <a:pt x="6322" y="254447"/>
                            <a:pt x="9298" y="257411"/>
                          </a:cubicBezTo>
                          <a:cubicBezTo>
                            <a:pt x="12275" y="260400"/>
                            <a:pt x="15709" y="262707"/>
                            <a:pt x="19599" y="264294"/>
                          </a:cubicBezTo>
                          <a:cubicBezTo>
                            <a:pt x="23489" y="265894"/>
                            <a:pt x="27539" y="266700"/>
                            <a:pt x="31750" y="266700"/>
                          </a:cubicBezTo>
                          <a:lnTo>
                            <a:pt x="7486650" y="266700"/>
                          </a:lnTo>
                          <a:cubicBezTo>
                            <a:pt x="7490859" y="266700"/>
                            <a:pt x="7494909" y="265894"/>
                            <a:pt x="7498798" y="264294"/>
                          </a:cubicBezTo>
                          <a:cubicBezTo>
                            <a:pt x="7502690" y="262707"/>
                            <a:pt x="7506123" y="260400"/>
                            <a:pt x="7509099" y="257411"/>
                          </a:cubicBezTo>
                          <a:cubicBezTo>
                            <a:pt x="7512076" y="254447"/>
                            <a:pt x="7514370" y="251012"/>
                            <a:pt x="7515981" y="247117"/>
                          </a:cubicBezTo>
                          <a:cubicBezTo>
                            <a:pt x="7517593" y="243223"/>
                            <a:pt x="7518400" y="239180"/>
                            <a:pt x="7518400" y="234950"/>
                          </a:cubicBezTo>
                          <a:lnTo>
                            <a:pt x="7518400" y="31750"/>
                          </a:lnTo>
                          <a:cubicBezTo>
                            <a:pt x="7518400" y="27546"/>
                            <a:pt x="7517593" y="23515"/>
                            <a:pt x="7515981" y="19621"/>
                          </a:cubicBezTo>
                          <a:cubicBezTo>
                            <a:pt x="7514370" y="15727"/>
                            <a:pt x="7512076" y="12291"/>
                            <a:pt x="7509099" y="9315"/>
                          </a:cubicBezTo>
                          <a:cubicBezTo>
                            <a:pt x="7506123" y="6350"/>
                            <a:pt x="7502690" y="4056"/>
                            <a:pt x="7498798" y="2444"/>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01" behindDoc="1" locked="0" layoutInCell="1" allowOverlap="1">
            <wp:simplePos x="0" y="0"/>
            <wp:positionH relativeFrom="page">
              <wp:posOffset>955954</wp:posOffset>
            </wp:positionH>
            <wp:positionV relativeFrom="line">
              <wp:posOffset>-35841</wp:posOffset>
            </wp:positionV>
            <wp:extent cx="292223" cy="200917"/>
            <wp:effectExtent l="0" t="0" r="0" b="0"/>
            <wp:wrapNone/>
            <wp:docPr id="421" name="Picture 421"/>
            <wp:cNvGraphicFramePr>
              <a:graphicFrameLocks noChangeAspect="1"/>
            </wp:cNvGraphicFramePr>
            <a:graphic>
              <a:graphicData uri="http://schemas.openxmlformats.org/drawingml/2006/picture">
                <pic:pic xmlns:pic="http://schemas.openxmlformats.org/drawingml/2006/picture">
                  <pic:nvPicPr>
                    <pic:cNvPr id="421" name="Picture 421"/>
                    <pic:cNvPicPr>
                      <a:picLocks noChangeAspect="0" noChangeArrowheads="1"/>
                    </pic:cNvPicPr>
                  </pic:nvPicPr>
                  <pic:blipFill>
                    <a:blip r:embed="rId421">
                      <a:extLst>
                        <a:ext uri="{28A0092B-C50C-407E-A947-70E740481C1C}">
                          <a14:useLocalDpi xmlns:a14="http://schemas.microsoft.com/office/drawing/2010/main" val="0"/>
                        </a:ext>
                      </a:extLst>
                    </a:blip>
                    <a:srcRect/>
                    <a:stretch>
                      <a:fillRect/>
                    </a:stretch>
                  </pic:blipFill>
                  <pic:spPr>
                    <a:xfrm rot="0" flipH="0" flipV="0">
                      <a:off x="0" y="0"/>
                      <a:ext cx="292223" cy="200917"/>
                    </a:xfrm>
                    <a:prstGeom prst="rect">
                      <a:avLst/>
                    </a:prstGeom>
                    <a:noFill/>
                  </pic:spPr>
                </pic:pic>
              </a:graphicData>
            </a:graphic>
          </wp:anchor>
        </w:drawing>
        <w:drawing>
          <wp:anchor simplePos="0" relativeHeight="251658793" behindDoc="1" locked="0" layoutInCell="1" allowOverlap="1">
            <wp:simplePos x="0" y="0"/>
            <wp:positionH relativeFrom="page">
              <wp:posOffset>968654</wp:posOffset>
            </wp:positionH>
            <wp:positionV relativeFrom="line">
              <wp:posOffset>-23146</wp:posOffset>
            </wp:positionV>
            <wp:extent cx="5593776" cy="171529"/>
            <wp:effectExtent l="0" t="0" r="0" b="0"/>
            <wp:wrapNone/>
            <wp:docPr id="422" name="Freeform 422"/>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99" behindDoc="1" locked="0" layoutInCell="1" allowOverlap="1">
            <wp:simplePos x="0" y="0"/>
            <wp:positionH relativeFrom="page">
              <wp:posOffset>968654</wp:posOffset>
            </wp:positionH>
            <wp:positionV relativeFrom="line">
              <wp:posOffset>-23146</wp:posOffset>
            </wp:positionV>
            <wp:extent cx="5593776" cy="171529"/>
            <wp:effectExtent l="0" t="0" r="0" b="0"/>
            <wp:wrapNone/>
            <wp:docPr id="423" name="Freeform 423"/>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22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24" name="Freeform 4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25" name="Freeform 4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26" name="Freeform 4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27" name="Freeform 4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28" name="Freeform 4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29" name="Freeform 4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30" name="Freeform 4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31" name="Freeform 4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32" name="Freeform 4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33" name="Freeform 4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34" name="Freeform 4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35" name="Freeform 4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21" w:after="0" w:line="265" w:lineRule="exact"/>
        <w:ind w:left="990" w:right="0" w:firstLine="0"/>
      </w:pPr>
      <w:r/>
      <w:r>
        <w:rPr lang="zh-CN" sz="19" baseline="0" dirty="0">
          <w:jc w:val="left"/>
          <w:rFonts w:ascii="微软雅黑" w:hAnsi="微软雅黑" w:cs="微软雅黑"/>
          <w:color w:val="333333"/>
          <w:sz w:val="19"/>
          <w:szCs w:val="19"/>
        </w:rPr>
        <w:t>第二个构造函数接收一个参数，该参数是从</w:t>
      </w:r>
      <w:r>
        <w:rPr lang="zh-CN" sz="19" baseline="0" dirty="0">
          <w:jc w:val="left"/>
          <w:rFonts w:ascii="宋体" w:hAnsi="宋体" w:cs="宋体"/>
          <w:color w:val="333333"/>
          <w:sz w:val="19"/>
          <w:szCs w:val="19"/>
        </w:rPr>
        <w:t>1970</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月</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日起的毫秒数。</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440" behindDoc="1" locked="0" layoutInCell="1" allowOverlap="1">
            <wp:simplePos x="0" y="0"/>
            <wp:positionH relativeFrom="page">
              <wp:posOffset>963889</wp:posOffset>
            </wp:positionH>
            <wp:positionV relativeFrom="line">
              <wp:posOffset>-46969</wp:posOffset>
            </wp:positionV>
            <wp:extent cx="5641423" cy="200118"/>
            <wp:effectExtent l="0" t="0" r="0" b="0"/>
            <wp:wrapNone/>
            <wp:docPr id="436" name="Freeform 436"/>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80"/>
                            <a:pt x="805" y="243223"/>
                            <a:pt x="2416" y="247117"/>
                          </a:cubicBezTo>
                          <a:cubicBezTo>
                            <a:pt x="4028" y="251012"/>
                            <a:pt x="6322" y="254447"/>
                            <a:pt x="9298" y="257411"/>
                          </a:cubicBezTo>
                          <a:cubicBezTo>
                            <a:pt x="12275" y="260388"/>
                            <a:pt x="15709" y="262695"/>
                            <a:pt x="19599" y="264307"/>
                          </a:cubicBezTo>
                          <a:cubicBezTo>
                            <a:pt x="23489" y="265907"/>
                            <a:pt x="27539" y="266700"/>
                            <a:pt x="31750" y="266700"/>
                          </a:cubicBezTo>
                          <a:lnTo>
                            <a:pt x="7486650" y="266700"/>
                          </a:lnTo>
                          <a:cubicBezTo>
                            <a:pt x="7490859" y="266700"/>
                            <a:pt x="7494909" y="265907"/>
                            <a:pt x="7498798" y="264307"/>
                          </a:cubicBezTo>
                          <a:cubicBezTo>
                            <a:pt x="7502690" y="262695"/>
                            <a:pt x="7506123" y="260388"/>
                            <a:pt x="7509099" y="257411"/>
                          </a:cubicBezTo>
                          <a:cubicBezTo>
                            <a:pt x="7512076" y="254447"/>
                            <a:pt x="7514370" y="251012"/>
                            <a:pt x="7515981" y="247117"/>
                          </a:cubicBezTo>
                          <a:cubicBezTo>
                            <a:pt x="7517593" y="243223"/>
                            <a:pt x="7518400" y="239180"/>
                            <a:pt x="7518400" y="2349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304"/>
                            <a:pt x="4028" y="15739"/>
                            <a:pt x="2416" y="19633"/>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39" behindDoc="1" locked="0" layoutInCell="1" allowOverlap="1">
            <wp:simplePos x="0" y="0"/>
            <wp:positionH relativeFrom="page">
              <wp:posOffset>963889</wp:posOffset>
            </wp:positionH>
            <wp:positionV relativeFrom="line">
              <wp:posOffset>-46969</wp:posOffset>
            </wp:positionV>
            <wp:extent cx="5641423" cy="200118"/>
            <wp:effectExtent l="0" t="0" r="0" b="0"/>
            <wp:wrapNone/>
            <wp:docPr id="437" name="Freeform 437"/>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80"/>
                            <a:pt x="805" y="243223"/>
                            <a:pt x="2416" y="247117"/>
                          </a:cubicBezTo>
                          <a:cubicBezTo>
                            <a:pt x="4028" y="251012"/>
                            <a:pt x="6322" y="254447"/>
                            <a:pt x="9298" y="257411"/>
                          </a:cubicBezTo>
                          <a:cubicBezTo>
                            <a:pt x="12275" y="260388"/>
                            <a:pt x="15709" y="262695"/>
                            <a:pt x="19599" y="264307"/>
                          </a:cubicBezTo>
                          <a:cubicBezTo>
                            <a:pt x="23489" y="265907"/>
                            <a:pt x="27539" y="266700"/>
                            <a:pt x="31750" y="266700"/>
                          </a:cubicBezTo>
                          <a:lnTo>
                            <a:pt x="7486650" y="266700"/>
                          </a:lnTo>
                          <a:cubicBezTo>
                            <a:pt x="7490859" y="266700"/>
                            <a:pt x="7494909" y="265907"/>
                            <a:pt x="7498798" y="264307"/>
                          </a:cubicBezTo>
                          <a:cubicBezTo>
                            <a:pt x="7502690" y="262695"/>
                            <a:pt x="7506123" y="260388"/>
                            <a:pt x="7509099" y="257411"/>
                          </a:cubicBezTo>
                          <a:cubicBezTo>
                            <a:pt x="7512076" y="254447"/>
                            <a:pt x="7514370" y="251012"/>
                            <a:pt x="7515981" y="247117"/>
                          </a:cubicBezTo>
                          <a:cubicBezTo>
                            <a:pt x="7517593" y="243223"/>
                            <a:pt x="7518400" y="239180"/>
                            <a:pt x="7518400" y="2349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304"/>
                            <a:pt x="4028" y="15739"/>
                            <a:pt x="2416" y="19633"/>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87" behindDoc="1" locked="0" layoutInCell="1" allowOverlap="1">
            <wp:simplePos x="0" y="0"/>
            <wp:positionH relativeFrom="page">
              <wp:posOffset>955954</wp:posOffset>
            </wp:positionH>
            <wp:positionV relativeFrom="line">
              <wp:posOffset>-35847</wp:posOffset>
            </wp:positionV>
            <wp:extent cx="292223" cy="208309"/>
            <wp:effectExtent l="0" t="0" r="0" b="0"/>
            <wp:wrapNone/>
            <wp:docPr id="438" name="Picture 438"/>
            <wp:cNvGraphicFramePr>
              <a:graphicFrameLocks noChangeAspect="1"/>
            </wp:cNvGraphicFramePr>
            <a:graphic>
              <a:graphicData uri="http://schemas.openxmlformats.org/drawingml/2006/picture">
                <pic:pic xmlns:pic="http://schemas.openxmlformats.org/drawingml/2006/picture">
                  <pic:nvPicPr>
                    <pic:cNvPr id="438" name="Picture 438"/>
                    <pic:cNvPicPr>
                      <a:picLocks noChangeAspect="0" noChangeArrowheads="1"/>
                    </pic:cNvPicPr>
                  </pic:nvPicPr>
                  <pic:blipFill>
                    <a:blip r:embed="rId438">
                      <a:extLst>
                        <a:ext uri="{28A0092B-C50C-407E-A947-70E740481C1C}">
                          <a14:useLocalDpi xmlns:a14="http://schemas.microsoft.com/office/drawing/2010/main" val="0"/>
                        </a:ext>
                      </a:extLst>
                    </a:blip>
                    <a:srcRect/>
                    <a:stretch>
                      <a:fillRect/>
                    </a:stretch>
                  </pic:blipFill>
                  <pic:spPr>
                    <a:xfrm rot="0" flipH="0" flipV="0">
                      <a:off x="0" y="0"/>
                      <a:ext cx="292223" cy="208309"/>
                    </a:xfrm>
                    <a:prstGeom prst="rect">
                      <a:avLst/>
                    </a:prstGeom>
                    <a:noFill/>
                  </pic:spPr>
                </pic:pic>
              </a:graphicData>
            </a:graphic>
          </wp:anchor>
        </w:drawing>
        <w:drawing>
          <wp:anchor simplePos="0" relativeHeight="251658466" behindDoc="1" locked="0" layoutInCell="1" allowOverlap="1">
            <wp:simplePos x="0" y="0"/>
            <wp:positionH relativeFrom="page">
              <wp:posOffset>968654</wp:posOffset>
            </wp:positionH>
            <wp:positionV relativeFrom="line">
              <wp:posOffset>-23145</wp:posOffset>
            </wp:positionV>
            <wp:extent cx="5593776" cy="171529"/>
            <wp:effectExtent l="0" t="0" r="0" b="0"/>
            <wp:wrapNone/>
            <wp:docPr id="439" name="Freeform 439"/>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41" behindDoc="1" locked="0" layoutInCell="1" allowOverlap="1">
            <wp:simplePos x="0" y="0"/>
            <wp:positionH relativeFrom="page">
              <wp:posOffset>968654</wp:posOffset>
            </wp:positionH>
            <wp:positionV relativeFrom="line">
              <wp:posOffset>-23145</wp:posOffset>
            </wp:positionV>
            <wp:extent cx="5593776" cy="171529"/>
            <wp:effectExtent l="0" t="0" r="0" b="0"/>
            <wp:wrapNone/>
            <wp:docPr id="440" name="Freeform 440"/>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millisec</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对象创建以后，可以调用下面的方法。</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p>
    <w:tbl>
      <w:tblPr>
        <w:tblStyle w:val="TableGrid"/>
        <w:tblLayout w:type="fixed"/>
        <w:tblpPr w:leftFromText="0" w:rightFromText="0" w:vertAnchor="text" w:horzAnchor="page" w:tblpX="1510" w:tblpY="-12"/>
        <w:tblOverlap w:val="never"/>
        "
        <w:tblW w:w="8879" w:type="dxa"/>
        <w:tblLook w:val="04A0" w:firstRow="1" w:lastRow="0" w:firstColumn="1" w:lastColumn="0" w:noHBand="0" w:noVBand="1"/>
      </w:tblPr>
      <w:tblGrid>
        <w:gridCol w:w="630"/>
        <w:gridCol w:w="8268"/>
      </w:tblGrid>
      <w:tr>
        <w:trPr>
          <w:trHeight w:hRule="exact" w:val="760"/>
        </w:trPr>
        <w:tc>
          <w:tcPr>
            <w:tcW w:w="630"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9" w:after="0" w:line="257" w:lineRule="exact"/>
              <w:ind w:left="190" w:right="0" w:firstLine="0"/>
            </w:pPr>
            <w:r/>
            <w:r>
              <w:rPr lang="zh-CN" sz="19" baseline="0" dirty="0">
                <w:jc w:val="left"/>
                <w:rFonts w:ascii="微软雅黑" w:hAnsi="微软雅黑" w:cs="微软雅黑"/>
                <w:b/>
                <w:bCs/>
                <w:color w:val="333333"/>
                <w:sz w:val="19"/>
                <w:szCs w:val="19"/>
              </w:rPr>
              <w:t>序</w:t>
            </w:r>
            <w:r>
              <w:rPr>
                <w:rFonts w:ascii="Times New Roman" w:hAnsi="Times New Roman" w:cs="Times New Roman"/>
                <w:sz w:val="19"/>
                <w:szCs w:val="19"/>
              </w:rPr>
              <w:t> </w:t>
            </w:r>
            <w:r/>
          </w:p>
          <w:p>
            <w:pPr>
              <w:rPr>
                <w:rFonts w:ascii="Times New Roman" w:hAnsi="Times New Roman" w:cs="Times New Roman"/>
                <w:color w:val="010302"/>
              </w:rPr>
              <w:spacing w:before="0" w:after="114" w:line="300" w:lineRule="exact"/>
              <w:ind w:left="190" w:right="-18" w:firstLine="0"/>
            </w:pPr>
            <w:r/>
            <w:r>
              <w:rPr lang="zh-CN" sz="19" baseline="0" dirty="0">
                <w:jc w:val="left"/>
                <w:rFonts w:ascii="微软雅黑" w:hAnsi="微软雅黑" w:cs="微软雅黑"/>
                <w:b/>
                <w:bCs/>
                <w:color w:val="333333"/>
                <w:sz w:val="19"/>
                <w:szCs w:val="19"/>
              </w:rPr>
              <w:t>号</w:t>
            </w:r>
            <w:r>
              <w:rPr>
                <w:rFonts w:ascii="Times New Roman" w:hAnsi="Times New Roman" w:cs="Times New Roman"/>
                <w:sz w:val="19"/>
                <w:szCs w:val="19"/>
              </w:rPr>
              <w:t> </w:t>
            </w:r>
            <w:r/>
            <w:r/>
          </w:p>
        </w:tc>
        <w:tc>
          <w:tcPr>
            <w:tcW w:w="8268"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259" w:after="114" w:line="300" w:lineRule="exact"/>
              <w:ind w:left="210" w:right="0" w:firstLine="0"/>
            </w:pPr>
            <w:r/>
            <w:r>
              <w:rPr lang="zh-CN" sz="19" baseline="0" dirty="0">
                <w:jc w:val="left"/>
                <w:rFonts w:ascii="微软雅黑" w:hAnsi="微软雅黑" w:cs="微软雅黑"/>
                <w:b/>
                <w:bCs/>
                <w:color w:val="333333"/>
                <w:sz w:val="19"/>
                <w:szCs w:val="19"/>
              </w:rPr>
              <w:t>方法和描述</w:t>
            </w:r>
            <w:r>
              <w:rPr>
                <w:rFonts w:ascii="Times New Roman" w:hAnsi="Times New Roman" w:cs="Times New Roman"/>
                <w:sz w:val="19"/>
                <w:szCs w:val="19"/>
              </w:rPr>
              <w:t> </w:t>
            </w:r>
            <w:r/>
            <w:r/>
          </w:p>
        </w:tc>
      </w:tr>
      <w:tr>
        <w:trPr>
          <w:trHeight w:hRule="exact" w:val="790"/>
        </w:trPr>
        <w:tc>
          <w:tcPr>
            <w:tcW w:w="630"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0" w:line="415" w:lineRule="exact"/>
              <w:ind w:left="190" w:right="-18" w:firstLine="0"/>
            </w:pPr>
            <w:r/>
            <w:r>
              <w:rPr lang="zh-CN" sz="19" baseline="0" dirty="0">
                <w:jc w:val="left"/>
                <w:rFonts w:ascii="宋体" w:hAnsi="宋体" w:cs="宋体"/>
                <w:color w:val="333333"/>
                <w:sz w:val="19"/>
                <w:szCs w:val="19"/>
              </w:rPr>
              <w:t>1</w:t>
            </w:r>
            <w:r>
              <w:rPr>
                <w:rFonts w:ascii="Times New Roman" w:hAnsi="Times New Roman" w:cs="Times New Roman"/>
                <w:sz w:val="19"/>
                <w:szCs w:val="19"/>
              </w:rPr>
              <w:t> </w:t>
            </w:r>
            <w:r/>
          </w:p>
        </w:tc>
        <w:tc>
          <w:tcPr>
            <w:tcW w:w="8268"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0" w:line="415" w:lineRule="exact"/>
              <w:ind w:left="210" w:right="0" w:firstLine="0"/>
            </w:pPr>
            <w:r/>
            <w:r>
              <w:rPr lang="zh-CN" sz="19" baseline="0" dirty="0">
                <w:jc w:val="left"/>
                <w:rFonts w:ascii="宋体" w:hAnsi="宋体" w:cs="宋体"/>
                <w:color w:val="333333"/>
                <w:sz w:val="19"/>
                <w:szCs w:val="19"/>
              </w:rPr>
              <w:t>boolean after(Date date)</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若当调用此方法的</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对象在指定日期之后返回</w:t>
            </w:r>
            <w:r>
              <w:rPr lang="zh-CN" sz="19" baseline="0" dirty="0">
                <w:jc w:val="left"/>
                <w:rFonts w:ascii="宋体" w:hAnsi="宋体" w:cs="宋体"/>
                <w:color w:val="333333"/>
                <w:spacing w:val="-10"/>
                <w:sz w:val="19"/>
                <w:szCs w:val="19"/>
              </w:rPr>
              <w:t>true,</w:t>
            </w:r>
            <w:r>
              <w:rPr lang="zh-CN" sz="19" baseline="0" dirty="0">
                <w:jc w:val="left"/>
                <w:rFonts w:ascii="微软雅黑" w:hAnsi="微软雅黑" w:cs="微软雅黑"/>
                <w:color w:val="333333"/>
                <w:sz w:val="19"/>
                <w:szCs w:val="19"/>
              </w:rPr>
              <w:t>否则返回</w:t>
            </w:r>
            <w:r>
              <w:rPr>
                <w:rFonts w:ascii="Times New Roman" w:hAnsi="Times New Roman" w:cs="Times New Roman"/>
                <w:sz w:val="19"/>
                <w:szCs w:val="19"/>
              </w:rPr>
              <w:t> </w:t>
            </w:r>
            <w:r/>
          </w:p>
          <w:p>
            <w:pPr>
              <w:rPr>
                <w:rFonts w:ascii="Times New Roman" w:hAnsi="Times New Roman" w:cs="Times New Roman"/>
                <w:color w:val="010302"/>
              </w:rPr>
              <w:spacing w:before="0" w:after="123" w:line="150" w:lineRule="exact"/>
              <w:ind w:left="210" w:right="0" w:firstLine="0"/>
            </w:pPr>
            <w:r/>
            <w:r>
              <w:rPr lang="zh-CN" sz="19" baseline="0" dirty="0">
                <w:jc w:val="left"/>
                <w:rFonts w:ascii="宋体" w:hAnsi="宋体" w:cs="宋体"/>
                <w:color w:val="333333"/>
                <w:spacing w:val="-10"/>
                <w:sz w:val="19"/>
                <w:szCs w:val="19"/>
              </w:rPr>
              <w:t>false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r/>
          </w:p>
        </w:tc>
      </w:tr>
      <w:tr>
        <w:trPr>
          <w:trHeight w:hRule="exact" w:val="760"/>
        </w:trPr>
        <w:tc>
          <w:tcPr>
            <w:tcW w:w="630"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0" w:line="415" w:lineRule="exact"/>
              <w:ind w:left="190" w:right="-18" w:firstLine="0"/>
            </w:pPr>
            <w:r/>
            <w:r>
              <w:rPr lang="zh-CN" sz="19" baseline="0" dirty="0">
                <w:jc w:val="left"/>
                <w:rFonts w:ascii="宋体" w:hAnsi="宋体" w:cs="宋体"/>
                <w:color w:val="333333"/>
                <w:sz w:val="19"/>
                <w:szCs w:val="19"/>
              </w:rPr>
              <w:t>2</w:t>
            </w:r>
            <w:r>
              <w:rPr>
                <w:rFonts w:ascii="Times New Roman" w:hAnsi="Times New Roman" w:cs="Times New Roman"/>
                <w:sz w:val="19"/>
                <w:szCs w:val="19"/>
              </w:rPr>
              <w:t> </w:t>
            </w:r>
            <w:r/>
          </w:p>
        </w:tc>
        <w:tc>
          <w:tcPr>
            <w:tcW w:w="8268"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0" w:line="415" w:lineRule="exact"/>
              <w:ind w:left="210" w:right="0" w:firstLine="0"/>
            </w:pPr>
            <w:r/>
            <w:r>
              <w:rPr lang="zh-CN" sz="19" baseline="0" dirty="0">
                <w:jc w:val="left"/>
                <w:rFonts w:ascii="宋体" w:hAnsi="宋体" w:cs="宋体"/>
                <w:color w:val="333333"/>
                <w:sz w:val="19"/>
                <w:szCs w:val="19"/>
              </w:rPr>
              <w:t>boolean befo</w:t>
            </w:r>
            <w:r>
              <w:rPr lang="zh-CN" sz="19" baseline="0" dirty="0">
                <w:jc w:val="left"/>
                <w:rFonts w:ascii="宋体" w:hAnsi="宋体" w:cs="宋体"/>
                <w:color w:val="333333"/>
                <w:spacing w:val="-11"/>
                <w:sz w:val="19"/>
                <w:szCs w:val="19"/>
              </w:rPr>
              <w:t>r</w:t>
            </w:r>
            <w:r>
              <w:rPr lang="zh-CN" sz="19" baseline="0" dirty="0">
                <w:jc w:val="left"/>
                <w:rFonts w:ascii="宋体" w:hAnsi="宋体" w:cs="宋体"/>
                <w:color w:val="333333"/>
                <w:sz w:val="19"/>
                <w:szCs w:val="19"/>
              </w:rPr>
              <w:t>e(Date date)</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若当调用此方法的</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对象在指定日期之前返回</w:t>
            </w:r>
            <w:r>
              <w:rPr lang="zh-CN" sz="19" baseline="0" dirty="0">
                <w:jc w:val="left"/>
                <w:rFonts w:ascii="宋体" w:hAnsi="宋体" w:cs="宋体"/>
                <w:color w:val="333333"/>
                <w:spacing w:val="-10"/>
                <w:sz w:val="19"/>
                <w:szCs w:val="19"/>
              </w:rPr>
              <w:t>true,</w:t>
            </w:r>
            <w:r>
              <w:rPr lang="zh-CN" sz="19" baseline="0" dirty="0">
                <w:jc w:val="left"/>
                <w:rFonts w:ascii="微软雅黑" w:hAnsi="微软雅黑" w:cs="微软雅黑"/>
                <w:color w:val="333333"/>
                <w:sz w:val="19"/>
                <w:szCs w:val="19"/>
              </w:rPr>
              <w:t>否则返</w:t>
            </w:r>
            <w:r>
              <w:rPr>
                <w:rFonts w:ascii="Times New Roman" w:hAnsi="Times New Roman" w:cs="Times New Roman"/>
                <w:sz w:val="19"/>
                <w:szCs w:val="19"/>
              </w:rPr>
              <w:t> </w:t>
            </w:r>
            <w:r/>
          </w:p>
          <w:p>
            <w:pPr>
              <w:rPr>
                <w:rFonts w:ascii="Times New Roman" w:hAnsi="Times New Roman" w:cs="Times New Roman"/>
                <w:color w:val="010302"/>
              </w:rPr>
              <w:spacing w:before="0" w:after="108" w:line="150" w:lineRule="exact"/>
              <w:ind w:left="210" w:right="0" w:firstLine="0"/>
            </w:pPr>
            <w:r/>
            <w:r>
              <w:rPr lang="zh-CN" sz="19" baseline="0" dirty="0">
                <w:jc w:val="left"/>
                <w:rFonts w:ascii="微软雅黑" w:hAnsi="微软雅黑" w:cs="微软雅黑"/>
                <w:color w:val="333333"/>
                <w:sz w:val="19"/>
                <w:szCs w:val="19"/>
              </w:rPr>
              <w:t>回</w:t>
            </w:r>
            <w:r>
              <w:rPr lang="zh-CN" sz="19" baseline="0" dirty="0">
                <w:jc w:val="left"/>
                <w:rFonts w:ascii="宋体" w:hAnsi="宋体" w:cs="宋体"/>
                <w:color w:val="333333"/>
                <w:spacing w:val="-10"/>
                <w:sz w:val="19"/>
                <w:szCs w:val="19"/>
              </w:rPr>
              <w:t>false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r/>
          </w:p>
        </w:tc>
      </w:tr>
      <w:tr>
        <w:trPr>
          <w:trHeight w:hRule="exact" w:val="490"/>
        </w:trPr>
        <w:tc>
          <w:tcPr>
            <w:tcW w:w="630"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3</w:t>
            </w:r>
            <w:r>
              <w:rPr>
                <w:rFonts w:ascii="Times New Roman" w:hAnsi="Times New Roman" w:cs="Times New Roman"/>
                <w:sz w:val="19"/>
                <w:szCs w:val="19"/>
              </w:rPr>
              <w:t> </w:t>
            </w:r>
            <w:r/>
            <w:r/>
          </w:p>
        </w:tc>
        <w:tc>
          <w:tcPr>
            <w:tcW w:w="8268"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宋体" w:hAnsi="宋体" w:cs="宋体"/>
                <w:color w:val="333333"/>
                <w:spacing w:val="-2"/>
                <w:sz w:val="19"/>
                <w:szCs w:val="19"/>
              </w:rPr>
              <w:t>Object clone( )</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返回此对象的副本。</w:t>
            </w:r>
            <w:r>
              <w:rPr>
                <w:rFonts w:ascii="Times New Roman" w:hAnsi="Times New Roman" w:cs="Times New Roman"/>
                <w:sz w:val="19"/>
                <w:szCs w:val="19"/>
              </w:rPr>
              <w:t> </w:t>
            </w:r>
            <w:r/>
            <w:r/>
          </w:p>
        </w:tc>
      </w:tr>
      <w:tr>
        <w:trPr>
          <w:trHeight w:hRule="exact" w:val="760"/>
        </w:trPr>
        <w:tc>
          <w:tcPr>
            <w:tcW w:w="630"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0" w:line="415" w:lineRule="exact"/>
              <w:ind w:left="190" w:right="-18" w:firstLine="0"/>
            </w:pPr>
            <w:r/>
            <w:r>
              <w:rPr lang="zh-CN" sz="19" baseline="0" dirty="0">
                <w:jc w:val="left"/>
                <w:rFonts w:ascii="宋体" w:hAnsi="宋体" w:cs="宋体"/>
                <w:color w:val="333333"/>
                <w:sz w:val="19"/>
                <w:szCs w:val="19"/>
              </w:rPr>
              <w:t>4</w:t>
            </w:r>
            <w:r>
              <w:rPr>
                <w:rFonts w:ascii="Times New Roman" w:hAnsi="Times New Roman" w:cs="Times New Roman"/>
                <w:sz w:val="19"/>
                <w:szCs w:val="19"/>
              </w:rPr>
              <w:t> </w:t>
            </w:r>
            <w:r/>
          </w:p>
        </w:tc>
        <w:tc>
          <w:tcPr>
            <w:tcW w:w="8268"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0" w:line="415" w:lineRule="exact"/>
              <w:ind w:left="210" w:right="-18" w:firstLine="0"/>
            </w:pPr>
            <w:r/>
            <w:r>
              <w:rPr lang="zh-CN" sz="19" baseline="0" dirty="0">
                <w:jc w:val="left"/>
                <w:rFonts w:ascii="宋体" w:hAnsi="宋体" w:cs="宋体"/>
                <w:color w:val="333333"/>
                <w:sz w:val="19"/>
                <w:szCs w:val="19"/>
              </w:rPr>
              <w:t>int compa</w:t>
            </w:r>
            <w:r>
              <w:rPr lang="zh-CN" sz="19" baseline="0" dirty="0">
                <w:jc w:val="left"/>
                <w:rFonts w:ascii="宋体" w:hAnsi="宋体" w:cs="宋体"/>
                <w:color w:val="333333"/>
                <w:spacing w:val="-11"/>
                <w:sz w:val="19"/>
                <w:szCs w:val="19"/>
              </w:rPr>
              <w:t>r</w:t>
            </w:r>
            <w:r>
              <w:rPr lang="zh-CN" sz="19" baseline="0" dirty="0">
                <w:jc w:val="left"/>
                <w:rFonts w:ascii="宋体" w:hAnsi="宋体" w:cs="宋体"/>
                <w:color w:val="333333"/>
                <w:sz w:val="19"/>
                <w:szCs w:val="19"/>
              </w:rPr>
              <w:t>e</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z w:val="19"/>
                <w:szCs w:val="19"/>
              </w:rPr>
              <w:t>o(Date date)</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比较当调用此方法的</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对象和指定日期。两者相等时候返回</w:t>
            </w:r>
            <w:r>
              <w:rPr>
                <w:rFonts w:ascii="Times New Roman" w:hAnsi="Times New Roman" w:cs="Times New Roman"/>
                <w:sz w:val="19"/>
                <w:szCs w:val="19"/>
              </w:rPr>
              <w:t> </w:t>
            </w:r>
            <w:r/>
          </w:p>
          <w:p>
            <w:pPr>
              <w:rPr>
                <w:rFonts w:ascii="Times New Roman" w:hAnsi="Times New Roman" w:cs="Times New Roman"/>
                <w:color w:val="010302"/>
              </w:rPr>
              <w:spacing w:before="0" w:after="108" w:line="587" w:lineRule="exact"/>
              <w:ind w:left="210" w:right="-6" w:firstLine="0"/>
            </w:pPr>
            <w:r/>
            <w:r>
              <w:rPr lang="zh-CN" sz="19" baseline="0" dirty="0">
                <w:jc w:val="left"/>
                <w:rFonts w:ascii="宋体" w:hAnsi="宋体" w:cs="宋体"/>
                <w:color w:val="333333"/>
                <w:sz w:val="19"/>
                <w:szCs w:val="19"/>
              </w:rPr>
              <w:t>0</w:t>
            </w:r>
            <w:r>
              <w:rPr lang="zh-CN" sz="19" baseline="0" dirty="0">
                <w:jc w:val="left"/>
                <w:rFonts w:ascii="微软雅黑" w:hAnsi="微软雅黑" w:cs="微软雅黑"/>
                <w:color w:val="333333"/>
                <w:sz w:val="19"/>
                <w:szCs w:val="19"/>
              </w:rPr>
              <w:t>。调用对象在指定日期之前则返回负数。调用对象在指定日期之后则返回正数。</w:t>
            </w:r>
            <w:r>
              <w:rPr>
                <w:rFonts w:ascii="Times New Roman" w:hAnsi="Times New Roman" w:cs="Times New Roman"/>
                <w:sz w:val="19"/>
                <w:szCs w:val="19"/>
              </w:rPr>
              <w:t> </w:t>
            </w:r>
            <w:r/>
          </w:p>
        </w:tc>
      </w:tr>
      <w:tr>
        <w:trPr>
          <w:trHeight w:hRule="exact" w:val="790"/>
        </w:trPr>
        <w:tc>
          <w:tcPr>
            <w:tcW w:w="630"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0" w:after="0" w:line="587" w:lineRule="exact"/>
              <w:ind w:left="190" w:right="-18" w:firstLine="0"/>
            </w:pPr>
            <w:r/>
            <w:r>
              <w:rPr lang="zh-CN" sz="19" baseline="0" dirty="0">
                <w:jc w:val="left"/>
                <w:rFonts w:ascii="宋体" w:hAnsi="宋体" w:cs="宋体"/>
                <w:color w:val="333333"/>
                <w:sz w:val="19"/>
                <w:szCs w:val="19"/>
              </w:rPr>
              <w:t>5</w:t>
            </w:r>
            <w:r>
              <w:rPr>
                <w:rFonts w:ascii="Times New Roman" w:hAnsi="Times New Roman" w:cs="Times New Roman"/>
                <w:sz w:val="19"/>
                <w:szCs w:val="19"/>
              </w:rPr>
              <w:t> </w:t>
            </w:r>
            <w:r/>
          </w:p>
        </w:tc>
        <w:tc>
          <w:tcPr>
            <w:tcW w:w="8268"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0" w:after="0" w:line="587" w:lineRule="exact"/>
              <w:ind w:left="210" w:right="-6" w:firstLine="0"/>
            </w:pPr>
            <w:r/>
            <w:r>
              <w:rPr lang="zh-CN" sz="19" baseline="0" dirty="0">
                <w:jc w:val="left"/>
                <w:rFonts w:ascii="宋体" w:hAnsi="宋体" w:cs="宋体"/>
                <w:color w:val="333333"/>
                <w:sz w:val="19"/>
                <w:szCs w:val="19"/>
              </w:rPr>
              <w:t>int compa</w:t>
            </w:r>
            <w:r>
              <w:rPr lang="zh-CN" sz="19" baseline="0" dirty="0">
                <w:jc w:val="left"/>
                <w:rFonts w:ascii="宋体" w:hAnsi="宋体" w:cs="宋体"/>
                <w:color w:val="333333"/>
                <w:spacing w:val="-11"/>
                <w:sz w:val="19"/>
                <w:szCs w:val="19"/>
              </w:rPr>
              <w:t>r</w:t>
            </w:r>
            <w:r>
              <w:rPr lang="zh-CN" sz="19" baseline="0" dirty="0">
                <w:jc w:val="left"/>
                <w:rFonts w:ascii="宋体" w:hAnsi="宋体" w:cs="宋体"/>
                <w:color w:val="333333"/>
                <w:sz w:val="19"/>
                <w:szCs w:val="19"/>
              </w:rPr>
              <w:t>e</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z w:val="19"/>
                <w:szCs w:val="19"/>
              </w:rPr>
              <w:t>o(Object obj)</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若</w:t>
            </w:r>
            <w:r>
              <w:rPr lang="zh-CN" sz="19" baseline="0" dirty="0">
                <w:jc w:val="left"/>
                <w:rFonts w:ascii="宋体" w:hAnsi="宋体" w:cs="宋体"/>
                <w:color w:val="333333"/>
                <w:sz w:val="19"/>
                <w:szCs w:val="19"/>
              </w:rPr>
              <w:t>obj</w:t>
            </w:r>
            <w:r>
              <w:rPr lang="zh-CN" sz="19" baseline="0" dirty="0">
                <w:jc w:val="left"/>
                <w:rFonts w:ascii="微软雅黑" w:hAnsi="微软雅黑" w:cs="微软雅黑"/>
                <w:color w:val="333333"/>
                <w:sz w:val="19"/>
                <w:szCs w:val="19"/>
              </w:rPr>
              <w:t>是</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类型则操作等同于</w:t>
            </w:r>
            <w:r>
              <w:rPr lang="zh-CN" sz="19" baseline="0" dirty="0">
                <w:jc w:val="left"/>
                <w:rFonts w:ascii="宋体" w:hAnsi="宋体" w:cs="宋体"/>
                <w:color w:val="333333"/>
                <w:sz w:val="19"/>
                <w:szCs w:val="19"/>
              </w:rPr>
              <w:t>compa</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pacing w:val="-6"/>
                <w:sz w:val="19"/>
                <w:szCs w:val="19"/>
              </w:rPr>
              <w:t>o(Date) </w:t>
            </w:r>
            <w:r>
              <w:rPr lang="zh-CN" sz="19" baseline="0" dirty="0">
                <w:jc w:val="left"/>
                <w:rFonts w:ascii="微软雅黑" w:hAnsi="微软雅黑" w:cs="微软雅黑"/>
                <w:color w:val="333333"/>
                <w:sz w:val="19"/>
                <w:szCs w:val="19"/>
              </w:rPr>
              <w:t>。否则它抛</w:t>
            </w:r>
            <w:r>
              <w:rPr>
                <w:rFonts w:ascii="Times New Roman" w:hAnsi="Times New Roman" w:cs="Times New Roman"/>
                <w:sz w:val="19"/>
                <w:szCs w:val="19"/>
              </w:rPr>
              <w:t> </w:t>
            </w:r>
            <w:r/>
          </w:p>
          <w:p>
            <w:pPr>
              <w:rPr>
                <w:rFonts w:ascii="Times New Roman" w:hAnsi="Times New Roman" w:cs="Times New Roman"/>
                <w:color w:val="010302"/>
              </w:rPr>
              <w:spacing w:before="0" w:after="123" w:line="150" w:lineRule="exact"/>
              <w:ind w:left="210" w:right="0" w:firstLine="0"/>
            </w:pPr>
            <w:r/>
            <w:r>
              <w:rPr lang="zh-CN" sz="19" baseline="0" dirty="0">
                <w:jc w:val="left"/>
                <w:rFonts w:ascii="微软雅黑" w:hAnsi="微软雅黑" w:cs="微软雅黑"/>
                <w:color w:val="333333"/>
                <w:sz w:val="19"/>
                <w:szCs w:val="19"/>
              </w:rPr>
              <w:t>出</w:t>
            </w:r>
            <w:r>
              <w:rPr lang="zh-CN" sz="19" baseline="0" dirty="0">
                <w:jc w:val="left"/>
                <w:rFonts w:ascii="宋体" w:hAnsi="宋体" w:cs="宋体"/>
                <w:color w:val="333333"/>
                <w:sz w:val="19"/>
                <w:szCs w:val="19"/>
              </w:rPr>
              <w:t>ClassCastE</w:t>
            </w:r>
            <w:r>
              <w:rPr lang="zh-CN" sz="19" baseline="0" dirty="0">
                <w:jc w:val="left"/>
                <w:rFonts w:ascii="宋体" w:hAnsi="宋体" w:cs="宋体"/>
                <w:color w:val="333333"/>
                <w:spacing w:val="-4"/>
                <w:sz w:val="19"/>
                <w:szCs w:val="19"/>
              </w:rPr>
              <w:t>x</w:t>
            </w:r>
            <w:r>
              <w:rPr lang="zh-CN" sz="19" baseline="0" dirty="0">
                <w:jc w:val="left"/>
                <w:rFonts w:ascii="宋体" w:hAnsi="宋体" w:cs="宋体"/>
                <w:color w:val="333333"/>
                <w:sz w:val="19"/>
                <w:szCs w:val="19"/>
              </w:rPr>
              <w:t>ception</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r/>
          </w:p>
        </w:tc>
      </w:tr>
      <w:tr>
        <w:trPr>
          <w:trHeight w:hRule="exact" w:val="760"/>
        </w:trPr>
        <w:tc>
          <w:tcPr>
            <w:tcW w:w="630"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0" w:line="415" w:lineRule="exact"/>
              <w:ind w:left="190" w:right="-18" w:firstLine="0"/>
            </w:pPr>
            <w:r/>
            <w:r>
              <w:rPr lang="zh-CN" sz="19" baseline="0" dirty="0">
                <w:jc w:val="left"/>
                <w:rFonts w:ascii="宋体" w:hAnsi="宋体" w:cs="宋体"/>
                <w:color w:val="333333"/>
                <w:sz w:val="19"/>
                <w:szCs w:val="19"/>
              </w:rPr>
              <w:t>6</w:t>
            </w:r>
            <w:r>
              <w:rPr>
                <w:rFonts w:ascii="Times New Roman" w:hAnsi="Times New Roman" w:cs="Times New Roman"/>
                <w:sz w:val="19"/>
                <w:szCs w:val="19"/>
              </w:rPr>
              <w:t> </w:t>
            </w:r>
            <w:r/>
          </w:p>
        </w:tc>
        <w:tc>
          <w:tcPr>
            <w:tcW w:w="8268"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0" w:line="415" w:lineRule="exact"/>
              <w:ind w:left="210" w:right="0" w:firstLine="0"/>
            </w:pPr>
            <w:r/>
            <w:r>
              <w:rPr lang="zh-CN" sz="19" baseline="0" dirty="0">
                <w:jc w:val="left"/>
                <w:rFonts w:ascii="宋体" w:hAnsi="宋体" w:cs="宋体"/>
                <w:color w:val="333333"/>
                <w:sz w:val="19"/>
                <w:szCs w:val="19"/>
              </w:rPr>
              <w:t>boolean equals(Object date)</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当调用此方法的</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对象和指定日期相等时候返回</w:t>
            </w:r>
            <w:r>
              <w:rPr lang="zh-CN" sz="19" baseline="0" dirty="0">
                <w:jc w:val="left"/>
                <w:rFonts w:ascii="宋体" w:hAnsi="宋体" w:cs="宋体"/>
                <w:color w:val="333333"/>
                <w:spacing w:val="-10"/>
                <w:sz w:val="19"/>
                <w:szCs w:val="19"/>
              </w:rPr>
              <w:t>true,</w:t>
            </w:r>
            <w:r>
              <w:rPr lang="zh-CN" sz="19" baseline="0" dirty="0">
                <w:jc w:val="left"/>
                <w:rFonts w:ascii="微软雅黑" w:hAnsi="微软雅黑" w:cs="微软雅黑"/>
                <w:color w:val="333333"/>
                <w:sz w:val="19"/>
                <w:szCs w:val="19"/>
              </w:rPr>
              <w:t>否</w:t>
            </w:r>
            <w:r>
              <w:rPr>
                <w:rFonts w:ascii="Times New Roman" w:hAnsi="Times New Roman" w:cs="Times New Roman"/>
                <w:sz w:val="19"/>
                <w:szCs w:val="19"/>
              </w:rPr>
              <w:t> </w:t>
            </w:r>
            <w:r/>
          </w:p>
          <w:p>
            <w:pPr>
              <w:rPr>
                <w:rFonts w:ascii="Times New Roman" w:hAnsi="Times New Roman" w:cs="Times New Roman"/>
                <w:color w:val="010302"/>
              </w:rPr>
              <w:spacing w:before="0" w:after="108" w:line="150" w:lineRule="exact"/>
              <w:ind w:left="210" w:right="0" w:firstLine="0"/>
            </w:pPr>
            <w:r/>
            <w:r>
              <w:rPr lang="zh-CN" sz="19" baseline="0" dirty="0">
                <w:jc w:val="left"/>
                <w:rFonts w:ascii="微软雅黑" w:hAnsi="微软雅黑" w:cs="微软雅黑"/>
                <w:color w:val="333333"/>
                <w:sz w:val="19"/>
                <w:szCs w:val="19"/>
              </w:rPr>
              <w:t>则返回</w:t>
            </w:r>
            <w:r>
              <w:rPr lang="zh-CN" sz="19" baseline="0" dirty="0">
                <w:jc w:val="left"/>
                <w:rFonts w:ascii="宋体" w:hAnsi="宋体" w:cs="宋体"/>
                <w:color w:val="333333"/>
                <w:spacing w:val="-10"/>
                <w:sz w:val="19"/>
                <w:szCs w:val="19"/>
              </w:rPr>
              <w:t>false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r/>
          </w:p>
        </w:tc>
      </w:tr>
      <w:tr>
        <w:trPr>
          <w:trHeight w:hRule="exact" w:val="790"/>
        </w:trPr>
        <w:tc>
          <w:tcPr>
            <w:tcW w:w="630"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0" w:line="415" w:lineRule="exact"/>
              <w:ind w:left="190" w:right="-18" w:firstLine="0"/>
            </w:pPr>
            <w:r/>
            <w:r>
              <w:rPr lang="zh-CN" sz="19" baseline="0" dirty="0">
                <w:jc w:val="left"/>
                <w:rFonts w:ascii="宋体" w:hAnsi="宋体" w:cs="宋体"/>
                <w:color w:val="333333"/>
                <w:sz w:val="19"/>
                <w:szCs w:val="19"/>
              </w:rPr>
              <w:t>7</w:t>
            </w:r>
            <w:r>
              <w:rPr>
                <w:rFonts w:ascii="Times New Roman" w:hAnsi="Times New Roman" w:cs="Times New Roman"/>
                <w:sz w:val="19"/>
                <w:szCs w:val="19"/>
              </w:rPr>
              <w:t> </w:t>
            </w:r>
            <w:r/>
          </w:p>
        </w:tc>
        <w:tc>
          <w:tcPr>
            <w:tcW w:w="8268"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0" w:line="415" w:lineRule="exact"/>
              <w:ind w:left="210" w:right="0" w:firstLine="0"/>
            </w:pPr>
            <w:r/>
            <w:r>
              <w:rPr lang="zh-CN" sz="19" baseline="0" dirty="0">
                <w:jc w:val="left"/>
                <w:rFonts w:ascii="宋体" w:hAnsi="宋体" w:cs="宋体"/>
                <w:color w:val="333333"/>
                <w:sz w:val="19"/>
                <w:szCs w:val="19"/>
              </w:rPr>
              <w:t>long getTime( )</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返回自</w:t>
            </w:r>
            <w:r>
              <w:rPr lang="zh-CN" sz="19" baseline="0" dirty="0">
                <w:jc w:val="left"/>
                <w:rFonts w:ascii="宋体" w:hAnsi="宋体" w:cs="宋体"/>
                <w:color w:val="333333"/>
                <w:spacing w:val="-4"/>
                <w:sz w:val="19"/>
                <w:szCs w:val="19"/>
              </w:rPr>
              <w:t> 1970 </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pacing w:val="-25"/>
                <w:sz w:val="19"/>
                <w:szCs w:val="19"/>
              </w:rPr>
              <w:t> 1 </w:t>
            </w:r>
            <w:r>
              <w:rPr lang="zh-CN" sz="19" baseline="0" dirty="0">
                <w:jc w:val="left"/>
                <w:rFonts w:ascii="微软雅黑" w:hAnsi="微软雅黑" w:cs="微软雅黑"/>
                <w:color w:val="333333"/>
                <w:sz w:val="19"/>
                <w:szCs w:val="19"/>
              </w:rPr>
              <w:t>月</w:t>
            </w:r>
            <w:r>
              <w:rPr lang="zh-CN" sz="19" baseline="0" dirty="0">
                <w:jc w:val="left"/>
                <w:rFonts w:ascii="宋体" w:hAnsi="宋体" w:cs="宋体"/>
                <w:color w:val="333333"/>
                <w:spacing w:val="-25"/>
                <w:sz w:val="19"/>
                <w:szCs w:val="19"/>
              </w:rPr>
              <w:t> 1 </w:t>
            </w:r>
            <w:r>
              <w:rPr lang="zh-CN" sz="19" baseline="0" dirty="0">
                <w:jc w:val="left"/>
                <w:rFonts w:ascii="微软雅黑" w:hAnsi="微软雅黑" w:cs="微软雅黑"/>
                <w:color w:val="333333"/>
                <w:sz w:val="19"/>
                <w:szCs w:val="19"/>
              </w:rPr>
              <w:t>日</w:t>
            </w:r>
            <w:r>
              <w:rPr lang="zh-CN" sz="19" baseline="0" dirty="0">
                <w:jc w:val="left"/>
                <w:rFonts w:ascii="宋体" w:hAnsi="宋体" w:cs="宋体"/>
                <w:color w:val="333333"/>
                <w:sz w:val="19"/>
                <w:szCs w:val="19"/>
              </w:rPr>
              <w:t> 00:00:00 GMT </w:t>
            </w:r>
            <w:r>
              <w:rPr lang="zh-CN" sz="19" baseline="0" dirty="0">
                <w:jc w:val="left"/>
                <w:rFonts w:ascii="微软雅黑" w:hAnsi="微软雅黑" w:cs="微软雅黑"/>
                <w:color w:val="333333"/>
                <w:sz w:val="19"/>
                <w:szCs w:val="19"/>
              </w:rPr>
              <w:t>以来此</w:t>
            </w:r>
            <w:r>
              <w:rPr lang="zh-CN" sz="19" baseline="0" dirty="0">
                <w:jc w:val="left"/>
                <w:rFonts w:ascii="宋体" w:hAnsi="宋体" w:cs="宋体"/>
                <w:color w:val="333333"/>
                <w:spacing w:val="-7"/>
                <w:sz w:val="19"/>
                <w:szCs w:val="19"/>
              </w:rPr>
              <w:t> Date </w:t>
            </w:r>
            <w:r>
              <w:rPr lang="zh-CN" sz="19" baseline="0" dirty="0">
                <w:jc w:val="left"/>
                <w:rFonts w:ascii="微软雅黑" w:hAnsi="微软雅黑" w:cs="微软雅黑"/>
                <w:color w:val="333333"/>
                <w:sz w:val="19"/>
                <w:szCs w:val="19"/>
              </w:rPr>
              <w:t>对象表示的毫秒</w:t>
            </w:r>
            <w:r>
              <w:rPr>
                <w:rFonts w:ascii="Times New Roman" w:hAnsi="Times New Roman" w:cs="Times New Roman"/>
                <w:sz w:val="19"/>
                <w:szCs w:val="19"/>
              </w:rPr>
              <w:t> </w:t>
            </w:r>
            <w:r/>
          </w:p>
          <w:p>
            <w:pPr>
              <w:rPr>
                <w:rFonts w:ascii="Times New Roman" w:hAnsi="Times New Roman" w:cs="Times New Roman"/>
                <w:color w:val="010302"/>
              </w:rPr>
              <w:spacing w:before="0" w:after="129" w:line="143" w:lineRule="exact"/>
              <w:ind w:left="210" w:right="0" w:firstLine="0"/>
            </w:pPr>
            <w:r/>
            <w:r>
              <w:rPr lang="zh-CN" sz="19" baseline="0" dirty="0">
                <w:jc w:val="left"/>
                <w:rFonts w:ascii="微软雅黑" w:hAnsi="微软雅黑" w:cs="微软雅黑"/>
                <w:color w:val="333333"/>
                <w:sz w:val="19"/>
                <w:szCs w:val="19"/>
              </w:rPr>
              <w:t>数。</w:t>
            </w:r>
            <w:r>
              <w:rPr>
                <w:rFonts w:ascii="Times New Roman" w:hAnsi="Times New Roman" w:cs="Times New Roman"/>
                <w:sz w:val="19"/>
                <w:szCs w:val="19"/>
              </w:rPr>
              <w:t> </w:t>
            </w:r>
            <w:r/>
            <w:r/>
          </w:p>
        </w:tc>
      </w:tr>
      <w:tr>
        <w:trPr>
          <w:trHeight w:hRule="exact" w:val="460"/>
        </w:trPr>
        <w:tc>
          <w:tcPr>
            <w:tcW w:w="630"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190" w:right="-18" w:firstLine="0"/>
            </w:pPr>
            <w:r/>
            <w:r>
              <w:rPr lang="zh-CN" sz="19" baseline="0" dirty="0">
                <w:jc w:val="left"/>
                <w:rFonts w:ascii="宋体" w:hAnsi="宋体" w:cs="宋体"/>
                <w:color w:val="333333"/>
                <w:sz w:val="19"/>
                <w:szCs w:val="19"/>
              </w:rPr>
              <w:t>8</w:t>
            </w:r>
            <w:r>
              <w:rPr>
                <w:rFonts w:ascii="Times New Roman" w:hAnsi="Times New Roman" w:cs="Times New Roman"/>
                <w:sz w:val="19"/>
                <w:szCs w:val="19"/>
              </w:rPr>
              <w:t> </w:t>
            </w:r>
            <w:r/>
            <w:r/>
          </w:p>
        </w:tc>
        <w:tc>
          <w:tcPr>
            <w:tcW w:w="8268"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0" w:right="0" w:firstLine="0"/>
            </w:pPr>
            <w:r/>
            <w:r>
              <w:rPr lang="zh-CN" sz="19" baseline="0" dirty="0">
                <w:jc w:val="left"/>
                <w:rFonts w:ascii="宋体" w:hAnsi="宋体" w:cs="宋体"/>
                <w:color w:val="333333"/>
                <w:sz w:val="19"/>
                <w:szCs w:val="19"/>
              </w:rPr>
              <w:t>int hashCode( )</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返回此对象的哈希码值。</w:t>
            </w:r>
            <w:r>
              <w:rPr>
                <w:rFonts w:ascii="Times New Roman" w:hAnsi="Times New Roman" w:cs="Times New Roman"/>
                <w:sz w:val="19"/>
                <w:szCs w:val="19"/>
              </w:rPr>
              <w:t> </w:t>
            </w:r>
            <w:r/>
            <w:r/>
          </w:p>
        </w:tc>
      </w:tr>
      <w:tr>
        <w:trPr>
          <w:trHeight w:hRule="exact" w:val="790"/>
        </w:trPr>
        <w:tc>
          <w:tcPr>
            <w:tcW w:w="630"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0" w:line="415" w:lineRule="exact"/>
              <w:ind w:left="190" w:right="-18" w:firstLine="0"/>
            </w:pPr>
            <w:r/>
            <w:r>
              <w:rPr lang="zh-CN" sz="19" baseline="0" dirty="0">
                <w:jc w:val="left"/>
                <w:rFonts w:ascii="宋体" w:hAnsi="宋体" w:cs="宋体"/>
                <w:color w:val="333333"/>
                <w:sz w:val="19"/>
                <w:szCs w:val="19"/>
              </w:rPr>
              <w:t>9</w:t>
            </w:r>
            <w:r>
              <w:rPr>
                <w:rFonts w:ascii="Times New Roman" w:hAnsi="Times New Roman" w:cs="Times New Roman"/>
                <w:sz w:val="19"/>
                <w:szCs w:val="19"/>
              </w:rPr>
              <w:t> </w:t>
            </w:r>
            <w:r/>
          </w:p>
        </w:tc>
        <w:tc>
          <w:tcPr>
            <w:tcW w:w="8268"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0" w:line="415" w:lineRule="exact"/>
              <w:ind w:left="210" w:right="0" w:firstLine="0"/>
            </w:pPr>
            <w:r/>
            <w:r>
              <w:rPr lang="zh-CN" sz="19" baseline="0" dirty="0">
                <w:jc w:val="left"/>
                <w:rFonts w:ascii="宋体" w:hAnsi="宋体" w:cs="宋体"/>
                <w:color w:val="333333"/>
                <w:sz w:val="19"/>
                <w:szCs w:val="19"/>
              </w:rPr>
              <w:t>void setTime(long time)</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用自</w:t>
            </w:r>
            <w:r>
              <w:rPr lang="zh-CN" sz="19" baseline="0" dirty="0">
                <w:jc w:val="left"/>
                <w:rFonts w:ascii="宋体" w:hAnsi="宋体" w:cs="宋体"/>
                <w:color w:val="333333"/>
                <w:sz w:val="19"/>
                <w:szCs w:val="19"/>
              </w:rPr>
              <w:t>1970</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月</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日</w:t>
            </w:r>
            <w:r>
              <w:rPr lang="zh-CN" sz="19" baseline="0" dirty="0">
                <w:jc w:val="left"/>
                <w:rFonts w:ascii="宋体" w:hAnsi="宋体" w:cs="宋体"/>
                <w:color w:val="333333"/>
                <w:sz w:val="19"/>
                <w:szCs w:val="19"/>
              </w:rPr>
              <w:t>00:00:00 GMT</w:t>
            </w:r>
            <w:r>
              <w:rPr lang="zh-CN" sz="19" baseline="0" dirty="0">
                <w:jc w:val="left"/>
                <w:rFonts w:ascii="微软雅黑" w:hAnsi="微软雅黑" w:cs="微软雅黑"/>
                <w:color w:val="333333"/>
                <w:sz w:val="19"/>
                <w:szCs w:val="19"/>
              </w:rPr>
              <w:t>以后</w:t>
            </w:r>
            <w:r>
              <w:rPr lang="zh-CN" sz="19" baseline="0" dirty="0">
                <w:jc w:val="left"/>
                <w:rFonts w:ascii="宋体" w:hAnsi="宋体" w:cs="宋体"/>
                <w:color w:val="333333"/>
                <w:sz w:val="19"/>
                <w:szCs w:val="19"/>
              </w:rPr>
              <w:t>time</w:t>
            </w:r>
            <w:r>
              <w:rPr lang="zh-CN" sz="19" baseline="0" dirty="0">
                <w:jc w:val="left"/>
                <w:rFonts w:ascii="微软雅黑" w:hAnsi="微软雅黑" w:cs="微软雅黑"/>
                <w:color w:val="333333"/>
                <w:sz w:val="19"/>
                <w:szCs w:val="19"/>
              </w:rPr>
              <w:t>毫秒数设置时间和日</w:t>
            </w:r>
            <w:r>
              <w:rPr>
                <w:rFonts w:ascii="Times New Roman" w:hAnsi="Times New Roman" w:cs="Times New Roman"/>
                <w:sz w:val="19"/>
                <w:szCs w:val="19"/>
              </w:rPr>
              <w:t> </w:t>
            </w:r>
            <w:r/>
          </w:p>
          <w:p>
            <w:pPr>
              <w:rPr>
                <w:rFonts w:ascii="Times New Roman" w:hAnsi="Times New Roman" w:cs="Times New Roman"/>
                <w:color w:val="010302"/>
              </w:rPr>
              <w:spacing w:before="0" w:after="129" w:line="143" w:lineRule="exact"/>
              <w:ind w:left="210" w:right="0" w:firstLine="0"/>
            </w:pPr>
            <w:r/>
            <w:r>
              <w:rPr lang="zh-CN" sz="19" baseline="0" dirty="0">
                <w:jc w:val="left"/>
                <w:rFonts w:ascii="微软雅黑" w:hAnsi="微软雅黑" w:cs="微软雅黑"/>
                <w:color w:val="333333"/>
                <w:sz w:val="19"/>
                <w:szCs w:val="19"/>
              </w:rPr>
              <w:t>期。</w:t>
            </w:r>
            <w:r>
              <w:rPr>
                <w:rFonts w:ascii="Times New Roman" w:hAnsi="Times New Roman" w:cs="Times New Roman"/>
                <w:sz w:val="19"/>
                <w:szCs w:val="19"/>
              </w:rPr>
              <w:t> </w:t>
            </w:r>
            <w:r/>
            <w:r/>
          </w:p>
        </w:tc>
      </w:tr>
      <w:tr>
        <w:trPr>
          <w:trHeight w:hRule="exact" w:val="775"/>
        </w:trPr>
        <w:tc>
          <w:tcPr>
            <w:tcW w:w="630"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0" w:line="415" w:lineRule="exact"/>
              <w:ind w:left="190" w:right="-18" w:firstLine="0"/>
            </w:pPr>
            <w:r/>
            <w:r>
              <w:rPr lang="zh-CN" sz="19" baseline="0" dirty="0">
                <w:jc w:val="left"/>
                <w:rFonts w:ascii="宋体" w:hAnsi="宋体" w:cs="宋体"/>
                <w:color w:val="333333"/>
                <w:sz w:val="19"/>
                <w:szCs w:val="19"/>
              </w:rPr>
              <w:t>10</w:t>
            </w:r>
            <w:r>
              <w:rPr>
                <w:rFonts w:ascii="Times New Roman" w:hAnsi="Times New Roman" w:cs="Times New Roman"/>
                <w:sz w:val="19"/>
                <w:szCs w:val="19"/>
              </w:rPr>
              <w:t> </w:t>
            </w:r>
            <w:r/>
          </w:p>
        </w:tc>
        <w:tc>
          <w:tcPr>
            <w:tcW w:w="8268"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0" w:line="415" w:lineRule="exact"/>
              <w:ind w:left="210" w:right="0" w:firstLine="0"/>
            </w:pPr>
            <w:r/>
            <w:r>
              <w:rPr lang="zh-CN" sz="19" baseline="0" dirty="0">
                <w:jc w:val="left"/>
                <w:rFonts w:ascii="宋体" w:hAnsi="宋体" w:cs="宋体"/>
                <w:color w:val="333333"/>
                <w:spacing w:val="-7"/>
                <w:sz w:val="19"/>
                <w:szCs w:val="19"/>
              </w:rPr>
              <w:t>String toString( )</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把此</w:t>
            </w:r>
            <w:r>
              <w:rPr lang="zh-CN" sz="19" baseline="0" dirty="0">
                <w:jc w:val="left"/>
                <w:rFonts w:ascii="宋体" w:hAnsi="宋体" w:cs="宋体"/>
                <w:color w:val="333333"/>
                <w:spacing w:val="-7"/>
                <w:sz w:val="19"/>
                <w:szCs w:val="19"/>
              </w:rPr>
              <w:t> Date </w:t>
            </w:r>
            <w:r>
              <w:rPr lang="zh-CN" sz="19" baseline="0" dirty="0">
                <w:jc w:val="left"/>
                <w:rFonts w:ascii="微软雅黑" w:hAnsi="微软雅黑" w:cs="微软雅黑"/>
                <w:color w:val="333333"/>
                <w:sz w:val="19"/>
                <w:szCs w:val="19"/>
              </w:rPr>
              <w:t>对象转换为以下形式的</w:t>
            </w:r>
            <w:r>
              <w:rPr lang="zh-CN" sz="19" baseline="0" dirty="0">
                <w:jc w:val="left"/>
                <w:rFonts w:ascii="宋体" w:hAnsi="宋体" w:cs="宋体"/>
                <w:color w:val="333333"/>
                <w:spacing w:val="-12"/>
                <w:sz w:val="19"/>
                <w:szCs w:val="19"/>
              </w:rPr>
              <w:t> String</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0"/>
                <w:sz w:val="19"/>
                <w:szCs w:val="19"/>
              </w:rPr>
              <w:t> d</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 mon dd hh:mm:ss zzz</w:t>
            </w:r>
            <w:r>
              <w:rPr>
                <w:rFonts w:ascii="Times New Roman" w:hAnsi="Times New Roman" w:cs="Times New Roman"/>
                <w:sz w:val="19"/>
                <w:szCs w:val="19"/>
              </w:rPr>
              <w:t> </w:t>
            </w:r>
            <w:r/>
          </w:p>
          <w:p>
            <w:pPr>
              <w:rPr>
                <w:rFonts w:ascii="Times New Roman" w:hAnsi="Times New Roman" w:cs="Times New Roman"/>
                <w:color w:val="010302"/>
              </w:rPr>
              <w:spacing w:before="0" w:after="123" w:line="150" w:lineRule="exact"/>
              <w:ind w:left="210" w:right="0" w:firstLine="0"/>
            </w:pPr>
            <w:r/>
            <w:r>
              <w:rPr lang="zh-CN" sz="19" baseline="0" dirty="0">
                <w:jc w:val="left"/>
                <w:rFonts w:ascii="宋体" w:hAnsi="宋体" w:cs="宋体"/>
                <w:color w:val="333333"/>
                <w:spacing w:val="-7"/>
                <w:sz w:val="19"/>
                <w:szCs w:val="19"/>
              </w:rPr>
              <w:t>yyyy </w:t>
            </w:r>
            <w:r>
              <w:rPr lang="zh-CN" sz="19" baseline="0" dirty="0">
                <w:jc w:val="left"/>
                <w:rFonts w:ascii="微软雅黑" w:hAnsi="微软雅黑" w:cs="微软雅黑"/>
                <w:color w:val="333333"/>
                <w:sz w:val="19"/>
                <w:szCs w:val="19"/>
              </w:rPr>
              <w:t>其中：</w:t>
            </w:r>
            <w:r>
              <w:rPr lang="zh-CN" sz="19" baseline="0" dirty="0">
                <w:jc w:val="left"/>
                <w:rFonts w:ascii="宋体" w:hAnsi="宋体" w:cs="宋体"/>
                <w:color w:val="333333"/>
                <w:spacing w:val="-10"/>
                <w:sz w:val="19"/>
                <w:szCs w:val="19"/>
              </w:rPr>
              <w:t> d</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 </w:t>
            </w:r>
            <w:r>
              <w:rPr lang="zh-CN" sz="19" baseline="0" dirty="0">
                <w:jc w:val="left"/>
                <w:rFonts w:ascii="微软雅黑" w:hAnsi="微软雅黑" w:cs="微软雅黑"/>
                <w:color w:val="333333"/>
                <w:sz w:val="19"/>
                <w:szCs w:val="19"/>
              </w:rPr>
              <w:t>是一周中的某一天</w:t>
            </w:r>
            <w:r>
              <w:rPr lang="zh-CN" sz="19" baseline="0" dirty="0">
                <w:jc w:val="left"/>
                <w:rFonts w:ascii="宋体" w:hAnsi="宋体" w:cs="宋体"/>
                <w:color w:val="333333"/>
                <w:spacing w:val="-7"/>
                <w:sz w:val="19"/>
                <w:szCs w:val="19"/>
              </w:rPr>
              <w:t> (Sun, Mon, </w:t>
            </w:r>
            <w:r>
              <w:rPr lang="zh-CN" sz="19" baseline="0" dirty="0">
                <w:jc w:val="left"/>
                <w:rFonts w:ascii="宋体" w:hAnsi="宋体" w:cs="宋体"/>
                <w:color w:val="333333"/>
                <w:spacing w:val="-10"/>
                <w:sz w:val="19"/>
                <w:szCs w:val="19"/>
              </w:rPr>
              <w:t>T</w:t>
            </w:r>
            <w:r>
              <w:rPr lang="zh-CN" sz="19" baseline="0" dirty="0">
                <w:jc w:val="left"/>
                <w:rFonts w:ascii="宋体" w:hAnsi="宋体" w:cs="宋体"/>
                <w:color w:val="333333"/>
                <w:spacing w:val="-14"/>
                <w:sz w:val="19"/>
                <w:szCs w:val="19"/>
              </w:rPr>
              <w:t>ue, </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15"/>
                <w:sz w:val="19"/>
                <w:szCs w:val="19"/>
              </w:rPr>
              <w:t>ed, Thu, Fri, Sat)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r/>
          </w:p>
        </w:tc>
      </w:tr>
    </w:tbl>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4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243" w:after="0" w:line="257" w:lineRule="exact"/>
        <w:ind w:left="990" w:right="0" w:firstLine="0"/>
      </w:pPr>
      <w:r/>
      <w:r>
        <w:rPr lang="zh-CN" sz="19" baseline="0" dirty="0">
          <w:jc w:val="left"/>
          <w:rFonts w:ascii="微软雅黑" w:hAnsi="微软雅黑" w:cs="微软雅黑"/>
          <w:color w:val="333333"/>
          <w:sz w:val="19"/>
          <w:szCs w:val="19"/>
        </w:rPr>
        <w:t>【演示：获取当前日期时间】</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46" w:after="0" w:line="450" w:lineRule="exact"/>
        <w:ind w:left="990" w:right="1939" w:firstLine="0"/>
      </w:pPr>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中获取当前日期和时间很简单，使用</w:t>
      </w:r>
      <w:r>
        <w:rPr lang="zh-CN" sz="19" baseline="0" dirty="0">
          <w:jc w:val="left"/>
          <w:rFonts w:ascii="宋体" w:hAnsi="宋体" w:cs="宋体"/>
          <w:color w:val="333333"/>
          <w:spacing w:val="-7"/>
          <w:sz w:val="19"/>
          <w:szCs w:val="19"/>
        </w:rPr>
        <w:t> Date </w:t>
      </w:r>
      <w:r>
        <w:rPr lang="zh-CN" sz="19" baseline="0" dirty="0">
          <w:jc w:val="left"/>
          <w:rFonts w:ascii="微软雅黑" w:hAnsi="微软雅黑" w:cs="微软雅黑"/>
          <w:color w:val="333333"/>
          <w:sz w:val="19"/>
          <w:szCs w:val="19"/>
        </w:rPr>
        <w:t>对象的</w:t>
      </w:r>
      <w:r>
        <w:rPr lang="zh-CN" sz="19" baseline="0" dirty="0">
          <w:jc w:val="left"/>
          <w:rFonts w:ascii="宋体" w:hAnsi="宋体" w:cs="宋体"/>
          <w:color w:val="333333"/>
          <w:spacing w:val="-18"/>
          <w:sz w:val="19"/>
          <w:szCs w:val="19"/>
        </w:rPr>
        <w:t> toString() </w:t>
      </w:r>
      <w:r>
        <w:rPr lang="zh-CN" sz="19" baseline="0" dirty="0">
          <w:jc w:val="left"/>
          <w:rFonts w:ascii="微软雅黑" w:hAnsi="微软雅黑" w:cs="微软雅黑"/>
          <w:color w:val="333333"/>
          <w:sz w:val="19"/>
          <w:szCs w:val="19"/>
        </w:rPr>
        <w:t>方法来打印当前日期和时间</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如下所示：</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453" behindDoc="1" locked="0" layoutInCell="1" allowOverlap="1">
            <wp:simplePos x="0" y="0"/>
            <wp:positionH relativeFrom="page">
              <wp:posOffset>963889</wp:posOffset>
            </wp:positionH>
            <wp:positionV relativeFrom="line">
              <wp:posOffset>-167695</wp:posOffset>
            </wp:positionV>
            <wp:extent cx="5641423" cy="1400826"/>
            <wp:effectExtent l="0" t="0" r="0" b="0"/>
            <wp:wrapNone/>
            <wp:docPr id="441" name="Freeform 441"/>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35"/>
                            <a:pt x="2416" y="1847330"/>
                          </a:cubicBezTo>
                          <a:cubicBezTo>
                            <a:pt x="4028" y="1851212"/>
                            <a:pt x="6322" y="1854647"/>
                            <a:pt x="9298" y="1857611"/>
                          </a:cubicBezTo>
                          <a:cubicBezTo>
                            <a:pt x="12275" y="1860600"/>
                            <a:pt x="15709" y="1862907"/>
                            <a:pt x="19599" y="1864507"/>
                          </a:cubicBezTo>
                          <a:cubicBezTo>
                            <a:pt x="23489" y="1866107"/>
                            <a:pt x="27539" y="1866900"/>
                            <a:pt x="31750" y="1866900"/>
                          </a:cubicBezTo>
                          <a:lnTo>
                            <a:pt x="7486650" y="1866900"/>
                          </a:lnTo>
                          <a:cubicBezTo>
                            <a:pt x="7490859" y="1866900"/>
                            <a:pt x="7494909" y="1866107"/>
                            <a:pt x="7498798" y="1864507"/>
                          </a:cubicBezTo>
                          <a:cubicBezTo>
                            <a:pt x="7502690" y="1862907"/>
                            <a:pt x="7506123" y="1860600"/>
                            <a:pt x="7509099" y="1857611"/>
                          </a:cubicBezTo>
                          <a:cubicBezTo>
                            <a:pt x="7512076" y="1854647"/>
                            <a:pt x="7514370" y="1851212"/>
                            <a:pt x="7515981" y="1847317"/>
                          </a:cubicBezTo>
                          <a:cubicBezTo>
                            <a:pt x="7517593" y="1843435"/>
                            <a:pt x="7518400" y="1839392"/>
                            <a:pt x="7518400" y="18351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19"/>
                          </a:cubicBezTo>
                          <a:cubicBezTo>
                            <a:pt x="7494909" y="807"/>
                            <a:pt x="7490859" y="13"/>
                            <a:pt x="7486650" y="0"/>
                          </a:cubicBezTo>
                          <a:lnTo>
                            <a:pt x="31750" y="0"/>
                          </a:ln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52" behindDoc="1" locked="0" layoutInCell="1" allowOverlap="1">
            <wp:simplePos x="0" y="0"/>
            <wp:positionH relativeFrom="page">
              <wp:posOffset>963889</wp:posOffset>
            </wp:positionH>
            <wp:positionV relativeFrom="line">
              <wp:posOffset>-167695</wp:posOffset>
            </wp:positionV>
            <wp:extent cx="5641423" cy="1400826"/>
            <wp:effectExtent l="0" t="0" r="0" b="0"/>
            <wp:wrapNone/>
            <wp:docPr id="442" name="Freeform 442"/>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35"/>
                            <a:pt x="2416" y="1847330"/>
                          </a:cubicBezTo>
                          <a:cubicBezTo>
                            <a:pt x="4028" y="1851212"/>
                            <a:pt x="6322" y="1854647"/>
                            <a:pt x="9298" y="1857611"/>
                          </a:cubicBezTo>
                          <a:cubicBezTo>
                            <a:pt x="12275" y="1860600"/>
                            <a:pt x="15709" y="1862907"/>
                            <a:pt x="19599" y="1864507"/>
                          </a:cubicBezTo>
                          <a:cubicBezTo>
                            <a:pt x="23489" y="1866107"/>
                            <a:pt x="27539" y="1866900"/>
                            <a:pt x="31750" y="1866900"/>
                          </a:cubicBezTo>
                          <a:lnTo>
                            <a:pt x="7486650" y="1866900"/>
                          </a:lnTo>
                          <a:cubicBezTo>
                            <a:pt x="7490859" y="1866900"/>
                            <a:pt x="7494909" y="1866107"/>
                            <a:pt x="7498798" y="1864507"/>
                          </a:cubicBezTo>
                          <a:cubicBezTo>
                            <a:pt x="7502690" y="1862907"/>
                            <a:pt x="7506123" y="1860600"/>
                            <a:pt x="7509099" y="1857611"/>
                          </a:cubicBezTo>
                          <a:cubicBezTo>
                            <a:pt x="7512076" y="1854647"/>
                            <a:pt x="7514370" y="1851212"/>
                            <a:pt x="7515981" y="1847317"/>
                          </a:cubicBezTo>
                          <a:cubicBezTo>
                            <a:pt x="7517593" y="1843435"/>
                            <a:pt x="7518400" y="1839392"/>
                            <a:pt x="7518400" y="18351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19"/>
                          </a:cubicBezTo>
                          <a:cubicBezTo>
                            <a:pt x="7494909" y="807"/>
                            <a:pt x="7490859" y="13"/>
                            <a:pt x="7486650" y="0"/>
                          </a:cubicBezTo>
                          <a:lnTo>
                            <a:pt x="31750" y="0"/>
                          </a:ln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09" behindDoc="1" locked="0" layoutInCell="1" allowOverlap="1">
            <wp:simplePos x="0" y="0"/>
            <wp:positionH relativeFrom="page">
              <wp:posOffset>955954</wp:posOffset>
            </wp:positionH>
            <wp:positionV relativeFrom="line">
              <wp:posOffset>-156576</wp:posOffset>
            </wp:positionV>
            <wp:extent cx="292223" cy="1398885"/>
            <wp:effectExtent l="0" t="0" r="0" b="0"/>
            <wp:wrapNone/>
            <wp:docPr id="443" name="Picture 443"/>
            <wp:cNvGraphicFramePr>
              <a:graphicFrameLocks noChangeAspect="1"/>
            </wp:cNvGraphicFramePr>
            <a:graphic>
              <a:graphicData uri="http://schemas.openxmlformats.org/drawingml/2006/picture">
                <pic:pic xmlns:pic="http://schemas.openxmlformats.org/drawingml/2006/picture">
                  <pic:nvPicPr>
                    <pic:cNvPr id="443" name="Picture 443"/>
                    <pic:cNvPicPr>
                      <a:picLocks noChangeAspect="0" noChangeArrowheads="1"/>
                    </pic:cNvPicPr>
                  </pic:nvPicPr>
                  <pic:blipFill>
                    <a:blip r:embed="rId443">
                      <a:extLst>
                        <a:ext uri="{28A0092B-C50C-407E-A947-70E740481C1C}">
                          <a14:useLocalDpi xmlns:a14="http://schemas.microsoft.com/office/drawing/2010/main" val="0"/>
                        </a:ext>
                      </a:extLst>
                    </a:blip>
                    <a:srcRect/>
                    <a:stretch>
                      <a:fillRect/>
                    </a:stretch>
                  </pic:blipFill>
                  <pic:spPr>
                    <a:xfrm rot="0" flipH="0" flipV="0">
                      <a:off x="0" y="0"/>
                      <a:ext cx="292223" cy="1398885"/>
                    </a:xfrm>
                    <a:prstGeom prst="rect">
                      <a:avLst/>
                    </a:prstGeom>
                    <a:noFill/>
                  </pic:spPr>
                </pic:pic>
              </a:graphicData>
            </a:graphic>
          </wp:anchor>
        </w:drawing>
        <w:drawing>
          <wp:anchor simplePos="0" relativeHeight="251658489" behindDoc="1" locked="0" layoutInCell="1" allowOverlap="1">
            <wp:simplePos x="0" y="0"/>
            <wp:positionH relativeFrom="page">
              <wp:posOffset>968654</wp:posOffset>
            </wp:positionH>
            <wp:positionV relativeFrom="line">
              <wp:posOffset>-143872</wp:posOffset>
            </wp:positionV>
            <wp:extent cx="5593776" cy="1372238"/>
            <wp:effectExtent l="0" t="0" r="0" b="0"/>
            <wp:wrapNone/>
            <wp:docPr id="444" name="Freeform 444"/>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54" behindDoc="1" locked="0" layoutInCell="1" allowOverlap="1">
            <wp:simplePos x="0" y="0"/>
            <wp:positionH relativeFrom="page">
              <wp:posOffset>968654</wp:posOffset>
            </wp:positionH>
            <wp:positionV relativeFrom="line">
              <wp:posOffset>-143872</wp:posOffset>
            </wp:positionV>
            <wp:extent cx="5593776" cy="1372238"/>
            <wp:effectExtent l="0" t="0" r="0" b="0"/>
            <wp:wrapNone/>
            <wp:docPr id="445" name="Freeform 445"/>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初始化</w:t>
      </w:r>
      <w:r>
        <w:rPr lang="zh-CN" sz="17" baseline="0" dirty="0">
          <w:jc w:val="left"/>
          <w:rFonts w:ascii="Lucida Console" w:hAnsi="Lucida Console" w:cs="Lucida Console"/>
          <w:color w:val="AA5500"/>
          <w:sz w:val="17"/>
          <w:szCs w:val="17"/>
        </w:rPr>
        <w:t> Date </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使用</w:t>
      </w:r>
      <w:r>
        <w:rPr lang="zh-CN" sz="17" baseline="0" dirty="0">
          <w:jc w:val="left"/>
          <w:rFonts w:ascii="Lucida Console" w:hAnsi="Lucida Console" w:cs="Lucida Console"/>
          <w:color w:val="AA5500"/>
          <w:sz w:val="17"/>
          <w:szCs w:val="17"/>
        </w:rPr>
        <w:t> toString() </w:t>
      </w:r>
      <w:r>
        <w:rPr lang="zh-CN" sz="17" baseline="0" dirty="0">
          <w:jc w:val="left"/>
          <w:rFonts w:ascii="新宋体" w:hAnsi="新宋体" w:cs="新宋体"/>
          <w:color w:val="AA5500"/>
          <w:sz w:val="17"/>
          <w:szCs w:val="17"/>
        </w:rPr>
        <w:t>函数显示日期时间</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toString</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//Sat Apr 27 15:09:43 CST 2019</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58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【演示：日期比较】</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360" w:right="1391" w:firstLine="0"/>
        <w:jc w:val="right"/>
      </w:pPr>
      <w:r>
        <w:drawing>
          <wp:anchor simplePos="0" relativeHeight="251658456" behindDoc="0" locked="0" layoutInCell="1" allowOverlap="1">
            <wp:simplePos x="0" y="0"/>
            <wp:positionH relativeFrom="page">
              <wp:posOffset>1092536</wp:posOffset>
            </wp:positionH>
            <wp:positionV relativeFrom="line">
              <wp:posOffset>189592</wp:posOffset>
            </wp:positionV>
            <wp:extent cx="47647" cy="47647"/>
            <wp:effectExtent l="0" t="0" r="0" b="0"/>
            <wp:wrapNone/>
            <wp:docPr id="446" name="Freeform 446"/>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39"/>
                            <a:pt x="57177" y="12304"/>
                            <a:pt x="54201" y="9315"/>
                          </a:cubicBezTo>
                          <a:cubicBezTo>
                            <a:pt x="51222" y="6350"/>
                            <a:pt x="47790" y="4056"/>
                            <a:pt x="43900" y="2444"/>
                          </a:cubicBezTo>
                          <a:cubicBezTo>
                            <a:pt x="40010" y="819"/>
                            <a:pt x="35960" y="13"/>
                            <a:pt x="31750" y="0"/>
                          </a:cubicBez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ubicBezTo>
                            <a:pt x="0" y="35992"/>
                            <a:pt x="805" y="40035"/>
                            <a:pt x="2416" y="43930"/>
                          </a:cubicBezTo>
                          <a:cubicBezTo>
                            <a:pt x="4028" y="47824"/>
                            <a:pt x="6322" y="51259"/>
                            <a:pt x="9298" y="54211"/>
                          </a:cubicBezTo>
                          <a:cubicBezTo>
                            <a:pt x="12275" y="57200"/>
                            <a:pt x="15709" y="59507"/>
                            <a:pt x="19599" y="61107"/>
                          </a:cubicBezTo>
                          <a:cubicBezTo>
                            <a:pt x="23489" y="62707"/>
                            <a:pt x="27539" y="63500"/>
                            <a:pt x="31750" y="63500"/>
                          </a:cubicBezTo>
                          <a:cubicBezTo>
                            <a:pt x="35960" y="63500"/>
                            <a:pt x="40010" y="62707"/>
                            <a:pt x="43900" y="61107"/>
                          </a:cubicBezTo>
                          <a:cubicBezTo>
                            <a:pt x="47790" y="59507"/>
                            <a:pt x="51222" y="57200"/>
                            <a:pt x="54201" y="54211"/>
                          </a:cubicBezTo>
                          <a:cubicBezTo>
                            <a:pt x="57177" y="51259"/>
                            <a:pt x="59471" y="47824"/>
                            <a:pt x="61083" y="43930"/>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pacing w:val="-9"/>
          <w:sz w:val="19"/>
          <w:szCs w:val="19"/>
        </w:rPr>
        <w:t> getTime() </w:t>
      </w:r>
      <w:r>
        <w:rPr lang="zh-CN" sz="19" baseline="0" dirty="0">
          <w:jc w:val="left"/>
          <w:rFonts w:ascii="微软雅黑" w:hAnsi="微软雅黑" w:cs="微软雅黑"/>
          <w:color w:val="333333"/>
          <w:sz w:val="19"/>
          <w:szCs w:val="19"/>
        </w:rPr>
        <w:t>方法获取两个日期（自</w:t>
      </w:r>
      <w:r>
        <w:rPr lang="zh-CN" sz="19" baseline="0" dirty="0">
          <w:jc w:val="left"/>
          <w:rFonts w:ascii="宋体" w:hAnsi="宋体" w:cs="宋体"/>
          <w:color w:val="333333"/>
          <w:sz w:val="19"/>
          <w:szCs w:val="19"/>
        </w:rPr>
        <w:t>1970</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月</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日经历的毫秒数值），然后比较这两个值。</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6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48" name="Freeform 4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49" name="Freeform 4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50" name="Freeform 4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51" name="Freeform 4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52" name="Freeform 4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53" name="Freeform 4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54" name="Freeform 4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55" name="Freeform 4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56" name="Freeform 4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57" name="Freeform 4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58" name="Freeform 4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59" name="Freeform 4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650"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drawing>
          <wp:anchor simplePos="0" relativeHeight="251658243" behindDoc="1" locked="0" layoutInCell="1" allowOverlap="1">
            <wp:simplePos x="0" y="0"/>
            <wp:positionH relativeFrom="page">
              <wp:posOffset>1249772</wp:posOffset>
            </wp:positionH>
            <wp:positionV relativeFrom="line">
              <wp:posOffset>-167694</wp:posOffset>
            </wp:positionV>
            <wp:extent cx="5355540" cy="1400826"/>
            <wp:effectExtent l="0" t="0" r="0" b="0"/>
            <wp:wrapNone/>
            <wp:docPr id="460" name="Freeform 460"/>
            <wp:cNvGraphicFramePr/>
            <a:graphic>
              <a:graphicData uri="http://schemas.microsoft.com/office/word/2010/wordprocessingShape">
                <wps:wsp>
                  <wps:cNvCnPr/>
                  <wps:spPr>
                    <a:xfrm rot="0" flipH="0" flipV="1">
                      <a:off x="0" y="0"/>
                      <a:ext cx="5355540" cy="1400826"/>
                    </a:xfrm>
                    <a:custGeom>
                      <a:rect l="l" t="t" r="r" b="b"/>
                      <a:pathLst>
                        <a:path w="7137400" h="1866900">
                          <a:moveTo>
                            <a:pt x="0" y="31750"/>
                          </a:moveTo>
                          <a:lnTo>
                            <a:pt x="0" y="1835150"/>
                          </a:lnTo>
                          <a:cubicBezTo>
                            <a:pt x="0" y="1839392"/>
                            <a:pt x="805" y="1843435"/>
                            <a:pt x="2416" y="1847330"/>
                          </a:cubicBezTo>
                          <a:cubicBezTo>
                            <a:pt x="4028" y="1851212"/>
                            <a:pt x="6322" y="1854635"/>
                            <a:pt x="9298" y="1857611"/>
                          </a:cubicBezTo>
                          <a:cubicBezTo>
                            <a:pt x="12275" y="1860600"/>
                            <a:pt x="15709" y="1862907"/>
                            <a:pt x="19599" y="1864494"/>
                          </a:cubicBezTo>
                          <a:cubicBezTo>
                            <a:pt x="23489" y="1866094"/>
                            <a:pt x="27539" y="1866900"/>
                            <a:pt x="31750" y="1866900"/>
                          </a:cubicBezTo>
                          <a:lnTo>
                            <a:pt x="7105650" y="1866900"/>
                          </a:lnTo>
                          <a:cubicBezTo>
                            <a:pt x="7109859" y="1866900"/>
                            <a:pt x="7113909" y="1866107"/>
                            <a:pt x="7117798" y="1864507"/>
                          </a:cubicBezTo>
                          <a:cubicBezTo>
                            <a:pt x="7121690" y="1862907"/>
                            <a:pt x="7125123" y="1860600"/>
                            <a:pt x="7128099" y="1857611"/>
                          </a:cubicBezTo>
                          <a:cubicBezTo>
                            <a:pt x="7131076" y="1854635"/>
                            <a:pt x="7133370" y="1851212"/>
                            <a:pt x="7134981" y="1847330"/>
                          </a:cubicBezTo>
                          <a:cubicBezTo>
                            <a:pt x="7136593" y="1843435"/>
                            <a:pt x="7137400" y="1839392"/>
                            <a:pt x="7137400" y="1835150"/>
                          </a:cubicBezTo>
                          <a:lnTo>
                            <a:pt x="7137400" y="31750"/>
                          </a:lnTo>
                          <a:cubicBezTo>
                            <a:pt x="7137400" y="27559"/>
                            <a:pt x="7136593" y="23528"/>
                            <a:pt x="7134981" y="19633"/>
                          </a:cubicBezTo>
                          <a:cubicBezTo>
                            <a:pt x="7133370" y="15751"/>
                            <a:pt x="7131076" y="12304"/>
                            <a:pt x="7128099" y="9315"/>
                          </a:cubicBezTo>
                          <a:cubicBezTo>
                            <a:pt x="7125123" y="6350"/>
                            <a:pt x="7121690" y="4056"/>
                            <a:pt x="7117798" y="2444"/>
                          </a:cubicBezTo>
                          <a:cubicBezTo>
                            <a:pt x="7113909" y="831"/>
                            <a:pt x="7109859" y="25"/>
                            <a:pt x="7105650" y="0"/>
                          </a:cubicBezTo>
                          <a:lnTo>
                            <a:pt x="31750" y="0"/>
                          </a:lnTo>
                          <a:cubicBezTo>
                            <a:pt x="27539" y="25"/>
                            <a:pt x="23489" y="831"/>
                            <a:pt x="19599" y="2456"/>
                          </a:cubicBezTo>
                          <a:cubicBezTo>
                            <a:pt x="15709" y="4056"/>
                            <a:pt x="12275" y="6350"/>
                            <a:pt x="9298" y="9315"/>
                          </a:cubicBezTo>
                          <a:cubicBezTo>
                            <a:pt x="6322" y="12304"/>
                            <a:pt x="4028" y="15751"/>
                            <a:pt x="2416" y="19633"/>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1249772</wp:posOffset>
            </wp:positionH>
            <wp:positionV relativeFrom="line">
              <wp:posOffset>-167694</wp:posOffset>
            </wp:positionV>
            <wp:extent cx="5355540" cy="1400826"/>
            <wp:effectExtent l="0" t="0" r="0" b="0"/>
            <wp:wrapNone/>
            <wp:docPr id="461" name="Freeform 461"/>
            <wp:cNvGraphicFramePr/>
            <a:graphic>
              <a:graphicData uri="http://schemas.microsoft.com/office/word/2010/wordprocessingShape">
                <wps:wsp>
                  <wps:cNvCnPr/>
                  <wps:spPr>
                    <a:xfrm rot="0" flipH="0" flipV="1">
                      <a:off x="0" y="0"/>
                      <a:ext cx="5355540" cy="1400826"/>
                    </a:xfrm>
                    <a:custGeom>
                      <a:rect l="l" t="t" r="r" b="b"/>
                      <a:pathLst>
                        <a:path w="7137400" h="1866900">
                          <a:moveTo>
                            <a:pt x="0" y="31750"/>
                          </a:moveTo>
                          <a:lnTo>
                            <a:pt x="0" y="1835150"/>
                          </a:lnTo>
                          <a:cubicBezTo>
                            <a:pt x="0" y="1839392"/>
                            <a:pt x="805" y="1843435"/>
                            <a:pt x="2416" y="1847330"/>
                          </a:cubicBezTo>
                          <a:cubicBezTo>
                            <a:pt x="4028" y="1851212"/>
                            <a:pt x="6322" y="1854635"/>
                            <a:pt x="9298" y="1857611"/>
                          </a:cubicBezTo>
                          <a:cubicBezTo>
                            <a:pt x="12275" y="1860600"/>
                            <a:pt x="15709" y="1862907"/>
                            <a:pt x="19599" y="1864494"/>
                          </a:cubicBezTo>
                          <a:cubicBezTo>
                            <a:pt x="23489" y="1866094"/>
                            <a:pt x="27539" y="1866900"/>
                            <a:pt x="31750" y="1866900"/>
                          </a:cubicBezTo>
                          <a:lnTo>
                            <a:pt x="7105650" y="1866900"/>
                          </a:lnTo>
                          <a:cubicBezTo>
                            <a:pt x="7109859" y="1866900"/>
                            <a:pt x="7113909" y="1866107"/>
                            <a:pt x="7117798" y="1864507"/>
                          </a:cubicBezTo>
                          <a:cubicBezTo>
                            <a:pt x="7121690" y="1862907"/>
                            <a:pt x="7125123" y="1860600"/>
                            <a:pt x="7128099" y="1857611"/>
                          </a:cubicBezTo>
                          <a:cubicBezTo>
                            <a:pt x="7131076" y="1854635"/>
                            <a:pt x="7133370" y="1851212"/>
                            <a:pt x="7134981" y="1847330"/>
                          </a:cubicBezTo>
                          <a:cubicBezTo>
                            <a:pt x="7136593" y="1843435"/>
                            <a:pt x="7137400" y="1839392"/>
                            <a:pt x="7137400" y="1835150"/>
                          </a:cubicBezTo>
                          <a:lnTo>
                            <a:pt x="7137400" y="31750"/>
                          </a:lnTo>
                          <a:cubicBezTo>
                            <a:pt x="7137400" y="27559"/>
                            <a:pt x="7136593" y="23528"/>
                            <a:pt x="7134981" y="19633"/>
                          </a:cubicBezTo>
                          <a:cubicBezTo>
                            <a:pt x="7133370" y="15751"/>
                            <a:pt x="7131076" y="12304"/>
                            <a:pt x="7128099" y="9315"/>
                          </a:cubicBezTo>
                          <a:cubicBezTo>
                            <a:pt x="7125123" y="6350"/>
                            <a:pt x="7121690" y="4056"/>
                            <a:pt x="7117798" y="2444"/>
                          </a:cubicBezTo>
                          <a:cubicBezTo>
                            <a:pt x="7113909" y="831"/>
                            <a:pt x="7109859" y="25"/>
                            <a:pt x="7105650" y="0"/>
                          </a:cubicBezTo>
                          <a:lnTo>
                            <a:pt x="31750" y="0"/>
                          </a:lnTo>
                          <a:cubicBezTo>
                            <a:pt x="27539" y="25"/>
                            <a:pt x="23489" y="831"/>
                            <a:pt x="19599" y="2456"/>
                          </a:cubicBezTo>
                          <a:cubicBezTo>
                            <a:pt x="15709" y="4056"/>
                            <a:pt x="12275" y="6350"/>
                            <a:pt x="9298" y="9315"/>
                          </a:cubicBezTo>
                          <a:cubicBezTo>
                            <a:pt x="6322" y="12304"/>
                            <a:pt x="4028" y="15751"/>
                            <a:pt x="2416" y="19633"/>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10" behindDoc="1" locked="0" layoutInCell="1" allowOverlap="1">
            <wp:simplePos x="0" y="0"/>
            <wp:positionH relativeFrom="page">
              <wp:posOffset>1241837</wp:posOffset>
            </wp:positionH>
            <wp:positionV relativeFrom="line">
              <wp:posOffset>-156576</wp:posOffset>
            </wp:positionV>
            <wp:extent cx="292224" cy="1405458"/>
            <wp:effectExtent l="0" t="0" r="0" b="0"/>
            <wp:wrapNone/>
            <wp:docPr id="462" name="Picture 462"/>
            <wp:cNvGraphicFramePr>
              <a:graphicFrameLocks noChangeAspect="1"/>
            </wp:cNvGraphicFramePr>
            <a:graphic>
              <a:graphicData uri="http://schemas.openxmlformats.org/drawingml/2006/picture">
                <pic:pic xmlns:pic="http://schemas.openxmlformats.org/drawingml/2006/picture">
                  <pic:nvPicPr>
                    <pic:cNvPr id="462" name="Picture 462"/>
                    <pic:cNvPicPr>
                      <a:picLocks noChangeAspect="0" noChangeArrowheads="1"/>
                    </pic:cNvPicPr>
                  </pic:nvPicPr>
                  <pic:blipFill>
                    <a:blip r:embed="rId462">
                      <a:extLst>
                        <a:ext uri="{28A0092B-C50C-407E-A947-70E740481C1C}">
                          <a14:useLocalDpi xmlns:a14="http://schemas.microsoft.com/office/drawing/2010/main" val="0"/>
                        </a:ext>
                      </a:extLst>
                    </a:blip>
                    <a:srcRect/>
                    <a:stretch>
                      <a:fillRect/>
                    </a:stretch>
                  </pic:blipFill>
                  <pic:spPr>
                    <a:xfrm rot="0" flipH="0" flipV="0">
                      <a:off x="0" y="0"/>
                      <a:ext cx="292224" cy="1405458"/>
                    </a:xfrm>
                    <a:prstGeom prst="rect">
                      <a:avLst/>
                    </a:prstGeom>
                    <a:noFill/>
                  </pic:spPr>
                </pic:pic>
              </a:graphicData>
            </a:graphic>
          </wp:anchor>
        </w:drawing>
        <w:drawing>
          <wp:anchor simplePos="0" relativeHeight="251658323" behindDoc="1" locked="0" layoutInCell="1" allowOverlap="1">
            <wp:simplePos x="0" y="0"/>
            <wp:positionH relativeFrom="page">
              <wp:posOffset>1254537</wp:posOffset>
            </wp:positionH>
            <wp:positionV relativeFrom="line">
              <wp:posOffset>-143870</wp:posOffset>
            </wp:positionV>
            <wp:extent cx="5307893" cy="1372238"/>
            <wp:effectExtent l="0" t="0" r="0" b="0"/>
            <wp:wrapNone/>
            <wp:docPr id="463" name="Freeform 463"/>
            <wp:cNvGraphicFramePr/>
            <a:graphic>
              <a:graphicData uri="http://schemas.microsoft.com/office/word/2010/wordprocessingShape">
                <wps:wsp>
                  <wps:cNvCnPr/>
                  <wps:spPr>
                    <a:xfrm rot="0" flipH="0" flipV="1">
                      <a:off x="0" y="0"/>
                      <a:ext cx="5307893" cy="1372238"/>
                    </a:xfrm>
                    <a:custGeom>
                      <a:rect l="l" t="t" r="r" b="b"/>
                      <a:pathLst>
                        <a:path w="7073900" h="1828800">
                          <a:moveTo>
                            <a:pt x="0" y="1828800"/>
                          </a:moveTo>
                          <a:lnTo>
                            <a:pt x="7073900" y="1828800"/>
                          </a:lnTo>
                          <a:lnTo>
                            <a:pt x="7073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1254537</wp:posOffset>
            </wp:positionH>
            <wp:positionV relativeFrom="line">
              <wp:posOffset>-143870</wp:posOffset>
            </wp:positionV>
            <wp:extent cx="5307893" cy="1372238"/>
            <wp:effectExtent l="0" t="0" r="0" b="0"/>
            <wp:wrapNone/>
            <wp:docPr id="464" name="Freeform 464"/>
            <wp:cNvGraphicFramePr/>
            <a:graphic>
              <a:graphicData uri="http://schemas.microsoft.com/office/word/2010/wordprocessingShape">
                <wps:wsp>
                  <wps:cNvCnPr/>
                  <wps:spPr>
                    <a:xfrm rot="0" flipH="0" flipV="1">
                      <a:off x="0" y="0"/>
                      <a:ext cx="5307893" cy="1372238"/>
                    </a:xfrm>
                    <a:custGeom>
                      <a:rect l="l" t="t" r="r" b="b"/>
                      <a:pathLst>
                        <a:path w="7073900" h="1828800">
                          <a:moveTo>
                            <a:pt x="0" y="1828800"/>
                          </a:moveTo>
                          <a:lnTo>
                            <a:pt x="7073900" y="1828800"/>
                          </a:lnTo>
                          <a:lnTo>
                            <a:pt x="7073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初始化</w:t>
      </w:r>
      <w:r>
        <w:rPr lang="zh-CN" sz="17" baseline="0" dirty="0">
          <w:jc w:val="left"/>
          <w:rFonts w:ascii="Lucida Console" w:hAnsi="Lucida Console" w:cs="Lucida Console"/>
          <w:color w:val="AA5500"/>
          <w:sz w:val="17"/>
          <w:szCs w:val="17"/>
        </w:rPr>
        <w:t> Date </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83"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time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getTime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time2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getTime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time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time2</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45" behindDoc="0" locked="0" layoutInCell="1" allowOverlap="1">
            <wp:simplePos x="0" y="0"/>
            <wp:positionH relativeFrom="page">
              <wp:posOffset>1092536</wp:posOffset>
            </wp:positionH>
            <wp:positionV relativeFrom="paragraph">
              <wp:posOffset>86907</wp:posOffset>
            </wp:positionV>
            <wp:extent cx="47647" cy="47647"/>
            <wp:effectExtent l="0" t="0" r="0" b="0"/>
            <wp:wrapNone/>
            <wp:docPr id="465" name="Freeform 465"/>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39"/>
                            <a:pt x="57177" y="12304"/>
                            <a:pt x="54201" y="9315"/>
                          </a:cubicBezTo>
                          <a:cubicBezTo>
                            <a:pt x="51222" y="6350"/>
                            <a:pt x="47790" y="4068"/>
                            <a:pt x="43900" y="2444"/>
                          </a:cubicBezTo>
                          <a:cubicBezTo>
                            <a:pt x="40010" y="819"/>
                            <a:pt x="35960" y="13"/>
                            <a:pt x="31750" y="0"/>
                          </a:cubicBezTo>
                          <a:cubicBezTo>
                            <a:pt x="27539" y="13"/>
                            <a:pt x="23489" y="819"/>
                            <a:pt x="19599" y="2444"/>
                          </a:cubicBezTo>
                          <a:cubicBezTo>
                            <a:pt x="15709" y="4068"/>
                            <a:pt x="12275" y="6350"/>
                            <a:pt x="9298" y="9315"/>
                          </a:cubicBezTo>
                          <a:cubicBezTo>
                            <a:pt x="6322" y="12304"/>
                            <a:pt x="4028" y="15739"/>
                            <a:pt x="2416" y="19621"/>
                          </a:cubicBezTo>
                          <a:cubicBezTo>
                            <a:pt x="805" y="23515"/>
                            <a:pt x="0" y="27546"/>
                            <a:pt x="0" y="31750"/>
                          </a:cubicBezTo>
                          <a:cubicBezTo>
                            <a:pt x="0" y="35992"/>
                            <a:pt x="805" y="40035"/>
                            <a:pt x="2416" y="43930"/>
                          </a:cubicBezTo>
                          <a:cubicBezTo>
                            <a:pt x="4028" y="47812"/>
                            <a:pt x="6322" y="51247"/>
                            <a:pt x="9298" y="54211"/>
                          </a:cubicBezTo>
                          <a:cubicBezTo>
                            <a:pt x="12275" y="57200"/>
                            <a:pt x="15709" y="59507"/>
                            <a:pt x="19599" y="61107"/>
                          </a:cubicBezTo>
                          <a:cubicBezTo>
                            <a:pt x="23489" y="62707"/>
                            <a:pt x="27539" y="63500"/>
                            <a:pt x="31750" y="63500"/>
                          </a:cubicBezTo>
                          <a:cubicBezTo>
                            <a:pt x="35960" y="63500"/>
                            <a:pt x="40010" y="62694"/>
                            <a:pt x="43900" y="61094"/>
                          </a:cubicBezTo>
                          <a:cubicBezTo>
                            <a:pt x="47790" y="59507"/>
                            <a:pt x="51222" y="57200"/>
                            <a:pt x="54201" y="54211"/>
                          </a:cubicBezTo>
                          <a:cubicBezTo>
                            <a:pt x="57177" y="51247"/>
                            <a:pt x="59471" y="47824"/>
                            <a:pt x="61083" y="43942"/>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p>
    <w:p>
      <w:pPr>
        <w:spacing w:line="240" w:lineRule="auto"/>
        <w:rPr>
          <w:rFonts w:ascii="Times New Roman" w:hAnsi="Times New Roman"/>
          <w:color w:val="000000" w:themeColor="text1"/>
          <w:sz w:val="24"/>
          <w:szCs w:val="24"/>
          <w:lang w:val="zh-CN"/>
        </w:rPr>
      </w:pPr>
      <w:r/>
    </w:p>
    <w:p>
      <w:pPr>
        <w:spacing w:after="10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68" behindDoc="1" locked="0" layoutInCell="1" allowOverlap="1">
            <wp:simplePos x="0" y="0"/>
            <wp:positionH relativeFrom="page">
              <wp:posOffset>963889</wp:posOffset>
            </wp:positionH>
            <wp:positionV relativeFrom="line">
              <wp:posOffset>-46963</wp:posOffset>
            </wp:positionV>
            <wp:extent cx="5641423" cy="714707"/>
            <wp:effectExtent l="0" t="0" r="0" b="0"/>
            <wp:wrapNone/>
            <wp:docPr id="466" name="Freeform 466"/>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92"/>
                            <a:pt x="805" y="929035"/>
                            <a:pt x="2416" y="932930"/>
                          </a:cubicBezTo>
                          <a:cubicBezTo>
                            <a:pt x="4028" y="936812"/>
                            <a:pt x="6322" y="940247"/>
                            <a:pt x="9298" y="943211"/>
                          </a:cubicBezTo>
                          <a:cubicBezTo>
                            <a:pt x="12275" y="946200"/>
                            <a:pt x="15709" y="948507"/>
                            <a:pt x="19599" y="950094"/>
                          </a:cubicBezTo>
                          <a:cubicBezTo>
                            <a:pt x="23489" y="951694"/>
                            <a:pt x="27539" y="952500"/>
                            <a:pt x="31750" y="952500"/>
                          </a:cubicBezTo>
                          <a:lnTo>
                            <a:pt x="7486650" y="952500"/>
                          </a:lnTo>
                          <a:cubicBezTo>
                            <a:pt x="7490859" y="952500"/>
                            <a:pt x="7494909" y="951707"/>
                            <a:pt x="7498798" y="950107"/>
                          </a:cubicBezTo>
                          <a:cubicBezTo>
                            <a:pt x="7502690" y="948507"/>
                            <a:pt x="7506123" y="946200"/>
                            <a:pt x="7509099" y="943211"/>
                          </a:cubicBezTo>
                          <a:cubicBezTo>
                            <a:pt x="7512076" y="940247"/>
                            <a:pt x="7514370" y="936812"/>
                            <a:pt x="7515981" y="932917"/>
                          </a:cubicBezTo>
                          <a:cubicBezTo>
                            <a:pt x="7517593" y="929035"/>
                            <a:pt x="7518400" y="924992"/>
                            <a:pt x="7518400" y="920750"/>
                          </a:cubicBezTo>
                          <a:lnTo>
                            <a:pt x="7518400" y="31750"/>
                          </a:lnTo>
                          <a:cubicBezTo>
                            <a:pt x="7518400" y="27546"/>
                            <a:pt x="7517593" y="23528"/>
                            <a:pt x="7515981" y="19633"/>
                          </a:cubicBezTo>
                          <a:cubicBezTo>
                            <a:pt x="7514370" y="15751"/>
                            <a:pt x="7512076" y="12304"/>
                            <a:pt x="7509099" y="9315"/>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15"/>
                          </a:cubicBezTo>
                          <a:cubicBezTo>
                            <a:pt x="6322" y="12304"/>
                            <a:pt x="4028" y="15751"/>
                            <a:pt x="2416" y="19633"/>
                          </a:cubicBezTo>
                          <a:cubicBezTo>
                            <a:pt x="805" y="23528"/>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7" behindDoc="1" locked="0" layoutInCell="1" allowOverlap="1">
            <wp:simplePos x="0" y="0"/>
            <wp:positionH relativeFrom="page">
              <wp:posOffset>963889</wp:posOffset>
            </wp:positionH>
            <wp:positionV relativeFrom="line">
              <wp:posOffset>-46963</wp:posOffset>
            </wp:positionV>
            <wp:extent cx="5641423" cy="714707"/>
            <wp:effectExtent l="0" t="0" r="0" b="0"/>
            <wp:wrapNone/>
            <wp:docPr id="467" name="Freeform 467"/>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92"/>
                            <a:pt x="805" y="929035"/>
                            <a:pt x="2416" y="932930"/>
                          </a:cubicBezTo>
                          <a:cubicBezTo>
                            <a:pt x="4028" y="936812"/>
                            <a:pt x="6322" y="940247"/>
                            <a:pt x="9298" y="943211"/>
                          </a:cubicBezTo>
                          <a:cubicBezTo>
                            <a:pt x="12275" y="946200"/>
                            <a:pt x="15709" y="948507"/>
                            <a:pt x="19599" y="950094"/>
                          </a:cubicBezTo>
                          <a:cubicBezTo>
                            <a:pt x="23489" y="951694"/>
                            <a:pt x="27539" y="952500"/>
                            <a:pt x="31750" y="952500"/>
                          </a:cubicBezTo>
                          <a:lnTo>
                            <a:pt x="7486650" y="952500"/>
                          </a:lnTo>
                          <a:cubicBezTo>
                            <a:pt x="7490859" y="952500"/>
                            <a:pt x="7494909" y="951707"/>
                            <a:pt x="7498798" y="950107"/>
                          </a:cubicBezTo>
                          <a:cubicBezTo>
                            <a:pt x="7502690" y="948507"/>
                            <a:pt x="7506123" y="946200"/>
                            <a:pt x="7509099" y="943211"/>
                          </a:cubicBezTo>
                          <a:cubicBezTo>
                            <a:pt x="7512076" y="940247"/>
                            <a:pt x="7514370" y="936812"/>
                            <a:pt x="7515981" y="932917"/>
                          </a:cubicBezTo>
                          <a:cubicBezTo>
                            <a:pt x="7517593" y="929035"/>
                            <a:pt x="7518400" y="924992"/>
                            <a:pt x="7518400" y="920750"/>
                          </a:cubicBezTo>
                          <a:lnTo>
                            <a:pt x="7518400" y="31750"/>
                          </a:lnTo>
                          <a:cubicBezTo>
                            <a:pt x="7518400" y="27546"/>
                            <a:pt x="7517593" y="23528"/>
                            <a:pt x="7515981" y="19633"/>
                          </a:cubicBezTo>
                          <a:cubicBezTo>
                            <a:pt x="7514370" y="15751"/>
                            <a:pt x="7512076" y="12304"/>
                            <a:pt x="7509099" y="9315"/>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15"/>
                          </a:cubicBezTo>
                          <a:cubicBezTo>
                            <a:pt x="6322" y="12304"/>
                            <a:pt x="4028" y="15751"/>
                            <a:pt x="2416" y="19633"/>
                          </a:cubicBezTo>
                          <a:cubicBezTo>
                            <a:pt x="805" y="23528"/>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19" behindDoc="1" locked="0" layoutInCell="1" allowOverlap="1">
            <wp:simplePos x="0" y="0"/>
            <wp:positionH relativeFrom="page">
              <wp:posOffset>968654</wp:posOffset>
            </wp:positionH>
            <wp:positionV relativeFrom="line">
              <wp:posOffset>-23139</wp:posOffset>
            </wp:positionV>
            <wp:extent cx="5593776" cy="686119"/>
            <wp:effectExtent l="0" t="0" r="0" b="0"/>
            <wp:wrapNone/>
            <wp:docPr id="468" name="Freeform 468"/>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64" behindDoc="1" locked="0" layoutInCell="1" allowOverlap="1">
            <wp:simplePos x="0" y="0"/>
            <wp:positionH relativeFrom="page">
              <wp:posOffset>955954</wp:posOffset>
            </wp:positionH>
            <wp:positionV relativeFrom="line">
              <wp:posOffset>-35844</wp:posOffset>
            </wp:positionV>
            <wp:extent cx="292223" cy="712341"/>
            <wp:effectExtent l="0" t="0" r="0" b="0"/>
            <wp:wrapNone/>
            <wp:docPr id="469" name="Picture 469"/>
            <wp:cNvGraphicFramePr>
              <a:graphicFrameLocks noChangeAspect="1"/>
            </wp:cNvGraphicFramePr>
            <a:graphic>
              <a:graphicData uri="http://schemas.openxmlformats.org/drawingml/2006/picture">
                <pic:pic xmlns:pic="http://schemas.openxmlformats.org/drawingml/2006/picture">
                  <pic:nvPicPr>
                    <pic:cNvPr id="469" name="Picture 469"/>
                    <pic:cNvPicPr>
                      <a:picLocks noChangeAspect="0" noChangeArrowheads="1"/>
                    </pic:cNvPicPr>
                  </pic:nvPicPr>
                  <pic:blipFill>
                    <a:blip r:embed="rId469">
                      <a:extLst>
                        <a:ext uri="{28A0092B-C50C-407E-A947-70E740481C1C}">
                          <a14:useLocalDpi xmlns:a14="http://schemas.microsoft.com/office/drawing/2010/main" val="0"/>
                        </a:ext>
                      </a:extLst>
                    </a:blip>
                    <a:srcRect/>
                    <a:stretch>
                      <a:fillRect/>
                    </a:stretch>
                  </pic:blipFill>
                  <pic:spPr>
                    <a:xfrm rot="0" flipH="0" flipV="0">
                      <a:off x="0" y="0"/>
                      <a:ext cx="292223" cy="712341"/>
                    </a:xfrm>
                    <a:prstGeom prst="rect">
                      <a:avLst/>
                    </a:prstGeom>
                    <a:noFill/>
                  </pic:spPr>
                </pic:pic>
              </a:graphicData>
            </a:graphic>
          </wp:anchor>
        </w:drawing>
        <w:drawing>
          <wp:anchor simplePos="0" relativeHeight="251658269" behindDoc="1" locked="0" layoutInCell="1" allowOverlap="1">
            <wp:simplePos x="0" y="0"/>
            <wp:positionH relativeFrom="page">
              <wp:posOffset>968654</wp:posOffset>
            </wp:positionH>
            <wp:positionV relativeFrom="line">
              <wp:posOffset>-23139</wp:posOffset>
            </wp:positionV>
            <wp:extent cx="5593776" cy="686119"/>
            <wp:effectExtent l="0" t="0" r="0" b="0"/>
            <wp:wrapNone/>
            <wp:docPr id="470" name="Freeform 470"/>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0" w:right="-40" w:firstLine="0"/>
      </w:pPr>
      <w:r/>
      <w:r>
        <w:rPr lang="zh-CN" sz="19" baseline="0" dirty="0">
          <w:jc w:val="left"/>
          <w:rFonts w:ascii="微软雅黑" w:hAnsi="微软雅黑" w:cs="微软雅黑"/>
          <w:color w:val="333333"/>
          <w:sz w:val="19"/>
          <w:szCs w:val="19"/>
        </w:rPr>
        <w:t>使用方法</w:t>
      </w:r>
      <w:r>
        <w:rPr lang="zh-CN" sz="19" baseline="0" dirty="0">
          <w:jc w:val="left"/>
          <w:rFonts w:ascii="宋体" w:hAnsi="宋体" w:cs="宋体"/>
          <w:color w:val="333333"/>
          <w:spacing w:val="-3"/>
          <w:sz w:val="19"/>
          <w:szCs w:val="19"/>
        </w:rPr>
        <w:t> befo</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21"/>
          <w:sz w:val="19"/>
          <w:szCs w:val="19"/>
        </w:rPr>
        <w:t>e()</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21"/>
          <w:sz w:val="19"/>
          <w:szCs w:val="19"/>
        </w:rPr>
        <w:t>after() </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10"/>
          <w:sz w:val="19"/>
          <w:szCs w:val="19"/>
        </w:rPr>
        <w:t> equals()</w:t>
      </w:r>
      <w:r>
        <w:rPr lang="zh-CN" sz="19" baseline="0" dirty="0">
          <w:jc w:val="left"/>
          <w:rFonts w:ascii="微软雅黑" w:hAnsi="微软雅黑" w:cs="微软雅黑"/>
          <w:color w:val="333333"/>
          <w:sz w:val="19"/>
          <w:szCs w:val="19"/>
        </w:rPr>
        <w:t>。例如，一个月的</w:t>
      </w:r>
      <w:r>
        <w:rPr lang="zh-CN" sz="19" baseline="0" dirty="0">
          <w:jc w:val="left"/>
          <w:rFonts w:ascii="宋体" w:hAnsi="宋体" w:cs="宋体"/>
          <w:color w:val="333333"/>
          <w:sz w:val="19"/>
          <w:szCs w:val="19"/>
        </w:rPr>
        <w:t>12</w:t>
      </w:r>
      <w:r>
        <w:rPr lang="zh-CN" sz="19" baseline="0" dirty="0">
          <w:jc w:val="left"/>
          <w:rFonts w:ascii="微软雅黑" w:hAnsi="微软雅黑" w:cs="微软雅黑"/>
          <w:color w:val="333333"/>
          <w:sz w:val="19"/>
          <w:szCs w:val="19"/>
        </w:rPr>
        <w:t>号比</w:t>
      </w:r>
      <w:r>
        <w:rPr lang="zh-CN" sz="19" baseline="0" dirty="0">
          <w:jc w:val="left"/>
          <w:rFonts w:ascii="宋体" w:hAnsi="宋体" w:cs="宋体"/>
          <w:color w:val="333333"/>
          <w:sz w:val="19"/>
          <w:szCs w:val="19"/>
        </w:rPr>
        <w:t>18</w:t>
      </w:r>
      <w:r>
        <w:rPr lang="zh-CN" sz="19" baseline="0" dirty="0">
          <w:jc w:val="left"/>
          <w:rFonts w:ascii="微软雅黑" w:hAnsi="微软雅黑" w:cs="微软雅黑"/>
          <w:color w:val="333333"/>
          <w:sz w:val="19"/>
          <w:szCs w:val="19"/>
        </w:rPr>
        <w:t>号早，则</w:t>
      </w:r>
      <w:r>
        <w:rPr lang="zh-CN" sz="19" baseline="0" dirty="0">
          <w:jc w:val="left"/>
          <w:rFonts w:ascii="宋体" w:hAnsi="宋体" w:cs="宋体"/>
          <w:color w:val="333333"/>
          <w:spacing w:val="-10"/>
          <w:sz w:val="19"/>
          <w:szCs w:val="19"/>
        </w:rPr>
        <w: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3"/>
          <w:sz w:val="19"/>
          <w:szCs w:val="19"/>
        </w:rPr>
        <w:t>w Date(99, 2,  </w:t>
      </w:r>
      <w:r/>
      <w:r>
        <w:rPr lang="zh-CN" sz="19" baseline="0" dirty="0">
          <w:jc w:val="left"/>
          <w:rFonts w:ascii="宋体" w:hAnsi="宋体" w:cs="宋体"/>
          <w:color w:val="333333"/>
          <w:spacing w:val="-2"/>
          <w:sz w:val="19"/>
          <w:szCs w:val="19"/>
        </w:rPr>
        <w:t>12).befo</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2"/>
          <w:sz w:val="19"/>
          <w:szCs w:val="19"/>
        </w:rPr>
        <w:t>w Date (99, 2, 18)) </w:t>
      </w:r>
      <w:r>
        <w:rPr lang="zh-CN" sz="19" baseline="0" dirty="0">
          <w:jc w:val="left"/>
          <w:rFonts w:ascii="微软雅黑" w:hAnsi="微软雅黑" w:cs="微软雅黑"/>
          <w:color w:val="333333"/>
          <w:sz w:val="19"/>
          <w:szCs w:val="19"/>
        </w:rPr>
        <w:t>返回</w:t>
      </w:r>
      <w:r>
        <w:rPr lang="zh-CN" sz="19" baseline="0" dirty="0">
          <w:jc w:val="left"/>
          <w:rFonts w:ascii="宋体" w:hAnsi="宋体" w:cs="宋体"/>
          <w:color w:val="333333"/>
          <w:spacing w:val="-1"/>
          <w:sz w:val="19"/>
          <w:szCs w:val="19"/>
        </w:rPr>
        <w:t>true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85"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85" w:right="32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before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97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05</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before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99</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16</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before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95"/>
            <w:col w:w="8013" w:space="0"/>
          </w:cols>
          <w:docGrid w:linePitch="360"/>
        </w:sectPr>
        <w:spacing w:before="80" w:after="0" w:line="175" w:lineRule="exact"/>
        <w:ind w:left="85"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SimpleDateFormat	</w:t>
      </w:r>
      <w:hyperlink r:id="rId44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微软雅黑" w:hAnsi="微软雅黑" w:cs="微软雅黑"/>
          <w:color w:val="333333"/>
          <w:sz w:val="19"/>
          <w:szCs w:val="19"/>
        </w:rPr>
        <w:t>【演示：使用</w:t>
      </w:r>
      <w:r>
        <w:rPr lang="zh-CN" sz="19" baseline="0" dirty="0">
          <w:jc w:val="left"/>
          <w:rFonts w:ascii="宋体" w:hAnsi="宋体" w:cs="宋体"/>
          <w:color w:val="333333"/>
          <w:sz w:val="19"/>
          <w:szCs w:val="19"/>
        </w:rPr>
        <w:t> SimpleDateFormat </w:t>
      </w:r>
      <w:r>
        <w:rPr lang="zh-CN" sz="19" baseline="0" dirty="0">
          <w:jc w:val="left"/>
          <w:rFonts w:ascii="微软雅黑" w:hAnsi="微软雅黑" w:cs="微软雅黑"/>
          <w:color w:val="333333"/>
          <w:sz w:val="19"/>
          <w:szCs w:val="19"/>
        </w:rPr>
        <w:t>格式化日期】</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990" w:right="854" w:firstLine="0"/>
      </w:pPr>
      <w:r/>
      <w:r>
        <w:rPr lang="zh-CN" sz="19" baseline="0" dirty="0">
          <w:jc w:val="left"/>
          <w:rFonts w:ascii="宋体" w:hAnsi="宋体" w:cs="宋体"/>
          <w:color w:val="333333"/>
          <w:sz w:val="19"/>
          <w:szCs w:val="19"/>
        </w:rPr>
        <w:t>SimpleDateFormat </w:t>
      </w:r>
      <w:r>
        <w:rPr lang="zh-CN" sz="19" baseline="0" dirty="0">
          <w:jc w:val="left"/>
          <w:rFonts w:ascii="微软雅黑" w:hAnsi="微软雅黑" w:cs="微软雅黑"/>
          <w:color w:val="333333"/>
          <w:sz w:val="19"/>
          <w:szCs w:val="19"/>
        </w:rPr>
        <w:t>是一个以语言环境敏感的方式来格式化和分析日期的类。</w:t>
      </w:r>
      <w:r>
        <w:rPr lang="zh-CN" sz="19" baseline="0" dirty="0">
          <w:jc w:val="left"/>
          <w:rFonts w:ascii="宋体" w:hAnsi="宋体" w:cs="宋体"/>
          <w:color w:val="333333"/>
          <w:sz w:val="19"/>
          <w:szCs w:val="19"/>
        </w:rPr>
        <w:t>SimpleDateFormat </w:t>
      </w:r>
      <w:r>
        <w:rPr lang="zh-CN" sz="19" baseline="0" dirty="0">
          <w:jc w:val="left"/>
          <w:rFonts w:ascii="微软雅黑" w:hAnsi="微软雅黑" w:cs="微软雅黑"/>
          <w:color w:val="333333"/>
          <w:sz w:val="19"/>
          <w:szCs w:val="19"/>
        </w:rPr>
        <w:t>允许</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你选择任何用户自定义日期时间格式来运行。例如：</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93" behindDoc="1" locked="0" layoutInCell="1" allowOverlap="1">
            <wp:simplePos x="0" y="0"/>
            <wp:positionH relativeFrom="page">
              <wp:posOffset>963889</wp:posOffset>
            </wp:positionH>
            <wp:positionV relativeFrom="line">
              <wp:posOffset>-167691</wp:posOffset>
            </wp:positionV>
            <wp:extent cx="5641423" cy="886237"/>
            <wp:effectExtent l="0" t="0" r="0" b="0"/>
            <wp:wrapNone/>
            <wp:docPr id="471" name="Freeform 471"/>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92"/>
                            <a:pt x="805" y="1157635"/>
                            <a:pt x="2416" y="1161530"/>
                          </a:cubicBezTo>
                          <a:cubicBezTo>
                            <a:pt x="4028" y="1165412"/>
                            <a:pt x="6322" y="1168847"/>
                            <a:pt x="9298" y="1171811"/>
                          </a:cubicBezTo>
                          <a:cubicBezTo>
                            <a:pt x="12275" y="1174800"/>
                            <a:pt x="15709" y="1177107"/>
                            <a:pt x="19599" y="1178707"/>
                          </a:cubicBezTo>
                          <a:cubicBezTo>
                            <a:pt x="23489" y="1180307"/>
                            <a:pt x="27539" y="1181100"/>
                            <a:pt x="31750" y="1181100"/>
                          </a:cubicBezTo>
                          <a:lnTo>
                            <a:pt x="7486650" y="1181100"/>
                          </a:lnTo>
                          <a:cubicBezTo>
                            <a:pt x="7490859" y="1181100"/>
                            <a:pt x="7494909" y="1180307"/>
                            <a:pt x="7498798" y="1178707"/>
                          </a:cubicBezTo>
                          <a:cubicBezTo>
                            <a:pt x="7502690" y="1177107"/>
                            <a:pt x="7506123" y="1174800"/>
                            <a:pt x="7509099" y="1171811"/>
                          </a:cubicBezTo>
                          <a:cubicBezTo>
                            <a:pt x="7512076" y="1168847"/>
                            <a:pt x="7514370" y="1165412"/>
                            <a:pt x="7515981" y="1161517"/>
                          </a:cubicBezTo>
                          <a:cubicBezTo>
                            <a:pt x="7517593" y="1157635"/>
                            <a:pt x="7518400" y="1153592"/>
                            <a:pt x="7518400" y="1149350"/>
                          </a:cubicBezTo>
                          <a:lnTo>
                            <a:pt x="7518400" y="31750"/>
                          </a:lnTo>
                          <a:cubicBezTo>
                            <a:pt x="7518400" y="27559"/>
                            <a:pt x="7517593" y="23528"/>
                            <a:pt x="7515981" y="19633"/>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02"/>
                          </a:cubicBezTo>
                          <a:cubicBezTo>
                            <a:pt x="6322" y="12291"/>
                            <a:pt x="4028" y="15727"/>
                            <a:pt x="2416" y="19621"/>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2" behindDoc="1" locked="0" layoutInCell="1" allowOverlap="1">
            <wp:simplePos x="0" y="0"/>
            <wp:positionH relativeFrom="page">
              <wp:posOffset>963889</wp:posOffset>
            </wp:positionH>
            <wp:positionV relativeFrom="line">
              <wp:posOffset>-167691</wp:posOffset>
            </wp:positionV>
            <wp:extent cx="5641423" cy="886237"/>
            <wp:effectExtent l="0" t="0" r="0" b="0"/>
            <wp:wrapNone/>
            <wp:docPr id="472" name="Freeform 472"/>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92"/>
                            <a:pt x="805" y="1157635"/>
                            <a:pt x="2416" y="1161530"/>
                          </a:cubicBezTo>
                          <a:cubicBezTo>
                            <a:pt x="4028" y="1165412"/>
                            <a:pt x="6322" y="1168847"/>
                            <a:pt x="9298" y="1171811"/>
                          </a:cubicBezTo>
                          <a:cubicBezTo>
                            <a:pt x="12275" y="1174800"/>
                            <a:pt x="15709" y="1177107"/>
                            <a:pt x="19599" y="1178707"/>
                          </a:cubicBezTo>
                          <a:cubicBezTo>
                            <a:pt x="23489" y="1180307"/>
                            <a:pt x="27539" y="1181100"/>
                            <a:pt x="31750" y="1181100"/>
                          </a:cubicBezTo>
                          <a:lnTo>
                            <a:pt x="7486650" y="1181100"/>
                          </a:lnTo>
                          <a:cubicBezTo>
                            <a:pt x="7490859" y="1181100"/>
                            <a:pt x="7494909" y="1180307"/>
                            <a:pt x="7498798" y="1178707"/>
                          </a:cubicBezTo>
                          <a:cubicBezTo>
                            <a:pt x="7502690" y="1177107"/>
                            <a:pt x="7506123" y="1174800"/>
                            <a:pt x="7509099" y="1171811"/>
                          </a:cubicBezTo>
                          <a:cubicBezTo>
                            <a:pt x="7512076" y="1168847"/>
                            <a:pt x="7514370" y="1165412"/>
                            <a:pt x="7515981" y="1161517"/>
                          </a:cubicBezTo>
                          <a:cubicBezTo>
                            <a:pt x="7517593" y="1157635"/>
                            <a:pt x="7518400" y="1153592"/>
                            <a:pt x="7518400" y="1149350"/>
                          </a:cubicBezTo>
                          <a:lnTo>
                            <a:pt x="7518400" y="31750"/>
                          </a:lnTo>
                          <a:cubicBezTo>
                            <a:pt x="7518400" y="27559"/>
                            <a:pt x="7517593" y="23528"/>
                            <a:pt x="7515981" y="19633"/>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02"/>
                          </a:cubicBezTo>
                          <a:cubicBezTo>
                            <a:pt x="6322" y="12291"/>
                            <a:pt x="4028" y="15727"/>
                            <a:pt x="2416" y="19621"/>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63" behindDoc="1" locked="0" layoutInCell="1" allowOverlap="1">
            <wp:simplePos x="0" y="0"/>
            <wp:positionH relativeFrom="page">
              <wp:posOffset>955954</wp:posOffset>
            </wp:positionH>
            <wp:positionV relativeFrom="line">
              <wp:posOffset>-156571</wp:posOffset>
            </wp:positionV>
            <wp:extent cx="292223" cy="895523"/>
            <wp:effectExtent l="0" t="0" r="0" b="0"/>
            <wp:wrapNone/>
            <wp:docPr id="473" name="Picture 473"/>
            <wp:cNvGraphicFramePr>
              <a:graphicFrameLocks noChangeAspect="1"/>
            </wp:cNvGraphicFramePr>
            <a:graphic>
              <a:graphicData uri="http://schemas.openxmlformats.org/drawingml/2006/picture">
                <pic:pic xmlns:pic="http://schemas.openxmlformats.org/drawingml/2006/picture">
                  <pic:nvPicPr>
                    <pic:cNvPr id="473" name="Picture 473"/>
                    <pic:cNvPicPr>
                      <a:picLocks noChangeAspect="0" noChangeArrowheads="1"/>
                    </pic:cNvPicPr>
                  </pic:nvPicPr>
                  <pic:blipFill>
                    <a:blip r:embed="rId473">
                      <a:extLst>
                        <a:ext uri="{28A0092B-C50C-407E-A947-70E740481C1C}">
                          <a14:useLocalDpi xmlns:a14="http://schemas.microsoft.com/office/drawing/2010/main" val="0"/>
                        </a:ext>
                      </a:extLst>
                    </a:blip>
                    <a:srcRect/>
                    <a:stretch>
                      <a:fillRect/>
                    </a:stretch>
                  </pic:blipFill>
                  <pic:spPr>
                    <a:xfrm rot="0" flipH="0" flipV="0">
                      <a:off x="0" y="0"/>
                      <a:ext cx="292223" cy="895523"/>
                    </a:xfrm>
                    <a:prstGeom prst="rect">
                      <a:avLst/>
                    </a:prstGeom>
                    <a:noFill/>
                  </pic:spPr>
                </pic:pic>
              </a:graphicData>
            </a:graphic>
          </wp:anchor>
        </w:drawing>
        <w:drawing>
          <wp:anchor simplePos="0" relativeHeight="251658669" behindDoc="1" locked="0" layoutInCell="1" allowOverlap="1">
            <wp:simplePos x="0" y="0"/>
            <wp:positionH relativeFrom="page">
              <wp:posOffset>968654</wp:posOffset>
            </wp:positionH>
            <wp:positionV relativeFrom="line">
              <wp:posOffset>-143868</wp:posOffset>
            </wp:positionV>
            <wp:extent cx="5593776" cy="857648"/>
            <wp:effectExtent l="0" t="0" r="0" b="0"/>
            <wp:wrapNone/>
            <wp:docPr id="474" name="Freeform 474"/>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4" behindDoc="1" locked="0" layoutInCell="1" allowOverlap="1">
            <wp:simplePos x="0" y="0"/>
            <wp:positionH relativeFrom="page">
              <wp:posOffset>968654</wp:posOffset>
            </wp:positionH>
            <wp:positionV relativeFrom="line">
              <wp:posOffset>-143868</wp:posOffset>
            </wp:positionV>
            <wp:extent cx="5593776" cy="857648"/>
            <wp:effectExtent l="0" t="0" r="0" b="0"/>
            <wp:wrapNone/>
            <wp:docPr id="475" name="Freeform 475"/>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dNow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SimpleDateFormat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SimpleDateFormat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"yyyy-MM-dd hh:mm:ss"</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当前时间为</w:t>
      </w:r>
      <w:r>
        <w:rPr lang="zh-CN" sz="17" baseline="0" dirty="0">
          <w:jc w:val="left"/>
          <w:rFonts w:ascii="Lucida Console" w:hAnsi="Lucida Console" w:cs="Lucida Console"/>
          <w:color w:val="AA1111"/>
          <w:sz w:val="17"/>
          <w:szCs w:val="17"/>
        </w:rPr>
        <w:t>: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format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dNow</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55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13" w:after="0" w:line="382" w:lineRule="exact"/>
        <w:ind w:left="990" w:right="939" w:firstLine="0"/>
      </w:pPr>
      <w:r/>
      <w:r>
        <w:rPr lang="zh-CN" sz="19" baseline="0" dirty="0">
          <w:jc w:val="left"/>
          <w:rFonts w:ascii="微软雅黑" w:hAnsi="微软雅黑" w:cs="微软雅黑"/>
          <w:color w:val="333333"/>
          <w:sz w:val="19"/>
          <w:szCs w:val="19"/>
        </w:rPr>
        <w:t>其中</w:t>
      </w:r>
      <w:r>
        <w:rPr lang="zh-CN" sz="19" baseline="0" dirty="0">
          <w:jc w:val="left"/>
          <w:rFonts w:ascii="宋体" w:hAnsi="宋体" w:cs="宋体"/>
          <w:color w:val="333333"/>
          <w:spacing w:val="-13"/>
          <w:sz w:val="19"/>
          <w:szCs w:val="19"/>
        </w:rPr>
        <w:t> yyyy </w:t>
      </w:r>
      <w:r>
        <w:rPr lang="zh-CN" sz="19" baseline="0" dirty="0">
          <w:jc w:val="left"/>
          <w:rFonts w:ascii="微软雅黑" w:hAnsi="微软雅黑" w:cs="微软雅黑"/>
          <w:color w:val="333333"/>
          <w:sz w:val="19"/>
          <w:szCs w:val="19"/>
        </w:rPr>
        <w:t>是完整的公元年，</w:t>
      </w:r>
      <w:r>
        <w:rPr lang="zh-CN" sz="19" baseline="0" dirty="0">
          <w:jc w:val="left"/>
          <w:rFonts w:ascii="宋体" w:hAnsi="宋体" w:cs="宋体"/>
          <w:color w:val="333333"/>
          <w:sz w:val="19"/>
          <w:szCs w:val="19"/>
        </w:rPr>
        <w:t>MM </w:t>
      </w:r>
      <w:r>
        <w:rPr lang="zh-CN" sz="19" baseline="0" dirty="0">
          <w:jc w:val="left"/>
          <w:rFonts w:ascii="微软雅黑" w:hAnsi="微软雅黑" w:cs="微软雅黑"/>
          <w:color w:val="333333"/>
          <w:sz w:val="19"/>
          <w:szCs w:val="19"/>
        </w:rPr>
        <w:t>是月份，</w:t>
      </w:r>
      <w:r>
        <w:rPr lang="zh-CN" sz="19" baseline="0" dirty="0">
          <w:jc w:val="left"/>
          <w:rFonts w:ascii="宋体" w:hAnsi="宋体" w:cs="宋体"/>
          <w:color w:val="333333"/>
          <w:sz w:val="19"/>
          <w:szCs w:val="19"/>
        </w:rPr>
        <w:t>dd </w:t>
      </w:r>
      <w:r>
        <w:rPr lang="zh-CN" sz="19" baseline="0" dirty="0">
          <w:jc w:val="left"/>
          <w:rFonts w:ascii="微软雅黑" w:hAnsi="微软雅黑" w:cs="微软雅黑"/>
          <w:color w:val="333333"/>
          <w:sz w:val="19"/>
          <w:szCs w:val="19"/>
        </w:rPr>
        <w:t>是日期，</w:t>
      </w:r>
      <w:r>
        <w:rPr lang="zh-CN" sz="19" baseline="0" dirty="0">
          <w:jc w:val="left"/>
          <w:rFonts w:ascii="宋体" w:hAnsi="宋体" w:cs="宋体"/>
          <w:color w:val="333333"/>
          <w:sz w:val="19"/>
          <w:szCs w:val="19"/>
        </w:rPr>
        <w:t>HH:mm:ss </w:t>
      </w:r>
      <w:r>
        <w:rPr lang="zh-CN" sz="19" baseline="0" dirty="0">
          <w:jc w:val="left"/>
          <w:rFonts w:ascii="微软雅黑" w:hAnsi="微软雅黑" w:cs="微软雅黑"/>
          <w:color w:val="333333"/>
          <w:sz w:val="19"/>
          <w:szCs w:val="19"/>
        </w:rPr>
        <w:t>是时、分、秒。</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注意</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有的格式大写，有的格式小写，例如</w:t>
      </w:r>
      <w:r>
        <w:rPr lang="zh-CN" sz="19" baseline="0" dirty="0">
          <w:jc w:val="left"/>
          <w:rFonts w:ascii="宋体" w:hAnsi="宋体" w:cs="宋体"/>
          <w:color w:val="333333"/>
          <w:sz w:val="19"/>
          <w:szCs w:val="19"/>
        </w:rPr>
        <w:t> MM </w:t>
      </w:r>
      <w:r>
        <w:rPr lang="zh-CN" sz="19" baseline="0" dirty="0">
          <w:jc w:val="left"/>
          <w:rFonts w:ascii="微软雅黑" w:hAnsi="微软雅黑" w:cs="微软雅黑"/>
          <w:color w:val="333333"/>
          <w:sz w:val="19"/>
          <w:szCs w:val="19"/>
        </w:rPr>
        <w:t>是月份，</w:t>
      </w:r>
      <w:r>
        <w:rPr lang="zh-CN" sz="19" baseline="0" dirty="0">
          <w:jc w:val="left"/>
          <w:rFonts w:ascii="宋体" w:hAnsi="宋体" w:cs="宋体"/>
          <w:color w:val="333333"/>
          <w:sz w:val="19"/>
          <w:szCs w:val="19"/>
        </w:rPr>
        <w:t>mm </w:t>
      </w:r>
      <w:r>
        <w:rPr lang="zh-CN" sz="19" baseline="0" dirty="0">
          <w:jc w:val="left"/>
          <w:rFonts w:ascii="微软雅黑" w:hAnsi="微软雅黑" w:cs="微软雅黑"/>
          <w:color w:val="333333"/>
          <w:sz w:val="19"/>
          <w:szCs w:val="19"/>
        </w:rPr>
        <w:t>是分；</w:t>
      </w:r>
      <w:r>
        <w:rPr lang="zh-CN" sz="19" baseline="0" dirty="0">
          <w:jc w:val="left"/>
          <w:rFonts w:ascii="宋体" w:hAnsi="宋体" w:cs="宋体"/>
          <w:color w:val="333333"/>
          <w:sz w:val="19"/>
          <w:szCs w:val="19"/>
        </w:rPr>
        <w:t>HH </w:t>
      </w:r>
      <w:r>
        <w:rPr lang="zh-CN" sz="19" baseline="0" dirty="0">
          <w:jc w:val="left"/>
          <w:rFonts w:ascii="微软雅黑" w:hAnsi="微软雅黑" w:cs="微软雅黑"/>
          <w:color w:val="333333"/>
          <w:sz w:val="19"/>
          <w:szCs w:val="19"/>
        </w:rPr>
        <w:t>是</w:t>
      </w:r>
      <w:r>
        <w:rPr lang="zh-CN" sz="19" baseline="0" dirty="0">
          <w:jc w:val="left"/>
          <w:rFonts w:ascii="宋体" w:hAnsi="宋体" w:cs="宋体"/>
          <w:color w:val="333333"/>
          <w:spacing w:val="-14"/>
          <w:sz w:val="19"/>
          <w:szCs w:val="19"/>
        </w:rPr>
        <w:t> 24 </w:t>
      </w:r>
      <w:r>
        <w:rPr lang="zh-CN" sz="19" baseline="0" dirty="0">
          <w:jc w:val="left"/>
          <w:rFonts w:ascii="微软雅黑" w:hAnsi="微软雅黑" w:cs="微软雅黑"/>
          <w:color w:val="333333"/>
          <w:sz w:val="19"/>
          <w:szCs w:val="19"/>
        </w:rPr>
        <w:t>小时制，而</w:t>
      </w:r>
      <w:r>
        <w:rPr lang="zh-CN" sz="19" baseline="0" dirty="0">
          <w:jc w:val="left"/>
          <w:rFonts w:ascii="宋体" w:hAnsi="宋体" w:cs="宋体"/>
          <w:color w:val="333333"/>
          <w:spacing w:val="-10"/>
          <w:sz w:val="19"/>
          <w:szCs w:val="19"/>
        </w:rPr>
        <w:t> hh </w:t>
      </w:r>
      <w:r>
        <w:rPr lang="zh-CN" sz="19" baseline="0" dirty="0">
          <w:jc w:val="left"/>
          <w:rFonts w:ascii="微软雅黑" w:hAnsi="微软雅黑" w:cs="微软雅黑"/>
          <w:color w:val="333333"/>
          <w:sz w:val="19"/>
          <w:szCs w:val="19"/>
        </w:rPr>
        <w:t>是</w:t>
      </w:r>
      <w:r>
        <w:rPr lang="zh-CN" sz="19" baseline="0" dirty="0">
          <w:jc w:val="left"/>
          <w:rFonts w:ascii="宋体" w:hAnsi="宋体" w:cs="宋体"/>
          <w:color w:val="333333"/>
          <w:spacing w:val="-14"/>
          <w:sz w:val="19"/>
          <w:szCs w:val="19"/>
        </w:rPr>
        <w:t> 12 </w:t>
      </w:r>
      <w:r>
        <w:rPr lang="zh-CN" sz="19" baseline="0" dirty="0">
          <w:jc w:val="left"/>
          <w:rFonts w:ascii="微软雅黑" w:hAnsi="微软雅黑" w:cs="微软雅黑"/>
          <w:color w:val="333333"/>
          <w:spacing w:val="-6"/>
          <w:sz w:val="19"/>
          <w:szCs w:val="19"/>
        </w:rPr>
        <w:t>小时</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制。</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时间模式字符串用来指定时间格式。在此模式中，所有的</w:t>
      </w:r>
      <w:r>
        <w:rPr lang="zh-CN" sz="19" baseline="0" dirty="0">
          <w:jc w:val="left"/>
          <w:rFonts w:ascii="宋体" w:hAnsi="宋体" w:cs="宋体"/>
          <w:color w:val="333333"/>
          <w:spacing w:val="-15"/>
          <w:sz w:val="19"/>
          <w:szCs w:val="19"/>
        </w:rPr>
        <w:t> ASCII </w:t>
      </w:r>
      <w:r>
        <w:rPr lang="zh-CN" sz="19" baseline="0" dirty="0">
          <w:jc w:val="left"/>
          <w:rFonts w:ascii="微软雅黑" w:hAnsi="微软雅黑" w:cs="微软雅黑"/>
          <w:color w:val="333333"/>
          <w:sz w:val="19"/>
          <w:szCs w:val="19"/>
        </w:rPr>
        <w:t>字母被保留为模式字母，定义如下：</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4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77" name="Freeform 4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78" name="Freeform 4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79" name="Freeform 4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80" name="Freeform 4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81" name="Freeform 4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82" name="Freeform 4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83" name="Freeform 4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84" name="Freeform 4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85" name="Freeform 4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86" name="Freeform 4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87" name="Freeform 4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88" name="Freeform 4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spacing w:line="240" w:lineRule="auto"/>
        <w:rPr>
          <w:rFonts w:ascii="Times New Roman" w:hAnsi="Times New Roman"/>
          <w:color w:val="000000" w:themeColor="text1"/>
          <w:sz w:val="24"/>
          <w:szCs w:val="24"/>
          <w:lang w:val="zh-CN"/>
        </w:rPr>
      </w:pPr>
    </w:p>
    <w:tbl>
      <w:tblPr>
        <w:tblStyle w:val="TableGrid"/>
        <w:tblLayout w:type="fixed"/>
        <w:tblpPr w:leftFromText="0" w:rightFromText="0" w:vertAnchor="text" w:horzAnchor="page" w:tblpX="1510" w:tblpY="-166"/>
        <w:tblOverlap w:val="never"/>
        "
        <w:tblW w:w="8879" w:type="dxa"/>
        <w:tblLook w:val="04A0" w:firstRow="1" w:lastRow="0" w:firstColumn="1" w:lastColumn="0" w:noHBand="0" w:noVBand="1"/>
      </w:tblPr>
      <w:tblGrid>
        <w:gridCol w:w="1185"/>
        <w:gridCol w:w="3976"/>
        <w:gridCol w:w="3736"/>
      </w:tblGrid>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9" w:after="114" w:line="240" w:lineRule="auto"/>
              <w:ind w:left="190" w:right="-18" w:firstLine="0"/>
            </w:pPr>
            <w:r/>
            <w:r>
              <w:rPr lang="zh-CN" sz="19" baseline="0" dirty="0">
                <w:jc w:val="left"/>
                <w:rFonts w:ascii="微软雅黑" w:hAnsi="微软雅黑" w:cs="微软雅黑"/>
                <w:b/>
                <w:bCs/>
                <w:color w:val="333333"/>
                <w:sz w:val="19"/>
                <w:szCs w:val="19"/>
              </w:rPr>
              <w:t>字母</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9" w:after="114" w:line="240" w:lineRule="auto"/>
              <w:ind w:left="211" w:right="-18" w:firstLine="0"/>
            </w:pPr>
            <w:r/>
            <w:r>
              <w:rPr lang="zh-CN" sz="19" baseline="0" dirty="0">
                <w:jc w:val="left"/>
                <w:rFonts w:ascii="微软雅黑" w:hAnsi="微软雅黑" w:cs="微软雅黑"/>
                <w:b/>
                <w:bCs/>
                <w:color w:val="333333"/>
                <w:sz w:val="19"/>
                <w:szCs w:val="19"/>
              </w:rPr>
              <w:t>描述</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9" w:after="114" w:line="240" w:lineRule="auto"/>
              <w:ind w:left="210" w:right="0" w:firstLine="0"/>
            </w:pPr>
            <w:r/>
            <w:r>
              <w:rPr lang="zh-CN" sz="19" baseline="0" dirty="0">
                <w:jc w:val="left"/>
                <w:rFonts w:ascii="微软雅黑" w:hAnsi="微软雅黑" w:cs="微软雅黑"/>
                <w:b/>
                <w:bCs/>
                <w:color w:val="333333"/>
                <w:sz w:val="19"/>
                <w:szCs w:val="19"/>
              </w:rPr>
              <w:t>示例</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G</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1" w:right="-18" w:firstLine="0"/>
            </w:pPr>
            <w:r/>
            <w:r>
              <w:rPr lang="zh-CN" sz="19" baseline="0" dirty="0">
                <w:jc w:val="left"/>
                <w:rFonts w:ascii="微软雅黑" w:hAnsi="微软雅黑" w:cs="微软雅黑"/>
                <w:color w:val="333333"/>
                <w:sz w:val="19"/>
                <w:szCs w:val="19"/>
              </w:rPr>
              <w:t>纪元标记</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宋体" w:hAnsi="宋体" w:cs="宋体"/>
                <w:color w:val="333333"/>
                <w:sz w:val="19"/>
                <w:szCs w:val="19"/>
              </w:rPr>
              <w:t>AD</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190" w:right="-18" w:firstLine="0"/>
            </w:pPr>
            <w:r/>
            <w:r>
              <w:rPr lang="zh-CN" sz="19" baseline="0" dirty="0">
                <w:jc w:val="left"/>
                <w:rFonts w:ascii="宋体" w:hAnsi="宋体" w:cs="宋体"/>
                <w:color w:val="333333"/>
                <w:sz w:val="19"/>
                <w:szCs w:val="19"/>
              </w:rPr>
              <w:t>y</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1" w:right="-18" w:firstLine="0"/>
            </w:pPr>
            <w:r/>
            <w:r>
              <w:rPr lang="zh-CN" sz="19" baseline="0" dirty="0">
                <w:jc w:val="left"/>
                <w:rFonts w:ascii="微软雅黑" w:hAnsi="微软雅黑" w:cs="微软雅黑"/>
                <w:color w:val="333333"/>
                <w:sz w:val="19"/>
                <w:szCs w:val="19"/>
              </w:rPr>
              <w:t>四位年份</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0" w:right="0" w:firstLine="0"/>
            </w:pPr>
            <w:r/>
            <w:r>
              <w:rPr lang="zh-CN" sz="19" baseline="0" dirty="0">
                <w:jc w:val="left"/>
                <w:rFonts w:ascii="宋体" w:hAnsi="宋体" w:cs="宋体"/>
                <w:color w:val="333333"/>
                <w:sz w:val="19"/>
                <w:szCs w:val="19"/>
              </w:rPr>
              <w:t>2001</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z w:val="19"/>
                <w:szCs w:val="19"/>
              </w:rPr>
              <w:t>M</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1" w:right="-18" w:firstLine="0"/>
            </w:pPr>
            <w:r/>
            <w:r>
              <w:rPr lang="zh-CN" sz="19" baseline="0" dirty="0">
                <w:jc w:val="left"/>
                <w:rFonts w:ascii="微软雅黑" w:hAnsi="微软雅黑" w:cs="微软雅黑"/>
                <w:color w:val="333333"/>
                <w:sz w:val="19"/>
                <w:szCs w:val="19"/>
              </w:rPr>
              <w:t>月份</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宋体" w:hAnsi="宋体" w:cs="宋体"/>
                <w:color w:val="333333"/>
                <w:spacing w:val="-11"/>
                <w:sz w:val="19"/>
                <w:szCs w:val="19"/>
              </w:rPr>
              <w:t>July or 07</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z w:val="19"/>
                <w:szCs w:val="19"/>
              </w:rPr>
              <w:t>d</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1" w:right="-18" w:firstLine="0"/>
            </w:pPr>
            <w:r/>
            <w:r>
              <w:rPr lang="zh-CN" sz="19" baseline="0" dirty="0">
                <w:jc w:val="left"/>
                <w:rFonts w:ascii="微软雅黑" w:hAnsi="微软雅黑" w:cs="微软雅黑"/>
                <w:color w:val="333333"/>
                <w:sz w:val="19"/>
                <w:szCs w:val="19"/>
              </w:rPr>
              <w:t>一个月的日期</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0" w:firstLine="0"/>
            </w:pPr>
            <w:r/>
            <w:r>
              <w:rPr lang="zh-CN" sz="19" baseline="0" dirty="0">
                <w:jc w:val="left"/>
                <w:rFonts w:ascii="宋体" w:hAnsi="宋体" w:cs="宋体"/>
                <w:color w:val="333333"/>
                <w:sz w:val="19"/>
                <w:szCs w:val="19"/>
              </w:rPr>
              <w:t>10</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h</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1" w:right="-18" w:firstLine="0"/>
            </w:pPr>
            <w:r/>
            <w:r>
              <w:rPr lang="zh-CN" sz="19" baseline="0" dirty="0">
                <w:jc w:val="left"/>
                <w:rFonts w:ascii="宋体" w:hAnsi="宋体" w:cs="宋体"/>
                <w:color w:val="333333"/>
                <w:sz w:val="19"/>
                <w:szCs w:val="19"/>
              </w:rPr>
              <w:t>A.M./</w:t>
            </w:r>
            <w:r>
              <w:rPr lang="zh-CN" sz="19" baseline="0" dirty="0">
                <w:jc w:val="left"/>
                <w:rFonts w:ascii="宋体" w:hAnsi="宋体" w:cs="宋体"/>
                <w:color w:val="333333"/>
                <w:spacing w:val="-26"/>
                <w:sz w:val="19"/>
                <w:szCs w:val="19"/>
              </w:rPr>
              <w:t>P</w:t>
            </w:r>
            <w:r>
              <w:rPr lang="zh-CN" sz="19" baseline="0" dirty="0">
                <w:jc w:val="left"/>
                <w:rFonts w:ascii="宋体" w:hAnsi="宋体" w:cs="宋体"/>
                <w:color w:val="333333"/>
                <w:spacing w:val="-6"/>
                <w:sz w:val="19"/>
                <w:szCs w:val="19"/>
              </w:rPr>
              <w:t>.M. (1~12)</w:t>
            </w:r>
            <w:r>
              <w:rPr lang="zh-CN" sz="19" baseline="0" dirty="0">
                <w:jc w:val="left"/>
                <w:rFonts w:ascii="微软雅黑" w:hAnsi="微软雅黑" w:cs="微软雅黑"/>
                <w:color w:val="333333"/>
                <w:sz w:val="19"/>
                <w:szCs w:val="19"/>
              </w:rPr>
              <w:t>格式小时</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宋体" w:hAnsi="宋体" w:cs="宋体"/>
                <w:color w:val="333333"/>
                <w:sz w:val="19"/>
                <w:szCs w:val="19"/>
              </w:rPr>
              <w:t>12</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190" w:right="-18" w:firstLine="0"/>
            </w:pPr>
            <w:r/>
            <w:r>
              <w:rPr lang="zh-CN" sz="19" baseline="0" dirty="0">
                <w:jc w:val="left"/>
                <w:rFonts w:ascii="宋体" w:hAnsi="宋体" w:cs="宋体"/>
                <w:color w:val="333333"/>
                <w:sz w:val="19"/>
                <w:szCs w:val="19"/>
              </w:rPr>
              <w:t>H</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1" w:right="-18" w:firstLine="0"/>
            </w:pPr>
            <w:r/>
            <w:r>
              <w:rPr lang="zh-CN" sz="19" baseline="0" dirty="0">
                <w:jc w:val="left"/>
                <w:rFonts w:ascii="微软雅黑" w:hAnsi="微软雅黑" w:cs="微软雅黑"/>
                <w:color w:val="333333"/>
                <w:sz w:val="19"/>
                <w:szCs w:val="19"/>
              </w:rPr>
              <w:t>一天中的小时</w:t>
            </w:r>
            <w:r>
              <w:rPr lang="zh-CN" sz="19" baseline="0" dirty="0">
                <w:jc w:val="left"/>
                <w:rFonts w:ascii="宋体" w:hAnsi="宋体" w:cs="宋体"/>
                <w:color w:val="333333"/>
                <w:spacing w:val="-8"/>
                <w:sz w:val="19"/>
                <w:szCs w:val="19"/>
              </w:rPr>
              <w:t> (0~23)</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0" w:right="0" w:firstLine="0"/>
            </w:pPr>
            <w:r/>
            <w:r>
              <w:rPr lang="zh-CN" sz="19" baseline="0" dirty="0">
                <w:jc w:val="left"/>
                <w:rFonts w:ascii="宋体" w:hAnsi="宋体" w:cs="宋体"/>
                <w:color w:val="333333"/>
                <w:sz w:val="19"/>
                <w:szCs w:val="19"/>
              </w:rPr>
              <w:t>22</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z w:val="19"/>
                <w:szCs w:val="19"/>
              </w:rPr>
              <w:t>m</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1" w:right="-18" w:firstLine="0"/>
            </w:pPr>
            <w:r/>
            <w:r>
              <w:rPr lang="zh-CN" sz="19" baseline="0" dirty="0">
                <w:jc w:val="left"/>
                <w:rFonts w:ascii="微软雅黑" w:hAnsi="微软雅黑" w:cs="微软雅黑"/>
                <w:color w:val="333333"/>
                <w:sz w:val="19"/>
                <w:szCs w:val="19"/>
              </w:rPr>
              <w:t>分钟数</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宋体" w:hAnsi="宋体" w:cs="宋体"/>
                <w:color w:val="333333"/>
                <w:sz w:val="19"/>
                <w:szCs w:val="19"/>
              </w:rPr>
              <w:t>30</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z w:val="19"/>
                <w:szCs w:val="19"/>
              </w:rPr>
              <w:t>s</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1" w:right="-18" w:firstLine="0"/>
            </w:pPr>
            <w:r/>
            <w:r>
              <w:rPr lang="zh-CN" sz="19" baseline="0" dirty="0">
                <w:jc w:val="left"/>
                <w:rFonts w:ascii="微软雅黑" w:hAnsi="微软雅黑" w:cs="微软雅黑"/>
                <w:color w:val="333333"/>
                <w:sz w:val="19"/>
                <w:szCs w:val="19"/>
              </w:rPr>
              <w:t>秒数</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0" w:firstLine="0"/>
            </w:pPr>
            <w:r/>
            <w:r>
              <w:rPr lang="zh-CN" sz="19" baseline="0" dirty="0">
                <w:jc w:val="left"/>
                <w:rFonts w:ascii="宋体" w:hAnsi="宋体" w:cs="宋体"/>
                <w:color w:val="333333"/>
                <w:sz w:val="19"/>
                <w:szCs w:val="19"/>
              </w:rPr>
              <w:t>55</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4" w:line="240" w:lineRule="auto"/>
              <w:ind w:left="190" w:right="-18" w:firstLine="0"/>
            </w:pPr>
            <w:r/>
            <w:r>
              <w:rPr lang="zh-CN" sz="19" baseline="0" dirty="0">
                <w:jc w:val="left"/>
                <w:rFonts w:ascii="宋体" w:hAnsi="宋体" w:cs="宋体"/>
                <w:color w:val="333333"/>
                <w:sz w:val="19"/>
                <w:szCs w:val="19"/>
              </w:rPr>
              <w:t>S</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4" w:line="240" w:lineRule="auto"/>
              <w:ind w:left="211" w:right="-18" w:firstLine="0"/>
            </w:pPr>
            <w:r/>
            <w:r>
              <w:rPr lang="zh-CN" sz="19" baseline="0" dirty="0">
                <w:jc w:val="left"/>
                <w:rFonts w:ascii="微软雅黑" w:hAnsi="微软雅黑" w:cs="微软雅黑"/>
                <w:color w:val="333333"/>
                <w:sz w:val="19"/>
                <w:szCs w:val="19"/>
              </w:rPr>
              <w:t>毫秒数</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4" w:line="240" w:lineRule="auto"/>
              <w:ind w:left="210" w:right="0" w:firstLine="0"/>
            </w:pPr>
            <w:r/>
            <w:r>
              <w:rPr lang="zh-CN" sz="19" baseline="0" dirty="0">
                <w:jc w:val="left"/>
                <w:rFonts w:ascii="宋体" w:hAnsi="宋体" w:cs="宋体"/>
                <w:color w:val="333333"/>
                <w:sz w:val="19"/>
                <w:szCs w:val="19"/>
              </w:rPr>
              <w:t>234</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190" w:right="-18" w:firstLine="0"/>
            </w:pPr>
            <w:r/>
            <w:r>
              <w:rPr lang="zh-CN" sz="19" baseline="0" dirty="0">
                <w:jc w:val="left"/>
                <w:rFonts w:ascii="宋体" w:hAnsi="宋体" w:cs="宋体"/>
                <w:color w:val="333333"/>
                <w:sz w:val="19"/>
                <w:szCs w:val="19"/>
              </w:rPr>
              <w:t>E</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1" w:right="-18" w:firstLine="0"/>
            </w:pPr>
            <w:r/>
            <w:r>
              <w:rPr lang="zh-CN" sz="19" baseline="0" dirty="0">
                <w:jc w:val="left"/>
                <w:rFonts w:ascii="微软雅黑" w:hAnsi="微软雅黑" w:cs="微软雅黑"/>
                <w:color w:val="333333"/>
                <w:sz w:val="19"/>
                <w:szCs w:val="19"/>
              </w:rPr>
              <w:t>星期几</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0" w:right="0" w:firstLine="0"/>
            </w:pPr>
            <w:r/>
            <w:r>
              <w:rPr lang="zh-CN" sz="19" baseline="0" dirty="0">
                <w:jc w:val="left"/>
                <w:rFonts w:ascii="宋体" w:hAnsi="宋体" w:cs="宋体"/>
                <w:color w:val="333333"/>
                <w:spacing w:val="-10"/>
                <w:sz w:val="19"/>
                <w:szCs w:val="19"/>
              </w:rPr>
              <w:t>T</w:t>
            </w:r>
            <w:r>
              <w:rPr lang="zh-CN" sz="19" baseline="0" dirty="0">
                <w:jc w:val="left"/>
                <w:rFonts w:ascii="宋体" w:hAnsi="宋体" w:cs="宋体"/>
                <w:color w:val="333333"/>
                <w:sz w:val="19"/>
                <w:szCs w:val="19"/>
              </w:rPr>
              <w:t>uesday</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z w:val="19"/>
                <w:szCs w:val="19"/>
              </w:rPr>
              <w:t>D</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1" w:right="-18" w:firstLine="0"/>
            </w:pPr>
            <w:r/>
            <w:r>
              <w:rPr lang="zh-CN" sz="19" baseline="0" dirty="0">
                <w:jc w:val="left"/>
                <w:rFonts w:ascii="微软雅黑" w:hAnsi="微软雅黑" w:cs="微软雅黑"/>
                <w:color w:val="333333"/>
                <w:sz w:val="19"/>
                <w:szCs w:val="19"/>
              </w:rPr>
              <w:t>一年中的日子</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宋体" w:hAnsi="宋体" w:cs="宋体"/>
                <w:color w:val="333333"/>
                <w:sz w:val="19"/>
                <w:szCs w:val="19"/>
              </w:rPr>
              <w:t>360</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z w:val="19"/>
                <w:szCs w:val="19"/>
              </w:rPr>
              <w:t>F</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1" w:right="-18" w:firstLine="0"/>
            </w:pPr>
            <w:r/>
            <w:r>
              <w:rPr lang="zh-CN" sz="19" baseline="0" dirty="0">
                <w:jc w:val="left"/>
                <w:rFonts w:ascii="微软雅黑" w:hAnsi="微软雅黑" w:cs="微软雅黑"/>
                <w:color w:val="333333"/>
                <w:sz w:val="19"/>
                <w:szCs w:val="19"/>
              </w:rPr>
              <w:t>一个月中第几周的周几</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0" w:firstLine="0"/>
            </w:pPr>
            <w:r/>
            <w:r>
              <w:rPr lang="zh-CN" sz="19" baseline="0" dirty="0">
                <w:jc w:val="left"/>
                <w:rFonts w:ascii="宋体" w:hAnsi="宋体" w:cs="宋体"/>
                <w:color w:val="333333"/>
                <w:spacing w:val="-3"/>
                <w:sz w:val="19"/>
                <w:szCs w:val="19"/>
              </w:rPr>
              <w:t>2 (second </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18"/>
                <w:sz w:val="19"/>
                <w:szCs w:val="19"/>
              </w:rPr>
              <w:t>ed. in July)</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w</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1" w:right="-18" w:firstLine="0"/>
            </w:pPr>
            <w:r/>
            <w:r>
              <w:rPr lang="zh-CN" sz="19" baseline="0" dirty="0">
                <w:jc w:val="left"/>
                <w:rFonts w:ascii="微软雅黑" w:hAnsi="微软雅黑" w:cs="微软雅黑"/>
                <w:color w:val="333333"/>
                <w:sz w:val="19"/>
                <w:szCs w:val="19"/>
              </w:rPr>
              <w:t>一年中第几周</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宋体" w:hAnsi="宋体" w:cs="宋体"/>
                <w:color w:val="333333"/>
                <w:sz w:val="19"/>
                <w:szCs w:val="19"/>
              </w:rPr>
              <w:t>40</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z w:val="19"/>
                <w:szCs w:val="19"/>
              </w:rPr>
              <w:t>W</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1" w:right="-18" w:firstLine="0"/>
            </w:pPr>
            <w:r/>
            <w:r>
              <w:rPr lang="zh-CN" sz="19" baseline="0" dirty="0">
                <w:jc w:val="left"/>
                <w:rFonts w:ascii="微软雅黑" w:hAnsi="微软雅黑" w:cs="微软雅黑"/>
                <w:color w:val="333333"/>
                <w:sz w:val="19"/>
                <w:szCs w:val="19"/>
              </w:rPr>
              <w:t>一个月中第几周</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0" w:firstLine="0"/>
            </w:pPr>
            <w:r/>
            <w:r>
              <w:rPr lang="zh-CN" sz="19" baseline="0" dirty="0">
                <w:jc w:val="left"/>
                <w:rFonts w:ascii="宋体" w:hAnsi="宋体" w:cs="宋体"/>
                <w:color w:val="333333"/>
                <w:sz w:val="19"/>
                <w:szCs w:val="19"/>
              </w:rPr>
              <w:t>1</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z w:val="19"/>
                <w:szCs w:val="19"/>
              </w:rPr>
              <w:t>a</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1" w:right="-18" w:firstLine="0"/>
            </w:pPr>
            <w:r/>
            <w:r>
              <w:rPr lang="zh-CN" sz="19" baseline="0" dirty="0">
                <w:jc w:val="left"/>
                <w:rFonts w:ascii="宋体" w:hAnsi="宋体" w:cs="宋体"/>
                <w:color w:val="333333"/>
                <w:sz w:val="19"/>
                <w:szCs w:val="19"/>
              </w:rPr>
              <w:t>A.M./</w:t>
            </w:r>
            <w:r>
              <w:rPr lang="zh-CN" sz="19" baseline="0" dirty="0">
                <w:jc w:val="left"/>
                <w:rFonts w:ascii="宋体" w:hAnsi="宋体" w:cs="宋体"/>
                <w:color w:val="333333"/>
                <w:spacing w:val="-26"/>
                <w:sz w:val="19"/>
                <w:szCs w:val="19"/>
              </w:rPr>
              <w:t>P</w:t>
            </w:r>
            <w:r>
              <w:rPr lang="zh-CN" sz="19" baseline="0" dirty="0">
                <w:jc w:val="left"/>
                <w:rFonts w:ascii="宋体" w:hAnsi="宋体" w:cs="宋体"/>
                <w:color w:val="333333"/>
                <w:spacing w:val="-13"/>
                <w:sz w:val="19"/>
                <w:szCs w:val="19"/>
              </w:rPr>
              <w:t>.M. </w:t>
            </w:r>
            <w:r>
              <w:rPr lang="zh-CN" sz="19" baseline="0" dirty="0">
                <w:jc w:val="left"/>
                <w:rFonts w:ascii="微软雅黑" w:hAnsi="微软雅黑" w:cs="微软雅黑"/>
                <w:color w:val="333333"/>
                <w:sz w:val="19"/>
                <w:szCs w:val="19"/>
              </w:rPr>
              <w:t>标记</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宋体" w:hAnsi="宋体" w:cs="宋体"/>
                <w:color w:val="333333"/>
                <w:sz w:val="19"/>
                <w:szCs w:val="19"/>
              </w:rPr>
              <w:t>PM</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190" w:right="-18" w:firstLine="0"/>
            </w:pPr>
            <w:r/>
            <w:r>
              <w:rPr lang="zh-CN" sz="19" baseline="0" dirty="0">
                <w:jc w:val="left"/>
                <w:rFonts w:ascii="宋体" w:hAnsi="宋体" w:cs="宋体"/>
                <w:color w:val="333333"/>
                <w:sz w:val="19"/>
                <w:szCs w:val="19"/>
              </w:rPr>
              <w:t>k</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1" w:right="-18" w:firstLine="0"/>
            </w:pPr>
            <w:r/>
            <w:r>
              <w:rPr lang="zh-CN" sz="19" baseline="0" dirty="0">
                <w:jc w:val="left"/>
                <w:rFonts w:ascii="微软雅黑" w:hAnsi="微软雅黑" w:cs="微软雅黑"/>
                <w:color w:val="333333"/>
                <w:sz w:val="19"/>
                <w:szCs w:val="19"/>
              </w:rPr>
              <w:t>一天中的小时</w:t>
            </w:r>
            <w:r>
              <w:rPr lang="zh-CN" sz="19" baseline="0" dirty="0">
                <w:jc w:val="left"/>
                <w:rFonts w:ascii="宋体" w:hAnsi="宋体" w:cs="宋体"/>
                <w:color w:val="333333"/>
                <w:spacing w:val="-2"/>
                <w:sz w:val="19"/>
                <w:szCs w:val="19"/>
              </w:rPr>
              <w:t>(1~24)</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0" w:right="0" w:firstLine="0"/>
            </w:pPr>
            <w:r/>
            <w:r>
              <w:rPr lang="zh-CN" sz="19" baseline="0" dirty="0">
                <w:jc w:val="left"/>
                <w:rFonts w:ascii="宋体" w:hAnsi="宋体" w:cs="宋体"/>
                <w:color w:val="333333"/>
                <w:sz w:val="19"/>
                <w:szCs w:val="19"/>
              </w:rPr>
              <w:t>24</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K</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1" w:right="-18" w:firstLine="0"/>
            </w:pPr>
            <w:r/>
            <w:r>
              <w:rPr lang="zh-CN" sz="19" baseline="0" dirty="0">
                <w:jc w:val="left"/>
                <w:rFonts w:ascii="宋体" w:hAnsi="宋体" w:cs="宋体"/>
                <w:color w:val="333333"/>
                <w:sz w:val="19"/>
                <w:szCs w:val="19"/>
              </w:rPr>
              <w:t>A.M./</w:t>
            </w:r>
            <w:r>
              <w:rPr lang="zh-CN" sz="19" baseline="0" dirty="0">
                <w:jc w:val="left"/>
                <w:rFonts w:ascii="宋体" w:hAnsi="宋体" w:cs="宋体"/>
                <w:color w:val="333333"/>
                <w:spacing w:val="-26"/>
                <w:sz w:val="19"/>
                <w:szCs w:val="19"/>
              </w:rPr>
              <w:t>P</w:t>
            </w:r>
            <w:r>
              <w:rPr lang="zh-CN" sz="19" baseline="0" dirty="0">
                <w:jc w:val="left"/>
                <w:rFonts w:ascii="宋体" w:hAnsi="宋体" w:cs="宋体"/>
                <w:color w:val="333333"/>
                <w:spacing w:val="-6"/>
                <w:sz w:val="19"/>
                <w:szCs w:val="19"/>
              </w:rPr>
              <w:t>.M. (0~11)</w:t>
            </w:r>
            <w:r>
              <w:rPr lang="zh-CN" sz="19" baseline="0" dirty="0">
                <w:jc w:val="left"/>
                <w:rFonts w:ascii="微软雅黑" w:hAnsi="微软雅黑" w:cs="微软雅黑"/>
                <w:color w:val="333333"/>
                <w:sz w:val="19"/>
                <w:szCs w:val="19"/>
              </w:rPr>
              <w:t>格式小时</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宋体" w:hAnsi="宋体" w:cs="宋体"/>
                <w:color w:val="333333"/>
                <w:sz w:val="19"/>
                <w:szCs w:val="19"/>
              </w:rPr>
              <w:t>10</w:t>
            </w:r>
            <w:r>
              <w:rPr>
                <w:rFonts w:ascii="Times New Roman" w:hAnsi="Times New Roman" w:cs="Times New Roman"/>
                <w:sz w:val="19"/>
                <w:szCs w:val="19"/>
              </w:rPr>
              <w:t> </w:t>
            </w:r>
            <w:r/>
            <w:r/>
          </w:p>
        </w:tc>
      </w:tr>
      <w:tr>
        <w:trPr>
          <w:trHeight w:hRule="exact" w:val="460"/>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pacing w:val="-4"/>
                <w:sz w:val="19"/>
                <w:szCs w:val="19"/>
              </w:rPr>
              <w:t>z</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1" w:right="-18" w:firstLine="0"/>
            </w:pPr>
            <w:r/>
            <w:r>
              <w:rPr lang="zh-CN" sz="19" baseline="0" dirty="0">
                <w:jc w:val="left"/>
                <w:rFonts w:ascii="微软雅黑" w:hAnsi="微软雅黑" w:cs="微软雅黑"/>
                <w:color w:val="333333"/>
                <w:sz w:val="19"/>
                <w:szCs w:val="19"/>
              </w:rPr>
              <w:t>时区</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18" w:firstLine="0"/>
            </w:pPr>
            <w:r/>
            <w:r>
              <w:rPr lang="zh-CN" sz="19" baseline="0" dirty="0">
                <w:jc w:val="left"/>
                <w:rFonts w:ascii="宋体" w:hAnsi="宋体" w:cs="宋体"/>
                <w:color w:val="333333"/>
                <w:sz w:val="19"/>
                <w:szCs w:val="19"/>
              </w:rPr>
              <w:t>Eastern Standa</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d Time</w:t>
            </w:r>
            <w:r>
              <w:rPr>
                <w:rFonts w:ascii="Times New Roman" w:hAnsi="Times New Roman" w:cs="Times New Roman"/>
                <w:sz w:val="19"/>
                <w:szCs w:val="19"/>
              </w:rPr>
              <w:t> </w:t>
            </w:r>
            <w:r/>
            <w:r/>
          </w:p>
        </w:tc>
      </w:tr>
      <w:tr>
        <w:trPr>
          <w:trHeight w:hRule="exact" w:val="490"/>
        </w:trPr>
        <w:tc>
          <w:tcPr>
            <w:tcW w:w="1185"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1" w:right="-18" w:firstLine="0"/>
            </w:pPr>
            <w:r/>
            <w:r>
              <w:rPr lang="zh-CN" sz="19" baseline="0" dirty="0">
                <w:jc w:val="left"/>
                <w:rFonts w:ascii="微软雅黑" w:hAnsi="微软雅黑" w:cs="微软雅黑"/>
                <w:color w:val="333333"/>
                <w:sz w:val="19"/>
                <w:szCs w:val="19"/>
              </w:rPr>
              <w:t>文字定界符</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宋体" w:hAnsi="宋体" w:cs="宋体"/>
                <w:color w:val="333333"/>
                <w:spacing w:val="-2"/>
                <w:sz w:val="19"/>
                <w:szCs w:val="19"/>
              </w:rPr>
              <w:t>Delimiter</w:t>
            </w:r>
            <w:r>
              <w:rPr>
                <w:rFonts w:ascii="Times New Roman" w:hAnsi="Times New Roman" w:cs="Times New Roman"/>
                <w:sz w:val="19"/>
                <w:szCs w:val="19"/>
              </w:rPr>
              <w:t> </w:t>
            </w:r>
            <w:r/>
            <w:r/>
          </w:p>
        </w:tc>
      </w:tr>
      <w:tr>
        <w:trPr>
          <w:trHeight w:hRule="exact" w:val="475"/>
        </w:trPr>
        <w:tc>
          <w:tcPr>
            <w:tcW w:w="1185"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23" w:line="240" w:lineRule="auto"/>
              <w:ind w:left="190" w:right="-18" w:firstLine="0"/>
            </w:pPr>
            <w:r/>
            <w:r>
              <w:rPr lang="zh-CN" sz="19" baseline="0" dirty="0">
                <w:jc w:val="left"/>
                <w:rFonts w:ascii="宋体" w:hAnsi="宋体" w:cs="宋体"/>
                <w:color w:val="333333"/>
                <w:spacing w:val="-17"/>
                <w:sz w:val="19"/>
                <w:szCs w:val="19"/>
              </w:rPr>
              <w:t>"</w:t>
            </w:r>
            <w:r>
              <w:rPr>
                <w:rFonts w:ascii="Times New Roman" w:hAnsi="Times New Roman" w:cs="Times New Roman"/>
                <w:sz w:val="19"/>
                <w:szCs w:val="19"/>
              </w:rPr>
              <w:t> </w:t>
            </w:r>
            <w:r/>
            <w:r/>
          </w:p>
        </w:tc>
        <w:tc>
          <w:tcPr>
            <w:tcW w:w="397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23" w:line="240" w:lineRule="auto"/>
              <w:ind w:left="211" w:right="-18" w:firstLine="0"/>
            </w:pPr>
            <w:r/>
            <w:r>
              <w:rPr lang="zh-CN" sz="19" baseline="0" dirty="0">
                <w:jc w:val="left"/>
                <w:rFonts w:ascii="微软雅黑" w:hAnsi="微软雅黑" w:cs="微软雅黑"/>
                <w:color w:val="333333"/>
                <w:sz w:val="19"/>
                <w:szCs w:val="19"/>
              </w:rPr>
              <w:t>单引号</w:t>
            </w:r>
            <w:r>
              <w:rPr>
                <w:rFonts w:ascii="Times New Roman" w:hAnsi="Times New Roman" w:cs="Times New Roman"/>
                <w:sz w:val="19"/>
                <w:szCs w:val="19"/>
              </w:rPr>
              <w:t> </w:t>
            </w:r>
            <w:r/>
            <w:r/>
          </w:p>
        </w:tc>
        <w:tc>
          <w:tcPr>
            <w:tcW w:w="37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23" w:line="240" w:lineRule="auto"/>
              <w:ind w:left="210" w:right="0" w:firstLine="0"/>
            </w:pPr>
            <w:r/>
            <w:r>
              <w:rPr lang="zh-CN" sz="19" baseline="0" dirty="0">
                <w:jc w:val="left"/>
                <w:rFonts w:ascii="宋体" w:hAnsi="宋体" w:cs="宋体"/>
                <w:color w:val="333333"/>
                <w:sz w:val="19"/>
                <w:szCs w:val="19"/>
              </w:rPr>
              <w:t>`</w:t>
            </w:r>
            <w:r>
              <w:rPr>
                <w:rFonts w:ascii="Times New Roman" w:hAnsi="Times New Roman" w:cs="Times New Roman"/>
                <w:sz w:val="19"/>
                <w:szCs w:val="19"/>
              </w:rPr>
              <w:t> </w:t>
            </w:r>
            <w:r/>
            <w:r/>
          </w:p>
        </w:tc>
      </w:tr>
    </w:tbl>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3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257" w:after="0" w:line="265" w:lineRule="exact"/>
        <w:ind w:left="990" w:right="0" w:firstLine="0"/>
      </w:pPr>
      <w:r/>
      <w:r>
        <w:rPr lang="zh-CN" sz="19" baseline="0" dirty="0">
          <w:jc w:val="left"/>
          <w:rFonts w:ascii="微软雅黑" w:hAnsi="微软雅黑" w:cs="微软雅黑"/>
          <w:color w:val="333333"/>
          <w:sz w:val="19"/>
          <w:szCs w:val="19"/>
        </w:rPr>
        <w:t>【演示：使用</w:t>
      </w:r>
      <w:r>
        <w:rPr lang="zh-CN" sz="19" baseline="0" dirty="0">
          <w:jc w:val="left"/>
          <w:rFonts w:ascii="宋体" w:hAnsi="宋体" w:cs="宋体"/>
          <w:color w:val="333333"/>
          <w:spacing w:val="-12"/>
          <w:sz w:val="19"/>
          <w:szCs w:val="19"/>
        </w:rPr>
        <w:t>printf</w:t>
      </w:r>
      <w:r>
        <w:rPr lang="zh-CN" sz="19" baseline="0" dirty="0">
          <w:jc w:val="left"/>
          <w:rFonts w:ascii="微软雅黑" w:hAnsi="微软雅黑" w:cs="微软雅黑"/>
          <w:color w:val="333333"/>
          <w:sz w:val="19"/>
          <w:szCs w:val="19"/>
        </w:rPr>
        <w:t>格式化日期】</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drawing>
          <wp:anchor simplePos="0" relativeHeight="251658502" behindDoc="1" locked="0" layoutInCell="1" allowOverlap="1">
            <wp:simplePos x="0" y="0"/>
            <wp:positionH relativeFrom="page">
              <wp:posOffset>946424</wp:posOffset>
            </wp:positionH>
            <wp:positionV relativeFrom="line">
              <wp:posOffset>291232</wp:posOffset>
            </wp:positionV>
            <wp:extent cx="1088230" cy="34937"/>
            <wp:effectExtent l="0" t="0" r="0" b="0"/>
            <wp:wrapNone/>
            <wp:docPr id="489" name="Picture 489">
              <a:hlinkClick r:id="rId476"/>
            </wp:docPr>
            <wp:cNvGraphicFramePr>
              <a:graphicFrameLocks noChangeAspect="1"/>
            </wp:cNvGraphicFramePr>
            <a:graphic>
              <a:graphicData uri="http://schemas.openxmlformats.org/drawingml/2006/picture">
                <pic:pic xmlns:pic="http://schemas.openxmlformats.org/drawingml/2006/picture">
                  <pic:nvPicPr>
                    <pic:cNvPr id="489" name="Picture 489"/>
                    <pic:cNvPicPr>
                      <a:picLocks noChangeAspect="0" noChangeArrowheads="1"/>
                    </pic:cNvPicPr>
                  </pic:nvPicPr>
                  <pic:blipFill>
                    <a:blip r:embed="rId489">
                      <a:extLst>
                        <a:ext uri="{28A0092B-C50C-407E-A947-70E740481C1C}">
                          <a14:useLocalDpi xmlns:a14="http://schemas.microsoft.com/office/drawing/2010/main" val="0"/>
                        </a:ext>
                      </a:extLst>
                    </a:blip>
                    <a:srcRect/>
                    <a:stretch>
                      <a:fillRect/>
                    </a:stretch>
                  </pic:blipFill>
                  <pic:spPr>
                    <a:xfrm rot="0" flipH="0" flipV="0">
                      <a:off x="0" y="0"/>
                      <a:ext cx="1088230" cy="34937"/>
                    </a:xfrm>
                    <a:prstGeom prst="rect">
                      <a:avLst/>
                    </a:prstGeom>
                    <a:noFill/>
                  </pic:spPr>
                </pic:pic>
              </a:graphicData>
            </a:graphic>
          </wp:anchor>
        </w:drawing>
      </w:r>
      <w:hyperlink r:id="rId476" w:history="1">
        <w:r>
          <w:rPr lang="zh-CN" sz="19" baseline="0" dirty="0">
            <w:jc w:val="left"/>
            <w:rFonts w:ascii="宋体" w:hAnsi="宋体" w:cs="宋体"/>
            <w:color w:val="4183C4"/>
            <w:spacing w:val="-12"/>
            <w:sz w:val="19"/>
            <w:szCs w:val="19"/>
          </w:rPr>
          <w:t>printf</w:t>
        </w:r>
        <w:r>
          <w:rPr lang="zh-CN" sz="19" baseline="0" dirty="0">
            <w:jc w:val="left"/>
            <w:rFonts w:ascii="微软雅黑" w:hAnsi="微软雅黑" w:cs="微软雅黑"/>
            <w:color w:val="4183C4"/>
            <w:sz w:val="19"/>
            <w:szCs w:val="19"/>
          </w:rPr>
          <w:t>方法使用说明</w:t>
        </w:r>
      </w:hyperlink>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990" w:right="1100" w:firstLine="0"/>
      </w:pPr>
      <w:r/>
      <w:r>
        <w:rPr lang="zh-CN" sz="19" baseline="0" dirty="0">
          <w:jc w:val="left"/>
          <w:rFonts w:ascii="宋体" w:hAnsi="宋体" w:cs="宋体"/>
          <w:color w:val="333333"/>
          <w:spacing w:val="-16"/>
          <w:sz w:val="19"/>
          <w:szCs w:val="19"/>
        </w:rPr>
        <w:t>printf </w:t>
      </w:r>
      <w:r>
        <w:rPr lang="zh-CN" sz="19" baseline="0" dirty="0">
          <w:jc w:val="left"/>
          <w:rFonts w:ascii="微软雅黑" w:hAnsi="微软雅黑" w:cs="微软雅黑"/>
          <w:color w:val="333333"/>
          <w:sz w:val="19"/>
          <w:szCs w:val="19"/>
        </w:rPr>
        <w:t>方法可以很轻松地格式化时间和日期。使用两个字母格式，它以</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z w:val="19"/>
          <w:szCs w:val="19"/>
        </w:rPr>
        <w:t>%t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开头并且以下面表格中的一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个字母结尾。</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515" behindDoc="1" locked="0" layoutInCell="1" allowOverlap="1">
            <wp:simplePos x="0" y="0"/>
            <wp:positionH relativeFrom="page">
              <wp:posOffset>939800</wp:posOffset>
            </wp:positionH>
            <wp:positionV relativeFrom="line">
              <wp:posOffset>-351917</wp:posOffset>
            </wp:positionV>
            <wp:extent cx="5678213" cy="2127262"/>
            <wp:effectExtent l="0" t="0" r="0" b="0"/>
            <wp:wrapNone/>
            <wp:docPr id="490" name="Picture 490"/>
            <wp:cNvGraphicFramePr>
              <a:graphicFrameLocks noChangeAspect="1"/>
            </wp:cNvGraphicFramePr>
            <a:graphic>
              <a:graphicData uri="http://schemas.openxmlformats.org/drawingml/2006/picture">
                <pic:pic xmlns:pic="http://schemas.openxmlformats.org/drawingml/2006/picture">
                  <pic:nvPicPr>
                    <pic:cNvPr id="490" name="Picture 490"/>
                    <pic:cNvPicPr>
                      <a:picLocks noChangeAspect="0" noChangeArrowheads="1"/>
                    </pic:cNvPicPr>
                  </pic:nvPicPr>
                  <pic:blipFill>
                    <a:blip r:embed="rId490">
                      <a:extLst>
                        <a:ext uri="{28A0092B-C50C-407E-A947-70E740481C1C}">
                          <a14:useLocalDpi xmlns:a14="http://schemas.microsoft.com/office/drawing/2010/main" val="0"/>
                        </a:ext>
                      </a:extLst>
                    </a:blip>
                    <a:srcRect/>
                    <a:stretch>
                      <a:fillRect/>
                    </a:stretch>
                  </pic:blipFill>
                  <pic:spPr>
                    <a:xfrm rot="0" flipH="0" flipV="0">
                      <a:off x="0" y="0"/>
                      <a:ext cx="5678213" cy="2127262"/>
                    </a:xfrm>
                    <a:prstGeom prst="rect">
                      <a:avLst/>
                    </a:prstGeom>
                    <a:noFill/>
                  </pic:spPr>
                </pic:pic>
              </a:graphicData>
            </a:graphic>
          </wp:anchor>
        </w:drawing>
        <w:drawing>
          <wp:anchor simplePos="0" relativeHeight="251658856" behindDoc="1" locked="0" layoutInCell="1" allowOverlap="1">
            <wp:simplePos x="0" y="0"/>
            <wp:positionH relativeFrom="page">
              <wp:posOffset>955954</wp:posOffset>
            </wp:positionH>
            <wp:positionV relativeFrom="line">
              <wp:posOffset>-328092</wp:posOffset>
            </wp:positionV>
            <wp:extent cx="368459" cy="2103437"/>
            <wp:effectExtent l="0" t="0" r="0" b="0"/>
            <wp:wrapNone/>
            <wp:docPr id="491" name="Picture 491"/>
            <wp:cNvGraphicFramePr>
              <a:graphicFrameLocks noChangeAspect="1"/>
            </wp:cNvGraphicFramePr>
            <a:graphic>
              <a:graphicData uri="http://schemas.openxmlformats.org/drawingml/2006/picture">
                <pic:pic xmlns:pic="http://schemas.openxmlformats.org/drawingml/2006/picture">
                  <pic:nvPicPr>
                    <pic:cNvPr id="491" name="Picture 491"/>
                    <pic:cNvPicPr>
                      <a:picLocks noChangeAspect="0" noChangeArrowheads="1"/>
                    </pic:cNvPicPr>
                  </pic:nvPicPr>
                  <pic:blipFill>
                    <a:blip r:embed="rId491">
                      <a:extLst>
                        <a:ext uri="{28A0092B-C50C-407E-A947-70E740481C1C}">
                          <a14:useLocalDpi xmlns:a14="http://schemas.microsoft.com/office/drawing/2010/main" val="0"/>
                        </a:ext>
                      </a:extLst>
                    </a:blip>
                    <a:srcRect/>
                    <a:stretch>
                      <a:fillRect/>
                    </a:stretch>
                  </pic:blipFill>
                  <pic:spPr>
                    <a:xfrm rot="0" flipH="0" flipV="0">
                      <a:off x="0" y="0"/>
                      <a:ext cx="368459" cy="2103437"/>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2353"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初始化</w:t>
      </w:r>
      <w:r>
        <w:rPr lang="zh-CN" sz="17" baseline="0" dirty="0">
          <w:jc w:val="left"/>
          <w:rFonts w:ascii="Lucida Console" w:hAnsi="Lucida Console" w:cs="Lucida Console"/>
          <w:color w:val="AA5500"/>
          <w:sz w:val="17"/>
          <w:szCs w:val="17"/>
        </w:rPr>
        <w:t> Date </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//c</w:t>
      </w:r>
      <w:r>
        <w:rPr lang="zh-CN" sz="17" baseline="0" dirty="0">
          <w:jc w:val="left"/>
          <w:rFonts w:ascii="新宋体" w:hAnsi="新宋体" w:cs="新宋体"/>
          <w:color w:val="AA5500"/>
          <w:sz w:val="17"/>
          <w:szCs w:val="17"/>
        </w:rPr>
        <w:t>的使用</w:t>
      </w:r>
      <w:r>
        <w:rPr lang="zh-CN" sz="17" baseline="0" dirty="0">
          <w:jc w:val="left"/>
          <w:rFonts w:ascii="Lucida Console" w:hAnsi="Lucida Console" w:cs="Lucida Console"/>
          <w:color w:val="AA5500"/>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全部日期和时间信息：</w:t>
      </w:r>
      <w:r>
        <w:rPr lang="zh-CN" sz="17" baseline="0" dirty="0">
          <w:jc w:val="left"/>
          <w:rFonts w:ascii="Lucida Console" w:hAnsi="Lucida Console" w:cs="Lucida Console"/>
          <w:color w:val="AA1111"/>
          <w:sz w:val="17"/>
          <w:szCs w:val="17"/>
        </w:rPr>
        <w:t>%tc%n"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//f</w:t>
      </w:r>
      <w:r>
        <w:rPr lang="zh-CN" sz="17" baseline="0" dirty="0">
          <w:jc w:val="left"/>
          <w:rFonts w:ascii="新宋体" w:hAnsi="新宋体" w:cs="新宋体"/>
          <w:color w:val="AA5500"/>
          <w:sz w:val="17"/>
          <w:szCs w:val="17"/>
        </w:rPr>
        <w:t>的使用</w:t>
      </w:r>
      <w:r>
        <w:rPr lang="zh-CN" sz="17" baseline="0" dirty="0">
          <w:jc w:val="left"/>
          <w:rFonts w:ascii="Lucida Console" w:hAnsi="Lucida Console" w:cs="Lucida Console"/>
          <w:color w:val="AA5500"/>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年</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月</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日格式：</w:t>
      </w:r>
      <w:r>
        <w:rPr lang="zh-CN" sz="17" baseline="0" dirty="0">
          <w:jc w:val="left"/>
          <w:rFonts w:ascii="Lucida Console" w:hAnsi="Lucida Console" w:cs="Lucida Console"/>
          <w:color w:val="AA1111"/>
          <w:sz w:val="17"/>
          <w:szCs w:val="17"/>
        </w:rPr>
        <w:t>%tF%n"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//d</w:t>
      </w:r>
      <w:r>
        <w:rPr lang="zh-CN" sz="17" baseline="0" dirty="0">
          <w:jc w:val="left"/>
          <w:rFonts w:ascii="新宋体" w:hAnsi="新宋体" w:cs="新宋体"/>
          <w:color w:val="AA5500"/>
          <w:sz w:val="17"/>
          <w:szCs w:val="17"/>
        </w:rPr>
        <w:t>的使用</w:t>
      </w:r>
      <w:r>
        <w:rPr lang="zh-CN" sz="17" baseline="0" dirty="0">
          <w:jc w:val="left"/>
          <w:rFonts w:ascii="Lucida Console" w:hAnsi="Lucida Console" w:cs="Lucida Console"/>
          <w:color w:val="AA5500"/>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月</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日</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年格式：</w:t>
      </w:r>
      <w:r>
        <w:rPr lang="zh-CN" sz="17" baseline="0" dirty="0">
          <w:jc w:val="left"/>
          <w:rFonts w:ascii="Lucida Console" w:hAnsi="Lucida Console" w:cs="Lucida Console"/>
          <w:color w:val="AA1111"/>
          <w:sz w:val="17"/>
          <w:szCs w:val="17"/>
        </w:rPr>
        <w:t>%tD%n"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//r</w:t>
      </w:r>
      <w:r>
        <w:rPr lang="zh-CN" sz="17" baseline="0" dirty="0">
          <w:jc w:val="left"/>
          <w:rFonts w:ascii="新宋体" w:hAnsi="新宋体" w:cs="新宋体"/>
          <w:color w:val="AA5500"/>
          <w:sz w:val="17"/>
          <w:szCs w:val="17"/>
        </w:rPr>
        <w:t>的使用</w:t>
      </w:r>
      <w:r>
        <w:rPr lang="zh-CN" sz="17" baseline="0" dirty="0">
          <w:jc w:val="left"/>
          <w:rFonts w:ascii="Lucida Console" w:hAnsi="Lucida Console" w:cs="Lucida Console"/>
          <w:color w:val="AA5500"/>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663" w:space="0"/>
          </w:cols>
          <w:docGrid w:linePitch="360"/>
        </w:sect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"HH:MM:SS PM</w:t>
      </w:r>
      <w:r>
        <w:rPr lang="zh-CN" sz="17" baseline="0" dirty="0">
          <w:jc w:val="left"/>
          <w:rFonts w:ascii="新宋体" w:hAnsi="新宋体" w:cs="新宋体"/>
          <w:color w:val="AA1111"/>
          <w:sz w:val="17"/>
          <w:szCs w:val="17"/>
        </w:rPr>
        <w:t>格式（</w:t>
      </w:r>
      <w:r>
        <w:rPr lang="zh-CN" sz="17" baseline="0" dirty="0">
          <w:jc w:val="left"/>
          <w:rFonts w:ascii="Lucida Console" w:hAnsi="Lucida Console" w:cs="Lucida Console"/>
          <w:color w:val="AA1111"/>
          <w:sz w:val="17"/>
          <w:szCs w:val="17"/>
        </w:rPr>
        <w:t>12</w:t>
      </w:r>
      <w:r>
        <w:rPr lang="zh-CN" sz="17" baseline="0" dirty="0">
          <w:jc w:val="left"/>
          <w:rFonts w:ascii="新宋体" w:hAnsi="新宋体" w:cs="新宋体"/>
          <w:color w:val="AA1111"/>
          <w:sz w:val="17"/>
          <w:szCs w:val="17"/>
        </w:rPr>
        <w:t>时制）：</w:t>
      </w:r>
      <w:r>
        <w:rPr lang="zh-CN" sz="17" baseline="0" dirty="0">
          <w:jc w:val="left"/>
          <w:rFonts w:ascii="Lucida Console" w:hAnsi="Lucida Console" w:cs="Lucida Console"/>
          <w:color w:val="AA1111"/>
          <w:sz w:val="17"/>
          <w:szCs w:val="17"/>
        </w:rPr>
        <w:t>%tr%n"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pacing w:val="-2"/>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93" name="Freeform 4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94" name="Freeform 4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95" name="Freeform 4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96" name="Freeform 4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97" name="Freeform 4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98" name="Freeform 4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99" name="Freeform 4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00" name="Freeform 5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01" name="Freeform 5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02" name="Freeform 5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03" name="Freeform 5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04" name="Freeform 5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-318628</wp:posOffset>
            </wp:positionV>
            <wp:extent cx="5678213" cy="2272283"/>
            <wp:effectExtent l="0" t="0" r="0" b="0"/>
            <wp:wrapNone/>
            <wp:docPr id="505" name="Picture 505"/>
            <wp:cNvGraphicFramePr>
              <a:graphicFrameLocks noChangeAspect="1"/>
            </wp:cNvGraphicFramePr>
            <a:graphic>
              <a:graphicData uri="http://schemas.openxmlformats.org/drawingml/2006/picture">
                <pic:pic xmlns:pic="http://schemas.openxmlformats.org/drawingml/2006/picture">
                  <pic:nvPicPr>
                    <pic:cNvPr id="505" name="Picture 505"/>
                    <pic:cNvPicPr>
                      <a:picLocks noChangeAspect="0" noChangeArrowheads="1"/>
                    </pic:cNvPicPr>
                  </pic:nvPicPr>
                  <pic:blipFill>
                    <a:blip r:embed="rId505">
                      <a:extLst>
                        <a:ext uri="{28A0092B-C50C-407E-A947-70E740481C1C}">
                          <a14:useLocalDpi xmlns:a14="http://schemas.microsoft.com/office/drawing/2010/main" val="0"/>
                        </a:ext>
                      </a:extLst>
                    </a:blip>
                    <a:srcRect/>
                    <a:stretch>
                      <a:fillRect/>
                    </a:stretch>
                  </pic:blipFill>
                  <pic:spPr>
                    <a:xfrm rot="0" flipH="0" flipV="0">
                      <a:off x="0" y="0"/>
                      <a:ext cx="5678213" cy="2272283"/>
                    </a:xfrm>
                    <a:prstGeom prst="rect">
                      <a:avLst/>
                    </a:prstGeom>
                    <a:noFill/>
                  </pic:spPr>
                </pic:pic>
              </a:graphicData>
            </a:graphic>
          </wp:anchor>
        </w:drawing>
        <w:drawing>
          <wp:anchor simplePos="0" relativeHeight="251658582" behindDoc="1" locked="0" layoutInCell="1" allowOverlap="1">
            <wp:simplePos x="0" y="0"/>
            <wp:positionH relativeFrom="page">
              <wp:posOffset>955954</wp:posOffset>
            </wp:positionH>
            <wp:positionV relativeFrom="line">
              <wp:posOffset>-318628</wp:posOffset>
            </wp:positionV>
            <wp:extent cx="368459" cy="2259583"/>
            <wp:effectExtent l="0" t="0" r="0" b="0"/>
            <wp:wrapNone/>
            <wp:docPr id="506" name="Picture 506"/>
            <wp:cNvGraphicFramePr>
              <a:graphicFrameLocks noChangeAspect="1"/>
            </wp:cNvGraphicFramePr>
            <a:graphic>
              <a:graphicData uri="http://schemas.openxmlformats.org/drawingml/2006/picture">
                <pic:pic xmlns:pic="http://schemas.openxmlformats.org/drawingml/2006/picture">
                  <pic:nvPicPr>
                    <pic:cNvPr id="506" name="Picture 506"/>
                    <pic:cNvPicPr>
                      <a:picLocks noChangeAspect="0" noChangeArrowheads="1"/>
                    </pic:cNvPicPr>
                  </pic:nvPicPr>
                  <pic:blipFill>
                    <a:blip r:embed="rId506">
                      <a:extLst>
                        <a:ext uri="{28A0092B-C50C-407E-A947-70E740481C1C}">
                          <a14:useLocalDpi xmlns:a14="http://schemas.microsoft.com/office/drawing/2010/main" val="0"/>
                        </a:ext>
                      </a:extLst>
                    </a:blip>
                    <a:srcRect/>
                    <a:stretch>
                      <a:fillRect/>
                    </a:stretch>
                  </pic:blipFill>
                  <pic:spPr>
                    <a:xfrm rot="0" flipH="0" flipV="0">
                      <a:off x="0" y="0"/>
                      <a:ext cx="368459" cy="2259583"/>
                    </a:xfrm>
                    <a:prstGeom prst="rect">
                      <a:avLst/>
                    </a:prstGeom>
                    <a:noFill/>
                  </pic:spPr>
                </pic:pic>
              </a:graphicData>
            </a:graphic>
          </wp:anchor>
        </w:drawing>
        <w:drawing>
          <wp:anchor simplePos="0" relativeHeight="251658299" behindDoc="1" locked="0" layoutInCell="1" allowOverlap="1">
            <wp:simplePos x="0" y="0"/>
            <wp:positionH relativeFrom="page">
              <wp:posOffset>955954</wp:posOffset>
            </wp:positionH>
            <wp:positionV relativeFrom="line">
              <wp:posOffset>-318628</wp:posOffset>
            </wp:positionV>
            <wp:extent cx="5619174" cy="2255281"/>
            <wp:effectExtent l="0" t="0" r="0" b="0"/>
            <wp:wrapNone/>
            <wp:docPr id="507" name="Picture 507"/>
            <wp:cNvGraphicFramePr>
              <a:graphicFrameLocks noChangeAspect="1"/>
            </wp:cNvGraphicFramePr>
            <a:graphic>
              <a:graphicData uri="http://schemas.openxmlformats.org/drawingml/2006/picture">
                <pic:pic xmlns:pic="http://schemas.openxmlformats.org/drawingml/2006/picture">
                  <pic:nvPicPr>
                    <pic:cNvPr id="507" name="Picture 507"/>
                    <pic:cNvPicPr>
                      <a:picLocks noChangeAspect="0" noChangeArrowheads="1"/>
                    </pic:cNvPicPr>
                  </pic:nvPicPr>
                  <pic:blipFill>
                    <a:blip r:embed="rId507">
                      <a:extLst>
                        <a:ext uri="{28A0092B-C50C-407E-A947-70E740481C1C}">
                          <a14:useLocalDpi xmlns:a14="http://schemas.microsoft.com/office/drawing/2010/main" val="0"/>
                        </a:ext>
                      </a:extLst>
                    </a:blip>
                    <a:srcRect/>
                    <a:stretch>
                      <a:fillRect/>
                    </a:stretch>
                  </pic:blipFill>
                  <pic:spPr>
                    <a:xfrm rot="0" flipH="0" flipV="0">
                      <a:off x="0" y="0"/>
                      <a:ext cx="5619174" cy="2255281"/>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w:t>
      </w:r>
      <w:r>
        <w:rPr lang="zh-CN" sz="17" baseline="0" dirty="0">
          <w:jc w:val="left"/>
          <w:rFonts w:ascii="新宋体" w:hAnsi="新宋体" w:cs="新宋体"/>
          <w:color w:val="AA5500"/>
          <w:sz w:val="17"/>
          <w:szCs w:val="17"/>
        </w:rPr>
        <w:t>的使用</w:t>
      </w:r>
      <w:r>
        <w:rPr lang="zh-CN" sz="17" baseline="0" dirty="0">
          <w:jc w:val="left"/>
          <w:rFonts w:ascii="Lucida Console" w:hAnsi="Lucida Console" w:cs="Lucida Console"/>
          <w:color w:val="AA5500"/>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"HH:MM:SS</w:t>
      </w:r>
      <w:r>
        <w:rPr lang="zh-CN" sz="17" baseline="0" dirty="0">
          <w:jc w:val="left"/>
          <w:rFonts w:ascii="新宋体" w:hAnsi="新宋体" w:cs="新宋体"/>
          <w:color w:val="AA1111"/>
          <w:sz w:val="17"/>
          <w:szCs w:val="17"/>
        </w:rPr>
        <w:t>格式（</w:t>
      </w:r>
      <w:r>
        <w:rPr lang="zh-CN" sz="17" baseline="0" dirty="0">
          <w:jc w:val="left"/>
          <w:rFonts w:ascii="Lucida Console" w:hAnsi="Lucida Console" w:cs="Lucida Console"/>
          <w:color w:val="AA1111"/>
          <w:sz w:val="17"/>
          <w:szCs w:val="17"/>
        </w:rPr>
        <w:t>24</w:t>
      </w:r>
      <w:r>
        <w:rPr lang="zh-CN" sz="17" baseline="0" dirty="0">
          <w:jc w:val="left"/>
          <w:rFonts w:ascii="新宋体" w:hAnsi="新宋体" w:cs="新宋体"/>
          <w:color w:val="AA1111"/>
          <w:sz w:val="17"/>
          <w:szCs w:val="17"/>
        </w:rPr>
        <w:t>时制）：</w:t>
      </w:r>
      <w:r>
        <w:rPr lang="zh-CN" sz="17" baseline="0" dirty="0">
          <w:jc w:val="left"/>
          <w:rFonts w:ascii="Lucida Console" w:hAnsi="Lucida Console" w:cs="Lucida Console"/>
          <w:color w:val="AA1111"/>
          <w:sz w:val="17"/>
          <w:szCs w:val="17"/>
        </w:rPr>
        <w:t>%tT%n"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pacing w:val="-2"/>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//R</w:t>
      </w:r>
      <w:r>
        <w:rPr lang="zh-CN" sz="17" baseline="0" dirty="0">
          <w:jc w:val="left"/>
          <w:rFonts w:ascii="新宋体" w:hAnsi="新宋体" w:cs="新宋体"/>
          <w:color w:val="AA5500"/>
          <w:sz w:val="17"/>
          <w:szCs w:val="17"/>
        </w:rPr>
        <w:t>的使用</w:t>
      </w:r>
      <w:r>
        <w:rPr lang="zh-CN" sz="17" baseline="0" dirty="0">
          <w:jc w:val="left"/>
          <w:rFonts w:ascii="Lucida Console" w:hAnsi="Lucida Console" w:cs="Lucida Console"/>
          <w:color w:val="AA5500"/>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"HH:MM</w:t>
      </w:r>
      <w:r>
        <w:rPr lang="zh-CN" sz="17" baseline="0" dirty="0">
          <w:jc w:val="left"/>
          <w:rFonts w:ascii="新宋体" w:hAnsi="新宋体" w:cs="新宋体"/>
          <w:color w:val="AA1111"/>
          <w:sz w:val="17"/>
          <w:szCs w:val="17"/>
        </w:rPr>
        <w:t>格式（</w:t>
      </w:r>
      <w:r>
        <w:rPr lang="zh-CN" sz="17" baseline="0" dirty="0">
          <w:jc w:val="left"/>
          <w:rFonts w:ascii="Lucida Console" w:hAnsi="Lucida Console" w:cs="Lucida Console"/>
          <w:color w:val="AA1111"/>
          <w:sz w:val="17"/>
          <w:szCs w:val="17"/>
        </w:rPr>
        <w:t>24</w:t>
      </w:r>
      <w:r>
        <w:rPr lang="zh-CN" sz="17" baseline="0" dirty="0">
          <w:jc w:val="left"/>
          <w:rFonts w:ascii="新宋体" w:hAnsi="新宋体" w:cs="新宋体"/>
          <w:color w:val="AA1111"/>
          <w:sz w:val="17"/>
          <w:szCs w:val="17"/>
        </w:rPr>
        <w:t>时制）：</w:t>
      </w:r>
      <w:r>
        <w:rPr lang="zh-CN" sz="17" baseline="0" dirty="0">
          <w:jc w:val="left"/>
          <w:rFonts w:ascii="Lucida Console" w:hAnsi="Lucida Console" w:cs="Lucida Console"/>
          <w:color w:val="AA1111"/>
          <w:sz w:val="17"/>
          <w:szCs w:val="17"/>
        </w:rPr>
        <w:t>%tR"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结果</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1307" w:firstLine="0"/>
      </w:pPr>
      <w:r/>
      <w:r>
        <w:rPr lang="zh-CN" sz="17" baseline="0" dirty="0">
          <w:jc w:val="left"/>
          <w:rFonts w:ascii="新宋体" w:hAnsi="新宋体" w:cs="新宋体"/>
          <w:color w:val="000000"/>
          <w:sz w:val="17"/>
          <w:szCs w:val="17"/>
        </w:rPr>
        <w:t>全部日期和时间信息：星期六</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四月</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15</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45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CST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pacing w:val="-2"/>
          <w:sz w:val="17"/>
          <w:szCs w:val="17"/>
        </w:rPr>
        <w:t>2019</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年</w:t>
      </w:r>
      <w:r>
        <w:rPr lang="zh-CN" sz="17" baseline="0" dirty="0">
          <w:jc w:val="left"/>
          <w:rFonts w:ascii="Lucida Console" w:hAnsi="Lucida Console" w:cs="Lucida Console"/>
          <w:color w:val="981A1A"/>
          <w:sz w:val="17"/>
          <w:szCs w:val="17"/>
        </w:rPr>
        <w:t>-</w:t>
      </w:r>
      <w:r>
        <w:rPr lang="zh-CN" sz="17" baseline="0" dirty="0">
          <w:jc w:val="left"/>
          <w:rFonts w:ascii="新宋体" w:hAnsi="新宋体" w:cs="新宋体"/>
          <w:color w:val="000000"/>
          <w:sz w:val="17"/>
          <w:szCs w:val="17"/>
        </w:rPr>
        <w:t>月</w:t>
      </w:r>
      <w:r>
        <w:rPr lang="zh-CN" sz="17" baseline="0" dirty="0">
          <w:jc w:val="left"/>
          <w:rFonts w:ascii="Lucida Console" w:hAnsi="Lucida Console" w:cs="Lucida Console"/>
          <w:color w:val="981A1A"/>
          <w:sz w:val="17"/>
          <w:szCs w:val="17"/>
        </w:rPr>
        <w:t>-</w:t>
      </w:r>
      <w:r>
        <w:rPr lang="zh-CN" sz="17" baseline="0" dirty="0">
          <w:jc w:val="left"/>
          <w:rFonts w:ascii="新宋体" w:hAnsi="新宋体" w:cs="新宋体"/>
          <w:color w:val="000000"/>
          <w:sz w:val="17"/>
          <w:szCs w:val="17"/>
        </w:rPr>
        <w:t>日格式：</w:t>
      </w:r>
      <w:r>
        <w:rPr lang="zh-CN" sz="17" baseline="0" dirty="0">
          <w:jc w:val="left"/>
          <w:rFonts w:ascii="Lucida Console" w:hAnsi="Lucida Console" w:cs="Lucida Console"/>
          <w:color w:val="000000"/>
          <w:sz w:val="17"/>
          <w:szCs w:val="17"/>
        </w:rPr>
        <w:t>2019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27</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新宋体" w:hAnsi="新宋体" w:cs="新宋体"/>
          <w:color w:val="000000"/>
          <w:sz w:val="17"/>
          <w:szCs w:val="17"/>
        </w:rPr>
        <w:t>月</w:t>
      </w:r>
      <w:r>
        <w:rPr lang="zh-CN" sz="17" baseline="0" dirty="0">
          <w:jc w:val="left"/>
          <w:rFonts w:ascii="Lucida Console" w:hAnsi="Lucida Console" w:cs="Lucida Console"/>
          <w:color w:val="981A1A"/>
          <w:sz w:val="17"/>
          <w:szCs w:val="17"/>
        </w:rPr>
        <w:t>/</w:t>
      </w:r>
      <w:r>
        <w:rPr lang="zh-CN" sz="17" baseline="0" dirty="0">
          <w:jc w:val="left"/>
          <w:rFonts w:ascii="新宋体" w:hAnsi="新宋体" w:cs="新宋体"/>
          <w:color w:val="000000"/>
          <w:sz w:val="17"/>
          <w:szCs w:val="17"/>
        </w:rPr>
        <w:t>日</w:t>
      </w:r>
      <w:r>
        <w:rPr lang="zh-CN" sz="17" baseline="0" dirty="0">
          <w:jc w:val="left"/>
          <w:rFonts w:ascii="Lucida Console" w:hAnsi="Lucida Console" w:cs="Lucida Console"/>
          <w:color w:val="981A1A"/>
          <w:sz w:val="17"/>
          <w:szCs w:val="17"/>
        </w:rPr>
        <w:t>/</w:t>
      </w:r>
      <w:r>
        <w:rPr lang="zh-CN" sz="17" baseline="0" dirty="0">
          <w:jc w:val="left"/>
          <w:rFonts w:ascii="新宋体" w:hAnsi="新宋体" w:cs="新宋体"/>
          <w:color w:val="000000"/>
          <w:sz w:val="17"/>
          <w:szCs w:val="17"/>
        </w:rPr>
        <w:t>年格式：</w:t>
      </w:r>
      <w:r>
        <w:rPr lang="zh-CN" sz="17" baseline="0" dirty="0">
          <w:jc w:val="left"/>
          <w:rFonts w:ascii="Lucida Console" w:hAnsi="Lucida Console" w:cs="Lucida Console"/>
          <w:color w:val="000000"/>
          <w:sz w:val="17"/>
          <w:szCs w:val="17"/>
        </w:rPr>
        <w:t>04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19</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346" w:space="0"/>
          </w:cols>
          <w:docGrid w:linePitch="360"/>
        </w:sectPr>
        <w:spacing w:before="9" w:after="0" w:line="270" w:lineRule="exact"/>
        <w:ind w:left="0" w:right="1307" w:firstLine="0"/>
      </w:pPr>
      <w:r/>
      <w:r>
        <w:rPr lang="zh-CN" sz="17" baseline="0" dirty="0">
          <w:jc w:val="left"/>
          <w:rFonts w:ascii="Lucida Console" w:hAnsi="Lucida Console" w:cs="Lucida Console"/>
          <w:color w:val="000000"/>
          <w:sz w:val="17"/>
          <w:szCs w:val="17"/>
        </w:rPr>
        <w:t>HH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PM</w:t>
      </w:r>
      <w:r>
        <w:rPr lang="zh-CN" sz="17" baseline="0" dirty="0">
          <w:jc w:val="left"/>
          <w:rFonts w:ascii="新宋体" w:hAnsi="新宋体" w:cs="新宋体"/>
          <w:color w:val="000000"/>
          <w:sz w:val="17"/>
          <w:szCs w:val="17"/>
        </w:rPr>
        <w:t>格式（</w:t>
      </w:r>
      <w:r>
        <w:rPr lang="zh-CN" sz="17" baseline="0" dirty="0">
          <w:jc w:val="left"/>
          <w:rFonts w:ascii="Lucida Console" w:hAnsi="Lucida Console" w:cs="Lucida Console"/>
          <w:color w:val="000000"/>
          <w:sz w:val="17"/>
          <w:szCs w:val="17"/>
        </w:rPr>
        <w:t>12</w:t>
      </w:r>
      <w:r>
        <w:rPr lang="zh-CN" sz="17" baseline="0" dirty="0">
          <w:jc w:val="left"/>
          <w:rFonts w:ascii="新宋体" w:hAnsi="新宋体" w:cs="新宋体"/>
          <w:color w:val="000000"/>
          <w:sz w:val="17"/>
          <w:szCs w:val="17"/>
        </w:rPr>
        <w:t>时制）：</w:t>
      </w:r>
      <w:r>
        <w:rPr lang="zh-CN" sz="17" baseline="0" dirty="0">
          <w:jc w:val="left"/>
          <w:rFonts w:ascii="Lucida Console" w:hAnsi="Lucida Console" w:cs="Lucida Console"/>
          <w:color w:val="000000"/>
          <w:sz w:val="17"/>
          <w:szCs w:val="17"/>
        </w:rPr>
        <w:t>03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45</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下午</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HH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SS</w:t>
      </w:r>
      <w:r>
        <w:rPr lang="zh-CN" sz="17" baseline="0" dirty="0">
          <w:jc w:val="left"/>
          <w:rFonts w:ascii="新宋体" w:hAnsi="新宋体" w:cs="新宋体"/>
          <w:color w:val="000000"/>
          <w:sz w:val="17"/>
          <w:szCs w:val="17"/>
        </w:rPr>
        <w:t>格式（</w:t>
      </w:r>
      <w:r>
        <w:rPr lang="zh-CN" sz="17" baseline="0" dirty="0">
          <w:jc w:val="left"/>
          <w:rFonts w:ascii="Lucida Console" w:hAnsi="Lucida Console" w:cs="Lucida Console"/>
          <w:color w:val="000000"/>
          <w:sz w:val="17"/>
          <w:szCs w:val="17"/>
        </w:rPr>
        <w:t>24</w:t>
      </w:r>
      <w:r>
        <w:rPr lang="zh-CN" sz="17" baseline="0" dirty="0">
          <w:jc w:val="left"/>
          <w:rFonts w:ascii="新宋体" w:hAnsi="新宋体" w:cs="新宋体"/>
          <w:color w:val="000000"/>
          <w:sz w:val="17"/>
          <w:szCs w:val="17"/>
        </w:rPr>
        <w:t>时制）：</w:t>
      </w:r>
      <w:r>
        <w:rPr lang="zh-CN" sz="17" baseline="0" dirty="0">
          <w:jc w:val="left"/>
          <w:rFonts w:ascii="Lucida Console" w:hAnsi="Lucida Console" w:cs="Lucida Console"/>
          <w:color w:val="000000"/>
          <w:sz w:val="17"/>
          <w:szCs w:val="17"/>
        </w:rPr>
        <w:t>15</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45</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HH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MM</w:t>
      </w:r>
      <w:r>
        <w:rPr lang="zh-CN" sz="17" baseline="0" dirty="0">
          <w:jc w:val="left"/>
          <w:rFonts w:ascii="新宋体" w:hAnsi="新宋体" w:cs="新宋体"/>
          <w:color w:val="000000"/>
          <w:sz w:val="17"/>
          <w:szCs w:val="17"/>
        </w:rPr>
        <w:t>格式（</w:t>
      </w:r>
      <w:r>
        <w:rPr lang="zh-CN" sz="17" baseline="0" dirty="0">
          <w:jc w:val="left"/>
          <w:rFonts w:ascii="Lucida Console" w:hAnsi="Lucida Console" w:cs="Lucida Console"/>
          <w:color w:val="000000"/>
          <w:sz w:val="17"/>
          <w:szCs w:val="17"/>
        </w:rPr>
        <w:t>24</w:t>
      </w:r>
      <w:r>
        <w:rPr lang="zh-CN" sz="17" baseline="0" dirty="0">
          <w:jc w:val="left"/>
          <w:rFonts w:ascii="新宋体" w:hAnsi="新宋体" w:cs="新宋体"/>
          <w:color w:val="000000"/>
          <w:sz w:val="17"/>
          <w:szCs w:val="17"/>
        </w:rPr>
        <w:t>时制）：</w:t>
      </w:r>
      <w:r>
        <w:rPr lang="zh-CN" sz="17" baseline="0" dirty="0">
          <w:jc w:val="left"/>
          <w:rFonts w:ascii="Lucida Console" w:hAnsi="Lucida Console" w:cs="Lucida Console"/>
          <w:color w:val="000000"/>
          <w:sz w:val="17"/>
          <w:szCs w:val="17"/>
        </w:rPr>
        <w:t>15</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23</w:t>
      </w:r>
      <w:r>
        <w:rPr>
          <w:rFonts w:ascii="Times New Roman" w:hAnsi="Times New Roman" w:cs="Times New Roman"/>
          <w:sz w:val="17"/>
          <w:szCs w:val="17"/>
        </w:rPr>
        <w:t> </w:t>
      </w:r>
      <w:r/>
    </w:p>
    <w:p>
      <w:pPr>
        <w:rPr>
          <w:rFonts w:ascii="Times New Roman" w:hAnsi="Times New Roman" w:cs="Times New Roman"/>
          <w:color w:val="010302"/>
        </w:rPr>
        <w:spacing w:before="219" w:after="0" w:line="375" w:lineRule="exact"/>
        <w:ind w:left="990" w:right="1037" w:firstLine="0"/>
      </w:pPr>
      <w:r/>
      <w:r>
        <w:rPr lang="zh-CN" sz="19" baseline="0" dirty="0">
          <w:jc w:val="left"/>
          <w:rFonts w:ascii="微软雅黑" w:hAnsi="微软雅黑" w:cs="微软雅黑"/>
          <w:color w:val="333333"/>
          <w:sz w:val="19"/>
          <w:szCs w:val="19"/>
        </w:rPr>
        <w:t>【时间休眠：休眠</w:t>
      </w:r>
      <w:r>
        <w:rPr lang="zh-CN" sz="19" baseline="0" dirty="0">
          <w:jc w:val="left"/>
          <w:rFonts w:ascii="宋体" w:hAnsi="宋体" w:cs="宋体"/>
          <w:color w:val="333333"/>
          <w:spacing w:val="-10"/>
          <w:sz w:val="19"/>
          <w:szCs w:val="19"/>
        </w:rPr>
        <w:t>(sleep)</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0"/>
          <w:sz w:val="19"/>
          <w:szCs w:val="19"/>
        </w:rPr>
        <w:t>sleep()</w:t>
      </w:r>
      <w:r>
        <w:rPr lang="zh-CN" sz="19" baseline="0" dirty="0">
          <w:jc w:val="left"/>
          <w:rFonts w:ascii="微软雅黑" w:hAnsi="微软雅黑" w:cs="微软雅黑"/>
          <w:color w:val="333333"/>
          <w:sz w:val="19"/>
          <w:szCs w:val="19"/>
        </w:rPr>
        <w:t>使当前线程进入停滞状态（阻塞当前线程），让出</w:t>
      </w:r>
      <w:r>
        <w:rPr lang="zh-CN" sz="19" baseline="0" dirty="0">
          <w:jc w:val="left"/>
          <w:rFonts w:ascii="宋体" w:hAnsi="宋体" w:cs="宋体"/>
          <w:color w:val="333333"/>
          <w:sz w:val="19"/>
          <w:szCs w:val="19"/>
        </w:rPr>
        <w:t>CPU</w:t>
      </w:r>
      <w:r>
        <w:rPr lang="zh-CN" sz="19" baseline="0" dirty="0">
          <w:jc w:val="left"/>
          <w:rFonts w:ascii="微软雅黑" w:hAnsi="微软雅黑" w:cs="微软雅黑"/>
          <w:color w:val="333333"/>
          <w:sz w:val="19"/>
          <w:szCs w:val="19"/>
        </w:rPr>
        <w:t>的使用、目的是不让当前线程独自霸占该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进程所获的</w:t>
      </w:r>
      <w:r>
        <w:rPr lang="zh-CN" sz="19" baseline="0" dirty="0">
          <w:jc w:val="left"/>
          <w:rFonts w:ascii="宋体" w:hAnsi="宋体" w:cs="宋体"/>
          <w:color w:val="333333"/>
          <w:sz w:val="19"/>
          <w:szCs w:val="19"/>
        </w:rPr>
        <w:t>CPU</w:t>
      </w:r>
      <w:r>
        <w:rPr lang="zh-CN" sz="19" baseline="0" dirty="0">
          <w:jc w:val="left"/>
          <w:rFonts w:ascii="微软雅黑" w:hAnsi="微软雅黑" w:cs="微软雅黑"/>
          <w:color w:val="333333"/>
          <w:sz w:val="19"/>
          <w:szCs w:val="19"/>
        </w:rPr>
        <w:t>资源，以留一定时间给其他线程执行的机会。</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990" w:right="1037" w:firstLine="0"/>
      </w:pPr>
      <w:r/>
      <w:r>
        <w:rPr lang="zh-CN" sz="19" baseline="0" dirty="0">
          <w:jc w:val="left"/>
          <w:rFonts w:ascii="微软雅黑" w:hAnsi="微软雅黑" w:cs="微软雅黑"/>
          <w:color w:val="333333"/>
          <w:sz w:val="19"/>
          <w:szCs w:val="19"/>
        </w:rPr>
        <w:t>你可以让程序休眠一毫秒的时间或者到您的计算机的寿命长的任意段时间。例如，下面的程序会休眠</w:t>
      </w:r>
      <w:r>
        <w:rPr lang="zh-CN" sz="19" baseline="0" dirty="0">
          <w:jc w:val="left"/>
          <w:rFonts w:ascii="宋体" w:hAnsi="宋体" w:cs="宋体"/>
          <w:color w:val="333333"/>
          <w:sz w:val="19"/>
          <w:szCs w:val="19"/>
        </w:rPr>
        <w:t>3</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秒：</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9" behindDoc="1" locked="0" layoutInCell="1" allowOverlap="1">
            <wp:simplePos x="0" y="0"/>
            <wp:positionH relativeFrom="page">
              <wp:posOffset>963889</wp:posOffset>
            </wp:positionH>
            <wp:positionV relativeFrom="line">
              <wp:posOffset>-167682</wp:posOffset>
            </wp:positionV>
            <wp:extent cx="5641423" cy="1572356"/>
            <wp:effectExtent l="0" t="0" r="0" b="0"/>
            <wp:wrapNone/>
            <wp:docPr id="508" name="Freeform 508"/>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92"/>
                            <a:pt x="805" y="2072035"/>
                            <a:pt x="2416" y="2075930"/>
                          </a:cubicBezTo>
                          <a:cubicBezTo>
                            <a:pt x="4028" y="2079824"/>
                            <a:pt x="6322" y="2083259"/>
                            <a:pt x="9298" y="2086211"/>
                          </a:cubicBezTo>
                          <a:cubicBezTo>
                            <a:pt x="12275" y="2089200"/>
                            <a:pt x="15709" y="2091507"/>
                            <a:pt x="19599" y="2093107"/>
                          </a:cubicBezTo>
                          <a:cubicBezTo>
                            <a:pt x="23489" y="2094707"/>
                            <a:pt x="27539" y="2095500"/>
                            <a:pt x="31750" y="2095500"/>
                          </a:cubicBezTo>
                          <a:lnTo>
                            <a:pt x="7486650" y="2095500"/>
                          </a:lnTo>
                          <a:cubicBezTo>
                            <a:pt x="7490859" y="2095500"/>
                            <a:pt x="7494909" y="2094707"/>
                            <a:pt x="7498798" y="2093107"/>
                          </a:cubicBezTo>
                          <a:cubicBezTo>
                            <a:pt x="7502690" y="2091507"/>
                            <a:pt x="7506123" y="2089200"/>
                            <a:pt x="7509099" y="2086211"/>
                          </a:cubicBezTo>
                          <a:cubicBezTo>
                            <a:pt x="7512076" y="2083259"/>
                            <a:pt x="7514370" y="2079824"/>
                            <a:pt x="7515981" y="2075930"/>
                          </a:cubicBezTo>
                          <a:cubicBezTo>
                            <a:pt x="7517593" y="2072035"/>
                            <a:pt x="7518400" y="2067992"/>
                            <a:pt x="7518400" y="2063750"/>
                          </a:cubicBezTo>
                          <a:lnTo>
                            <a:pt x="7518400" y="31750"/>
                          </a:lnTo>
                          <a:cubicBezTo>
                            <a:pt x="7518400" y="27546"/>
                            <a:pt x="7517593" y="23528"/>
                            <a:pt x="7515981" y="19633"/>
                          </a:cubicBezTo>
                          <a:cubicBezTo>
                            <a:pt x="7514370" y="15751"/>
                            <a:pt x="7512076" y="12304"/>
                            <a:pt x="7509099" y="9315"/>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15"/>
                          </a:cubicBezTo>
                          <a:cubicBezTo>
                            <a:pt x="6322" y="12304"/>
                            <a:pt x="4028" y="15751"/>
                            <a:pt x="2416" y="19633"/>
                          </a:cubicBezTo>
                          <a:cubicBezTo>
                            <a:pt x="805" y="23528"/>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963889</wp:posOffset>
            </wp:positionH>
            <wp:positionV relativeFrom="line">
              <wp:posOffset>-167682</wp:posOffset>
            </wp:positionV>
            <wp:extent cx="5641423" cy="1572356"/>
            <wp:effectExtent l="0" t="0" r="0" b="0"/>
            <wp:wrapNone/>
            <wp:docPr id="509" name="Freeform 509"/>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92"/>
                            <a:pt x="805" y="2072035"/>
                            <a:pt x="2416" y="2075930"/>
                          </a:cubicBezTo>
                          <a:cubicBezTo>
                            <a:pt x="4028" y="2079824"/>
                            <a:pt x="6322" y="2083259"/>
                            <a:pt x="9298" y="2086211"/>
                          </a:cubicBezTo>
                          <a:cubicBezTo>
                            <a:pt x="12275" y="2089200"/>
                            <a:pt x="15709" y="2091507"/>
                            <a:pt x="19599" y="2093107"/>
                          </a:cubicBezTo>
                          <a:cubicBezTo>
                            <a:pt x="23489" y="2094707"/>
                            <a:pt x="27539" y="2095500"/>
                            <a:pt x="31750" y="2095500"/>
                          </a:cubicBezTo>
                          <a:lnTo>
                            <a:pt x="7486650" y="2095500"/>
                          </a:lnTo>
                          <a:cubicBezTo>
                            <a:pt x="7490859" y="2095500"/>
                            <a:pt x="7494909" y="2094707"/>
                            <a:pt x="7498798" y="2093107"/>
                          </a:cubicBezTo>
                          <a:cubicBezTo>
                            <a:pt x="7502690" y="2091507"/>
                            <a:pt x="7506123" y="2089200"/>
                            <a:pt x="7509099" y="2086211"/>
                          </a:cubicBezTo>
                          <a:cubicBezTo>
                            <a:pt x="7512076" y="2083259"/>
                            <a:pt x="7514370" y="2079824"/>
                            <a:pt x="7515981" y="2075930"/>
                          </a:cubicBezTo>
                          <a:cubicBezTo>
                            <a:pt x="7517593" y="2072035"/>
                            <a:pt x="7518400" y="2067992"/>
                            <a:pt x="7518400" y="2063750"/>
                          </a:cubicBezTo>
                          <a:lnTo>
                            <a:pt x="7518400" y="31750"/>
                          </a:lnTo>
                          <a:cubicBezTo>
                            <a:pt x="7518400" y="27546"/>
                            <a:pt x="7517593" y="23528"/>
                            <a:pt x="7515981" y="19633"/>
                          </a:cubicBezTo>
                          <a:cubicBezTo>
                            <a:pt x="7514370" y="15751"/>
                            <a:pt x="7512076" y="12304"/>
                            <a:pt x="7509099" y="9315"/>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15"/>
                          </a:cubicBezTo>
                          <a:cubicBezTo>
                            <a:pt x="6322" y="12304"/>
                            <a:pt x="4028" y="15751"/>
                            <a:pt x="2416" y="19633"/>
                          </a:cubicBezTo>
                          <a:cubicBezTo>
                            <a:pt x="805" y="23528"/>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79" behindDoc="1" locked="0" layoutInCell="1" allowOverlap="1">
            <wp:simplePos x="0" y="0"/>
            <wp:positionH relativeFrom="page">
              <wp:posOffset>955954</wp:posOffset>
            </wp:positionH>
            <wp:positionV relativeFrom="line">
              <wp:posOffset>-156559</wp:posOffset>
            </wp:positionV>
            <wp:extent cx="292223" cy="1575172"/>
            <wp:effectExtent l="0" t="0" r="0" b="0"/>
            <wp:wrapNone/>
            <wp:docPr id="510" name="Picture 510"/>
            <wp:cNvGraphicFramePr>
              <a:graphicFrameLocks noChangeAspect="1"/>
            </wp:cNvGraphicFramePr>
            <a:graphic>
              <a:graphicData uri="http://schemas.openxmlformats.org/drawingml/2006/picture">
                <pic:pic xmlns:pic="http://schemas.openxmlformats.org/drawingml/2006/picture">
                  <pic:nvPicPr>
                    <pic:cNvPr id="510" name="Picture 510"/>
                    <pic:cNvPicPr>
                      <a:picLocks noChangeAspect="0" noChangeArrowheads="1"/>
                    </pic:cNvPicPr>
                  </pic:nvPicPr>
                  <pic:blipFill>
                    <a:blip r:embed="rId510">
                      <a:extLst>
                        <a:ext uri="{28A0092B-C50C-407E-A947-70E740481C1C}">
                          <a14:useLocalDpi xmlns:a14="http://schemas.microsoft.com/office/drawing/2010/main" val="0"/>
                        </a:ext>
                      </a:extLst>
                    </a:blip>
                    <a:srcRect/>
                    <a:stretch>
                      <a:fillRect/>
                    </a:stretch>
                  </pic:blipFill>
                  <pic:spPr>
                    <a:xfrm rot="0" flipH="0" flipV="0">
                      <a:off x="0" y="0"/>
                      <a:ext cx="292223" cy="1575172"/>
                    </a:xfrm>
                    <a:prstGeom prst="rect">
                      <a:avLst/>
                    </a:prstGeom>
                    <a:noFill/>
                  </pic:spPr>
                </pic:pic>
              </a:graphicData>
            </a:graphic>
          </wp:anchor>
        </w:drawing>
        <w:drawing>
          <wp:anchor simplePos="0" relativeHeight="251658609" behindDoc="1" locked="0" layoutInCell="1" allowOverlap="1">
            <wp:simplePos x="0" y="0"/>
            <wp:positionH relativeFrom="page">
              <wp:posOffset>968654</wp:posOffset>
            </wp:positionH>
            <wp:positionV relativeFrom="line">
              <wp:posOffset>-143859</wp:posOffset>
            </wp:positionV>
            <wp:extent cx="5593776" cy="1543768"/>
            <wp:effectExtent l="0" t="0" r="0" b="0"/>
            <wp:wrapNone/>
            <wp:docPr id="511" name="Freeform 511"/>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0" behindDoc="1" locked="0" layoutInCell="1" allowOverlap="1">
            <wp:simplePos x="0" y="0"/>
            <wp:positionH relativeFrom="page">
              <wp:posOffset>968654</wp:posOffset>
            </wp:positionH>
            <wp:positionV relativeFrom="line">
              <wp:posOffset>-143859</wp:posOffset>
            </wp:positionV>
            <wp:extent cx="5593776" cy="1543768"/>
            <wp:effectExtent l="0" t="0" r="0" b="0"/>
            <wp:wrapNone/>
            <wp:docPr id="512" name="Freeform 512"/>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try</w:t>
      </w:r>
      <w:r>
        <w:rPr lang="zh-CN" sz="17" baseline="0" dirty="0">
          <w:jc w:val="left"/>
          <w:rFonts w:ascii="Lucida Console" w:hAnsi="Lucida Console" w:cs="Lucida Console"/>
          <w:color w:val="333333"/>
          <w:sz w:val="17"/>
          <w:szCs w:val="17"/>
        </w:rPr>
        <w:t> {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"\n"</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Thread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sleep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1000</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休眠</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秒</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"\n"</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770088"/>
          <w:sz w:val="17"/>
          <w:szCs w:val="17"/>
        </w:rPr>
        <w:t>catch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Exception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w:t>
      </w:r>
      <w:r>
        <w:rPr lang="zh-CN" sz="17" baseline="0" dirty="0">
          <w:jc w:val="left"/>
          <w:rFonts w:ascii="Lucida Console" w:hAnsi="Lucida Console" w:cs="Lucida Console"/>
          <w:color w:val="333333"/>
          <w:sz w:val="17"/>
          <w:szCs w:val="17"/>
        </w:rPr>
        <w:t>) {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"Got an exception!"</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22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Calendar</w:t>
      </w:r>
      <w:r>
        <w:rPr lang="zh-CN" sz="31" baseline="0" dirty="0">
          <w:jc w:val="left"/>
          <w:rFonts w:ascii="微软雅黑" w:hAnsi="微软雅黑" w:cs="微软雅黑"/>
          <w:b/>
          <w:bCs/>
          <w:color w:val="333333"/>
          <w:sz w:val="31"/>
          <w:szCs w:val="31"/>
        </w:rPr>
        <w:t>类	</w:t>
      </w:r>
      <w:hyperlink r:id="rId492"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84" w:after="0" w:line="300" w:lineRule="exact"/>
        <w:ind w:left="990" w:right="854" w:firstLine="0"/>
      </w:pPr>
      <w:r/>
      <w:r>
        <w:rPr lang="zh-CN" sz="19" baseline="0" dirty="0">
          <w:jc w:val="left"/>
          <w:rFonts w:ascii="微软雅黑" w:hAnsi="微软雅黑" w:cs="微软雅黑"/>
          <w:color w:val="333333"/>
          <w:sz w:val="19"/>
          <w:szCs w:val="19"/>
        </w:rPr>
        <w:t>我们现在已经能够格式化并创建一个日期对象了，但是我们如何才能设置和获取日期数据的特定部分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呢，比如说小时，日，或者分钟</w:t>
      </w:r>
      <w:r>
        <w:rPr lang="zh-CN" sz="19" baseline="0" dirty="0">
          <w:jc w:val="left"/>
          <w:rFonts w:ascii="宋体" w:hAnsi="宋体" w:cs="宋体"/>
          <w:color w:val="333333"/>
          <w:spacing w:val="-28"/>
          <w:sz w:val="19"/>
          <w:szCs w:val="19"/>
        </w:rPr>
        <w:t>? </w:t>
      </w:r>
      <w:r>
        <w:rPr lang="zh-CN" sz="19" baseline="0" dirty="0">
          <w:jc w:val="left"/>
          <w:rFonts w:ascii="微软雅黑" w:hAnsi="微软雅黑" w:cs="微软雅黑"/>
          <w:color w:val="333333"/>
          <w:sz w:val="19"/>
          <w:szCs w:val="19"/>
        </w:rPr>
        <w:t>我们又如何在日期的这些部分加上或者减去值呢</w:t>
      </w:r>
      <w:r>
        <w:rPr lang="zh-CN" sz="19" baseline="0" dirty="0">
          <w:jc w:val="left"/>
          <w:rFonts w:ascii="宋体" w:hAnsi="宋体" w:cs="宋体"/>
          <w:color w:val="333333"/>
          <w:spacing w:val="-28"/>
          <w:sz w:val="19"/>
          <w:szCs w:val="19"/>
        </w:rPr>
        <w:t>? </w:t>
      </w:r>
      <w:r>
        <w:rPr lang="zh-CN" sz="19" baseline="0" dirty="0">
          <w:jc w:val="left"/>
          <w:rFonts w:ascii="微软雅黑" w:hAnsi="微软雅黑" w:cs="微软雅黑"/>
          <w:color w:val="333333"/>
          <w:sz w:val="19"/>
          <w:szCs w:val="19"/>
        </w:rPr>
        <w:t>答案是使用</w:t>
      </w:r>
      <w:r>
        <w:rPr lang="zh-CN" sz="19" baseline="0" dirty="0">
          <w:jc w:val="left"/>
          <w:rFonts w:ascii="宋体" w:hAnsi="宋体" w:cs="宋体"/>
          <w:color w:val="333333"/>
          <w:sz w:val="19"/>
          <w:szCs w:val="19"/>
        </w:rPr>
        <w:t>Calendar  </w:t>
      </w:r>
      <w:r/>
      <w:r>
        <w:rPr lang="zh-CN" sz="19" baseline="0" dirty="0">
          <w:jc w:val="left"/>
          <w:rFonts w:ascii="微软雅黑" w:hAnsi="微软雅黑" w:cs="微软雅黑"/>
          <w:color w:val="333333"/>
          <w:sz w:val="19"/>
          <w:szCs w:val="19"/>
        </w:rPr>
        <w:t>类。</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中有很多方法都已经废弃了！</w:t>
      </w:r>
      <w:r>
        <w:rPr>
          <w:rFonts w:ascii="Times New Roman" w:hAnsi="Times New Roman" w:cs="Times New Roman"/>
          <w:sz w:val="19"/>
          <w:szCs w:val="19"/>
        </w:rPr>
        <w:t> </w:t>
      </w:r>
      <w:r/>
    </w:p>
    <w:p>
      <w:pPr>
        <w:rPr>
          <w:rFonts w:ascii="Times New Roman" w:hAnsi="Times New Roman" w:cs="Times New Roman"/>
          <w:color w:val="010302"/>
        </w:rPr>
        <w:spacing w:before="84" w:after="0" w:line="382" w:lineRule="exact"/>
        <w:ind w:left="990" w:right="854" w:firstLine="0"/>
      </w:pPr>
      <w:r/>
      <w:r>
        <w:rPr lang="zh-CN" sz="19" baseline="0" dirty="0">
          <w:jc w:val="left"/>
          <w:rFonts w:ascii="宋体" w:hAnsi="宋体" w:cs="宋体"/>
          <w:color w:val="333333"/>
          <w:sz w:val="19"/>
          <w:szCs w:val="19"/>
        </w:rPr>
        <w:t>Calendar</w:t>
      </w:r>
      <w:r>
        <w:rPr lang="zh-CN" sz="19" baseline="0" dirty="0">
          <w:jc w:val="left"/>
          <w:rFonts w:ascii="微软雅黑" w:hAnsi="微软雅黑" w:cs="微软雅黑"/>
          <w:color w:val="333333"/>
          <w:sz w:val="19"/>
          <w:szCs w:val="19"/>
        </w:rPr>
        <w:t>类的功能要比</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类强大很多，而且在实现方式上也比</w:t>
      </w:r>
      <w:r>
        <w:rPr lang="zh-CN" sz="19" baseline="0" dirty="0">
          <w:jc w:val="left"/>
          <w:rFonts w:ascii="宋体" w:hAnsi="宋体" w:cs="宋体"/>
          <w:color w:val="333333"/>
          <w:sz w:val="19"/>
          <w:szCs w:val="19"/>
        </w:rPr>
        <w:t>Date</w:t>
      </w:r>
      <w:r>
        <w:rPr lang="zh-CN" sz="19" baseline="0" dirty="0">
          <w:jc w:val="left"/>
          <w:rFonts w:ascii="微软雅黑" w:hAnsi="微软雅黑" w:cs="微软雅黑"/>
          <w:color w:val="333333"/>
          <w:sz w:val="19"/>
          <w:szCs w:val="19"/>
        </w:rPr>
        <w:t>类要复杂一些。</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Calendar</w:t>
      </w:r>
      <w:r>
        <w:rPr lang="zh-CN" sz="19" baseline="0" dirty="0">
          <w:jc w:val="left"/>
          <w:rFonts w:ascii="微软雅黑" w:hAnsi="微软雅黑" w:cs="微软雅黑"/>
          <w:color w:val="333333"/>
          <w:sz w:val="19"/>
          <w:szCs w:val="19"/>
        </w:rPr>
        <w:t>类是一个抽象类，在实际使用时实现特定的子类的对象，创建对象的过程对程序员来说是透明</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的，只需要使用</w:t>
      </w:r>
      <w:r>
        <w:rPr lang="zh-CN" sz="19" baseline="0" dirty="0">
          <w:jc w:val="left"/>
          <w:rFonts w:ascii="宋体" w:hAnsi="宋体" w:cs="宋体"/>
          <w:color w:val="333333"/>
          <w:sz w:val="19"/>
          <w:szCs w:val="19"/>
        </w:rPr>
        <w:t>getInstance</w:t>
      </w:r>
      <w:r>
        <w:rPr lang="zh-CN" sz="19" baseline="0" dirty="0">
          <w:jc w:val="left"/>
          <w:rFonts w:ascii="微软雅黑" w:hAnsi="微软雅黑" w:cs="微软雅黑"/>
          <w:color w:val="333333"/>
          <w:sz w:val="19"/>
          <w:szCs w:val="19"/>
        </w:rPr>
        <w:t>方法创建即可。</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b/>
          <w:bCs/>
          <w:color w:val="333333"/>
          <w:sz w:val="19"/>
          <w:szCs w:val="19"/>
        </w:rPr>
        <w:t>创建一个代表系统当前日期的</w:t>
      </w:r>
      <w:r>
        <w:rPr lang="zh-CN" sz="19" baseline="0" dirty="0">
          <w:jc w:val="left"/>
          <w:rFonts w:ascii="宋体" w:hAnsi="宋体" w:cs="宋体"/>
          <w:color w:val="333333"/>
          <w:sz w:val="19"/>
          <w:szCs w:val="19"/>
        </w:rPr>
        <w:t>Calendar</w:t>
      </w:r>
      <w:r>
        <w:rPr lang="zh-CN" sz="19" baseline="0" dirty="0">
          <w:jc w:val="left"/>
          <w:rFonts w:ascii="微软雅黑" w:hAnsi="微软雅黑" w:cs="微软雅黑"/>
          <w:b/>
          <w:bCs/>
          <w:color w:val="333333"/>
          <w:sz w:val="19"/>
          <w:szCs w:val="19"/>
        </w:rPr>
        <w:t>对象</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97" behindDoc="1" locked="0" layoutInCell="1" allowOverlap="1">
            <wp:simplePos x="0" y="0"/>
            <wp:positionH relativeFrom="page">
              <wp:posOffset>963889</wp:posOffset>
            </wp:positionH>
            <wp:positionV relativeFrom="line">
              <wp:posOffset>-339210</wp:posOffset>
            </wp:positionV>
            <wp:extent cx="5641423" cy="2086945"/>
            <wp:effectExtent l="0" t="0" r="0" b="0"/>
            <wp:wrapNone/>
            <wp:docPr id="513" name="Freeform 513"/>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67"/>
                            <a:pt x="805" y="2757835"/>
                            <a:pt x="2416" y="2761730"/>
                          </a:cubicBezTo>
                          <a:cubicBezTo>
                            <a:pt x="4028" y="2765649"/>
                            <a:pt x="6322" y="2769047"/>
                            <a:pt x="9298" y="2772048"/>
                          </a:cubicBezTo>
                          <a:cubicBezTo>
                            <a:pt x="12275" y="2775000"/>
                            <a:pt x="15709" y="2777307"/>
                            <a:pt x="19599" y="2778919"/>
                          </a:cubicBezTo>
                          <a:cubicBezTo>
                            <a:pt x="23489" y="2780507"/>
                            <a:pt x="27539" y="2781300"/>
                            <a:pt x="31750" y="2781300"/>
                          </a:cubicBezTo>
                          <a:lnTo>
                            <a:pt x="7486650" y="2781300"/>
                          </a:lnTo>
                          <a:cubicBezTo>
                            <a:pt x="7490859" y="2781300"/>
                            <a:pt x="7494909" y="2780507"/>
                            <a:pt x="7498798" y="2778894"/>
                          </a:cubicBezTo>
                          <a:cubicBezTo>
                            <a:pt x="7502690" y="2777282"/>
                            <a:pt x="7506123" y="2775000"/>
                            <a:pt x="7509099" y="2772048"/>
                          </a:cubicBezTo>
                          <a:cubicBezTo>
                            <a:pt x="7512076" y="2769047"/>
                            <a:pt x="7514370" y="2765649"/>
                            <a:pt x="7515981" y="2761730"/>
                          </a:cubicBezTo>
                          <a:cubicBezTo>
                            <a:pt x="7517593" y="2757835"/>
                            <a:pt x="7518400" y="2753767"/>
                            <a:pt x="7518400" y="27495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56"/>
                          </a:cubicBezTo>
                          <a:cubicBezTo>
                            <a:pt x="7494909" y="844"/>
                            <a:pt x="7490859" y="25"/>
                            <a:pt x="7486650" y="0"/>
                          </a:cubicBezTo>
                          <a:lnTo>
                            <a:pt x="31750" y="0"/>
                          </a:lnTo>
                          <a:cubicBezTo>
                            <a:pt x="27539" y="25"/>
                            <a:pt x="23489" y="844"/>
                            <a:pt x="19599" y="2456"/>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6" behindDoc="1" locked="0" layoutInCell="1" allowOverlap="1">
            <wp:simplePos x="0" y="0"/>
            <wp:positionH relativeFrom="page">
              <wp:posOffset>963889</wp:posOffset>
            </wp:positionH>
            <wp:positionV relativeFrom="line">
              <wp:posOffset>-339210</wp:posOffset>
            </wp:positionV>
            <wp:extent cx="5641423" cy="2086945"/>
            <wp:effectExtent l="0" t="0" r="0" b="0"/>
            <wp:wrapNone/>
            <wp:docPr id="514" name="Freeform 514"/>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67"/>
                            <a:pt x="805" y="2757835"/>
                            <a:pt x="2416" y="2761730"/>
                          </a:cubicBezTo>
                          <a:cubicBezTo>
                            <a:pt x="4028" y="2765649"/>
                            <a:pt x="6322" y="2769047"/>
                            <a:pt x="9298" y="2772048"/>
                          </a:cubicBezTo>
                          <a:cubicBezTo>
                            <a:pt x="12275" y="2775000"/>
                            <a:pt x="15709" y="2777307"/>
                            <a:pt x="19599" y="2778919"/>
                          </a:cubicBezTo>
                          <a:cubicBezTo>
                            <a:pt x="23489" y="2780507"/>
                            <a:pt x="27539" y="2781300"/>
                            <a:pt x="31750" y="2781300"/>
                          </a:cubicBezTo>
                          <a:lnTo>
                            <a:pt x="7486650" y="2781300"/>
                          </a:lnTo>
                          <a:cubicBezTo>
                            <a:pt x="7490859" y="2781300"/>
                            <a:pt x="7494909" y="2780507"/>
                            <a:pt x="7498798" y="2778894"/>
                          </a:cubicBezTo>
                          <a:cubicBezTo>
                            <a:pt x="7502690" y="2777282"/>
                            <a:pt x="7506123" y="2775000"/>
                            <a:pt x="7509099" y="2772048"/>
                          </a:cubicBezTo>
                          <a:cubicBezTo>
                            <a:pt x="7512076" y="2769047"/>
                            <a:pt x="7514370" y="2765649"/>
                            <a:pt x="7515981" y="2761730"/>
                          </a:cubicBezTo>
                          <a:cubicBezTo>
                            <a:pt x="7517593" y="2757835"/>
                            <a:pt x="7518400" y="2753767"/>
                            <a:pt x="7518400" y="27495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56"/>
                          </a:cubicBezTo>
                          <a:cubicBezTo>
                            <a:pt x="7494909" y="844"/>
                            <a:pt x="7490859" y="25"/>
                            <a:pt x="7486650" y="0"/>
                          </a:cubicBezTo>
                          <a:lnTo>
                            <a:pt x="31750" y="0"/>
                          </a:lnTo>
                          <a:cubicBezTo>
                            <a:pt x="27539" y="25"/>
                            <a:pt x="23489" y="844"/>
                            <a:pt x="19599" y="2456"/>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505" behindDoc="1" locked="0" layoutInCell="1" allowOverlap="1">
            <wp:simplePos x="0" y="0"/>
            <wp:positionH relativeFrom="page">
              <wp:posOffset>955954</wp:posOffset>
            </wp:positionH>
            <wp:positionV relativeFrom="line">
              <wp:posOffset>-328089</wp:posOffset>
            </wp:positionV>
            <wp:extent cx="292223" cy="2084536"/>
            <wp:effectExtent l="0" t="0" r="0" b="0"/>
            <wp:wrapNone/>
            <wp:docPr id="515" name="Picture 515"/>
            <wp:cNvGraphicFramePr>
              <a:graphicFrameLocks noChangeAspect="1"/>
            </wp:cNvGraphicFramePr>
            <a:graphic>
              <a:graphicData uri="http://schemas.openxmlformats.org/drawingml/2006/picture">
                <pic:pic xmlns:pic="http://schemas.openxmlformats.org/drawingml/2006/picture">
                  <pic:nvPicPr>
                    <pic:cNvPr id="515" name="Picture 515"/>
                    <pic:cNvPicPr>
                      <a:picLocks noChangeAspect="0" noChangeArrowheads="1"/>
                    </pic:cNvPicPr>
                  </pic:nvPicPr>
                  <pic:blipFill>
                    <a:blip r:embed="rId515">
                      <a:extLst>
                        <a:ext uri="{28A0092B-C50C-407E-A947-70E740481C1C}">
                          <a14:useLocalDpi xmlns:a14="http://schemas.microsoft.com/office/drawing/2010/main" val="0"/>
                        </a:ext>
                      </a:extLst>
                    </a:blip>
                    <a:srcRect/>
                    <a:stretch>
                      <a:fillRect/>
                    </a:stretch>
                  </pic:blipFill>
                  <pic:spPr>
                    <a:xfrm rot="0" flipH="0" flipV="0">
                      <a:off x="0" y="0"/>
                      <a:ext cx="292223" cy="2084536"/>
                    </a:xfrm>
                    <a:prstGeom prst="rect">
                      <a:avLst/>
                    </a:prstGeom>
                    <a:noFill/>
                  </pic:spPr>
                </pic:pic>
              </a:graphicData>
            </a:graphic>
          </wp:anchor>
        </w:drawing>
        <w:drawing>
          <wp:anchor simplePos="0" relativeHeight="251658889" behindDoc="1" locked="0" layoutInCell="1" allowOverlap="1">
            <wp:simplePos x="0" y="0"/>
            <wp:positionH relativeFrom="page">
              <wp:posOffset>968654</wp:posOffset>
            </wp:positionH>
            <wp:positionV relativeFrom="line">
              <wp:posOffset>-315387</wp:posOffset>
            </wp:positionV>
            <wp:extent cx="5593776" cy="2058357"/>
            <wp:effectExtent l="0" t="0" r="0" b="0"/>
            <wp:wrapNone/>
            <wp:docPr id="516" name="Freeform 516"/>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8" behindDoc="1" locked="0" layoutInCell="1" allowOverlap="1">
            <wp:simplePos x="0" y="0"/>
            <wp:positionH relativeFrom="page">
              <wp:posOffset>968654</wp:posOffset>
            </wp:positionH>
            <wp:positionV relativeFrom="line">
              <wp:posOffset>-315387</wp:posOffset>
            </wp:positionV>
            <wp:extent cx="5593776" cy="2058357"/>
            <wp:effectExtent l="0" t="0" r="0" b="0"/>
            <wp:wrapNone/>
            <wp:docPr id="517" name="Freeform 517"/>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getInstance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默认是当前日期</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185" w:space="0"/>
          </w:cols>
          <w:docGrid w:linePitch="360"/>
        </w:sectPr>
        <w:spacing w:before="9"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util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GregorianCalendar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time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1556350818634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areFieldsSet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221199"/>
          <w:sz w:val="17"/>
          <w:szCs w:val="17"/>
        </w:rPr>
        <w:t>true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areAllFields</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221199"/>
          <w:sz w:val="17"/>
          <w:szCs w:val="17"/>
        </w:rPr>
        <w:t>true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lenient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221199"/>
          <w:sz w:val="17"/>
          <w:szCs w:val="17"/>
        </w:rPr>
        <w:t>true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zone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sun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util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ZoneInfo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"Asia/Shanghai"</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pacing w:val="-2"/>
          <w:sz w:val="17"/>
          <w:szCs w:val="17"/>
        </w:rPr>
        <w:t>offs</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et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28800000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dstSavings</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useDaylight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221199"/>
          <w:sz w:val="17"/>
          <w:szCs w:val="17"/>
        </w:rPr>
        <w:t>false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transitions</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29</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lastRule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pacing w:val="-2"/>
          <w:sz w:val="17"/>
          <w:szCs w:val="17"/>
        </w:rPr>
        <w:t>firs</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tDayOfWeek</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minimalDaysInFirstWeek</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ERA</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2019</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MONTH</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WEEK_OF_YEAR</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WEEK_OF_MONTH</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DAY_OF_MONTH</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27</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DAY_OF_YEAR</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117</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DAY_OF_WEEK</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DAY_OF_WEEK_IN</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_MONTH</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AM_PM</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HOUR</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HOUR_OF_DAY</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15</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MINUTE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SECOND</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18</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MILLISECOND</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634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pacing w:val="-7"/>
          <w:sz w:val="17"/>
          <w:szCs w:val="17"/>
        </w:rPr>
        <w:t>ZO</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NE_OFFSET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28800000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DST_OFFSET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7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518" name="Freeform 5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519" name="Freeform 5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520" name="Freeform 5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521" name="Freeform 5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522" name="Freeform 5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523" name="Freeform 5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524" name="Freeform 5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25" name="Freeform 5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26" name="Freeform 5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27" name="Freeform 5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28" name="Freeform 5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29" name="Freeform 5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31" w:after="0" w:line="375" w:lineRule="exact"/>
        <w:ind w:left="990" w:right="965" w:firstLine="0"/>
      </w:pPr>
      <w:r/>
      <w:r>
        <w:rPr lang="zh-CN" sz="19" baseline="0" dirty="0">
          <w:jc w:val="left"/>
          <w:rFonts w:ascii="微软雅黑" w:hAnsi="微软雅黑" w:cs="微软雅黑"/>
          <w:b/>
          <w:bCs/>
          <w:color w:val="333333"/>
          <w:sz w:val="19"/>
          <w:szCs w:val="19"/>
        </w:rPr>
        <w:t>创建一个指定日期的</w:t>
      </w:r>
      <w:r>
        <w:rPr lang="zh-CN" sz="19" baseline="0" dirty="0">
          <w:jc w:val="left"/>
          <w:rFonts w:ascii="宋体" w:hAnsi="宋体" w:cs="宋体"/>
          <w:color w:val="333333"/>
          <w:sz w:val="19"/>
          <w:szCs w:val="19"/>
        </w:rPr>
        <w:t>Calendar</w:t>
      </w:r>
      <w:r>
        <w:rPr lang="zh-CN" sz="19" baseline="0" dirty="0">
          <w:jc w:val="left"/>
          <w:rFonts w:ascii="微软雅黑" w:hAnsi="微软雅黑" w:cs="微软雅黑"/>
          <w:b/>
          <w:bCs/>
          <w:color w:val="333333"/>
          <w:sz w:val="19"/>
          <w:szCs w:val="19"/>
        </w:rPr>
        <w:t>对象</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Calendar</w:t>
      </w:r>
      <w:r>
        <w:rPr lang="zh-CN" sz="19" baseline="0" dirty="0">
          <w:jc w:val="left"/>
          <w:rFonts w:ascii="微软雅黑" w:hAnsi="微软雅黑" w:cs="微软雅黑"/>
          <w:color w:val="333333"/>
          <w:sz w:val="19"/>
          <w:szCs w:val="19"/>
        </w:rPr>
        <w:t>类代表特定的时间，需要首先创建一个</w:t>
      </w:r>
      <w:r>
        <w:rPr lang="zh-CN" sz="19" baseline="0" dirty="0">
          <w:jc w:val="left"/>
          <w:rFonts w:ascii="宋体" w:hAnsi="宋体" w:cs="宋体"/>
          <w:color w:val="333333"/>
          <w:sz w:val="19"/>
          <w:szCs w:val="19"/>
        </w:rPr>
        <w:t>Calendar</w:t>
      </w:r>
      <w:r>
        <w:rPr lang="zh-CN" sz="19" baseline="0" dirty="0">
          <w:jc w:val="left"/>
          <w:rFonts w:ascii="微软雅黑" w:hAnsi="微软雅黑" w:cs="微软雅黑"/>
          <w:color w:val="333333"/>
          <w:sz w:val="19"/>
          <w:szCs w:val="19"/>
        </w:rPr>
        <w:t>的对象，然后再设定该对象中的年月日参</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数来完成。</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46" behindDoc="1" locked="0" layoutInCell="1" allowOverlap="1">
            <wp:simplePos x="0" y="0"/>
            <wp:positionH relativeFrom="page">
              <wp:posOffset>963889</wp:posOffset>
            </wp:positionH>
            <wp:positionV relativeFrom="line">
              <wp:posOffset>-46950</wp:posOffset>
            </wp:positionV>
            <wp:extent cx="5641423" cy="543177"/>
            <wp:effectExtent l="0" t="0" r="0" b="0"/>
            <wp:wrapNone/>
            <wp:docPr id="530" name="Freeform 530"/>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386"/>
                            <a:pt x="2416" y="704305"/>
                          </a:cubicBezTo>
                          <a:cubicBezTo>
                            <a:pt x="4028" y="708224"/>
                            <a:pt x="6322" y="711622"/>
                            <a:pt x="9298" y="714624"/>
                          </a:cubicBezTo>
                          <a:cubicBezTo>
                            <a:pt x="12275" y="717575"/>
                            <a:pt x="15709" y="719882"/>
                            <a:pt x="19599" y="721494"/>
                          </a:cubicBezTo>
                          <a:cubicBezTo>
                            <a:pt x="23489" y="723082"/>
                            <a:pt x="27539" y="723900"/>
                            <a:pt x="31750" y="723900"/>
                          </a:cubicBezTo>
                          <a:lnTo>
                            <a:pt x="7486650" y="723900"/>
                          </a:lnTo>
                          <a:cubicBezTo>
                            <a:pt x="7490859" y="723900"/>
                            <a:pt x="7494909" y="723082"/>
                            <a:pt x="7498798" y="721494"/>
                          </a:cubicBezTo>
                          <a:cubicBezTo>
                            <a:pt x="7502690" y="719882"/>
                            <a:pt x="7506123" y="717575"/>
                            <a:pt x="7509099" y="714624"/>
                          </a:cubicBezTo>
                          <a:cubicBezTo>
                            <a:pt x="7512076" y="711622"/>
                            <a:pt x="7514370" y="708224"/>
                            <a:pt x="7515981" y="704305"/>
                          </a:cubicBezTo>
                          <a:cubicBezTo>
                            <a:pt x="7517593" y="700386"/>
                            <a:pt x="7518400" y="696367"/>
                            <a:pt x="7518400" y="6921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45" behindDoc="1" locked="0" layoutInCell="1" allowOverlap="1">
            <wp:simplePos x="0" y="0"/>
            <wp:positionH relativeFrom="page">
              <wp:posOffset>963889</wp:posOffset>
            </wp:positionH>
            <wp:positionV relativeFrom="line">
              <wp:posOffset>-46950</wp:posOffset>
            </wp:positionV>
            <wp:extent cx="5641423" cy="543177"/>
            <wp:effectExtent l="0" t="0" r="0" b="0"/>
            <wp:wrapNone/>
            <wp:docPr id="531" name="Freeform 531"/>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386"/>
                            <a:pt x="2416" y="704305"/>
                          </a:cubicBezTo>
                          <a:cubicBezTo>
                            <a:pt x="4028" y="708224"/>
                            <a:pt x="6322" y="711622"/>
                            <a:pt x="9298" y="714624"/>
                          </a:cubicBezTo>
                          <a:cubicBezTo>
                            <a:pt x="12275" y="717575"/>
                            <a:pt x="15709" y="719882"/>
                            <a:pt x="19599" y="721494"/>
                          </a:cubicBezTo>
                          <a:cubicBezTo>
                            <a:pt x="23489" y="723082"/>
                            <a:pt x="27539" y="723900"/>
                            <a:pt x="31750" y="723900"/>
                          </a:cubicBezTo>
                          <a:lnTo>
                            <a:pt x="7486650" y="723900"/>
                          </a:lnTo>
                          <a:cubicBezTo>
                            <a:pt x="7490859" y="723900"/>
                            <a:pt x="7494909" y="723082"/>
                            <a:pt x="7498798" y="721494"/>
                          </a:cubicBezTo>
                          <a:cubicBezTo>
                            <a:pt x="7502690" y="719882"/>
                            <a:pt x="7506123" y="717575"/>
                            <a:pt x="7509099" y="714624"/>
                          </a:cubicBezTo>
                          <a:cubicBezTo>
                            <a:pt x="7512076" y="711622"/>
                            <a:pt x="7514370" y="708224"/>
                            <a:pt x="7515981" y="704305"/>
                          </a:cubicBezTo>
                          <a:cubicBezTo>
                            <a:pt x="7517593" y="700386"/>
                            <a:pt x="7518400" y="696367"/>
                            <a:pt x="7518400" y="6921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57" behindDoc="1" locked="0" layoutInCell="1" allowOverlap="1">
            <wp:simplePos x="0" y="0"/>
            <wp:positionH relativeFrom="page">
              <wp:posOffset>955954</wp:posOffset>
            </wp:positionH>
            <wp:positionV relativeFrom="line">
              <wp:posOffset>-35829</wp:posOffset>
            </wp:positionV>
            <wp:extent cx="292223" cy="544611"/>
            <wp:effectExtent l="0" t="0" r="0" b="0"/>
            <wp:wrapNone/>
            <wp:docPr id="532" name="Picture 532"/>
            <wp:cNvGraphicFramePr>
              <a:graphicFrameLocks noChangeAspect="1"/>
            </wp:cNvGraphicFramePr>
            <a:graphic>
              <a:graphicData uri="http://schemas.openxmlformats.org/drawingml/2006/picture">
                <pic:pic xmlns:pic="http://schemas.openxmlformats.org/drawingml/2006/picture">
                  <pic:nvPicPr>
                    <pic:cNvPr id="532" name="Picture 532"/>
                    <pic:cNvPicPr>
                      <a:picLocks noChangeAspect="0" noChangeArrowheads="1"/>
                    </pic:cNvPicPr>
                  </pic:nvPicPr>
                  <pic:blipFill>
                    <a:blip r:embed="rId532">
                      <a:extLst>
                        <a:ext uri="{28A0092B-C50C-407E-A947-70E740481C1C}">
                          <a14:useLocalDpi xmlns:a14="http://schemas.microsoft.com/office/drawing/2010/main" val="0"/>
                        </a:ext>
                      </a:extLst>
                    </a:blip>
                    <a:srcRect/>
                    <a:stretch>
                      <a:fillRect/>
                    </a:stretch>
                  </pic:blipFill>
                  <pic:spPr>
                    <a:xfrm rot="0" flipH="0" flipV="0">
                      <a:off x="0" y="0"/>
                      <a:ext cx="292223" cy="544611"/>
                    </a:xfrm>
                    <a:prstGeom prst="rect">
                      <a:avLst/>
                    </a:prstGeom>
                    <a:noFill/>
                  </pic:spPr>
                </pic:pic>
              </a:graphicData>
            </a:graphic>
          </wp:anchor>
        </w:drawing>
        <w:drawing>
          <wp:anchor simplePos="0" relativeHeight="251658365" behindDoc="1" locked="0" layoutInCell="1" allowOverlap="1">
            <wp:simplePos x="0" y="0"/>
            <wp:positionH relativeFrom="page">
              <wp:posOffset>968654</wp:posOffset>
            </wp:positionH>
            <wp:positionV relativeFrom="line">
              <wp:posOffset>-23126</wp:posOffset>
            </wp:positionV>
            <wp:extent cx="5593776" cy="514589"/>
            <wp:effectExtent l="0" t="0" r="0" b="0"/>
            <wp:wrapNone/>
            <wp:docPr id="533" name="Freeform 533"/>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47" behindDoc="1" locked="0" layoutInCell="1" allowOverlap="1">
            <wp:simplePos x="0" y="0"/>
            <wp:positionH relativeFrom="page">
              <wp:posOffset>968654</wp:posOffset>
            </wp:positionH>
            <wp:positionV relativeFrom="line">
              <wp:posOffset>-23126</wp:posOffset>
            </wp:positionV>
            <wp:extent cx="5593776" cy="514589"/>
            <wp:effectExtent l="0" t="0" r="0" b="0"/>
            <wp:wrapNone/>
            <wp:docPr id="534" name="Freeform 534"/>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953" w:space="0"/>
          </w:cols>
          <w:docGrid w:linePitch="360"/>
        </w:sectPr>
        <w:spacing w:before="251" w:after="0" w:line="270" w:lineRule="exact"/>
        <w:ind w:left="0" w:right="-40" w:firstLine="0"/>
        <w:jc w:val="both"/>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创建一个代表</w:t>
      </w:r>
      <w:r>
        <w:rPr lang="zh-CN" sz="17" baseline="0" dirty="0">
          <w:jc w:val="left"/>
          <w:rFonts w:ascii="Lucida Console" w:hAnsi="Lucida Console" w:cs="Lucida Console"/>
          <w:color w:val="AA5500"/>
          <w:sz w:val="17"/>
          <w:szCs w:val="17"/>
        </w:rPr>
        <w:t>2019</w:t>
      </w:r>
      <w:r>
        <w:rPr lang="zh-CN" sz="17" baseline="0" dirty="0">
          <w:jc w:val="left"/>
          <w:rFonts w:ascii="新宋体" w:hAnsi="新宋体" w:cs="新宋体"/>
          <w:color w:val="AA5500"/>
          <w:sz w:val="17"/>
          <w:szCs w:val="17"/>
        </w:rPr>
        <w:t>年</w:t>
      </w:r>
      <w:r>
        <w:rPr lang="zh-CN" sz="17" baseline="0" dirty="0">
          <w:jc w:val="left"/>
          <w:rFonts w:ascii="Lucida Console" w:hAnsi="Lucida Console" w:cs="Lucida Console"/>
          <w:color w:val="AA5500"/>
          <w:sz w:val="17"/>
          <w:szCs w:val="17"/>
        </w:rPr>
        <w:t>4</w:t>
      </w:r>
      <w:r>
        <w:rPr lang="zh-CN" sz="17" baseline="0" dirty="0">
          <w:jc w:val="left"/>
          <w:rFonts w:ascii="新宋体" w:hAnsi="新宋体" w:cs="新宋体"/>
          <w:color w:val="AA5500"/>
          <w:sz w:val="17"/>
          <w:szCs w:val="17"/>
        </w:rPr>
        <w:t>月</w:t>
      </w:r>
      <w:r>
        <w:rPr lang="zh-CN" sz="17" baseline="0" dirty="0">
          <w:jc w:val="left"/>
          <w:rFonts w:ascii="Lucida Console" w:hAnsi="Lucida Console" w:cs="Lucida Console"/>
          <w:color w:val="AA5500"/>
          <w:sz w:val="17"/>
          <w:szCs w:val="17"/>
        </w:rPr>
        <w:t>27</w:t>
      </w:r>
      <w:r>
        <w:rPr lang="zh-CN" sz="17" baseline="0" dirty="0">
          <w:jc w:val="left"/>
          <w:rFonts w:ascii="新宋体" w:hAnsi="新宋体" w:cs="新宋体"/>
          <w:color w:val="AA5500"/>
          <w:sz w:val="17"/>
          <w:szCs w:val="17"/>
        </w:rPr>
        <w:t>日的</w:t>
      </w:r>
      <w:r>
        <w:rPr lang="zh-CN" sz="17" baseline="0" dirty="0">
          <w:jc w:val="left"/>
          <w:rFonts w:ascii="Lucida Console" w:hAnsi="Lucida Console" w:cs="Lucida Console"/>
          <w:color w:val="AA5500"/>
          <w:sz w:val="17"/>
          <w:szCs w:val="17"/>
        </w:rPr>
        <w:t>Calendar</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getInstance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2019</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27</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44" w:after="0" w:line="465" w:lineRule="exact"/>
        <w:ind w:left="990" w:right="2292" w:firstLine="0"/>
      </w:pPr>
      <w:r/>
      <w:r>
        <w:rPr lang="zh-CN" sz="19" baseline="0" dirty="0">
          <w:jc w:val="left"/>
          <w:rFonts w:ascii="宋体" w:hAnsi="宋体" w:cs="宋体"/>
          <w:color w:val="333333"/>
          <w:sz w:val="19"/>
          <w:szCs w:val="19"/>
        </w:rPr>
        <w:t>Calendar</w:t>
      </w:r>
      <w:r>
        <w:rPr lang="zh-CN" sz="19" baseline="0" dirty="0">
          <w:jc w:val="left"/>
          <w:rFonts w:ascii="微软雅黑" w:hAnsi="微软雅黑" w:cs="微软雅黑"/>
          <w:b/>
          <w:bCs/>
          <w:color w:val="333333"/>
          <w:sz w:val="19"/>
          <w:szCs w:val="19"/>
        </w:rPr>
        <w:t>类对象字段类型</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Calendar</w:t>
      </w:r>
      <w:r>
        <w:rPr lang="zh-CN" sz="19" baseline="0" dirty="0">
          <w:jc w:val="left"/>
          <w:rFonts w:ascii="微软雅黑" w:hAnsi="微软雅黑" w:cs="微软雅黑"/>
          <w:color w:val="333333"/>
          <w:sz w:val="19"/>
          <w:szCs w:val="19"/>
        </w:rPr>
        <w:t>类中用以下这些常量表示不同的意义，</w:t>
      </w:r>
      <w:r>
        <w:rPr lang="zh-CN" sz="19" baseline="0" dirty="0">
          <w:jc w:val="left"/>
          <w:rFonts w:ascii="宋体" w:hAnsi="宋体" w:cs="宋体"/>
          <w:color w:val="333333"/>
          <w:spacing w:val="-5"/>
          <w:sz w:val="19"/>
          <w:szCs w:val="19"/>
        </w:rPr>
        <w:t>jdk</w:t>
      </w:r>
      <w:r>
        <w:rPr lang="zh-CN" sz="19" baseline="0" dirty="0">
          <w:jc w:val="left"/>
          <w:rFonts w:ascii="微软雅黑" w:hAnsi="微软雅黑" w:cs="微软雅黑"/>
          <w:color w:val="333333"/>
          <w:sz w:val="19"/>
          <w:szCs w:val="19"/>
        </w:rPr>
        <w:t>内的很多类其实都是采用的这种思想</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p>
    <w:tbl>
      <w:tblPr>
        <w:tblStyle w:val="TableGrid"/>
        <w:tblLayout w:type="fixed"/>
        <w:tblpPr w:leftFromText="0" w:rightFromText="0" w:vertAnchor="text" w:horzAnchor="page" w:tblpX="1510" w:tblpY="-27"/>
        <w:tblOverlap w:val="never"/>
        "
        <w:tblW w:w="8879" w:type="dxa"/>
        <w:tblLook w:val="04A0" w:firstRow="1" w:lastRow="0" w:firstColumn="1" w:lastColumn="0" w:noHBand="0" w:noVBand="1"/>
      </w:tblPr>
      <w:tblGrid>
        <w:gridCol w:w="4036"/>
        <w:gridCol w:w="4862"/>
      </w:tblGrid>
      <w:tr>
        <w:trPr>
          <w:trHeight w:hRule="exact" w:val="460"/>
        </w:trPr>
        <w:tc>
          <w:tcPr>
            <w:tcW w:w="40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8" w:after="114" w:line="240" w:lineRule="auto"/>
              <w:ind w:left="190" w:right="-18" w:firstLine="0"/>
            </w:pPr>
            <w:r/>
            <w:r>
              <w:rPr lang="zh-CN" sz="19" baseline="0" dirty="0">
                <w:jc w:val="left"/>
                <w:rFonts w:ascii="微软雅黑" w:hAnsi="微软雅黑" w:cs="微软雅黑"/>
                <w:b/>
                <w:bCs/>
                <w:color w:val="333333"/>
                <w:sz w:val="19"/>
                <w:szCs w:val="19"/>
              </w:rPr>
              <w:t>常量</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8" w:after="114" w:line="240" w:lineRule="auto"/>
              <w:ind w:left="210" w:right="0" w:firstLine="0"/>
            </w:pPr>
            <w:r/>
            <w:r>
              <w:rPr lang="zh-CN" sz="19" baseline="0" dirty="0">
                <w:jc w:val="left"/>
                <w:rFonts w:ascii="微软雅黑" w:hAnsi="微软雅黑" w:cs="微软雅黑"/>
                <w:b/>
                <w:bCs/>
                <w:color w:val="333333"/>
                <w:sz w:val="19"/>
                <w:szCs w:val="19"/>
              </w:rPr>
              <w:t>描述</w:t>
            </w:r>
            <w:r>
              <w:rPr>
                <w:rFonts w:ascii="Times New Roman" w:hAnsi="Times New Roman" w:cs="Times New Roman"/>
                <w:sz w:val="19"/>
                <w:szCs w:val="19"/>
              </w:rPr>
              <w:t> </w:t>
            </w:r>
            <w:r/>
            <w:r/>
          </w:p>
        </w:tc>
      </w:tr>
      <w:tr>
        <w:trPr>
          <w:trHeight w:hRule="exact" w:val="490"/>
        </w:trPr>
        <w:tc>
          <w:tcPr>
            <w:tcW w:w="40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Calendar</w:t>
            </w:r>
            <w:r>
              <w:rPr lang="zh-CN" sz="19" baseline="0" dirty="0">
                <w:jc w:val="left"/>
                <w:rFonts w:ascii="宋体" w:hAnsi="宋体" w:cs="宋体"/>
                <w:color w:val="333333"/>
                <w:spacing w:val="-55"/>
                <w:sz w:val="19"/>
                <w:szCs w:val="19"/>
              </w:rPr>
              <w:t>.</w:t>
            </w:r>
            <w:r>
              <w:rPr lang="zh-CN" sz="19" baseline="0" dirty="0">
                <w:jc w:val="left"/>
                <w:rFonts w:ascii="宋体" w:hAnsi="宋体" w:cs="宋体"/>
                <w:color w:val="333333"/>
                <w:sz w:val="19"/>
                <w:szCs w:val="19"/>
              </w:rPr>
              <w:t>YEAR</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微软雅黑" w:hAnsi="微软雅黑" w:cs="微软雅黑"/>
                <w:color w:val="333333"/>
                <w:sz w:val="19"/>
                <w:szCs w:val="19"/>
              </w:rPr>
              <w:t>年份</w:t>
            </w:r>
            <w:r>
              <w:rPr>
                <w:rFonts w:ascii="Times New Roman" w:hAnsi="Times New Roman" w:cs="Times New Roman"/>
                <w:sz w:val="19"/>
                <w:szCs w:val="19"/>
              </w:rPr>
              <w:t> </w:t>
            </w:r>
            <w:r/>
            <w:r/>
          </w:p>
        </w:tc>
      </w:tr>
      <w:tr>
        <w:trPr>
          <w:trHeight w:hRule="exact" w:val="460"/>
        </w:trPr>
        <w:tc>
          <w:tcPr>
            <w:tcW w:w="40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z w:val="19"/>
                <w:szCs w:val="19"/>
              </w:rPr>
              <w:t>Calendar.MONTH</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0" w:firstLine="0"/>
            </w:pPr>
            <w:r/>
            <w:r>
              <w:rPr lang="zh-CN" sz="19" baseline="0" dirty="0">
                <w:jc w:val="left"/>
                <w:rFonts w:ascii="微软雅黑" w:hAnsi="微软雅黑" w:cs="微软雅黑"/>
                <w:color w:val="333333"/>
                <w:sz w:val="19"/>
                <w:szCs w:val="19"/>
              </w:rPr>
              <w:t>月份</w:t>
            </w:r>
            <w:r>
              <w:rPr>
                <w:rFonts w:ascii="Times New Roman" w:hAnsi="Times New Roman" w:cs="Times New Roman"/>
                <w:sz w:val="19"/>
                <w:szCs w:val="19"/>
              </w:rPr>
              <w:t> </w:t>
            </w:r>
            <w:r/>
            <w:r/>
          </w:p>
        </w:tc>
      </w:tr>
      <w:tr>
        <w:trPr>
          <w:trHeight w:hRule="exact" w:val="490"/>
        </w:trPr>
        <w:tc>
          <w:tcPr>
            <w:tcW w:w="40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Calendar.</w:t>
            </w:r>
            <w:r>
              <w:rPr lang="zh-CN" sz="19" baseline="0" dirty="0">
                <w:jc w:val="left"/>
                <w:rFonts w:ascii="宋体" w:hAnsi="宋体" w:cs="宋体"/>
                <w:color w:val="333333"/>
                <w:spacing w:val="-4"/>
                <w:sz w:val="19"/>
                <w:szCs w:val="19"/>
              </w:rPr>
              <w:t>D</w:t>
            </w:r>
            <w:r>
              <w:rPr lang="zh-CN" sz="19" baseline="0" dirty="0">
                <w:jc w:val="left"/>
                <w:rFonts w:ascii="宋体" w:hAnsi="宋体" w:cs="宋体"/>
                <w:color w:val="333333"/>
                <w:spacing w:val="-14"/>
                <w:sz w:val="19"/>
                <w:szCs w:val="19"/>
              </w:rPr>
              <w:t>A</w:t>
            </w:r>
            <w:r>
              <w:rPr lang="zh-CN" sz="19" baseline="0" dirty="0">
                <w:jc w:val="left"/>
                <w:rFonts w:ascii="宋体" w:hAnsi="宋体" w:cs="宋体"/>
                <w:color w:val="333333"/>
                <w:sz w:val="19"/>
                <w:szCs w:val="19"/>
              </w:rPr>
              <w:t>TE</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微软雅黑" w:hAnsi="微软雅黑" w:cs="微软雅黑"/>
                <w:color w:val="333333"/>
                <w:sz w:val="19"/>
                <w:szCs w:val="19"/>
              </w:rPr>
              <w:t>日期</w:t>
            </w:r>
            <w:r>
              <w:rPr>
                <w:rFonts w:ascii="Times New Roman" w:hAnsi="Times New Roman" w:cs="Times New Roman"/>
                <w:sz w:val="19"/>
                <w:szCs w:val="19"/>
              </w:rPr>
              <w:t> </w:t>
            </w:r>
            <w:r/>
            <w:r/>
          </w:p>
        </w:tc>
      </w:tr>
      <w:tr>
        <w:trPr>
          <w:trHeight w:hRule="exact" w:val="460"/>
        </w:trPr>
        <w:tc>
          <w:tcPr>
            <w:tcW w:w="40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190" w:right="-18" w:firstLine="0"/>
            </w:pPr>
            <w:r/>
            <w:r>
              <w:rPr lang="zh-CN" sz="19" baseline="0" dirty="0">
                <w:jc w:val="left"/>
                <w:rFonts w:ascii="宋体" w:hAnsi="宋体" w:cs="宋体"/>
                <w:color w:val="333333"/>
                <w:sz w:val="19"/>
                <w:szCs w:val="19"/>
              </w:rPr>
              <w:t>Calendar.</w:t>
            </w:r>
            <w:r>
              <w:rPr lang="zh-CN" sz="19" baseline="0" dirty="0">
                <w:jc w:val="left"/>
                <w:rFonts w:ascii="宋体" w:hAnsi="宋体" w:cs="宋体"/>
                <w:color w:val="333333"/>
                <w:spacing w:val="-4"/>
                <w:sz w:val="19"/>
                <w:szCs w:val="19"/>
              </w:rPr>
              <w:t>D</w:t>
            </w:r>
            <w:r>
              <w:rPr lang="zh-CN" sz="19" baseline="0" dirty="0">
                <w:jc w:val="left"/>
                <w:rFonts w:ascii="宋体" w:hAnsi="宋体" w:cs="宋体"/>
                <w:color w:val="333333"/>
                <w:spacing w:val="-12"/>
                <w:sz w:val="19"/>
                <w:szCs w:val="19"/>
              </w:rPr>
              <w:t>A</w:t>
            </w:r>
            <w:r>
              <w:rPr lang="zh-CN" sz="19" baseline="0" dirty="0">
                <w:jc w:val="left"/>
                <w:rFonts w:ascii="宋体" w:hAnsi="宋体" w:cs="宋体"/>
                <w:color w:val="333333"/>
                <w:sz w:val="19"/>
                <w:szCs w:val="19"/>
              </w:rPr>
              <w:t>Y_OF_MONTH</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0" w:right="-18" w:firstLine="0"/>
            </w:pPr>
            <w:r/>
            <w:r>
              <w:rPr lang="zh-CN" sz="19" baseline="0" dirty="0">
                <w:jc w:val="left"/>
                <w:rFonts w:ascii="微软雅黑" w:hAnsi="微软雅黑" w:cs="微软雅黑"/>
                <w:color w:val="333333"/>
                <w:sz w:val="19"/>
                <w:szCs w:val="19"/>
              </w:rPr>
              <w:t>日期，和上面的字段意义完全相同</w:t>
            </w:r>
            <w:r>
              <w:rPr>
                <w:rFonts w:ascii="Times New Roman" w:hAnsi="Times New Roman" w:cs="Times New Roman"/>
                <w:sz w:val="19"/>
                <w:szCs w:val="19"/>
              </w:rPr>
              <w:t> </w:t>
            </w:r>
            <w:r/>
            <w:r/>
          </w:p>
        </w:tc>
      </w:tr>
      <w:tr>
        <w:trPr>
          <w:trHeight w:hRule="exact" w:val="490"/>
        </w:trPr>
        <w:tc>
          <w:tcPr>
            <w:tcW w:w="40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z w:val="19"/>
                <w:szCs w:val="19"/>
              </w:rPr>
              <w:t>Calendar.HOUR</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宋体" w:hAnsi="宋体" w:cs="宋体"/>
                <w:color w:val="333333"/>
                <w:sz w:val="19"/>
                <w:szCs w:val="19"/>
              </w:rPr>
              <w:t>12</w:t>
            </w:r>
            <w:r>
              <w:rPr lang="zh-CN" sz="19" baseline="0" dirty="0">
                <w:jc w:val="left"/>
                <w:rFonts w:ascii="微软雅黑" w:hAnsi="微软雅黑" w:cs="微软雅黑"/>
                <w:color w:val="333333"/>
                <w:sz w:val="19"/>
                <w:szCs w:val="19"/>
              </w:rPr>
              <w:t>小时制的小时</w:t>
            </w:r>
            <w:r>
              <w:rPr>
                <w:rFonts w:ascii="Times New Roman" w:hAnsi="Times New Roman" w:cs="Times New Roman"/>
                <w:sz w:val="19"/>
                <w:szCs w:val="19"/>
              </w:rPr>
              <w:t> </w:t>
            </w:r>
            <w:r/>
            <w:r/>
          </w:p>
        </w:tc>
      </w:tr>
      <w:tr>
        <w:trPr>
          <w:trHeight w:hRule="exact" w:val="460"/>
        </w:trPr>
        <w:tc>
          <w:tcPr>
            <w:tcW w:w="40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190" w:right="-18" w:firstLine="0"/>
            </w:pPr>
            <w:r/>
            <w:r>
              <w:rPr lang="zh-CN" sz="19" baseline="0" dirty="0">
                <w:jc w:val="left"/>
                <w:rFonts w:ascii="宋体" w:hAnsi="宋体" w:cs="宋体"/>
                <w:color w:val="333333"/>
                <w:sz w:val="19"/>
                <w:szCs w:val="19"/>
              </w:rPr>
              <w:t>Calendar.HOUR_OF_</w:t>
            </w:r>
            <w:r>
              <w:rPr lang="zh-CN" sz="19" baseline="0" dirty="0">
                <w:jc w:val="left"/>
                <w:rFonts w:ascii="宋体" w:hAnsi="宋体" w:cs="宋体"/>
                <w:color w:val="333333"/>
                <w:spacing w:val="-4"/>
                <w:sz w:val="19"/>
                <w:szCs w:val="19"/>
              </w:rPr>
              <w:t>D</w:t>
            </w:r>
            <w:r>
              <w:rPr lang="zh-CN" sz="19" baseline="0" dirty="0">
                <w:jc w:val="left"/>
                <w:rFonts w:ascii="宋体" w:hAnsi="宋体" w:cs="宋体"/>
                <w:color w:val="333333"/>
                <w:spacing w:val="-12"/>
                <w:sz w:val="19"/>
                <w:szCs w:val="19"/>
              </w:rPr>
              <w:t>A</w:t>
            </w:r>
            <w:r>
              <w:rPr lang="zh-CN" sz="19" baseline="0" dirty="0">
                <w:jc w:val="left"/>
                <w:rFonts w:ascii="宋体" w:hAnsi="宋体" w:cs="宋体"/>
                <w:color w:val="333333"/>
                <w:sz w:val="19"/>
                <w:szCs w:val="19"/>
              </w:rPr>
              <w:t>Y</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7" w:after="108" w:line="240" w:lineRule="auto"/>
              <w:ind w:left="210" w:right="0" w:firstLine="0"/>
            </w:pPr>
            <w:r/>
            <w:r>
              <w:rPr lang="zh-CN" sz="19" baseline="0" dirty="0">
                <w:jc w:val="left"/>
                <w:rFonts w:ascii="宋体" w:hAnsi="宋体" w:cs="宋体"/>
                <w:color w:val="333333"/>
                <w:sz w:val="19"/>
                <w:szCs w:val="19"/>
              </w:rPr>
              <w:t>24</w:t>
            </w:r>
            <w:r>
              <w:rPr lang="zh-CN" sz="19" baseline="0" dirty="0">
                <w:jc w:val="left"/>
                <w:rFonts w:ascii="微软雅黑" w:hAnsi="微软雅黑" w:cs="微软雅黑"/>
                <w:color w:val="333333"/>
                <w:sz w:val="19"/>
                <w:szCs w:val="19"/>
              </w:rPr>
              <w:t>小时制的小时</w:t>
            </w:r>
            <w:r>
              <w:rPr>
                <w:rFonts w:ascii="Times New Roman" w:hAnsi="Times New Roman" w:cs="Times New Roman"/>
                <w:sz w:val="19"/>
                <w:szCs w:val="19"/>
              </w:rPr>
              <w:t> </w:t>
            </w:r>
            <w:r/>
            <w:r/>
          </w:p>
        </w:tc>
      </w:tr>
      <w:tr>
        <w:trPr>
          <w:trHeight w:hRule="exact" w:val="490"/>
        </w:trPr>
        <w:tc>
          <w:tcPr>
            <w:tcW w:w="40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190" w:right="-18" w:firstLine="0"/>
            </w:pPr>
            <w:r/>
            <w:r>
              <w:rPr lang="zh-CN" sz="19" baseline="0" dirty="0">
                <w:jc w:val="left"/>
                <w:rFonts w:ascii="宋体" w:hAnsi="宋体" w:cs="宋体"/>
                <w:color w:val="333333"/>
                <w:sz w:val="19"/>
                <w:szCs w:val="19"/>
              </w:rPr>
              <w:t>Calendar.MINUTE</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2" w:after="123" w:line="240" w:lineRule="auto"/>
              <w:ind w:left="210" w:right="0" w:firstLine="0"/>
            </w:pPr>
            <w:r/>
            <w:r>
              <w:rPr lang="zh-CN" sz="19" baseline="0" dirty="0">
                <w:jc w:val="left"/>
                <w:rFonts w:ascii="微软雅黑" w:hAnsi="微软雅黑" w:cs="微软雅黑"/>
                <w:color w:val="333333"/>
                <w:sz w:val="19"/>
                <w:szCs w:val="19"/>
              </w:rPr>
              <w:t>分钟</w:t>
            </w:r>
            <w:r>
              <w:rPr>
                <w:rFonts w:ascii="Times New Roman" w:hAnsi="Times New Roman" w:cs="Times New Roman"/>
                <w:sz w:val="19"/>
                <w:szCs w:val="19"/>
              </w:rPr>
              <w:t> </w:t>
            </w:r>
            <w:r/>
            <w:r/>
          </w:p>
        </w:tc>
      </w:tr>
      <w:tr>
        <w:trPr>
          <w:trHeight w:hRule="exact" w:val="460"/>
        </w:trPr>
        <w:tc>
          <w:tcPr>
            <w:tcW w:w="4036"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190" w:right="-18" w:firstLine="0"/>
            </w:pPr>
            <w:r/>
            <w:r>
              <w:rPr lang="zh-CN" sz="19" baseline="0" dirty="0">
                <w:jc w:val="left"/>
                <w:rFonts w:ascii="宋体" w:hAnsi="宋体" w:cs="宋体"/>
                <w:color w:val="333333"/>
                <w:sz w:val="19"/>
                <w:szCs w:val="19"/>
              </w:rPr>
              <w:t>Calendar.SE</w:t>
            </w:r>
            <w:r>
              <w:rPr lang="zh-CN" sz="19" baseline="0" dirty="0">
                <w:jc w:val="left"/>
                <w:rFonts w:ascii="宋体" w:hAnsi="宋体" w:cs="宋体"/>
                <w:color w:val="333333"/>
                <w:spacing w:val="-4"/>
                <w:sz w:val="19"/>
                <w:szCs w:val="19"/>
              </w:rPr>
              <w:t>C</w:t>
            </w:r>
            <w:r>
              <w:rPr lang="zh-CN" sz="19" baseline="0" dirty="0">
                <w:jc w:val="left"/>
                <w:rFonts w:ascii="宋体" w:hAnsi="宋体" w:cs="宋体"/>
                <w:color w:val="333333"/>
                <w:sz w:val="19"/>
                <w:szCs w:val="19"/>
              </w:rPr>
              <w:t>OND</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shd w:val="clear" w:color="auto" w:fill="F8F8F8"/>
          </w:tcPr>
          <w:p>
            <w:pPr>
              <w:rPr>
                <w:rFonts w:ascii="Times New Roman" w:hAnsi="Times New Roman" w:cs="Times New Roman"/>
                <w:color w:val="010302"/>
              </w:rPr>
              <w:spacing w:before="106" w:after="108" w:line="240" w:lineRule="auto"/>
              <w:ind w:left="210" w:right="0" w:firstLine="0"/>
            </w:pPr>
            <w:r/>
            <w:r>
              <w:rPr lang="zh-CN" sz="19" baseline="0" dirty="0">
                <w:jc w:val="left"/>
                <w:rFonts w:ascii="微软雅黑" w:hAnsi="微软雅黑" w:cs="微软雅黑"/>
                <w:color w:val="333333"/>
                <w:sz w:val="19"/>
                <w:szCs w:val="19"/>
              </w:rPr>
              <w:t>秒</w:t>
            </w:r>
            <w:r>
              <w:rPr>
                <w:rFonts w:ascii="Times New Roman" w:hAnsi="Times New Roman" w:cs="Times New Roman"/>
                <w:sz w:val="19"/>
                <w:szCs w:val="19"/>
              </w:rPr>
              <w:t> </w:t>
            </w:r>
            <w:r/>
            <w:r/>
          </w:p>
        </w:tc>
      </w:tr>
      <w:tr>
        <w:trPr>
          <w:trHeight w:hRule="exact" w:val="490"/>
        </w:trPr>
        <w:tc>
          <w:tcPr>
            <w:tcW w:w="4036"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190" w:right="-18" w:firstLine="0"/>
            </w:pPr>
            <w:r/>
            <w:r>
              <w:rPr lang="zh-CN" sz="19" baseline="0" dirty="0">
                <w:jc w:val="left"/>
                <w:rFonts w:ascii="宋体" w:hAnsi="宋体" w:cs="宋体"/>
                <w:color w:val="333333"/>
                <w:sz w:val="19"/>
                <w:szCs w:val="19"/>
              </w:rPr>
              <w:t>Calendar.</w:t>
            </w:r>
            <w:r>
              <w:rPr lang="zh-CN" sz="19" baseline="0" dirty="0">
                <w:jc w:val="left"/>
                <w:rFonts w:ascii="宋体" w:hAnsi="宋体" w:cs="宋体"/>
                <w:color w:val="333333"/>
                <w:spacing w:val="-4"/>
                <w:sz w:val="19"/>
                <w:szCs w:val="19"/>
              </w:rPr>
              <w:t>D</w:t>
            </w:r>
            <w:r>
              <w:rPr lang="zh-CN" sz="19" baseline="0" dirty="0">
                <w:jc w:val="left"/>
                <w:rFonts w:ascii="宋体" w:hAnsi="宋体" w:cs="宋体"/>
                <w:color w:val="333333"/>
                <w:spacing w:val="-12"/>
                <w:sz w:val="19"/>
                <w:szCs w:val="19"/>
              </w:rPr>
              <w:t>A</w:t>
            </w:r>
            <w:r>
              <w:rPr lang="zh-CN" sz="19" baseline="0" dirty="0">
                <w:jc w:val="left"/>
                <w:rFonts w:ascii="宋体" w:hAnsi="宋体" w:cs="宋体"/>
                <w:color w:val="333333"/>
                <w:sz w:val="19"/>
                <w:szCs w:val="19"/>
              </w:rPr>
              <w:t>Y_OF_WEEK</w:t>
            </w:r>
            <w:r>
              <w:rPr>
                <w:rFonts w:ascii="Times New Roman" w:hAnsi="Times New Roman" w:cs="Times New Roman"/>
                <w:sz w:val="19"/>
                <w:szCs w:val="19"/>
              </w:rPr>
              <w:t> </w:t>
            </w:r>
            <w:r/>
            <w:r/>
          </w:p>
        </w:tc>
        <w:tc>
          <w:tcPr>
            <w:tcW w:w="4862" w:type="dxa"/>
            <w:tcBorders>
              <w:top w:val="single" w:sz="4" w:space="0" w:color="DFE2E5"/>
              <w:left w:val="single" w:sz="4" w:space="0" w:color="DFE2E5"/>
              <w:bottom w:val="single" w:sz="4" w:space="0" w:color="DFE2E5"/>
              <w:right w:val="single" w:sz="4" w:space="0" w:color="DFE2E5"/>
            </w:tcBorders>
          </w:tcPr>
          <w:p>
            <w:pPr>
              <w:rPr>
                <w:rFonts w:ascii="Times New Roman" w:hAnsi="Times New Roman" w:cs="Times New Roman"/>
                <w:color w:val="010302"/>
              </w:rPr>
              <w:spacing w:before="121" w:after="123" w:line="240" w:lineRule="auto"/>
              <w:ind w:left="210" w:right="0" w:firstLine="0"/>
            </w:pPr>
            <w:r/>
            <w:r>
              <w:rPr lang="zh-CN" sz="19" baseline="0" dirty="0">
                <w:jc w:val="left"/>
                <w:rFonts w:ascii="微软雅黑" w:hAnsi="微软雅黑" w:cs="微软雅黑"/>
                <w:color w:val="333333"/>
                <w:sz w:val="19"/>
                <w:szCs w:val="19"/>
              </w:rPr>
              <w:t>星期几</w:t>
            </w:r>
            <w:r>
              <w:rPr>
                <w:rFonts w:ascii="Times New Roman" w:hAnsi="Times New Roman" w:cs="Times New Roman"/>
                <w:sz w:val="19"/>
                <w:szCs w:val="19"/>
              </w:rPr>
              <w:t> </w:t>
            </w:r>
            <w:r/>
            <w:r/>
          </w:p>
        </w:tc>
      </w:tr>
    </w:tbl>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42" w:line="240" w:lineRule="auto"/>
        <w:rPr>
          <w:rFonts w:ascii="Times New Roman" w:hAnsi="Times New Roman"/>
          <w:color w:val="000000" w:themeColor="text1"/>
          <w:sz w:val="24"/>
          <w:szCs w:val="24"/>
          <w:lang w:val="zh-CN"/>
        </w:rPr>
        <w:sectPr>
          <w:type w:val="continuous"/>
          <w:pgSz w:w="11909" w:h="16848"/>
          <w:pgMar w:top="175" w:right="500" w:bottom="238" w:left="500" w:header="708" w:footer="708" w:gutter="0"/>
          <w:docGrid w:linePitch="360"/>
        </w:sectPr>
      </w:pPr>
      <w:r/>
    </w:p>
    <w:p>
      <w:pPr>
        <w:spacing w:after="5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55" behindDoc="1" locked="0" layoutInCell="1" allowOverlap="1">
            <wp:simplePos x="0" y="0"/>
            <wp:positionH relativeFrom="page">
              <wp:posOffset>963889</wp:posOffset>
            </wp:positionH>
            <wp:positionV relativeFrom="line">
              <wp:posOffset>-510736</wp:posOffset>
            </wp:positionV>
            <wp:extent cx="5641423" cy="2601534"/>
            <wp:effectExtent l="0" t="0" r="0" b="0"/>
            <wp:wrapNone/>
            <wp:docPr id="535" name="Freeform 535"/>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67"/>
                            <a:pt x="805" y="3443586"/>
                            <a:pt x="2416" y="3447505"/>
                          </a:cubicBezTo>
                          <a:cubicBezTo>
                            <a:pt x="4028" y="3451424"/>
                            <a:pt x="6322" y="3454822"/>
                            <a:pt x="9298" y="3457848"/>
                          </a:cubicBezTo>
                          <a:cubicBezTo>
                            <a:pt x="12275" y="3460800"/>
                            <a:pt x="15709" y="3463107"/>
                            <a:pt x="19599" y="3464719"/>
                          </a:cubicBezTo>
                          <a:cubicBezTo>
                            <a:pt x="23489" y="3466282"/>
                            <a:pt x="27539" y="3467100"/>
                            <a:pt x="31750" y="3467100"/>
                          </a:cubicBezTo>
                          <a:lnTo>
                            <a:pt x="7486650" y="3467100"/>
                          </a:lnTo>
                          <a:cubicBezTo>
                            <a:pt x="7490859" y="3467100"/>
                            <a:pt x="7494909" y="3466282"/>
                            <a:pt x="7498798" y="3464694"/>
                          </a:cubicBezTo>
                          <a:cubicBezTo>
                            <a:pt x="7502690" y="3463082"/>
                            <a:pt x="7506123" y="3460800"/>
                            <a:pt x="7509099" y="3457848"/>
                          </a:cubicBezTo>
                          <a:cubicBezTo>
                            <a:pt x="7512076" y="3454822"/>
                            <a:pt x="7514370" y="3451449"/>
                            <a:pt x="7515981" y="3447530"/>
                          </a:cubicBezTo>
                          <a:cubicBezTo>
                            <a:pt x="7517593" y="3443635"/>
                            <a:pt x="7518400" y="3439567"/>
                            <a:pt x="7518400" y="34353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02"/>
                          </a:cubicBezTo>
                          <a:cubicBezTo>
                            <a:pt x="6322" y="12304"/>
                            <a:pt x="4028" y="15727"/>
                            <a:pt x="2416" y="19571"/>
                          </a:cubicBezTo>
                          <a:cubicBezTo>
                            <a:pt x="805" y="23491"/>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54" behindDoc="1" locked="0" layoutInCell="1" allowOverlap="1">
            <wp:simplePos x="0" y="0"/>
            <wp:positionH relativeFrom="page">
              <wp:posOffset>963889</wp:posOffset>
            </wp:positionH>
            <wp:positionV relativeFrom="line">
              <wp:posOffset>-510736</wp:posOffset>
            </wp:positionV>
            <wp:extent cx="5641423" cy="2601534"/>
            <wp:effectExtent l="0" t="0" r="0" b="0"/>
            <wp:wrapNone/>
            <wp:docPr id="536" name="Freeform 536"/>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67"/>
                            <a:pt x="805" y="3443586"/>
                            <a:pt x="2416" y="3447505"/>
                          </a:cubicBezTo>
                          <a:cubicBezTo>
                            <a:pt x="4028" y="3451424"/>
                            <a:pt x="6322" y="3454822"/>
                            <a:pt x="9298" y="3457848"/>
                          </a:cubicBezTo>
                          <a:cubicBezTo>
                            <a:pt x="12275" y="3460800"/>
                            <a:pt x="15709" y="3463107"/>
                            <a:pt x="19599" y="3464719"/>
                          </a:cubicBezTo>
                          <a:cubicBezTo>
                            <a:pt x="23489" y="3466282"/>
                            <a:pt x="27539" y="3467100"/>
                            <a:pt x="31750" y="3467100"/>
                          </a:cubicBezTo>
                          <a:lnTo>
                            <a:pt x="7486650" y="3467100"/>
                          </a:lnTo>
                          <a:cubicBezTo>
                            <a:pt x="7490859" y="3467100"/>
                            <a:pt x="7494909" y="3466282"/>
                            <a:pt x="7498798" y="3464694"/>
                          </a:cubicBezTo>
                          <a:cubicBezTo>
                            <a:pt x="7502690" y="3463082"/>
                            <a:pt x="7506123" y="3460800"/>
                            <a:pt x="7509099" y="3457848"/>
                          </a:cubicBezTo>
                          <a:cubicBezTo>
                            <a:pt x="7512076" y="3454822"/>
                            <a:pt x="7514370" y="3451449"/>
                            <a:pt x="7515981" y="3447530"/>
                          </a:cubicBezTo>
                          <a:cubicBezTo>
                            <a:pt x="7517593" y="3443635"/>
                            <a:pt x="7518400" y="3439567"/>
                            <a:pt x="7518400" y="34353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02"/>
                          </a:cubicBezTo>
                          <a:cubicBezTo>
                            <a:pt x="6322" y="12304"/>
                            <a:pt x="4028" y="15727"/>
                            <a:pt x="2416" y="19571"/>
                          </a:cubicBezTo>
                          <a:cubicBezTo>
                            <a:pt x="805" y="23491"/>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14" behindDoc="1" locked="0" layoutInCell="1" allowOverlap="1">
            <wp:simplePos x="0" y="0"/>
            <wp:positionH relativeFrom="page">
              <wp:posOffset>955954</wp:posOffset>
            </wp:positionH>
            <wp:positionV relativeFrom="line">
              <wp:posOffset>-499611</wp:posOffset>
            </wp:positionV>
            <wp:extent cx="368459" cy="2606203"/>
            <wp:effectExtent l="0" t="0" r="0" b="0"/>
            <wp:wrapNone/>
            <wp:docPr id="537" name="Picture 537"/>
            <wp:cNvGraphicFramePr>
              <a:graphicFrameLocks noChangeAspect="1"/>
            </wp:cNvGraphicFramePr>
            <a:graphic>
              <a:graphicData uri="http://schemas.openxmlformats.org/drawingml/2006/picture">
                <pic:pic xmlns:pic="http://schemas.openxmlformats.org/drawingml/2006/picture">
                  <pic:nvPicPr>
                    <pic:cNvPr id="537" name="Picture 537"/>
                    <pic:cNvPicPr>
                      <a:picLocks noChangeAspect="0" noChangeArrowheads="1"/>
                    </pic:cNvPicPr>
                  </pic:nvPicPr>
                  <pic:blipFill>
                    <a:blip r:embed="rId537">
                      <a:extLst>
                        <a:ext uri="{28A0092B-C50C-407E-A947-70E740481C1C}">
                          <a14:useLocalDpi xmlns:a14="http://schemas.microsoft.com/office/drawing/2010/main" val="0"/>
                        </a:ext>
                      </a:extLst>
                    </a:blip>
                    <a:srcRect/>
                    <a:stretch>
                      <a:fillRect/>
                    </a:stretch>
                  </pic:blipFill>
                  <pic:spPr>
                    <a:xfrm rot="0" flipH="0" flipV="0">
                      <a:off x="0" y="0"/>
                      <a:ext cx="368459" cy="2606203"/>
                    </a:xfrm>
                    <a:prstGeom prst="rect">
                      <a:avLst/>
                    </a:prstGeom>
                    <a:noFill/>
                  </pic:spPr>
                </pic:pic>
              </a:graphicData>
            </a:graphic>
          </wp:anchor>
        </w:drawing>
        <w:drawing>
          <wp:anchor simplePos="0" relativeHeight="251658461" behindDoc="1" locked="0" layoutInCell="1" allowOverlap="1">
            <wp:simplePos x="0" y="0"/>
            <wp:positionH relativeFrom="page">
              <wp:posOffset>968654</wp:posOffset>
            </wp:positionH>
            <wp:positionV relativeFrom="line">
              <wp:posOffset>-486912</wp:posOffset>
            </wp:positionV>
            <wp:extent cx="5593776" cy="2572946"/>
            <wp:effectExtent l="0" t="0" r="0" b="0"/>
            <wp:wrapNone/>
            <wp:docPr id="538" name="Freeform 538"/>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56" behindDoc="1" locked="0" layoutInCell="1" allowOverlap="1">
            <wp:simplePos x="0" y="0"/>
            <wp:positionH relativeFrom="page">
              <wp:posOffset>968654</wp:posOffset>
            </wp:positionH>
            <wp:positionV relativeFrom="line">
              <wp:posOffset>-486912</wp:posOffset>
            </wp:positionV>
            <wp:extent cx="5593776" cy="2572946"/>
            <wp:effectExtent l="0" t="0" r="0" b="0"/>
            <wp:wrapNone/>
            <wp:docPr id="539" name="Freeform 539"/>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14" w:right="0" w:firstLine="0"/>
      </w:pP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3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获得年份</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获得月份</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month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MONTH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获得日期</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获得小时</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hour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HOUR_OF_DAY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获得分钟</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minute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MINUTE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获得秒</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second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SECOND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获得星期几（注意（这个与</w:t>
      </w:r>
      <w:r>
        <w:rPr lang="zh-CN" sz="17" baseline="0" dirty="0">
          <w:jc w:val="left"/>
          <w:rFonts w:ascii="Lucida Console" w:hAnsi="Lucida Console" w:cs="Lucida Console"/>
          <w:color w:val="AA5500"/>
          <w:sz w:val="17"/>
          <w:szCs w:val="17"/>
        </w:rPr>
        <w:t>Date</w:t>
      </w:r>
      <w:r>
        <w:rPr lang="zh-CN" sz="17" baseline="0" dirty="0">
          <w:jc w:val="left"/>
          <w:rFonts w:ascii="新宋体" w:hAnsi="新宋体" w:cs="新宋体"/>
          <w:color w:val="AA5500"/>
          <w:sz w:val="17"/>
          <w:szCs w:val="17"/>
        </w:rPr>
        <w:t>类是不同的）：</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代表星期日、</w:t>
      </w:r>
      <w:r>
        <w:rPr lang="zh-CN" sz="17" baseline="0" dirty="0">
          <w:jc w:val="left"/>
          <w:rFonts w:ascii="Lucida Console" w:hAnsi="Lucida Console" w:cs="Lucida Console"/>
          <w:color w:val="AA5500"/>
          <w:sz w:val="17"/>
          <w:szCs w:val="17"/>
        </w:rPr>
        <w:t>2</w:t>
      </w:r>
      <w:r>
        <w:rPr lang="zh-CN" sz="17" baseline="0" dirty="0">
          <w:jc w:val="left"/>
          <w:rFonts w:ascii="新宋体" w:hAnsi="新宋体" w:cs="新宋体"/>
          <w:color w:val="AA5500"/>
          <w:sz w:val="17"/>
          <w:szCs w:val="17"/>
        </w:rPr>
        <w:t>代表星期</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代表星期二，以此类</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推）</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51" w:space="0"/>
          </w:cols>
          <w:docGrid w:linePitch="360"/>
        </w:sectPr>
        <w:spacing w:before="100" w:after="0" w:line="175" w:lineRule="exact"/>
        <w:ind w:left="0" w:right="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day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DAY_OF_WEEK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【演示：设置完整日期】</w:t>
      </w:r>
      <w:r>
        <w:rPr>
          <w:rFonts w:ascii="Times New Roman" w:hAnsi="Times New Roman" w:cs="Times New Roman"/>
          <w:sz w:val="19"/>
          <w:szCs w:val="19"/>
        </w:rPr>
        <w:t> </w:t>
      </w:r>
      <w:r/>
    </w:p>
    <w:p>
      <w:pPr>
        <w:spacing w:after="4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359" behindDoc="1" locked="0" layoutInCell="1" allowOverlap="1">
            <wp:simplePos x="0" y="0"/>
            <wp:positionH relativeFrom="page">
              <wp:posOffset>963889</wp:posOffset>
            </wp:positionH>
            <wp:positionV relativeFrom="line">
              <wp:posOffset>-31486</wp:posOffset>
            </wp:positionV>
            <wp:extent cx="5641423" cy="200118"/>
            <wp:effectExtent l="0" t="0" r="0" b="0"/>
            <wp:wrapNone/>
            <wp:docPr id="540" name="Freeform 540"/>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35"/>
                            <a:pt x="2416" y="247105"/>
                          </a:cubicBezTo>
                          <a:cubicBezTo>
                            <a:pt x="4028" y="251024"/>
                            <a:pt x="6322" y="254422"/>
                            <a:pt x="9298" y="257448"/>
                          </a:cubicBezTo>
                          <a:cubicBezTo>
                            <a:pt x="12275" y="260400"/>
                            <a:pt x="15709" y="262682"/>
                            <a:pt x="19599" y="264294"/>
                          </a:cubicBezTo>
                          <a:cubicBezTo>
                            <a:pt x="23489" y="265882"/>
                            <a:pt x="27539" y="266700"/>
                            <a:pt x="31750" y="266700"/>
                          </a:cubicBezTo>
                          <a:lnTo>
                            <a:pt x="7486650" y="266700"/>
                          </a:lnTo>
                          <a:cubicBezTo>
                            <a:pt x="7490859" y="266700"/>
                            <a:pt x="7494909" y="265882"/>
                            <a:pt x="7498798" y="264294"/>
                          </a:cubicBezTo>
                          <a:cubicBezTo>
                            <a:pt x="7502690" y="262682"/>
                            <a:pt x="7506123" y="260400"/>
                            <a:pt x="7509099" y="257448"/>
                          </a:cubicBezTo>
                          <a:cubicBezTo>
                            <a:pt x="7512076" y="254422"/>
                            <a:pt x="7514370" y="251024"/>
                            <a:pt x="7515981" y="247105"/>
                          </a:cubicBezTo>
                          <a:cubicBezTo>
                            <a:pt x="7517593" y="243235"/>
                            <a:pt x="7518400" y="239192"/>
                            <a:pt x="7518400" y="234950"/>
                          </a:cubicBezTo>
                          <a:lnTo>
                            <a:pt x="7518400" y="31750"/>
                          </a:lnTo>
                          <a:cubicBezTo>
                            <a:pt x="7518400" y="27559"/>
                            <a:pt x="7517593" y="23540"/>
                            <a:pt x="7515981" y="19596"/>
                          </a:cubicBezTo>
                          <a:cubicBezTo>
                            <a:pt x="7514370" y="15727"/>
                            <a:pt x="7512076" y="12279"/>
                            <a:pt x="7509099" y="9302"/>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02"/>
                          </a:cubicBezTo>
                          <a:cubicBezTo>
                            <a:pt x="6322" y="12279"/>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58" behindDoc="1" locked="0" layoutInCell="1" allowOverlap="1">
            <wp:simplePos x="0" y="0"/>
            <wp:positionH relativeFrom="page">
              <wp:posOffset>963889</wp:posOffset>
            </wp:positionH>
            <wp:positionV relativeFrom="line">
              <wp:posOffset>-31486</wp:posOffset>
            </wp:positionV>
            <wp:extent cx="5641423" cy="200118"/>
            <wp:effectExtent l="0" t="0" r="0" b="0"/>
            <wp:wrapNone/>
            <wp:docPr id="541" name="Freeform 541"/>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35"/>
                            <a:pt x="2416" y="247105"/>
                          </a:cubicBezTo>
                          <a:cubicBezTo>
                            <a:pt x="4028" y="251024"/>
                            <a:pt x="6322" y="254422"/>
                            <a:pt x="9298" y="257448"/>
                          </a:cubicBezTo>
                          <a:cubicBezTo>
                            <a:pt x="12275" y="260400"/>
                            <a:pt x="15709" y="262682"/>
                            <a:pt x="19599" y="264294"/>
                          </a:cubicBezTo>
                          <a:cubicBezTo>
                            <a:pt x="23489" y="265882"/>
                            <a:pt x="27539" y="266700"/>
                            <a:pt x="31750" y="266700"/>
                          </a:cubicBezTo>
                          <a:lnTo>
                            <a:pt x="7486650" y="266700"/>
                          </a:lnTo>
                          <a:cubicBezTo>
                            <a:pt x="7490859" y="266700"/>
                            <a:pt x="7494909" y="265882"/>
                            <a:pt x="7498798" y="264294"/>
                          </a:cubicBezTo>
                          <a:cubicBezTo>
                            <a:pt x="7502690" y="262682"/>
                            <a:pt x="7506123" y="260400"/>
                            <a:pt x="7509099" y="257448"/>
                          </a:cubicBezTo>
                          <a:cubicBezTo>
                            <a:pt x="7512076" y="254422"/>
                            <a:pt x="7514370" y="251024"/>
                            <a:pt x="7515981" y="247105"/>
                          </a:cubicBezTo>
                          <a:cubicBezTo>
                            <a:pt x="7517593" y="243235"/>
                            <a:pt x="7518400" y="239192"/>
                            <a:pt x="7518400" y="234950"/>
                          </a:cubicBezTo>
                          <a:lnTo>
                            <a:pt x="7518400" y="31750"/>
                          </a:lnTo>
                          <a:cubicBezTo>
                            <a:pt x="7518400" y="27559"/>
                            <a:pt x="7517593" y="23540"/>
                            <a:pt x="7515981" y="19596"/>
                          </a:cubicBezTo>
                          <a:cubicBezTo>
                            <a:pt x="7514370" y="15727"/>
                            <a:pt x="7512076" y="12279"/>
                            <a:pt x="7509099" y="9302"/>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02"/>
                          </a:cubicBezTo>
                          <a:cubicBezTo>
                            <a:pt x="6322" y="12279"/>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94" behindDoc="1" locked="0" layoutInCell="1" allowOverlap="1">
            <wp:simplePos x="0" y="0"/>
            <wp:positionH relativeFrom="page">
              <wp:posOffset>955954</wp:posOffset>
            </wp:positionH>
            <wp:positionV relativeFrom="line">
              <wp:posOffset>-20359</wp:posOffset>
            </wp:positionV>
            <wp:extent cx="292223" cy="204465"/>
            <wp:effectExtent l="0" t="0" r="0" b="0"/>
            <wp:wrapNone/>
            <wp:docPr id="542" name="Picture 542"/>
            <wp:cNvGraphicFramePr>
              <a:graphicFrameLocks noChangeAspect="1"/>
            </wp:cNvGraphicFramePr>
            <a:graphic>
              <a:graphicData uri="http://schemas.openxmlformats.org/drawingml/2006/picture">
                <pic:pic xmlns:pic="http://schemas.openxmlformats.org/drawingml/2006/picture">
                  <pic:nvPicPr>
                    <pic:cNvPr id="542" name="Picture 542"/>
                    <pic:cNvPicPr>
                      <a:picLocks noChangeAspect="0" noChangeArrowheads="1"/>
                    </pic:cNvPicPr>
                  </pic:nvPicPr>
                  <pic:blipFill>
                    <a:blip r:embed="rId542">
                      <a:extLst>
                        <a:ext uri="{28A0092B-C50C-407E-A947-70E740481C1C}">
                          <a14:useLocalDpi xmlns:a14="http://schemas.microsoft.com/office/drawing/2010/main" val="0"/>
                        </a:ext>
                      </a:extLst>
                    </a:blip>
                    <a:srcRect/>
                    <a:stretch>
                      <a:fillRect/>
                    </a:stretch>
                  </pic:blipFill>
                  <pic:spPr>
                    <a:xfrm rot="0" flipH="0" flipV="0">
                      <a:off x="0" y="0"/>
                      <a:ext cx="292223" cy="204465"/>
                    </a:xfrm>
                    <a:prstGeom prst="rect">
                      <a:avLst/>
                    </a:prstGeom>
                    <a:noFill/>
                  </pic:spPr>
                </pic:pic>
              </a:graphicData>
            </a:graphic>
          </wp:anchor>
        </w:drawing>
        <w:drawing>
          <wp:anchor simplePos="0" relativeHeight="251658834" behindDoc="1" locked="0" layoutInCell="1" allowOverlap="1">
            <wp:simplePos x="0" y="0"/>
            <wp:positionH relativeFrom="page">
              <wp:posOffset>968654</wp:posOffset>
            </wp:positionH>
            <wp:positionV relativeFrom="line">
              <wp:posOffset>-7662</wp:posOffset>
            </wp:positionV>
            <wp:extent cx="5593776" cy="171529"/>
            <wp:effectExtent l="0" t="0" r="0" b="0"/>
            <wp:wrapNone/>
            <wp:docPr id="543" name="Freeform 543"/>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60" behindDoc="1" locked="0" layoutInCell="1" allowOverlap="1">
            <wp:simplePos x="0" y="0"/>
            <wp:positionH relativeFrom="page">
              <wp:posOffset>968654</wp:posOffset>
            </wp:positionH>
            <wp:positionV relativeFrom="line">
              <wp:posOffset>-7662</wp:posOffset>
            </wp:positionV>
            <wp:extent cx="5593776" cy="171529"/>
            <wp:effectExtent l="0" t="0" r="0" b="0"/>
            <wp:wrapNone/>
            <wp:docPr id="544" name="Freeform 544"/>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2009</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把</w:t>
      </w:r>
      <w:r>
        <w:rPr lang="zh-CN" sz="17" baseline="0" dirty="0">
          <w:jc w:val="left"/>
          <w:rFonts w:ascii="Lucida Console" w:hAnsi="Lucida Console" w:cs="Lucida Console"/>
          <w:color w:val="AA5500"/>
          <w:sz w:val="17"/>
          <w:szCs w:val="17"/>
        </w:rPr>
        <w:t>Calendar</w:t>
      </w:r>
      <w:r>
        <w:rPr lang="zh-CN" sz="17" baseline="0" dirty="0">
          <w:jc w:val="left"/>
          <w:rFonts w:ascii="新宋体" w:hAnsi="新宋体" w:cs="新宋体"/>
          <w:color w:val="AA5500"/>
          <w:sz w:val="17"/>
          <w:szCs w:val="17"/>
        </w:rPr>
        <w:t>对象</w:t>
      </w:r>
      <w:r>
        <w:rPr lang="zh-CN" sz="17" baseline="0" dirty="0">
          <w:jc w:val="left"/>
          <w:rFonts w:ascii="Lucida Console" w:hAnsi="Lucida Console" w:cs="Lucida Console"/>
          <w:color w:val="AA5500"/>
          <w:sz w:val="17"/>
          <w:szCs w:val="17"/>
        </w:rPr>
        <w:t>c1</w:t>
      </w:r>
      <w:r>
        <w:rPr lang="zh-CN" sz="17" baseline="0" dirty="0">
          <w:jc w:val="left"/>
          <w:rFonts w:ascii="新宋体" w:hAnsi="新宋体" w:cs="新宋体"/>
          <w:color w:val="AA5500"/>
          <w:sz w:val="17"/>
          <w:szCs w:val="17"/>
        </w:rPr>
        <w:t>的年月日分别设这为：</w:t>
      </w:r>
      <w:r>
        <w:rPr lang="zh-CN" sz="17" baseline="0" dirty="0">
          <w:jc w:val="left"/>
          <w:rFonts w:ascii="Lucida Console" w:hAnsi="Lucida Console" w:cs="Lucida Console"/>
          <w:color w:val="AA5500"/>
          <w:sz w:val="17"/>
          <w:szCs w:val="17"/>
        </w:rPr>
        <w:t>2009</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6</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pacing w:val="-7"/>
          <w:sz w:val="17"/>
          <w:szCs w:val="17"/>
        </w:rPr>
        <w:t>12</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【演示：设置某个字段】</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63" behindDoc="1" locked="0" layoutInCell="1" allowOverlap="1">
            <wp:simplePos x="0" y="0"/>
            <wp:positionH relativeFrom="page">
              <wp:posOffset>963889</wp:posOffset>
            </wp:positionH>
            <wp:positionV relativeFrom="line">
              <wp:posOffset>-46946</wp:posOffset>
            </wp:positionV>
            <wp:extent cx="5641423" cy="543177"/>
            <wp:effectExtent l="0" t="0" r="0" b="0"/>
            <wp:wrapNone/>
            <wp:docPr id="545" name="Freeform 545"/>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386"/>
                            <a:pt x="2416" y="704305"/>
                          </a:cubicBezTo>
                          <a:cubicBezTo>
                            <a:pt x="4028" y="708224"/>
                            <a:pt x="6322" y="711622"/>
                            <a:pt x="9298" y="714624"/>
                          </a:cubicBezTo>
                          <a:cubicBezTo>
                            <a:pt x="12275" y="717600"/>
                            <a:pt x="15709" y="719882"/>
                            <a:pt x="19599" y="721494"/>
                          </a:cubicBezTo>
                          <a:cubicBezTo>
                            <a:pt x="23489" y="723082"/>
                            <a:pt x="27539" y="723900"/>
                            <a:pt x="31750" y="723900"/>
                          </a:cubicBezTo>
                          <a:lnTo>
                            <a:pt x="7486650" y="723900"/>
                          </a:lnTo>
                          <a:cubicBezTo>
                            <a:pt x="7490859" y="723900"/>
                            <a:pt x="7494909" y="723082"/>
                            <a:pt x="7498798" y="721494"/>
                          </a:cubicBezTo>
                          <a:cubicBezTo>
                            <a:pt x="7502690" y="719882"/>
                            <a:pt x="7506123" y="717600"/>
                            <a:pt x="7509099" y="714624"/>
                          </a:cubicBezTo>
                          <a:cubicBezTo>
                            <a:pt x="7512076" y="711622"/>
                            <a:pt x="7514370" y="708249"/>
                            <a:pt x="7515981" y="704330"/>
                          </a:cubicBezTo>
                          <a:cubicBezTo>
                            <a:pt x="7517593" y="700435"/>
                            <a:pt x="7518400" y="696367"/>
                            <a:pt x="7518400" y="6921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62" behindDoc="1" locked="0" layoutInCell="1" allowOverlap="1">
            <wp:simplePos x="0" y="0"/>
            <wp:positionH relativeFrom="page">
              <wp:posOffset>963889</wp:posOffset>
            </wp:positionH>
            <wp:positionV relativeFrom="line">
              <wp:posOffset>-46946</wp:posOffset>
            </wp:positionV>
            <wp:extent cx="5641423" cy="543177"/>
            <wp:effectExtent l="0" t="0" r="0" b="0"/>
            <wp:wrapNone/>
            <wp:docPr id="546" name="Freeform 546"/>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386"/>
                            <a:pt x="2416" y="704305"/>
                          </a:cubicBezTo>
                          <a:cubicBezTo>
                            <a:pt x="4028" y="708224"/>
                            <a:pt x="6322" y="711622"/>
                            <a:pt x="9298" y="714624"/>
                          </a:cubicBezTo>
                          <a:cubicBezTo>
                            <a:pt x="12275" y="717600"/>
                            <a:pt x="15709" y="719882"/>
                            <a:pt x="19599" y="721494"/>
                          </a:cubicBezTo>
                          <a:cubicBezTo>
                            <a:pt x="23489" y="723082"/>
                            <a:pt x="27539" y="723900"/>
                            <a:pt x="31750" y="723900"/>
                          </a:cubicBezTo>
                          <a:lnTo>
                            <a:pt x="7486650" y="723900"/>
                          </a:lnTo>
                          <a:cubicBezTo>
                            <a:pt x="7490859" y="723900"/>
                            <a:pt x="7494909" y="723082"/>
                            <a:pt x="7498798" y="721494"/>
                          </a:cubicBezTo>
                          <a:cubicBezTo>
                            <a:pt x="7502690" y="719882"/>
                            <a:pt x="7506123" y="717600"/>
                            <a:pt x="7509099" y="714624"/>
                          </a:cubicBezTo>
                          <a:cubicBezTo>
                            <a:pt x="7512076" y="711622"/>
                            <a:pt x="7514370" y="708249"/>
                            <a:pt x="7515981" y="704330"/>
                          </a:cubicBezTo>
                          <a:cubicBezTo>
                            <a:pt x="7517593" y="700435"/>
                            <a:pt x="7518400" y="696367"/>
                            <a:pt x="7518400" y="6921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68" behindDoc="1" locked="0" layoutInCell="1" allowOverlap="1">
            <wp:simplePos x="0" y="0"/>
            <wp:positionH relativeFrom="page">
              <wp:posOffset>955954</wp:posOffset>
            </wp:positionH>
            <wp:positionV relativeFrom="line">
              <wp:posOffset>-35827</wp:posOffset>
            </wp:positionV>
            <wp:extent cx="292223" cy="547054"/>
            <wp:effectExtent l="0" t="0" r="0" b="0"/>
            <wp:wrapNone/>
            <wp:docPr id="547" name="Picture 547"/>
            <wp:cNvGraphicFramePr>
              <a:graphicFrameLocks noChangeAspect="1"/>
            </wp:cNvGraphicFramePr>
            <a:graphic>
              <a:graphicData uri="http://schemas.openxmlformats.org/drawingml/2006/picture">
                <pic:pic xmlns:pic="http://schemas.openxmlformats.org/drawingml/2006/picture">
                  <pic:nvPicPr>
                    <pic:cNvPr id="547" name="Picture 547"/>
                    <pic:cNvPicPr>
                      <a:picLocks noChangeAspect="0" noChangeArrowheads="1"/>
                    </pic:cNvPicPr>
                  </pic:nvPicPr>
                  <pic:blipFill>
                    <a:blip r:embed="rId547">
                      <a:extLst>
                        <a:ext uri="{28A0092B-C50C-407E-A947-70E740481C1C}">
                          <a14:useLocalDpi xmlns:a14="http://schemas.microsoft.com/office/drawing/2010/main" val="0"/>
                        </a:ext>
                      </a:extLst>
                    </a:blip>
                    <a:srcRect/>
                    <a:stretch>
                      <a:fillRect/>
                    </a:stretch>
                  </pic:blipFill>
                  <pic:spPr>
                    <a:xfrm rot="0" flipH="0" flipV="0">
                      <a:off x="0" y="0"/>
                      <a:ext cx="292223" cy="547054"/>
                    </a:xfrm>
                    <a:prstGeom prst="rect">
                      <a:avLst/>
                    </a:prstGeom>
                    <a:noFill/>
                  </pic:spPr>
                </pic:pic>
              </a:graphicData>
            </a:graphic>
          </wp:anchor>
        </w:drawing>
        <w:drawing>
          <wp:anchor simplePos="0" relativeHeight="251658896" behindDoc="1" locked="0" layoutInCell="1" allowOverlap="1">
            <wp:simplePos x="0" y="0"/>
            <wp:positionH relativeFrom="page">
              <wp:posOffset>968654</wp:posOffset>
            </wp:positionH>
            <wp:positionV relativeFrom="line">
              <wp:posOffset>-23122</wp:posOffset>
            </wp:positionV>
            <wp:extent cx="5593776" cy="514589"/>
            <wp:effectExtent l="0" t="0" r="0" b="0"/>
            <wp:wrapNone/>
            <wp:docPr id="548" name="Freeform 548"/>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64" behindDoc="1" locked="0" layoutInCell="1" allowOverlap="1">
            <wp:simplePos x="0" y="0"/>
            <wp:positionH relativeFrom="page">
              <wp:posOffset>968654</wp:posOffset>
            </wp:positionH>
            <wp:positionV relativeFrom="line">
              <wp:posOffset>-23122</wp:posOffset>
            </wp:positionV>
            <wp:extent cx="5593776" cy="514589"/>
            <wp:effectExtent l="0" t="0" r="0" b="0"/>
            <wp:wrapNone/>
            <wp:docPr id="549" name="Freeform 549"/>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895" w:space="0"/>
          </w:cols>
          <w:docGrid w:linePitch="360"/>
        </w:sectPr>
        <w:spacing w:before="256" w:after="0" w:line="270" w:lineRule="exact"/>
        <w:ind w:left="0" w:right="-40" w:firstLine="0"/>
      </w:pPr>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2008</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其他字段属性</w:t>
      </w:r>
      <w:r>
        <w:rPr lang="zh-CN" sz="17" baseline="0" dirty="0">
          <w:jc w:val="left"/>
          <w:rFonts w:ascii="Lucida Console" w:hAnsi="Lucida Console" w:cs="Lucida Console"/>
          <w:color w:val="AA5500"/>
          <w:sz w:val="17"/>
          <w:szCs w:val="17"/>
        </w:rPr>
        <w:t>set</w:t>
      </w:r>
      <w:r>
        <w:rPr lang="zh-CN" sz="17" baseline="0" dirty="0">
          <w:jc w:val="left"/>
          <w:rFonts w:ascii="新宋体" w:hAnsi="新宋体" w:cs="新宋体"/>
          <w:color w:val="AA5500"/>
          <w:sz w:val="17"/>
          <w:szCs w:val="17"/>
        </w:rPr>
        <w:t>的意义以此类推</w:t>
      </w:r>
      <w:r>
        <w:rPr>
          <w:rFonts w:ascii="Times New Roman" w:hAnsi="Times New Roman" w:cs="Times New Roman"/>
          <w:sz w:val="17"/>
          <w:szCs w:val="17"/>
        </w:rPr>
        <w:t> </w:t>
      </w:r>
      <w:r/>
    </w:p>
    <w:p>
      <w:pPr>
        <w:spacing w:after="2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550" name="Freeform 5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551" name="Freeform 5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552" name="Freeform 5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553" name="Freeform 5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554" name="Freeform 5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555" name="Freeform 5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556" name="Freeform 5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57" name="Freeform 5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58" name="Freeform 5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59" name="Freeform 5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60" name="Freeform 5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61" name="Freeform 5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1"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add</w:t>
      </w:r>
      <w:r>
        <w:rPr lang="zh-CN" sz="19" baseline="0" dirty="0">
          <w:jc w:val="left"/>
          <w:rFonts w:ascii="微软雅黑" w:hAnsi="微软雅黑" w:cs="微软雅黑"/>
          <w:color w:val="333333"/>
          <w:spacing w:val="-2"/>
          <w:sz w:val="19"/>
          <w:szCs w:val="19"/>
        </w:rPr>
        <w:t>设置】</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46" behindDoc="1" locked="0" layoutInCell="1" allowOverlap="1">
            <wp:simplePos x="0" y="0"/>
            <wp:positionH relativeFrom="page">
              <wp:posOffset>963889</wp:posOffset>
            </wp:positionH>
            <wp:positionV relativeFrom="line">
              <wp:posOffset>-46945</wp:posOffset>
            </wp:positionV>
            <wp:extent cx="5641423" cy="714707"/>
            <wp:effectExtent l="0" t="0" r="0" b="0"/>
            <wp:wrapNone/>
            <wp:docPr id="562" name="Freeform 562"/>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7"/>
                            <a:pt x="805" y="929035"/>
                            <a:pt x="2416" y="932930"/>
                          </a:cubicBezTo>
                          <a:cubicBezTo>
                            <a:pt x="4028" y="936849"/>
                            <a:pt x="6322" y="940247"/>
                            <a:pt x="9298" y="943248"/>
                          </a:cubicBezTo>
                          <a:cubicBezTo>
                            <a:pt x="12275" y="946225"/>
                            <a:pt x="15709" y="948507"/>
                            <a:pt x="19599" y="950094"/>
                          </a:cubicBezTo>
                          <a:cubicBezTo>
                            <a:pt x="23489" y="951682"/>
                            <a:pt x="27539" y="952500"/>
                            <a:pt x="31750" y="952500"/>
                          </a:cubicBezTo>
                          <a:lnTo>
                            <a:pt x="7486650" y="952500"/>
                          </a:lnTo>
                          <a:cubicBezTo>
                            <a:pt x="7490859" y="952500"/>
                            <a:pt x="7494909" y="951682"/>
                            <a:pt x="7498798" y="950094"/>
                          </a:cubicBezTo>
                          <a:cubicBezTo>
                            <a:pt x="7502690" y="948507"/>
                            <a:pt x="7506123" y="946225"/>
                            <a:pt x="7509099" y="943248"/>
                          </a:cubicBezTo>
                          <a:cubicBezTo>
                            <a:pt x="7512076" y="940247"/>
                            <a:pt x="7514370" y="936849"/>
                            <a:pt x="7515981" y="932930"/>
                          </a:cubicBezTo>
                          <a:cubicBezTo>
                            <a:pt x="7517593" y="929035"/>
                            <a:pt x="7518400" y="924967"/>
                            <a:pt x="7518400" y="9207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5" behindDoc="1" locked="0" layoutInCell="1" allowOverlap="1">
            <wp:simplePos x="0" y="0"/>
            <wp:positionH relativeFrom="page">
              <wp:posOffset>963889</wp:posOffset>
            </wp:positionH>
            <wp:positionV relativeFrom="line">
              <wp:posOffset>-46945</wp:posOffset>
            </wp:positionV>
            <wp:extent cx="5641423" cy="714707"/>
            <wp:effectExtent l="0" t="0" r="0" b="0"/>
            <wp:wrapNone/>
            <wp:docPr id="563" name="Freeform 563"/>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7"/>
                            <a:pt x="805" y="929035"/>
                            <a:pt x="2416" y="932930"/>
                          </a:cubicBezTo>
                          <a:cubicBezTo>
                            <a:pt x="4028" y="936849"/>
                            <a:pt x="6322" y="940247"/>
                            <a:pt x="9298" y="943248"/>
                          </a:cubicBezTo>
                          <a:cubicBezTo>
                            <a:pt x="12275" y="946225"/>
                            <a:pt x="15709" y="948507"/>
                            <a:pt x="19599" y="950094"/>
                          </a:cubicBezTo>
                          <a:cubicBezTo>
                            <a:pt x="23489" y="951682"/>
                            <a:pt x="27539" y="952500"/>
                            <a:pt x="31750" y="952500"/>
                          </a:cubicBezTo>
                          <a:lnTo>
                            <a:pt x="7486650" y="952500"/>
                          </a:lnTo>
                          <a:cubicBezTo>
                            <a:pt x="7490859" y="952500"/>
                            <a:pt x="7494909" y="951682"/>
                            <a:pt x="7498798" y="950094"/>
                          </a:cubicBezTo>
                          <a:cubicBezTo>
                            <a:pt x="7502690" y="948507"/>
                            <a:pt x="7506123" y="946225"/>
                            <a:pt x="7509099" y="943248"/>
                          </a:cubicBezTo>
                          <a:cubicBezTo>
                            <a:pt x="7512076" y="940247"/>
                            <a:pt x="7514370" y="936849"/>
                            <a:pt x="7515981" y="932930"/>
                          </a:cubicBezTo>
                          <a:cubicBezTo>
                            <a:pt x="7517593" y="929035"/>
                            <a:pt x="7518400" y="924967"/>
                            <a:pt x="7518400" y="9207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13" behindDoc="1" locked="0" layoutInCell="1" allowOverlap="1">
            <wp:simplePos x="0" y="0"/>
            <wp:positionH relativeFrom="page">
              <wp:posOffset>955954</wp:posOffset>
            </wp:positionH>
            <wp:positionV relativeFrom="line">
              <wp:posOffset>-35824</wp:posOffset>
            </wp:positionV>
            <wp:extent cx="292223" cy="716297"/>
            <wp:effectExtent l="0" t="0" r="0" b="0"/>
            <wp:wrapNone/>
            <wp:docPr id="564" name="Picture 564"/>
            <wp:cNvGraphicFramePr>
              <a:graphicFrameLocks noChangeAspect="1"/>
            </wp:cNvGraphicFramePr>
            <a:graphic>
              <a:graphicData uri="http://schemas.openxmlformats.org/drawingml/2006/picture">
                <pic:pic xmlns:pic="http://schemas.openxmlformats.org/drawingml/2006/picture">
                  <pic:nvPicPr>
                    <pic:cNvPr id="564" name="Picture 564"/>
                    <pic:cNvPicPr>
                      <a:picLocks noChangeAspect="0" noChangeArrowheads="1"/>
                    </pic:cNvPicPr>
                  </pic:nvPicPr>
                  <pic:blipFill>
                    <a:blip r:embed="rId564">
                      <a:extLst>
                        <a:ext uri="{28A0092B-C50C-407E-A947-70E740481C1C}">
                          <a14:useLocalDpi xmlns:a14="http://schemas.microsoft.com/office/drawing/2010/main" val="0"/>
                        </a:ext>
                      </a:extLst>
                    </a:blip>
                    <a:srcRect/>
                    <a:stretch>
                      <a:fillRect/>
                    </a:stretch>
                  </pic:blipFill>
                  <pic:spPr>
                    <a:xfrm rot="0" flipH="0" flipV="0">
                      <a:off x="0" y="0"/>
                      <a:ext cx="292223" cy="716297"/>
                    </a:xfrm>
                    <a:prstGeom prst="rect">
                      <a:avLst/>
                    </a:prstGeom>
                    <a:noFill/>
                  </pic:spPr>
                </pic:pic>
              </a:graphicData>
            </a:graphic>
          </wp:anchor>
        </w:drawing>
        <w:drawing>
          <wp:anchor simplePos="0" relativeHeight="251658266" behindDoc="1" locked="0" layoutInCell="1" allowOverlap="1">
            <wp:simplePos x="0" y="0"/>
            <wp:positionH relativeFrom="page">
              <wp:posOffset>968654</wp:posOffset>
            </wp:positionH>
            <wp:positionV relativeFrom="line">
              <wp:posOffset>-23122</wp:posOffset>
            </wp:positionV>
            <wp:extent cx="5593776" cy="686119"/>
            <wp:effectExtent l="0" t="0" r="0" b="0"/>
            <wp:wrapNone/>
            <wp:docPr id="565" name="Freeform 565"/>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7" behindDoc="1" locked="0" layoutInCell="1" allowOverlap="1">
            <wp:simplePos x="0" y="0"/>
            <wp:positionH relativeFrom="page">
              <wp:posOffset>968654</wp:posOffset>
            </wp:positionH>
            <wp:positionV relativeFrom="line">
              <wp:posOffset>-23122</wp:posOffset>
            </wp:positionV>
            <wp:extent cx="5593776" cy="686119"/>
            <wp:effectExtent l="0" t="0" r="0" b="0"/>
            <wp:wrapNone/>
            <wp:docPr id="566" name="Freeform 566"/>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418" w:space="0"/>
          </w:cols>
          <w:docGrid w:linePitch="360"/>
        </w:sectPr>
        <w:spacing w:before="246"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把</w:t>
      </w:r>
      <w:r>
        <w:rPr lang="zh-CN" sz="17" baseline="0" dirty="0">
          <w:jc w:val="left"/>
          <w:rFonts w:ascii="Lucida Console" w:hAnsi="Lucida Console" w:cs="Lucida Console"/>
          <w:color w:val="AA5500"/>
          <w:sz w:val="17"/>
          <w:szCs w:val="17"/>
        </w:rPr>
        <w:t>c1</w:t>
      </w:r>
      <w:r>
        <w:rPr lang="zh-CN" sz="17" baseline="0" dirty="0">
          <w:jc w:val="left"/>
          <w:rFonts w:ascii="新宋体" w:hAnsi="新宋体" w:cs="新宋体"/>
          <w:color w:val="AA5500"/>
          <w:sz w:val="17"/>
          <w:szCs w:val="17"/>
        </w:rPr>
        <w:t>对象的日期加上</w:t>
      </w:r>
      <w:r>
        <w:rPr lang="zh-CN" sz="17" baseline="0" dirty="0">
          <w:jc w:val="left"/>
          <w:rFonts w:ascii="Lucida Console" w:hAnsi="Lucida Console" w:cs="Lucida Console"/>
          <w:color w:val="AA5500"/>
          <w:sz w:val="17"/>
          <w:szCs w:val="17"/>
        </w:rPr>
        <w:t>10</w:t>
      </w:r>
      <w:r>
        <w:rPr lang="zh-CN" sz="17" baseline="0" dirty="0">
          <w:jc w:val="left"/>
          <w:rFonts w:ascii="新宋体" w:hAnsi="新宋体" w:cs="新宋体"/>
          <w:color w:val="AA5500"/>
          <w:sz w:val="17"/>
          <w:szCs w:val="17"/>
        </w:rPr>
        <w:t>，也就是</w:t>
      </w:r>
      <w:r>
        <w:rPr lang="zh-CN" sz="17" baseline="0" dirty="0">
          <w:jc w:val="left"/>
          <w:rFonts w:ascii="Lucida Console" w:hAnsi="Lucida Console" w:cs="Lucida Console"/>
          <w:color w:val="AA5500"/>
          <w:sz w:val="17"/>
          <w:szCs w:val="17"/>
        </w:rPr>
        <w:t>c1</w:t>
      </w:r>
      <w:r>
        <w:rPr lang="zh-CN" sz="17" baseline="0" dirty="0">
          <w:jc w:val="left"/>
          <w:rFonts w:ascii="新宋体" w:hAnsi="新宋体" w:cs="新宋体"/>
          <w:color w:val="AA5500"/>
          <w:sz w:val="17"/>
          <w:szCs w:val="17"/>
        </w:rPr>
        <w:t>也就表示为</w:t>
      </w:r>
      <w:r>
        <w:rPr lang="zh-CN" sz="17" baseline="0" dirty="0">
          <w:jc w:val="left"/>
          <w:rFonts w:ascii="Lucida Console" w:hAnsi="Lucida Console" w:cs="Lucida Console"/>
          <w:color w:val="AA5500"/>
          <w:sz w:val="17"/>
          <w:szCs w:val="17"/>
        </w:rPr>
        <w:t>10</w:t>
      </w:r>
      <w:r>
        <w:rPr lang="zh-CN" sz="17" baseline="0" dirty="0">
          <w:jc w:val="left"/>
          <w:rFonts w:ascii="新宋体" w:hAnsi="新宋体" w:cs="新宋体"/>
          <w:color w:val="AA5500"/>
          <w:sz w:val="17"/>
          <w:szCs w:val="17"/>
        </w:rPr>
        <w:t>天后的日期，其它所有的数值会被重新计算</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add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把</w:t>
      </w:r>
      <w:r>
        <w:rPr lang="zh-CN" sz="17" baseline="0" dirty="0">
          <w:jc w:val="left"/>
          <w:rFonts w:ascii="Lucida Console" w:hAnsi="Lucida Console" w:cs="Lucida Console"/>
          <w:color w:val="AA5500"/>
          <w:sz w:val="17"/>
          <w:szCs w:val="17"/>
        </w:rPr>
        <w:t>c1</w:t>
      </w:r>
      <w:r>
        <w:rPr lang="zh-CN" sz="17" baseline="0" dirty="0">
          <w:jc w:val="left"/>
          <w:rFonts w:ascii="新宋体" w:hAnsi="新宋体" w:cs="新宋体"/>
          <w:color w:val="AA5500"/>
          <w:sz w:val="17"/>
          <w:szCs w:val="17"/>
        </w:rPr>
        <w:t>对象的日期减去</w:t>
      </w:r>
      <w:r>
        <w:rPr lang="zh-CN" sz="17" baseline="0" dirty="0">
          <w:jc w:val="left"/>
          <w:rFonts w:ascii="Lucida Console" w:hAnsi="Lucida Console" w:cs="Lucida Console"/>
          <w:color w:val="AA5500"/>
          <w:sz w:val="17"/>
          <w:szCs w:val="17"/>
        </w:rPr>
        <w:t>10</w:t>
      </w:r>
      <w:r>
        <w:rPr lang="zh-CN" sz="17" baseline="0" dirty="0">
          <w:jc w:val="left"/>
          <w:rFonts w:ascii="新宋体" w:hAnsi="新宋体" w:cs="新宋体"/>
          <w:color w:val="AA5500"/>
          <w:sz w:val="17"/>
          <w:szCs w:val="17"/>
        </w:rPr>
        <w:t>，也就是</w:t>
      </w:r>
      <w:r>
        <w:rPr lang="zh-CN" sz="17" baseline="0" dirty="0">
          <w:jc w:val="left"/>
          <w:rFonts w:ascii="Lucida Console" w:hAnsi="Lucida Console" w:cs="Lucida Console"/>
          <w:color w:val="AA5500"/>
          <w:sz w:val="17"/>
          <w:szCs w:val="17"/>
        </w:rPr>
        <w:t>c1</w:t>
      </w:r>
      <w:r>
        <w:rPr lang="zh-CN" sz="17" baseline="0" dirty="0">
          <w:jc w:val="left"/>
          <w:rFonts w:ascii="新宋体" w:hAnsi="新宋体" w:cs="新宋体"/>
          <w:color w:val="AA5500"/>
          <w:sz w:val="17"/>
          <w:szCs w:val="17"/>
        </w:rPr>
        <w:t>也就表示为</w:t>
      </w:r>
      <w:r>
        <w:rPr lang="zh-CN" sz="17" baseline="0" dirty="0">
          <w:jc w:val="left"/>
          <w:rFonts w:ascii="Lucida Console" w:hAnsi="Lucida Console" w:cs="Lucida Console"/>
          <w:color w:val="AA5500"/>
          <w:sz w:val="17"/>
          <w:szCs w:val="17"/>
        </w:rPr>
        <w:t>10</w:t>
      </w:r>
      <w:r>
        <w:rPr lang="zh-CN" sz="17" baseline="0" dirty="0">
          <w:jc w:val="left"/>
          <w:rFonts w:ascii="新宋体" w:hAnsi="新宋体" w:cs="新宋体"/>
          <w:color w:val="AA5500"/>
          <w:sz w:val="17"/>
          <w:szCs w:val="17"/>
        </w:rPr>
        <w:t>天前的日期，其它所有的数值会被重新计算</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add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【演示：</w:t>
      </w:r>
      <w:r>
        <w:rPr lang="zh-CN" sz="19" baseline="0" dirty="0">
          <w:jc w:val="left"/>
          <w:rFonts w:ascii="宋体" w:hAnsi="宋体" w:cs="宋体"/>
          <w:color w:val="333333"/>
          <w:sz w:val="19"/>
          <w:szCs w:val="19"/>
        </w:rPr>
        <w:t>G</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egorianCalendar</w:t>
      </w:r>
      <w:r>
        <w:rPr lang="zh-CN" sz="19" baseline="0" dirty="0">
          <w:jc w:val="left"/>
          <w:rFonts w:ascii="微软雅黑" w:hAnsi="微软雅黑" w:cs="微软雅黑"/>
          <w:color w:val="333333"/>
          <w:spacing w:val="-16"/>
          <w:sz w:val="19"/>
          <w:szCs w:val="19"/>
        </w:rPr>
        <w:t>】</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3" behindDoc="1" locked="0" layoutInCell="1" allowOverlap="1">
            <wp:simplePos x="0" y="0"/>
            <wp:positionH relativeFrom="page">
              <wp:posOffset>963889</wp:posOffset>
            </wp:positionH>
            <wp:positionV relativeFrom="line">
              <wp:posOffset>-1025322</wp:posOffset>
            </wp:positionV>
            <wp:extent cx="5641423" cy="5689070"/>
            <wp:effectExtent l="0" t="0" r="0" b="0"/>
            <wp:wrapNone/>
            <wp:docPr id="567" name="Freeform 567"/>
            <wp:cNvGraphicFramePr/>
            <a:graphic>
              <a:graphicData uri="http://schemas.microsoft.com/office/word/2010/wordprocessingShape">
                <wps:wsp>
                  <wps:cNvCnPr/>
                  <wps:spPr>
                    <a:xfrm rot="0" flipH="0" flipV="1">
                      <a:off x="0" y="0"/>
                      <a:ext cx="5641423" cy="5689070"/>
                    </a:xfrm>
                    <a:custGeom>
                      <a:rect l="l" t="t" r="r" b="b"/>
                      <a:pathLst>
                        <a:path w="7518400" h="7581900">
                          <a:moveTo>
                            <a:pt x="0" y="31750"/>
                          </a:moveTo>
                          <a:lnTo>
                            <a:pt x="0" y="7550150"/>
                          </a:lnTo>
                          <a:cubicBezTo>
                            <a:pt x="0" y="7554392"/>
                            <a:pt x="805" y="7558435"/>
                            <a:pt x="2416" y="7562330"/>
                          </a:cubicBezTo>
                          <a:cubicBezTo>
                            <a:pt x="4028" y="7566249"/>
                            <a:pt x="6322" y="7569647"/>
                            <a:pt x="9298" y="7572648"/>
                          </a:cubicBezTo>
                          <a:cubicBezTo>
                            <a:pt x="12275" y="7575600"/>
                            <a:pt x="15709" y="7577882"/>
                            <a:pt x="19599" y="7579494"/>
                          </a:cubicBezTo>
                          <a:cubicBezTo>
                            <a:pt x="23489" y="7581082"/>
                            <a:pt x="27539" y="7581900"/>
                            <a:pt x="31750" y="7581900"/>
                          </a:cubicBezTo>
                          <a:lnTo>
                            <a:pt x="7486650" y="7581900"/>
                          </a:lnTo>
                          <a:cubicBezTo>
                            <a:pt x="7490859" y="7581900"/>
                            <a:pt x="7494909" y="7581082"/>
                            <a:pt x="7498798" y="7579494"/>
                          </a:cubicBezTo>
                          <a:cubicBezTo>
                            <a:pt x="7502690" y="7577882"/>
                            <a:pt x="7506123" y="7575600"/>
                            <a:pt x="7509099" y="7572648"/>
                          </a:cubicBezTo>
                          <a:cubicBezTo>
                            <a:pt x="7512076" y="7569647"/>
                            <a:pt x="7514370" y="7566249"/>
                            <a:pt x="7515981" y="7562330"/>
                          </a:cubicBezTo>
                          <a:cubicBezTo>
                            <a:pt x="7517593" y="7558435"/>
                            <a:pt x="7518400" y="7554392"/>
                            <a:pt x="7518400" y="75501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2" behindDoc="1" locked="0" layoutInCell="1" allowOverlap="1">
            <wp:simplePos x="0" y="0"/>
            <wp:positionH relativeFrom="page">
              <wp:posOffset>963889</wp:posOffset>
            </wp:positionH>
            <wp:positionV relativeFrom="line">
              <wp:posOffset>-1025322</wp:posOffset>
            </wp:positionV>
            <wp:extent cx="5641423" cy="5689070"/>
            <wp:effectExtent l="0" t="0" r="0" b="0"/>
            <wp:wrapNone/>
            <wp:docPr id="568" name="Freeform 568"/>
            <wp:cNvGraphicFramePr/>
            <a:graphic>
              <a:graphicData uri="http://schemas.microsoft.com/office/word/2010/wordprocessingShape">
                <wps:wsp>
                  <wps:cNvCnPr/>
                  <wps:spPr>
                    <a:xfrm rot="0" flipH="0" flipV="1">
                      <a:off x="0" y="0"/>
                      <a:ext cx="5641423" cy="5689070"/>
                    </a:xfrm>
                    <a:custGeom>
                      <a:rect l="l" t="t" r="r" b="b"/>
                      <a:pathLst>
                        <a:path w="7518400" h="7581900">
                          <a:moveTo>
                            <a:pt x="0" y="31750"/>
                          </a:moveTo>
                          <a:lnTo>
                            <a:pt x="0" y="7550150"/>
                          </a:lnTo>
                          <a:cubicBezTo>
                            <a:pt x="0" y="7554392"/>
                            <a:pt x="805" y="7558435"/>
                            <a:pt x="2416" y="7562330"/>
                          </a:cubicBezTo>
                          <a:cubicBezTo>
                            <a:pt x="4028" y="7566249"/>
                            <a:pt x="6322" y="7569647"/>
                            <a:pt x="9298" y="7572648"/>
                          </a:cubicBezTo>
                          <a:cubicBezTo>
                            <a:pt x="12275" y="7575600"/>
                            <a:pt x="15709" y="7577882"/>
                            <a:pt x="19599" y="7579494"/>
                          </a:cubicBezTo>
                          <a:cubicBezTo>
                            <a:pt x="23489" y="7581082"/>
                            <a:pt x="27539" y="7581900"/>
                            <a:pt x="31750" y="7581900"/>
                          </a:cubicBezTo>
                          <a:lnTo>
                            <a:pt x="7486650" y="7581900"/>
                          </a:lnTo>
                          <a:cubicBezTo>
                            <a:pt x="7490859" y="7581900"/>
                            <a:pt x="7494909" y="7581082"/>
                            <a:pt x="7498798" y="7579494"/>
                          </a:cubicBezTo>
                          <a:cubicBezTo>
                            <a:pt x="7502690" y="7577882"/>
                            <a:pt x="7506123" y="7575600"/>
                            <a:pt x="7509099" y="7572648"/>
                          </a:cubicBezTo>
                          <a:cubicBezTo>
                            <a:pt x="7512076" y="7569647"/>
                            <a:pt x="7514370" y="7566249"/>
                            <a:pt x="7515981" y="7562330"/>
                          </a:cubicBezTo>
                          <a:cubicBezTo>
                            <a:pt x="7517593" y="7558435"/>
                            <a:pt x="7518400" y="7554392"/>
                            <a:pt x="7518400" y="75501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346" behindDoc="1" locked="0" layoutInCell="1" allowOverlap="1">
            <wp:simplePos x="0" y="0"/>
            <wp:positionH relativeFrom="page">
              <wp:posOffset>955954</wp:posOffset>
            </wp:positionH>
            <wp:positionV relativeFrom="line">
              <wp:posOffset>-1014201</wp:posOffset>
            </wp:positionV>
            <wp:extent cx="368459" cy="5687789"/>
            <wp:effectExtent l="0" t="0" r="0" b="0"/>
            <wp:wrapNone/>
            <wp:docPr id="569" name="Picture 569"/>
            <wp:cNvGraphicFramePr>
              <a:graphicFrameLocks noChangeAspect="1"/>
            </wp:cNvGraphicFramePr>
            <a:graphic>
              <a:graphicData uri="http://schemas.openxmlformats.org/drawingml/2006/picture">
                <pic:pic xmlns:pic="http://schemas.openxmlformats.org/drawingml/2006/picture">
                  <pic:nvPicPr>
                    <pic:cNvPr id="569" name="Picture 569"/>
                    <pic:cNvPicPr>
                      <a:picLocks noChangeAspect="0" noChangeArrowheads="1"/>
                    </pic:cNvPicPr>
                  </pic:nvPicPr>
                  <pic:blipFill>
                    <a:blip r:embed="rId569">
                      <a:extLst>
                        <a:ext uri="{28A0092B-C50C-407E-A947-70E740481C1C}">
                          <a14:useLocalDpi xmlns:a14="http://schemas.microsoft.com/office/drawing/2010/main" val="0"/>
                        </a:ext>
                      </a:extLst>
                    </a:blip>
                    <a:srcRect/>
                    <a:stretch>
                      <a:fillRect/>
                    </a:stretch>
                  </pic:blipFill>
                  <pic:spPr>
                    <a:xfrm rot="0" flipH="0" flipV="0">
                      <a:off x="0" y="0"/>
                      <a:ext cx="368459" cy="5687789"/>
                    </a:xfrm>
                    <a:prstGeom prst="rect">
                      <a:avLst/>
                    </a:prstGeom>
                    <a:noFill/>
                  </pic:spPr>
                </pic:pic>
              </a:graphicData>
            </a:graphic>
          </wp:anchor>
        </w:drawing>
        <w:drawing>
          <wp:anchor simplePos="0" relativeHeight="251658418" behindDoc="1" locked="0" layoutInCell="1" allowOverlap="1">
            <wp:simplePos x="0" y="0"/>
            <wp:positionH relativeFrom="page">
              <wp:posOffset>968654</wp:posOffset>
            </wp:positionH>
            <wp:positionV relativeFrom="line">
              <wp:posOffset>-1001498</wp:posOffset>
            </wp:positionV>
            <wp:extent cx="5593776" cy="5660482"/>
            <wp:effectExtent l="0" t="0" r="0" b="0"/>
            <wp:wrapNone/>
            <wp:docPr id="570" name="Freeform 570"/>
            <wp:cNvGraphicFramePr/>
            <a:graphic>
              <a:graphicData uri="http://schemas.microsoft.com/office/word/2010/wordprocessingShape">
                <wps:wsp>
                  <wps:cNvCnPr/>
                  <wps:spPr>
                    <a:xfrm rot="0" flipH="0" flipV="1">
                      <a:off x="0" y="0"/>
                      <a:ext cx="5593776" cy="5660482"/>
                    </a:xfrm>
                    <a:custGeom>
                      <a:rect l="l" t="t" r="r" b="b"/>
                      <a:pathLst>
                        <a:path w="7454900" h="7543800">
                          <a:moveTo>
                            <a:pt x="0" y="7543800"/>
                          </a:moveTo>
                          <a:lnTo>
                            <a:pt x="7454900" y="7543800"/>
                          </a:lnTo>
                          <a:lnTo>
                            <a:pt x="7454900" y="0"/>
                          </a:lnTo>
                          <a:lnTo>
                            <a:pt x="0" y="0"/>
                          </a:lnTo>
                          <a:lnTo>
                            <a:pt x="0" y="7543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4" behindDoc="1" locked="0" layoutInCell="1" allowOverlap="1">
            <wp:simplePos x="0" y="0"/>
            <wp:positionH relativeFrom="page">
              <wp:posOffset>968654</wp:posOffset>
            </wp:positionH>
            <wp:positionV relativeFrom="line">
              <wp:posOffset>-1001498</wp:posOffset>
            </wp:positionV>
            <wp:extent cx="5593776" cy="5660482"/>
            <wp:effectExtent l="0" t="0" r="0" b="0"/>
            <wp:wrapNone/>
            <wp:docPr id="571" name="Freeform 571"/>
            <wp:cNvGraphicFramePr/>
            <a:graphic>
              <a:graphicData uri="http://schemas.microsoft.com/office/word/2010/wordprocessingShape">
                <wps:wsp>
                  <wps:cNvCnPr/>
                  <wps:spPr>
                    <a:xfrm rot="0" flipH="0" flipV="1">
                      <a:off x="0" y="0"/>
                      <a:ext cx="5593776" cy="5660482"/>
                    </a:xfrm>
                    <a:custGeom>
                      <a:rect l="l" t="t" r="r" b="b"/>
                      <a:pathLst>
                        <a:path w="7454900" h="7543800">
                          <a:moveTo>
                            <a:pt x="0" y="7543800"/>
                          </a:moveTo>
                          <a:lnTo>
                            <a:pt x="7454900" y="7543800"/>
                          </a:lnTo>
                          <a:lnTo>
                            <a:pt x="7454900" y="0"/>
                          </a:lnTo>
                          <a:lnTo>
                            <a:pt x="0" y="0"/>
                          </a:lnTo>
                          <a:lnTo>
                            <a:pt x="0" y="7543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2392"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months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814"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"Jan"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"Feb"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"Mar"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"Apr"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"May"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"Jun"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"Jul"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"Aug"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"Sep"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"Oct"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"Nov"</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"Dec"</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初始化</w:t>
      </w:r>
      <w:r>
        <w:rPr lang="zh-CN" sz="17" baseline="0" dirty="0">
          <w:jc w:val="left"/>
          <w:rFonts w:ascii="Lucida Console" w:hAnsi="Lucida Console" w:cs="Lucida Console"/>
          <w:color w:val="AA5500"/>
          <w:sz w:val="17"/>
          <w:szCs w:val="17"/>
        </w:rPr>
        <w:t> Gregorian </w:t>
      </w:r>
      <w:r>
        <w:rPr lang="zh-CN" sz="17" baseline="0" dirty="0">
          <w:jc w:val="left"/>
          <w:rFonts w:ascii="新宋体" w:hAnsi="新宋体" w:cs="新宋体"/>
          <w:color w:val="AA5500"/>
          <w:sz w:val="17"/>
          <w:szCs w:val="17"/>
        </w:rPr>
        <w:t>日历</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使用当前时间和日期</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默认为本地时间和时区</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GregorianCalendar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gcalendar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GregorianCalendar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显示当前时间和日期的信息</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"Date: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months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MONTH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 "</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"Time: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HOUR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MINUTE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SECOND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939"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测试当前年份是否为闰年</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isLeapYear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当前年份是闰年</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939"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当前年份不是闰年</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703" w:space="0"/>
          </w:cols>
          <w:docGrid w:linePitch="360"/>
        </w:sectPr>
        <w:spacing w:before="1" w:after="0" w:line="270" w:lineRule="exact"/>
        <w:ind w:left="0" w:right="1939" w:firstLine="0"/>
      </w:pPr>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2019</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Time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56</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当前年份不是闰年</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6" w:after="0" w:line="450" w:lineRule="exact"/>
        <w:ind w:left="990" w:right="4237" w:firstLine="0"/>
      </w:pPr>
      <w:r/>
      <w:r>
        <w:rPr lang="zh-CN" sz="19" baseline="0" dirty="0">
          <w:jc w:val="left"/>
          <w:rFonts w:ascii="微软雅黑" w:hAnsi="微软雅黑" w:cs="微软雅黑"/>
          <w:b/>
          <w:bCs/>
          <w:color w:val="333333"/>
          <w:sz w:val="19"/>
          <w:szCs w:val="19"/>
        </w:rPr>
        <w:t>注意：</w:t>
      </w:r>
      <w:r>
        <w:rPr lang="zh-CN" sz="19" baseline="0" dirty="0">
          <w:jc w:val="left"/>
          <w:rFonts w:ascii="宋体" w:hAnsi="宋体" w:cs="宋体"/>
          <w:color w:val="333333"/>
          <w:sz w:val="19"/>
          <w:szCs w:val="19"/>
        </w:rPr>
        <w:t>Calender</w:t>
      </w:r>
      <w:r>
        <w:rPr lang="zh-CN" sz="19" baseline="0" dirty="0">
          <w:jc w:val="left"/>
          <w:rFonts w:ascii="微软雅黑" w:hAnsi="微软雅黑" w:cs="微软雅黑"/>
          <w:b/>
          <w:bCs/>
          <w:color w:val="333333"/>
          <w:sz w:val="19"/>
          <w:szCs w:val="19"/>
        </w:rPr>
        <w:t>的月份是从</w:t>
      </w:r>
      <w:r>
        <w:rPr lang="zh-CN" sz="19" baseline="0" dirty="0">
          <w:jc w:val="left"/>
          <w:rFonts w:ascii="宋体" w:hAnsi="宋体" w:cs="宋体"/>
          <w:color w:val="333333"/>
          <w:sz w:val="19"/>
          <w:szCs w:val="19"/>
        </w:rPr>
        <w:t>0</w:t>
      </w:r>
      <w:r>
        <w:rPr lang="zh-CN" sz="19" baseline="0" dirty="0">
          <w:jc w:val="left"/>
          <w:rFonts w:ascii="微软雅黑" w:hAnsi="微软雅黑" w:cs="微软雅黑"/>
          <w:b/>
          <w:bCs/>
          <w:color w:val="333333"/>
          <w:sz w:val="19"/>
          <w:szCs w:val="19"/>
        </w:rPr>
        <w:t>开始的，但日期和年份是从</w:t>
      </w:r>
      <w:r>
        <w:rPr lang="zh-CN" sz="19" baseline="0" dirty="0">
          <w:jc w:val="left"/>
          <w:rFonts w:ascii="宋体" w:hAnsi="宋体" w:cs="宋体"/>
          <w:color w:val="333333"/>
          <w:sz w:val="19"/>
          <w:szCs w:val="19"/>
        </w:rPr>
        <w:t>1</w:t>
      </w:r>
      <w:r>
        <w:rPr lang="zh-CN" sz="19" baseline="0" dirty="0">
          <w:jc w:val="left"/>
          <w:rFonts w:ascii="微软雅黑" w:hAnsi="微软雅黑" w:cs="微软雅黑"/>
          <w:b/>
          <w:bCs/>
          <w:color w:val="333333"/>
          <w:spacing w:val="-2"/>
          <w:sz w:val="19"/>
          <w:szCs w:val="19"/>
        </w:rPr>
        <w:t>开始的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5" behindDoc="1" locked="0" layoutInCell="1" allowOverlap="1">
            <wp:simplePos x="0" y="0"/>
            <wp:positionH relativeFrom="page">
              <wp:posOffset>939800</wp:posOffset>
            </wp:positionH>
            <wp:positionV relativeFrom="line">
              <wp:posOffset>-351945</wp:posOffset>
            </wp:positionV>
            <wp:extent cx="5678213" cy="1993900"/>
            <wp:effectExtent l="0" t="0" r="0" b="0"/>
            <wp:wrapNone/>
            <wp:docPr id="572" name="Picture 572"/>
            <wp:cNvGraphicFramePr>
              <a:graphicFrameLocks noChangeAspect="1"/>
            </wp:cNvGraphicFramePr>
            <a:graphic>
              <a:graphicData uri="http://schemas.openxmlformats.org/drawingml/2006/picture">
                <pic:pic xmlns:pic="http://schemas.openxmlformats.org/drawingml/2006/picture">
                  <pic:nvPicPr>
                    <pic:cNvPr id="572" name="Picture 572"/>
                    <pic:cNvPicPr>
                      <a:picLocks noChangeAspect="0" noChangeArrowheads="1"/>
                    </pic:cNvPicPr>
                  </pic:nvPicPr>
                  <pic:blipFill>
                    <a:blip r:embed="rId572">
                      <a:extLst>
                        <a:ext uri="{28A0092B-C50C-407E-A947-70E740481C1C}">
                          <a14:useLocalDpi xmlns:a14="http://schemas.microsoft.com/office/drawing/2010/main" val="0"/>
                        </a:ext>
                      </a:extLst>
                    </a:blip>
                    <a:srcRect/>
                    <a:stretch>
                      <a:fillRect/>
                    </a:stretch>
                  </pic:blipFill>
                  <pic:spPr>
                    <a:xfrm rot="0" flipH="0" flipV="0">
                      <a:off x="0" y="0"/>
                      <a:ext cx="5678213" cy="1993900"/>
                    </a:xfrm>
                    <a:prstGeom prst="rect">
                      <a:avLst/>
                    </a:prstGeom>
                    <a:noFill/>
                  </pic:spPr>
                </pic:pic>
              </a:graphicData>
            </a:graphic>
          </wp:anchor>
        </w:drawing>
        <w:drawing>
          <wp:anchor simplePos="0" relativeHeight="251659824" behindDoc="1" locked="0" layoutInCell="1" allowOverlap="1">
            <wp:simplePos x="0" y="0"/>
            <wp:positionH relativeFrom="page">
              <wp:posOffset>955954</wp:posOffset>
            </wp:positionH>
            <wp:positionV relativeFrom="line">
              <wp:posOffset>-328082</wp:posOffset>
            </wp:positionV>
            <wp:extent cx="368459" cy="1970037"/>
            <wp:effectExtent l="0" t="0" r="0" b="0"/>
            <wp:wrapNone/>
            <wp:docPr id="573" name="Picture 573"/>
            <wp:cNvGraphicFramePr>
              <a:graphicFrameLocks noChangeAspect="1"/>
            </wp:cNvGraphicFramePr>
            <a:graphic>
              <a:graphicData uri="http://schemas.openxmlformats.org/drawingml/2006/picture">
                <pic:pic xmlns:pic="http://schemas.openxmlformats.org/drawingml/2006/picture">
                  <pic:nvPicPr>
                    <pic:cNvPr id="573" name="Picture 573"/>
                    <pic:cNvPicPr>
                      <a:picLocks noChangeAspect="0" noChangeArrowheads="1"/>
                    </pic:cNvPicPr>
                  </pic:nvPicPr>
                  <pic:blipFill>
                    <a:blip r:embed="rId573">
                      <a:extLst>
                        <a:ext uri="{28A0092B-C50C-407E-A947-70E740481C1C}">
                          <a14:useLocalDpi xmlns:a14="http://schemas.microsoft.com/office/drawing/2010/main" val="0"/>
                        </a:ext>
                      </a:extLst>
                    </a:blip>
                    <a:srcRect/>
                    <a:stretch>
                      <a:fillRect/>
                    </a:stretch>
                  </pic:blipFill>
                  <pic:spPr>
                    <a:xfrm rot="0" flipH="0" flipV="0">
                      <a:off x="0" y="0"/>
                      <a:ext cx="368459" cy="1970037"/>
                    </a:xfrm>
                    <a:prstGeom prst="rect">
                      <a:avLst/>
                    </a:prstGeom>
                    <a:noFill/>
                  </pic:spPr>
                </pic:pic>
              </a:graphicData>
            </a:graphic>
          </wp:anchor>
        </w:drawing>
        <w:drawing>
          <wp:anchor simplePos="0" relativeHeight="251659404" behindDoc="1" locked="0" layoutInCell="1" allowOverlap="1">
            <wp:simplePos x="0" y="0"/>
            <wp:positionH relativeFrom="page">
              <wp:posOffset>955954</wp:posOffset>
            </wp:positionH>
            <wp:positionV relativeFrom="line">
              <wp:posOffset>-328082</wp:posOffset>
            </wp:positionV>
            <wp:extent cx="5619174" cy="1969331"/>
            <wp:effectExtent l="0" t="0" r="0" b="0"/>
            <wp:wrapNone/>
            <wp:docPr id="574" name="Picture 574"/>
            <wp:cNvGraphicFramePr>
              <a:graphicFrameLocks noChangeAspect="1"/>
            </wp:cNvGraphicFramePr>
            <a:graphic>
              <a:graphicData uri="http://schemas.openxmlformats.org/drawingml/2006/picture">
                <pic:pic xmlns:pic="http://schemas.openxmlformats.org/drawingml/2006/picture">
                  <pic:nvPicPr>
                    <pic:cNvPr id="574" name="Picture 574"/>
                    <pic:cNvPicPr>
                      <a:picLocks noChangeAspect="0" noChangeArrowheads="1"/>
                    </pic:cNvPicPr>
                  </pic:nvPicPr>
                  <pic:blipFill>
                    <a:blip r:embed="rId574">
                      <a:extLst>
                        <a:ext uri="{28A0092B-C50C-407E-A947-70E740481C1C}">
                          <a14:useLocalDpi xmlns:a14="http://schemas.microsoft.com/office/drawing/2010/main" val="0"/>
                        </a:ext>
                      </a:extLst>
                    </a:blip>
                    <a:srcRect/>
                    <a:stretch>
                      <a:fillRect/>
                    </a:stretch>
                  </pic:blipFill>
                  <pic:spPr>
                    <a:xfrm rot="0" flipH="0" flipV="0">
                      <a:off x="0" y="0"/>
                      <a:ext cx="5619174" cy="1969331"/>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getInstance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2017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MONTH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2017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MONTH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43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6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577" name="Freeform 5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578" name="Freeform 5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579" name="Freeform 5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580" name="Freeform 5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581" name="Freeform 5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582" name="Freeform 5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583" name="Freeform 5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84" name="Freeform 5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85" name="Freeform 5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86" name="Freeform 5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87" name="Freeform 5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88" name="Freeform 5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drawing>
          <wp:anchor simplePos="0" relativeHeight="251658244" behindDoc="1" locked="0" layoutInCell="1" allowOverlap="1">
            <wp:simplePos x="0" y="0"/>
            <wp:positionH relativeFrom="page">
              <wp:posOffset>939800</wp:posOffset>
            </wp:positionH>
            <wp:positionV relativeFrom="line">
              <wp:posOffset>66339</wp:posOffset>
            </wp:positionV>
            <wp:extent cx="5678213" cy="557783"/>
            <wp:effectExtent l="0" t="0" r="0" b="0"/>
            <wp:wrapNone/>
            <wp:docPr id="589" name="Picture 589"/>
            <wp:cNvGraphicFramePr>
              <a:graphicFrameLocks noChangeAspect="1"/>
            </wp:cNvGraphicFramePr>
            <a:graphic>
              <a:graphicData uri="http://schemas.openxmlformats.org/drawingml/2006/picture">
                <pic:pic xmlns:pic="http://schemas.openxmlformats.org/drawingml/2006/picture">
                  <pic:nvPicPr>
                    <pic:cNvPr id="589" name="Picture 589"/>
                    <pic:cNvPicPr>
                      <a:picLocks noChangeAspect="0" noChangeArrowheads="1"/>
                    </pic:cNvPicPr>
                  </pic:nvPicPr>
                  <pic:blipFill>
                    <a:blip r:embed="rId589">
                      <a:extLst>
                        <a:ext uri="{28A0092B-C50C-407E-A947-70E740481C1C}">
                          <a14:useLocalDpi xmlns:a14="http://schemas.microsoft.com/office/drawing/2010/main" val="0"/>
                        </a:ext>
                      </a:extLst>
                    </a:blip>
                    <a:srcRect/>
                    <a:stretch>
                      <a:fillRect/>
                    </a:stretch>
                  </pic:blipFill>
                  <pic:spPr>
                    <a:xfrm rot="0" flipH="0" flipV="0">
                      <a:off x="0" y="0"/>
                      <a:ext cx="5678213" cy="557783"/>
                    </a:xfrm>
                    <a:prstGeom prst="rect">
                      <a:avLst/>
                    </a:prstGeom>
                    <a:noFill/>
                  </pic:spPr>
                </pic:pic>
              </a:graphicData>
            </a:graphic>
          </wp:anchor>
        </w:drawing>
        <w:drawing>
          <wp:anchor simplePos="0" relativeHeight="251658339" behindDoc="1" locked="0" layoutInCell="1" allowOverlap="1">
            <wp:simplePos x="0" y="0"/>
            <wp:positionH relativeFrom="page">
              <wp:posOffset>955954</wp:posOffset>
            </wp:positionH>
            <wp:positionV relativeFrom="line">
              <wp:posOffset>66339</wp:posOffset>
            </wp:positionV>
            <wp:extent cx="368459" cy="545083"/>
            <wp:effectExtent l="0" t="0" r="0" b="0"/>
            <wp:wrapNone/>
            <wp:docPr id="590" name="Picture 590"/>
            <wp:cNvGraphicFramePr>
              <a:graphicFrameLocks noChangeAspect="1"/>
            </wp:cNvGraphicFramePr>
            <a:graphic>
              <a:graphicData uri="http://schemas.openxmlformats.org/drawingml/2006/picture">
                <pic:pic xmlns:pic="http://schemas.openxmlformats.org/drawingml/2006/picture">
                  <pic:nvPicPr>
                    <pic:cNvPr id="590" name="Picture 590"/>
                    <pic:cNvPicPr>
                      <a:picLocks noChangeAspect="0" noChangeArrowheads="1"/>
                    </pic:cNvPicPr>
                  </pic:nvPicPr>
                  <pic:blipFill>
                    <a:blip r:embed="rId590">
                      <a:extLst>
                        <a:ext uri="{28A0092B-C50C-407E-A947-70E740481C1C}">
                          <a14:useLocalDpi xmlns:a14="http://schemas.microsoft.com/office/drawing/2010/main" val="0"/>
                        </a:ext>
                      </a:extLst>
                    </a:blip>
                    <a:srcRect/>
                    <a:stretch>
                      <a:fillRect/>
                    </a:stretch>
                  </pic:blipFill>
                  <pic:spPr>
                    <a:xfrm rot="0" flipH="0" flipV="0">
                      <a:off x="0" y="0"/>
                      <a:ext cx="368459" cy="545083"/>
                    </a:xfrm>
                    <a:prstGeom prst="rect">
                      <a:avLst/>
                    </a:prstGeom>
                    <a:noFill/>
                  </pic:spPr>
                </pic:pic>
              </a:graphicData>
            </a:graphic>
          </wp:anchor>
        </w:drawing>
        <w:drawing>
          <wp:anchor simplePos="0" relativeHeight="251658316" behindDoc="1" locked="0" layoutInCell="1" allowOverlap="1">
            <wp:simplePos x="0" y="0"/>
            <wp:positionH relativeFrom="page">
              <wp:posOffset>955954</wp:posOffset>
            </wp:positionH>
            <wp:positionV relativeFrom="line">
              <wp:posOffset>66339</wp:posOffset>
            </wp:positionV>
            <wp:extent cx="5619174" cy="539983"/>
            <wp:effectExtent l="0" t="0" r="0" b="0"/>
            <wp:wrapNone/>
            <wp:docPr id="591" name="Picture 591"/>
            <wp:cNvGraphicFramePr>
              <a:graphicFrameLocks noChangeAspect="1"/>
            </wp:cNvGraphicFramePr>
            <a:graphic>
              <a:graphicData uri="http://schemas.openxmlformats.org/drawingml/2006/picture">
                <pic:pic xmlns:pic="http://schemas.openxmlformats.org/drawingml/2006/picture">
                  <pic:nvPicPr>
                    <pic:cNvPr id="591" name="Picture 591"/>
                    <pic:cNvPicPr>
                      <a:picLocks noChangeAspect="0" noChangeArrowheads="1"/>
                    </pic:cNvPicPr>
                  </pic:nvPicPr>
                  <pic:blipFill>
                    <a:blip r:embed="rId591">
                      <a:extLst>
                        <a:ext uri="{28A0092B-C50C-407E-A947-70E740481C1C}">
                          <a14:useLocalDpi xmlns:a14="http://schemas.microsoft.com/office/drawing/2010/main" val="0"/>
                        </a:ext>
                      </a:extLst>
                    </a:blip>
                    <a:srcRect/>
                    <a:stretch>
                      <a:fillRect/>
                    </a:stretch>
                  </pic:blipFill>
                  <pic:spPr>
                    <a:xfrm rot="0" flipH="0" flipV="0">
                      <a:off x="0" y="0"/>
                      <a:ext cx="5619174" cy="539983"/>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991" w:space="0"/>
          </w:cols>
          <w:docGrid w:linePitch="360"/>
        </w:sectPr>
        <w:spacing w:before="61"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116644"/>
          <w:sz w:val="17"/>
          <w:szCs w:val="17"/>
        </w:rPr>
        <w:t>2017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w:rFonts w:ascii="Times New Roman" w:hAnsi="Times New Roman" w:cs="Times New Roman"/>
          <w:sz w:val="17"/>
          <w:szCs w:val="17"/>
        </w:rPr>
        <w:t> </w:t>
      </w:r>
      <w:r/>
      <w:r>
        <w:rPr lang="zh-CN" sz="17" baseline="0" dirty="0">
          <w:jc w:val="left"/>
          <w:rFonts w:ascii="Lucida Console" w:hAnsi="Lucida Console" w:cs="Lucida Console"/>
          <w:color w:val="116644"/>
          <w:sz w:val="17"/>
          <w:szCs w:val="17"/>
        </w:rPr>
        <w:t>2017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pacing w:val="-7"/>
          <w:sz w:val="17"/>
          <w:szCs w:val="17"/>
        </w:rPr>
        <w:t>31</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可见，将日期设为</w:t>
      </w:r>
      <w:r>
        <w:rPr lang="zh-CN" sz="19" baseline="0" dirty="0">
          <w:jc w:val="left"/>
          <w:rFonts w:ascii="宋体" w:hAnsi="宋体" w:cs="宋体"/>
          <w:color w:val="333333"/>
          <w:sz w:val="19"/>
          <w:szCs w:val="19"/>
        </w:rPr>
        <w:t>0</w:t>
      </w:r>
      <w:r>
        <w:rPr lang="zh-CN" sz="19" baseline="0" dirty="0">
          <w:jc w:val="left"/>
          <w:rFonts w:ascii="微软雅黑" w:hAnsi="微软雅黑" w:cs="微软雅黑"/>
          <w:color w:val="333333"/>
          <w:sz w:val="19"/>
          <w:szCs w:val="19"/>
        </w:rPr>
        <w:t>以后，月份变成了上个月，但月份可以为</w:t>
      </w:r>
      <w:r>
        <w:rPr lang="zh-CN" sz="19" baseline="0" dirty="0">
          <w:jc w:val="left"/>
          <w:rFonts w:ascii="宋体" w:hAnsi="宋体" w:cs="宋体"/>
          <w:color w:val="333333"/>
          <w:sz w:val="19"/>
          <w:szCs w:val="19"/>
        </w:rPr>
        <w:t>0</w:t>
      </w:r>
      <w:r>
        <w:rPr lang="zh-CN" sz="19" baseline="0" dirty="0">
          <w:jc w:val="left"/>
          <w:rFonts w:ascii="微软雅黑" w:hAnsi="微软雅黑" w:cs="微软雅黑"/>
          <w:color w:val="333333"/>
          <w:sz w:val="19"/>
          <w:szCs w:val="19"/>
        </w:rPr>
        <w:t>，把月份改为</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pacing w:val="-2"/>
          <w:sz w:val="19"/>
          <w:szCs w:val="19"/>
        </w:rPr>
        <w:t>试试：</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3" behindDoc="1" locked="0" layoutInCell="1" allowOverlap="1">
            <wp:simplePos x="0" y="0"/>
            <wp:positionH relativeFrom="page">
              <wp:posOffset>963889</wp:posOffset>
            </wp:positionH>
            <wp:positionV relativeFrom="line">
              <wp:posOffset>-339199</wp:posOffset>
            </wp:positionV>
            <wp:extent cx="5641423" cy="2430005"/>
            <wp:effectExtent l="0" t="0" r="0" b="0"/>
            <wp:wrapNone/>
            <wp:docPr id="592" name="Freeform 592"/>
            <wp:cNvGraphicFramePr/>
            <a:graphic>
              <a:graphicData uri="http://schemas.microsoft.com/office/word/2010/wordprocessingShape">
                <wps:wsp>
                  <wps:cNvCnPr/>
                  <wps:spPr>
                    <a:xfrm rot="0" flipH="0" flipV="1">
                      <a:off x="0" y="0"/>
                      <a:ext cx="5641423" cy="2430005"/>
                    </a:xfrm>
                    <a:custGeom>
                      <a:rect l="l" t="t" r="r" b="b"/>
                      <a:pathLst>
                        <a:path w="7518400" h="3238500">
                          <a:moveTo>
                            <a:pt x="0" y="31750"/>
                          </a:moveTo>
                          <a:lnTo>
                            <a:pt x="0" y="3206750"/>
                          </a:lnTo>
                          <a:cubicBezTo>
                            <a:pt x="0" y="3210992"/>
                            <a:pt x="805" y="3215035"/>
                            <a:pt x="2416" y="3218930"/>
                          </a:cubicBezTo>
                          <a:cubicBezTo>
                            <a:pt x="4028" y="3222849"/>
                            <a:pt x="6322" y="3226247"/>
                            <a:pt x="9298" y="3229248"/>
                          </a:cubicBezTo>
                          <a:cubicBezTo>
                            <a:pt x="12275" y="3232200"/>
                            <a:pt x="15709" y="3234482"/>
                            <a:pt x="19599" y="3236094"/>
                          </a:cubicBezTo>
                          <a:cubicBezTo>
                            <a:pt x="23489" y="3237682"/>
                            <a:pt x="27539" y="3238500"/>
                            <a:pt x="31750" y="3238500"/>
                          </a:cubicBezTo>
                          <a:lnTo>
                            <a:pt x="7486650" y="3238500"/>
                          </a:lnTo>
                          <a:cubicBezTo>
                            <a:pt x="7490859" y="3238500"/>
                            <a:pt x="7494909" y="3237682"/>
                            <a:pt x="7498798" y="3236094"/>
                          </a:cubicBezTo>
                          <a:cubicBezTo>
                            <a:pt x="7502690" y="3234482"/>
                            <a:pt x="7506123" y="3232200"/>
                            <a:pt x="7509099" y="3229248"/>
                          </a:cubicBezTo>
                          <a:cubicBezTo>
                            <a:pt x="7512076" y="3226247"/>
                            <a:pt x="7514370" y="3222849"/>
                            <a:pt x="7515981" y="3218930"/>
                          </a:cubicBezTo>
                          <a:cubicBezTo>
                            <a:pt x="7517593" y="3215035"/>
                            <a:pt x="7518400" y="3210992"/>
                            <a:pt x="7518400" y="32067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2" behindDoc="1" locked="0" layoutInCell="1" allowOverlap="1">
            <wp:simplePos x="0" y="0"/>
            <wp:positionH relativeFrom="page">
              <wp:posOffset>963889</wp:posOffset>
            </wp:positionH>
            <wp:positionV relativeFrom="line">
              <wp:posOffset>-339199</wp:posOffset>
            </wp:positionV>
            <wp:extent cx="5641423" cy="2430005"/>
            <wp:effectExtent l="0" t="0" r="0" b="0"/>
            <wp:wrapNone/>
            <wp:docPr id="593" name="Freeform 593"/>
            <wp:cNvGraphicFramePr/>
            <a:graphic>
              <a:graphicData uri="http://schemas.microsoft.com/office/word/2010/wordprocessingShape">
                <wps:wsp>
                  <wps:cNvCnPr/>
                  <wps:spPr>
                    <a:xfrm rot="0" flipH="0" flipV="1">
                      <a:off x="0" y="0"/>
                      <a:ext cx="5641423" cy="2430005"/>
                    </a:xfrm>
                    <a:custGeom>
                      <a:rect l="l" t="t" r="r" b="b"/>
                      <a:pathLst>
                        <a:path w="7518400" h="3238500">
                          <a:moveTo>
                            <a:pt x="0" y="31750"/>
                          </a:moveTo>
                          <a:lnTo>
                            <a:pt x="0" y="3206750"/>
                          </a:lnTo>
                          <a:cubicBezTo>
                            <a:pt x="0" y="3210992"/>
                            <a:pt x="805" y="3215035"/>
                            <a:pt x="2416" y="3218930"/>
                          </a:cubicBezTo>
                          <a:cubicBezTo>
                            <a:pt x="4028" y="3222849"/>
                            <a:pt x="6322" y="3226247"/>
                            <a:pt x="9298" y="3229248"/>
                          </a:cubicBezTo>
                          <a:cubicBezTo>
                            <a:pt x="12275" y="3232200"/>
                            <a:pt x="15709" y="3234482"/>
                            <a:pt x="19599" y="3236094"/>
                          </a:cubicBezTo>
                          <a:cubicBezTo>
                            <a:pt x="23489" y="3237682"/>
                            <a:pt x="27539" y="3238500"/>
                            <a:pt x="31750" y="3238500"/>
                          </a:cubicBezTo>
                          <a:lnTo>
                            <a:pt x="7486650" y="3238500"/>
                          </a:lnTo>
                          <a:cubicBezTo>
                            <a:pt x="7490859" y="3238500"/>
                            <a:pt x="7494909" y="3237682"/>
                            <a:pt x="7498798" y="3236094"/>
                          </a:cubicBezTo>
                          <a:cubicBezTo>
                            <a:pt x="7502690" y="3234482"/>
                            <a:pt x="7506123" y="3232200"/>
                            <a:pt x="7509099" y="3229248"/>
                          </a:cubicBezTo>
                          <a:cubicBezTo>
                            <a:pt x="7512076" y="3226247"/>
                            <a:pt x="7514370" y="3222849"/>
                            <a:pt x="7515981" y="3218930"/>
                          </a:cubicBezTo>
                          <a:cubicBezTo>
                            <a:pt x="7517593" y="3215035"/>
                            <a:pt x="7518400" y="3210992"/>
                            <a:pt x="7518400" y="32067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46" behindDoc="1" locked="0" layoutInCell="1" allowOverlap="1">
            <wp:simplePos x="0" y="0"/>
            <wp:positionH relativeFrom="page">
              <wp:posOffset>968654</wp:posOffset>
            </wp:positionH>
            <wp:positionV relativeFrom="line">
              <wp:posOffset>-315376</wp:posOffset>
            </wp:positionV>
            <wp:extent cx="5593776" cy="2401416"/>
            <wp:effectExtent l="0" t="0" r="0" b="0"/>
            <wp:wrapNone/>
            <wp:docPr id="594" name="Freeform 594"/>
            <wp:cNvGraphicFramePr/>
            <a:graphic>
              <a:graphicData uri="http://schemas.microsoft.com/office/word/2010/wordprocessingShape">
                <wps:wsp>
                  <wps:cNvCnPr/>
                  <wps:spPr>
                    <a:xfrm rot="0" flipH="0" flipV="1">
                      <a:off x="0" y="0"/>
                      <a:ext cx="5593776" cy="2401416"/>
                    </a:xfrm>
                    <a:custGeom>
                      <a:rect l="l" t="t" r="r" b="b"/>
                      <a:pathLst>
                        <a:path w="7454900" h="3200400">
                          <a:moveTo>
                            <a:pt x="0" y="3200400"/>
                          </a:moveTo>
                          <a:lnTo>
                            <a:pt x="7454900" y="3200400"/>
                          </a:lnTo>
                          <a:lnTo>
                            <a:pt x="7454900" y="0"/>
                          </a:lnTo>
                          <a:lnTo>
                            <a:pt x="0" y="0"/>
                          </a:lnTo>
                          <a:lnTo>
                            <a:pt x="0" y="3200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87" behindDoc="1" locked="0" layoutInCell="1" allowOverlap="1">
            <wp:simplePos x="0" y="0"/>
            <wp:positionH relativeFrom="page">
              <wp:posOffset>955954</wp:posOffset>
            </wp:positionH>
            <wp:positionV relativeFrom="line">
              <wp:posOffset>-328075</wp:posOffset>
            </wp:positionV>
            <wp:extent cx="368459" cy="2436824"/>
            <wp:effectExtent l="0" t="0" r="0" b="0"/>
            <wp:wrapNone/>
            <wp:docPr id="595" name="Picture 595"/>
            <wp:cNvGraphicFramePr>
              <a:graphicFrameLocks noChangeAspect="1"/>
            </wp:cNvGraphicFramePr>
            <a:graphic>
              <a:graphicData uri="http://schemas.openxmlformats.org/drawingml/2006/picture">
                <pic:pic xmlns:pic="http://schemas.openxmlformats.org/drawingml/2006/picture">
                  <pic:nvPicPr>
                    <pic:cNvPr id="595" name="Picture 595"/>
                    <pic:cNvPicPr>
                      <a:picLocks noChangeAspect="0" noChangeArrowheads="1"/>
                    </pic:cNvPicPr>
                  </pic:nvPicPr>
                  <pic:blipFill>
                    <a:blip r:embed="rId595">
                      <a:extLst>
                        <a:ext uri="{28A0092B-C50C-407E-A947-70E740481C1C}">
                          <a14:useLocalDpi xmlns:a14="http://schemas.microsoft.com/office/drawing/2010/main" val="0"/>
                        </a:ext>
                      </a:extLst>
                    </a:blip>
                    <a:srcRect/>
                    <a:stretch>
                      <a:fillRect/>
                    </a:stretch>
                  </pic:blipFill>
                  <pic:spPr>
                    <a:xfrm rot="0" flipH="0" flipV="0">
                      <a:off x="0" y="0"/>
                      <a:ext cx="368459" cy="2436824"/>
                    </a:xfrm>
                    <a:prstGeom prst="rect">
                      <a:avLst/>
                    </a:prstGeom>
                    <a:noFill/>
                  </pic:spPr>
                </pic:pic>
              </a:graphicData>
            </a:graphic>
          </wp:anchor>
        </w:drawing>
        <w:drawing>
          <wp:anchor simplePos="0" relativeHeight="251658254" behindDoc="1" locked="0" layoutInCell="1" allowOverlap="1">
            <wp:simplePos x="0" y="0"/>
            <wp:positionH relativeFrom="page">
              <wp:posOffset>968654</wp:posOffset>
            </wp:positionH>
            <wp:positionV relativeFrom="line">
              <wp:posOffset>-315376</wp:posOffset>
            </wp:positionV>
            <wp:extent cx="5593776" cy="2401416"/>
            <wp:effectExtent l="0" t="0" r="0" b="0"/>
            <wp:wrapNone/>
            <wp:docPr id="596" name="Freeform 596"/>
            <wp:cNvGraphicFramePr/>
            <a:graphic>
              <a:graphicData uri="http://schemas.microsoft.com/office/word/2010/wordprocessingShape">
                <wps:wsp>
                  <wps:cNvCnPr/>
                  <wps:spPr>
                    <a:xfrm rot="0" flipH="0" flipV="1">
                      <a:off x="0" y="0"/>
                      <a:ext cx="5593776" cy="2401416"/>
                    </a:xfrm>
                    <a:custGeom>
                      <a:rect l="l" t="t" r="r" b="b"/>
                      <a:pathLst>
                        <a:path w="7454900" h="3200400">
                          <a:moveTo>
                            <a:pt x="0" y="3200400"/>
                          </a:moveTo>
                          <a:lnTo>
                            <a:pt x="7454900" y="3200400"/>
                          </a:lnTo>
                          <a:lnTo>
                            <a:pt x="7454900" y="0"/>
                          </a:lnTo>
                          <a:lnTo>
                            <a:pt x="0" y="0"/>
                          </a:lnTo>
                          <a:lnTo>
                            <a:pt x="0" y="3200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getInstance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2017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MONTH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2017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YEAR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MONTH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Calendar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DATE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434" w:space="0"/>
          </w:cols>
          <w:docGrid w:linePitch="360"/>
        </w:sectPr>
        <w:spacing w:before="9"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116644"/>
          <w:sz w:val="17"/>
          <w:szCs w:val="17"/>
        </w:rPr>
        <w:t>2017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116644"/>
          <w:sz w:val="17"/>
          <w:szCs w:val="17"/>
        </w:rPr>
        <w:t>2017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28</w:t>
      </w:r>
      <w:r>
        <w:rPr>
          <w:rFonts w:ascii="Times New Roman" w:hAnsi="Times New Roman" w:cs="Times New Roman"/>
          <w:sz w:val="17"/>
          <w:szCs w:val="17"/>
        </w:rPr>
        <w:t> </w:t>
      </w:r>
      <w:r/>
    </w:p>
    <w:p>
      <w:pPr>
        <w:rPr>
          <w:rFonts w:ascii="Times New Roman" w:hAnsi="Times New Roman" w:cs="Times New Roman"/>
          <w:color w:val="010302"/>
        </w:rPr>
        <w:spacing w:before="155" w:after="0" w:line="450" w:lineRule="exact"/>
        <w:ind w:left="990" w:right="3043" w:firstLine="0"/>
      </w:pPr>
      <w:r/>
      <w:r>
        <w:rPr lang="zh-CN" sz="19" baseline="0" dirty="0">
          <w:jc w:val="left"/>
          <w:rFonts w:ascii="微软雅黑" w:hAnsi="微软雅黑" w:cs="微软雅黑"/>
          <w:color w:val="333333"/>
          <w:sz w:val="19"/>
          <w:szCs w:val="19"/>
        </w:rPr>
        <w:t>可以看到上个月的最后一天是</w:t>
      </w:r>
      <w:r>
        <w:rPr lang="zh-CN" sz="19" baseline="0" dirty="0">
          <w:jc w:val="left"/>
          <w:rFonts w:ascii="宋体" w:hAnsi="宋体" w:cs="宋体"/>
          <w:color w:val="333333"/>
          <w:sz w:val="19"/>
          <w:szCs w:val="19"/>
        </w:rPr>
        <w:t>28</w:t>
      </w:r>
      <w:r>
        <w:rPr lang="zh-CN" sz="19" baseline="0" dirty="0">
          <w:jc w:val="left"/>
          <w:rFonts w:ascii="微软雅黑" w:hAnsi="微软雅黑" w:cs="微软雅黑"/>
          <w:color w:val="333333"/>
          <w:sz w:val="19"/>
          <w:szCs w:val="19"/>
        </w:rPr>
        <w:t>号，所以</w:t>
      </w:r>
      <w:r>
        <w:rPr lang="zh-CN" sz="19" baseline="0" dirty="0">
          <w:jc w:val="left"/>
          <w:rFonts w:ascii="宋体" w:hAnsi="宋体" w:cs="宋体"/>
          <w:color w:val="333333"/>
          <w:sz w:val="19"/>
          <w:szCs w:val="19"/>
        </w:rPr>
        <w:t>Calendar.MONTH</w:t>
      </w:r>
      <w:r>
        <w:rPr lang="zh-CN" sz="19" baseline="0" dirty="0">
          <w:jc w:val="left"/>
          <w:rFonts w:ascii="微软雅黑" w:hAnsi="微软雅黑" w:cs="微软雅黑"/>
          <w:color w:val="333333"/>
          <w:sz w:val="19"/>
          <w:szCs w:val="19"/>
        </w:rPr>
        <w:t>为</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的时候是</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月</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pacing w:val="-16"/>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【作业：在控制台输出</w:t>
      </w:r>
      <w:r>
        <w:rPr lang="zh-CN" sz="19" baseline="0" dirty="0">
          <w:jc w:val="left"/>
          <w:rFonts w:ascii="宋体" w:hAnsi="宋体" w:cs="宋体"/>
          <w:color w:val="333333"/>
          <w:sz w:val="19"/>
          <w:szCs w:val="19"/>
        </w:rPr>
        <w:t>wind</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ws</w:t>
      </w:r>
      <w:r>
        <w:rPr lang="zh-CN" sz="19" baseline="0" dirty="0">
          <w:jc w:val="left"/>
          <w:rFonts w:ascii="微软雅黑" w:hAnsi="微软雅黑" w:cs="微软雅黑"/>
          <w:color w:val="333333"/>
          <w:sz w:val="19"/>
          <w:szCs w:val="19"/>
        </w:rPr>
        <w:t>日历效果】</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宋体" w:hAnsi="宋体" w:cs="宋体"/>
          <w:color w:val="333333"/>
          <w:spacing w:val="-2"/>
          <w:sz w:val="36"/>
          <w:szCs w:val="36"/>
        </w:rPr>
        <w:t>String</w:t>
      </w:r>
      <w:r>
        <w:rPr lang="zh-CN" sz="36" baseline="0" dirty="0">
          <w:jc w:val="left"/>
          <w:rFonts w:ascii="微软雅黑" w:hAnsi="微软雅黑" w:cs="微软雅黑"/>
          <w:b/>
          <w:bCs/>
          <w:color w:val="333333"/>
          <w:sz w:val="36"/>
          <w:szCs w:val="36"/>
        </w:rPr>
        <w:t>类	</w:t>
      </w:r>
      <w:hyperlink r:id="rId575"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271" behindDoc="0" locked="0" layoutInCell="1" allowOverlap="1">
            <wp:simplePos x="0" y="0"/>
            <wp:positionH relativeFrom="page">
              <wp:posOffset>959124</wp:posOffset>
            </wp:positionH>
            <wp:positionV relativeFrom="line">
              <wp:posOffset>119712</wp:posOffset>
            </wp:positionV>
            <wp:extent cx="5650953" cy="9529"/>
            <wp:effectExtent l="0" t="0" r="0" b="0"/>
            <wp:wrapNone/>
            <wp:docPr id="597" name="Freeform 597"/>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1"/>
          <w:sz w:val="31"/>
          <w:szCs w:val="31"/>
        </w:rPr>
        <w:t>String</w:t>
      </w:r>
      <w:r>
        <w:rPr lang="zh-CN" sz="31" baseline="0" dirty="0">
          <w:jc w:val="left"/>
          <w:rFonts w:ascii="微软雅黑" w:hAnsi="微软雅黑" w:cs="微软雅黑"/>
          <w:b/>
          <w:bCs/>
          <w:color w:val="333333"/>
          <w:sz w:val="31"/>
          <w:szCs w:val="31"/>
        </w:rPr>
        <w:t>概述	</w:t>
      </w:r>
      <w:hyperlink r:id="rId57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z w:val="19"/>
          <w:szCs w:val="19"/>
        </w:rPr>
        <w:t>API</w:t>
      </w:r>
      <w:r>
        <w:rPr lang="zh-CN" sz="19" baseline="0" dirty="0">
          <w:jc w:val="left"/>
          <w:rFonts w:ascii="微软雅黑" w:hAnsi="微软雅黑" w:cs="微软雅黑"/>
          <w:color w:val="333333"/>
          <w:sz w:val="19"/>
          <w:szCs w:val="19"/>
        </w:rPr>
        <w:t>中是这样描述：</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类代表字符串。</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程序中的所有字符串字面值（如</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pacing w:val="-25"/>
          <w:sz w:val="19"/>
          <w:szCs w:val="19"/>
        </w:rPr>
        <w:t>"</w:t>
      </w:r>
      <w:r>
        <w:rPr lang="zh-CN" sz="19" baseline="0" dirty="0">
          <w:jc w:val="left"/>
          <w:rFonts w:ascii="宋体" w:hAnsi="宋体" w:cs="宋体"/>
          <w:color w:val="333333"/>
          <w:spacing w:val="-5"/>
          <w:sz w:val="19"/>
          <w:szCs w:val="19"/>
        </w:rPr>
        <w:t>abc" </w:t>
      </w:r>
      <w:r>
        <w:rPr lang="zh-CN" sz="19" baseline="0" dirty="0">
          <w:jc w:val="left"/>
          <w:rFonts w:ascii="微软雅黑" w:hAnsi="微软雅黑" w:cs="微软雅黑"/>
          <w:color w:val="333333"/>
          <w:sz w:val="19"/>
          <w:szCs w:val="19"/>
        </w:rPr>
        <w:t>）都作为此类的实例实现。</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字符串是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常量；它们的值在创建之后不能更改。字符串缓冲区支持可变的字符串。因为</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对象是不可变的，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所以可以共享。</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65" w:lineRule="exact"/>
        <w:ind w:left="990" w:right="0" w:firstLine="0"/>
      </w:pPr>
      <w:r/>
      <w:r>
        <w:rPr lang="zh-CN" sz="19" baseline="0" dirty="0">
          <w:jc w:val="left"/>
          <w:rFonts w:ascii="微软雅黑" w:hAnsi="微软雅黑" w:cs="微软雅黑"/>
          <w:color w:val="333333"/>
          <w:sz w:val="19"/>
          <w:szCs w:val="19"/>
        </w:rPr>
        <w:t>【演示：查看</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源码】</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08" behindDoc="1" locked="0" layoutInCell="1" allowOverlap="1">
            <wp:simplePos x="0" y="0"/>
            <wp:positionH relativeFrom="page">
              <wp:posOffset>963889</wp:posOffset>
            </wp:positionH>
            <wp:positionV relativeFrom="line">
              <wp:posOffset>-46937</wp:posOffset>
            </wp:positionV>
            <wp:extent cx="5641423" cy="714707"/>
            <wp:effectExtent l="0" t="0" r="0" b="0"/>
            <wp:wrapNone/>
            <wp:docPr id="599" name="Freeform 599">
              <a:hlinkClick r:id="rId598"/>
            </wp:docPr>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92"/>
                            <a:pt x="805" y="929035"/>
                            <a:pt x="2416" y="932930"/>
                          </a:cubicBezTo>
                          <a:cubicBezTo>
                            <a:pt x="4028" y="936849"/>
                            <a:pt x="6322" y="940222"/>
                            <a:pt x="9298" y="943248"/>
                          </a:cubicBezTo>
                          <a:cubicBezTo>
                            <a:pt x="12275" y="946200"/>
                            <a:pt x="15709" y="948482"/>
                            <a:pt x="19599" y="950094"/>
                          </a:cubicBezTo>
                          <a:cubicBezTo>
                            <a:pt x="23489" y="951682"/>
                            <a:pt x="27539" y="952500"/>
                            <a:pt x="31750" y="952500"/>
                          </a:cubicBezTo>
                          <a:lnTo>
                            <a:pt x="7486650" y="952500"/>
                          </a:lnTo>
                          <a:cubicBezTo>
                            <a:pt x="7490859" y="952500"/>
                            <a:pt x="7494909" y="951682"/>
                            <a:pt x="7498798" y="950094"/>
                          </a:cubicBezTo>
                          <a:cubicBezTo>
                            <a:pt x="7502690" y="948482"/>
                            <a:pt x="7506123" y="946200"/>
                            <a:pt x="7509099" y="943248"/>
                          </a:cubicBezTo>
                          <a:cubicBezTo>
                            <a:pt x="7512076" y="940222"/>
                            <a:pt x="7514370" y="936849"/>
                            <a:pt x="7515981" y="932930"/>
                          </a:cubicBezTo>
                          <a:cubicBezTo>
                            <a:pt x="7517593" y="929035"/>
                            <a:pt x="7518400" y="924992"/>
                            <a:pt x="7518400" y="9207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7" behindDoc="1" locked="0" layoutInCell="1" allowOverlap="1">
            <wp:simplePos x="0" y="0"/>
            <wp:positionH relativeFrom="page">
              <wp:posOffset>963889</wp:posOffset>
            </wp:positionH>
            <wp:positionV relativeFrom="line">
              <wp:posOffset>-46937</wp:posOffset>
            </wp:positionV>
            <wp:extent cx="5641423" cy="714707"/>
            <wp:effectExtent l="0" t="0" r="0" b="0"/>
            <wp:wrapNone/>
            <wp:docPr id="600" name="Freeform 600">
              <a:hlinkClick r:id="rId598"/>
            </wp:docPr>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92"/>
                            <a:pt x="805" y="929035"/>
                            <a:pt x="2416" y="932930"/>
                          </a:cubicBezTo>
                          <a:cubicBezTo>
                            <a:pt x="4028" y="936849"/>
                            <a:pt x="6322" y="940222"/>
                            <a:pt x="9298" y="943248"/>
                          </a:cubicBezTo>
                          <a:cubicBezTo>
                            <a:pt x="12275" y="946200"/>
                            <a:pt x="15709" y="948482"/>
                            <a:pt x="19599" y="950094"/>
                          </a:cubicBezTo>
                          <a:cubicBezTo>
                            <a:pt x="23489" y="951682"/>
                            <a:pt x="27539" y="952500"/>
                            <a:pt x="31750" y="952500"/>
                          </a:cubicBezTo>
                          <a:lnTo>
                            <a:pt x="7486650" y="952500"/>
                          </a:lnTo>
                          <a:cubicBezTo>
                            <a:pt x="7490859" y="952500"/>
                            <a:pt x="7494909" y="951682"/>
                            <a:pt x="7498798" y="950094"/>
                          </a:cubicBezTo>
                          <a:cubicBezTo>
                            <a:pt x="7502690" y="948482"/>
                            <a:pt x="7506123" y="946200"/>
                            <a:pt x="7509099" y="943248"/>
                          </a:cubicBezTo>
                          <a:cubicBezTo>
                            <a:pt x="7512076" y="940222"/>
                            <a:pt x="7514370" y="936849"/>
                            <a:pt x="7515981" y="932930"/>
                          </a:cubicBezTo>
                          <a:cubicBezTo>
                            <a:pt x="7517593" y="929035"/>
                            <a:pt x="7518400" y="924992"/>
                            <a:pt x="7518400" y="9207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07" behindDoc="1" locked="0" layoutInCell="1" allowOverlap="1">
            <wp:simplePos x="0" y="0"/>
            <wp:positionH relativeFrom="page">
              <wp:posOffset>968654</wp:posOffset>
            </wp:positionH>
            <wp:positionV relativeFrom="line">
              <wp:posOffset>-23113</wp:posOffset>
            </wp:positionV>
            <wp:extent cx="5593776" cy="686119"/>
            <wp:effectExtent l="0" t="0" r="0" b="0"/>
            <wp:wrapNone/>
            <wp:docPr id="601" name="Freeform 601">
              <a:hlinkClick r:id="rId598"/>
            </wp:docPr>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02" behindDoc="1" locked="0" layoutInCell="1" allowOverlap="1">
            <wp:simplePos x="0" y="0"/>
            <wp:positionH relativeFrom="page">
              <wp:posOffset>955954</wp:posOffset>
            </wp:positionH>
            <wp:positionV relativeFrom="line">
              <wp:posOffset>-35812</wp:posOffset>
            </wp:positionV>
            <wp:extent cx="292223" cy="722870"/>
            <wp:effectExtent l="0" t="0" r="0" b="0"/>
            <wp:wrapNone/>
            <wp:docPr id="602" name="Picture 602"/>
            <wp:cNvGraphicFramePr>
              <a:graphicFrameLocks noChangeAspect="1"/>
            </wp:cNvGraphicFramePr>
            <a:graphic>
              <a:graphicData uri="http://schemas.openxmlformats.org/drawingml/2006/picture">
                <pic:pic xmlns:pic="http://schemas.openxmlformats.org/drawingml/2006/picture">
                  <pic:nvPicPr>
                    <pic:cNvPr id="602" name="Picture 602"/>
                    <pic:cNvPicPr>
                      <a:picLocks noChangeAspect="0" noChangeArrowheads="1"/>
                    </pic:cNvPicPr>
                  </pic:nvPicPr>
                  <pic:blipFill>
                    <a:blip r:embed="rId602">
                      <a:extLst>
                        <a:ext uri="{28A0092B-C50C-407E-A947-70E740481C1C}">
                          <a14:useLocalDpi xmlns:a14="http://schemas.microsoft.com/office/drawing/2010/main" val="0"/>
                        </a:ext>
                      </a:extLst>
                    </a:blip>
                    <a:srcRect/>
                    <a:stretch>
                      <a:fillRect/>
                    </a:stretch>
                  </pic:blipFill>
                  <pic:spPr>
                    <a:xfrm rot="0" flipH="0" flipV="0">
                      <a:off x="0" y="0"/>
                      <a:ext cx="292223" cy="722870"/>
                    </a:xfrm>
                    <a:prstGeom prst="rect">
                      <a:avLst/>
                    </a:prstGeom>
                    <a:noFill/>
                  </pic:spPr>
                </pic:pic>
              </a:graphicData>
            </a:graphic>
          </wp:anchor>
        </w:drawing>
        <w:drawing>
          <wp:anchor simplePos="0" relativeHeight="251658309" behindDoc="1" locked="0" layoutInCell="1" allowOverlap="1">
            <wp:simplePos x="0" y="0"/>
            <wp:positionH relativeFrom="page">
              <wp:posOffset>968654</wp:posOffset>
            </wp:positionH>
            <wp:positionV relativeFrom="line">
              <wp:posOffset>-23113</wp:posOffset>
            </wp:positionV>
            <wp:extent cx="5593776" cy="686119"/>
            <wp:effectExtent l="0" t="0" r="0" b="0"/>
            <wp:wrapNone/>
            <wp:docPr id="603" name="Freeform 603">
              <a:hlinkClick r:id="rId598"/>
            </wp:docPr>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hyperlink r:id="rId598" w:history="1">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Serializable</w:t>
        </w:r>
      </w:hyperlink>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Comparable</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CharSequence</w:t>
      </w:r>
      <w:r>
        <w:rPr lang="zh-CN" sz="17" baseline="0" dirty="0">
          <w:jc w:val="left"/>
          <w:rFonts w:ascii="Lucida Console" w:hAnsi="Lucida Console" w:cs="Lucida Console"/>
          <w:color w:val="333333"/>
          <w:spacing w:val="-8"/>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127"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的成员变量】</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16" behindDoc="1" locked="0" layoutInCell="1" allowOverlap="1">
            <wp:simplePos x="0" y="0"/>
            <wp:positionH relativeFrom="page">
              <wp:posOffset>939800</wp:posOffset>
            </wp:positionH>
            <wp:positionV relativeFrom="line">
              <wp:posOffset>-351896</wp:posOffset>
            </wp:positionV>
            <wp:extent cx="5678213" cy="2136787"/>
            <wp:effectExtent l="0" t="0" r="0" b="0"/>
            <wp:wrapNone/>
            <wp:docPr id="604" name="Picture 604"/>
            <wp:cNvGraphicFramePr>
              <a:graphicFrameLocks noChangeAspect="1"/>
            </wp:cNvGraphicFramePr>
            <a:graphic>
              <a:graphicData uri="http://schemas.openxmlformats.org/drawingml/2006/picture">
                <pic:pic xmlns:pic="http://schemas.openxmlformats.org/drawingml/2006/picture">
                  <pic:nvPicPr>
                    <pic:cNvPr id="604" name="Picture 604"/>
                    <pic:cNvPicPr>
                      <a:picLocks noChangeAspect="0" noChangeArrowheads="1"/>
                    </pic:cNvPicPr>
                  </pic:nvPicPr>
                  <pic:blipFill>
                    <a:blip r:embed="rId604">
                      <a:extLst>
                        <a:ext uri="{28A0092B-C50C-407E-A947-70E740481C1C}">
                          <a14:useLocalDpi xmlns:a14="http://schemas.microsoft.com/office/drawing/2010/main" val="0"/>
                        </a:ext>
                      </a:extLst>
                    </a:blip>
                    <a:srcRect/>
                    <a:stretch>
                      <a:fillRect/>
                    </a:stretch>
                  </pic:blipFill>
                  <pic:spPr>
                    <a:xfrm rot="0" flipH="0" flipV="0">
                      <a:off x="0" y="0"/>
                      <a:ext cx="5678213" cy="2136787"/>
                    </a:xfrm>
                    <a:prstGeom prst="rect">
                      <a:avLst/>
                    </a:prstGeom>
                    <a:noFill/>
                  </pic:spPr>
                </pic:pic>
              </a:graphicData>
            </a:graphic>
          </wp:anchor>
        </w:drawing>
        <w:drawing>
          <wp:anchor simplePos="0" relativeHeight="251659072" behindDoc="1" locked="0" layoutInCell="1" allowOverlap="1">
            <wp:simplePos x="0" y="0"/>
            <wp:positionH relativeFrom="page">
              <wp:posOffset>955954</wp:posOffset>
            </wp:positionH>
            <wp:positionV relativeFrom="line">
              <wp:posOffset>-328071</wp:posOffset>
            </wp:positionV>
            <wp:extent cx="368459" cy="2112962"/>
            <wp:effectExtent l="0" t="0" r="0" b="0"/>
            <wp:wrapNone/>
            <wp:docPr id="605" name="Picture 605"/>
            <wp:cNvGraphicFramePr>
              <a:graphicFrameLocks noChangeAspect="1"/>
            </wp:cNvGraphicFramePr>
            <a:graphic>
              <a:graphicData uri="http://schemas.openxmlformats.org/drawingml/2006/picture">
                <pic:pic xmlns:pic="http://schemas.openxmlformats.org/drawingml/2006/picture">
                  <pic:nvPicPr>
                    <pic:cNvPr id="605" name="Picture 605"/>
                    <pic:cNvPicPr>
                      <a:picLocks noChangeAspect="0" noChangeArrowheads="1"/>
                    </pic:cNvPicPr>
                  </pic:nvPicPr>
                  <pic:blipFill>
                    <a:blip r:embed="rId605">
                      <a:extLst>
                        <a:ext uri="{28A0092B-C50C-407E-A947-70E740481C1C}">
                          <a14:useLocalDpi xmlns:a14="http://schemas.microsoft.com/office/drawing/2010/main" val="0"/>
                        </a:ext>
                      </a:extLst>
                    </a:blip>
                    <a:srcRect/>
                    <a:stretch>
                      <a:fillRect/>
                    </a:stretch>
                  </pic:blipFill>
                  <pic:spPr>
                    <a:xfrm rot="0" flipH="0" flipV="0">
                      <a:off x="0" y="0"/>
                      <a:ext cx="368459" cy="2112962"/>
                    </a:xfrm>
                    <a:prstGeom prst="rect">
                      <a:avLst/>
                    </a:prstGeom>
                    <a:noFill/>
                  </pic:spPr>
                </pic:pic>
              </a:graphicData>
            </a:graphic>
          </wp:anchor>
        </w:drawing>
        <w:drawing>
          <wp:anchor simplePos="0" relativeHeight="251658907" behindDoc="1" locked="0" layoutInCell="1" allowOverlap="1">
            <wp:simplePos x="0" y="0"/>
            <wp:positionH relativeFrom="page">
              <wp:posOffset>955954</wp:posOffset>
            </wp:positionH>
            <wp:positionV relativeFrom="line">
              <wp:posOffset>-328071</wp:posOffset>
            </wp:positionV>
            <wp:extent cx="5619174" cy="2112256"/>
            <wp:effectExtent l="0" t="0" r="0" b="0"/>
            <wp:wrapNone/>
            <wp:docPr id="606" name="Picture 606"/>
            <wp:cNvGraphicFramePr>
              <a:graphicFrameLocks noChangeAspect="1"/>
            </wp:cNvGraphicFramePr>
            <a:graphic>
              <a:graphicData uri="http://schemas.openxmlformats.org/drawingml/2006/picture">
                <pic:pic xmlns:pic="http://schemas.openxmlformats.org/drawingml/2006/picture">
                  <pic:nvPicPr>
                    <pic:cNvPr id="606" name="Picture 606"/>
                    <pic:cNvPicPr>
                      <a:picLocks noChangeAspect="0" noChangeArrowheads="1"/>
                    </pic:cNvPicPr>
                  </pic:nvPicPr>
                  <pic:blipFill>
                    <a:blip r:embed="rId606">
                      <a:extLst>
                        <a:ext uri="{28A0092B-C50C-407E-A947-70E740481C1C}">
                          <a14:useLocalDpi xmlns:a14="http://schemas.microsoft.com/office/drawing/2010/main" val="0"/>
                        </a:ext>
                      </a:extLst>
                    </a:blip>
                    <a:srcRect/>
                    <a:stretch>
                      <a:fillRect/>
                    </a:stretch>
                  </pic:blipFill>
                  <pic:spPr>
                    <a:xfrm rot="0" flipH="0" flipV="0">
                      <a:off x="0" y="0"/>
                      <a:ext cx="5619174" cy="2112256"/>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//String</w:t>
      </w:r>
      <w:r>
        <w:rPr lang="zh-CN" sz="17" baseline="0" dirty="0">
          <w:jc w:val="left"/>
          <w:rFonts w:ascii="新宋体" w:hAnsi="新宋体" w:cs="新宋体"/>
          <w:color w:val="AA5500"/>
          <w:sz w:val="17"/>
          <w:szCs w:val="17"/>
        </w:rPr>
        <w:t>的属性值</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806"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数组被使用的开始位置</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912" w:firstLine="0"/>
      </w:pPr>
      <w:r/>
      <w:r>
        <w:rPr lang="zh-CN" sz="17" baseline="0" dirty="0">
          <w:jc w:val="left"/>
          <w:rFonts w:ascii="Lucida Console" w:hAnsi="Lucida Console" w:cs="Lucida Console"/>
          <w:color w:val="AA5500"/>
          <w:sz w:val="17"/>
          <w:szCs w:val="17"/>
        </w:rPr>
        <w:t>//String</w:t>
      </w:r>
      <w:r>
        <w:rPr lang="zh-CN" sz="17" baseline="0" dirty="0">
          <w:jc w:val="left"/>
          <w:rFonts w:ascii="新宋体" w:hAnsi="新宋体" w:cs="新宋体"/>
          <w:color w:val="AA5500"/>
          <w:sz w:val="17"/>
          <w:szCs w:val="17"/>
        </w:rPr>
        <w:t>中元素的个数</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//String</w:t>
      </w:r>
      <w:r>
        <w:rPr lang="zh-CN" sz="17" baseline="0" dirty="0">
          <w:jc w:val="left"/>
          <w:rFonts w:ascii="新宋体" w:hAnsi="新宋体" w:cs="新宋体"/>
          <w:color w:val="AA5500"/>
          <w:sz w:val="17"/>
          <w:szCs w:val="17"/>
        </w:rPr>
        <w:t>类型的</w:t>
      </w:r>
      <w:r>
        <w:rPr lang="zh-CN" sz="17" baseline="0" dirty="0">
          <w:jc w:val="left"/>
          <w:rFonts w:ascii="Lucida Console" w:hAnsi="Lucida Console" w:cs="Lucida Console"/>
          <w:color w:val="AA5500"/>
          <w:sz w:val="17"/>
          <w:szCs w:val="17"/>
        </w:rPr>
        <w:t>hash</w:t>
      </w:r>
      <w:r>
        <w:rPr lang="zh-CN" sz="17" baseline="0" dirty="0">
          <w:jc w:val="left"/>
          <w:rFonts w:ascii="新宋体" w:hAnsi="新宋体" w:cs="新宋体"/>
          <w:color w:val="AA5500"/>
          <w:sz w:val="17"/>
          <w:szCs w:val="17"/>
        </w:rPr>
        <w:t>值</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530" w:space="0"/>
          </w:cols>
          <w:docGrid w:linePitch="360"/>
        </w:sectPr>
        <w:spacing w:before="80" w:after="0" w:line="175" w:lineRule="exact"/>
        <w:ind w:left="0" w:right="0"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hash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Default to 0</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608" name="Freeform 6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609" name="Freeform 6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610" name="Freeform 6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611" name="Freeform 6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612" name="Freeform 6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613" name="Freeform 6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614" name="Freeform 6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615" name="Freeform 6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616" name="Freeform 6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617" name="Freeform 6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618" name="Freeform 6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619" name="Freeform 6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drawing>
          <wp:anchor simplePos="0" relativeHeight="251658459" behindDoc="1" locked="0" layoutInCell="1" allowOverlap="1">
            <wp:simplePos x="0" y="0"/>
            <wp:positionH relativeFrom="page">
              <wp:posOffset>955954</wp:posOffset>
            </wp:positionH>
            <wp:positionV relativeFrom="line">
              <wp:posOffset>66321</wp:posOffset>
            </wp:positionV>
            <wp:extent cx="368459" cy="722883"/>
            <wp:effectExtent l="0" t="0" r="0" b="0"/>
            <wp:wrapNone/>
            <wp:docPr id="620" name="Picture 620"/>
            <wp:cNvGraphicFramePr>
              <a:graphicFrameLocks noChangeAspect="1"/>
            </wp:cNvGraphicFramePr>
            <a:graphic>
              <a:graphicData uri="http://schemas.openxmlformats.org/drawingml/2006/picture">
                <pic:pic xmlns:pic="http://schemas.openxmlformats.org/drawingml/2006/picture">
                  <pic:nvPicPr>
                    <pic:cNvPr id="620" name="Picture 620"/>
                    <pic:cNvPicPr>
                      <a:picLocks noChangeAspect="0" noChangeArrowheads="1"/>
                    </pic:cNvPicPr>
                  </pic:nvPicPr>
                  <pic:blipFill>
                    <a:blip r:embed="rId620">
                      <a:extLst>
                        <a:ext uri="{28A0092B-C50C-407E-A947-70E740481C1C}">
                          <a14:useLocalDpi xmlns:a14="http://schemas.microsoft.com/office/drawing/2010/main" val="0"/>
                        </a:ext>
                      </a:extLst>
                    </a:blip>
                    <a:srcRect/>
                    <a:stretch>
                      <a:fillRect/>
                    </a:stretch>
                  </pic:blipFill>
                  <pic:spPr>
                    <a:xfrm rot="0" flipH="0" flipV="0">
                      <a:off x="0" y="0"/>
                      <a:ext cx="368459" cy="722883"/>
                    </a:xfrm>
                    <a:prstGeom prst="rect">
                      <a:avLst/>
                    </a:prstGeom>
                    <a:noFill/>
                  </pic:spPr>
                </pic:pic>
              </a:graphicData>
            </a:graphic>
          </wp:anchor>
        </w:drawing>
        <w:drawing>
          <wp:anchor simplePos="0" relativeHeight="251658296" behindDoc="1" locked="0" layoutInCell="1" allowOverlap="1">
            <wp:simplePos x="0" y="0"/>
            <wp:positionH relativeFrom="page">
              <wp:posOffset>955954</wp:posOffset>
            </wp:positionH>
            <wp:positionV relativeFrom="line">
              <wp:posOffset>66321</wp:posOffset>
            </wp:positionV>
            <wp:extent cx="5619174" cy="711517"/>
            <wp:effectExtent l="0" t="0" r="0" b="0"/>
            <wp:wrapNone/>
            <wp:docPr id="621" name="Picture 621"/>
            <wp:cNvGraphicFramePr>
              <a:graphicFrameLocks noChangeAspect="1"/>
            </wp:cNvGraphicFramePr>
            <a:graphic>
              <a:graphicData uri="http://schemas.openxmlformats.org/drawingml/2006/picture">
                <pic:pic xmlns:pic="http://schemas.openxmlformats.org/drawingml/2006/picture">
                  <pic:nvPicPr>
                    <pic:cNvPr id="621" name="Picture 621"/>
                    <pic:cNvPicPr>
                      <a:picLocks noChangeAspect="0" noChangeArrowheads="1"/>
                    </pic:cNvPicPr>
                  </pic:nvPicPr>
                  <pic:blipFill>
                    <a:blip r:embed="rId621">
                      <a:extLst>
                        <a:ext uri="{28A0092B-C50C-407E-A947-70E740481C1C}">
                          <a14:useLocalDpi xmlns:a14="http://schemas.microsoft.com/office/drawing/2010/main" val="0"/>
                        </a:ext>
                      </a:extLst>
                    </a:blip>
                    <a:srcRect/>
                    <a:stretch>
                      <a:fillRect/>
                    </a:stretch>
                  </pic:blipFill>
                  <pic:spPr>
                    <a:xfrm rot="0" flipH="0" flipV="0">
                      <a:off x="0" y="0"/>
                      <a:ext cx="5619174" cy="711517"/>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-147119</wp:posOffset>
            </wp:positionV>
            <wp:extent cx="5678213" cy="722883"/>
            <wp:effectExtent l="0" t="0" r="0" b="0"/>
            <wp:wrapNone/>
            <wp:docPr id="622" name="Picture 622"/>
            <wp:cNvGraphicFramePr>
              <a:graphicFrameLocks noChangeAspect="1"/>
            </wp:cNvGraphicFramePr>
            <a:graphic>
              <a:graphicData uri="http://schemas.openxmlformats.org/drawingml/2006/picture">
                <pic:pic xmlns:pic="http://schemas.openxmlformats.org/drawingml/2006/picture">
                  <pic:nvPicPr>
                    <pic:cNvPr id="622" name="Picture 622"/>
                    <pic:cNvPicPr>
                      <a:picLocks noChangeAspect="0" noChangeArrowheads="1"/>
                    </pic:cNvPicPr>
                  </pic:nvPicPr>
                  <pic:blipFill>
                    <a:blip r:embed="rId622">
                      <a:extLst>
                        <a:ext uri="{28A0092B-C50C-407E-A947-70E740481C1C}">
                          <a14:useLocalDpi xmlns:a14="http://schemas.microsoft.com/office/drawing/2010/main" val="0"/>
                        </a:ext>
                      </a:extLst>
                    </a:blip>
                    <a:srcRect/>
                    <a:stretch>
                      <a:fillRect/>
                    </a:stretch>
                  </pic:blipFill>
                  <pic:spPr>
                    <a:xfrm rot="0" flipH="0" flipV="0">
                      <a:off x="0" y="0"/>
                      <a:ext cx="5678213" cy="722883"/>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serialVersionUID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6849794470754667710L</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127" w:space="0"/>
          </w:cols>
          <w:docGrid w:linePitch="360"/>
        </w:sectPr>
        <w:spacing w:before="0" w:after="0" w:line="270" w:lineRule="exact"/>
        <w:ind w:left="0" w:right="171"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ObjectStreamField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serialPersistentFields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ObjectStreamField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19" w:after="0" w:line="375" w:lineRule="exact"/>
        <w:ind w:left="990" w:right="104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从源码看出</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底层使用一个字符数组来维护的。</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成员变量可以知道</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类的值是</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类型的，不能被改变的，所以只要一个值改变就会生成一个新的</w:t>
      </w:r>
      <w:r>
        <w:rPr>
          <w:rFonts w:ascii="Times New Roman" w:hAnsi="Times New Roman" w:cs="Times New Roman"/>
          <w:sz w:val="19"/>
          <w:szCs w:val="19"/>
        </w:rPr>
        <w:t> </w:t>
      </w:r>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类型对象，存储</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数据也不一定从数组的第</w:t>
      </w:r>
      <w:r>
        <w:rPr lang="zh-CN" sz="19" baseline="0" dirty="0">
          <w:jc w:val="left"/>
          <w:rFonts w:ascii="宋体" w:hAnsi="宋体" w:cs="宋体"/>
          <w:color w:val="333333"/>
          <w:sz w:val="19"/>
          <w:szCs w:val="19"/>
        </w:rPr>
        <w:t>0</w:t>
      </w:r>
      <w:r>
        <w:rPr lang="zh-CN" sz="19" baseline="0" dirty="0">
          <w:jc w:val="left"/>
          <w:rFonts w:ascii="微软雅黑" w:hAnsi="微软雅黑" w:cs="微软雅黑"/>
          <w:color w:val="333333"/>
          <w:sz w:val="19"/>
          <w:szCs w:val="19"/>
        </w:rPr>
        <w:t>个元素开始的，而是从</w:t>
      </w:r>
      <w:r>
        <w:rPr lang="zh-CN" sz="19" baseline="0" dirty="0">
          <w:jc w:val="left"/>
          <w:rFonts w:ascii="宋体" w:hAnsi="宋体" w:cs="宋体"/>
          <w:color w:val="333333"/>
          <w:sz w:val="19"/>
          <w:szCs w:val="19"/>
        </w:rPr>
        <w:t>oﬀset</w:t>
      </w:r>
      <w:r>
        <w:rPr lang="zh-CN" sz="19" baseline="0" dirty="0">
          <w:jc w:val="left"/>
          <w:rFonts w:ascii="微软雅黑" w:hAnsi="微软雅黑" w:cs="微软雅黑"/>
          <w:color w:val="333333"/>
          <w:sz w:val="19"/>
          <w:szCs w:val="19"/>
        </w:rPr>
        <w:t>所指的元素开始。</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的构造方法】</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7" behindDoc="1" locked="0" layoutInCell="1" allowOverlap="1">
            <wp:simplePos x="0" y="0"/>
            <wp:positionH relativeFrom="page">
              <wp:posOffset>963889</wp:posOffset>
            </wp:positionH>
            <wp:positionV relativeFrom="line">
              <wp:posOffset>-853783</wp:posOffset>
            </wp:positionV>
            <wp:extent cx="5641423" cy="4659892"/>
            <wp:effectExtent l="0" t="0" r="0" b="0"/>
            <wp:wrapNone/>
            <wp:docPr id="623" name="Freeform 623"/>
            <wp:cNvGraphicFramePr/>
            <a:graphic>
              <a:graphicData uri="http://schemas.microsoft.com/office/word/2010/wordprocessingShape">
                <wps:wsp>
                  <wps:cNvCnPr/>
                  <wps:spPr>
                    <a:xfrm rot="0" flipH="0" flipV="1">
                      <a:off x="0" y="0"/>
                      <a:ext cx="5641423" cy="4659892"/>
                    </a:xfrm>
                    <a:custGeom>
                      <a:rect l="l" t="t" r="r" b="b"/>
                      <a:pathLst>
                        <a:path w="7518400" h="6210300">
                          <a:moveTo>
                            <a:pt x="0" y="31750"/>
                          </a:moveTo>
                          <a:lnTo>
                            <a:pt x="0" y="6178550"/>
                          </a:lnTo>
                          <a:cubicBezTo>
                            <a:pt x="0" y="6182767"/>
                            <a:pt x="805" y="6186835"/>
                            <a:pt x="2416" y="6190730"/>
                          </a:cubicBezTo>
                          <a:cubicBezTo>
                            <a:pt x="4028" y="6194649"/>
                            <a:pt x="6322" y="6198022"/>
                            <a:pt x="9298" y="6201024"/>
                          </a:cubicBezTo>
                          <a:cubicBezTo>
                            <a:pt x="12275" y="6204000"/>
                            <a:pt x="15709" y="6206307"/>
                            <a:pt x="19599" y="6207919"/>
                          </a:cubicBezTo>
                          <a:cubicBezTo>
                            <a:pt x="23489" y="6209482"/>
                            <a:pt x="27539" y="6210300"/>
                            <a:pt x="31750" y="6210300"/>
                          </a:cubicBezTo>
                          <a:lnTo>
                            <a:pt x="7486650" y="6210300"/>
                          </a:lnTo>
                          <a:cubicBezTo>
                            <a:pt x="7490859" y="6210300"/>
                            <a:pt x="7494909" y="6209482"/>
                            <a:pt x="7498798" y="6207919"/>
                          </a:cubicBezTo>
                          <a:cubicBezTo>
                            <a:pt x="7502690" y="6206307"/>
                            <a:pt x="7506123" y="6204000"/>
                            <a:pt x="7509099" y="6201024"/>
                          </a:cubicBezTo>
                          <a:cubicBezTo>
                            <a:pt x="7512076" y="6198022"/>
                            <a:pt x="7514370" y="6194649"/>
                            <a:pt x="7515981" y="6190730"/>
                          </a:cubicBezTo>
                          <a:cubicBezTo>
                            <a:pt x="7517593" y="6186835"/>
                            <a:pt x="7518400" y="6182767"/>
                            <a:pt x="7518400" y="6178550"/>
                          </a:cubicBezTo>
                          <a:lnTo>
                            <a:pt x="7518400" y="31750"/>
                          </a:lnTo>
                          <a:cubicBezTo>
                            <a:pt x="7518400" y="27559"/>
                            <a:pt x="7517593" y="23540"/>
                            <a:pt x="7515981" y="19596"/>
                          </a:cubicBezTo>
                          <a:cubicBezTo>
                            <a:pt x="7514370" y="15727"/>
                            <a:pt x="7512076" y="12304"/>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6" behindDoc="1" locked="0" layoutInCell="1" allowOverlap="1">
            <wp:simplePos x="0" y="0"/>
            <wp:positionH relativeFrom="page">
              <wp:posOffset>963889</wp:posOffset>
            </wp:positionH>
            <wp:positionV relativeFrom="line">
              <wp:posOffset>-853783</wp:posOffset>
            </wp:positionV>
            <wp:extent cx="5641423" cy="4659892"/>
            <wp:effectExtent l="0" t="0" r="0" b="0"/>
            <wp:wrapNone/>
            <wp:docPr id="624" name="Freeform 624"/>
            <wp:cNvGraphicFramePr/>
            <a:graphic>
              <a:graphicData uri="http://schemas.microsoft.com/office/word/2010/wordprocessingShape">
                <wps:wsp>
                  <wps:cNvCnPr/>
                  <wps:spPr>
                    <a:xfrm rot="0" flipH="0" flipV="1">
                      <a:off x="0" y="0"/>
                      <a:ext cx="5641423" cy="4659892"/>
                    </a:xfrm>
                    <a:custGeom>
                      <a:rect l="l" t="t" r="r" b="b"/>
                      <a:pathLst>
                        <a:path w="7518400" h="6210300">
                          <a:moveTo>
                            <a:pt x="0" y="31750"/>
                          </a:moveTo>
                          <a:lnTo>
                            <a:pt x="0" y="6178550"/>
                          </a:lnTo>
                          <a:cubicBezTo>
                            <a:pt x="0" y="6182767"/>
                            <a:pt x="805" y="6186835"/>
                            <a:pt x="2416" y="6190730"/>
                          </a:cubicBezTo>
                          <a:cubicBezTo>
                            <a:pt x="4028" y="6194649"/>
                            <a:pt x="6322" y="6198022"/>
                            <a:pt x="9298" y="6201024"/>
                          </a:cubicBezTo>
                          <a:cubicBezTo>
                            <a:pt x="12275" y="6204000"/>
                            <a:pt x="15709" y="6206307"/>
                            <a:pt x="19599" y="6207919"/>
                          </a:cubicBezTo>
                          <a:cubicBezTo>
                            <a:pt x="23489" y="6209482"/>
                            <a:pt x="27539" y="6210300"/>
                            <a:pt x="31750" y="6210300"/>
                          </a:cubicBezTo>
                          <a:lnTo>
                            <a:pt x="7486650" y="6210300"/>
                          </a:lnTo>
                          <a:cubicBezTo>
                            <a:pt x="7490859" y="6210300"/>
                            <a:pt x="7494909" y="6209482"/>
                            <a:pt x="7498798" y="6207919"/>
                          </a:cubicBezTo>
                          <a:cubicBezTo>
                            <a:pt x="7502690" y="6206307"/>
                            <a:pt x="7506123" y="6204000"/>
                            <a:pt x="7509099" y="6201024"/>
                          </a:cubicBezTo>
                          <a:cubicBezTo>
                            <a:pt x="7512076" y="6198022"/>
                            <a:pt x="7514370" y="6194649"/>
                            <a:pt x="7515981" y="6190730"/>
                          </a:cubicBezTo>
                          <a:cubicBezTo>
                            <a:pt x="7517593" y="6186835"/>
                            <a:pt x="7518400" y="6182767"/>
                            <a:pt x="7518400" y="6178550"/>
                          </a:cubicBezTo>
                          <a:lnTo>
                            <a:pt x="7518400" y="31750"/>
                          </a:lnTo>
                          <a:cubicBezTo>
                            <a:pt x="7518400" y="27559"/>
                            <a:pt x="7517593" y="23540"/>
                            <a:pt x="7515981" y="19596"/>
                          </a:cubicBezTo>
                          <a:cubicBezTo>
                            <a:pt x="7514370" y="15727"/>
                            <a:pt x="7512076" y="12304"/>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557" behindDoc="1" locked="0" layoutInCell="1" allowOverlap="1">
            <wp:simplePos x="0" y="0"/>
            <wp:positionH relativeFrom="page">
              <wp:posOffset>955954</wp:posOffset>
            </wp:positionH>
            <wp:positionV relativeFrom="line">
              <wp:posOffset>-842662</wp:posOffset>
            </wp:positionV>
            <wp:extent cx="368459" cy="4668391"/>
            <wp:effectExtent l="0" t="0" r="0" b="0"/>
            <wp:wrapNone/>
            <wp:docPr id="625" name="Picture 625"/>
            <wp:cNvGraphicFramePr>
              <a:graphicFrameLocks noChangeAspect="1"/>
            </wp:cNvGraphicFramePr>
            <a:graphic>
              <a:graphicData uri="http://schemas.openxmlformats.org/drawingml/2006/picture">
                <pic:pic xmlns:pic="http://schemas.openxmlformats.org/drawingml/2006/picture">
                  <pic:nvPicPr>
                    <pic:cNvPr id="625" name="Picture 625"/>
                    <pic:cNvPicPr>
                      <a:picLocks noChangeAspect="0" noChangeArrowheads="1"/>
                    </pic:cNvPicPr>
                  </pic:nvPicPr>
                  <pic:blipFill>
                    <a:blip r:embed="rId625">
                      <a:extLst>
                        <a:ext uri="{28A0092B-C50C-407E-A947-70E740481C1C}">
                          <a14:useLocalDpi xmlns:a14="http://schemas.microsoft.com/office/drawing/2010/main" val="0"/>
                        </a:ext>
                      </a:extLst>
                    </a:blip>
                    <a:srcRect/>
                    <a:stretch>
                      <a:fillRect/>
                    </a:stretch>
                  </pic:blipFill>
                  <pic:spPr>
                    <a:xfrm rot="0" flipH="0" flipV="0">
                      <a:off x="0" y="0"/>
                      <a:ext cx="368459" cy="4668391"/>
                    </a:xfrm>
                    <a:prstGeom prst="rect">
                      <a:avLst/>
                    </a:prstGeom>
                    <a:noFill/>
                  </pic:spPr>
                </pic:pic>
              </a:graphicData>
            </a:graphic>
          </wp:anchor>
        </w:drawing>
        <w:drawing>
          <wp:anchor simplePos="0" relativeHeight="251658468" behindDoc="1" locked="0" layoutInCell="1" allowOverlap="1">
            <wp:simplePos x="0" y="0"/>
            <wp:positionH relativeFrom="page">
              <wp:posOffset>968654</wp:posOffset>
            </wp:positionH>
            <wp:positionV relativeFrom="line">
              <wp:posOffset>-829959</wp:posOffset>
            </wp:positionV>
            <wp:extent cx="5593776" cy="4631304"/>
            <wp:effectExtent l="0" t="0" r="0" b="0"/>
            <wp:wrapNone/>
            <wp:docPr id="626" name="Freeform 626"/>
            <wp:cNvGraphicFramePr/>
            <a:graphic>
              <a:graphicData uri="http://schemas.microsoft.com/office/word/2010/wordprocessingShape">
                <wps:wsp>
                  <wps:cNvCnPr/>
                  <wps:spPr>
                    <a:xfrm rot="0" flipH="0" flipV="1">
                      <a:off x="0" y="0"/>
                      <a:ext cx="5593776" cy="4631304"/>
                    </a:xfrm>
                    <a:custGeom>
                      <a:rect l="l" t="t" r="r" b="b"/>
                      <a:pathLst>
                        <a:path w="7454900" h="6172200">
                          <a:moveTo>
                            <a:pt x="0" y="6172200"/>
                          </a:moveTo>
                          <a:lnTo>
                            <a:pt x="7454900" y="6172200"/>
                          </a:lnTo>
                          <a:lnTo>
                            <a:pt x="7454900" y="0"/>
                          </a:lnTo>
                          <a:lnTo>
                            <a:pt x="0" y="0"/>
                          </a:lnTo>
                          <a:lnTo>
                            <a:pt x="0" y="6172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8" behindDoc="1" locked="0" layoutInCell="1" allowOverlap="1">
            <wp:simplePos x="0" y="0"/>
            <wp:positionH relativeFrom="page">
              <wp:posOffset>968654</wp:posOffset>
            </wp:positionH>
            <wp:positionV relativeFrom="line">
              <wp:posOffset>-829959</wp:posOffset>
            </wp:positionV>
            <wp:extent cx="5593776" cy="4631304"/>
            <wp:effectExtent l="0" t="0" r="0" b="0"/>
            <wp:wrapNone/>
            <wp:docPr id="627" name="Freeform 627"/>
            <wp:cNvGraphicFramePr/>
            <a:graphic>
              <a:graphicData uri="http://schemas.microsoft.com/office/word/2010/wordprocessingShape">
                <wps:wsp>
                  <wps:cNvCnPr/>
                  <wps:spPr>
                    <a:xfrm rot="0" flipH="0" flipV="1">
                      <a:off x="0" y="0"/>
                      <a:ext cx="5593776" cy="4631304"/>
                    </a:xfrm>
                    <a:custGeom>
                      <a:rect l="l" t="t" r="r" b="b"/>
                      <a:pathLst>
                        <a:path w="7454900" h="6172200">
                          <a:moveTo>
                            <a:pt x="0" y="6172200"/>
                          </a:moveTo>
                          <a:lnTo>
                            <a:pt x="7454900" y="6172200"/>
                          </a:lnTo>
                          <a:lnTo>
                            <a:pt x="7454900" y="0"/>
                          </a:lnTo>
                          <a:lnTo>
                            <a:pt x="0" y="0"/>
                          </a:lnTo>
                          <a:lnTo>
                            <a:pt x="0" y="6172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初始化一个新创建的</w:t>
      </w:r>
      <w:r>
        <w:rPr lang="zh-CN" sz="17" baseline="0" dirty="0">
          <w:jc w:val="left"/>
          <w:rFonts w:ascii="Lucida Console" w:hAnsi="Lucida Console" w:cs="Lucida Console"/>
          <w:color w:val="AA5500"/>
          <w:sz w:val="17"/>
          <w:szCs w:val="17"/>
        </w:rPr>
        <w:t> String </w:t>
      </w:r>
      <w:r>
        <w:rPr lang="zh-CN" sz="17" baseline="0" dirty="0">
          <w:jc w:val="left"/>
          <w:rFonts w:ascii="新宋体" w:hAnsi="新宋体" w:cs="新宋体"/>
          <w:color w:val="AA5500"/>
          <w:sz w:val="17"/>
          <w:szCs w:val="17"/>
        </w:rPr>
        <w:t>对象，使其表示一个空字符序列。</w:t>
      </w:r>
      <w:r>
        <w:rPr lang="zh-CN" sz="17" baseline="0" dirty="0">
          <w:jc w:val="left"/>
          <w:rFonts w:ascii="Lucida Console" w:hAnsi="Lucida Console" w:cs="Lucida Console"/>
          <w:color w:val="AA5500"/>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byte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bytes</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通过使用平台的默认字符集解码指定的</w:t>
      </w:r>
      <w:r>
        <w:rPr lang="zh-CN" sz="17" baseline="0" dirty="0">
          <w:jc w:val="left"/>
          <w:rFonts w:ascii="Lucida Console" w:hAnsi="Lucida Console" w:cs="Lucida Console"/>
          <w:color w:val="AA5500"/>
          <w:sz w:val="17"/>
          <w:szCs w:val="17"/>
        </w:rPr>
        <w:t> byte </w:t>
      </w:r>
      <w:r>
        <w:rPr lang="zh-CN" sz="17" baseline="0" dirty="0">
          <w:jc w:val="left"/>
          <w:rFonts w:ascii="新宋体" w:hAnsi="新宋体" w:cs="新宋体"/>
          <w:color w:val="AA5500"/>
          <w:sz w:val="17"/>
          <w:szCs w:val="17"/>
        </w:rPr>
        <w:t>数组，构造一个新的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  </w:t>
      </w:r>
      <w:r>
        <w:br w:type="textWrapping" w:clear="all"/>
      </w: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byte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bytes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charset</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通过使用指定的</w:t>
      </w:r>
      <w:r>
        <w:rPr lang="zh-CN" sz="17" baseline="0" dirty="0">
          <w:jc w:val="left"/>
          <w:rFonts w:ascii="Lucida Console" w:hAnsi="Lucida Console" w:cs="Lucida Console"/>
          <w:color w:val="AA5500"/>
          <w:sz w:val="17"/>
          <w:szCs w:val="17"/>
        </w:rPr>
        <w:t> charset </w:t>
      </w:r>
      <w:r>
        <w:rPr lang="zh-CN" sz="17" baseline="0" dirty="0">
          <w:jc w:val="left"/>
          <w:rFonts w:ascii="新宋体" w:hAnsi="新宋体" w:cs="新宋体"/>
          <w:color w:val="AA5500"/>
          <w:sz w:val="17"/>
          <w:szCs w:val="17"/>
        </w:rPr>
        <w:t>解码指定的</w:t>
      </w:r>
      <w:r>
        <w:rPr lang="zh-CN" sz="17" baseline="0" dirty="0">
          <w:jc w:val="left"/>
          <w:rFonts w:ascii="Lucida Console" w:hAnsi="Lucida Console" w:cs="Lucida Console"/>
          <w:color w:val="AA5500"/>
          <w:sz w:val="17"/>
          <w:szCs w:val="17"/>
        </w:rPr>
        <w:t> byte </w:t>
      </w:r>
      <w:r>
        <w:rPr lang="zh-CN" sz="17" baseline="0" dirty="0">
          <w:jc w:val="left"/>
          <w:rFonts w:ascii="新宋体" w:hAnsi="新宋体" w:cs="新宋体"/>
          <w:color w:val="AA5500"/>
          <w:sz w:val="17"/>
          <w:szCs w:val="17"/>
        </w:rPr>
        <w:t>数组，构造一个新的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byte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bytes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通过使用平台的默认字符集解码指定的</w:t>
      </w:r>
      <w:r>
        <w:rPr lang="zh-CN" sz="17" baseline="0" dirty="0">
          <w:jc w:val="left"/>
          <w:rFonts w:ascii="Lucida Console" w:hAnsi="Lucida Console" w:cs="Lucida Console"/>
          <w:color w:val="AA5500"/>
          <w:sz w:val="17"/>
          <w:szCs w:val="17"/>
        </w:rPr>
        <w:t> byte </w:t>
      </w:r>
      <w:r>
        <w:rPr lang="zh-CN" sz="17" baseline="0" dirty="0">
          <w:jc w:val="left"/>
          <w:rFonts w:ascii="新宋体" w:hAnsi="新宋体" w:cs="新宋体"/>
          <w:color w:val="AA5500"/>
          <w:sz w:val="17"/>
          <w:szCs w:val="17"/>
        </w:rPr>
        <w:t>子数组，构造一个新的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  </w:t>
      </w:r>
      <w:r>
        <w:br w:type="textWrapping" w:clear="all"/>
      </w: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byte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bytes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charset</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通过使用指定的</w:t>
      </w:r>
      <w:r>
        <w:rPr lang="zh-CN" sz="17" baseline="0" dirty="0">
          <w:jc w:val="left"/>
          <w:rFonts w:ascii="Lucida Console" w:hAnsi="Lucida Console" w:cs="Lucida Console"/>
          <w:color w:val="AA5500"/>
          <w:sz w:val="17"/>
          <w:szCs w:val="17"/>
        </w:rPr>
        <w:t> charset </w:t>
      </w:r>
      <w:r>
        <w:rPr lang="zh-CN" sz="17" baseline="0" dirty="0">
          <w:jc w:val="left"/>
          <w:rFonts w:ascii="新宋体" w:hAnsi="新宋体" w:cs="新宋体"/>
          <w:color w:val="AA5500"/>
          <w:sz w:val="17"/>
          <w:szCs w:val="17"/>
        </w:rPr>
        <w:t>解码指定的</w:t>
      </w:r>
      <w:r>
        <w:rPr lang="zh-CN" sz="17" baseline="0" dirty="0">
          <w:jc w:val="left"/>
          <w:rFonts w:ascii="Lucida Console" w:hAnsi="Lucida Console" w:cs="Lucida Console"/>
          <w:color w:val="AA5500"/>
          <w:sz w:val="17"/>
          <w:szCs w:val="17"/>
        </w:rPr>
        <w:t> byte </w:t>
      </w:r>
      <w:r>
        <w:rPr lang="zh-CN" sz="17" baseline="0" dirty="0">
          <w:jc w:val="left"/>
          <w:rFonts w:ascii="新宋体" w:hAnsi="新宋体" w:cs="新宋体"/>
          <w:color w:val="AA5500"/>
          <w:sz w:val="17"/>
          <w:szCs w:val="17"/>
        </w:rPr>
        <w:t>子数组，构造一个新的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  </w:t>
      </w:r>
      <w:r>
        <w:br w:type="textWrapping" w:clear="all"/>
      </w: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byte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bytes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charsetName</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通过使用指定的字符集解码指定的</w:t>
      </w:r>
      <w:r>
        <w:rPr lang="zh-CN" sz="17" baseline="0" dirty="0">
          <w:jc w:val="left"/>
          <w:rFonts w:ascii="Lucida Console" w:hAnsi="Lucida Console" w:cs="Lucida Console"/>
          <w:color w:val="AA5500"/>
          <w:sz w:val="17"/>
          <w:szCs w:val="17"/>
        </w:rPr>
        <w:t> byte </w:t>
      </w:r>
      <w:r>
        <w:rPr lang="zh-CN" sz="17" baseline="0" dirty="0">
          <w:jc w:val="left"/>
          <w:rFonts w:ascii="新宋体" w:hAnsi="新宋体" w:cs="新宋体"/>
          <w:color w:val="AA5500"/>
          <w:sz w:val="17"/>
          <w:szCs w:val="17"/>
        </w:rPr>
        <w:t>子数组，构造一个新的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byte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bytes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charsetName</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通过使用指定的</w:t>
      </w:r>
      <w:r>
        <w:rPr lang="zh-CN" sz="17" baseline="0" dirty="0">
          <w:jc w:val="left"/>
          <w:rFonts w:ascii="Lucida Console" w:hAnsi="Lucida Console" w:cs="Lucida Console"/>
          <w:color w:val="AA5500"/>
          <w:sz w:val="17"/>
          <w:szCs w:val="17"/>
        </w:rPr>
        <w:t> charset </w:t>
      </w:r>
      <w:r>
        <w:rPr lang="zh-CN" sz="17" baseline="0" dirty="0">
          <w:jc w:val="left"/>
          <w:rFonts w:ascii="新宋体" w:hAnsi="新宋体" w:cs="新宋体"/>
          <w:color w:val="AA5500"/>
          <w:sz w:val="17"/>
          <w:szCs w:val="17"/>
        </w:rPr>
        <w:t>解码指定的</w:t>
      </w:r>
      <w:r>
        <w:rPr lang="zh-CN" sz="17" baseline="0" dirty="0">
          <w:jc w:val="left"/>
          <w:rFonts w:ascii="Lucida Console" w:hAnsi="Lucida Console" w:cs="Lucida Console"/>
          <w:color w:val="AA5500"/>
          <w:sz w:val="17"/>
          <w:szCs w:val="17"/>
        </w:rPr>
        <w:t> byte </w:t>
      </w:r>
      <w:r>
        <w:rPr lang="zh-CN" sz="17" baseline="0" dirty="0">
          <w:jc w:val="left"/>
          <w:rFonts w:ascii="新宋体" w:hAnsi="新宋体" w:cs="新宋体"/>
          <w:color w:val="AA5500"/>
          <w:sz w:val="17"/>
          <w:szCs w:val="17"/>
        </w:rPr>
        <w:t>数组，构造一个新的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  </w:t>
      </w:r>
      <w:r>
        <w:br w:type="textWrapping" w:clear="all"/>
      </w: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分配一个新的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，使其表示字符数组参数中当前包含的字符序列。</w:t>
      </w:r>
      <w:r>
        <w:rPr lang="zh-CN" sz="17" baseline="0" dirty="0">
          <w:jc w:val="left"/>
          <w:rFonts w:ascii="Lucida Console" w:hAnsi="Lucida Console" w:cs="Lucida Console"/>
          <w:color w:val="AA5500"/>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分配一个新的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，它包含取自字符数组参数一个子数组的字符。</w:t>
      </w:r>
      <w:r>
        <w:rPr lang="zh-CN" sz="17" baseline="0" dirty="0">
          <w:jc w:val="left"/>
          <w:rFonts w:ascii="Lucida Console" w:hAnsi="Lucida Console" w:cs="Lucida Console"/>
          <w:color w:val="AA5500"/>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codePoints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分配一个新的</w:t>
      </w:r>
      <w:r>
        <w:rPr lang="zh-CN" sz="17" baseline="0" dirty="0">
          <w:jc w:val="left"/>
          <w:rFonts w:ascii="Lucida Console" w:hAnsi="Lucida Console" w:cs="Lucida Console"/>
          <w:color w:val="AA5500"/>
          <w:sz w:val="17"/>
          <w:szCs w:val="17"/>
        </w:rPr>
        <w:t> String</w:t>
      </w:r>
      <w:r>
        <w:rPr lang="zh-CN" sz="17" baseline="0" dirty="0">
          <w:jc w:val="left"/>
          <w:rFonts w:ascii="新宋体" w:hAnsi="新宋体" w:cs="新宋体"/>
          <w:color w:val="AA5500"/>
          <w:sz w:val="17"/>
          <w:szCs w:val="17"/>
        </w:rPr>
        <w:t>，它包含</w:t>
      </w:r>
      <w:r>
        <w:rPr lang="zh-CN" sz="17" baseline="0" dirty="0">
          <w:jc w:val="left"/>
          <w:rFonts w:ascii="Lucida Console" w:hAnsi="Lucida Console" w:cs="Lucida Console"/>
          <w:color w:val="AA5500"/>
          <w:sz w:val="17"/>
          <w:szCs w:val="17"/>
        </w:rPr>
        <w:t> Unicode </w:t>
      </w:r>
      <w:r>
        <w:rPr lang="zh-CN" sz="17" baseline="0" dirty="0">
          <w:jc w:val="left"/>
          <w:rFonts w:ascii="新宋体" w:hAnsi="新宋体" w:cs="新宋体"/>
          <w:color w:val="AA5500"/>
          <w:sz w:val="17"/>
          <w:szCs w:val="17"/>
        </w:rPr>
        <w:t>代码点数组参数一个子数组的字符。</w:t>
      </w:r>
      <w:r>
        <w:rPr lang="zh-CN" sz="17" baseline="0" dirty="0">
          <w:jc w:val="left"/>
          <w:rFonts w:ascii="Lucida Console" w:hAnsi="Lucida Console" w:cs="Lucida Console"/>
          <w:color w:val="AA5500"/>
          <w:sz w:val="17"/>
          <w:szCs w:val="17"/>
        </w:rPr>
        <w:t>  </w:t>
      </w:r>
      <w:r>
        <w:br w:type="textWrapping" w:clear="all"/>
      </w: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original</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初始化一个新创建的</w:t>
      </w:r>
      <w:r>
        <w:rPr lang="zh-CN" sz="17" baseline="0" dirty="0">
          <w:jc w:val="left"/>
          <w:rFonts w:ascii="Lucida Console" w:hAnsi="Lucida Console" w:cs="Lucida Console"/>
          <w:color w:val="AA5500"/>
          <w:sz w:val="17"/>
          <w:szCs w:val="17"/>
        </w:rPr>
        <w:t> String </w:t>
      </w:r>
      <w:r>
        <w:rPr lang="zh-CN" sz="17" baseline="0" dirty="0">
          <w:jc w:val="left"/>
          <w:rFonts w:ascii="新宋体" w:hAnsi="新宋体" w:cs="新宋体"/>
          <w:color w:val="AA5500"/>
          <w:sz w:val="17"/>
          <w:szCs w:val="17"/>
        </w:rPr>
        <w:t>对象，使其表示一个与参数相同的字符序列；换句话说，新创建</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的字符串是该参数字符串的副本。</w:t>
      </w:r>
      <w:r>
        <w:rPr lang="zh-CN" sz="17" baseline="0" dirty="0">
          <w:jc w:val="left"/>
          <w:rFonts w:ascii="Lucida Console" w:hAnsi="Lucida Console" w:cs="Lucida Console"/>
          <w:color w:val="AA5500"/>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17" w:space="0"/>
          </w:cols>
          <w:docGrid w:linePitch="360"/>
        </w:sectPr>
        <w:spacing w:before="1" w:after="0" w:line="270" w:lineRule="exact"/>
        <w:ind w:left="0" w:right="-4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buffer</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分配一个新的字符串，它包含字符串缓冲区参数中当前包含的字符序列。</w:t>
      </w:r>
      <w:r>
        <w:rPr lang="zh-CN" sz="17" baseline="0" dirty="0">
          <w:jc w:val="left"/>
          <w:rFonts w:ascii="Lucida Console" w:hAnsi="Lucida Console" w:cs="Lucida Console"/>
          <w:color w:val="AA5500"/>
          <w:sz w:val="17"/>
          <w:szCs w:val="17"/>
        </w:rPr>
        <w:t>  </w:t>
      </w:r>
      <w:r>
        <w:br w:type="textWrapping" w:clear="all"/>
      </w: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builder</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分配一个新的字符串，它包含字符串生成器参数中当前包含的字符序列。</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、创建字符串对象方式	</w:t>
      </w:r>
      <w:hyperlink r:id="rId60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57" w:lineRule="exact"/>
        <w:ind w:left="990" w:right="0" w:firstLine="0"/>
      </w:pPr>
      <w:r/>
      <w:r>
        <w:rPr lang="zh-CN" sz="19" baseline="0" dirty="0">
          <w:jc w:val="left"/>
          <w:rFonts w:ascii="微软雅黑" w:hAnsi="微软雅黑" w:cs="微软雅黑"/>
          <w:color w:val="333333"/>
          <w:sz w:val="19"/>
          <w:szCs w:val="19"/>
        </w:rPr>
        <w:t>直接赋值方式创建对象是在方法区的常量池</w:t>
      </w:r>
      <w:r>
        <w:rPr>
          <w:rFonts w:ascii="Times New Roman" w:hAnsi="Times New Roman" w:cs="Times New Roman"/>
          <w:sz w:val="19"/>
          <w:szCs w:val="19"/>
        </w:rPr>
        <w:t> </w:t>
      </w:r>
      <w:r/>
    </w:p>
    <w:p>
      <w:pPr>
        <w:spacing w:after="4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283" behindDoc="1" locked="0" layoutInCell="1" allowOverlap="1">
            <wp:simplePos x="0" y="0"/>
            <wp:positionH relativeFrom="page">
              <wp:posOffset>963889</wp:posOffset>
            </wp:positionH>
            <wp:positionV relativeFrom="line">
              <wp:posOffset>-31473</wp:posOffset>
            </wp:positionV>
            <wp:extent cx="5641423" cy="200118"/>
            <wp:effectExtent l="0" t="0" r="0" b="0"/>
            <wp:wrapNone/>
            <wp:docPr id="628" name="Freeform 628"/>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35"/>
                            <a:pt x="2416" y="247130"/>
                          </a:cubicBezTo>
                          <a:cubicBezTo>
                            <a:pt x="4028" y="251049"/>
                            <a:pt x="6322" y="254422"/>
                            <a:pt x="9298" y="257448"/>
                          </a:cubicBezTo>
                          <a:cubicBezTo>
                            <a:pt x="12275" y="260400"/>
                            <a:pt x="15709" y="262682"/>
                            <a:pt x="19599" y="264294"/>
                          </a:cubicBezTo>
                          <a:cubicBezTo>
                            <a:pt x="23489" y="265882"/>
                            <a:pt x="27539" y="266700"/>
                            <a:pt x="31750" y="266700"/>
                          </a:cubicBezTo>
                          <a:lnTo>
                            <a:pt x="7486650" y="266700"/>
                          </a:lnTo>
                          <a:cubicBezTo>
                            <a:pt x="7490859" y="266700"/>
                            <a:pt x="7494909" y="265882"/>
                            <a:pt x="7498798" y="264294"/>
                          </a:cubicBezTo>
                          <a:cubicBezTo>
                            <a:pt x="7502690" y="262682"/>
                            <a:pt x="7506123" y="260400"/>
                            <a:pt x="7509099" y="257448"/>
                          </a:cubicBezTo>
                          <a:cubicBezTo>
                            <a:pt x="7512076" y="254422"/>
                            <a:pt x="7514370" y="251049"/>
                            <a:pt x="7515981" y="247130"/>
                          </a:cubicBezTo>
                          <a:cubicBezTo>
                            <a:pt x="7517593" y="243235"/>
                            <a:pt x="7518400" y="239192"/>
                            <a:pt x="7518400" y="2349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2" behindDoc="1" locked="0" layoutInCell="1" allowOverlap="1">
            <wp:simplePos x="0" y="0"/>
            <wp:positionH relativeFrom="page">
              <wp:posOffset>963889</wp:posOffset>
            </wp:positionH>
            <wp:positionV relativeFrom="line">
              <wp:posOffset>-31473</wp:posOffset>
            </wp:positionV>
            <wp:extent cx="5641423" cy="200118"/>
            <wp:effectExtent l="0" t="0" r="0" b="0"/>
            <wp:wrapNone/>
            <wp:docPr id="629" name="Freeform 629"/>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35"/>
                            <a:pt x="2416" y="247130"/>
                          </a:cubicBezTo>
                          <a:cubicBezTo>
                            <a:pt x="4028" y="251049"/>
                            <a:pt x="6322" y="254422"/>
                            <a:pt x="9298" y="257448"/>
                          </a:cubicBezTo>
                          <a:cubicBezTo>
                            <a:pt x="12275" y="260400"/>
                            <a:pt x="15709" y="262682"/>
                            <a:pt x="19599" y="264294"/>
                          </a:cubicBezTo>
                          <a:cubicBezTo>
                            <a:pt x="23489" y="265882"/>
                            <a:pt x="27539" y="266700"/>
                            <a:pt x="31750" y="266700"/>
                          </a:cubicBezTo>
                          <a:lnTo>
                            <a:pt x="7486650" y="266700"/>
                          </a:lnTo>
                          <a:cubicBezTo>
                            <a:pt x="7490859" y="266700"/>
                            <a:pt x="7494909" y="265882"/>
                            <a:pt x="7498798" y="264294"/>
                          </a:cubicBezTo>
                          <a:cubicBezTo>
                            <a:pt x="7502690" y="262682"/>
                            <a:pt x="7506123" y="260400"/>
                            <a:pt x="7509099" y="257448"/>
                          </a:cubicBezTo>
                          <a:cubicBezTo>
                            <a:pt x="7512076" y="254422"/>
                            <a:pt x="7514370" y="251049"/>
                            <a:pt x="7515981" y="247130"/>
                          </a:cubicBezTo>
                          <a:cubicBezTo>
                            <a:pt x="7517593" y="243235"/>
                            <a:pt x="7518400" y="239192"/>
                            <a:pt x="7518400" y="2349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631" behindDoc="1" locked="0" layoutInCell="1" allowOverlap="1">
            <wp:simplePos x="0" y="0"/>
            <wp:positionH relativeFrom="page">
              <wp:posOffset>955954</wp:posOffset>
            </wp:positionH>
            <wp:positionV relativeFrom="line">
              <wp:posOffset>-20351</wp:posOffset>
            </wp:positionV>
            <wp:extent cx="292223" cy="201761"/>
            <wp:effectExtent l="0" t="0" r="0" b="0"/>
            <wp:wrapNone/>
            <wp:docPr id="630" name="Picture 630"/>
            <wp:cNvGraphicFramePr>
              <a:graphicFrameLocks noChangeAspect="1"/>
            </wp:cNvGraphicFramePr>
            <a:graphic>
              <a:graphicData uri="http://schemas.openxmlformats.org/drawingml/2006/picture">
                <pic:pic xmlns:pic="http://schemas.openxmlformats.org/drawingml/2006/picture">
                  <pic:nvPicPr>
                    <pic:cNvPr id="630" name="Picture 630"/>
                    <pic:cNvPicPr>
                      <a:picLocks noChangeAspect="0" noChangeArrowheads="1"/>
                    </pic:cNvPicPr>
                  </pic:nvPicPr>
                  <pic:blipFill>
                    <a:blip r:embed="rId630">
                      <a:extLst>
                        <a:ext uri="{28A0092B-C50C-407E-A947-70E740481C1C}">
                          <a14:useLocalDpi xmlns:a14="http://schemas.microsoft.com/office/drawing/2010/main" val="0"/>
                        </a:ext>
                      </a:extLst>
                    </a:blip>
                    <a:srcRect/>
                    <a:stretch>
                      <a:fillRect/>
                    </a:stretch>
                  </pic:blipFill>
                  <pic:spPr>
                    <a:xfrm rot="0" flipH="0" flipV="0">
                      <a:off x="0" y="0"/>
                      <a:ext cx="292223" cy="201761"/>
                    </a:xfrm>
                    <a:prstGeom prst="rect">
                      <a:avLst/>
                    </a:prstGeom>
                    <a:noFill/>
                  </pic:spPr>
                </pic:pic>
              </a:graphicData>
            </a:graphic>
          </wp:anchor>
        </w:drawing>
        <w:drawing>
          <wp:anchor simplePos="0" relativeHeight="251659601" behindDoc="1" locked="0" layoutInCell="1" allowOverlap="1">
            <wp:simplePos x="0" y="0"/>
            <wp:positionH relativeFrom="page">
              <wp:posOffset>968654</wp:posOffset>
            </wp:positionH>
            <wp:positionV relativeFrom="line">
              <wp:posOffset>-7649</wp:posOffset>
            </wp:positionV>
            <wp:extent cx="5593776" cy="171529"/>
            <wp:effectExtent l="0" t="0" r="0" b="0"/>
            <wp:wrapNone/>
            <wp:docPr id="631" name="Freeform 631"/>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4" behindDoc="1" locked="0" layoutInCell="1" allowOverlap="1">
            <wp:simplePos x="0" y="0"/>
            <wp:positionH relativeFrom="page">
              <wp:posOffset>968654</wp:posOffset>
            </wp:positionH>
            <wp:positionV relativeFrom="line">
              <wp:posOffset>-7649</wp:posOffset>
            </wp:positionV>
            <wp:extent cx="5593776" cy="171529"/>
            <wp:effectExtent l="0" t="0" r="0" b="0"/>
            <wp:wrapNone/>
            <wp:docPr id="632" name="Freeform 632"/>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直接赋值的方式</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通过构造方法创建字符串对象是在堆内存</w:t>
      </w:r>
      <w:r>
        <w:rPr>
          <w:rFonts w:ascii="Times New Roman" w:hAnsi="Times New Roman" w:cs="Times New Roman"/>
          <w:sz w:val="19"/>
          <w:szCs w:val="19"/>
        </w:rPr>
        <w:t> </w:t>
      </w:r>
      <w:r/>
    </w:p>
    <w:p>
      <w:pPr>
        <w:spacing w:after="4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287" behindDoc="1" locked="0" layoutInCell="1" allowOverlap="1">
            <wp:simplePos x="0" y="0"/>
            <wp:positionH relativeFrom="page">
              <wp:posOffset>963889</wp:posOffset>
            </wp:positionH>
            <wp:positionV relativeFrom="line">
              <wp:posOffset>-31472</wp:posOffset>
            </wp:positionV>
            <wp:extent cx="5641423" cy="200118"/>
            <wp:effectExtent l="0" t="0" r="0" b="0"/>
            <wp:wrapNone/>
            <wp:docPr id="633" name="Freeform 63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235"/>
                            <a:pt x="2416" y="247130"/>
                          </a:cubicBezTo>
                          <a:cubicBezTo>
                            <a:pt x="4028" y="251049"/>
                            <a:pt x="6322" y="254447"/>
                            <a:pt x="9298" y="257448"/>
                          </a:cubicBezTo>
                          <a:cubicBezTo>
                            <a:pt x="12275" y="260425"/>
                            <a:pt x="15709" y="262707"/>
                            <a:pt x="19599" y="264294"/>
                          </a:cubicBezTo>
                          <a:cubicBezTo>
                            <a:pt x="23489" y="265882"/>
                            <a:pt x="27539" y="266700"/>
                            <a:pt x="31750" y="266700"/>
                          </a:cubicBezTo>
                          <a:lnTo>
                            <a:pt x="7486650" y="266700"/>
                          </a:lnTo>
                          <a:cubicBezTo>
                            <a:pt x="7490859" y="266700"/>
                            <a:pt x="7494909" y="265882"/>
                            <a:pt x="7498798" y="264294"/>
                          </a:cubicBezTo>
                          <a:cubicBezTo>
                            <a:pt x="7502690" y="262707"/>
                            <a:pt x="7506123" y="260425"/>
                            <a:pt x="7509099" y="257448"/>
                          </a:cubicBezTo>
                          <a:cubicBezTo>
                            <a:pt x="7512076" y="254447"/>
                            <a:pt x="7514370" y="251049"/>
                            <a:pt x="7515981" y="247130"/>
                          </a:cubicBezTo>
                          <a:cubicBezTo>
                            <a:pt x="7517593" y="243235"/>
                            <a:pt x="7518400" y="239167"/>
                            <a:pt x="7518400" y="2349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6" behindDoc="1" locked="0" layoutInCell="1" allowOverlap="1">
            <wp:simplePos x="0" y="0"/>
            <wp:positionH relativeFrom="page">
              <wp:posOffset>963889</wp:posOffset>
            </wp:positionH>
            <wp:positionV relativeFrom="line">
              <wp:posOffset>-31472</wp:posOffset>
            </wp:positionV>
            <wp:extent cx="5641423" cy="200118"/>
            <wp:effectExtent l="0" t="0" r="0" b="0"/>
            <wp:wrapNone/>
            <wp:docPr id="634" name="Freeform 634"/>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235"/>
                            <a:pt x="2416" y="247130"/>
                          </a:cubicBezTo>
                          <a:cubicBezTo>
                            <a:pt x="4028" y="251049"/>
                            <a:pt x="6322" y="254447"/>
                            <a:pt x="9298" y="257448"/>
                          </a:cubicBezTo>
                          <a:cubicBezTo>
                            <a:pt x="12275" y="260425"/>
                            <a:pt x="15709" y="262707"/>
                            <a:pt x="19599" y="264294"/>
                          </a:cubicBezTo>
                          <a:cubicBezTo>
                            <a:pt x="23489" y="265882"/>
                            <a:pt x="27539" y="266700"/>
                            <a:pt x="31750" y="266700"/>
                          </a:cubicBezTo>
                          <a:lnTo>
                            <a:pt x="7486650" y="266700"/>
                          </a:lnTo>
                          <a:cubicBezTo>
                            <a:pt x="7490859" y="266700"/>
                            <a:pt x="7494909" y="265882"/>
                            <a:pt x="7498798" y="264294"/>
                          </a:cubicBezTo>
                          <a:cubicBezTo>
                            <a:pt x="7502690" y="262707"/>
                            <a:pt x="7506123" y="260425"/>
                            <a:pt x="7509099" y="257448"/>
                          </a:cubicBezTo>
                          <a:cubicBezTo>
                            <a:pt x="7512076" y="254447"/>
                            <a:pt x="7514370" y="251049"/>
                            <a:pt x="7515981" y="247130"/>
                          </a:cubicBezTo>
                          <a:cubicBezTo>
                            <a:pt x="7517593" y="243235"/>
                            <a:pt x="7518400" y="239167"/>
                            <a:pt x="7518400" y="2349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674" behindDoc="1" locked="0" layoutInCell="1" allowOverlap="1">
            <wp:simplePos x="0" y="0"/>
            <wp:positionH relativeFrom="page">
              <wp:posOffset>955954</wp:posOffset>
            </wp:positionH>
            <wp:positionV relativeFrom="line">
              <wp:posOffset>-20347</wp:posOffset>
            </wp:positionV>
            <wp:extent cx="292223" cy="201438"/>
            <wp:effectExtent l="0" t="0" r="0" b="0"/>
            <wp:wrapNone/>
            <wp:docPr id="635" name="Picture 635"/>
            <wp:cNvGraphicFramePr>
              <a:graphicFrameLocks noChangeAspect="1"/>
            </wp:cNvGraphicFramePr>
            <a:graphic>
              <a:graphicData uri="http://schemas.openxmlformats.org/drawingml/2006/picture">
                <pic:pic xmlns:pic="http://schemas.openxmlformats.org/drawingml/2006/picture">
                  <pic:nvPicPr>
                    <pic:cNvPr id="635" name="Picture 635"/>
                    <pic:cNvPicPr>
                      <a:picLocks noChangeAspect="0" noChangeArrowheads="1"/>
                    </pic:cNvPicPr>
                  </pic:nvPicPr>
                  <pic:blipFill>
                    <a:blip r:embed="rId635">
                      <a:extLst>
                        <a:ext uri="{28A0092B-C50C-407E-A947-70E740481C1C}">
                          <a14:useLocalDpi xmlns:a14="http://schemas.microsoft.com/office/drawing/2010/main" val="0"/>
                        </a:ext>
                      </a:extLst>
                    </a:blip>
                    <a:srcRect/>
                    <a:stretch>
                      <a:fillRect/>
                    </a:stretch>
                  </pic:blipFill>
                  <pic:spPr>
                    <a:xfrm rot="0" flipH="0" flipV="0">
                      <a:off x="0" y="0"/>
                      <a:ext cx="292223" cy="201438"/>
                    </a:xfrm>
                    <a:prstGeom prst="rect">
                      <a:avLst/>
                    </a:prstGeom>
                    <a:noFill/>
                  </pic:spPr>
                </pic:pic>
              </a:graphicData>
            </a:graphic>
          </wp:anchor>
        </w:drawing>
        <w:drawing>
          <wp:anchor simplePos="0" relativeHeight="251659633" behindDoc="1" locked="0" layoutInCell="1" allowOverlap="1">
            <wp:simplePos x="0" y="0"/>
            <wp:positionH relativeFrom="page">
              <wp:posOffset>968654</wp:posOffset>
            </wp:positionH>
            <wp:positionV relativeFrom="line">
              <wp:posOffset>-7649</wp:posOffset>
            </wp:positionV>
            <wp:extent cx="5593776" cy="171529"/>
            <wp:effectExtent l="0" t="0" r="0" b="0"/>
            <wp:wrapNone/>
            <wp:docPr id="636" name="Freeform 636"/>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8" behindDoc="1" locked="0" layoutInCell="1" allowOverlap="1">
            <wp:simplePos x="0" y="0"/>
            <wp:positionH relativeFrom="page">
              <wp:posOffset>968654</wp:posOffset>
            </wp:positionH>
            <wp:positionV relativeFrom="line">
              <wp:posOffset>-7649</wp:posOffset>
            </wp:positionV>
            <wp:extent cx="5593776" cy="171529"/>
            <wp:effectExtent l="0" t="0" r="0" b="0"/>
            <wp:wrapNone/>
            <wp:docPr id="637" name="Freeform 637"/>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实例化的方式</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【两种实例化方式的比较】</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编写代码比较</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drawing>
          <wp:anchor simplePos="0" relativeHeight="251658296" behindDoc="1" locked="0" layoutInCell="1" allowOverlap="1">
            <wp:simplePos x="0" y="0"/>
            <wp:positionH relativeFrom="page">
              <wp:posOffset>939800</wp:posOffset>
            </wp:positionH>
            <wp:positionV relativeFrom="line">
              <wp:posOffset>-59637</wp:posOffset>
            </wp:positionV>
            <wp:extent cx="5678213" cy="840767"/>
            <wp:effectExtent l="0" t="0" r="0" b="0"/>
            <wp:wrapNone/>
            <wp:docPr id="638" name="Picture 638"/>
            <wp:cNvGraphicFramePr>
              <a:graphicFrameLocks noChangeAspect="1"/>
            </wp:cNvGraphicFramePr>
            <a:graphic>
              <a:graphicData uri="http://schemas.openxmlformats.org/drawingml/2006/picture">
                <pic:pic xmlns:pic="http://schemas.openxmlformats.org/drawingml/2006/picture">
                  <pic:nvPicPr>
                    <pic:cNvPr id="638" name="Picture 638"/>
                    <pic:cNvPicPr>
                      <a:picLocks noChangeAspect="0" noChangeArrowheads="1"/>
                    </pic:cNvPicPr>
                  </pic:nvPicPr>
                  <pic:blipFill>
                    <a:blip r:embed="rId638">
                      <a:extLst>
                        <a:ext uri="{28A0092B-C50C-407E-A947-70E740481C1C}">
                          <a14:useLocalDpi xmlns:a14="http://schemas.microsoft.com/office/drawing/2010/main" val="0"/>
                        </a:ext>
                      </a:extLst>
                    </a:blip>
                    <a:srcRect/>
                    <a:stretch>
                      <a:fillRect/>
                    </a:stretch>
                  </pic:blipFill>
                  <pic:spPr>
                    <a:xfrm rot="0" flipH="0" flipV="0">
                      <a:off x="0" y="0"/>
                      <a:ext cx="5678213" cy="840767"/>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9830" behindDoc="1" locked="0" layoutInCell="1" allowOverlap="1">
            <wp:simplePos x="0" y="0"/>
            <wp:positionH relativeFrom="page">
              <wp:posOffset>955954</wp:posOffset>
            </wp:positionH>
            <wp:positionV relativeFrom="line">
              <wp:posOffset>-156541</wp:posOffset>
            </wp:positionV>
            <wp:extent cx="368459" cy="816942"/>
            <wp:effectExtent l="0" t="0" r="0" b="0"/>
            <wp:wrapNone/>
            <wp:docPr id="639" name="Picture 639"/>
            <wp:cNvGraphicFramePr>
              <a:graphicFrameLocks noChangeAspect="1"/>
            </wp:cNvGraphicFramePr>
            <a:graphic>
              <a:graphicData uri="http://schemas.openxmlformats.org/drawingml/2006/picture">
                <pic:pic xmlns:pic="http://schemas.openxmlformats.org/drawingml/2006/picture">
                  <pic:nvPicPr>
                    <pic:cNvPr id="639" name="Picture 639"/>
                    <pic:cNvPicPr>
                      <a:picLocks noChangeAspect="0" noChangeArrowheads="1"/>
                    </pic:cNvPicPr>
                  </pic:nvPicPr>
                  <pic:blipFill>
                    <a:blip r:embed="rId639">
                      <a:extLst>
                        <a:ext uri="{28A0092B-C50C-407E-A947-70E740481C1C}">
                          <a14:useLocalDpi xmlns:a14="http://schemas.microsoft.com/office/drawing/2010/main" val="0"/>
                        </a:ext>
                      </a:extLst>
                    </a:blip>
                    <a:srcRect/>
                    <a:stretch>
                      <a:fillRect/>
                    </a:stretch>
                  </pic:blipFill>
                  <pic:spPr>
                    <a:xfrm rot="0" flipH="0" flipV="0">
                      <a:off x="0" y="0"/>
                      <a:ext cx="368459" cy="816942"/>
                    </a:xfrm>
                    <a:prstGeom prst="rect">
                      <a:avLst/>
                    </a:prstGeom>
                    <a:noFill/>
                  </pic:spPr>
                </pic:pic>
              </a:graphicData>
            </a:graphic>
          </wp:anchor>
        </w:drawing>
        <w:drawing>
          <wp:anchor simplePos="0" relativeHeight="251659676" behindDoc="1" locked="0" layoutInCell="1" allowOverlap="1">
            <wp:simplePos x="0" y="0"/>
            <wp:positionH relativeFrom="page">
              <wp:posOffset>955954</wp:posOffset>
            </wp:positionH>
            <wp:positionV relativeFrom="line">
              <wp:posOffset>-156541</wp:posOffset>
            </wp:positionV>
            <wp:extent cx="5619174" cy="816236"/>
            <wp:effectExtent l="0" t="0" r="0" b="0"/>
            <wp:wrapNone/>
            <wp:docPr id="640" name="Picture 640"/>
            <wp:cNvGraphicFramePr>
              <a:graphicFrameLocks noChangeAspect="1"/>
            </wp:cNvGraphicFramePr>
            <a:graphic>
              <a:graphicData uri="http://schemas.openxmlformats.org/drawingml/2006/picture">
                <pic:pic xmlns:pic="http://schemas.openxmlformats.org/drawingml/2006/picture">
                  <pic:nvPicPr>
                    <pic:cNvPr id="640" name="Picture 640"/>
                    <pic:cNvPicPr>
                      <a:picLocks noChangeAspect="0" noChangeArrowheads="1"/>
                    </pic:cNvPicPr>
                  </pic:nvPicPr>
                  <pic:blipFill>
                    <a:blip r:embed="rId640">
                      <a:extLst>
                        <a:ext uri="{28A0092B-C50C-407E-A947-70E740481C1C}">
                          <a14:useLocalDpi xmlns:a14="http://schemas.microsoft.com/office/drawing/2010/main" val="0"/>
                        </a:ext>
                      </a:extLst>
                    </a:blip>
                    <a:srcRect/>
                    <a:stretch>
                      <a:fillRect/>
                    </a:stretch>
                  </pic:blipFill>
                  <pic:spPr>
                    <a:xfrm rot="0" flipH="0" flipV="0">
                      <a:off x="0" y="0"/>
                      <a:ext cx="5619174" cy="816236"/>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"Lance"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"Lance"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164" w:space="0"/>
          </w:cols>
          <w:docGrid w:linePitch="360"/>
        </w:sect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引用传递，</w:t>
      </w:r>
      <w:r>
        <w:rPr lang="zh-CN" sz="17" baseline="0" dirty="0">
          <w:jc w:val="left"/>
          <w:rFonts w:ascii="Lucida Console" w:hAnsi="Lucida Console" w:cs="Lucida Console"/>
          <w:color w:val="AA5500"/>
          <w:sz w:val="17"/>
          <w:szCs w:val="17"/>
        </w:rPr>
        <w:t>str3</w:t>
      </w:r>
      <w:r>
        <w:rPr lang="zh-CN" sz="17" baseline="0" dirty="0">
          <w:jc w:val="left"/>
          <w:rFonts w:ascii="新宋体" w:hAnsi="新宋体" w:cs="新宋体"/>
          <w:color w:val="AA5500"/>
          <w:sz w:val="17"/>
          <w:szCs w:val="17"/>
        </w:rPr>
        <w:t>直接指向</w:t>
      </w:r>
      <w:r>
        <w:rPr lang="zh-CN" sz="17" baseline="0" dirty="0">
          <w:jc w:val="left"/>
          <w:rFonts w:ascii="Lucida Console" w:hAnsi="Lucida Console" w:cs="Lucida Console"/>
          <w:color w:val="AA5500"/>
          <w:sz w:val="17"/>
          <w:szCs w:val="17"/>
        </w:rPr>
        <w:t>st2</w:t>
      </w:r>
      <w:r>
        <w:rPr lang="zh-CN" sz="17" baseline="0" dirty="0">
          <w:jc w:val="left"/>
          <w:rFonts w:ascii="新宋体" w:hAnsi="新宋体" w:cs="新宋体"/>
          <w:color w:val="AA5500"/>
          <w:sz w:val="17"/>
          <w:szCs w:val="17"/>
        </w:rPr>
        <w:t>的堆内存地址</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3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641" name="Freeform 6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642" name="Freeform 6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643" name="Freeform 6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644" name="Freeform 6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645" name="Freeform 6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646" name="Freeform 6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647" name="Freeform 6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648" name="Freeform 6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649" name="Freeform 6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650" name="Freeform 6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651" name="Freeform 6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652" name="Freeform 6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-328166</wp:posOffset>
            </wp:positionV>
            <wp:extent cx="5678213" cy="2094483"/>
            <wp:effectExtent l="0" t="0" r="0" b="0"/>
            <wp:wrapNone/>
            <wp:docPr id="653" name="Picture 653"/>
            <wp:cNvGraphicFramePr>
              <a:graphicFrameLocks noChangeAspect="1"/>
            </wp:cNvGraphicFramePr>
            <a:graphic>
              <a:graphicData uri="http://schemas.openxmlformats.org/drawingml/2006/picture">
                <pic:pic xmlns:pic="http://schemas.openxmlformats.org/drawingml/2006/picture">
                  <pic:nvPicPr>
                    <pic:cNvPr id="653" name="Picture 653"/>
                    <pic:cNvPicPr>
                      <a:picLocks noChangeAspect="0" noChangeArrowheads="1"/>
                    </pic:cNvPicPr>
                  </pic:nvPicPr>
                  <pic:blipFill>
                    <a:blip r:embed="rId653">
                      <a:extLst>
                        <a:ext uri="{28A0092B-C50C-407E-A947-70E740481C1C}">
                          <a14:useLocalDpi xmlns:a14="http://schemas.microsoft.com/office/drawing/2010/main" val="0"/>
                        </a:ext>
                      </a:extLst>
                    </a:blip>
                    <a:srcRect/>
                    <a:stretch>
                      <a:fillRect/>
                    </a:stretch>
                  </pic:blipFill>
                  <pic:spPr>
                    <a:xfrm rot="0" flipH="0" flipV="0">
                      <a:off x="0" y="0"/>
                      <a:ext cx="5678213" cy="2094483"/>
                    </a:xfrm>
                    <a:prstGeom prst="rect">
                      <a:avLst/>
                    </a:prstGeom>
                    <a:noFill/>
                  </pic:spPr>
                </pic:pic>
              </a:graphicData>
            </a:graphic>
          </wp:anchor>
        </w:drawing>
        <w:drawing>
          <wp:anchor simplePos="0" relativeHeight="251658608" behindDoc="1" locked="0" layoutInCell="1" allowOverlap="1">
            <wp:simplePos x="0" y="0"/>
            <wp:positionH relativeFrom="page">
              <wp:posOffset>955954</wp:posOffset>
            </wp:positionH>
            <wp:positionV relativeFrom="line">
              <wp:posOffset>-328166</wp:posOffset>
            </wp:positionV>
            <wp:extent cx="368459" cy="2094483"/>
            <wp:effectExtent l="0" t="0" r="0" b="0"/>
            <wp:wrapNone/>
            <wp:docPr id="654" name="Picture 654"/>
            <wp:cNvGraphicFramePr>
              <a:graphicFrameLocks noChangeAspect="1"/>
            </wp:cNvGraphicFramePr>
            <a:graphic>
              <a:graphicData uri="http://schemas.openxmlformats.org/drawingml/2006/picture">
                <pic:pic xmlns:pic="http://schemas.openxmlformats.org/drawingml/2006/picture">
                  <pic:nvPicPr>
                    <pic:cNvPr id="654" name="Picture 654"/>
                    <pic:cNvPicPr>
                      <a:picLocks noChangeAspect="0" noChangeArrowheads="1"/>
                    </pic:cNvPicPr>
                  </pic:nvPicPr>
                  <pic:blipFill>
                    <a:blip r:embed="rId654">
                      <a:extLst>
                        <a:ext uri="{28A0092B-C50C-407E-A947-70E740481C1C}">
                          <a14:useLocalDpi xmlns:a14="http://schemas.microsoft.com/office/drawing/2010/main" val="0"/>
                        </a:ext>
                      </a:extLst>
                    </a:blip>
                    <a:srcRect/>
                    <a:stretch>
                      <a:fillRect/>
                    </a:stretch>
                  </pic:blipFill>
                  <pic:spPr>
                    <a:xfrm rot="0" flipH="0" flipV="0">
                      <a:off x="0" y="0"/>
                      <a:ext cx="368459" cy="2094483"/>
                    </a:xfrm>
                    <a:prstGeom prst="rect">
                      <a:avLst/>
                    </a:prstGeom>
                    <a:noFill/>
                  </pic:spPr>
                </pic:pic>
              </a:graphicData>
            </a:graphic>
          </wp:anchor>
        </w:drawing>
        <w:drawing>
          <wp:anchor simplePos="0" relativeHeight="251658265" behindDoc="1" locked="0" layoutInCell="1" allowOverlap="1">
            <wp:simplePos x="0" y="0"/>
            <wp:positionH relativeFrom="page">
              <wp:posOffset>955954</wp:posOffset>
            </wp:positionH>
            <wp:positionV relativeFrom="line">
              <wp:posOffset>-328166</wp:posOffset>
            </wp:positionV>
            <wp:extent cx="5619174" cy="2083747"/>
            <wp:effectExtent l="0" t="0" r="0" b="0"/>
            <wp:wrapNone/>
            <wp:docPr id="655" name="Picture 655"/>
            <wp:cNvGraphicFramePr>
              <a:graphicFrameLocks noChangeAspect="1"/>
            </wp:cNvGraphicFramePr>
            <a:graphic>
              <a:graphicData uri="http://schemas.openxmlformats.org/drawingml/2006/picture">
                <pic:pic xmlns:pic="http://schemas.openxmlformats.org/drawingml/2006/picture">
                  <pic:nvPicPr>
                    <pic:cNvPr id="655" name="Picture 655"/>
                    <pic:cNvPicPr>
                      <a:picLocks noChangeAspect="0" noChangeArrowheads="1"/>
                    </pic:cNvPicPr>
                  </pic:nvPicPr>
                  <pic:blipFill>
                    <a:blip r:embed="rId655">
                      <a:extLst>
                        <a:ext uri="{28A0092B-C50C-407E-A947-70E740481C1C}">
                          <a14:useLocalDpi xmlns:a14="http://schemas.microsoft.com/office/drawing/2010/main" val="0"/>
                        </a:ext>
                      </a:extLst>
                    </a:blip>
                    <a:srcRect/>
                    <a:stretch>
                      <a:fillRect/>
                    </a:stretch>
                  </pic:blipFill>
                  <pic:spPr>
                    <a:xfrm rot="0" flipH="0" flipV="0">
                      <a:off x="0" y="0"/>
                      <a:ext cx="5619174" cy="2083747"/>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"Lance"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基本数据类型：比较的是基本数据类型的值是否相同</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引用数据类型：比较的是引用数据类型的地址值是否相同</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所以在这里的话：</w:t>
      </w:r>
      <w:r>
        <w:rPr lang="zh-CN" sz="17" baseline="0" dirty="0">
          <w:jc w:val="left"/>
          <w:rFonts w:ascii="Lucida Console" w:hAnsi="Lucida Console" w:cs="Lucida Console"/>
          <w:color w:val="AA5500"/>
          <w:sz w:val="17"/>
          <w:szCs w:val="17"/>
        </w:rPr>
        <w:t>String</w:t>
      </w:r>
      <w:r>
        <w:rPr lang="zh-CN" sz="17" baseline="0" dirty="0">
          <w:jc w:val="left"/>
          <w:rFonts w:ascii="新宋体" w:hAnsi="新宋体" w:cs="新宋体"/>
          <w:color w:val="AA5500"/>
          <w:sz w:val="17"/>
          <w:szCs w:val="17"/>
        </w:rPr>
        <w:t>类对象</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比较，比较的是地址，而不是内容</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str2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str3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str2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str4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615"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49" behindDoc="0" locked="0" layoutInCell="1" allowOverlap="1">
            <wp:simplePos x="0" y="0"/>
            <wp:positionH relativeFrom="page">
              <wp:posOffset>997242</wp:posOffset>
            </wp:positionH>
            <wp:positionV relativeFrom="paragraph">
              <wp:posOffset>-404855</wp:posOffset>
            </wp:positionV>
            <wp:extent cx="5136361" cy="2525298"/>
            <wp:effectExtent l="0" t="0" r="0" b="0"/>
            <wp:wrapNone/>
            <wp:docPr id="656" name="Picture 656"/>
            <wp:cNvGraphicFramePr>
              <a:graphicFrameLocks noChangeAspect="1"/>
            </wp:cNvGraphicFramePr>
            <a:graphic>
              <a:graphicData uri="http://schemas.openxmlformats.org/drawingml/2006/picture">
                <pic:pic xmlns:pic="http://schemas.openxmlformats.org/drawingml/2006/picture">
                  <pic:nvPicPr>
                    <pic:cNvPr id="656" name="Picture 656"/>
                    <pic:cNvPicPr>
                      <a:picLocks noChangeAspect="0" noChangeArrowheads="1"/>
                    </pic:cNvPicPr>
                  </pic:nvPicPr>
                  <pic:blipFill>
                    <a:blip r:embed="rId656">
                      <a:extLst>
                        <a:ext uri="{28A0092B-C50C-407E-A947-70E740481C1C}">
                          <a14:useLocalDpi xmlns:a14="http://schemas.microsoft.com/office/drawing/2010/main" val="0"/>
                        </a:ext>
                      </a:extLst>
                    </a:blip>
                    <a:srcRect/>
                    <a:stretch>
                      <a:fillRect/>
                    </a:stretch>
                  </pic:blipFill>
                  <pic:spPr>
                    <a:xfrm rot="0" flipH="0" flipV="0">
                      <a:off x="0" y="0"/>
                      <a:ext cx="5136361" cy="2525298"/>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9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114" w:space="135"/>
            <w:col w:w="1225" w:space="0"/>
          </w:cols>
          <w:docGrid w:linePitch="360"/>
        </w:sectPr>
        <w:spacing w:before="0" w:after="0" w:line="265" w:lineRule="exact"/>
        <w:ind w:left="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内存图分析</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4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450" w:lineRule="exact"/>
        <w:ind w:left="990" w:right="2154" w:firstLine="0"/>
      </w:pPr>
      <w:r/>
      <w:r>
        <w:rPr lang="zh-CN" sz="19" baseline="0" dirty="0">
          <w:jc w:val="left"/>
          <w:rFonts w:ascii="微软雅黑" w:hAnsi="微软雅黑" w:cs="微软雅黑"/>
          <w:color w:val="333333"/>
          <w:sz w:val="19"/>
          <w:szCs w:val="19"/>
        </w:rPr>
        <w:t>可能这里还是不够明显，构造方法实例化方式的内存图：</w:t>
      </w:r>
      <w:r>
        <w:rPr lang="zh-CN" sz="19" baseline="0" dirty="0">
          <w:jc w:val="left"/>
          <w:rFonts w:ascii="宋体" w:hAnsi="宋体" w:cs="宋体"/>
          <w:color w:val="333333"/>
          <w:spacing w:val="-13"/>
          <w:sz w:val="19"/>
          <w:szCs w:val="19"/>
        </w:rPr>
        <w:t>String str =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2"/>
          <w:sz w:val="19"/>
          <w:szCs w:val="19"/>
        </w:rPr>
        <w:t>w String("Hello");</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首先：</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56" behindDoc="0" locked="0" layoutInCell="1" allowOverlap="1">
            <wp:simplePos x="0" y="0"/>
            <wp:positionH relativeFrom="page">
              <wp:posOffset>997242</wp:posOffset>
            </wp:positionH>
            <wp:positionV relativeFrom="paragraph">
              <wp:posOffset>-230659</wp:posOffset>
            </wp:positionV>
            <wp:extent cx="3535417" cy="2001179"/>
            <wp:effectExtent l="0" t="0" r="0" b="0"/>
            <wp:wrapNone/>
            <wp:docPr id="657" name="Picture 657"/>
            <wp:cNvGraphicFramePr>
              <a:graphicFrameLocks noChangeAspect="1"/>
            </wp:cNvGraphicFramePr>
            <a:graphic>
              <a:graphicData uri="http://schemas.openxmlformats.org/drawingml/2006/picture">
                <pic:pic xmlns:pic="http://schemas.openxmlformats.org/drawingml/2006/picture">
                  <pic:nvPicPr>
                    <pic:cNvPr id="657" name="Picture 657"/>
                    <pic:cNvPicPr>
                      <a:picLocks noChangeAspect="0" noChangeArrowheads="1"/>
                    </pic:cNvPicPr>
                  </pic:nvPicPr>
                  <pic:blipFill>
                    <a:blip r:embed="rId657">
                      <a:extLst>
                        <a:ext uri="{28A0092B-C50C-407E-A947-70E740481C1C}">
                          <a14:useLocalDpi xmlns:a14="http://schemas.microsoft.com/office/drawing/2010/main" val="0"/>
                        </a:ext>
                      </a:extLst>
                    </a:blip>
                    <a:srcRect/>
                    <a:stretch>
                      <a:fillRect/>
                    </a:stretch>
                  </pic:blipFill>
                  <pic:spPr>
                    <a:xfrm rot="0" flipH="0" flipV="0">
                      <a:off x="0" y="0"/>
                      <a:ext cx="3535417" cy="2001179"/>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after="22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当我们再一次的</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一个</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对象时：</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64" behindDoc="0" locked="0" layoutInCell="1" allowOverlap="1">
            <wp:simplePos x="0" y="0"/>
            <wp:positionH relativeFrom="page">
              <wp:posOffset>997242</wp:posOffset>
            </wp:positionH>
            <wp:positionV relativeFrom="paragraph">
              <wp:posOffset>-244146</wp:posOffset>
            </wp:positionV>
            <wp:extent cx="3868947" cy="1791532"/>
            <wp:effectExtent l="0" t="0" r="0" b="0"/>
            <wp:wrapNone/>
            <wp:docPr id="658" name="Picture 658"/>
            <wp:cNvGraphicFramePr>
              <a:graphicFrameLocks noChangeAspect="1"/>
            </wp:cNvGraphicFramePr>
            <a:graphic>
              <a:graphicData uri="http://schemas.openxmlformats.org/drawingml/2006/picture">
                <pic:pic xmlns:pic="http://schemas.openxmlformats.org/drawingml/2006/picture">
                  <pic:nvPicPr>
                    <pic:cNvPr id="658" name="Picture 658"/>
                    <pic:cNvPicPr>
                      <a:picLocks noChangeAspect="0" noChangeArrowheads="1"/>
                    </pic:cNvPicPr>
                  </pic:nvPicPr>
                  <pic:blipFill>
                    <a:blip r:embed="rId658">
                      <a:extLst>
                        <a:ext uri="{28A0092B-C50C-407E-A947-70E740481C1C}">
                          <a14:useLocalDpi xmlns:a14="http://schemas.microsoft.com/office/drawing/2010/main" val="0"/>
                        </a:ext>
                      </a:extLst>
                    </a:blip>
                    <a:srcRect/>
                    <a:stretch>
                      <a:fillRect/>
                    </a:stretch>
                  </pic:blipFill>
                  <pic:spPr>
                    <a:xfrm rot="0" flipH="0" flipV="0">
                      <a:off x="0" y="0"/>
                      <a:ext cx="3868947" cy="1791532"/>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after="5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4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660" name="Freeform 6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661" name="Freeform 6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662" name="Freeform 6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663" name="Freeform 6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664" name="Freeform 6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665" name="Freeform 6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666" name="Freeform 6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667" name="Freeform 6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668" name="Freeform 6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669" name="Freeform 6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670" name="Freeform 6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671" name="Freeform 6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23" w:after="0" w:line="257" w:lineRule="exact"/>
        <w:ind w:left="990" w:right="0" w:firstLine="0"/>
      </w:pPr>
      <w:r/>
      <w:r>
        <w:rPr lang="zh-CN" sz="19" baseline="0" dirty="0">
          <w:jc w:val="left"/>
          <w:rFonts w:ascii="微软雅黑" w:hAnsi="微软雅黑" w:cs="微软雅黑"/>
          <w:color w:val="333333"/>
          <w:sz w:val="19"/>
          <w:szCs w:val="19"/>
        </w:rPr>
        <w:t>【字符串常量池】</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990" w:right="959" w:firstLine="0"/>
      </w:pPr>
      <w:r/>
      <w:r>
        <w:rPr lang="zh-CN" sz="19" baseline="0" dirty="0">
          <w:jc w:val="left"/>
          <w:rFonts w:ascii="微软雅黑" w:hAnsi="微软雅黑" w:cs="微软雅黑"/>
          <w:color w:val="333333"/>
          <w:sz w:val="19"/>
          <w:szCs w:val="19"/>
        </w:rPr>
        <w:t>在字符串中，如果采用直接赋值的方式（</w:t>
      </w:r>
      <w:r>
        <w:rPr lang="zh-CN" sz="19" baseline="0" dirty="0">
          <w:jc w:val="left"/>
          <w:rFonts w:ascii="宋体" w:hAnsi="宋体" w:cs="宋体"/>
          <w:color w:val="333333"/>
          <w:spacing w:val="-5"/>
          <w:sz w:val="19"/>
          <w:szCs w:val="19"/>
        </w:rPr>
        <w:t>String str="Lance"</w:t>
      </w:r>
      <w:r>
        <w:rPr lang="zh-CN" sz="19" baseline="0" dirty="0">
          <w:jc w:val="left"/>
          <w:rFonts w:ascii="微软雅黑" w:hAnsi="微软雅黑" w:cs="微软雅黑"/>
          <w:color w:val="333333"/>
          <w:sz w:val="19"/>
          <w:szCs w:val="19"/>
        </w:rPr>
        <w:t>）进行对象的实例化，则会将匿名对象</w:t>
      </w:r>
      <w:r>
        <w:rPr>
          <w:rFonts w:ascii="Times New Roman" w:hAnsi="Times New Roman" w:cs="Times New Roman"/>
          <w:sz w:val="19"/>
          <w:szCs w:val="19"/>
        </w:rPr>
        <w:t> </w:t>
      </w:r>
      <w:r/>
      <w:r>
        <w:rPr lang="zh-CN" sz="19" baseline="0" dirty="0">
          <w:jc w:val="left"/>
          <w:rFonts w:ascii="宋体" w:hAnsi="宋体" w:cs="宋体"/>
          <w:color w:val="333333"/>
          <w:spacing w:val="-27"/>
          <w:sz w:val="19"/>
          <w:szCs w:val="19"/>
        </w:rPr>
        <w:t>“Lance”</w:t>
      </w:r>
      <w:r>
        <w:rPr lang="zh-CN" sz="19" baseline="0" dirty="0">
          <w:jc w:val="left"/>
          <w:rFonts w:ascii="微软雅黑" w:hAnsi="微软雅黑" w:cs="微软雅黑"/>
          <w:color w:val="333333"/>
          <w:sz w:val="19"/>
          <w:szCs w:val="19"/>
        </w:rPr>
        <w:t>放入对象池，每当下一次对不同的对象进行直接赋值的时候会直接利用池中原有的匿名对象，我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们可以用对象手工入池；</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2" behindDoc="1" locked="0" layoutInCell="1" allowOverlap="1">
            <wp:simplePos x="0" y="0"/>
            <wp:positionH relativeFrom="page">
              <wp:posOffset>963889</wp:posOffset>
            </wp:positionH>
            <wp:positionV relativeFrom="line">
              <wp:posOffset>-167655</wp:posOffset>
            </wp:positionV>
            <wp:extent cx="5641423" cy="886237"/>
            <wp:effectExtent l="0" t="0" r="0" b="0"/>
            <wp:wrapNone/>
            <wp:docPr id="672" name="Freeform 672"/>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92"/>
                            <a:pt x="805" y="1157635"/>
                            <a:pt x="2416" y="1161530"/>
                          </a:cubicBezTo>
                          <a:cubicBezTo>
                            <a:pt x="4028" y="1165449"/>
                            <a:pt x="6322" y="1168822"/>
                            <a:pt x="9298" y="1171848"/>
                          </a:cubicBezTo>
                          <a:cubicBezTo>
                            <a:pt x="12275" y="1174800"/>
                            <a:pt x="15709" y="1177082"/>
                            <a:pt x="19599" y="1178694"/>
                          </a:cubicBezTo>
                          <a:cubicBezTo>
                            <a:pt x="23489" y="1180282"/>
                            <a:pt x="27539" y="1181100"/>
                            <a:pt x="31750" y="1181100"/>
                          </a:cubicBezTo>
                          <a:lnTo>
                            <a:pt x="7486650" y="1181100"/>
                          </a:lnTo>
                          <a:cubicBezTo>
                            <a:pt x="7490859" y="1181100"/>
                            <a:pt x="7494909" y="1180282"/>
                            <a:pt x="7498798" y="1178694"/>
                          </a:cubicBezTo>
                          <a:cubicBezTo>
                            <a:pt x="7502690" y="1177082"/>
                            <a:pt x="7506123" y="1174800"/>
                            <a:pt x="7509099" y="1171848"/>
                          </a:cubicBezTo>
                          <a:cubicBezTo>
                            <a:pt x="7512076" y="1168822"/>
                            <a:pt x="7514370" y="1165449"/>
                            <a:pt x="7515981" y="1161530"/>
                          </a:cubicBezTo>
                          <a:cubicBezTo>
                            <a:pt x="7517593" y="1157635"/>
                            <a:pt x="7518400" y="1153592"/>
                            <a:pt x="7518400" y="1149350"/>
                          </a:cubicBezTo>
                          <a:lnTo>
                            <a:pt x="7518400" y="31750"/>
                          </a:lnTo>
                          <a:cubicBezTo>
                            <a:pt x="7518400" y="27559"/>
                            <a:pt x="7517593" y="23565"/>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1" behindDoc="1" locked="0" layoutInCell="1" allowOverlap="1">
            <wp:simplePos x="0" y="0"/>
            <wp:positionH relativeFrom="page">
              <wp:posOffset>963889</wp:posOffset>
            </wp:positionH>
            <wp:positionV relativeFrom="line">
              <wp:posOffset>-167655</wp:posOffset>
            </wp:positionV>
            <wp:extent cx="5641423" cy="886237"/>
            <wp:effectExtent l="0" t="0" r="0" b="0"/>
            <wp:wrapNone/>
            <wp:docPr id="673" name="Freeform 673"/>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92"/>
                            <a:pt x="805" y="1157635"/>
                            <a:pt x="2416" y="1161530"/>
                          </a:cubicBezTo>
                          <a:cubicBezTo>
                            <a:pt x="4028" y="1165449"/>
                            <a:pt x="6322" y="1168822"/>
                            <a:pt x="9298" y="1171848"/>
                          </a:cubicBezTo>
                          <a:cubicBezTo>
                            <a:pt x="12275" y="1174800"/>
                            <a:pt x="15709" y="1177082"/>
                            <a:pt x="19599" y="1178694"/>
                          </a:cubicBezTo>
                          <a:cubicBezTo>
                            <a:pt x="23489" y="1180282"/>
                            <a:pt x="27539" y="1181100"/>
                            <a:pt x="31750" y="1181100"/>
                          </a:cubicBezTo>
                          <a:lnTo>
                            <a:pt x="7486650" y="1181100"/>
                          </a:lnTo>
                          <a:cubicBezTo>
                            <a:pt x="7490859" y="1181100"/>
                            <a:pt x="7494909" y="1180282"/>
                            <a:pt x="7498798" y="1178694"/>
                          </a:cubicBezTo>
                          <a:cubicBezTo>
                            <a:pt x="7502690" y="1177082"/>
                            <a:pt x="7506123" y="1174800"/>
                            <a:pt x="7509099" y="1171848"/>
                          </a:cubicBezTo>
                          <a:cubicBezTo>
                            <a:pt x="7512076" y="1168822"/>
                            <a:pt x="7514370" y="1165449"/>
                            <a:pt x="7515981" y="1161530"/>
                          </a:cubicBezTo>
                          <a:cubicBezTo>
                            <a:pt x="7517593" y="1157635"/>
                            <a:pt x="7518400" y="1153592"/>
                            <a:pt x="7518400" y="1149350"/>
                          </a:cubicBezTo>
                          <a:lnTo>
                            <a:pt x="7518400" y="31750"/>
                          </a:lnTo>
                          <a:cubicBezTo>
                            <a:pt x="7518400" y="27559"/>
                            <a:pt x="7517593" y="23565"/>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82" behindDoc="1" locked="0" layoutInCell="1" allowOverlap="1">
            <wp:simplePos x="0" y="0"/>
            <wp:positionH relativeFrom="page">
              <wp:posOffset>955954</wp:posOffset>
            </wp:positionH>
            <wp:positionV relativeFrom="line">
              <wp:posOffset>-156536</wp:posOffset>
            </wp:positionV>
            <wp:extent cx="292223" cy="887387"/>
            <wp:effectExtent l="0" t="0" r="0" b="0"/>
            <wp:wrapNone/>
            <wp:docPr id="674" name="Picture 674"/>
            <wp:cNvGraphicFramePr>
              <a:graphicFrameLocks noChangeAspect="1"/>
            </wp:cNvGraphicFramePr>
            <a:graphic>
              <a:graphicData uri="http://schemas.openxmlformats.org/drawingml/2006/picture">
                <pic:pic xmlns:pic="http://schemas.openxmlformats.org/drawingml/2006/picture">
                  <pic:nvPicPr>
                    <pic:cNvPr id="674" name="Picture 674"/>
                    <pic:cNvPicPr>
                      <a:picLocks noChangeAspect="0" noChangeArrowheads="1"/>
                    </pic:cNvPicPr>
                  </pic:nvPicPr>
                  <pic:blipFill>
                    <a:blip r:embed="rId674">
                      <a:extLst>
                        <a:ext uri="{28A0092B-C50C-407E-A947-70E740481C1C}">
                          <a14:useLocalDpi xmlns:a14="http://schemas.microsoft.com/office/drawing/2010/main" val="0"/>
                        </a:ext>
                      </a:extLst>
                    </a:blip>
                    <a:srcRect/>
                    <a:stretch>
                      <a:fillRect/>
                    </a:stretch>
                  </pic:blipFill>
                  <pic:spPr>
                    <a:xfrm rot="0" flipH="0" flipV="0">
                      <a:off x="0" y="0"/>
                      <a:ext cx="292223" cy="887387"/>
                    </a:xfrm>
                    <a:prstGeom prst="rect">
                      <a:avLst/>
                    </a:prstGeom>
                    <a:noFill/>
                  </pic:spPr>
                </pic:pic>
              </a:graphicData>
            </a:graphic>
          </wp:anchor>
        </w:drawing>
        <w:drawing>
          <wp:anchor simplePos="0" relativeHeight="251658309" behindDoc="1" locked="0" layoutInCell="1" allowOverlap="1">
            <wp:simplePos x="0" y="0"/>
            <wp:positionH relativeFrom="page">
              <wp:posOffset>968654</wp:posOffset>
            </wp:positionH>
            <wp:positionV relativeFrom="line">
              <wp:posOffset>-143831</wp:posOffset>
            </wp:positionV>
            <wp:extent cx="5593776" cy="857648"/>
            <wp:effectExtent l="0" t="0" r="0" b="0"/>
            <wp:wrapNone/>
            <wp:docPr id="675" name="Freeform 675"/>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968654</wp:posOffset>
            </wp:positionH>
            <wp:positionV relativeFrom="line">
              <wp:posOffset>-143831</wp:posOffset>
            </wp:positionV>
            <wp:extent cx="5593776" cy="857648"/>
            <wp:effectExtent l="0" t="0" r="0" b="0"/>
            <wp:wrapNone/>
            <wp:docPr id="676" name="Freeform 676"/>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"Lance"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intern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对匿名对象</w:t>
      </w:r>
      <w:r>
        <w:rPr lang="zh-CN" sz="17" baseline="0" dirty="0">
          <w:jc w:val="left"/>
          <w:rFonts w:ascii="Lucida Console" w:hAnsi="Lucida Console" w:cs="Lucida Console"/>
          <w:color w:val="AA5500"/>
          <w:sz w:val="17"/>
          <w:szCs w:val="17"/>
        </w:rPr>
        <w:t>"hello"</w:t>
      </w:r>
      <w:r>
        <w:rPr lang="zh-CN" sz="17" baseline="0" dirty="0">
          <w:jc w:val="left"/>
          <w:rFonts w:ascii="新宋体" w:hAnsi="新宋体" w:cs="新宋体"/>
          <w:color w:val="AA5500"/>
          <w:sz w:val="17"/>
          <w:szCs w:val="17"/>
        </w:rPr>
        <w:t>进行手工入池操作</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"Lance"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03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【两种实例化方式的区别】</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直接赋值（</w:t>
      </w:r>
      <w:r>
        <w:rPr lang="zh-CN" sz="19" baseline="0" dirty="0">
          <w:jc w:val="left"/>
          <w:rFonts w:ascii="宋体" w:hAnsi="宋体" w:cs="宋体"/>
          <w:color w:val="333333"/>
          <w:spacing w:val="-14"/>
          <w:sz w:val="19"/>
          <w:szCs w:val="19"/>
        </w:rPr>
        <w:t>String str = "hello"</w:t>
      </w:r>
      <w:r>
        <w:rPr lang="zh-CN" sz="19" baseline="0" dirty="0">
          <w:jc w:val="left"/>
          <w:rFonts w:ascii="微软雅黑" w:hAnsi="微软雅黑" w:cs="微软雅黑"/>
          <w:color w:val="333333"/>
          <w:sz w:val="19"/>
          <w:szCs w:val="19"/>
        </w:rPr>
        <w:t>）：只开辟一块堆内存空间，并且会自动入池，不会产生垃圾。</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150" w:right="1026" w:firstLine="0"/>
        <w:jc w:val="right"/>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构造方法（</w:t>
      </w:r>
      <w:r>
        <w:rPr lang="zh-CN" sz="19" baseline="0" dirty="0">
          <w:jc w:val="left"/>
          <w:rFonts w:ascii="宋体" w:hAnsi="宋体" w:cs="宋体"/>
          <w:color w:val="333333"/>
          <w:spacing w:val="-10"/>
          <w:sz w:val="19"/>
          <w:szCs w:val="19"/>
        </w:rPr>
        <w:t>String str=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2"/>
          <w:sz w:val="19"/>
          <w:szCs w:val="19"/>
        </w:rPr>
        <w:t>w String("hello");</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会开辟两块堆内存空间，其中一块堆内存会变成垃圾</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230" w:right="946" w:firstLine="210"/>
      </w:pPr>
      <w:r/>
      <w:r>
        <w:rPr lang="zh-CN" sz="19" baseline="0" dirty="0">
          <w:jc w:val="left"/>
          <w:rFonts w:ascii="微软雅黑" w:hAnsi="微软雅黑" w:cs="微软雅黑"/>
          <w:color w:val="333333"/>
          <w:sz w:val="19"/>
          <w:szCs w:val="19"/>
        </w:rPr>
        <w:t>被系统回收，而且不能够自动入池，需要通过</w:t>
      </w:r>
      <w:r>
        <w:rPr lang="zh-CN" sz="19" baseline="0" dirty="0">
          <w:jc w:val="left"/>
          <w:rFonts w:ascii="宋体" w:hAnsi="宋体" w:cs="宋体"/>
          <w:color w:val="333333"/>
          <w:spacing w:val="-13"/>
          <w:sz w:val="19"/>
          <w:szCs w:val="19"/>
        </w:rPr>
        <w:t>public String intern();</w:t>
      </w:r>
      <w:r>
        <w:rPr lang="zh-CN" sz="19" baseline="0" dirty="0">
          <w:jc w:val="left"/>
          <w:rFonts w:ascii="微软雅黑" w:hAnsi="微软雅黑" w:cs="微软雅黑"/>
          <w:color w:val="333333"/>
          <w:sz w:val="19"/>
          <w:szCs w:val="19"/>
        </w:rPr>
        <w:t>方法进行手工入池。</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在开发的过程中不会采用构造方法进行字符串的实例化。</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【避免空指向】</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10" w:after="0" w:line="375" w:lineRule="exact"/>
        <w:ind w:left="990" w:right="946" w:firstLine="0"/>
      </w:pPr>
      <w:r/>
      <w:r>
        <w:rPr lang="zh-CN" sz="19" baseline="0" dirty="0">
          <w:jc w:val="left"/>
          <w:rFonts w:ascii="微软雅黑" w:hAnsi="微软雅黑" w:cs="微软雅黑"/>
          <w:color w:val="333333"/>
          <w:sz w:val="19"/>
          <w:szCs w:val="19"/>
        </w:rPr>
        <w:t>首先了解：</w:t>
      </w:r>
      <w:r>
        <w:rPr lang="zh-CN" sz="19" baseline="0" dirty="0">
          <w:jc w:val="left"/>
          <w:rFonts w:ascii="宋体" w:hAnsi="宋体" w:cs="宋体"/>
          <w:color w:val="333333"/>
          <w:spacing w:val="-14"/>
          <w:sz w:val="19"/>
          <w:szCs w:val="19"/>
        </w:rPr>
        <w:t> == </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4"/>
          <w:sz w:val="19"/>
          <w:szCs w:val="19"/>
        </w:rPr>
        <w:t>public boolean equals()</w:t>
      </w:r>
      <w:r>
        <w:rPr lang="zh-CN" sz="19" baseline="0" dirty="0">
          <w:jc w:val="left"/>
          <w:rFonts w:ascii="微软雅黑" w:hAnsi="微软雅黑" w:cs="微软雅黑"/>
          <w:color w:val="333333"/>
          <w:sz w:val="19"/>
          <w:szCs w:val="19"/>
        </w:rPr>
        <w:t>比较字符串的区别</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w:t>
      </w:r>
      <w:r>
        <w:rPr lang="zh-CN" sz="19" baseline="0" dirty="0">
          <w:jc w:val="left"/>
          <w:rFonts w:ascii="微软雅黑" w:hAnsi="微软雅黑" w:cs="微软雅黑"/>
          <w:color w:val="333333"/>
          <w:sz w:val="19"/>
          <w:szCs w:val="19"/>
        </w:rPr>
        <w:t>在对字符串比较的时候，对比的是内存地址，而</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比较的是字符串内容，在开发的过程中，</w:t>
      </w:r>
      <w:r>
        <w:rPr>
          <w:rFonts w:ascii="Times New Roman" w:hAnsi="Times New Roman" w:cs="Times New Roman"/>
          <w:sz w:val="19"/>
          <w:szCs w:val="19"/>
        </w:rPr>
        <w:t> </w:t>
      </w:r>
      <w:r/>
      <w:r>
        <w:rPr lang="zh-CN" sz="19" baseline="0" dirty="0">
          <w:jc w:val="left"/>
          <w:rFonts w:ascii="宋体" w:hAnsi="宋体" w:cs="宋体"/>
          <w:color w:val="333333"/>
          <w:spacing w:val="-6"/>
          <w:sz w:val="19"/>
          <w:szCs w:val="19"/>
        </w:rPr>
        <w:t>equals()</w:t>
      </w:r>
      <w:r>
        <w:rPr lang="zh-CN" sz="19" baseline="0" dirty="0">
          <w:jc w:val="left"/>
          <w:rFonts w:ascii="微软雅黑" w:hAnsi="微软雅黑" w:cs="微软雅黑"/>
          <w:color w:val="333333"/>
          <w:sz w:val="19"/>
          <w:szCs w:val="19"/>
        </w:rPr>
        <w:t>通过接受参数，可以避免空指向。</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89" behindDoc="1" locked="0" layoutInCell="1" allowOverlap="1">
            <wp:simplePos x="0" y="0"/>
            <wp:positionH relativeFrom="page">
              <wp:posOffset>963889</wp:posOffset>
            </wp:positionH>
            <wp:positionV relativeFrom="line">
              <wp:posOffset>-167654</wp:posOffset>
            </wp:positionV>
            <wp:extent cx="5641423" cy="1229296"/>
            <wp:effectExtent l="0" t="0" r="0" b="0"/>
            <wp:wrapNone/>
            <wp:docPr id="677" name="Freeform 677"/>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92"/>
                            <a:pt x="805" y="1614835"/>
                            <a:pt x="2416" y="1618730"/>
                          </a:cubicBezTo>
                          <a:cubicBezTo>
                            <a:pt x="4028" y="1622649"/>
                            <a:pt x="6322" y="1626047"/>
                            <a:pt x="9298" y="1629048"/>
                          </a:cubicBezTo>
                          <a:cubicBezTo>
                            <a:pt x="12275" y="1632000"/>
                            <a:pt x="15709" y="1634282"/>
                            <a:pt x="19599" y="1635894"/>
                          </a:cubicBezTo>
                          <a:cubicBezTo>
                            <a:pt x="23489" y="1637482"/>
                            <a:pt x="27539" y="1638300"/>
                            <a:pt x="31750" y="1638300"/>
                          </a:cubicBezTo>
                          <a:lnTo>
                            <a:pt x="7486650" y="1638300"/>
                          </a:lnTo>
                          <a:cubicBezTo>
                            <a:pt x="7490859" y="1638300"/>
                            <a:pt x="7494909" y="1637482"/>
                            <a:pt x="7498798" y="1635894"/>
                          </a:cubicBezTo>
                          <a:cubicBezTo>
                            <a:pt x="7502690" y="1634282"/>
                            <a:pt x="7506123" y="1632000"/>
                            <a:pt x="7509099" y="1629048"/>
                          </a:cubicBezTo>
                          <a:cubicBezTo>
                            <a:pt x="7512076" y="1626047"/>
                            <a:pt x="7514370" y="1622649"/>
                            <a:pt x="7515981" y="1618730"/>
                          </a:cubicBezTo>
                          <a:cubicBezTo>
                            <a:pt x="7517593" y="1614835"/>
                            <a:pt x="7518400" y="1610792"/>
                            <a:pt x="7518400" y="1606550"/>
                          </a:cubicBezTo>
                          <a:lnTo>
                            <a:pt x="7518400" y="31750"/>
                          </a:lnTo>
                          <a:cubicBezTo>
                            <a:pt x="7518400" y="27559"/>
                            <a:pt x="7517593" y="23565"/>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8" behindDoc="1" locked="0" layoutInCell="1" allowOverlap="1">
            <wp:simplePos x="0" y="0"/>
            <wp:positionH relativeFrom="page">
              <wp:posOffset>963889</wp:posOffset>
            </wp:positionH>
            <wp:positionV relativeFrom="line">
              <wp:posOffset>-167654</wp:posOffset>
            </wp:positionV>
            <wp:extent cx="5641423" cy="1229296"/>
            <wp:effectExtent l="0" t="0" r="0" b="0"/>
            <wp:wrapNone/>
            <wp:docPr id="678" name="Freeform 678"/>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92"/>
                            <a:pt x="805" y="1614835"/>
                            <a:pt x="2416" y="1618730"/>
                          </a:cubicBezTo>
                          <a:cubicBezTo>
                            <a:pt x="4028" y="1622649"/>
                            <a:pt x="6322" y="1626047"/>
                            <a:pt x="9298" y="1629048"/>
                          </a:cubicBezTo>
                          <a:cubicBezTo>
                            <a:pt x="12275" y="1632000"/>
                            <a:pt x="15709" y="1634282"/>
                            <a:pt x="19599" y="1635894"/>
                          </a:cubicBezTo>
                          <a:cubicBezTo>
                            <a:pt x="23489" y="1637482"/>
                            <a:pt x="27539" y="1638300"/>
                            <a:pt x="31750" y="1638300"/>
                          </a:cubicBezTo>
                          <a:lnTo>
                            <a:pt x="7486650" y="1638300"/>
                          </a:lnTo>
                          <a:cubicBezTo>
                            <a:pt x="7490859" y="1638300"/>
                            <a:pt x="7494909" y="1637482"/>
                            <a:pt x="7498798" y="1635894"/>
                          </a:cubicBezTo>
                          <a:cubicBezTo>
                            <a:pt x="7502690" y="1634282"/>
                            <a:pt x="7506123" y="1632000"/>
                            <a:pt x="7509099" y="1629048"/>
                          </a:cubicBezTo>
                          <a:cubicBezTo>
                            <a:pt x="7512076" y="1626047"/>
                            <a:pt x="7514370" y="1622649"/>
                            <a:pt x="7515981" y="1618730"/>
                          </a:cubicBezTo>
                          <a:cubicBezTo>
                            <a:pt x="7517593" y="1614835"/>
                            <a:pt x="7518400" y="1610792"/>
                            <a:pt x="7518400" y="1606550"/>
                          </a:cubicBezTo>
                          <a:lnTo>
                            <a:pt x="7518400" y="31750"/>
                          </a:lnTo>
                          <a:cubicBezTo>
                            <a:pt x="7518400" y="27559"/>
                            <a:pt x="7517593" y="23565"/>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12" behindDoc="1" locked="0" layoutInCell="1" allowOverlap="1">
            <wp:simplePos x="0" y="0"/>
            <wp:positionH relativeFrom="page">
              <wp:posOffset>955954</wp:posOffset>
            </wp:positionH>
            <wp:positionV relativeFrom="line">
              <wp:posOffset>-156530</wp:posOffset>
            </wp:positionV>
            <wp:extent cx="292223" cy="1235099"/>
            <wp:effectExtent l="0" t="0" r="0" b="0"/>
            <wp:wrapNone/>
            <wp:docPr id="679" name="Picture 679"/>
            <wp:cNvGraphicFramePr>
              <a:graphicFrameLocks noChangeAspect="1"/>
            </wp:cNvGraphicFramePr>
            <a:graphic>
              <a:graphicData uri="http://schemas.openxmlformats.org/drawingml/2006/picture">
                <pic:pic xmlns:pic="http://schemas.openxmlformats.org/drawingml/2006/picture">
                  <pic:nvPicPr>
                    <pic:cNvPr id="679" name="Picture 679"/>
                    <pic:cNvPicPr>
                      <a:picLocks noChangeAspect="0" noChangeArrowheads="1"/>
                    </pic:cNvPicPr>
                  </pic:nvPicPr>
                  <pic:blipFill>
                    <a:blip r:embed="rId679">
                      <a:extLst>
                        <a:ext uri="{28A0092B-C50C-407E-A947-70E740481C1C}">
                          <a14:useLocalDpi xmlns:a14="http://schemas.microsoft.com/office/drawing/2010/main" val="0"/>
                        </a:ext>
                      </a:extLst>
                    </a:blip>
                    <a:srcRect/>
                    <a:stretch>
                      <a:fillRect/>
                    </a:stretch>
                  </pic:blipFill>
                  <pic:spPr>
                    <a:xfrm rot="0" flipH="0" flipV="0">
                      <a:off x="0" y="0"/>
                      <a:ext cx="292223" cy="1235099"/>
                    </a:xfrm>
                    <a:prstGeom prst="rect">
                      <a:avLst/>
                    </a:prstGeom>
                    <a:noFill/>
                  </pic:spPr>
                </pic:pic>
              </a:graphicData>
            </a:graphic>
          </wp:anchor>
        </w:drawing>
        <w:drawing>
          <wp:anchor simplePos="0" relativeHeight="251658488" behindDoc="1" locked="0" layoutInCell="1" allowOverlap="1">
            <wp:simplePos x="0" y="0"/>
            <wp:positionH relativeFrom="page">
              <wp:posOffset>968654</wp:posOffset>
            </wp:positionH>
            <wp:positionV relativeFrom="line">
              <wp:posOffset>-143830</wp:posOffset>
            </wp:positionV>
            <wp:extent cx="5593776" cy="1200708"/>
            <wp:effectExtent l="0" t="0" r="0" b="0"/>
            <wp:wrapNone/>
            <wp:docPr id="680" name="Freeform 680"/>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0" behindDoc="1" locked="0" layoutInCell="1" allowOverlap="1">
            <wp:simplePos x="0" y="0"/>
            <wp:positionH relativeFrom="page">
              <wp:posOffset>968654</wp:posOffset>
            </wp:positionH>
            <wp:positionV relativeFrom="line">
              <wp:posOffset>-143830</wp:posOffset>
            </wp:positionV>
            <wp:extent cx="5593776" cy="1200708"/>
            <wp:effectExtent l="0" t="0" r="0" b="0"/>
            <wp:wrapNone/>
            <wp:docPr id="681" name="Freeform 681"/>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此时会出现空指向异常</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此时</w:t>
      </w:r>
      <w:r>
        <w:rPr lang="zh-CN" sz="17" baseline="0" dirty="0">
          <w:jc w:val="left"/>
          <w:rFonts w:ascii="Lucida Console" w:hAnsi="Lucida Console" w:cs="Lucida Console"/>
          <w:color w:val="AA5500"/>
          <w:sz w:val="17"/>
          <w:szCs w:val="17"/>
        </w:rPr>
        <w:t>equals</w:t>
      </w:r>
      <w:r>
        <w:rPr lang="zh-CN" sz="17" baseline="0" dirty="0">
          <w:jc w:val="left"/>
          <w:rFonts w:ascii="新宋体" w:hAnsi="新宋体" w:cs="新宋体"/>
          <w:color w:val="AA5500"/>
          <w:sz w:val="17"/>
          <w:szCs w:val="17"/>
        </w:rPr>
        <w:t>会处理</w:t>
      </w:r>
      <w:r>
        <w:rPr lang="zh-CN" sz="17" baseline="0" dirty="0">
          <w:jc w:val="left"/>
          <w:rFonts w:ascii="Lucida Console" w:hAnsi="Lucida Console" w:cs="Lucida Console"/>
          <w:color w:val="AA5500"/>
          <w:sz w:val="17"/>
          <w:szCs w:val="17"/>
        </w:rPr>
        <w:t>null</w:t>
      </w:r>
      <w:r>
        <w:rPr lang="zh-CN" sz="17" baseline="0" dirty="0">
          <w:jc w:val="left"/>
          <w:rFonts w:ascii="新宋体" w:hAnsi="新宋体" w:cs="新宋体"/>
          <w:color w:val="AA5500"/>
          <w:sz w:val="17"/>
          <w:szCs w:val="17"/>
        </w:rPr>
        <w:t>值，可以避免空指向异常</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665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289"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类对象一旦声明则不可以改变；而改变的只是地址，原来的字符串还是存在的，并且产生垃</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圾】</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96" behindDoc="0" locked="0" layoutInCell="1" allowOverlap="1">
            <wp:simplePos x="0" y="0"/>
            <wp:positionH relativeFrom="page">
              <wp:posOffset>997242</wp:posOffset>
            </wp:positionH>
            <wp:positionV relativeFrom="paragraph">
              <wp:posOffset>-240569</wp:posOffset>
            </wp:positionV>
            <wp:extent cx="5374597" cy="1753414"/>
            <wp:effectExtent l="0" t="0" r="0" b="0"/>
            <wp:wrapNone/>
            <wp:docPr id="682" name="Picture 682"/>
            <wp:cNvGraphicFramePr>
              <a:graphicFrameLocks noChangeAspect="1"/>
            </wp:cNvGraphicFramePr>
            <a:graphic>
              <a:graphicData uri="http://schemas.openxmlformats.org/drawingml/2006/picture">
                <pic:pic xmlns:pic="http://schemas.openxmlformats.org/drawingml/2006/picture">
                  <pic:nvPicPr>
                    <pic:cNvPr id="682" name="Picture 682"/>
                    <pic:cNvPicPr>
                      <a:picLocks noChangeAspect="0" noChangeArrowheads="1"/>
                    </pic:cNvPicPr>
                  </pic:nvPicPr>
                  <pic:blipFill>
                    <a:blip r:embed="rId682">
                      <a:extLst>
                        <a:ext uri="{28A0092B-C50C-407E-A947-70E740481C1C}">
                          <a14:useLocalDpi xmlns:a14="http://schemas.microsoft.com/office/drawing/2010/main" val="0"/>
                        </a:ext>
                      </a:extLst>
                    </a:blip>
                    <a:srcRect/>
                    <a:stretch>
                      <a:fillRect/>
                    </a:stretch>
                  </pic:blipFill>
                  <pic:spPr>
                    <a:xfrm rot="0" flipH="0" flipV="0">
                      <a:off x="0" y="0"/>
                      <a:ext cx="5374597" cy="1753414"/>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after="2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1"/>
          <w:sz w:val="31"/>
          <w:szCs w:val="31"/>
        </w:rPr>
        <w:t>String</w:t>
      </w:r>
      <w:r>
        <w:rPr lang="zh-CN" sz="31" baseline="0" dirty="0">
          <w:jc w:val="left"/>
          <w:rFonts w:ascii="微软雅黑" w:hAnsi="微软雅黑" w:cs="微软雅黑"/>
          <w:b/>
          <w:bCs/>
          <w:color w:val="333333"/>
          <w:sz w:val="31"/>
          <w:szCs w:val="31"/>
        </w:rPr>
        <w:t>常用的方法	</w:t>
      </w:r>
      <w:hyperlink r:id="rId659" w:history="1">
        <w:r>
          <w:rPr lang="zh-CN" sz="31" baseline="0" dirty="0">
            <w:jc w:val="left"/>
            <w:rFonts w:ascii="宋体" w:hAnsi="宋体" w:cs="宋体"/>
            <w:color w:val="4183C4"/>
            <w:sz w:val="31"/>
            <w:szCs w:val="31"/>
          </w:rPr>
          <w:t>  </w:t>
        </w:r>
      </w:hyperlink>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6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684" name="Freeform 6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685" name="Freeform 6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686" name="Freeform 6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687" name="Freeform 6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688" name="Freeform 6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689" name="Freeform 68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690" name="Freeform 69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691" name="Freeform 69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692" name="Freeform 6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693" name="Freeform 6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694" name="Freeform 6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695" name="Freeform 6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21" w:after="0" w:line="265" w:lineRule="exact"/>
        <w:ind w:left="990" w:right="0"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43" behindDoc="0" locked="0" layoutInCell="1" allowOverlap="1">
            <wp:simplePos x="0" y="0"/>
            <wp:positionH relativeFrom="page">
              <wp:posOffset>959124</wp:posOffset>
            </wp:positionH>
            <wp:positionV relativeFrom="paragraph">
              <wp:posOffset>-689761</wp:posOffset>
            </wp:positionV>
            <wp:extent cx="5650950" cy="3830830"/>
            <wp:effectExtent l="0" t="0" r="0" b="0"/>
            <wp:wrapNone/>
            <wp:docPr id="696" name="Picture 696"/>
            <wp:cNvGraphicFramePr>
              <a:graphicFrameLocks noChangeAspect="1"/>
            </wp:cNvGraphicFramePr>
            <a:graphic>
              <a:graphicData uri="http://schemas.openxmlformats.org/drawingml/2006/picture">
                <pic:pic xmlns:pic="http://schemas.openxmlformats.org/drawingml/2006/picture">
                  <pic:nvPicPr>
                    <pic:cNvPr id="696" name="Picture 696"/>
                    <pic:cNvPicPr>
                      <a:picLocks noChangeAspect="0" noChangeArrowheads="1"/>
                    </pic:cNvPicPr>
                  </pic:nvPicPr>
                  <pic:blipFill>
                    <a:blip r:embed="rId696">
                      <a:extLst>
                        <a:ext uri="{28A0092B-C50C-407E-A947-70E740481C1C}">
                          <a14:useLocalDpi xmlns:a14="http://schemas.microsoft.com/office/drawing/2010/main" val="0"/>
                        </a:ext>
                      </a:extLst>
                    </a:blip>
                    <a:srcRect/>
                    <a:stretch>
                      <a:fillRect/>
                    </a:stretch>
                  </pic:blipFill>
                  <pic:spPr>
                    <a:xfrm rot="0" flipH="0" flipV="0">
                      <a:off x="0" y="0"/>
                      <a:ext cx="5650950" cy="3830830"/>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9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358" w:lineRule="exact"/>
        <w:ind w:left="990" w:right="0" w:firstLine="0"/>
      </w:pPr>
      <w:r/>
      <w:r>
        <w:rPr lang="zh-CN" sz="26" baseline="0" dirty="0">
          <w:jc w:val="left"/>
          <w:rFonts w:ascii="宋体" w:hAnsi="宋体" w:cs="宋体"/>
          <w:color w:val="333333"/>
          <w:sz w:val="26"/>
          <w:szCs w:val="26"/>
        </w:rPr>
        <w:t>1</w:t>
      </w:r>
      <w:r>
        <w:rPr lang="zh-CN" sz="26" baseline="0" dirty="0">
          <w:jc w:val="left"/>
          <w:rFonts w:ascii="微软雅黑" w:hAnsi="微软雅黑" w:cs="微软雅黑"/>
          <w:b/>
          <w:bCs/>
          <w:color w:val="333333"/>
          <w:sz w:val="26"/>
          <w:szCs w:val="26"/>
        </w:rPr>
        <w:t>、</w:t>
      </w:r>
      <w:r>
        <w:rPr lang="zh-CN" sz="26" baseline="0" dirty="0">
          <w:jc w:val="left"/>
          <w:rFonts w:ascii="宋体" w:hAnsi="宋体" w:cs="宋体"/>
          <w:color w:val="333333"/>
          <w:sz w:val="26"/>
          <w:szCs w:val="26"/>
        </w:rPr>
        <w:t>String</w:t>
      </w:r>
      <w:r>
        <w:rPr lang="zh-CN" sz="26" baseline="0" dirty="0">
          <w:jc w:val="left"/>
          <w:rFonts w:ascii="微软雅黑" w:hAnsi="微软雅黑" w:cs="微软雅黑"/>
          <w:b/>
          <w:bCs/>
          <w:color w:val="333333"/>
          <w:sz w:val="26"/>
          <w:szCs w:val="26"/>
        </w:rPr>
        <w:t>的判断	</w:t>
      </w:r>
      <w:hyperlink r:id="rId683" w:history="1">
        <w:r>
          <w:rPr lang="zh-CN" sz="26" baseline="0" dirty="0">
            <w:jc w:val="left"/>
            <w:rFonts w:ascii="宋体" w:hAnsi="宋体" w:cs="宋体"/>
            <w:color w:val="4183C4"/>
            <w:sz w:val="26"/>
            <w:szCs w:val="26"/>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【常用方法】</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59" behindDoc="1" locked="0" layoutInCell="1" allowOverlap="1">
            <wp:simplePos x="0" y="0"/>
            <wp:positionH relativeFrom="page">
              <wp:posOffset>963889</wp:posOffset>
            </wp:positionH>
            <wp:positionV relativeFrom="line">
              <wp:posOffset>-46919</wp:posOffset>
            </wp:positionV>
            <wp:extent cx="5641423" cy="714707"/>
            <wp:effectExtent l="0" t="0" r="0" b="0"/>
            <wp:wrapNone/>
            <wp:docPr id="697" name="Freeform 697"/>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7"/>
                            <a:pt x="805" y="928986"/>
                            <a:pt x="2416" y="932905"/>
                          </a:cubicBezTo>
                          <a:cubicBezTo>
                            <a:pt x="4028" y="936849"/>
                            <a:pt x="6322" y="940247"/>
                            <a:pt x="9298" y="943248"/>
                          </a:cubicBezTo>
                          <a:cubicBezTo>
                            <a:pt x="12275" y="946225"/>
                            <a:pt x="15709" y="948507"/>
                            <a:pt x="19599" y="950119"/>
                          </a:cubicBezTo>
                          <a:cubicBezTo>
                            <a:pt x="23489" y="951682"/>
                            <a:pt x="27539" y="952500"/>
                            <a:pt x="31750" y="952500"/>
                          </a:cubicBezTo>
                          <a:lnTo>
                            <a:pt x="7486650" y="952500"/>
                          </a:lnTo>
                          <a:cubicBezTo>
                            <a:pt x="7490859" y="952500"/>
                            <a:pt x="7494909" y="951682"/>
                            <a:pt x="7498798" y="950070"/>
                          </a:cubicBezTo>
                          <a:cubicBezTo>
                            <a:pt x="7502690" y="948507"/>
                            <a:pt x="7506123" y="946225"/>
                            <a:pt x="7509099" y="943248"/>
                          </a:cubicBezTo>
                          <a:cubicBezTo>
                            <a:pt x="7512076" y="940247"/>
                            <a:pt x="7514370" y="936849"/>
                            <a:pt x="7515981" y="932930"/>
                          </a:cubicBezTo>
                          <a:cubicBezTo>
                            <a:pt x="7517593" y="929035"/>
                            <a:pt x="7518400" y="924967"/>
                            <a:pt x="7518400" y="9207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963889</wp:posOffset>
            </wp:positionH>
            <wp:positionV relativeFrom="line">
              <wp:posOffset>-46919</wp:posOffset>
            </wp:positionV>
            <wp:extent cx="5641423" cy="714707"/>
            <wp:effectExtent l="0" t="0" r="0" b="0"/>
            <wp:wrapNone/>
            <wp:docPr id="698" name="Freeform 698"/>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7"/>
                            <a:pt x="805" y="928986"/>
                            <a:pt x="2416" y="932905"/>
                          </a:cubicBezTo>
                          <a:cubicBezTo>
                            <a:pt x="4028" y="936849"/>
                            <a:pt x="6322" y="940247"/>
                            <a:pt x="9298" y="943248"/>
                          </a:cubicBezTo>
                          <a:cubicBezTo>
                            <a:pt x="12275" y="946225"/>
                            <a:pt x="15709" y="948507"/>
                            <a:pt x="19599" y="950119"/>
                          </a:cubicBezTo>
                          <a:cubicBezTo>
                            <a:pt x="23489" y="951682"/>
                            <a:pt x="27539" y="952500"/>
                            <a:pt x="31750" y="952500"/>
                          </a:cubicBezTo>
                          <a:lnTo>
                            <a:pt x="7486650" y="952500"/>
                          </a:lnTo>
                          <a:cubicBezTo>
                            <a:pt x="7490859" y="952500"/>
                            <a:pt x="7494909" y="951682"/>
                            <a:pt x="7498798" y="950070"/>
                          </a:cubicBezTo>
                          <a:cubicBezTo>
                            <a:pt x="7502690" y="948507"/>
                            <a:pt x="7506123" y="946225"/>
                            <a:pt x="7509099" y="943248"/>
                          </a:cubicBezTo>
                          <a:cubicBezTo>
                            <a:pt x="7512076" y="940247"/>
                            <a:pt x="7514370" y="936849"/>
                            <a:pt x="7515981" y="932930"/>
                          </a:cubicBezTo>
                          <a:cubicBezTo>
                            <a:pt x="7517593" y="929035"/>
                            <a:pt x="7518400" y="924967"/>
                            <a:pt x="7518400" y="9207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5" behindDoc="1" locked="0" layoutInCell="1" allowOverlap="1">
            <wp:simplePos x="0" y="0"/>
            <wp:positionH relativeFrom="page">
              <wp:posOffset>968654</wp:posOffset>
            </wp:positionH>
            <wp:positionV relativeFrom="line">
              <wp:posOffset>-23096</wp:posOffset>
            </wp:positionV>
            <wp:extent cx="5593776" cy="686119"/>
            <wp:effectExtent l="0" t="0" r="0" b="0"/>
            <wp:wrapNone/>
            <wp:docPr id="699" name="Freeform 699"/>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60" behindDoc="1" locked="0" layoutInCell="1" allowOverlap="1">
            <wp:simplePos x="0" y="0"/>
            <wp:positionH relativeFrom="page">
              <wp:posOffset>955954</wp:posOffset>
            </wp:positionH>
            <wp:positionV relativeFrom="line">
              <wp:posOffset>-35807</wp:posOffset>
            </wp:positionV>
            <wp:extent cx="292223" cy="723577"/>
            <wp:effectExtent l="0" t="0" r="0" b="0"/>
            <wp:wrapNone/>
            <wp:docPr id="700" name="Picture 700"/>
            <wp:cNvGraphicFramePr>
              <a:graphicFrameLocks noChangeAspect="1"/>
            </wp:cNvGraphicFramePr>
            <a:graphic>
              <a:graphicData uri="http://schemas.openxmlformats.org/drawingml/2006/picture">
                <pic:pic xmlns:pic="http://schemas.openxmlformats.org/drawingml/2006/picture">
                  <pic:nvPicPr>
                    <pic:cNvPr id="700" name="Picture 700"/>
                    <pic:cNvPicPr>
                      <a:picLocks noChangeAspect="0" noChangeArrowheads="1"/>
                    </pic:cNvPicPr>
                  </pic:nvPicPr>
                  <pic:blipFill>
                    <a:blip r:embed="rId700">
                      <a:extLst>
                        <a:ext uri="{28A0092B-C50C-407E-A947-70E740481C1C}">
                          <a14:useLocalDpi xmlns:a14="http://schemas.microsoft.com/office/drawing/2010/main" val="0"/>
                        </a:ext>
                      </a:extLst>
                    </a:blip>
                    <a:srcRect/>
                    <a:stretch>
                      <a:fillRect/>
                    </a:stretch>
                  </pic:blipFill>
                  <pic:spPr>
                    <a:xfrm rot="0" flipH="0" flipV="0">
                      <a:off x="0" y="0"/>
                      <a:ext cx="292223" cy="723577"/>
                    </a:xfrm>
                    <a:prstGeom prst="rect">
                      <a:avLst/>
                    </a:prstGeom>
                    <a:noFill/>
                  </pic:spPr>
                </pic:pic>
              </a:graphicData>
            </a:graphic>
          </wp:anchor>
        </w:drawing>
        <w:drawing>
          <wp:anchor simplePos="0" relativeHeight="251658260" behindDoc="1" locked="0" layoutInCell="1" allowOverlap="1">
            <wp:simplePos x="0" y="0"/>
            <wp:positionH relativeFrom="page">
              <wp:posOffset>968654</wp:posOffset>
            </wp:positionH>
            <wp:positionV relativeFrom="line">
              <wp:posOffset>-23096</wp:posOffset>
            </wp:positionV>
            <wp:extent cx="5593776" cy="686119"/>
            <wp:effectExtent l="0" t="0" r="0" b="0"/>
            <wp:wrapNone/>
            <wp:docPr id="701" name="Freeform 701"/>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：比较字符串的内容是否相同</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equalsIgnoreCase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比较字符串的内容是否相同</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忽略大小写</w:t>
      </w:r>
      <w:r>
        <w:rPr>
          <w:rFonts w:ascii="Times New Roman" w:hAnsi="Times New Roman" w:cs="Times New Roman"/>
          <w:sz w:val="17"/>
          <w:szCs w:val="17"/>
        </w:rPr>
        <w:t> </w:t>
      </w:r>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startsWith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判断字符串对象是否以指定的</w:t>
      </w:r>
      <w:r>
        <w:rPr lang="zh-CN" sz="17" baseline="0" dirty="0">
          <w:jc w:val="left"/>
          <w:rFonts w:ascii="Lucida Console" w:hAnsi="Lucida Console" w:cs="Lucida Console"/>
          <w:color w:val="000000"/>
          <w:sz w:val="17"/>
          <w:szCs w:val="17"/>
        </w:rPr>
        <w:t>str</w:t>
      </w:r>
      <w:r>
        <w:rPr lang="zh-CN" sz="17" baseline="0" dirty="0">
          <w:jc w:val="left"/>
          <w:rFonts w:ascii="新宋体" w:hAnsi="新宋体" w:cs="新宋体"/>
          <w:color w:val="000000"/>
          <w:sz w:val="17"/>
          <w:szCs w:val="17"/>
        </w:rPr>
        <w:t>开头</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219" w:space="0"/>
          </w:cols>
          <w:docGrid w:linePitch="360"/>
        </w:sectPr>
        <w:spacing w:before="80" w:after="0" w:line="187" w:lineRule="exact"/>
        <w:ind w:left="0" w:right="0" w:firstLine="0"/>
      </w:pPr>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endsWith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判断字符串对象是否以指定的</w:t>
      </w:r>
      <w:r>
        <w:rPr lang="zh-CN" sz="17" baseline="0" dirty="0">
          <w:jc w:val="left"/>
          <w:rFonts w:ascii="Lucida Console" w:hAnsi="Lucida Console" w:cs="Lucida Console"/>
          <w:color w:val="000000"/>
          <w:sz w:val="17"/>
          <w:szCs w:val="17"/>
        </w:rPr>
        <w:t>str</w:t>
      </w:r>
      <w:r>
        <w:rPr lang="zh-CN" sz="17" baseline="0" dirty="0">
          <w:jc w:val="left"/>
          <w:rFonts w:ascii="新宋体" w:hAnsi="新宋体" w:cs="新宋体"/>
          <w:color w:val="000000"/>
          <w:sz w:val="17"/>
          <w:szCs w:val="17"/>
        </w:rPr>
        <w:t>结尾</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3" behindDoc="1" locked="0" layoutInCell="1" allowOverlap="1">
            <wp:simplePos x="0" y="0"/>
            <wp:positionH relativeFrom="page">
              <wp:posOffset>963889</wp:posOffset>
            </wp:positionH>
            <wp:positionV relativeFrom="line">
              <wp:posOffset>-682237</wp:posOffset>
            </wp:positionV>
            <wp:extent cx="5641423" cy="3459183"/>
            <wp:effectExtent l="0" t="0" r="0" b="0"/>
            <wp:wrapNone/>
            <wp:docPr id="702" name="Freeform 702"/>
            <wp:cNvGraphicFramePr/>
            <a:graphic>
              <a:graphicData uri="http://schemas.microsoft.com/office/word/2010/wordprocessingShape">
                <wps:wsp>
                  <wps:cNvCnPr/>
                  <wps:spPr>
                    <a:xfrm rot="0" flipH="0" flipV="1">
                      <a:off x="0" y="0"/>
                      <a:ext cx="5641423" cy="3459183"/>
                    </a:xfrm>
                    <a:custGeom>
                      <a:rect l="l" t="t" r="r" b="b"/>
                      <a:pathLst>
                        <a:path w="7518400" h="4610100">
                          <a:moveTo>
                            <a:pt x="0" y="31750"/>
                          </a:moveTo>
                          <a:lnTo>
                            <a:pt x="0" y="4578350"/>
                          </a:lnTo>
                          <a:cubicBezTo>
                            <a:pt x="0" y="4582592"/>
                            <a:pt x="805" y="4586635"/>
                            <a:pt x="2416" y="4590530"/>
                          </a:cubicBezTo>
                          <a:cubicBezTo>
                            <a:pt x="4028" y="4594449"/>
                            <a:pt x="6322" y="4597847"/>
                            <a:pt x="9298" y="4600848"/>
                          </a:cubicBezTo>
                          <a:cubicBezTo>
                            <a:pt x="12275" y="4603800"/>
                            <a:pt x="15709" y="4606082"/>
                            <a:pt x="19599" y="4607694"/>
                          </a:cubicBezTo>
                          <a:cubicBezTo>
                            <a:pt x="23489" y="4609282"/>
                            <a:pt x="27539" y="4610100"/>
                            <a:pt x="31750" y="4610100"/>
                          </a:cubicBezTo>
                          <a:lnTo>
                            <a:pt x="7486650" y="4610100"/>
                          </a:lnTo>
                          <a:cubicBezTo>
                            <a:pt x="7490859" y="4610100"/>
                            <a:pt x="7494909" y="4609282"/>
                            <a:pt x="7498798" y="4607694"/>
                          </a:cubicBezTo>
                          <a:cubicBezTo>
                            <a:pt x="7502690" y="4606082"/>
                            <a:pt x="7506123" y="4603800"/>
                            <a:pt x="7509099" y="4600848"/>
                          </a:cubicBezTo>
                          <a:cubicBezTo>
                            <a:pt x="7512076" y="4597847"/>
                            <a:pt x="7514370" y="4594449"/>
                            <a:pt x="7515981" y="4590530"/>
                          </a:cubicBezTo>
                          <a:cubicBezTo>
                            <a:pt x="7517593" y="4586635"/>
                            <a:pt x="7518400" y="4582592"/>
                            <a:pt x="7518400" y="4578350"/>
                          </a:cubicBezTo>
                          <a:lnTo>
                            <a:pt x="7518400" y="31750"/>
                          </a:lnTo>
                          <a:cubicBezTo>
                            <a:pt x="7518400" y="27559"/>
                            <a:pt x="7517593" y="23540"/>
                            <a:pt x="7515981" y="19596"/>
                          </a:cubicBezTo>
                          <a:cubicBezTo>
                            <a:pt x="7514370" y="15727"/>
                            <a:pt x="7512076" y="12304"/>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2" behindDoc="1" locked="0" layoutInCell="1" allowOverlap="1">
            <wp:simplePos x="0" y="0"/>
            <wp:positionH relativeFrom="page">
              <wp:posOffset>963889</wp:posOffset>
            </wp:positionH>
            <wp:positionV relativeFrom="line">
              <wp:posOffset>-682237</wp:posOffset>
            </wp:positionV>
            <wp:extent cx="5641423" cy="3459183"/>
            <wp:effectExtent l="0" t="0" r="0" b="0"/>
            <wp:wrapNone/>
            <wp:docPr id="703" name="Freeform 703"/>
            <wp:cNvGraphicFramePr/>
            <a:graphic>
              <a:graphicData uri="http://schemas.microsoft.com/office/word/2010/wordprocessingShape">
                <wps:wsp>
                  <wps:cNvCnPr/>
                  <wps:spPr>
                    <a:xfrm rot="0" flipH="0" flipV="1">
                      <a:off x="0" y="0"/>
                      <a:ext cx="5641423" cy="3459183"/>
                    </a:xfrm>
                    <a:custGeom>
                      <a:rect l="l" t="t" r="r" b="b"/>
                      <a:pathLst>
                        <a:path w="7518400" h="4610100">
                          <a:moveTo>
                            <a:pt x="0" y="31750"/>
                          </a:moveTo>
                          <a:lnTo>
                            <a:pt x="0" y="4578350"/>
                          </a:lnTo>
                          <a:cubicBezTo>
                            <a:pt x="0" y="4582592"/>
                            <a:pt x="805" y="4586635"/>
                            <a:pt x="2416" y="4590530"/>
                          </a:cubicBezTo>
                          <a:cubicBezTo>
                            <a:pt x="4028" y="4594449"/>
                            <a:pt x="6322" y="4597847"/>
                            <a:pt x="9298" y="4600848"/>
                          </a:cubicBezTo>
                          <a:cubicBezTo>
                            <a:pt x="12275" y="4603800"/>
                            <a:pt x="15709" y="4606082"/>
                            <a:pt x="19599" y="4607694"/>
                          </a:cubicBezTo>
                          <a:cubicBezTo>
                            <a:pt x="23489" y="4609282"/>
                            <a:pt x="27539" y="4610100"/>
                            <a:pt x="31750" y="4610100"/>
                          </a:cubicBezTo>
                          <a:lnTo>
                            <a:pt x="7486650" y="4610100"/>
                          </a:lnTo>
                          <a:cubicBezTo>
                            <a:pt x="7490859" y="4610100"/>
                            <a:pt x="7494909" y="4609282"/>
                            <a:pt x="7498798" y="4607694"/>
                          </a:cubicBezTo>
                          <a:cubicBezTo>
                            <a:pt x="7502690" y="4606082"/>
                            <a:pt x="7506123" y="4603800"/>
                            <a:pt x="7509099" y="4600848"/>
                          </a:cubicBezTo>
                          <a:cubicBezTo>
                            <a:pt x="7512076" y="4597847"/>
                            <a:pt x="7514370" y="4594449"/>
                            <a:pt x="7515981" y="4590530"/>
                          </a:cubicBezTo>
                          <a:cubicBezTo>
                            <a:pt x="7517593" y="4586635"/>
                            <a:pt x="7518400" y="4582592"/>
                            <a:pt x="7518400" y="4578350"/>
                          </a:cubicBezTo>
                          <a:lnTo>
                            <a:pt x="7518400" y="31750"/>
                          </a:lnTo>
                          <a:cubicBezTo>
                            <a:pt x="7518400" y="27559"/>
                            <a:pt x="7517593" y="23540"/>
                            <a:pt x="7515981" y="19596"/>
                          </a:cubicBezTo>
                          <a:cubicBezTo>
                            <a:pt x="7514370" y="15727"/>
                            <a:pt x="7512076" y="12304"/>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144" behindDoc="1" locked="0" layoutInCell="1" allowOverlap="1">
            <wp:simplePos x="0" y="0"/>
            <wp:positionH relativeFrom="page">
              <wp:posOffset>955954</wp:posOffset>
            </wp:positionH>
            <wp:positionV relativeFrom="line">
              <wp:posOffset>-671113</wp:posOffset>
            </wp:positionV>
            <wp:extent cx="368459" cy="3459857"/>
            <wp:effectExtent l="0" t="0" r="0" b="0"/>
            <wp:wrapNone/>
            <wp:docPr id="704" name="Picture 704"/>
            <wp:cNvGraphicFramePr>
              <a:graphicFrameLocks noChangeAspect="1"/>
            </wp:cNvGraphicFramePr>
            <a:graphic>
              <a:graphicData uri="http://schemas.openxmlformats.org/drawingml/2006/picture">
                <pic:pic xmlns:pic="http://schemas.openxmlformats.org/drawingml/2006/picture">
                  <pic:nvPicPr>
                    <pic:cNvPr id="704" name="Picture 704"/>
                    <pic:cNvPicPr>
                      <a:picLocks noChangeAspect="0" noChangeArrowheads="1"/>
                    </pic:cNvPicPr>
                  </pic:nvPicPr>
                  <pic:blipFill>
                    <a:blip r:embed="rId704">
                      <a:extLst>
                        <a:ext uri="{28A0092B-C50C-407E-A947-70E740481C1C}">
                          <a14:useLocalDpi xmlns:a14="http://schemas.microsoft.com/office/drawing/2010/main" val="0"/>
                        </a:ext>
                      </a:extLst>
                    </a:blip>
                    <a:srcRect/>
                    <a:stretch>
                      <a:fillRect/>
                    </a:stretch>
                  </pic:blipFill>
                  <pic:spPr>
                    <a:xfrm rot="0" flipH="0" flipV="0">
                      <a:off x="0" y="0"/>
                      <a:ext cx="368459" cy="3459857"/>
                    </a:xfrm>
                    <a:prstGeom prst="rect">
                      <a:avLst/>
                    </a:prstGeom>
                    <a:noFill/>
                  </pic:spPr>
                </pic:pic>
              </a:graphicData>
            </a:graphic>
          </wp:anchor>
        </w:drawing>
        <w:drawing>
          <wp:anchor simplePos="0" relativeHeight="251658465" behindDoc="1" locked="0" layoutInCell="1" allowOverlap="1">
            <wp:simplePos x="0" y="0"/>
            <wp:positionH relativeFrom="page">
              <wp:posOffset>968654</wp:posOffset>
            </wp:positionH>
            <wp:positionV relativeFrom="line">
              <wp:posOffset>-658413</wp:posOffset>
            </wp:positionV>
            <wp:extent cx="5593776" cy="3430595"/>
            <wp:effectExtent l="0" t="0" r="0" b="0"/>
            <wp:wrapNone/>
            <wp:docPr id="705" name="Freeform 705"/>
            <wp:cNvGraphicFramePr/>
            <a:graphic>
              <a:graphicData uri="http://schemas.microsoft.com/office/word/2010/wordprocessingShape">
                <wps:wsp>
                  <wps:cNvCnPr/>
                  <wps:spPr>
                    <a:xfrm rot="0" flipH="0" flipV="1">
                      <a:off x="0" y="0"/>
                      <a:ext cx="5593776" cy="3430595"/>
                    </a:xfrm>
                    <a:custGeom>
                      <a:rect l="l" t="t" r="r" b="b"/>
                      <a:pathLst>
                        <a:path w="7454900" h="4572000">
                          <a:moveTo>
                            <a:pt x="0" y="4572000"/>
                          </a:moveTo>
                          <a:lnTo>
                            <a:pt x="7454900" y="4572000"/>
                          </a:lnTo>
                          <a:lnTo>
                            <a:pt x="7454900" y="0"/>
                          </a:lnTo>
                          <a:lnTo>
                            <a:pt x="0" y="0"/>
                          </a:lnTo>
                          <a:lnTo>
                            <a:pt x="0" y="4572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1" locked="0" layoutInCell="1" allowOverlap="1">
            <wp:simplePos x="0" y="0"/>
            <wp:positionH relativeFrom="page">
              <wp:posOffset>968654</wp:posOffset>
            </wp:positionH>
            <wp:positionV relativeFrom="line">
              <wp:posOffset>-658413</wp:posOffset>
            </wp:positionV>
            <wp:extent cx="5593776" cy="3430595"/>
            <wp:effectExtent l="0" t="0" r="0" b="0"/>
            <wp:wrapNone/>
            <wp:docPr id="706" name="Freeform 706"/>
            <wp:cNvGraphicFramePr/>
            <a:graphic>
              <a:graphicData uri="http://schemas.microsoft.com/office/word/2010/wordprocessingShape">
                <wps:wsp>
                  <wps:cNvCnPr/>
                  <wps:spPr>
                    <a:xfrm rot="0" flipH="0" flipV="1">
                      <a:off x="0" y="0"/>
                      <a:ext cx="5593776" cy="3430595"/>
                    </a:xfrm>
                    <a:custGeom>
                      <a:rect l="l" t="t" r="r" b="b"/>
                      <a:pathLst>
                        <a:path w="7454900" h="4572000">
                          <a:moveTo>
                            <a:pt x="0" y="4572000"/>
                          </a:moveTo>
                          <a:lnTo>
                            <a:pt x="7454900" y="4572000"/>
                          </a:lnTo>
                          <a:lnTo>
                            <a:pt x="7454900" y="0"/>
                          </a:lnTo>
                          <a:lnTo>
                            <a:pt x="0" y="0"/>
                          </a:lnTo>
                          <a:lnTo>
                            <a:pt x="0" y="4572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3475"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创建字符串对象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00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boolean equals(Object obj):</w:t>
      </w:r>
      <w:r>
        <w:rPr lang="zh-CN" sz="17" baseline="0" dirty="0">
          <w:jc w:val="left"/>
          <w:rFonts w:ascii="新宋体" w:hAnsi="新宋体" w:cs="新宋体"/>
          <w:color w:val="AA5500"/>
          <w:sz w:val="17"/>
          <w:szCs w:val="17"/>
        </w:rPr>
        <w:t>比较字符串的内容是否相同</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boolean equalsIgnoreCase(String str):</w:t>
      </w:r>
      <w:r>
        <w:rPr lang="zh-CN" sz="17" baseline="0" dirty="0">
          <w:jc w:val="left"/>
          <w:rFonts w:ascii="新宋体" w:hAnsi="新宋体" w:cs="新宋体"/>
          <w:color w:val="AA5500"/>
          <w:sz w:val="17"/>
          <w:szCs w:val="17"/>
        </w:rPr>
        <w:t>比较字符串的内容是否相同</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忽略大小写</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equalsIgnoreCase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equalsIgnoreCase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73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boolean startsWith(String str):</w:t>
      </w:r>
      <w:r>
        <w:rPr lang="zh-CN" sz="17" baseline="0" dirty="0">
          <w:jc w:val="left"/>
          <w:rFonts w:ascii="新宋体" w:hAnsi="新宋体" w:cs="新宋体"/>
          <w:color w:val="AA5500"/>
          <w:sz w:val="17"/>
          <w:szCs w:val="17"/>
        </w:rPr>
        <w:t>判断字符串对象是否以指定的</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pacing w:val="-5"/>
          <w:sz w:val="17"/>
          <w:szCs w:val="17"/>
        </w:rPr>
        <w:t>开头</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startsWith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startsWith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"ll"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785"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25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709" name="Freeform 7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710" name="Freeform 7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711" name="Freeform 7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712" name="Freeform 7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713" name="Freeform 7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714" name="Freeform 7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715" name="Freeform 7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716" name="Freeform 7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717" name="Freeform 7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718" name="Freeform 7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719" name="Freeform 7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720" name="Freeform 7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spacing w:line="240" w:lineRule="auto"/>
        <w:rPr>
          <w:rFonts w:ascii="Times New Roman" w:hAnsi="Times New Roman"/>
          <w:color w:val="000000" w:themeColor="text1"/>
          <w:sz w:val="24"/>
          <w:szCs w:val="24"/>
          <w:lang w:val="zh-CN"/>
        </w:rPr>
      </w:pPr>
      <w:r/>
    </w:p>
    <w:p>
      <w:pPr>
        <w:spacing w:after="5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358" w:lineRule="exact"/>
        <w:ind w:left="990" w:right="0" w:firstLine="0"/>
      </w:pPr>
      <w:r/>
      <w:r>
        <w:rPr lang="zh-CN" sz="26" baseline="0" dirty="0">
          <w:jc w:val="left"/>
          <w:rFonts w:ascii="宋体" w:hAnsi="宋体" w:cs="宋体"/>
          <w:color w:val="333333"/>
          <w:sz w:val="26"/>
          <w:szCs w:val="26"/>
        </w:rPr>
        <w:t>2</w:t>
      </w:r>
      <w:r>
        <w:rPr lang="zh-CN" sz="26" baseline="0" dirty="0">
          <w:jc w:val="left"/>
          <w:rFonts w:ascii="微软雅黑" w:hAnsi="微软雅黑" w:cs="微软雅黑"/>
          <w:b/>
          <w:bCs/>
          <w:color w:val="333333"/>
          <w:sz w:val="26"/>
          <w:szCs w:val="26"/>
        </w:rPr>
        <w:t>、</w:t>
      </w:r>
      <w:r>
        <w:rPr lang="zh-CN" sz="26" baseline="0" dirty="0">
          <w:jc w:val="left"/>
          <w:rFonts w:ascii="宋体" w:hAnsi="宋体" w:cs="宋体"/>
          <w:color w:val="333333"/>
          <w:sz w:val="26"/>
          <w:szCs w:val="26"/>
        </w:rPr>
        <w:t>String</w:t>
      </w:r>
      <w:r>
        <w:rPr lang="zh-CN" sz="26" baseline="0" dirty="0">
          <w:jc w:val="left"/>
          <w:rFonts w:ascii="微软雅黑" w:hAnsi="微软雅黑" w:cs="微软雅黑"/>
          <w:b/>
          <w:bCs/>
          <w:color w:val="333333"/>
          <w:sz w:val="26"/>
          <w:szCs w:val="26"/>
        </w:rPr>
        <w:t>的截取	</w:t>
      </w:r>
      <w:hyperlink r:id="rId707" w:history="1">
        <w:r>
          <w:rPr lang="zh-CN" sz="26" baseline="0" dirty="0">
            <w:jc w:val="left"/>
            <w:rFonts w:ascii="宋体" w:hAnsi="宋体" w:cs="宋体"/>
            <w:color w:val="4183C4"/>
            <w:sz w:val="26"/>
            <w:szCs w:val="26"/>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【常用方法】</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7" behindDoc="1" locked="0" layoutInCell="1" allowOverlap="1">
            <wp:simplePos x="0" y="0"/>
            <wp:positionH relativeFrom="page">
              <wp:posOffset>963889</wp:posOffset>
            </wp:positionH>
            <wp:positionV relativeFrom="line">
              <wp:posOffset>-167645</wp:posOffset>
            </wp:positionV>
            <wp:extent cx="5641423" cy="1057766"/>
            <wp:effectExtent l="0" t="0" r="0" b="0"/>
            <wp:wrapNone/>
            <wp:docPr id="721" name="Freeform 721"/>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92"/>
                            <a:pt x="805" y="1386260"/>
                            <a:pt x="2416" y="1390154"/>
                          </a:cubicBezTo>
                          <a:cubicBezTo>
                            <a:pt x="4028" y="1394074"/>
                            <a:pt x="6322" y="1397472"/>
                            <a:pt x="9298" y="1400448"/>
                          </a:cubicBezTo>
                          <a:cubicBezTo>
                            <a:pt x="12275" y="1403425"/>
                            <a:pt x="15709" y="1405707"/>
                            <a:pt x="19599" y="1407319"/>
                          </a:cubicBezTo>
                          <a:cubicBezTo>
                            <a:pt x="23489" y="1408882"/>
                            <a:pt x="27539" y="1409700"/>
                            <a:pt x="31750" y="1409700"/>
                          </a:cubicBezTo>
                          <a:lnTo>
                            <a:pt x="7486650" y="1409700"/>
                          </a:lnTo>
                          <a:cubicBezTo>
                            <a:pt x="7490859" y="1409700"/>
                            <a:pt x="7494909" y="1408882"/>
                            <a:pt x="7498798" y="1407319"/>
                          </a:cubicBezTo>
                          <a:cubicBezTo>
                            <a:pt x="7502690" y="1405707"/>
                            <a:pt x="7506123" y="1403425"/>
                            <a:pt x="7509099" y="1400448"/>
                          </a:cubicBezTo>
                          <a:cubicBezTo>
                            <a:pt x="7512076" y="1397472"/>
                            <a:pt x="7514370" y="1394074"/>
                            <a:pt x="7515981" y="1390154"/>
                          </a:cubicBezTo>
                          <a:cubicBezTo>
                            <a:pt x="7517593" y="1386260"/>
                            <a:pt x="7518400" y="1382192"/>
                            <a:pt x="7518400" y="13779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6" behindDoc="1" locked="0" layoutInCell="1" allowOverlap="1">
            <wp:simplePos x="0" y="0"/>
            <wp:positionH relativeFrom="page">
              <wp:posOffset>963889</wp:posOffset>
            </wp:positionH>
            <wp:positionV relativeFrom="line">
              <wp:posOffset>-167645</wp:posOffset>
            </wp:positionV>
            <wp:extent cx="5641423" cy="1057766"/>
            <wp:effectExtent l="0" t="0" r="0" b="0"/>
            <wp:wrapNone/>
            <wp:docPr id="722" name="Freeform 722"/>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92"/>
                            <a:pt x="805" y="1386260"/>
                            <a:pt x="2416" y="1390154"/>
                          </a:cubicBezTo>
                          <a:cubicBezTo>
                            <a:pt x="4028" y="1394074"/>
                            <a:pt x="6322" y="1397472"/>
                            <a:pt x="9298" y="1400448"/>
                          </a:cubicBezTo>
                          <a:cubicBezTo>
                            <a:pt x="12275" y="1403425"/>
                            <a:pt x="15709" y="1405707"/>
                            <a:pt x="19599" y="1407319"/>
                          </a:cubicBezTo>
                          <a:cubicBezTo>
                            <a:pt x="23489" y="1408882"/>
                            <a:pt x="27539" y="1409700"/>
                            <a:pt x="31750" y="1409700"/>
                          </a:cubicBezTo>
                          <a:lnTo>
                            <a:pt x="7486650" y="1409700"/>
                          </a:lnTo>
                          <a:cubicBezTo>
                            <a:pt x="7490859" y="1409700"/>
                            <a:pt x="7494909" y="1408882"/>
                            <a:pt x="7498798" y="1407319"/>
                          </a:cubicBezTo>
                          <a:cubicBezTo>
                            <a:pt x="7502690" y="1405707"/>
                            <a:pt x="7506123" y="1403425"/>
                            <a:pt x="7509099" y="1400448"/>
                          </a:cubicBezTo>
                          <a:cubicBezTo>
                            <a:pt x="7512076" y="1397472"/>
                            <a:pt x="7514370" y="1394074"/>
                            <a:pt x="7515981" y="1390154"/>
                          </a:cubicBezTo>
                          <a:cubicBezTo>
                            <a:pt x="7517593" y="1386260"/>
                            <a:pt x="7518400" y="1382192"/>
                            <a:pt x="7518400" y="13779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16" behindDoc="1" locked="0" layoutInCell="1" allowOverlap="1">
            <wp:simplePos x="0" y="0"/>
            <wp:positionH relativeFrom="page">
              <wp:posOffset>955954</wp:posOffset>
            </wp:positionH>
            <wp:positionV relativeFrom="line">
              <wp:posOffset>-156521</wp:posOffset>
            </wp:positionV>
            <wp:extent cx="292223" cy="1065162"/>
            <wp:effectExtent l="0" t="0" r="0" b="0"/>
            <wp:wrapNone/>
            <wp:docPr id="723" name="Picture 723"/>
            <wp:cNvGraphicFramePr>
              <a:graphicFrameLocks noChangeAspect="1"/>
            </wp:cNvGraphicFramePr>
            <a:graphic>
              <a:graphicData uri="http://schemas.openxmlformats.org/drawingml/2006/picture">
                <pic:pic xmlns:pic="http://schemas.openxmlformats.org/drawingml/2006/picture">
                  <pic:nvPicPr>
                    <pic:cNvPr id="723" name="Picture 723"/>
                    <pic:cNvPicPr>
                      <a:picLocks noChangeAspect="0" noChangeArrowheads="1"/>
                    </pic:cNvPicPr>
                  </pic:nvPicPr>
                  <pic:blipFill>
                    <a:blip r:embed="rId723">
                      <a:extLst>
                        <a:ext uri="{28A0092B-C50C-407E-A947-70E740481C1C}">
                          <a14:useLocalDpi xmlns:a14="http://schemas.microsoft.com/office/drawing/2010/main" val="0"/>
                        </a:ext>
                      </a:extLst>
                    </a:blip>
                    <a:srcRect/>
                    <a:stretch>
                      <a:fillRect/>
                    </a:stretch>
                  </pic:blipFill>
                  <pic:spPr>
                    <a:xfrm rot="0" flipH="0" flipV="0">
                      <a:off x="0" y="0"/>
                      <a:ext cx="292223" cy="1065162"/>
                    </a:xfrm>
                    <a:prstGeom prst="rect">
                      <a:avLst/>
                    </a:prstGeom>
                    <a:noFill/>
                  </pic:spPr>
                </pic:pic>
              </a:graphicData>
            </a:graphic>
          </wp:anchor>
        </w:drawing>
        <w:drawing>
          <wp:anchor simplePos="0" relativeHeight="251658284" behindDoc="1" locked="0" layoutInCell="1" allowOverlap="1">
            <wp:simplePos x="0" y="0"/>
            <wp:positionH relativeFrom="page">
              <wp:posOffset>968654</wp:posOffset>
            </wp:positionH>
            <wp:positionV relativeFrom="line">
              <wp:posOffset>-143822</wp:posOffset>
            </wp:positionV>
            <wp:extent cx="5593776" cy="1029178"/>
            <wp:effectExtent l="0" t="0" r="0" b="0"/>
            <wp:wrapNone/>
            <wp:docPr id="724" name="Freeform 724"/>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968654</wp:posOffset>
            </wp:positionH>
            <wp:positionV relativeFrom="line">
              <wp:posOffset>-143822</wp:posOffset>
            </wp:positionV>
            <wp:extent cx="5593776" cy="1029178"/>
            <wp:effectExtent l="0" t="0" r="0" b="0"/>
            <wp:wrapNone/>
            <wp:docPr id="725" name="Freeform 725"/>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length</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获取字符串的长度，其实也就是字符个数</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charAt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index</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获取指定索引处的字符</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获取</w:t>
      </w:r>
      <w:r>
        <w:rPr lang="zh-CN" sz="17" baseline="0" dirty="0">
          <w:jc w:val="left"/>
          <w:rFonts w:ascii="Lucida Console" w:hAnsi="Lucida Console" w:cs="Lucida Console"/>
          <w:color w:val="000000"/>
          <w:sz w:val="17"/>
          <w:szCs w:val="17"/>
        </w:rPr>
        <w:t>str</w:t>
      </w:r>
      <w:r>
        <w:rPr lang="zh-CN" sz="17" baseline="0" dirty="0">
          <w:jc w:val="left"/>
          <w:rFonts w:ascii="新宋体" w:hAnsi="新宋体" w:cs="新宋体"/>
          <w:color w:val="000000"/>
          <w:sz w:val="17"/>
          <w:szCs w:val="17"/>
        </w:rPr>
        <w:t>在字符串对象中第一次出现的索引</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substring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从</w:t>
      </w:r>
      <w:r>
        <w:rPr lang="zh-CN" sz="17" baseline="0" dirty="0">
          <w:jc w:val="left"/>
          <w:rFonts w:ascii="Lucida Console" w:hAnsi="Lucida Console" w:cs="Lucida Console"/>
          <w:color w:val="000000"/>
          <w:sz w:val="17"/>
          <w:szCs w:val="17"/>
        </w:rPr>
        <w:t>start</w:t>
      </w:r>
      <w:r>
        <w:rPr lang="zh-CN" sz="17" baseline="0" dirty="0">
          <w:jc w:val="left"/>
          <w:rFonts w:ascii="新宋体" w:hAnsi="新宋体" w:cs="新宋体"/>
          <w:color w:val="000000"/>
          <w:sz w:val="17"/>
          <w:szCs w:val="17"/>
        </w:rPr>
        <w:t>开始截取字符串</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243" w:space="0"/>
          </w:cols>
          <w:docGrid w:linePitch="360"/>
        </w:sect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substring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从</w:t>
      </w:r>
      <w:r>
        <w:rPr lang="zh-CN" sz="17" baseline="0" dirty="0">
          <w:jc w:val="left"/>
          <w:rFonts w:ascii="Lucida Console" w:hAnsi="Lucida Console" w:cs="Lucida Console"/>
          <w:color w:val="000000"/>
          <w:sz w:val="17"/>
          <w:szCs w:val="17"/>
        </w:rPr>
        <w:t>start</w:t>
      </w:r>
      <w:r>
        <w:rPr lang="zh-CN" sz="17" baseline="0" dirty="0">
          <w:jc w:val="left"/>
          <w:rFonts w:ascii="新宋体" w:hAnsi="新宋体" w:cs="新宋体"/>
          <w:color w:val="000000"/>
          <w:sz w:val="17"/>
          <w:szCs w:val="17"/>
        </w:rPr>
        <w:t>开始，到</w:t>
      </w:r>
      <w:r>
        <w:rPr lang="zh-CN" sz="17" baseline="0" dirty="0">
          <w:jc w:val="left"/>
          <w:rFonts w:ascii="Lucida Console" w:hAnsi="Lucida Console" w:cs="Lucida Console"/>
          <w:color w:val="000000"/>
          <w:sz w:val="17"/>
          <w:szCs w:val="17"/>
        </w:rPr>
        <w:t>end</w:t>
      </w:r>
      <w:r>
        <w:rPr lang="zh-CN" sz="17" baseline="0" dirty="0">
          <w:jc w:val="left"/>
          <w:rFonts w:ascii="新宋体" w:hAnsi="新宋体" w:cs="新宋体"/>
          <w:color w:val="000000"/>
          <w:sz w:val="17"/>
          <w:szCs w:val="17"/>
        </w:rPr>
        <w:t>结束截取字符串。包括</w:t>
      </w:r>
      <w:r>
        <w:rPr lang="zh-CN" sz="17" baseline="0" dirty="0">
          <w:jc w:val="left"/>
          <w:rFonts w:ascii="Lucida Console" w:hAnsi="Lucida Console" w:cs="Lucida Console"/>
          <w:color w:val="000000"/>
          <w:sz w:val="17"/>
          <w:szCs w:val="17"/>
        </w:rPr>
        <w:t>start</w:t>
      </w:r>
      <w:r>
        <w:rPr lang="zh-CN" sz="17" baseline="0" dirty="0">
          <w:jc w:val="left"/>
          <w:rFonts w:ascii="新宋体" w:hAnsi="新宋体" w:cs="新宋体"/>
          <w:color w:val="000000"/>
          <w:spacing w:val="-15"/>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不包括</w:t>
      </w:r>
      <w:r>
        <w:rPr lang="zh-CN" sz="17" baseline="0" dirty="0">
          <w:jc w:val="left"/>
          <w:rFonts w:ascii="Lucida Console" w:hAnsi="Lucida Console" w:cs="Lucida Console"/>
          <w:color w:val="000000"/>
          <w:sz w:val="17"/>
          <w:szCs w:val="17"/>
        </w:rPr>
        <w:t>end</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1" behindDoc="1" locked="0" layoutInCell="1" allowOverlap="1">
            <wp:simplePos x="0" y="0"/>
            <wp:positionH relativeFrom="page">
              <wp:posOffset>963889</wp:posOffset>
            </wp:positionH>
            <wp:positionV relativeFrom="line">
              <wp:posOffset>-853763</wp:posOffset>
            </wp:positionV>
            <wp:extent cx="5641423" cy="4831422"/>
            <wp:effectExtent l="0" t="0" r="0" b="0"/>
            <wp:wrapNone/>
            <wp:docPr id="726" name="Freeform 726"/>
            <wp:cNvGraphicFramePr/>
            <a:graphic>
              <a:graphicData uri="http://schemas.microsoft.com/office/word/2010/wordprocessingShape">
                <wps:wsp>
                  <wps:cNvCnPr/>
                  <wps:spPr>
                    <a:xfrm rot="0" flipH="0" flipV="1">
                      <a:off x="0" y="0"/>
                      <a:ext cx="5641423" cy="4831422"/>
                    </a:xfrm>
                    <a:custGeom>
                      <a:rect l="l" t="t" r="r" b="b"/>
                      <a:pathLst>
                        <a:path w="7518400" h="6438900">
                          <a:moveTo>
                            <a:pt x="0" y="31750"/>
                          </a:moveTo>
                          <a:lnTo>
                            <a:pt x="0" y="6407150"/>
                          </a:lnTo>
                          <a:cubicBezTo>
                            <a:pt x="0" y="6411392"/>
                            <a:pt x="805" y="6415460"/>
                            <a:pt x="2416" y="6419354"/>
                          </a:cubicBezTo>
                          <a:cubicBezTo>
                            <a:pt x="4028" y="6423274"/>
                            <a:pt x="6322" y="6426647"/>
                            <a:pt x="9298" y="6429648"/>
                          </a:cubicBezTo>
                          <a:cubicBezTo>
                            <a:pt x="12275" y="6432625"/>
                            <a:pt x="15709" y="6434907"/>
                            <a:pt x="19599" y="6436519"/>
                          </a:cubicBezTo>
                          <a:cubicBezTo>
                            <a:pt x="23489" y="6438082"/>
                            <a:pt x="27539" y="6438900"/>
                            <a:pt x="31750" y="6438900"/>
                          </a:cubicBezTo>
                          <a:lnTo>
                            <a:pt x="7486650" y="6438900"/>
                          </a:lnTo>
                          <a:cubicBezTo>
                            <a:pt x="7490859" y="6438900"/>
                            <a:pt x="7494909" y="6438082"/>
                            <a:pt x="7498798" y="6436519"/>
                          </a:cubicBezTo>
                          <a:cubicBezTo>
                            <a:pt x="7502690" y="6434907"/>
                            <a:pt x="7506123" y="6432625"/>
                            <a:pt x="7509099" y="6429648"/>
                          </a:cubicBezTo>
                          <a:cubicBezTo>
                            <a:pt x="7512076" y="6426647"/>
                            <a:pt x="7514370" y="6423274"/>
                            <a:pt x="7515981" y="6419354"/>
                          </a:cubicBezTo>
                          <a:cubicBezTo>
                            <a:pt x="7517593" y="6415460"/>
                            <a:pt x="7518400" y="6411392"/>
                            <a:pt x="7518400" y="64071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0" behindDoc="1" locked="0" layoutInCell="1" allowOverlap="1">
            <wp:simplePos x="0" y="0"/>
            <wp:positionH relativeFrom="page">
              <wp:posOffset>963889</wp:posOffset>
            </wp:positionH>
            <wp:positionV relativeFrom="line">
              <wp:posOffset>-853763</wp:posOffset>
            </wp:positionV>
            <wp:extent cx="5641423" cy="4831422"/>
            <wp:effectExtent l="0" t="0" r="0" b="0"/>
            <wp:wrapNone/>
            <wp:docPr id="727" name="Freeform 727"/>
            <wp:cNvGraphicFramePr/>
            <a:graphic>
              <a:graphicData uri="http://schemas.microsoft.com/office/word/2010/wordprocessingShape">
                <wps:wsp>
                  <wps:cNvCnPr/>
                  <wps:spPr>
                    <a:xfrm rot="0" flipH="0" flipV="1">
                      <a:off x="0" y="0"/>
                      <a:ext cx="5641423" cy="4831422"/>
                    </a:xfrm>
                    <a:custGeom>
                      <a:rect l="l" t="t" r="r" b="b"/>
                      <a:pathLst>
                        <a:path w="7518400" h="6438900">
                          <a:moveTo>
                            <a:pt x="0" y="31750"/>
                          </a:moveTo>
                          <a:lnTo>
                            <a:pt x="0" y="6407150"/>
                          </a:lnTo>
                          <a:cubicBezTo>
                            <a:pt x="0" y="6411392"/>
                            <a:pt x="805" y="6415460"/>
                            <a:pt x="2416" y="6419354"/>
                          </a:cubicBezTo>
                          <a:cubicBezTo>
                            <a:pt x="4028" y="6423274"/>
                            <a:pt x="6322" y="6426647"/>
                            <a:pt x="9298" y="6429648"/>
                          </a:cubicBezTo>
                          <a:cubicBezTo>
                            <a:pt x="12275" y="6432625"/>
                            <a:pt x="15709" y="6434907"/>
                            <a:pt x="19599" y="6436519"/>
                          </a:cubicBezTo>
                          <a:cubicBezTo>
                            <a:pt x="23489" y="6438082"/>
                            <a:pt x="27539" y="6438900"/>
                            <a:pt x="31750" y="6438900"/>
                          </a:cubicBezTo>
                          <a:lnTo>
                            <a:pt x="7486650" y="6438900"/>
                          </a:lnTo>
                          <a:cubicBezTo>
                            <a:pt x="7490859" y="6438900"/>
                            <a:pt x="7494909" y="6438082"/>
                            <a:pt x="7498798" y="6436519"/>
                          </a:cubicBezTo>
                          <a:cubicBezTo>
                            <a:pt x="7502690" y="6434907"/>
                            <a:pt x="7506123" y="6432625"/>
                            <a:pt x="7509099" y="6429648"/>
                          </a:cubicBezTo>
                          <a:cubicBezTo>
                            <a:pt x="7512076" y="6426647"/>
                            <a:pt x="7514370" y="6423274"/>
                            <a:pt x="7515981" y="6419354"/>
                          </a:cubicBezTo>
                          <a:cubicBezTo>
                            <a:pt x="7517593" y="6415460"/>
                            <a:pt x="7518400" y="6411392"/>
                            <a:pt x="7518400" y="64071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465" behindDoc="1" locked="0" layoutInCell="1" allowOverlap="1">
            <wp:simplePos x="0" y="0"/>
            <wp:positionH relativeFrom="page">
              <wp:posOffset>955954</wp:posOffset>
            </wp:positionH>
            <wp:positionV relativeFrom="line">
              <wp:posOffset>-842638</wp:posOffset>
            </wp:positionV>
            <wp:extent cx="368459" cy="4829993"/>
            <wp:effectExtent l="0" t="0" r="0" b="0"/>
            <wp:wrapNone/>
            <wp:docPr id="728" name="Picture 728"/>
            <wp:cNvGraphicFramePr>
              <a:graphicFrameLocks noChangeAspect="1"/>
            </wp:cNvGraphicFramePr>
            <a:graphic>
              <a:graphicData uri="http://schemas.openxmlformats.org/drawingml/2006/picture">
                <pic:pic xmlns:pic="http://schemas.openxmlformats.org/drawingml/2006/picture">
                  <pic:nvPicPr>
                    <pic:cNvPr id="728" name="Picture 728"/>
                    <pic:cNvPicPr>
                      <a:picLocks noChangeAspect="0" noChangeArrowheads="1"/>
                    </pic:cNvPicPr>
                  </pic:nvPicPr>
                  <pic:blipFill>
                    <a:blip r:embed="rId728">
                      <a:extLst>
                        <a:ext uri="{28A0092B-C50C-407E-A947-70E740481C1C}">
                          <a14:useLocalDpi xmlns:a14="http://schemas.microsoft.com/office/drawing/2010/main" val="0"/>
                        </a:ext>
                      </a:extLst>
                    </a:blip>
                    <a:srcRect/>
                    <a:stretch>
                      <a:fillRect/>
                    </a:stretch>
                  </pic:blipFill>
                  <pic:spPr>
                    <a:xfrm rot="0" flipH="0" flipV="0">
                      <a:off x="0" y="0"/>
                      <a:ext cx="368459" cy="4829993"/>
                    </a:xfrm>
                    <a:prstGeom prst="rect">
                      <a:avLst/>
                    </a:prstGeom>
                    <a:noFill/>
                  </pic:spPr>
                </pic:pic>
              </a:graphicData>
            </a:graphic>
          </wp:anchor>
        </w:drawing>
        <w:drawing>
          <wp:anchor simplePos="0" relativeHeight="251658522" behindDoc="1" locked="0" layoutInCell="1" allowOverlap="1">
            <wp:simplePos x="0" y="0"/>
            <wp:positionH relativeFrom="page">
              <wp:posOffset>968654</wp:posOffset>
            </wp:positionH>
            <wp:positionV relativeFrom="line">
              <wp:posOffset>-829940</wp:posOffset>
            </wp:positionV>
            <wp:extent cx="5593776" cy="4802833"/>
            <wp:effectExtent l="0" t="0" r="0" b="0"/>
            <wp:wrapNone/>
            <wp:docPr id="729" name="Freeform 729"/>
            <wp:cNvGraphicFramePr/>
            <a:graphic>
              <a:graphicData uri="http://schemas.microsoft.com/office/word/2010/wordprocessingShape">
                <wps:wsp>
                  <wps:cNvCnPr/>
                  <wps:spPr>
                    <a:xfrm rot="0" flipH="0" flipV="1">
                      <a:off x="0" y="0"/>
                      <a:ext cx="5593776" cy="4802833"/>
                    </a:xfrm>
                    <a:custGeom>
                      <a:rect l="l" t="t" r="r" b="b"/>
                      <a:pathLst>
                        <a:path w="7454900" h="6400800">
                          <a:moveTo>
                            <a:pt x="0" y="6400800"/>
                          </a:moveTo>
                          <a:lnTo>
                            <a:pt x="7454900" y="6400800"/>
                          </a:lnTo>
                          <a:lnTo>
                            <a:pt x="7454900" y="0"/>
                          </a:lnTo>
                          <a:lnTo>
                            <a:pt x="0" y="0"/>
                          </a:lnTo>
                          <a:lnTo>
                            <a:pt x="0" y="6400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2" behindDoc="1" locked="0" layoutInCell="1" allowOverlap="1">
            <wp:simplePos x="0" y="0"/>
            <wp:positionH relativeFrom="page">
              <wp:posOffset>968654</wp:posOffset>
            </wp:positionH>
            <wp:positionV relativeFrom="line">
              <wp:posOffset>-829940</wp:posOffset>
            </wp:positionV>
            <wp:extent cx="5593776" cy="4802833"/>
            <wp:effectExtent l="0" t="0" r="0" b="0"/>
            <wp:wrapNone/>
            <wp:docPr id="730" name="Freeform 730"/>
            <wp:cNvGraphicFramePr/>
            <a:graphic>
              <a:graphicData uri="http://schemas.microsoft.com/office/word/2010/wordprocessingShape">
                <wps:wsp>
                  <wps:cNvCnPr/>
                  <wps:spPr>
                    <a:xfrm rot="0" flipH="0" flipV="1">
                      <a:off x="0" y="0"/>
                      <a:ext cx="5593776" cy="4802833"/>
                    </a:xfrm>
                    <a:custGeom>
                      <a:rect l="l" t="t" r="r" b="b"/>
                      <a:pathLst>
                        <a:path w="7454900" h="6400800">
                          <a:moveTo>
                            <a:pt x="0" y="6400800"/>
                          </a:moveTo>
                          <a:lnTo>
                            <a:pt x="7454900" y="6400800"/>
                          </a:lnTo>
                          <a:lnTo>
                            <a:pt x="7454900" y="0"/>
                          </a:lnTo>
                          <a:lnTo>
                            <a:pt x="0" y="0"/>
                          </a:lnTo>
                          <a:lnTo>
                            <a:pt x="0" y="6400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3232"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创建字符串对象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"helloworld"</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18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int length():</w:t>
      </w:r>
      <w:r>
        <w:rPr lang="zh-CN" sz="17" baseline="0" dirty="0">
          <w:jc w:val="left"/>
          <w:rFonts w:ascii="新宋体" w:hAnsi="新宋体" w:cs="新宋体"/>
          <w:color w:val="AA5500"/>
          <w:sz w:val="17"/>
          <w:szCs w:val="17"/>
        </w:rPr>
        <w:t>获取字符串的长度，其实也就是字符个数</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533"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char charAt(int index):</w:t>
      </w:r>
      <w:r>
        <w:rPr lang="zh-CN" sz="17" baseline="0" dirty="0">
          <w:jc w:val="left"/>
          <w:rFonts w:ascii="新宋体" w:hAnsi="新宋体" w:cs="新宋体"/>
          <w:color w:val="AA5500"/>
          <w:sz w:val="17"/>
          <w:szCs w:val="17"/>
        </w:rPr>
        <w:t>获取指定索引处的字符</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charAt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//h</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charAt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88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int indexOf(String str):</w:t>
      </w:r>
      <w:r>
        <w:rPr lang="zh-CN" sz="17" baseline="0" dirty="0">
          <w:jc w:val="left"/>
          <w:rFonts w:ascii="新宋体" w:hAnsi="新宋体" w:cs="新宋体"/>
          <w:color w:val="AA5500"/>
          <w:sz w:val="17"/>
          <w:szCs w:val="17"/>
        </w:rPr>
        <w:t>获取</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在字符串对象中第一次出现的索引</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//2</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"owo"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//4</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"ak"</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826"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 substring(int start):</w:t>
      </w:r>
      <w:r>
        <w:rPr lang="zh-CN" sz="17" baseline="0" dirty="0">
          <w:jc w:val="left"/>
          <w:rFonts w:ascii="新宋体" w:hAnsi="新宋体" w:cs="新宋体"/>
          <w:color w:val="AA5500"/>
          <w:sz w:val="17"/>
          <w:szCs w:val="17"/>
        </w:rPr>
        <w:t>从</w:t>
      </w:r>
      <w:r>
        <w:rPr lang="zh-CN" sz="17" baseline="0" dirty="0">
          <w:jc w:val="left"/>
          <w:rFonts w:ascii="Lucida Console" w:hAnsi="Lucida Console" w:cs="Lucida Console"/>
          <w:color w:val="AA5500"/>
          <w:sz w:val="17"/>
          <w:szCs w:val="17"/>
        </w:rPr>
        <w:t>start</w:t>
      </w:r>
      <w:r>
        <w:rPr lang="zh-CN" sz="17" baseline="0" dirty="0">
          <w:jc w:val="left"/>
          <w:rFonts w:ascii="新宋体" w:hAnsi="新宋体" w:cs="新宋体"/>
          <w:color w:val="AA5500"/>
          <w:sz w:val="17"/>
          <w:szCs w:val="17"/>
        </w:rPr>
        <w:t>开始截取字符串</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substring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//helloworld</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substring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//world</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 substring(int start,int end):</w:t>
      </w:r>
      <w:r>
        <w:rPr lang="zh-CN" sz="17" baseline="0" dirty="0">
          <w:jc w:val="left"/>
          <w:rFonts w:ascii="新宋体" w:hAnsi="新宋体" w:cs="新宋体"/>
          <w:color w:val="AA5500"/>
          <w:sz w:val="17"/>
          <w:szCs w:val="17"/>
        </w:rPr>
        <w:t>从</w:t>
      </w:r>
      <w:r>
        <w:rPr lang="zh-CN" sz="17" baseline="0" dirty="0">
          <w:jc w:val="left"/>
          <w:rFonts w:ascii="Lucida Console" w:hAnsi="Lucida Console" w:cs="Lucida Console"/>
          <w:color w:val="AA5500"/>
          <w:sz w:val="17"/>
          <w:szCs w:val="17"/>
        </w:rPr>
        <w:t>start</w:t>
      </w:r>
      <w:r>
        <w:rPr lang="zh-CN" sz="17" baseline="0" dirty="0">
          <w:jc w:val="left"/>
          <w:rFonts w:ascii="新宋体" w:hAnsi="新宋体" w:cs="新宋体"/>
          <w:color w:val="AA5500"/>
          <w:sz w:val="17"/>
          <w:szCs w:val="17"/>
        </w:rPr>
        <w:t>开始，到</w:t>
      </w:r>
      <w:r>
        <w:rPr lang="zh-CN" sz="17" baseline="0" dirty="0">
          <w:jc w:val="left"/>
          <w:rFonts w:ascii="Lucida Console" w:hAnsi="Lucida Console" w:cs="Lucida Console"/>
          <w:color w:val="AA5500"/>
          <w:sz w:val="17"/>
          <w:szCs w:val="17"/>
        </w:rPr>
        <w:t>end</w:t>
      </w:r>
      <w:r>
        <w:rPr lang="zh-CN" sz="17" baseline="0" dirty="0">
          <w:jc w:val="left"/>
          <w:rFonts w:ascii="新宋体" w:hAnsi="新宋体" w:cs="新宋体"/>
          <w:color w:val="AA5500"/>
          <w:sz w:val="17"/>
          <w:szCs w:val="17"/>
        </w:rPr>
        <w:t>结束截取字符串</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substring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//helloworld</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substring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//lowor</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54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4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358" w:lineRule="exact"/>
        <w:ind w:left="990" w:right="0" w:firstLine="0"/>
      </w:pPr>
      <w:r/>
      <w:r>
        <w:rPr lang="zh-CN" sz="26" baseline="0" dirty="0">
          <w:jc w:val="left"/>
          <w:rFonts w:ascii="宋体" w:hAnsi="宋体" w:cs="宋体"/>
          <w:color w:val="333333"/>
          <w:sz w:val="26"/>
          <w:szCs w:val="26"/>
        </w:rPr>
        <w:t>3</w:t>
      </w:r>
      <w:r>
        <w:rPr lang="zh-CN" sz="26" baseline="0" dirty="0">
          <w:jc w:val="left"/>
          <w:rFonts w:ascii="微软雅黑" w:hAnsi="微软雅黑" w:cs="微软雅黑"/>
          <w:b/>
          <w:bCs/>
          <w:color w:val="333333"/>
          <w:sz w:val="26"/>
          <w:szCs w:val="26"/>
        </w:rPr>
        <w:t>、</w:t>
      </w:r>
      <w:r>
        <w:rPr lang="zh-CN" sz="26" baseline="0" dirty="0">
          <w:jc w:val="left"/>
          <w:rFonts w:ascii="宋体" w:hAnsi="宋体" w:cs="宋体"/>
          <w:color w:val="333333"/>
          <w:sz w:val="26"/>
          <w:szCs w:val="26"/>
        </w:rPr>
        <w:t>String</w:t>
      </w:r>
      <w:r>
        <w:rPr lang="zh-CN" sz="26" baseline="0" dirty="0">
          <w:jc w:val="left"/>
          <w:rFonts w:ascii="微软雅黑" w:hAnsi="微软雅黑" w:cs="微软雅黑"/>
          <w:b/>
          <w:bCs/>
          <w:color w:val="333333"/>
          <w:sz w:val="26"/>
          <w:szCs w:val="26"/>
        </w:rPr>
        <w:t>的转换	</w:t>
      </w:r>
      <w:hyperlink r:id="rId708" w:history="1">
        <w:r>
          <w:rPr lang="zh-CN" sz="26" baseline="0" dirty="0">
            <w:jc w:val="left"/>
            <w:rFonts w:ascii="宋体" w:hAnsi="宋体" w:cs="宋体"/>
            <w:color w:val="4183C4"/>
            <w:sz w:val="26"/>
            <w:szCs w:val="26"/>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【常用方法】</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78" behindDoc="1" locked="0" layoutInCell="1" allowOverlap="1">
            <wp:simplePos x="0" y="0"/>
            <wp:positionH relativeFrom="page">
              <wp:posOffset>963889</wp:posOffset>
            </wp:positionH>
            <wp:positionV relativeFrom="line">
              <wp:posOffset>-46912</wp:posOffset>
            </wp:positionV>
            <wp:extent cx="5641423" cy="543177"/>
            <wp:effectExtent l="0" t="0" r="0" b="0"/>
            <wp:wrapNone/>
            <wp:docPr id="731" name="Freeform 731"/>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386"/>
                            <a:pt x="2416" y="704305"/>
                          </a:cubicBezTo>
                          <a:cubicBezTo>
                            <a:pt x="4028" y="708249"/>
                            <a:pt x="6322" y="711647"/>
                            <a:pt x="9298" y="714648"/>
                          </a:cubicBezTo>
                          <a:cubicBezTo>
                            <a:pt x="12275" y="717625"/>
                            <a:pt x="15709" y="719907"/>
                            <a:pt x="19599" y="721519"/>
                          </a:cubicBezTo>
                          <a:cubicBezTo>
                            <a:pt x="23489" y="723082"/>
                            <a:pt x="27539" y="723900"/>
                            <a:pt x="31750" y="723900"/>
                          </a:cubicBezTo>
                          <a:lnTo>
                            <a:pt x="7486650" y="723900"/>
                          </a:lnTo>
                          <a:cubicBezTo>
                            <a:pt x="7490859" y="723900"/>
                            <a:pt x="7494909" y="723082"/>
                            <a:pt x="7498798" y="721470"/>
                          </a:cubicBezTo>
                          <a:cubicBezTo>
                            <a:pt x="7502690" y="719907"/>
                            <a:pt x="7506123" y="717625"/>
                            <a:pt x="7509099" y="714648"/>
                          </a:cubicBezTo>
                          <a:cubicBezTo>
                            <a:pt x="7512076" y="711647"/>
                            <a:pt x="7514370" y="708249"/>
                            <a:pt x="7515981" y="704330"/>
                          </a:cubicBezTo>
                          <a:cubicBezTo>
                            <a:pt x="7517593" y="700435"/>
                            <a:pt x="7518400" y="696367"/>
                            <a:pt x="7518400" y="6921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7" behindDoc="1" locked="0" layoutInCell="1" allowOverlap="1">
            <wp:simplePos x="0" y="0"/>
            <wp:positionH relativeFrom="page">
              <wp:posOffset>963889</wp:posOffset>
            </wp:positionH>
            <wp:positionV relativeFrom="line">
              <wp:posOffset>-46912</wp:posOffset>
            </wp:positionV>
            <wp:extent cx="5641423" cy="543177"/>
            <wp:effectExtent l="0" t="0" r="0" b="0"/>
            <wp:wrapNone/>
            <wp:docPr id="732" name="Freeform 732"/>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386"/>
                            <a:pt x="2416" y="704305"/>
                          </a:cubicBezTo>
                          <a:cubicBezTo>
                            <a:pt x="4028" y="708249"/>
                            <a:pt x="6322" y="711647"/>
                            <a:pt x="9298" y="714648"/>
                          </a:cubicBezTo>
                          <a:cubicBezTo>
                            <a:pt x="12275" y="717625"/>
                            <a:pt x="15709" y="719907"/>
                            <a:pt x="19599" y="721519"/>
                          </a:cubicBezTo>
                          <a:cubicBezTo>
                            <a:pt x="23489" y="723082"/>
                            <a:pt x="27539" y="723900"/>
                            <a:pt x="31750" y="723900"/>
                          </a:cubicBezTo>
                          <a:lnTo>
                            <a:pt x="7486650" y="723900"/>
                          </a:lnTo>
                          <a:cubicBezTo>
                            <a:pt x="7490859" y="723900"/>
                            <a:pt x="7494909" y="723082"/>
                            <a:pt x="7498798" y="721470"/>
                          </a:cubicBezTo>
                          <a:cubicBezTo>
                            <a:pt x="7502690" y="719907"/>
                            <a:pt x="7506123" y="717625"/>
                            <a:pt x="7509099" y="714648"/>
                          </a:cubicBezTo>
                          <a:cubicBezTo>
                            <a:pt x="7512076" y="711647"/>
                            <a:pt x="7514370" y="708249"/>
                            <a:pt x="7515981" y="704330"/>
                          </a:cubicBezTo>
                          <a:cubicBezTo>
                            <a:pt x="7517593" y="700435"/>
                            <a:pt x="7518400" y="696367"/>
                            <a:pt x="7518400" y="6921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513" behindDoc="1" locked="0" layoutInCell="1" allowOverlap="1">
            <wp:simplePos x="0" y="0"/>
            <wp:positionH relativeFrom="page">
              <wp:posOffset>968654</wp:posOffset>
            </wp:positionH>
            <wp:positionV relativeFrom="line">
              <wp:posOffset>-23088</wp:posOffset>
            </wp:positionV>
            <wp:extent cx="5593776" cy="514589"/>
            <wp:effectExtent l="0" t="0" r="0" b="0"/>
            <wp:wrapNone/>
            <wp:docPr id="733" name="Freeform 733"/>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620" behindDoc="1" locked="0" layoutInCell="1" allowOverlap="1">
            <wp:simplePos x="0" y="0"/>
            <wp:positionH relativeFrom="page">
              <wp:posOffset>955954</wp:posOffset>
            </wp:positionH>
            <wp:positionV relativeFrom="line">
              <wp:posOffset>-35792</wp:posOffset>
            </wp:positionV>
            <wp:extent cx="292223" cy="547315"/>
            <wp:effectExtent l="0" t="0" r="0" b="0"/>
            <wp:wrapNone/>
            <wp:docPr id="734" name="Picture 734"/>
            <wp:cNvGraphicFramePr>
              <a:graphicFrameLocks noChangeAspect="1"/>
            </wp:cNvGraphicFramePr>
            <a:graphic>
              <a:graphicData uri="http://schemas.openxmlformats.org/drawingml/2006/picture">
                <pic:pic xmlns:pic="http://schemas.openxmlformats.org/drawingml/2006/picture">
                  <pic:nvPicPr>
                    <pic:cNvPr id="734" name="Picture 734"/>
                    <pic:cNvPicPr>
                      <a:picLocks noChangeAspect="0" noChangeArrowheads="1"/>
                    </pic:cNvPicPr>
                  </pic:nvPicPr>
                  <pic:blipFill>
                    <a:blip r:embed="rId734">
                      <a:extLst>
                        <a:ext uri="{28A0092B-C50C-407E-A947-70E740481C1C}">
                          <a14:useLocalDpi xmlns:a14="http://schemas.microsoft.com/office/drawing/2010/main" val="0"/>
                        </a:ext>
                      </a:extLst>
                    </a:blip>
                    <a:srcRect/>
                    <a:stretch>
                      <a:fillRect/>
                    </a:stretch>
                  </pic:blipFill>
                  <pic:spPr>
                    <a:xfrm rot="0" flipH="0" flipV="0">
                      <a:off x="0" y="0"/>
                      <a:ext cx="292223" cy="547315"/>
                    </a:xfrm>
                    <a:prstGeom prst="rect">
                      <a:avLst/>
                    </a:prstGeom>
                    <a:noFill/>
                  </pic:spPr>
                </pic:pic>
              </a:graphicData>
            </a:graphic>
          </wp:anchor>
        </w:drawing>
        <w:drawing>
          <wp:anchor simplePos="0" relativeHeight="251658279" behindDoc="1" locked="0" layoutInCell="1" allowOverlap="1">
            <wp:simplePos x="0" y="0"/>
            <wp:positionH relativeFrom="page">
              <wp:posOffset>968654</wp:posOffset>
            </wp:positionH>
            <wp:positionV relativeFrom="line">
              <wp:posOffset>-23088</wp:posOffset>
            </wp:positionV>
            <wp:extent cx="5593776" cy="514589"/>
            <wp:effectExtent l="0" t="0" r="0" b="0"/>
            <wp:wrapNone/>
            <wp:docPr id="735" name="Freeform 735"/>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789" w:space="0"/>
          </w:cols>
          <w:docGrid w:linePitch="360"/>
        </w:sectPr>
        <w:spacing w:before="253"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toCharArray</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：把字符串转换为字符数组</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toLowerCase</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：把字符串转换为小写字符串</w:t>
      </w:r>
      <w:r>
        <w:rPr>
          <w:rFonts w:ascii="Times New Roman" w:hAnsi="Times New Roman" w:cs="Times New Roman"/>
          <w:sz w:val="17"/>
          <w:szCs w:val="17"/>
        </w:rPr>
        <w:t> </w:t>
      </w: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toUpperCase</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：把字符串转换为大写字符串</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drawing>
          <wp:anchor simplePos="0" relativeHeight="251658283" behindDoc="1" locked="0" layoutInCell="1" allowOverlap="1">
            <wp:simplePos x="0" y="0"/>
            <wp:positionH relativeFrom="page">
              <wp:posOffset>939800</wp:posOffset>
            </wp:positionH>
            <wp:positionV relativeFrom="line">
              <wp:posOffset>-60456</wp:posOffset>
            </wp:positionV>
            <wp:extent cx="5678213" cy="431800"/>
            <wp:effectExtent l="0" t="0" r="0" b="0"/>
            <wp:wrapNone/>
            <wp:docPr id="736" name="Picture 736"/>
            <wp:cNvGraphicFramePr>
              <a:graphicFrameLocks noChangeAspect="1"/>
            </wp:cNvGraphicFramePr>
            <a:graphic>
              <a:graphicData uri="http://schemas.openxmlformats.org/drawingml/2006/picture">
                <pic:pic xmlns:pic="http://schemas.openxmlformats.org/drawingml/2006/picture">
                  <pic:nvPicPr>
                    <pic:cNvPr id="736" name="Picture 736"/>
                    <pic:cNvPicPr>
                      <a:picLocks noChangeAspect="0" noChangeArrowheads="1"/>
                    </pic:cNvPicPr>
                  </pic:nvPicPr>
                  <pic:blipFill>
                    <a:blip r:embed="rId736">
                      <a:extLst>
                        <a:ext uri="{28A0092B-C50C-407E-A947-70E740481C1C}">
                          <a14:useLocalDpi xmlns:a14="http://schemas.microsoft.com/office/drawing/2010/main" val="0"/>
                        </a:ext>
                      </a:extLst>
                    </a:blip>
                    <a:srcRect/>
                    <a:stretch>
                      <a:fillRect/>
                    </a:stretch>
                  </pic:blipFill>
                  <pic:spPr>
                    <a:xfrm rot="0" flipH="0" flipV="0">
                      <a:off x="0" y="0"/>
                      <a:ext cx="5678213" cy="431800"/>
                    </a:xfrm>
                    <a:prstGeom prst="rect">
                      <a:avLst/>
                    </a:prstGeom>
                    <a:noFill/>
                  </pic:spPr>
                </pic:pic>
              </a:graphicData>
            </a:graphic>
          </wp:anchor>
        </w:drawing>
        <w:drawing>
          <wp:anchor simplePos="0" relativeHeight="251659680" behindDoc="1" locked="0" layoutInCell="1" allowOverlap="1">
            <wp:simplePos x="0" y="0"/>
            <wp:positionH relativeFrom="page">
              <wp:posOffset>955954</wp:posOffset>
            </wp:positionH>
            <wp:positionV relativeFrom="line">
              <wp:posOffset>-35800</wp:posOffset>
            </wp:positionV>
            <wp:extent cx="368459" cy="407144"/>
            <wp:effectExtent l="0" t="0" r="0" b="0"/>
            <wp:wrapNone/>
            <wp:docPr id="737" name="Picture 737"/>
            <wp:cNvGraphicFramePr>
              <a:graphicFrameLocks noChangeAspect="1"/>
            </wp:cNvGraphicFramePr>
            <a:graphic>
              <a:graphicData uri="http://schemas.openxmlformats.org/drawingml/2006/picture">
                <pic:pic xmlns:pic="http://schemas.openxmlformats.org/drawingml/2006/picture">
                  <pic:nvPicPr>
                    <pic:cNvPr id="737" name="Picture 737"/>
                    <pic:cNvPicPr>
                      <a:picLocks noChangeAspect="0" noChangeArrowheads="1"/>
                    </pic:cNvPicPr>
                  </pic:nvPicPr>
                  <pic:blipFill>
                    <a:blip r:embed="rId737">
                      <a:extLst>
                        <a:ext uri="{28A0092B-C50C-407E-A947-70E740481C1C}">
                          <a14:useLocalDpi xmlns:a14="http://schemas.microsoft.com/office/drawing/2010/main" val="0"/>
                        </a:ext>
                      </a:extLst>
                    </a:blip>
                    <a:srcRect/>
                    <a:stretch>
                      <a:fillRect/>
                    </a:stretch>
                  </pic:blipFill>
                  <pic:spPr>
                    <a:xfrm rot="0" flipH="0" flipV="0">
                      <a:off x="0" y="0"/>
                      <a:ext cx="368459" cy="407144"/>
                    </a:xfrm>
                    <a:prstGeom prst="rect">
                      <a:avLst/>
                    </a:prstGeom>
                    <a:noFill/>
                  </pic:spPr>
                </pic:pic>
              </a:graphicData>
            </a:graphic>
          </wp:anchor>
        </w:drawing>
        <w:drawing>
          <wp:anchor simplePos="0" relativeHeight="251659624" behindDoc="1" locked="0" layoutInCell="1" allowOverlap="1">
            <wp:simplePos x="0" y="0"/>
            <wp:positionH relativeFrom="page">
              <wp:posOffset>955954</wp:posOffset>
            </wp:positionH>
            <wp:positionV relativeFrom="line">
              <wp:posOffset>-35800</wp:posOffset>
            </wp:positionV>
            <wp:extent cx="5619174" cy="406462"/>
            <wp:effectExtent l="0" t="0" r="0" b="0"/>
            <wp:wrapNone/>
            <wp:docPr id="738" name="Picture 738"/>
            <wp:cNvGraphicFramePr>
              <a:graphicFrameLocks noChangeAspect="1"/>
            </wp:cNvGraphicFramePr>
            <a:graphic>
              <a:graphicData uri="http://schemas.openxmlformats.org/drawingml/2006/picture">
                <pic:pic xmlns:pic="http://schemas.openxmlformats.org/drawingml/2006/picture">
                  <pic:nvPicPr>
                    <pic:cNvPr id="738" name="Picture 738"/>
                    <pic:cNvPicPr>
                      <a:picLocks noChangeAspect="0" noChangeArrowheads="1"/>
                    </pic:cNvPicPr>
                  </pic:nvPicPr>
                  <pic:blipFill>
                    <a:blip r:embed="rId738">
                      <a:extLst>
                        <a:ext uri="{28A0092B-C50C-407E-A947-70E740481C1C}">
                          <a14:useLocalDpi xmlns:a14="http://schemas.microsoft.com/office/drawing/2010/main" val="0"/>
                        </a:ext>
                      </a:extLst>
                    </a:blip>
                    <a:srcRect/>
                    <a:stretch>
                      <a:fillRect/>
                    </a:stretch>
                  </pic:blipFill>
                  <pic:spPr>
                    <a:xfrm rot="0" flipH="0" flipV="0">
                      <a:off x="0" y="0"/>
                      <a:ext cx="5619174" cy="406462"/>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271" w:space="0"/>
          </w:cols>
          <w:docGrid w:linePitch="360"/>
        </w:sectPr>
        <w:spacing w:before="25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创建字符串对象</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3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741" name="Freeform 7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742" name="Freeform 7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743" name="Freeform 7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744" name="Freeform 7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745" name="Freeform 7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746" name="Freeform 7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747" name="Freeform 7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748" name="Freeform 7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749" name="Freeform 7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750" name="Freeform 7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751" name="Freeform 7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752" name="Freeform 7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-499685</wp:posOffset>
            </wp:positionV>
            <wp:extent cx="5678213" cy="2615176"/>
            <wp:effectExtent l="0" t="0" r="0" b="0"/>
            <wp:wrapNone/>
            <wp:docPr id="753" name="Picture 753"/>
            <wp:cNvGraphicFramePr>
              <a:graphicFrameLocks noChangeAspect="1"/>
            </wp:cNvGraphicFramePr>
            <a:graphic>
              <a:graphicData uri="http://schemas.openxmlformats.org/drawingml/2006/picture">
                <pic:pic xmlns:pic="http://schemas.openxmlformats.org/drawingml/2006/picture">
                  <pic:nvPicPr>
                    <pic:cNvPr id="753" name="Picture 753"/>
                    <pic:cNvPicPr>
                      <a:picLocks noChangeAspect="0" noChangeArrowheads="1"/>
                    </pic:cNvPicPr>
                  </pic:nvPicPr>
                  <pic:blipFill>
                    <a:blip r:embed="rId753">
                      <a:extLst>
                        <a:ext uri="{28A0092B-C50C-407E-A947-70E740481C1C}">
                          <a14:useLocalDpi xmlns:a14="http://schemas.microsoft.com/office/drawing/2010/main" val="0"/>
                        </a:ext>
                      </a:extLst>
                    </a:blip>
                    <a:srcRect/>
                    <a:stretch>
                      <a:fillRect/>
                    </a:stretch>
                  </pic:blipFill>
                  <pic:spPr>
                    <a:xfrm rot="0" flipH="0" flipV="0">
                      <a:off x="0" y="0"/>
                      <a:ext cx="5678213" cy="2615176"/>
                    </a:xfrm>
                    <a:prstGeom prst="rect">
                      <a:avLst/>
                    </a:prstGeom>
                    <a:noFill/>
                  </pic:spPr>
                </pic:pic>
              </a:graphicData>
            </a:graphic>
          </wp:anchor>
        </w:drawing>
        <w:drawing>
          <wp:anchor simplePos="0" relativeHeight="251658680" behindDoc="1" locked="0" layoutInCell="1" allowOverlap="1">
            <wp:simplePos x="0" y="0"/>
            <wp:positionH relativeFrom="page">
              <wp:posOffset>955954</wp:posOffset>
            </wp:positionH>
            <wp:positionV relativeFrom="line">
              <wp:posOffset>-499685</wp:posOffset>
            </wp:positionV>
            <wp:extent cx="368459" cy="2602476"/>
            <wp:effectExtent l="0" t="0" r="0" b="0"/>
            <wp:wrapNone/>
            <wp:docPr id="754" name="Picture 754"/>
            <wp:cNvGraphicFramePr>
              <a:graphicFrameLocks noChangeAspect="1"/>
            </wp:cNvGraphicFramePr>
            <a:graphic>
              <a:graphicData uri="http://schemas.openxmlformats.org/drawingml/2006/picture">
                <pic:pic xmlns:pic="http://schemas.openxmlformats.org/drawingml/2006/picture">
                  <pic:nvPicPr>
                    <pic:cNvPr id="754" name="Picture 754"/>
                    <pic:cNvPicPr>
                      <a:picLocks noChangeAspect="0" noChangeArrowheads="1"/>
                    </pic:cNvPicPr>
                  </pic:nvPicPr>
                  <pic:blipFill>
                    <a:blip r:embed="rId754">
                      <a:extLst>
                        <a:ext uri="{28A0092B-C50C-407E-A947-70E740481C1C}">
                          <a14:useLocalDpi xmlns:a14="http://schemas.microsoft.com/office/drawing/2010/main" val="0"/>
                        </a:ext>
                      </a:extLst>
                    </a:blip>
                    <a:srcRect/>
                    <a:stretch>
                      <a:fillRect/>
                    </a:stretch>
                  </pic:blipFill>
                  <pic:spPr>
                    <a:xfrm rot="0" flipH="0" flipV="0">
                      <a:off x="0" y="0"/>
                      <a:ext cx="368459" cy="2602476"/>
                    </a:xfrm>
                    <a:prstGeom prst="rect">
                      <a:avLst/>
                    </a:prstGeom>
                    <a:noFill/>
                  </pic:spPr>
                </pic:pic>
              </a:graphicData>
            </a:graphic>
          </wp:anchor>
        </w:drawing>
        <w:drawing>
          <wp:anchor simplePos="0" relativeHeight="251658280" behindDoc="1" locked="0" layoutInCell="1" allowOverlap="1">
            <wp:simplePos x="0" y="0"/>
            <wp:positionH relativeFrom="page">
              <wp:posOffset>955954</wp:posOffset>
            </wp:positionH>
            <wp:positionV relativeFrom="line">
              <wp:posOffset>-499685</wp:posOffset>
            </wp:positionV>
            <wp:extent cx="5619174" cy="2598341"/>
            <wp:effectExtent l="0" t="0" r="0" b="0"/>
            <wp:wrapNone/>
            <wp:docPr id="755" name="Picture 755"/>
            <wp:cNvGraphicFramePr>
              <a:graphicFrameLocks noChangeAspect="1"/>
            </wp:cNvGraphicFramePr>
            <a:graphic>
              <a:graphicData uri="http://schemas.openxmlformats.org/drawingml/2006/picture">
                <pic:pic xmlns:pic="http://schemas.openxmlformats.org/drawingml/2006/picture">
                  <pic:nvPicPr>
                    <pic:cNvPr id="755" name="Picture 755"/>
                    <pic:cNvPicPr>
                      <a:picLocks noChangeAspect="0" noChangeArrowheads="1"/>
                    </pic:cNvPicPr>
                  </pic:nvPicPr>
                  <pic:blipFill>
                    <a:blip r:embed="rId755">
                      <a:extLst>
                        <a:ext uri="{28A0092B-C50C-407E-A947-70E740481C1C}">
                          <a14:useLocalDpi xmlns:a14="http://schemas.microsoft.com/office/drawing/2010/main" val="0"/>
                        </a:ext>
                      </a:extLst>
                    </a:blip>
                    <a:srcRect/>
                    <a:stretch>
                      <a:fillRect/>
                    </a:stretch>
                  </pic:blipFill>
                  <pic:spPr>
                    <a:xfrm rot="0" flipH="0" flipV="0">
                      <a:off x="0" y="0"/>
                      <a:ext cx="5619174" cy="2598341"/>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"abcde"</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6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char[] toCharArray():</w:t>
      </w:r>
      <w:r>
        <w:rPr lang="zh-CN" sz="17" baseline="0" dirty="0">
          <w:jc w:val="left"/>
          <w:rFonts w:ascii="新宋体" w:hAnsi="新宋体" w:cs="新宋体"/>
          <w:color w:val="AA5500"/>
          <w:sz w:val="17"/>
          <w:szCs w:val="17"/>
        </w:rPr>
        <w:t>把字符串转换为字符数组</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toCharArray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6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chs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 toLowerCase():</w:t>
      </w:r>
      <w:r>
        <w:rPr lang="zh-CN" sz="17" baseline="0" dirty="0">
          <w:jc w:val="left"/>
          <w:rFonts w:ascii="新宋体" w:hAnsi="新宋体" w:cs="新宋体"/>
          <w:color w:val="AA5500"/>
          <w:sz w:val="17"/>
          <w:szCs w:val="17"/>
        </w:rPr>
        <w:t>把字符串转换为小写字符串</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"HelloWorld"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toLowerCase</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 toUpperCase():</w:t>
      </w:r>
      <w:r>
        <w:rPr lang="zh-CN" sz="17" baseline="0" dirty="0">
          <w:jc w:val="left"/>
          <w:rFonts w:ascii="新宋体" w:hAnsi="新宋体" w:cs="新宋体"/>
          <w:color w:val="AA5500"/>
          <w:sz w:val="17"/>
          <w:szCs w:val="17"/>
        </w:rPr>
        <w:t>把字符串转换为大写字符串</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"HelloWorld"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toUpperCase</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43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4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358" w:lineRule="exact"/>
        <w:ind w:left="990" w:right="0" w:firstLine="0"/>
      </w:pPr>
      <w:r/>
      <w:r>
        <w:rPr lang="zh-CN" sz="26" baseline="0" dirty="0">
          <w:jc w:val="left"/>
          <w:rFonts w:ascii="宋体" w:hAnsi="宋体" w:cs="宋体"/>
          <w:color w:val="333333"/>
          <w:sz w:val="26"/>
          <w:szCs w:val="26"/>
        </w:rPr>
        <w:t>4</w:t>
      </w:r>
      <w:r>
        <w:rPr lang="zh-CN" sz="26" baseline="0" dirty="0">
          <w:jc w:val="left"/>
          <w:rFonts w:ascii="微软雅黑" w:hAnsi="微软雅黑" w:cs="微软雅黑"/>
          <w:b/>
          <w:bCs/>
          <w:color w:val="333333"/>
          <w:sz w:val="26"/>
          <w:szCs w:val="26"/>
        </w:rPr>
        <w:t>、其他方法	</w:t>
      </w:r>
      <w:hyperlink r:id="rId739" w:history="1">
        <w:r>
          <w:rPr lang="zh-CN" sz="26" baseline="0" dirty="0">
            <w:jc w:val="left"/>
            <w:rFonts w:ascii="宋体" w:hAnsi="宋体" w:cs="宋体"/>
            <w:color w:val="4183C4"/>
            <w:sz w:val="26"/>
            <w:szCs w:val="26"/>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【常用方法】</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55" behindDoc="1" locked="0" layoutInCell="1" allowOverlap="1">
            <wp:simplePos x="0" y="0"/>
            <wp:positionH relativeFrom="page">
              <wp:posOffset>963889</wp:posOffset>
            </wp:positionH>
            <wp:positionV relativeFrom="line">
              <wp:posOffset>-46910</wp:posOffset>
            </wp:positionV>
            <wp:extent cx="5641423" cy="371647"/>
            <wp:effectExtent l="0" t="0" r="0" b="0"/>
            <wp:wrapNone/>
            <wp:docPr id="756" name="Freeform 756"/>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60"/>
                            <a:pt x="2416" y="475754"/>
                          </a:cubicBezTo>
                          <a:cubicBezTo>
                            <a:pt x="4028" y="479674"/>
                            <a:pt x="6322" y="483047"/>
                            <a:pt x="9298" y="486048"/>
                          </a:cubicBezTo>
                          <a:cubicBezTo>
                            <a:pt x="12275" y="489025"/>
                            <a:pt x="15709" y="491307"/>
                            <a:pt x="19599" y="492919"/>
                          </a:cubicBezTo>
                          <a:cubicBezTo>
                            <a:pt x="23489" y="494482"/>
                            <a:pt x="27539" y="495300"/>
                            <a:pt x="31750" y="495300"/>
                          </a:cubicBezTo>
                          <a:lnTo>
                            <a:pt x="7486650" y="495300"/>
                          </a:lnTo>
                          <a:cubicBezTo>
                            <a:pt x="7490859" y="495300"/>
                            <a:pt x="7494909" y="494482"/>
                            <a:pt x="7498798" y="492894"/>
                          </a:cubicBezTo>
                          <a:cubicBezTo>
                            <a:pt x="7502690" y="491307"/>
                            <a:pt x="7506123" y="489025"/>
                            <a:pt x="7509099" y="486048"/>
                          </a:cubicBezTo>
                          <a:cubicBezTo>
                            <a:pt x="7512076" y="483047"/>
                            <a:pt x="7514370" y="479674"/>
                            <a:pt x="7515981" y="475754"/>
                          </a:cubicBezTo>
                          <a:cubicBezTo>
                            <a:pt x="7517593" y="471860"/>
                            <a:pt x="7518400" y="467792"/>
                            <a:pt x="7518400" y="463550"/>
                          </a:cubicBezTo>
                          <a:lnTo>
                            <a:pt x="7518400" y="31750"/>
                          </a:lnTo>
                          <a:cubicBezTo>
                            <a:pt x="7518400" y="27559"/>
                            <a:pt x="7517593" y="23565"/>
                            <a:pt x="7515981" y="19646"/>
                          </a:cubicBezTo>
                          <a:cubicBezTo>
                            <a:pt x="7514370" y="15776"/>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76"/>
                            <a:pt x="2416" y="19646"/>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4" behindDoc="1" locked="0" layoutInCell="1" allowOverlap="1">
            <wp:simplePos x="0" y="0"/>
            <wp:positionH relativeFrom="page">
              <wp:posOffset>963889</wp:posOffset>
            </wp:positionH>
            <wp:positionV relativeFrom="line">
              <wp:posOffset>-46910</wp:posOffset>
            </wp:positionV>
            <wp:extent cx="5641423" cy="371647"/>
            <wp:effectExtent l="0" t="0" r="0" b="0"/>
            <wp:wrapNone/>
            <wp:docPr id="757" name="Freeform 757"/>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60"/>
                            <a:pt x="2416" y="475754"/>
                          </a:cubicBezTo>
                          <a:cubicBezTo>
                            <a:pt x="4028" y="479674"/>
                            <a:pt x="6322" y="483047"/>
                            <a:pt x="9298" y="486048"/>
                          </a:cubicBezTo>
                          <a:cubicBezTo>
                            <a:pt x="12275" y="489025"/>
                            <a:pt x="15709" y="491307"/>
                            <a:pt x="19599" y="492919"/>
                          </a:cubicBezTo>
                          <a:cubicBezTo>
                            <a:pt x="23489" y="494482"/>
                            <a:pt x="27539" y="495300"/>
                            <a:pt x="31750" y="495300"/>
                          </a:cubicBezTo>
                          <a:lnTo>
                            <a:pt x="7486650" y="495300"/>
                          </a:lnTo>
                          <a:cubicBezTo>
                            <a:pt x="7490859" y="495300"/>
                            <a:pt x="7494909" y="494482"/>
                            <a:pt x="7498798" y="492894"/>
                          </a:cubicBezTo>
                          <a:cubicBezTo>
                            <a:pt x="7502690" y="491307"/>
                            <a:pt x="7506123" y="489025"/>
                            <a:pt x="7509099" y="486048"/>
                          </a:cubicBezTo>
                          <a:cubicBezTo>
                            <a:pt x="7512076" y="483047"/>
                            <a:pt x="7514370" y="479674"/>
                            <a:pt x="7515981" y="475754"/>
                          </a:cubicBezTo>
                          <a:cubicBezTo>
                            <a:pt x="7517593" y="471860"/>
                            <a:pt x="7518400" y="467792"/>
                            <a:pt x="7518400" y="463550"/>
                          </a:cubicBezTo>
                          <a:lnTo>
                            <a:pt x="7518400" y="31750"/>
                          </a:lnTo>
                          <a:cubicBezTo>
                            <a:pt x="7518400" y="27559"/>
                            <a:pt x="7517593" y="23565"/>
                            <a:pt x="7515981" y="19646"/>
                          </a:cubicBezTo>
                          <a:cubicBezTo>
                            <a:pt x="7514370" y="15776"/>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76"/>
                            <a:pt x="2416" y="19646"/>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04" behindDoc="1" locked="0" layoutInCell="1" allowOverlap="1">
            <wp:simplePos x="0" y="0"/>
            <wp:positionH relativeFrom="page">
              <wp:posOffset>968654</wp:posOffset>
            </wp:positionH>
            <wp:positionV relativeFrom="line">
              <wp:posOffset>-23086</wp:posOffset>
            </wp:positionV>
            <wp:extent cx="5593776" cy="343059"/>
            <wp:effectExtent l="0" t="0" r="0" b="0"/>
            <wp:wrapNone/>
            <wp:docPr id="758" name="Freeform 758"/>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67" behindDoc="1" locked="0" layoutInCell="1" allowOverlap="1">
            <wp:simplePos x="0" y="0"/>
            <wp:positionH relativeFrom="page">
              <wp:posOffset>955954</wp:posOffset>
            </wp:positionH>
            <wp:positionV relativeFrom="line">
              <wp:posOffset>-35786</wp:posOffset>
            </wp:positionV>
            <wp:extent cx="292223" cy="371772"/>
            <wp:effectExtent l="0" t="0" r="0" b="0"/>
            <wp:wrapNone/>
            <wp:docPr id="759" name="Picture 759"/>
            <wp:cNvGraphicFramePr>
              <a:graphicFrameLocks noChangeAspect="1"/>
            </wp:cNvGraphicFramePr>
            <a:graphic>
              <a:graphicData uri="http://schemas.openxmlformats.org/drawingml/2006/picture">
                <pic:pic xmlns:pic="http://schemas.openxmlformats.org/drawingml/2006/picture">
                  <pic:nvPicPr>
                    <pic:cNvPr id="759" name="Picture 759"/>
                    <pic:cNvPicPr>
                      <a:picLocks noChangeAspect="0" noChangeArrowheads="1"/>
                    </pic:cNvPicPr>
                  </pic:nvPicPr>
                  <pic:blipFill>
                    <a:blip r:embed="rId759">
                      <a:extLst>
                        <a:ext uri="{28A0092B-C50C-407E-A947-70E740481C1C}">
                          <a14:useLocalDpi xmlns:a14="http://schemas.microsoft.com/office/drawing/2010/main" val="0"/>
                        </a:ext>
                      </a:extLst>
                    </a:blip>
                    <a:srcRect/>
                    <a:stretch>
                      <a:fillRect/>
                    </a:stretch>
                  </pic:blipFill>
                  <pic:spPr>
                    <a:xfrm rot="0" flipH="0" flipV="0">
                      <a:off x="0" y="0"/>
                      <a:ext cx="292223" cy="371772"/>
                    </a:xfrm>
                    <a:prstGeom prst="rect">
                      <a:avLst/>
                    </a:prstGeom>
                    <a:noFill/>
                  </pic:spPr>
                </pic:pic>
              </a:graphicData>
            </a:graphic>
          </wp:anchor>
        </w:drawing>
        <w:drawing>
          <wp:anchor simplePos="0" relativeHeight="251658256" behindDoc="1" locked="0" layoutInCell="1" allowOverlap="1">
            <wp:simplePos x="0" y="0"/>
            <wp:positionH relativeFrom="page">
              <wp:posOffset>968654</wp:posOffset>
            </wp:positionH>
            <wp:positionV relativeFrom="line">
              <wp:posOffset>-23086</wp:posOffset>
            </wp:positionV>
            <wp:extent cx="5593776" cy="343059"/>
            <wp:effectExtent l="0" t="0" r="0" b="0"/>
            <wp:wrapNone/>
            <wp:docPr id="760" name="Freeform 760"/>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896" w:space="0"/>
          </w:cols>
          <w:docGrid w:linePitch="360"/>
        </w:sectPr>
        <w:spacing w:before="252" w:after="0" w:line="270" w:lineRule="exact"/>
        <w:ind w:left="0" w:right="-40" w:firstLine="0"/>
      </w:pPr>
      <w:r/>
      <w:r>
        <w:rPr lang="zh-CN" sz="17" baseline="0" dirty="0">
          <w:jc w:val="left"/>
          <w:rFonts w:ascii="新宋体" w:hAnsi="新宋体" w:cs="新宋体"/>
          <w:color w:val="000000"/>
          <w:sz w:val="17"/>
          <w:szCs w:val="17"/>
        </w:rPr>
        <w:t>去除字符串两端空格：</w:t>
      </w:r>
      <w:r>
        <w:rPr lang="zh-CN" sz="17" baseline="0" dirty="0">
          <w:jc w:val="left"/>
          <w:rFonts w:ascii="Lucida Console" w:hAnsi="Lucida Console" w:cs="Lucida Console"/>
          <w:color w:val="000000"/>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trim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按照指定符号分割字符串：</w:t>
      </w:r>
      <w:r>
        <w:rPr lang="zh-CN" sz="17" baseline="0" dirty="0">
          <w:jc w:val="left"/>
          <w:rFonts w:ascii="Lucida Console" w:hAnsi="Lucida Console" w:cs="Lucida Console"/>
          <w:color w:val="000000"/>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split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9" behindDoc="1" locked="0" layoutInCell="1" allowOverlap="1">
            <wp:simplePos x="0" y="0"/>
            <wp:positionH relativeFrom="page">
              <wp:posOffset>963889</wp:posOffset>
            </wp:positionH>
            <wp:positionV relativeFrom="line">
              <wp:posOffset>-682228</wp:posOffset>
            </wp:positionV>
            <wp:extent cx="5641423" cy="3630713"/>
            <wp:effectExtent l="0" t="0" r="0" b="0"/>
            <wp:wrapNone/>
            <wp:docPr id="761" name="Freeform 761"/>
            <wp:cNvGraphicFramePr/>
            <a:graphic>
              <a:graphicData uri="http://schemas.microsoft.com/office/word/2010/wordprocessingShape">
                <wps:wsp>
                  <wps:cNvCnPr/>
                  <wps:spPr>
                    <a:xfrm rot="0" flipH="0" flipV="1">
                      <a:off x="0" y="0"/>
                      <a:ext cx="5641423" cy="3630713"/>
                    </a:xfrm>
                    <a:custGeom>
                      <a:rect l="l" t="t" r="r" b="b"/>
                      <a:pathLst>
                        <a:path w="7518400" h="4838700">
                          <a:moveTo>
                            <a:pt x="0" y="31750"/>
                          </a:moveTo>
                          <a:lnTo>
                            <a:pt x="0" y="4806950"/>
                          </a:lnTo>
                          <a:cubicBezTo>
                            <a:pt x="0" y="4811192"/>
                            <a:pt x="805" y="4815235"/>
                            <a:pt x="2416" y="4819130"/>
                          </a:cubicBezTo>
                          <a:cubicBezTo>
                            <a:pt x="4028" y="4823074"/>
                            <a:pt x="6322" y="4826447"/>
                            <a:pt x="9298" y="4829448"/>
                          </a:cubicBezTo>
                          <a:cubicBezTo>
                            <a:pt x="12275" y="4832425"/>
                            <a:pt x="15709" y="4834707"/>
                            <a:pt x="19599" y="4836319"/>
                          </a:cubicBezTo>
                          <a:cubicBezTo>
                            <a:pt x="23489" y="4837882"/>
                            <a:pt x="27539" y="4838700"/>
                            <a:pt x="31750" y="4838700"/>
                          </a:cubicBezTo>
                          <a:lnTo>
                            <a:pt x="7486650" y="4838700"/>
                          </a:lnTo>
                          <a:cubicBezTo>
                            <a:pt x="7490859" y="4838700"/>
                            <a:pt x="7494909" y="4837882"/>
                            <a:pt x="7498798" y="4836294"/>
                          </a:cubicBezTo>
                          <a:cubicBezTo>
                            <a:pt x="7502690" y="4834707"/>
                            <a:pt x="7506123" y="4832425"/>
                            <a:pt x="7509099" y="4829448"/>
                          </a:cubicBezTo>
                          <a:cubicBezTo>
                            <a:pt x="7512076" y="4826447"/>
                            <a:pt x="7514370" y="4823074"/>
                            <a:pt x="7515981" y="4819154"/>
                          </a:cubicBezTo>
                          <a:cubicBezTo>
                            <a:pt x="7517593" y="4815260"/>
                            <a:pt x="7518400" y="4811192"/>
                            <a:pt x="7518400" y="48069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963889</wp:posOffset>
            </wp:positionH>
            <wp:positionV relativeFrom="line">
              <wp:posOffset>-682228</wp:posOffset>
            </wp:positionV>
            <wp:extent cx="5641423" cy="3630713"/>
            <wp:effectExtent l="0" t="0" r="0" b="0"/>
            <wp:wrapNone/>
            <wp:docPr id="762" name="Freeform 762"/>
            <wp:cNvGraphicFramePr/>
            <a:graphic>
              <a:graphicData uri="http://schemas.microsoft.com/office/word/2010/wordprocessingShape">
                <wps:wsp>
                  <wps:cNvCnPr/>
                  <wps:spPr>
                    <a:xfrm rot="0" flipH="0" flipV="1">
                      <a:off x="0" y="0"/>
                      <a:ext cx="5641423" cy="3630713"/>
                    </a:xfrm>
                    <a:custGeom>
                      <a:rect l="l" t="t" r="r" b="b"/>
                      <a:pathLst>
                        <a:path w="7518400" h="4838700">
                          <a:moveTo>
                            <a:pt x="0" y="31750"/>
                          </a:moveTo>
                          <a:lnTo>
                            <a:pt x="0" y="4806950"/>
                          </a:lnTo>
                          <a:cubicBezTo>
                            <a:pt x="0" y="4811192"/>
                            <a:pt x="805" y="4815235"/>
                            <a:pt x="2416" y="4819130"/>
                          </a:cubicBezTo>
                          <a:cubicBezTo>
                            <a:pt x="4028" y="4823074"/>
                            <a:pt x="6322" y="4826447"/>
                            <a:pt x="9298" y="4829448"/>
                          </a:cubicBezTo>
                          <a:cubicBezTo>
                            <a:pt x="12275" y="4832425"/>
                            <a:pt x="15709" y="4834707"/>
                            <a:pt x="19599" y="4836319"/>
                          </a:cubicBezTo>
                          <a:cubicBezTo>
                            <a:pt x="23489" y="4837882"/>
                            <a:pt x="27539" y="4838700"/>
                            <a:pt x="31750" y="4838700"/>
                          </a:cubicBezTo>
                          <a:lnTo>
                            <a:pt x="7486650" y="4838700"/>
                          </a:lnTo>
                          <a:cubicBezTo>
                            <a:pt x="7490859" y="4838700"/>
                            <a:pt x="7494909" y="4837882"/>
                            <a:pt x="7498798" y="4836294"/>
                          </a:cubicBezTo>
                          <a:cubicBezTo>
                            <a:pt x="7502690" y="4834707"/>
                            <a:pt x="7506123" y="4832425"/>
                            <a:pt x="7509099" y="4829448"/>
                          </a:cubicBezTo>
                          <a:cubicBezTo>
                            <a:pt x="7512076" y="4826447"/>
                            <a:pt x="7514370" y="4823074"/>
                            <a:pt x="7515981" y="4819154"/>
                          </a:cubicBezTo>
                          <a:cubicBezTo>
                            <a:pt x="7517593" y="4815260"/>
                            <a:pt x="7518400" y="4811192"/>
                            <a:pt x="7518400" y="48069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70" behindDoc="1" locked="0" layoutInCell="1" allowOverlap="1">
            <wp:simplePos x="0" y="0"/>
            <wp:positionH relativeFrom="page">
              <wp:posOffset>968654</wp:posOffset>
            </wp:positionH>
            <wp:positionV relativeFrom="line">
              <wp:posOffset>-658404</wp:posOffset>
            </wp:positionV>
            <wp:extent cx="5593776" cy="3602125"/>
            <wp:effectExtent l="0" t="0" r="0" b="0"/>
            <wp:wrapNone/>
            <wp:docPr id="763" name="Freeform 763"/>
            <wp:cNvGraphicFramePr/>
            <a:graphic>
              <a:graphicData uri="http://schemas.microsoft.com/office/word/2010/wordprocessingShape">
                <wps:wsp>
                  <wps:cNvCnPr/>
                  <wps:spPr>
                    <a:xfrm rot="0" flipH="0" flipV="1">
                      <a:off x="0" y="0"/>
                      <a:ext cx="5593776" cy="3602125"/>
                    </a:xfrm>
                    <a:custGeom>
                      <a:rect l="l" t="t" r="r" b="b"/>
                      <a:pathLst>
                        <a:path w="7454900" h="4800600">
                          <a:moveTo>
                            <a:pt x="0" y="4800600"/>
                          </a:moveTo>
                          <a:lnTo>
                            <a:pt x="7454900" y="4800600"/>
                          </a:lnTo>
                          <a:lnTo>
                            <a:pt x="7454900" y="0"/>
                          </a:lnTo>
                          <a:lnTo>
                            <a:pt x="0" y="0"/>
                          </a:lnTo>
                          <a:lnTo>
                            <a:pt x="0" y="4800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448" behindDoc="1" locked="0" layoutInCell="1" allowOverlap="1">
            <wp:simplePos x="0" y="0"/>
            <wp:positionH relativeFrom="page">
              <wp:posOffset>955954</wp:posOffset>
            </wp:positionH>
            <wp:positionV relativeFrom="line">
              <wp:posOffset>-671106</wp:posOffset>
            </wp:positionV>
            <wp:extent cx="368459" cy="3628925"/>
            <wp:effectExtent l="0" t="0" r="0" b="0"/>
            <wp:wrapNone/>
            <wp:docPr id="764" name="Picture 764"/>
            <wp:cNvGraphicFramePr>
              <a:graphicFrameLocks noChangeAspect="1"/>
            </wp:cNvGraphicFramePr>
            <a:graphic>
              <a:graphicData uri="http://schemas.openxmlformats.org/drawingml/2006/picture">
                <pic:pic xmlns:pic="http://schemas.openxmlformats.org/drawingml/2006/picture">
                  <pic:nvPicPr>
                    <pic:cNvPr id="764" name="Picture 764"/>
                    <pic:cNvPicPr>
                      <a:picLocks noChangeAspect="0" noChangeArrowheads="1"/>
                    </pic:cNvPicPr>
                  </pic:nvPicPr>
                  <pic:blipFill>
                    <a:blip r:embed="rId764">
                      <a:extLst>
                        <a:ext uri="{28A0092B-C50C-407E-A947-70E740481C1C}">
                          <a14:useLocalDpi xmlns:a14="http://schemas.microsoft.com/office/drawing/2010/main" val="0"/>
                        </a:ext>
                      </a:extLst>
                    </a:blip>
                    <a:srcRect/>
                    <a:stretch>
                      <a:fillRect/>
                    </a:stretch>
                  </pic:blipFill>
                  <pic:spPr>
                    <a:xfrm rot="0" flipH="0" flipV="0">
                      <a:off x="0" y="0"/>
                      <a:ext cx="368459" cy="3628925"/>
                    </a:xfrm>
                    <a:prstGeom prst="rect">
                      <a:avLst/>
                    </a:prstGeom>
                    <a:noFill/>
                  </pic:spPr>
                </pic:pic>
              </a:graphicData>
            </a:graphic>
          </wp:anchor>
        </w:drawing>
        <w:drawing>
          <wp:anchor simplePos="0" relativeHeight="251658260" behindDoc="1" locked="0" layoutInCell="1" allowOverlap="1">
            <wp:simplePos x="0" y="0"/>
            <wp:positionH relativeFrom="page">
              <wp:posOffset>968654</wp:posOffset>
            </wp:positionH>
            <wp:positionV relativeFrom="line">
              <wp:posOffset>-658404</wp:posOffset>
            </wp:positionV>
            <wp:extent cx="5593776" cy="3602125"/>
            <wp:effectExtent l="0" t="0" r="0" b="0"/>
            <wp:wrapNone/>
            <wp:docPr id="765" name="Freeform 765"/>
            <wp:cNvGraphicFramePr/>
            <a:graphic>
              <a:graphicData uri="http://schemas.microsoft.com/office/word/2010/wordprocessingShape">
                <wps:wsp>
                  <wps:cNvCnPr/>
                  <wps:spPr>
                    <a:xfrm rot="0" flipH="0" flipV="1">
                      <a:off x="0" y="0"/>
                      <a:ext cx="5593776" cy="3602125"/>
                    </a:xfrm>
                    <a:custGeom>
                      <a:rect l="l" t="t" r="r" b="b"/>
                      <a:pathLst>
                        <a:path w="7454900" h="4800600">
                          <a:moveTo>
                            <a:pt x="0" y="4800600"/>
                          </a:moveTo>
                          <a:lnTo>
                            <a:pt x="7454900" y="4800600"/>
                          </a:lnTo>
                          <a:lnTo>
                            <a:pt x="7454900" y="0"/>
                          </a:lnTo>
                          <a:lnTo>
                            <a:pt x="0" y="0"/>
                          </a:lnTo>
                          <a:lnTo>
                            <a:pt x="0" y="4800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创建字符串对象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"helloworld"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 helloworld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 hello world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trim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trim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trim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 split(String str)</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创建字符串对象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"aa,bb,cc"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strArray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split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7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strArray</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strArray</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32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1"/>
          <w:sz w:val="31"/>
          <w:szCs w:val="31"/>
        </w:rPr>
        <w:t>String</w:t>
      </w:r>
      <w:r>
        <w:rPr lang="zh-CN" sz="31" baseline="0" dirty="0">
          <w:jc w:val="left"/>
          <w:rFonts w:ascii="微软雅黑" w:hAnsi="微软雅黑" w:cs="微软雅黑"/>
          <w:b/>
          <w:bCs/>
          <w:color w:val="333333"/>
          <w:sz w:val="31"/>
          <w:szCs w:val="31"/>
        </w:rPr>
        <w:t>的不可变性	</w:t>
      </w:r>
      <w:hyperlink r:id="rId74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57" w:lineRule="exact"/>
        <w:ind w:left="990" w:right="0" w:firstLine="0"/>
      </w:pPr>
      <w:r/>
      <w:r>
        <w:rPr lang="zh-CN" sz="19" baseline="0" dirty="0">
          <w:jc w:val="left"/>
          <w:rFonts w:ascii="微软雅黑" w:hAnsi="微软雅黑" w:cs="微软雅黑"/>
          <w:color w:val="333333"/>
          <w:sz w:val="19"/>
          <w:szCs w:val="19"/>
        </w:rPr>
        <w:t>当我们去阅读源代码的时候，会发现有这样的一句话：</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75" behindDoc="1" locked="0" layoutInCell="1" allowOverlap="1">
            <wp:simplePos x="0" y="0"/>
            <wp:positionH relativeFrom="page">
              <wp:posOffset>963889</wp:posOffset>
            </wp:positionH>
            <wp:positionV relativeFrom="line">
              <wp:posOffset>-46907</wp:posOffset>
            </wp:positionV>
            <wp:extent cx="5641423" cy="200118"/>
            <wp:effectExtent l="0" t="0" r="0" b="0"/>
            <wp:wrapNone/>
            <wp:docPr id="766" name="Freeform 766"/>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186"/>
                            <a:pt x="2416" y="247105"/>
                          </a:cubicBezTo>
                          <a:cubicBezTo>
                            <a:pt x="4028" y="251024"/>
                            <a:pt x="6322" y="254422"/>
                            <a:pt x="9298" y="257424"/>
                          </a:cubicBezTo>
                          <a:cubicBezTo>
                            <a:pt x="12275" y="260400"/>
                            <a:pt x="15709" y="262682"/>
                            <a:pt x="19599" y="264294"/>
                          </a:cubicBezTo>
                          <a:cubicBezTo>
                            <a:pt x="23489" y="265882"/>
                            <a:pt x="27539" y="266700"/>
                            <a:pt x="31750" y="266700"/>
                          </a:cubicBezTo>
                          <a:lnTo>
                            <a:pt x="7486650" y="266700"/>
                          </a:lnTo>
                          <a:cubicBezTo>
                            <a:pt x="7490859" y="266700"/>
                            <a:pt x="7494909" y="265882"/>
                            <a:pt x="7498798" y="264294"/>
                          </a:cubicBezTo>
                          <a:cubicBezTo>
                            <a:pt x="7502690" y="262682"/>
                            <a:pt x="7506123" y="260400"/>
                            <a:pt x="7509099" y="257424"/>
                          </a:cubicBezTo>
                          <a:cubicBezTo>
                            <a:pt x="7512076" y="254422"/>
                            <a:pt x="7514370" y="251049"/>
                            <a:pt x="7515981" y="247130"/>
                          </a:cubicBezTo>
                          <a:cubicBezTo>
                            <a:pt x="7517593" y="243235"/>
                            <a:pt x="7518400" y="239167"/>
                            <a:pt x="7518400" y="234950"/>
                          </a:cubicBezTo>
                          <a:lnTo>
                            <a:pt x="7518400" y="31750"/>
                          </a:lnTo>
                          <a:cubicBezTo>
                            <a:pt x="7518400" y="27583"/>
                            <a:pt x="7517593" y="23565"/>
                            <a:pt x="7515981" y="19646"/>
                          </a:cubicBezTo>
                          <a:cubicBezTo>
                            <a:pt x="7514370" y="15776"/>
                            <a:pt x="7512076" y="12353"/>
                            <a:pt x="7509099" y="9352"/>
                          </a:cubicBezTo>
                          <a:cubicBezTo>
                            <a:pt x="7506123" y="6400"/>
                            <a:pt x="7502690" y="4093"/>
                            <a:pt x="7498798" y="2431"/>
                          </a:cubicBezTo>
                          <a:cubicBezTo>
                            <a:pt x="7494909" y="844"/>
                            <a:pt x="7490859" y="25"/>
                            <a:pt x="7486650" y="0"/>
                          </a:cubicBezTo>
                          <a:lnTo>
                            <a:pt x="31750" y="0"/>
                          </a:lnTo>
                          <a:cubicBezTo>
                            <a:pt x="27539" y="25"/>
                            <a:pt x="23489" y="844"/>
                            <a:pt x="19599" y="2431"/>
                          </a:cubicBezTo>
                          <a:cubicBezTo>
                            <a:pt x="15709" y="4093"/>
                            <a:pt x="12275" y="6400"/>
                            <a:pt x="9298" y="9352"/>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4" behindDoc="1" locked="0" layoutInCell="1" allowOverlap="1">
            <wp:simplePos x="0" y="0"/>
            <wp:positionH relativeFrom="page">
              <wp:posOffset>963889</wp:posOffset>
            </wp:positionH>
            <wp:positionV relativeFrom="line">
              <wp:posOffset>-46907</wp:posOffset>
            </wp:positionV>
            <wp:extent cx="5641423" cy="200118"/>
            <wp:effectExtent l="0" t="0" r="0" b="0"/>
            <wp:wrapNone/>
            <wp:docPr id="767" name="Freeform 767"/>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186"/>
                            <a:pt x="2416" y="247105"/>
                          </a:cubicBezTo>
                          <a:cubicBezTo>
                            <a:pt x="4028" y="251024"/>
                            <a:pt x="6322" y="254422"/>
                            <a:pt x="9298" y="257424"/>
                          </a:cubicBezTo>
                          <a:cubicBezTo>
                            <a:pt x="12275" y="260400"/>
                            <a:pt x="15709" y="262682"/>
                            <a:pt x="19599" y="264294"/>
                          </a:cubicBezTo>
                          <a:cubicBezTo>
                            <a:pt x="23489" y="265882"/>
                            <a:pt x="27539" y="266700"/>
                            <a:pt x="31750" y="266700"/>
                          </a:cubicBezTo>
                          <a:lnTo>
                            <a:pt x="7486650" y="266700"/>
                          </a:lnTo>
                          <a:cubicBezTo>
                            <a:pt x="7490859" y="266700"/>
                            <a:pt x="7494909" y="265882"/>
                            <a:pt x="7498798" y="264294"/>
                          </a:cubicBezTo>
                          <a:cubicBezTo>
                            <a:pt x="7502690" y="262682"/>
                            <a:pt x="7506123" y="260400"/>
                            <a:pt x="7509099" y="257424"/>
                          </a:cubicBezTo>
                          <a:cubicBezTo>
                            <a:pt x="7512076" y="254422"/>
                            <a:pt x="7514370" y="251049"/>
                            <a:pt x="7515981" y="247130"/>
                          </a:cubicBezTo>
                          <a:cubicBezTo>
                            <a:pt x="7517593" y="243235"/>
                            <a:pt x="7518400" y="239167"/>
                            <a:pt x="7518400" y="234950"/>
                          </a:cubicBezTo>
                          <a:lnTo>
                            <a:pt x="7518400" y="31750"/>
                          </a:lnTo>
                          <a:cubicBezTo>
                            <a:pt x="7518400" y="27583"/>
                            <a:pt x="7517593" y="23565"/>
                            <a:pt x="7515981" y="19646"/>
                          </a:cubicBezTo>
                          <a:cubicBezTo>
                            <a:pt x="7514370" y="15776"/>
                            <a:pt x="7512076" y="12353"/>
                            <a:pt x="7509099" y="9352"/>
                          </a:cubicBezTo>
                          <a:cubicBezTo>
                            <a:pt x="7506123" y="6400"/>
                            <a:pt x="7502690" y="4093"/>
                            <a:pt x="7498798" y="2431"/>
                          </a:cubicBezTo>
                          <a:cubicBezTo>
                            <a:pt x="7494909" y="844"/>
                            <a:pt x="7490859" y="25"/>
                            <a:pt x="7486650" y="0"/>
                          </a:cubicBezTo>
                          <a:lnTo>
                            <a:pt x="31750" y="0"/>
                          </a:lnTo>
                          <a:cubicBezTo>
                            <a:pt x="27539" y="25"/>
                            <a:pt x="23489" y="844"/>
                            <a:pt x="19599" y="2431"/>
                          </a:cubicBezTo>
                          <a:cubicBezTo>
                            <a:pt x="15709" y="4093"/>
                            <a:pt x="12275" y="6400"/>
                            <a:pt x="9298" y="9352"/>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561" behindDoc="1" locked="0" layoutInCell="1" allowOverlap="1">
            <wp:simplePos x="0" y="0"/>
            <wp:positionH relativeFrom="page">
              <wp:posOffset>955954</wp:posOffset>
            </wp:positionH>
            <wp:positionV relativeFrom="line">
              <wp:posOffset>-35778</wp:posOffset>
            </wp:positionV>
            <wp:extent cx="292223" cy="204167"/>
            <wp:effectExtent l="0" t="0" r="0" b="0"/>
            <wp:wrapNone/>
            <wp:docPr id="768" name="Picture 768"/>
            <wp:cNvGraphicFramePr>
              <a:graphicFrameLocks noChangeAspect="1"/>
            </wp:cNvGraphicFramePr>
            <a:graphic>
              <a:graphicData uri="http://schemas.openxmlformats.org/drawingml/2006/picture">
                <pic:pic xmlns:pic="http://schemas.openxmlformats.org/drawingml/2006/picture">
                  <pic:nvPicPr>
                    <pic:cNvPr id="768" name="Picture 768"/>
                    <pic:cNvPicPr>
                      <a:picLocks noChangeAspect="0" noChangeArrowheads="1"/>
                    </pic:cNvPicPr>
                  </pic:nvPicPr>
                  <pic:blipFill>
                    <a:blip r:embed="rId768">
                      <a:extLst>
                        <a:ext uri="{28A0092B-C50C-407E-A947-70E740481C1C}">
                          <a14:useLocalDpi xmlns:a14="http://schemas.microsoft.com/office/drawing/2010/main" val="0"/>
                        </a:ext>
                      </a:extLst>
                    </a:blip>
                    <a:srcRect/>
                    <a:stretch>
                      <a:fillRect/>
                    </a:stretch>
                  </pic:blipFill>
                  <pic:spPr>
                    <a:xfrm rot="0" flipH="0" flipV="0">
                      <a:off x="0" y="0"/>
                      <a:ext cx="292223" cy="204167"/>
                    </a:xfrm>
                    <a:prstGeom prst="rect">
                      <a:avLst/>
                    </a:prstGeom>
                    <a:noFill/>
                  </pic:spPr>
                </pic:pic>
              </a:graphicData>
            </a:graphic>
          </wp:anchor>
        </w:drawing>
        <w:drawing>
          <wp:anchor simplePos="0" relativeHeight="251659482" behindDoc="1" locked="0" layoutInCell="1" allowOverlap="1">
            <wp:simplePos x="0" y="0"/>
            <wp:positionH relativeFrom="page">
              <wp:posOffset>968654</wp:posOffset>
            </wp:positionH>
            <wp:positionV relativeFrom="line">
              <wp:posOffset>-23084</wp:posOffset>
            </wp:positionV>
            <wp:extent cx="5593776" cy="171529"/>
            <wp:effectExtent l="0" t="0" r="0" b="0"/>
            <wp:wrapNone/>
            <wp:docPr id="769" name="Freeform 769"/>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6" behindDoc="1" locked="0" layoutInCell="1" allowOverlap="1">
            <wp:simplePos x="0" y="0"/>
            <wp:positionH relativeFrom="page">
              <wp:posOffset>968654</wp:posOffset>
            </wp:positionH>
            <wp:positionV relativeFrom="line">
              <wp:posOffset>-23084</wp:posOffset>
            </wp:positionV>
            <wp:extent cx="5593776" cy="171529"/>
            <wp:effectExtent l="0" t="0" r="0" b="0"/>
            <wp:wrapNone/>
            <wp:docPr id="770" name="Freeform 770"/>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0000"/>
          <w:sz w:val="17"/>
          <w:szCs w:val="17"/>
        </w:rPr>
        <w:t>Strings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constant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their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cannot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changed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after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they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created</w:t>
      </w:r>
      <w:r>
        <w:rPr lang="zh-CN" sz="17" baseline="0" dirty="0">
          <w:jc w:val="left"/>
          <w:rFonts w:ascii="Lucida Console" w:hAnsi="Lucida Console" w:cs="Lucida Console"/>
          <w:color w:val="333333"/>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意思就是说：</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是个常量，从一出生就注定不可变。</w:t>
      </w:r>
      <w:r>
        <w:rPr>
          <w:rFonts w:ascii="Times New Roman" w:hAnsi="Times New Roman" w:cs="Times New Roman"/>
          <w:sz w:val="19"/>
          <w:szCs w:val="19"/>
        </w:rPr>
        <w:t> </w:t>
      </w:r>
      <w:r/>
    </w:p>
    <w:p>
      <w:pPr>
        <w:spacing w:after="17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772" name="Freeform 7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773" name="Freeform 7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774" name="Freeform 7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775" name="Freeform 7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776" name="Freeform 7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777" name="Freeform 7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778" name="Freeform 7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779" name="Freeform 7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780" name="Freeform 7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781" name="Freeform 7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782" name="Freeform 7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783" name="Freeform 7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949" w:firstLine="0"/>
      </w:pPr>
      <w:r/>
      <w:r>
        <w:rPr lang="zh-CN" sz="19" baseline="0" dirty="0">
          <w:jc w:val="left"/>
          <w:rFonts w:ascii="微软雅黑" w:hAnsi="微软雅黑" w:cs="微软雅黑"/>
          <w:color w:val="333333"/>
          <w:sz w:val="19"/>
          <w:szCs w:val="19"/>
        </w:rPr>
        <w:t>我想大家应该就知道为什么</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不可变了，</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类被</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修饰，官方注释说明创建后不能被改变，但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是为什么</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要使用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修饰呢？</w:t>
      </w:r>
      <w:r>
        <w:rPr lang="zh-CN" sz="19" baseline="0" dirty="0">
          <w:jc w:val="left"/>
          <w:rFonts w:ascii="宋体" w:hAnsi="宋体" w:cs="宋体"/>
          <w:color w:val="333333"/>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57" w:lineRule="exact"/>
        <w:ind w:left="990" w:right="0" w:firstLine="0"/>
      </w:pPr>
      <w:r/>
      <w:r>
        <w:rPr lang="zh-CN" sz="19" baseline="0" dirty="0">
          <w:jc w:val="left"/>
          <w:rFonts w:ascii="微软雅黑" w:hAnsi="微软雅黑" w:cs="微软雅黑"/>
          <w:color w:val="333333"/>
          <w:sz w:val="19"/>
          <w:szCs w:val="19"/>
        </w:rPr>
        <w:t>【了解一个经典的面试题】</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7" behindDoc="1" locked="0" layoutInCell="1" allowOverlap="1">
            <wp:simplePos x="0" y="0"/>
            <wp:positionH relativeFrom="page">
              <wp:posOffset>963889</wp:posOffset>
            </wp:positionH>
            <wp:positionV relativeFrom="line">
              <wp:posOffset>-167637</wp:posOffset>
            </wp:positionV>
            <wp:extent cx="5641423" cy="1572356"/>
            <wp:effectExtent l="0" t="0" r="0" b="0"/>
            <wp:wrapNone/>
            <wp:docPr id="784" name="Freeform 784"/>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92"/>
                            <a:pt x="805" y="2072060"/>
                            <a:pt x="2416" y="2075954"/>
                          </a:cubicBezTo>
                          <a:cubicBezTo>
                            <a:pt x="4028" y="2079874"/>
                            <a:pt x="6322" y="2083247"/>
                            <a:pt x="9298" y="2086248"/>
                          </a:cubicBezTo>
                          <a:cubicBezTo>
                            <a:pt x="12275" y="2089225"/>
                            <a:pt x="15709" y="2091507"/>
                            <a:pt x="19599" y="2093119"/>
                          </a:cubicBezTo>
                          <a:cubicBezTo>
                            <a:pt x="23489" y="2094682"/>
                            <a:pt x="27539" y="2095500"/>
                            <a:pt x="31750" y="2095500"/>
                          </a:cubicBezTo>
                          <a:lnTo>
                            <a:pt x="7486650" y="2095500"/>
                          </a:lnTo>
                          <a:cubicBezTo>
                            <a:pt x="7490859" y="2095500"/>
                            <a:pt x="7494909" y="2094682"/>
                            <a:pt x="7498798" y="2093119"/>
                          </a:cubicBezTo>
                          <a:cubicBezTo>
                            <a:pt x="7502690" y="2091507"/>
                            <a:pt x="7506123" y="2089225"/>
                            <a:pt x="7509099" y="2086248"/>
                          </a:cubicBezTo>
                          <a:cubicBezTo>
                            <a:pt x="7512076" y="2083247"/>
                            <a:pt x="7514370" y="2079874"/>
                            <a:pt x="7515981" y="2075954"/>
                          </a:cubicBezTo>
                          <a:cubicBezTo>
                            <a:pt x="7517593" y="2072060"/>
                            <a:pt x="7518400" y="2067992"/>
                            <a:pt x="7518400" y="2063750"/>
                          </a:cubicBezTo>
                          <a:lnTo>
                            <a:pt x="7518400" y="31750"/>
                          </a:lnTo>
                          <a:cubicBezTo>
                            <a:pt x="7518400" y="27559"/>
                            <a:pt x="7517593" y="23565"/>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6" behindDoc="1" locked="0" layoutInCell="1" allowOverlap="1">
            <wp:simplePos x="0" y="0"/>
            <wp:positionH relativeFrom="page">
              <wp:posOffset>963889</wp:posOffset>
            </wp:positionH>
            <wp:positionV relativeFrom="line">
              <wp:posOffset>-167637</wp:posOffset>
            </wp:positionV>
            <wp:extent cx="5641423" cy="1572356"/>
            <wp:effectExtent l="0" t="0" r="0" b="0"/>
            <wp:wrapNone/>
            <wp:docPr id="785" name="Freeform 785"/>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92"/>
                            <a:pt x="805" y="2072060"/>
                            <a:pt x="2416" y="2075954"/>
                          </a:cubicBezTo>
                          <a:cubicBezTo>
                            <a:pt x="4028" y="2079874"/>
                            <a:pt x="6322" y="2083247"/>
                            <a:pt x="9298" y="2086248"/>
                          </a:cubicBezTo>
                          <a:cubicBezTo>
                            <a:pt x="12275" y="2089225"/>
                            <a:pt x="15709" y="2091507"/>
                            <a:pt x="19599" y="2093119"/>
                          </a:cubicBezTo>
                          <a:cubicBezTo>
                            <a:pt x="23489" y="2094682"/>
                            <a:pt x="27539" y="2095500"/>
                            <a:pt x="31750" y="2095500"/>
                          </a:cubicBezTo>
                          <a:lnTo>
                            <a:pt x="7486650" y="2095500"/>
                          </a:lnTo>
                          <a:cubicBezTo>
                            <a:pt x="7490859" y="2095500"/>
                            <a:pt x="7494909" y="2094682"/>
                            <a:pt x="7498798" y="2093119"/>
                          </a:cubicBezTo>
                          <a:cubicBezTo>
                            <a:pt x="7502690" y="2091507"/>
                            <a:pt x="7506123" y="2089225"/>
                            <a:pt x="7509099" y="2086248"/>
                          </a:cubicBezTo>
                          <a:cubicBezTo>
                            <a:pt x="7512076" y="2083247"/>
                            <a:pt x="7514370" y="2079874"/>
                            <a:pt x="7515981" y="2075954"/>
                          </a:cubicBezTo>
                          <a:cubicBezTo>
                            <a:pt x="7517593" y="2072060"/>
                            <a:pt x="7518400" y="2067992"/>
                            <a:pt x="7518400" y="2063750"/>
                          </a:cubicBezTo>
                          <a:lnTo>
                            <a:pt x="7518400" y="31750"/>
                          </a:lnTo>
                          <a:cubicBezTo>
                            <a:pt x="7518400" y="27559"/>
                            <a:pt x="7517593" y="23565"/>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31" behindDoc="1" locked="0" layoutInCell="1" allowOverlap="1">
            <wp:simplePos x="0" y="0"/>
            <wp:positionH relativeFrom="page">
              <wp:posOffset>955954</wp:posOffset>
            </wp:positionH>
            <wp:positionV relativeFrom="line">
              <wp:posOffset>-156519</wp:posOffset>
            </wp:positionV>
            <wp:extent cx="292223" cy="1573262"/>
            <wp:effectExtent l="0" t="0" r="0" b="0"/>
            <wp:wrapNone/>
            <wp:docPr id="786" name="Picture 786"/>
            <wp:cNvGraphicFramePr>
              <a:graphicFrameLocks noChangeAspect="1"/>
            </wp:cNvGraphicFramePr>
            <a:graphic>
              <a:graphicData uri="http://schemas.openxmlformats.org/drawingml/2006/picture">
                <pic:pic xmlns:pic="http://schemas.openxmlformats.org/drawingml/2006/picture">
                  <pic:nvPicPr>
                    <pic:cNvPr id="786" name="Picture 786"/>
                    <pic:cNvPicPr>
                      <a:picLocks noChangeAspect="0" noChangeArrowheads="1"/>
                    </pic:cNvPicPr>
                  </pic:nvPicPr>
                  <pic:blipFill>
                    <a:blip r:embed="rId786">
                      <a:extLst>
                        <a:ext uri="{28A0092B-C50C-407E-A947-70E740481C1C}">
                          <a14:useLocalDpi xmlns:a14="http://schemas.microsoft.com/office/drawing/2010/main" val="0"/>
                        </a:ext>
                      </a:extLst>
                    </a:blip>
                    <a:srcRect/>
                    <a:stretch>
                      <a:fillRect/>
                    </a:stretch>
                  </pic:blipFill>
                  <pic:spPr>
                    <a:xfrm rot="0" flipH="0" flipV="0">
                      <a:off x="0" y="0"/>
                      <a:ext cx="292223" cy="1573262"/>
                    </a:xfrm>
                    <a:prstGeom prst="rect">
                      <a:avLst/>
                    </a:prstGeom>
                    <a:noFill/>
                  </pic:spPr>
                </pic:pic>
              </a:graphicData>
            </a:graphic>
          </wp:anchor>
        </w:drawing>
        <w:drawing>
          <wp:anchor simplePos="0" relativeHeight="251658350" behindDoc="1" locked="0" layoutInCell="1" allowOverlap="1">
            <wp:simplePos x="0" y="0"/>
            <wp:positionH relativeFrom="page">
              <wp:posOffset>968654</wp:posOffset>
            </wp:positionH>
            <wp:positionV relativeFrom="line">
              <wp:posOffset>-143813</wp:posOffset>
            </wp:positionV>
            <wp:extent cx="5593776" cy="1543768"/>
            <wp:effectExtent l="0" t="0" r="0" b="0"/>
            <wp:wrapNone/>
            <wp:docPr id="787" name="Freeform 787"/>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968654</wp:posOffset>
            </wp:positionH>
            <wp:positionV relativeFrom="line">
              <wp:posOffset>-143813</wp:posOffset>
            </wp:positionV>
            <wp:extent cx="5593776" cy="1543768"/>
            <wp:effectExtent l="0" t="0" r="0" b="0"/>
            <wp:wrapNone/>
            <wp:docPr id="788" name="Freeform 788"/>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5"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"abc"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"abc"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"abc"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69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内存图分析：</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61" behindDoc="0" locked="0" layoutInCell="1" allowOverlap="1">
            <wp:simplePos x="0" y="0"/>
            <wp:positionH relativeFrom="page">
              <wp:posOffset>997242</wp:posOffset>
            </wp:positionH>
            <wp:positionV relativeFrom="paragraph">
              <wp:posOffset>-405948</wp:posOffset>
            </wp:positionV>
            <wp:extent cx="3802241" cy="2134591"/>
            <wp:effectExtent l="0" t="0" r="0" b="0"/>
            <wp:wrapNone/>
            <wp:docPr id="789" name="Picture 789"/>
            <wp:cNvGraphicFramePr>
              <a:graphicFrameLocks noChangeAspect="1"/>
            </wp:cNvGraphicFramePr>
            <a:graphic>
              <a:graphicData uri="http://schemas.openxmlformats.org/drawingml/2006/picture">
                <pic:pic xmlns:pic="http://schemas.openxmlformats.org/drawingml/2006/picture">
                  <pic:nvPicPr>
                    <pic:cNvPr id="789" name="Picture 789"/>
                    <pic:cNvPicPr>
                      <a:picLocks noChangeAspect="0" noChangeArrowheads="1"/>
                    </pic:cNvPicPr>
                  </pic:nvPicPr>
                  <pic:blipFill>
                    <a:blip r:embed="rId789">
                      <a:extLst>
                        <a:ext uri="{28A0092B-C50C-407E-A947-70E740481C1C}">
                          <a14:useLocalDpi xmlns:a14="http://schemas.microsoft.com/office/drawing/2010/main" val="0"/>
                        </a:ext>
                      </a:extLst>
                    </a:blip>
                    <a:srcRect/>
                    <a:stretch>
                      <a:fillRect/>
                    </a:stretch>
                  </pic:blipFill>
                  <pic:spPr>
                    <a:xfrm rot="0" flipH="0" flipV="0">
                      <a:off x="0" y="0"/>
                      <a:ext cx="3802241" cy="2134591"/>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after="5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52" w:lineRule="exact"/>
        <w:ind w:left="990" w:right="854" w:firstLine="0"/>
      </w:pPr>
      <w:r/>
      <w:r>
        <w:rPr lang="zh-CN" sz="19" baseline="0" dirty="0">
          <w:jc w:val="left"/>
          <w:rFonts w:ascii="微软雅黑" w:hAnsi="微软雅黑" w:cs="微软雅黑"/>
          <w:color w:val="333333"/>
          <w:sz w:val="19"/>
          <w:szCs w:val="19"/>
        </w:rPr>
        <w:t>【分析】</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因为</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太过常用，</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类库的设计者在实现时做了个小小的变化，即采用了享元模式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每当生成一个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新内容的字符串时，他们都被添加到一个共享池中，当第二次再次生成同样内容的字符串实例时，就共</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享此对象，而不是创建一个新对象，但是这样的做法仅仅适合于通过</w:t>
      </w:r>
      <w:r>
        <w:rPr lang="zh-CN" sz="19" baseline="0" dirty="0">
          <w:jc w:val="left"/>
          <w:rFonts w:ascii="宋体" w:hAnsi="宋体" w:cs="宋体"/>
          <w:color w:val="333333"/>
          <w:sz w:val="19"/>
          <w:szCs w:val="19"/>
        </w:rPr>
        <w:t>=</w:t>
      </w:r>
      <w:r>
        <w:rPr lang="zh-CN" sz="19" baseline="0" dirty="0">
          <w:jc w:val="left"/>
          <w:rFonts w:ascii="微软雅黑" w:hAnsi="微软雅黑" w:cs="微软雅黑"/>
          <w:color w:val="333333"/>
          <w:sz w:val="19"/>
          <w:szCs w:val="19"/>
        </w:rPr>
        <w:t>符号进行的初始化。</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需要说明一点的是，在</w:t>
      </w:r>
      <w:r>
        <w:rPr lang="zh-CN" sz="19" baseline="0" dirty="0">
          <w:jc w:val="left"/>
          <w:rFonts w:ascii="宋体" w:hAnsi="宋体" w:cs="宋体"/>
          <w:color w:val="333333"/>
          <w:spacing w:val="-3"/>
          <w:sz w:val="19"/>
          <w:szCs w:val="19"/>
        </w:rPr>
        <w:t>object</w:t>
      </w:r>
      <w:r>
        <w:rPr lang="zh-CN" sz="19" baseline="0" dirty="0">
          <w:jc w:val="left"/>
          <w:rFonts w:ascii="微软雅黑" w:hAnsi="微软雅黑" w:cs="微软雅黑"/>
          <w:color w:val="333333"/>
          <w:sz w:val="19"/>
          <w:szCs w:val="19"/>
        </w:rPr>
        <w:t>中，</w:t>
      </w:r>
      <w:r>
        <w:rPr lang="zh-CN" sz="19" baseline="0" dirty="0">
          <w:jc w:val="left"/>
          <w:rFonts w:ascii="宋体" w:hAnsi="宋体" w:cs="宋体"/>
          <w:color w:val="333333"/>
          <w:spacing w:val="-6"/>
          <w:sz w:val="19"/>
          <w:szCs w:val="19"/>
        </w:rPr>
        <w:t>equals()</w:t>
      </w:r>
      <w:r>
        <w:rPr lang="zh-CN" sz="19" baseline="0" dirty="0">
          <w:jc w:val="left"/>
          <w:rFonts w:ascii="微软雅黑" w:hAnsi="微软雅黑" w:cs="微软雅黑"/>
          <w:color w:val="333333"/>
          <w:sz w:val="19"/>
          <w:szCs w:val="19"/>
        </w:rPr>
        <w:t>是用来比较内存地址的，但是</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重写了</w:t>
      </w:r>
      <w:r>
        <w:rPr lang="zh-CN" sz="19" baseline="0" dirty="0">
          <w:jc w:val="left"/>
          <w:rFonts w:ascii="宋体" w:hAnsi="宋体" w:cs="宋体"/>
          <w:color w:val="333333"/>
          <w:spacing w:val="-6"/>
          <w:sz w:val="19"/>
          <w:szCs w:val="19"/>
        </w:rPr>
        <w:t>equals()</w:t>
      </w:r>
      <w:r>
        <w:rPr lang="zh-CN" sz="19" baseline="0" dirty="0">
          <w:jc w:val="left"/>
          <w:rFonts w:ascii="微软雅黑" w:hAnsi="微软雅黑" w:cs="微软雅黑"/>
          <w:color w:val="333333"/>
          <w:sz w:val="19"/>
          <w:szCs w:val="19"/>
        </w:rPr>
        <w:t>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法，用来比较内容的，即使是不同地址，只要内容一致，也会返回</w:t>
      </w:r>
      <w:r>
        <w:rPr lang="zh-CN" sz="19" baseline="0" dirty="0">
          <w:jc w:val="left"/>
          <w:rFonts w:ascii="宋体" w:hAnsi="宋体" w:cs="宋体"/>
          <w:color w:val="333333"/>
          <w:spacing w:val="-1"/>
          <w:sz w:val="19"/>
          <w:szCs w:val="19"/>
        </w:rPr>
        <w:t>true</w:t>
      </w:r>
      <w:r>
        <w:rPr lang="zh-CN" sz="19" baseline="0" dirty="0">
          <w:jc w:val="left"/>
          <w:rFonts w:ascii="微软雅黑" w:hAnsi="微软雅黑" w:cs="微软雅黑"/>
          <w:color w:val="333333"/>
          <w:sz w:val="19"/>
          <w:szCs w:val="19"/>
        </w:rPr>
        <w:t>，这也就是为什么</w:t>
      </w:r>
      <w:r>
        <w:rPr lang="zh-CN" sz="19" baseline="0" dirty="0">
          <w:jc w:val="left"/>
          <w:rFonts w:ascii="宋体" w:hAnsi="宋体" w:cs="宋体"/>
          <w:color w:val="333333"/>
          <w:spacing w:val="-7"/>
          <w:sz w:val="19"/>
          <w:szCs w:val="19"/>
        </w:rPr>
        <w:t>a.equals(c)</w:t>
      </w:r>
      <w:r>
        <w:rPr lang="zh-CN" sz="19" baseline="0" dirty="0">
          <w:jc w:val="left"/>
          <w:rFonts w:ascii="微软雅黑" w:hAnsi="微软雅黑" w:cs="微软雅黑"/>
          <w:color w:val="333333"/>
          <w:sz w:val="19"/>
          <w:szCs w:val="19"/>
        </w:rPr>
        <w:t>返</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回</w:t>
      </w:r>
      <w:r>
        <w:rPr lang="zh-CN" sz="19" baseline="0" dirty="0">
          <w:jc w:val="left"/>
          <w:rFonts w:ascii="宋体" w:hAnsi="宋体" w:cs="宋体"/>
          <w:color w:val="333333"/>
          <w:spacing w:val="-1"/>
          <w:sz w:val="19"/>
          <w:szCs w:val="19"/>
        </w:rPr>
        <w:t>true</w:t>
      </w:r>
      <w:r>
        <w:rPr lang="zh-CN" sz="19" baseline="0" dirty="0">
          <w:jc w:val="left"/>
          <w:rFonts w:ascii="微软雅黑" w:hAnsi="微软雅黑" w:cs="微软雅黑"/>
          <w:color w:val="333333"/>
          <w:sz w:val="19"/>
          <w:szCs w:val="19"/>
        </w:rPr>
        <w:t>的原因了。</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1440" w:right="854" w:hanging="45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不可变的好处】</w:t>
      </w:r>
      <w:r>
        <w:rPr>
          <w:rFonts w:ascii="Times New Roman" w:hAnsi="Times New Roman" w:cs="Times New Roman"/>
          <w:sz w:val="19"/>
          <w:szCs w:val="19"/>
        </w:rPr>
        <w:t> </w:t>
      </w:r>
      <w:r>
        <w:br w:type="textWrapping" w:clear="all"/>
      </w:r>
      <w:r>
        <w:drawing>
          <wp:anchor simplePos="0" relativeHeight="251658301" behindDoc="0" locked="0" layoutInCell="1" allowOverlap="1">
            <wp:simplePos x="0" y="0"/>
            <wp:positionH relativeFrom="page">
              <wp:posOffset>1092536</wp:posOffset>
            </wp:positionH>
            <wp:positionV relativeFrom="line">
              <wp:posOffset>169908</wp:posOffset>
            </wp:positionV>
            <wp:extent cx="47647" cy="47647"/>
            <wp:effectExtent l="0" t="0" r="0" b="0"/>
            <wp:wrapNone/>
            <wp:docPr id="790" name="Freeform 790"/>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40"/>
                            <a:pt x="61083" y="19596"/>
                          </a:cubicBezTo>
                          <a:cubicBezTo>
                            <a:pt x="59471" y="15727"/>
                            <a:pt x="57177" y="12304"/>
                            <a:pt x="54201" y="9327"/>
                          </a:cubicBezTo>
                          <a:cubicBezTo>
                            <a:pt x="51222" y="6375"/>
                            <a:pt x="47790" y="4068"/>
                            <a:pt x="43900" y="2431"/>
                          </a:cubicBezTo>
                          <a:cubicBezTo>
                            <a:pt x="40010" y="844"/>
                            <a:pt x="35960" y="25"/>
                            <a:pt x="31750" y="0"/>
                          </a:cubicBez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ubicBezTo>
                            <a:pt x="0" y="35992"/>
                            <a:pt x="805" y="40035"/>
                            <a:pt x="2416" y="43905"/>
                          </a:cubicBezTo>
                          <a:cubicBezTo>
                            <a:pt x="4028" y="47874"/>
                            <a:pt x="6322" y="51247"/>
                            <a:pt x="9298" y="54248"/>
                          </a:cubicBezTo>
                          <a:cubicBezTo>
                            <a:pt x="12275" y="57225"/>
                            <a:pt x="15709" y="59507"/>
                            <a:pt x="19599" y="61119"/>
                          </a:cubicBezTo>
                          <a:cubicBezTo>
                            <a:pt x="23489" y="62682"/>
                            <a:pt x="27539" y="63500"/>
                            <a:pt x="31750" y="63500"/>
                          </a:cubicBezTo>
                          <a:cubicBezTo>
                            <a:pt x="35960" y="63500"/>
                            <a:pt x="40010" y="62682"/>
                            <a:pt x="43900" y="61094"/>
                          </a:cubicBezTo>
                          <a:cubicBezTo>
                            <a:pt x="47790" y="59507"/>
                            <a:pt x="51222" y="57225"/>
                            <a:pt x="54201" y="54248"/>
                          </a:cubicBezTo>
                          <a:cubicBezTo>
                            <a:pt x="57177" y="51247"/>
                            <a:pt x="59471" y="47874"/>
                            <a:pt x="61083" y="43954"/>
                          </a:cubicBezTo>
                          <a:cubicBezTo>
                            <a:pt x="62694" y="40060"/>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可以实现多个变量引用堆内存中的同一个字符串实例，避免创建的开销。</w:t>
      </w:r>
      <w:r>
        <w:rPr>
          <w:rFonts w:ascii="Times New Roman" w:hAnsi="Times New Roman" w:cs="Times New Roman"/>
          <w:sz w:val="19"/>
          <w:szCs w:val="19"/>
        </w:rPr>
        <w:t> </w:t>
      </w:r>
      <w:r/>
    </w:p>
    <w:p>
      <w:pPr>
        <w:rPr>
          <w:rFonts w:ascii="Times New Roman" w:hAnsi="Times New Roman" w:cs="Times New Roman"/>
          <w:color w:val="010302"/>
        </w:rPr>
        <w:spacing w:before="12" w:after="0" w:line="300" w:lineRule="exact"/>
        <w:ind w:left="1440" w:right="854" w:firstLine="0"/>
      </w:pPr>
      <w:r>
        <w:drawing>
          <wp:anchor simplePos="0" relativeHeight="251658303" behindDoc="0" locked="0" layoutInCell="1" allowOverlap="1">
            <wp:simplePos x="0" y="0"/>
            <wp:positionH relativeFrom="page">
              <wp:posOffset>1092536</wp:posOffset>
            </wp:positionH>
            <wp:positionV relativeFrom="line">
              <wp:posOffset>143298</wp:posOffset>
            </wp:positionV>
            <wp:extent cx="47647" cy="47647"/>
            <wp:effectExtent l="0" t="0" r="0" b="0"/>
            <wp:wrapNone/>
            <wp:docPr id="791" name="Freeform 791"/>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40"/>
                            <a:pt x="61083" y="19596"/>
                          </a:cubicBezTo>
                          <a:cubicBezTo>
                            <a:pt x="59471" y="15751"/>
                            <a:pt x="57177" y="12328"/>
                            <a:pt x="54201" y="9327"/>
                          </a:cubicBezTo>
                          <a:cubicBezTo>
                            <a:pt x="51222" y="6375"/>
                            <a:pt x="47790" y="4068"/>
                            <a:pt x="43900" y="2431"/>
                          </a:cubicBezTo>
                          <a:cubicBezTo>
                            <a:pt x="40010" y="844"/>
                            <a:pt x="35960" y="25"/>
                            <a:pt x="31750" y="0"/>
                          </a:cubicBezTo>
                          <a:cubicBezTo>
                            <a:pt x="27539" y="25"/>
                            <a:pt x="23489" y="844"/>
                            <a:pt x="19599" y="2431"/>
                          </a:cubicBezTo>
                          <a:cubicBezTo>
                            <a:pt x="15709" y="4068"/>
                            <a:pt x="12275" y="6375"/>
                            <a:pt x="9298" y="9327"/>
                          </a:cubicBezTo>
                          <a:cubicBezTo>
                            <a:pt x="6322" y="12328"/>
                            <a:pt x="4028" y="15751"/>
                            <a:pt x="2416" y="19596"/>
                          </a:cubicBezTo>
                          <a:cubicBezTo>
                            <a:pt x="805" y="23540"/>
                            <a:pt x="0" y="27559"/>
                            <a:pt x="0" y="31750"/>
                          </a:cubicBezTo>
                          <a:cubicBezTo>
                            <a:pt x="0" y="35992"/>
                            <a:pt x="805" y="40035"/>
                            <a:pt x="2416" y="43930"/>
                          </a:cubicBezTo>
                          <a:cubicBezTo>
                            <a:pt x="4028" y="47849"/>
                            <a:pt x="6322" y="51222"/>
                            <a:pt x="9298" y="54224"/>
                          </a:cubicBezTo>
                          <a:cubicBezTo>
                            <a:pt x="12275" y="57175"/>
                            <a:pt x="15709" y="59482"/>
                            <a:pt x="19599" y="61094"/>
                          </a:cubicBezTo>
                          <a:cubicBezTo>
                            <a:pt x="23489" y="62682"/>
                            <a:pt x="27539" y="63500"/>
                            <a:pt x="31750" y="63500"/>
                          </a:cubicBezTo>
                          <a:cubicBezTo>
                            <a:pt x="35960" y="63500"/>
                            <a:pt x="40010" y="62682"/>
                            <a:pt x="43900" y="61094"/>
                          </a:cubicBezTo>
                          <a:cubicBezTo>
                            <a:pt x="47790" y="59482"/>
                            <a:pt x="51222" y="57175"/>
                            <a:pt x="54201" y="54224"/>
                          </a:cubicBezTo>
                          <a:cubicBezTo>
                            <a:pt x="57177" y="51222"/>
                            <a:pt x="59471" y="47849"/>
                            <a:pt x="61083" y="43930"/>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我们的程序中大量使用了</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字符串，有可能是出于安全性考虑。</w:t>
      </w:r>
      <w:r>
        <w:rPr>
          <w:rFonts w:ascii="Times New Roman" w:hAnsi="Times New Roman" w:cs="Times New Roman"/>
          <w:sz w:val="19"/>
          <w:szCs w:val="19"/>
        </w:rPr>
        <w:t> </w:t>
      </w:r>
      <w:r>
        <w:br w:type="textWrapping" w:clear="all"/>
      </w:r>
      <w:r>
        <w:drawing>
          <wp:anchor simplePos="0" relativeHeight="251658307" behindDoc="0" locked="0" layoutInCell="1" allowOverlap="1">
            <wp:simplePos x="0" y="0"/>
            <wp:positionH relativeFrom="page">
              <wp:posOffset>1092536</wp:posOffset>
            </wp:positionH>
            <wp:positionV relativeFrom="line">
              <wp:posOffset>135678</wp:posOffset>
            </wp:positionV>
            <wp:extent cx="47647" cy="47647"/>
            <wp:effectExtent l="0" t="0" r="0" b="0"/>
            <wp:wrapNone/>
            <wp:docPr id="792" name="Freeform 792"/>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65"/>
                            <a:pt x="61083" y="19621"/>
                          </a:cubicBezTo>
                          <a:cubicBezTo>
                            <a:pt x="59471" y="15751"/>
                            <a:pt x="57177" y="12328"/>
                            <a:pt x="54201" y="9327"/>
                          </a:cubicBezTo>
                          <a:cubicBezTo>
                            <a:pt x="51222" y="6375"/>
                            <a:pt x="47790" y="4068"/>
                            <a:pt x="43900" y="2431"/>
                          </a:cubicBezTo>
                          <a:cubicBezTo>
                            <a:pt x="40010" y="844"/>
                            <a:pt x="35960" y="25"/>
                            <a:pt x="31750" y="0"/>
                          </a:cubicBez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ubicBezTo>
                            <a:pt x="0" y="35992"/>
                            <a:pt x="805" y="40035"/>
                            <a:pt x="2416" y="43930"/>
                          </a:cubicBezTo>
                          <a:cubicBezTo>
                            <a:pt x="4028" y="47849"/>
                            <a:pt x="6322" y="51247"/>
                            <a:pt x="9298" y="54248"/>
                          </a:cubicBezTo>
                          <a:cubicBezTo>
                            <a:pt x="12275" y="57225"/>
                            <a:pt x="15709" y="59507"/>
                            <a:pt x="19599" y="61094"/>
                          </a:cubicBezTo>
                          <a:cubicBezTo>
                            <a:pt x="23489" y="62682"/>
                            <a:pt x="27539" y="63500"/>
                            <a:pt x="31750" y="63500"/>
                          </a:cubicBezTo>
                          <a:cubicBezTo>
                            <a:pt x="35960" y="63500"/>
                            <a:pt x="40010" y="62682"/>
                            <a:pt x="43900" y="61094"/>
                          </a:cubicBezTo>
                          <a:cubicBezTo>
                            <a:pt x="47790" y="59507"/>
                            <a:pt x="51222" y="57225"/>
                            <a:pt x="54201" y="54248"/>
                          </a:cubicBezTo>
                          <a:cubicBezTo>
                            <a:pt x="57177" y="51247"/>
                            <a:pt x="59471" y="47849"/>
                            <a:pt x="61083" y="43930"/>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大家都知道</w:t>
      </w:r>
      <w:r>
        <w:rPr lang="zh-CN" sz="19" baseline="0" dirty="0">
          <w:jc w:val="left"/>
          <w:rFonts w:ascii="宋体" w:hAnsi="宋体" w:cs="宋体"/>
          <w:color w:val="333333"/>
          <w:sz w:val="19"/>
          <w:szCs w:val="19"/>
        </w:rPr>
        <w:t>HashMap</w:t>
      </w:r>
      <w:r>
        <w:rPr lang="zh-CN" sz="19" baseline="0" dirty="0">
          <w:jc w:val="left"/>
          <w:rFonts w:ascii="微软雅黑" w:hAnsi="微软雅黑" w:cs="微软雅黑"/>
          <w:color w:val="333333"/>
          <w:sz w:val="19"/>
          <w:szCs w:val="19"/>
        </w:rPr>
        <w:t>中</w:t>
      </w:r>
      <w:r>
        <w:rPr lang="zh-CN" sz="19" baseline="0" dirty="0">
          <w:jc w:val="left"/>
          <w:rFonts w:ascii="宋体" w:hAnsi="宋体" w:cs="宋体"/>
          <w:color w:val="333333"/>
          <w:spacing w:val="-4"/>
          <w:sz w:val="19"/>
          <w:szCs w:val="19"/>
        </w:rPr>
        <w:t>ke</w:t>
      </w:r>
      <w:r>
        <w:rPr lang="zh-CN" sz="19" baseline="0" dirty="0">
          <w:jc w:val="left"/>
          <w:rFonts w:ascii="宋体" w:hAnsi="宋体" w:cs="宋体"/>
          <w:color w:val="333333"/>
          <w:sz w:val="19"/>
          <w:szCs w:val="19"/>
        </w:rPr>
        <w:t>y</w:t>
      </w:r>
      <w:r>
        <w:rPr lang="zh-CN" sz="19" baseline="0" dirty="0">
          <w:jc w:val="left"/>
          <w:rFonts w:ascii="微软雅黑" w:hAnsi="微软雅黑" w:cs="微软雅黑"/>
          <w:color w:val="333333"/>
          <w:sz w:val="19"/>
          <w:szCs w:val="19"/>
        </w:rPr>
        <w:t>为</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类型，如果可变将变的多么可怕。</w:t>
      </w:r>
      <w:r>
        <w:rPr>
          <w:rFonts w:ascii="Times New Roman" w:hAnsi="Times New Roman" w:cs="Times New Roman"/>
          <w:sz w:val="19"/>
          <w:szCs w:val="19"/>
        </w:rPr>
        <w:t> </w:t>
      </w:r>
      <w:r>
        <w:drawing>
          <wp:anchor simplePos="0" relativeHeight="251658317" behindDoc="0" locked="0" layoutInCell="1" allowOverlap="1">
            <wp:simplePos x="0" y="0"/>
            <wp:positionH relativeFrom="page">
              <wp:posOffset>1092536</wp:posOffset>
            </wp:positionH>
            <wp:positionV relativeFrom="line">
              <wp:posOffset>82278</wp:posOffset>
            </wp:positionV>
            <wp:extent cx="47647" cy="47647"/>
            <wp:effectExtent l="0" t="0" r="0" b="0"/>
            <wp:wrapNone/>
            <wp:docPr id="793" name="Freeform 79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65"/>
                            <a:pt x="61083" y="19621"/>
                          </a:cubicBezTo>
                          <a:cubicBezTo>
                            <a:pt x="59471" y="15751"/>
                            <a:pt x="57177" y="12328"/>
                            <a:pt x="54201" y="9327"/>
                          </a:cubicBezTo>
                          <a:cubicBezTo>
                            <a:pt x="51222" y="6375"/>
                            <a:pt x="47790" y="4093"/>
                            <a:pt x="43900" y="2456"/>
                          </a:cubicBezTo>
                          <a:cubicBezTo>
                            <a:pt x="40010" y="869"/>
                            <a:pt x="35960" y="25"/>
                            <a:pt x="31750" y="0"/>
                          </a:cubicBez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ubicBezTo>
                            <a:pt x="0" y="35992"/>
                            <a:pt x="805" y="40035"/>
                            <a:pt x="2416" y="43930"/>
                          </a:cubicBezTo>
                          <a:cubicBezTo>
                            <a:pt x="4028" y="47849"/>
                            <a:pt x="6322" y="51222"/>
                            <a:pt x="9298" y="54248"/>
                          </a:cubicBezTo>
                          <a:cubicBezTo>
                            <a:pt x="12275" y="57200"/>
                            <a:pt x="15709" y="59507"/>
                            <a:pt x="19599" y="61119"/>
                          </a:cubicBezTo>
                          <a:cubicBezTo>
                            <a:pt x="23489" y="62682"/>
                            <a:pt x="27539" y="63500"/>
                            <a:pt x="31750" y="63500"/>
                          </a:cubicBezTo>
                          <a:cubicBezTo>
                            <a:pt x="35960" y="63500"/>
                            <a:pt x="40010" y="62682"/>
                            <a:pt x="43900" y="61119"/>
                          </a:cubicBezTo>
                          <a:cubicBezTo>
                            <a:pt x="47790" y="59507"/>
                            <a:pt x="51222" y="57200"/>
                            <a:pt x="54201" y="54248"/>
                          </a:cubicBezTo>
                          <a:cubicBezTo>
                            <a:pt x="57177" y="51222"/>
                            <a:pt x="59471" y="47849"/>
                            <a:pt x="61083" y="43930"/>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当我们在传参的时候，使用不可变类不需要去考虑谁可能会修改其内部的值，如果使用可变类的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话，可能需要每次记得重新拷贝出里面的值，性能会有一定的损失。</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5</w:t>
      </w:r>
      <w:r>
        <w:rPr lang="zh-CN" sz="31" baseline="0" dirty="0">
          <w:jc w:val="left"/>
          <w:rFonts w:ascii="微软雅黑" w:hAnsi="微软雅黑" w:cs="微软雅黑"/>
          <w:b/>
          <w:bCs/>
          <w:color w:val="333333"/>
          <w:sz w:val="31"/>
          <w:szCs w:val="31"/>
        </w:rPr>
        <w:t>、字符串常量池	</w:t>
      </w:r>
      <w:hyperlink r:id="rId771"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57" w:lineRule="exact"/>
        <w:ind w:left="990" w:right="0" w:firstLine="0"/>
      </w:pPr>
      <w:r/>
      <w:r>
        <w:rPr lang="zh-CN" sz="19" baseline="0" dirty="0">
          <w:jc w:val="left"/>
          <w:rFonts w:ascii="微软雅黑" w:hAnsi="微软雅黑" w:cs="微软雅黑"/>
          <w:color w:val="333333"/>
          <w:sz w:val="19"/>
          <w:szCs w:val="19"/>
        </w:rPr>
        <w:t>【字符串常量池概述】</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常量池表（</w:t>
      </w:r>
      <w:r>
        <w:rPr lang="zh-CN" sz="19" baseline="0" dirty="0">
          <w:jc w:val="left"/>
          <w:rFonts w:ascii="宋体" w:hAnsi="宋体" w:cs="宋体"/>
          <w:color w:val="333333"/>
          <w:sz w:val="19"/>
          <w:szCs w:val="19"/>
        </w:rPr>
        <w:t>Constant_Pool table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pacing w:val="-9"/>
          <w:sz w:val="19"/>
          <w:szCs w:val="19"/>
        </w:rPr>
        <w:t> Class</w:t>
      </w:r>
      <w:r>
        <w:rPr lang="zh-CN" sz="19" baseline="0" dirty="0">
          <w:jc w:val="left"/>
          <w:rFonts w:ascii="微软雅黑" w:hAnsi="微软雅黑" w:cs="微软雅黑"/>
          <w:color w:val="333333"/>
          <w:sz w:val="19"/>
          <w:szCs w:val="19"/>
        </w:rPr>
        <w:t>文件中存储所有常量（包括字符串）的</w:t>
      </w:r>
      <w:r>
        <w:rPr lang="zh-CN" sz="19" baseline="0" dirty="0">
          <w:jc w:val="left"/>
          <w:rFonts w:ascii="宋体" w:hAnsi="宋体" w:cs="宋体"/>
          <w:color w:val="333333"/>
          <w:spacing w:val="-4"/>
          <w:sz w:val="19"/>
          <w:szCs w:val="19"/>
        </w:rPr>
        <w:t>table</w:t>
      </w:r>
      <w:r>
        <w:rPr lang="zh-CN" sz="19" baseline="0" dirty="0">
          <w:jc w:val="left"/>
          <w:rFonts w:ascii="微软雅黑" w:hAnsi="微软雅黑" w:cs="微软雅黑"/>
          <w:color w:val="333333"/>
          <w:sz w:val="19"/>
          <w:szCs w:val="19"/>
        </w:rPr>
        <w:t>。这是</w:t>
      </w:r>
      <w:r>
        <w:rPr lang="zh-CN" sz="19" baseline="0" dirty="0">
          <w:jc w:val="left"/>
          <w:rFonts w:ascii="宋体" w:hAnsi="宋体" w:cs="宋体"/>
          <w:color w:val="333333"/>
          <w:spacing w:val="-2"/>
          <w:sz w:val="19"/>
          <w:szCs w:val="19"/>
        </w:rPr>
        <w:t>Class</w:t>
      </w:r>
      <w:r>
        <w:rPr lang="zh-CN" sz="19" baseline="0" dirty="0">
          <w:jc w:val="left"/>
          <w:rFonts w:ascii="微软雅黑" w:hAnsi="微软雅黑" w:cs="微软雅黑"/>
          <w:color w:val="333333"/>
          <w:sz w:val="19"/>
          <w:szCs w:val="19"/>
        </w:rPr>
        <w:t>文件中的内容，还不是运行时的内容，不</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要理解它是个池子，其实就是</w:t>
      </w:r>
      <w:r>
        <w:rPr lang="zh-CN" sz="19" baseline="0" dirty="0">
          <w:jc w:val="left"/>
          <w:rFonts w:ascii="宋体" w:hAnsi="宋体" w:cs="宋体"/>
          <w:color w:val="333333"/>
          <w:spacing w:val="-2"/>
          <w:sz w:val="19"/>
          <w:szCs w:val="19"/>
        </w:rPr>
        <w:t>Class</w:t>
      </w:r>
      <w:r>
        <w:rPr lang="zh-CN" sz="19" baseline="0" dirty="0">
          <w:jc w:val="left"/>
          <w:rFonts w:ascii="微软雅黑" w:hAnsi="微软雅黑" w:cs="微软雅黑"/>
          <w:color w:val="333333"/>
          <w:sz w:val="19"/>
          <w:szCs w:val="19"/>
        </w:rPr>
        <w:t>文件中的字节码指令。</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运行时常量池（</w:t>
      </w:r>
      <w:r>
        <w:rPr lang="zh-CN" sz="19" baseline="0" dirty="0">
          <w:jc w:val="left"/>
          <w:rFonts w:ascii="宋体" w:hAnsi="宋体" w:cs="宋体"/>
          <w:color w:val="333333"/>
          <w:sz w:val="19"/>
          <w:szCs w:val="19"/>
        </w:rPr>
        <w:t>Runtime Constant Pool</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  </w:t>
      </w:r>
      <w:r/>
    </w:p>
    <w:p>
      <w:pPr>
        <w:spacing w:after="6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796" name="Freeform 7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797" name="Freeform 7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798" name="Freeform 7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799" name="Freeform 7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00" name="Freeform 8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01" name="Freeform 8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02" name="Freeform 8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03" name="Freeform 8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04" name="Freeform 8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05" name="Freeform 8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06" name="Freeform 8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07" name="Freeform 8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1030" w:firstLine="0"/>
        <w:jc w:val="both"/>
      </w:pPr>
      <w:r/>
      <w:r>
        <w:rPr lang="zh-CN" sz="19" baseline="0" dirty="0">
          <w:jc w:val="left"/>
          <w:rFonts w:ascii="宋体" w:hAnsi="宋体" w:cs="宋体"/>
          <w:color w:val="333333"/>
          <w:sz w:val="19"/>
          <w:szCs w:val="19"/>
        </w:rPr>
        <w:t> JVM</w:t>
      </w:r>
      <w:r>
        <w:rPr lang="zh-CN" sz="19" baseline="0" dirty="0">
          <w:jc w:val="left"/>
          <w:rFonts w:ascii="微软雅黑" w:hAnsi="微软雅黑" w:cs="微软雅黑"/>
          <w:color w:val="333333"/>
          <w:sz w:val="19"/>
          <w:szCs w:val="19"/>
        </w:rPr>
        <w:t>内存中方法区的一部分，这是运行时的内容。这部分内容（绝大部分）是随着</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运行时候，从常</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量池转化而来，每个</w:t>
      </w:r>
      <w:r>
        <w:rPr lang="zh-CN" sz="19" baseline="0" dirty="0">
          <w:jc w:val="left"/>
          <w:rFonts w:ascii="宋体" w:hAnsi="宋体" w:cs="宋体"/>
          <w:color w:val="333333"/>
          <w:spacing w:val="-2"/>
          <w:sz w:val="19"/>
          <w:szCs w:val="19"/>
        </w:rPr>
        <w:t>Class</w:t>
      </w:r>
      <w:r>
        <w:rPr lang="zh-CN" sz="19" baseline="0" dirty="0">
          <w:jc w:val="left"/>
          <w:rFonts w:ascii="微软雅黑" w:hAnsi="微软雅黑" w:cs="微软雅黑"/>
          <w:color w:val="333333"/>
          <w:sz w:val="19"/>
          <w:szCs w:val="19"/>
        </w:rPr>
        <w:t>对应一个运行时常量池。上一句中说绝大部分是因为：除了</w:t>
      </w:r>
      <w:r>
        <w:rPr lang="zh-CN" sz="19" baseline="0" dirty="0">
          <w:jc w:val="left"/>
          <w:rFonts w:ascii="宋体" w:hAnsi="宋体" w:cs="宋体"/>
          <w:color w:val="333333"/>
          <w:spacing w:val="-9"/>
          <w:sz w:val="19"/>
          <w:szCs w:val="19"/>
        </w:rPr>
        <w:t> Class</w:t>
      </w:r>
      <w:r>
        <w:rPr lang="zh-CN" sz="19" baseline="0" dirty="0">
          <w:jc w:val="left"/>
          <w:rFonts w:ascii="微软雅黑" w:hAnsi="微软雅黑" w:cs="微软雅黑"/>
          <w:color w:val="333333"/>
          <w:sz w:val="19"/>
          <w:szCs w:val="19"/>
        </w:rPr>
        <w:t>中常量池内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容，还可能包括动态生成并加入这里的内容。</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字符串常量池（</w:t>
      </w:r>
      <w:r>
        <w:rPr lang="zh-CN" sz="19" baseline="0" dirty="0">
          <w:jc w:val="left"/>
          <w:rFonts w:ascii="宋体" w:hAnsi="宋体" w:cs="宋体"/>
          <w:color w:val="333333"/>
          <w:spacing w:val="-6"/>
          <w:sz w:val="19"/>
          <w:szCs w:val="19"/>
        </w:rPr>
        <w:t>String Pool</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这部分也在方法区中，但与</w:t>
      </w:r>
      <w:r>
        <w:rPr lang="zh-CN" sz="19" baseline="0" dirty="0">
          <w:jc w:val="left"/>
          <w:rFonts w:ascii="宋体" w:hAnsi="宋体" w:cs="宋体"/>
          <w:color w:val="333333"/>
          <w:sz w:val="19"/>
          <w:szCs w:val="19"/>
        </w:rPr>
        <w:t>Runtime Constant Pool</w:t>
      </w:r>
      <w:r>
        <w:rPr lang="zh-CN" sz="19" baseline="0" dirty="0">
          <w:jc w:val="left"/>
          <w:rFonts w:ascii="微软雅黑" w:hAnsi="微软雅黑" w:cs="微软雅黑"/>
          <w:color w:val="333333"/>
          <w:sz w:val="19"/>
          <w:szCs w:val="19"/>
        </w:rPr>
        <w:t>不是一个概念，</w:t>
      </w:r>
      <w:r>
        <w:rPr lang="zh-CN" sz="19" baseline="0" dirty="0">
          <w:jc w:val="left"/>
          <w:rFonts w:ascii="宋体" w:hAnsi="宋体" w:cs="宋体"/>
          <w:color w:val="333333"/>
          <w:spacing w:val="-6"/>
          <w:sz w:val="19"/>
          <w:szCs w:val="19"/>
        </w:rPr>
        <w:t>String Pool</w:t>
      </w:r>
      <w:r>
        <w:rPr lang="zh-CN" sz="19" baseline="0" dirty="0">
          <w:jc w:val="left"/>
          <w:rFonts w:ascii="微软雅黑" w:hAnsi="微软雅黑" w:cs="微软雅黑"/>
          <w:color w:val="333333"/>
          <w:sz w:val="19"/>
          <w:szCs w:val="19"/>
        </w:rPr>
        <w:t>是</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实例全局共享</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990" w:right="1040" w:firstLine="0"/>
        <w:jc w:val="both"/>
      </w:pPr>
      <w:r/>
      <w:r>
        <w:rPr lang="zh-CN" sz="19" baseline="0" dirty="0">
          <w:jc w:val="left"/>
          <w:rFonts w:ascii="微软雅黑" w:hAnsi="微软雅黑" w:cs="微软雅黑"/>
          <w:color w:val="333333"/>
          <w:sz w:val="19"/>
          <w:szCs w:val="19"/>
        </w:rPr>
        <w:t>的，全局只有一个。</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规范要求进入这里的</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实例叫</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被驻留的</w:t>
      </w:r>
      <w:r>
        <w:rPr lang="zh-CN" sz="19" baseline="0" dirty="0">
          <w:jc w:val="left"/>
          <w:rFonts w:ascii="宋体" w:hAnsi="宋体" w:cs="宋体"/>
          <w:color w:val="333333"/>
          <w:spacing w:val="-13"/>
          <w:sz w:val="19"/>
          <w:szCs w:val="19"/>
        </w:rPr>
        <w:t>interned string”</w:t>
      </w:r>
      <w:r>
        <w:rPr lang="zh-CN" sz="19" baseline="0" dirty="0">
          <w:jc w:val="left"/>
          <w:rFonts w:ascii="微软雅黑" w:hAnsi="微软雅黑" w:cs="微软雅黑"/>
          <w:color w:val="333333"/>
          <w:sz w:val="19"/>
          <w:szCs w:val="19"/>
        </w:rPr>
        <w:t>，各个</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可以有</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不同的实现，</w:t>
      </w:r>
      <w:r>
        <w:rPr lang="zh-CN" sz="19" baseline="0" dirty="0">
          <w:jc w:val="left"/>
          <w:rFonts w:ascii="宋体" w:hAnsi="宋体" w:cs="宋体"/>
          <w:color w:val="333333"/>
          <w:sz w:val="19"/>
          <w:szCs w:val="19"/>
        </w:rPr>
        <w:t>HotSpot</w:t>
      </w:r>
      <w:r>
        <w:rPr lang="zh-CN" sz="19" baseline="0" dirty="0">
          <w:jc w:val="left"/>
          <w:rFonts w:ascii="微软雅黑" w:hAnsi="微软雅黑" w:cs="微软雅黑"/>
          <w:color w:val="333333"/>
          <w:sz w:val="19"/>
          <w:szCs w:val="19"/>
        </w:rPr>
        <w:t>是设置了一个哈希表</w:t>
      </w:r>
      <w:r>
        <w:rPr lang="zh-CN" sz="19" baseline="0" dirty="0">
          <w:jc w:val="left"/>
          <w:rFonts w:ascii="宋体" w:hAnsi="宋体" w:cs="宋体"/>
          <w:color w:val="333333"/>
          <w:spacing w:val="-7"/>
          <w:sz w:val="19"/>
          <w:szCs w:val="19"/>
        </w:rPr>
        <w:t>String</w:t>
      </w:r>
      <w:r>
        <w:rPr lang="zh-CN" sz="19" baseline="0" dirty="0">
          <w:jc w:val="left"/>
          <w:rFonts w:ascii="宋体" w:hAnsi="宋体" w:cs="宋体"/>
          <w:color w:val="333333"/>
          <w:spacing w:val="-16"/>
          <w:sz w:val="19"/>
          <w:szCs w:val="19"/>
        </w:rPr>
        <w:t>T</w:t>
      </w:r>
      <w:r>
        <w:rPr lang="zh-CN" sz="19" baseline="0" dirty="0">
          <w:jc w:val="left"/>
          <w:rFonts w:ascii="宋体" w:hAnsi="宋体" w:cs="宋体"/>
          <w:color w:val="333333"/>
          <w:sz w:val="19"/>
          <w:szCs w:val="19"/>
        </w:rPr>
        <w:t>able</w:t>
      </w:r>
      <w:r>
        <w:rPr lang="zh-CN" sz="19" baseline="0" dirty="0">
          <w:jc w:val="left"/>
          <w:rFonts w:ascii="微软雅黑" w:hAnsi="微软雅黑" w:cs="微软雅黑"/>
          <w:color w:val="333333"/>
          <w:sz w:val="19"/>
          <w:szCs w:val="19"/>
        </w:rPr>
        <w:t>来引用堆中的字符串实例，被引用就是被驻留。</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【亨元模式】</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95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其实字符串常量池这个问题涉及到一个设计模式，叫</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享元模式</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，顾名思义</w:t>
      </w:r>
      <w:r>
        <w:rPr lang="zh-CN" sz="19" baseline="0" dirty="0">
          <w:jc w:val="left"/>
          <w:rFonts w:ascii="宋体" w:hAnsi="宋体" w:cs="宋体"/>
          <w:color w:val="333333"/>
          <w:spacing w:val="-34"/>
          <w:sz w:val="19"/>
          <w:szCs w:val="19"/>
        </w:rPr>
        <w:t> - - - &gt; </w:t>
      </w:r>
      <w:r>
        <w:rPr lang="zh-CN" sz="19" baseline="0" dirty="0">
          <w:jc w:val="left"/>
          <w:rFonts w:ascii="微软雅黑" w:hAnsi="微软雅黑" w:cs="微软雅黑"/>
          <w:color w:val="333333"/>
          <w:sz w:val="19"/>
          <w:szCs w:val="19"/>
        </w:rPr>
        <w:t>共享元素模式</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也就是说：一个系统中如果有多处用到了相同的一个元素，那么我们应该只存储一份此元素，而让所有</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地方都引用这一个元素</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2"/>
          <w:sz w:val="19"/>
          <w:szCs w:val="19"/>
        </w:rPr>
        <w:t> Java</w:t>
      </w:r>
      <w:r>
        <w:rPr lang="zh-CN" sz="19" baseline="0" dirty="0">
          <w:jc w:val="left"/>
          <w:rFonts w:ascii="微软雅黑" w:hAnsi="微软雅黑" w:cs="微软雅黑"/>
          <w:color w:val="333333"/>
          <w:sz w:val="19"/>
          <w:szCs w:val="19"/>
        </w:rPr>
        <w:t>中</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部分就是根据享元模式设计的，而那个存储元素的地方就叫做</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字符串常量池</w:t>
      </w:r>
      <w:r>
        <w:rPr lang="zh-CN" sz="19" baseline="0" dirty="0">
          <w:jc w:val="left"/>
          <w:rFonts w:ascii="宋体" w:hAnsi="宋体" w:cs="宋体"/>
          <w:color w:val="333333"/>
          <w:spacing w:val="-22"/>
          <w:sz w:val="19"/>
          <w:szCs w:val="19"/>
        </w:rPr>
        <w:t> - String Pool”</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57" w:lineRule="exact"/>
        <w:ind w:left="990" w:right="0" w:firstLine="0"/>
      </w:pPr>
      <w:r/>
      <w:r>
        <w:rPr lang="zh-CN" sz="19" baseline="0" dirty="0">
          <w:jc w:val="left"/>
          <w:rFonts w:ascii="微软雅黑" w:hAnsi="微软雅黑" w:cs="微软雅黑"/>
          <w:color w:val="333333"/>
          <w:sz w:val="19"/>
          <w:szCs w:val="19"/>
        </w:rPr>
        <w:t>【详细分析】</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05" behindDoc="1" locked="0" layoutInCell="1" allowOverlap="1">
            <wp:simplePos x="0" y="0"/>
            <wp:positionH relativeFrom="page">
              <wp:posOffset>963889</wp:posOffset>
            </wp:positionH>
            <wp:positionV relativeFrom="line">
              <wp:posOffset>-46901</wp:posOffset>
            </wp:positionV>
            <wp:extent cx="5641423" cy="371647"/>
            <wp:effectExtent l="0" t="0" r="0" b="0"/>
            <wp:wrapNone/>
            <wp:docPr id="808" name="Freeform 808"/>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30"/>
                          </a:cubicBezTo>
                          <a:cubicBezTo>
                            <a:pt x="4028" y="479649"/>
                            <a:pt x="6322" y="483047"/>
                            <a:pt x="9298" y="486048"/>
                          </a:cubicBezTo>
                          <a:cubicBezTo>
                            <a:pt x="12275" y="489025"/>
                            <a:pt x="15709" y="491307"/>
                            <a:pt x="19599" y="492894"/>
                          </a:cubicBezTo>
                          <a:cubicBezTo>
                            <a:pt x="23489" y="494482"/>
                            <a:pt x="27539" y="495300"/>
                            <a:pt x="31750" y="495300"/>
                          </a:cubicBezTo>
                          <a:lnTo>
                            <a:pt x="7486650" y="495300"/>
                          </a:lnTo>
                          <a:cubicBezTo>
                            <a:pt x="7490859" y="495300"/>
                            <a:pt x="7494909" y="494482"/>
                            <a:pt x="7498798" y="492894"/>
                          </a:cubicBezTo>
                          <a:cubicBezTo>
                            <a:pt x="7502690" y="491307"/>
                            <a:pt x="7506123" y="489025"/>
                            <a:pt x="7509099" y="486048"/>
                          </a:cubicBezTo>
                          <a:cubicBezTo>
                            <a:pt x="7512076" y="483047"/>
                            <a:pt x="7514370" y="479649"/>
                            <a:pt x="7515981" y="475730"/>
                          </a:cubicBezTo>
                          <a:cubicBezTo>
                            <a:pt x="7517593" y="471835"/>
                            <a:pt x="7518400" y="467792"/>
                            <a:pt x="7518400" y="4635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4" behindDoc="1" locked="0" layoutInCell="1" allowOverlap="1">
            <wp:simplePos x="0" y="0"/>
            <wp:positionH relativeFrom="page">
              <wp:posOffset>963889</wp:posOffset>
            </wp:positionH>
            <wp:positionV relativeFrom="line">
              <wp:posOffset>-46901</wp:posOffset>
            </wp:positionV>
            <wp:extent cx="5641423" cy="371647"/>
            <wp:effectExtent l="0" t="0" r="0" b="0"/>
            <wp:wrapNone/>
            <wp:docPr id="809" name="Freeform 809"/>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30"/>
                          </a:cubicBezTo>
                          <a:cubicBezTo>
                            <a:pt x="4028" y="479649"/>
                            <a:pt x="6322" y="483047"/>
                            <a:pt x="9298" y="486048"/>
                          </a:cubicBezTo>
                          <a:cubicBezTo>
                            <a:pt x="12275" y="489025"/>
                            <a:pt x="15709" y="491307"/>
                            <a:pt x="19599" y="492894"/>
                          </a:cubicBezTo>
                          <a:cubicBezTo>
                            <a:pt x="23489" y="494482"/>
                            <a:pt x="27539" y="495300"/>
                            <a:pt x="31750" y="495300"/>
                          </a:cubicBezTo>
                          <a:lnTo>
                            <a:pt x="7486650" y="495300"/>
                          </a:lnTo>
                          <a:cubicBezTo>
                            <a:pt x="7490859" y="495300"/>
                            <a:pt x="7494909" y="494482"/>
                            <a:pt x="7498798" y="492894"/>
                          </a:cubicBezTo>
                          <a:cubicBezTo>
                            <a:pt x="7502690" y="491307"/>
                            <a:pt x="7506123" y="489025"/>
                            <a:pt x="7509099" y="486048"/>
                          </a:cubicBezTo>
                          <a:cubicBezTo>
                            <a:pt x="7512076" y="483047"/>
                            <a:pt x="7514370" y="479649"/>
                            <a:pt x="7515981" y="475730"/>
                          </a:cubicBezTo>
                          <a:cubicBezTo>
                            <a:pt x="7517593" y="471835"/>
                            <a:pt x="7518400" y="467792"/>
                            <a:pt x="7518400" y="4635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3" behindDoc="1" locked="0" layoutInCell="1" allowOverlap="1">
            <wp:simplePos x="0" y="0"/>
            <wp:positionH relativeFrom="page">
              <wp:posOffset>955954</wp:posOffset>
            </wp:positionH>
            <wp:positionV relativeFrom="line">
              <wp:posOffset>-35786</wp:posOffset>
            </wp:positionV>
            <wp:extent cx="292223" cy="372045"/>
            <wp:effectExtent l="0" t="0" r="0" b="0"/>
            <wp:wrapNone/>
            <wp:docPr id="810" name="Picture 810"/>
            <wp:cNvGraphicFramePr>
              <a:graphicFrameLocks noChangeAspect="1"/>
            </wp:cNvGraphicFramePr>
            <a:graphic>
              <a:graphicData uri="http://schemas.openxmlformats.org/drawingml/2006/picture">
                <pic:pic xmlns:pic="http://schemas.openxmlformats.org/drawingml/2006/picture">
                  <pic:nvPicPr>
                    <pic:cNvPr id="810" name="Picture 810"/>
                    <pic:cNvPicPr>
                      <a:picLocks noChangeAspect="0" noChangeArrowheads="1"/>
                    </pic:cNvPicPr>
                  </pic:nvPicPr>
                  <pic:blipFill>
                    <a:blip r:embed="rId810">
                      <a:extLst>
                        <a:ext uri="{28A0092B-C50C-407E-A947-70E740481C1C}">
                          <a14:useLocalDpi xmlns:a14="http://schemas.microsoft.com/office/drawing/2010/main" val="0"/>
                        </a:ext>
                      </a:extLst>
                    </a:blip>
                    <a:srcRect/>
                    <a:stretch>
                      <a:fillRect/>
                    </a:stretch>
                  </pic:blipFill>
                  <pic:spPr>
                    <a:xfrm rot="0" flipH="0" flipV="0">
                      <a:off x="0" y="0"/>
                      <a:ext cx="292223" cy="372045"/>
                    </a:xfrm>
                    <a:prstGeom prst="rect">
                      <a:avLst/>
                    </a:prstGeom>
                    <a:noFill/>
                  </pic:spPr>
                </pic:pic>
              </a:graphicData>
            </a:graphic>
          </wp:anchor>
        </w:drawing>
        <w:drawing>
          <wp:anchor simplePos="0" relativeHeight="251658500" behindDoc="1" locked="0" layoutInCell="1" allowOverlap="1">
            <wp:simplePos x="0" y="0"/>
            <wp:positionH relativeFrom="page">
              <wp:posOffset>968654</wp:posOffset>
            </wp:positionH>
            <wp:positionV relativeFrom="line">
              <wp:posOffset>-23077</wp:posOffset>
            </wp:positionV>
            <wp:extent cx="5593776" cy="343059"/>
            <wp:effectExtent l="0" t="0" r="0" b="0"/>
            <wp:wrapNone/>
            <wp:docPr id="811" name="Freeform 811"/>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6" behindDoc="1" locked="0" layoutInCell="1" allowOverlap="1">
            <wp:simplePos x="0" y="0"/>
            <wp:positionH relativeFrom="page">
              <wp:posOffset>968654</wp:posOffset>
            </wp:positionH>
            <wp:positionV relativeFrom="line">
              <wp:posOffset>-23077</wp:posOffset>
            </wp:positionV>
            <wp:extent cx="5593776" cy="343059"/>
            <wp:effectExtent l="0" t="0" r="0" b="0"/>
            <wp:wrapNone/>
            <wp:docPr id="812" name="Freeform 812"/>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049" w:space="0"/>
          </w:cols>
          <w:docGrid w:linePitch="360"/>
        </w:sectPr>
        <w:spacing w:before="80" w:after="0" w:line="175" w:lineRule="exact"/>
        <w:ind w:left="0" w:right="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2190"/>
          <w:tab w:val="left" w:pos="2927"/>
        </w:tabs>
        <w:spacing w:before="0" w:after="0" w:line="265" w:lineRule="exact"/>
        <w:ind w:left="1230" w:right="0" w:firstLine="0"/>
      </w:pPr>
      <w:r>
        <w:drawing>
          <wp:anchor simplePos="0" relativeHeight="251658311" behindDoc="1" locked="0" layoutInCell="1" allowOverlap="1">
            <wp:simplePos x="0" y="0"/>
            <wp:positionH relativeFrom="page">
              <wp:posOffset>1621420</wp:posOffset>
            </wp:positionH>
            <wp:positionV relativeFrom="line">
              <wp:posOffset>70573</wp:posOffset>
            </wp:positionV>
            <wp:extent cx="333530" cy="152470"/>
            <wp:effectExtent l="0" t="0" r="0" b="0"/>
            <wp:wrapNone/>
            <wp:docPr id="813" name="Freeform 813"/>
            <wp:cNvGraphicFramePr/>
            <a:graphic>
              <a:graphicData uri="http://schemas.microsoft.com/office/word/2010/wordprocessingShape">
                <wps:wsp>
                  <wps:cNvCnPr/>
                  <wps:spPr>
                    <a:xfrm rot="0" flipH="0" flipV="1">
                      <a:off x="0" y="0"/>
                      <a:ext cx="333530" cy="152470"/>
                    </a:xfrm>
                    <a:custGeom>
                      <a:rect l="l" t="t" r="r" b="b"/>
                      <a:pathLst>
                        <a:path w="444500" h="203200">
                          <a:moveTo>
                            <a:pt x="0" y="31750"/>
                          </a:moveTo>
                          <a:lnTo>
                            <a:pt x="0" y="171450"/>
                          </a:lnTo>
                          <a:cubicBezTo>
                            <a:pt x="0" y="175692"/>
                            <a:pt x="805" y="179760"/>
                            <a:pt x="2416" y="183654"/>
                          </a:cubicBezTo>
                          <a:cubicBezTo>
                            <a:pt x="4028" y="187574"/>
                            <a:pt x="6322" y="190972"/>
                            <a:pt x="9298" y="193948"/>
                          </a:cubicBezTo>
                          <a:cubicBezTo>
                            <a:pt x="12275" y="196950"/>
                            <a:pt x="15709" y="199207"/>
                            <a:pt x="19599" y="200819"/>
                          </a:cubicBezTo>
                          <a:cubicBezTo>
                            <a:pt x="23489" y="202382"/>
                            <a:pt x="27539" y="203200"/>
                            <a:pt x="31750" y="203200"/>
                          </a:cubicBezTo>
                          <a:lnTo>
                            <a:pt x="412750" y="203200"/>
                          </a:lnTo>
                          <a:cubicBezTo>
                            <a:pt x="416960" y="203200"/>
                            <a:pt x="421010" y="202382"/>
                            <a:pt x="424900" y="200819"/>
                          </a:cubicBezTo>
                          <a:cubicBezTo>
                            <a:pt x="428790" y="199207"/>
                            <a:pt x="432224" y="196950"/>
                            <a:pt x="435201" y="193948"/>
                          </a:cubicBezTo>
                          <a:cubicBezTo>
                            <a:pt x="438177" y="190972"/>
                            <a:pt x="440471" y="187574"/>
                            <a:pt x="442083" y="183654"/>
                          </a:cubicBezTo>
                          <a:cubicBezTo>
                            <a:pt x="443693" y="179760"/>
                            <a:pt x="444500" y="175692"/>
                            <a:pt x="444500" y="171450"/>
                          </a:cubicBezTo>
                          <a:lnTo>
                            <a:pt x="444500" y="31750"/>
                          </a:lnTo>
                          <a:cubicBezTo>
                            <a:pt x="444500" y="27559"/>
                            <a:pt x="443693" y="23565"/>
                            <a:pt x="442083" y="19621"/>
                          </a:cubicBezTo>
                          <a:cubicBezTo>
                            <a:pt x="440471" y="15751"/>
                            <a:pt x="438177" y="12328"/>
                            <a:pt x="435201" y="9327"/>
                          </a:cubicBezTo>
                          <a:cubicBezTo>
                            <a:pt x="432224" y="6375"/>
                            <a:pt x="428790" y="4068"/>
                            <a:pt x="424900" y="2431"/>
                          </a:cubicBezTo>
                          <a:cubicBezTo>
                            <a:pt x="421010" y="844"/>
                            <a:pt x="416960" y="25"/>
                            <a:pt x="4127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0" behindDoc="1" locked="0" layoutInCell="1" allowOverlap="1">
            <wp:simplePos x="0" y="0"/>
            <wp:positionH relativeFrom="page">
              <wp:posOffset>1616655</wp:posOffset>
            </wp:positionH>
            <wp:positionV relativeFrom="line">
              <wp:posOffset>65809</wp:posOffset>
            </wp:positionV>
            <wp:extent cx="343059" cy="162000"/>
            <wp:effectExtent l="0" t="0" r="0" b="0"/>
            <wp:wrapNone/>
            <wp:docPr id="814" name="Freeform 814"/>
            <wp:cNvGraphicFramePr/>
            <a:graphic>
              <a:graphicData uri="http://schemas.microsoft.com/office/word/2010/wordprocessingShape">
                <wps:wsp>
                  <wps:cNvCnPr/>
                  <wps:spPr>
                    <a:xfrm rot="0" flipH="0" flipV="1">
                      <a:off x="0" y="0"/>
                      <a:ext cx="343059" cy="162000"/>
                    </a:xfrm>
                    <a:custGeom>
                      <a:rect l="l" t="t" r="r" b="b"/>
                      <a:pathLst>
                        <a:path w="457200" h="215900">
                          <a:moveTo>
                            <a:pt x="0" y="38100"/>
                          </a:moveTo>
                          <a:lnTo>
                            <a:pt x="0" y="177800"/>
                          </a:lnTo>
                          <a:cubicBezTo>
                            <a:pt x="0" y="182885"/>
                            <a:pt x="966" y="187747"/>
                            <a:pt x="2899" y="192435"/>
                          </a:cubicBezTo>
                          <a:cubicBezTo>
                            <a:pt x="4833" y="197074"/>
                            <a:pt x="7586" y="201191"/>
                            <a:pt x="11159" y="204738"/>
                          </a:cubicBezTo>
                          <a:cubicBezTo>
                            <a:pt x="14732" y="208360"/>
                            <a:pt x="18851" y="211088"/>
                            <a:pt x="23519" y="213023"/>
                          </a:cubicBezTo>
                          <a:cubicBezTo>
                            <a:pt x="28187" y="214933"/>
                            <a:pt x="33047" y="215900"/>
                            <a:pt x="38100" y="215900"/>
                          </a:cubicBezTo>
                          <a:lnTo>
                            <a:pt x="419100" y="215900"/>
                          </a:lnTo>
                          <a:cubicBezTo>
                            <a:pt x="424152" y="215900"/>
                            <a:pt x="429012" y="214933"/>
                            <a:pt x="433679" y="213023"/>
                          </a:cubicBezTo>
                          <a:cubicBezTo>
                            <a:pt x="438348" y="211088"/>
                            <a:pt x="442467" y="208360"/>
                            <a:pt x="446040" y="204738"/>
                          </a:cubicBezTo>
                          <a:cubicBezTo>
                            <a:pt x="449613" y="201191"/>
                            <a:pt x="452366" y="197074"/>
                            <a:pt x="454299" y="192435"/>
                          </a:cubicBezTo>
                          <a:cubicBezTo>
                            <a:pt x="456233" y="187747"/>
                            <a:pt x="457200" y="182885"/>
                            <a:pt x="457200" y="177800"/>
                          </a:cubicBezTo>
                          <a:lnTo>
                            <a:pt x="457200" y="38100"/>
                          </a:lnTo>
                          <a:cubicBezTo>
                            <a:pt x="457200" y="33065"/>
                            <a:pt x="456233" y="28228"/>
                            <a:pt x="454299" y="23565"/>
                          </a:cubicBezTo>
                          <a:cubicBezTo>
                            <a:pt x="452366" y="18877"/>
                            <a:pt x="449613" y="14759"/>
                            <a:pt x="446040" y="11163"/>
                          </a:cubicBezTo>
                          <a:cubicBezTo>
                            <a:pt x="442467" y="7591"/>
                            <a:pt x="438348" y="4837"/>
                            <a:pt x="433679" y="2927"/>
                          </a:cubicBezTo>
                          <a:cubicBezTo>
                            <a:pt x="429012" y="993"/>
                            <a:pt x="424152" y="25"/>
                            <a:pt x="419100" y="0"/>
                          </a:cubicBezTo>
                          <a:lnTo>
                            <a:pt x="38100" y="0"/>
                          </a:lnTo>
                          <a:cubicBezTo>
                            <a:pt x="33047" y="25"/>
                            <a:pt x="28187" y="993"/>
                            <a:pt x="23519" y="2927"/>
                          </a:cubicBezTo>
                          <a:cubicBezTo>
                            <a:pt x="18851" y="4837"/>
                            <a:pt x="14732" y="7591"/>
                            <a:pt x="11159" y="11163"/>
                          </a:cubicBezTo>
                          <a:cubicBezTo>
                            <a:pt x="7586" y="14759"/>
                            <a:pt x="4833" y="18877"/>
                            <a:pt x="2899" y="23565"/>
                          </a:cubicBezTo>
                          <a:cubicBezTo>
                            <a:pt x="966" y="28228"/>
                            <a:pt x="0" y="33065"/>
                            <a:pt x="0" y="38100"/>
                          </a:cubicBezTo>
                          <a:close/>
                          <a:moveTo>
                            <a:pt x="0" y="38100"/>
                          </a:moveTo>
                        </a:path>
                      </a:pathLst>
                    </a:custGeom>
                    <a:solidFill>
                      <a:srgbClr val="0EA01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6" behindDoc="1" locked="0" layoutInCell="1" allowOverlap="1">
            <wp:simplePos x="0" y="0"/>
            <wp:positionH relativeFrom="page">
              <wp:posOffset>2088362</wp:posOffset>
            </wp:positionH>
            <wp:positionV relativeFrom="line">
              <wp:posOffset>70573</wp:posOffset>
            </wp:positionV>
            <wp:extent cx="667060" cy="152470"/>
            <wp:effectExtent l="0" t="0" r="0" b="0"/>
            <wp:wrapNone/>
            <wp:docPr id="815" name="Freeform 815"/>
            <wp:cNvGraphicFramePr/>
            <a:graphic>
              <a:graphicData uri="http://schemas.microsoft.com/office/word/2010/wordprocessingShape">
                <wps:wsp>
                  <wps:cNvCnPr/>
                  <wps:spPr>
                    <a:xfrm rot="0" flipH="0" flipV="1">
                      <a:off x="0" y="0"/>
                      <a:ext cx="667060" cy="152470"/>
                    </a:xfrm>
                    <a:custGeom>
                      <a:rect l="l" t="t" r="r" b="b"/>
                      <a:pathLst>
                        <a:path w="889000" h="203200">
                          <a:moveTo>
                            <a:pt x="0" y="31750"/>
                          </a:moveTo>
                          <a:lnTo>
                            <a:pt x="0" y="171450"/>
                          </a:lnTo>
                          <a:cubicBezTo>
                            <a:pt x="0" y="175692"/>
                            <a:pt x="805" y="179760"/>
                            <a:pt x="2416" y="183654"/>
                          </a:cubicBezTo>
                          <a:cubicBezTo>
                            <a:pt x="4028" y="187574"/>
                            <a:pt x="6322" y="190972"/>
                            <a:pt x="9298" y="193948"/>
                          </a:cubicBezTo>
                          <a:cubicBezTo>
                            <a:pt x="12275" y="196950"/>
                            <a:pt x="15709" y="199207"/>
                            <a:pt x="19599" y="200819"/>
                          </a:cubicBezTo>
                          <a:cubicBezTo>
                            <a:pt x="23489" y="202382"/>
                            <a:pt x="27539" y="203200"/>
                            <a:pt x="31750" y="203200"/>
                          </a:cubicBezTo>
                          <a:lnTo>
                            <a:pt x="857250" y="203200"/>
                          </a:lnTo>
                          <a:cubicBezTo>
                            <a:pt x="861460" y="203200"/>
                            <a:pt x="865510" y="202382"/>
                            <a:pt x="869400" y="200819"/>
                          </a:cubicBezTo>
                          <a:cubicBezTo>
                            <a:pt x="873288" y="199207"/>
                            <a:pt x="876722" y="196950"/>
                            <a:pt x="879699" y="193948"/>
                          </a:cubicBezTo>
                          <a:cubicBezTo>
                            <a:pt x="882677" y="190972"/>
                            <a:pt x="884971" y="187574"/>
                            <a:pt x="886583" y="183654"/>
                          </a:cubicBezTo>
                          <a:cubicBezTo>
                            <a:pt x="888193" y="179760"/>
                            <a:pt x="889000" y="175692"/>
                            <a:pt x="889000" y="171450"/>
                          </a:cubicBezTo>
                          <a:lnTo>
                            <a:pt x="889000" y="31750"/>
                          </a:lnTo>
                          <a:cubicBezTo>
                            <a:pt x="889000" y="27559"/>
                            <a:pt x="888193" y="23565"/>
                            <a:pt x="886583" y="19621"/>
                          </a:cubicBezTo>
                          <a:cubicBezTo>
                            <a:pt x="884971" y="15751"/>
                            <a:pt x="882677" y="12328"/>
                            <a:pt x="879699" y="9327"/>
                          </a:cubicBezTo>
                          <a:cubicBezTo>
                            <a:pt x="876722" y="6375"/>
                            <a:pt x="873288" y="4068"/>
                            <a:pt x="869400" y="2431"/>
                          </a:cubicBezTo>
                          <a:cubicBezTo>
                            <a:pt x="865510" y="844"/>
                            <a:pt x="861460" y="25"/>
                            <a:pt x="8572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5" behindDoc="1" locked="0" layoutInCell="1" allowOverlap="1">
            <wp:simplePos x="0" y="0"/>
            <wp:positionH relativeFrom="page">
              <wp:posOffset>2083597</wp:posOffset>
            </wp:positionH>
            <wp:positionV relativeFrom="line">
              <wp:posOffset>65809</wp:posOffset>
            </wp:positionV>
            <wp:extent cx="676589" cy="162000"/>
            <wp:effectExtent l="0" t="0" r="0" b="0"/>
            <wp:wrapNone/>
            <wp:docPr id="816" name="Freeform 816"/>
            <wp:cNvGraphicFramePr/>
            <a:graphic>
              <a:graphicData uri="http://schemas.microsoft.com/office/word/2010/wordprocessingShape">
                <wps:wsp>
                  <wps:cNvCnPr/>
                  <wps:spPr>
                    <a:xfrm rot="0" flipH="0" flipV="1">
                      <a:off x="0" y="0"/>
                      <a:ext cx="676589" cy="162000"/>
                    </a:xfrm>
                    <a:custGeom>
                      <a:rect l="l" t="t" r="r" b="b"/>
                      <a:pathLst>
                        <a:path w="901700" h="215900">
                          <a:moveTo>
                            <a:pt x="0" y="38100"/>
                          </a:moveTo>
                          <a:lnTo>
                            <a:pt x="0" y="177800"/>
                          </a:lnTo>
                          <a:cubicBezTo>
                            <a:pt x="0" y="182885"/>
                            <a:pt x="966" y="187747"/>
                            <a:pt x="2899" y="192435"/>
                          </a:cubicBezTo>
                          <a:cubicBezTo>
                            <a:pt x="4833" y="197074"/>
                            <a:pt x="7586" y="201191"/>
                            <a:pt x="11159" y="204738"/>
                          </a:cubicBezTo>
                          <a:cubicBezTo>
                            <a:pt x="14732" y="208360"/>
                            <a:pt x="18851" y="211088"/>
                            <a:pt x="23519" y="213023"/>
                          </a:cubicBezTo>
                          <a:cubicBezTo>
                            <a:pt x="28187" y="214933"/>
                            <a:pt x="33047" y="215900"/>
                            <a:pt x="38100" y="215900"/>
                          </a:cubicBezTo>
                          <a:lnTo>
                            <a:pt x="863600" y="215900"/>
                          </a:lnTo>
                          <a:cubicBezTo>
                            <a:pt x="868652" y="215900"/>
                            <a:pt x="873512" y="214933"/>
                            <a:pt x="878179" y="213023"/>
                          </a:cubicBezTo>
                          <a:cubicBezTo>
                            <a:pt x="882848" y="211088"/>
                            <a:pt x="886967" y="208360"/>
                            <a:pt x="890540" y="204738"/>
                          </a:cubicBezTo>
                          <a:cubicBezTo>
                            <a:pt x="894113" y="201191"/>
                            <a:pt x="896866" y="197074"/>
                            <a:pt x="898799" y="192435"/>
                          </a:cubicBezTo>
                          <a:cubicBezTo>
                            <a:pt x="900732" y="187747"/>
                            <a:pt x="901700" y="182885"/>
                            <a:pt x="901700" y="177800"/>
                          </a:cubicBezTo>
                          <a:lnTo>
                            <a:pt x="901700" y="38100"/>
                          </a:lnTo>
                          <a:cubicBezTo>
                            <a:pt x="901700" y="33065"/>
                            <a:pt x="900732" y="28228"/>
                            <a:pt x="898799" y="23565"/>
                          </a:cubicBezTo>
                          <a:cubicBezTo>
                            <a:pt x="896866" y="18877"/>
                            <a:pt x="894113" y="14759"/>
                            <a:pt x="890540" y="11163"/>
                          </a:cubicBezTo>
                          <a:cubicBezTo>
                            <a:pt x="886967" y="7591"/>
                            <a:pt x="882848" y="4837"/>
                            <a:pt x="878179" y="2927"/>
                          </a:cubicBezTo>
                          <a:cubicBezTo>
                            <a:pt x="873512" y="993"/>
                            <a:pt x="868652" y="25"/>
                            <a:pt x="863600" y="0"/>
                          </a:cubicBezTo>
                          <a:lnTo>
                            <a:pt x="38100" y="0"/>
                          </a:lnTo>
                          <a:cubicBezTo>
                            <a:pt x="33047" y="25"/>
                            <a:pt x="28187" y="993"/>
                            <a:pt x="23519" y="2927"/>
                          </a:cubicBezTo>
                          <a:cubicBezTo>
                            <a:pt x="18851" y="4837"/>
                            <a:pt x="14732" y="7591"/>
                            <a:pt x="11159" y="11163"/>
                          </a:cubicBezTo>
                          <a:cubicBezTo>
                            <a:pt x="7586" y="14759"/>
                            <a:pt x="4833" y="18877"/>
                            <a:pt x="2899" y="23565"/>
                          </a:cubicBezTo>
                          <a:cubicBezTo>
                            <a:pt x="966" y="28228"/>
                            <a:pt x="0" y="33065"/>
                            <a:pt x="0" y="38100"/>
                          </a:cubicBezTo>
                          <a:close/>
                          <a:moveTo>
                            <a:pt x="0" y="38100"/>
                          </a:moveTo>
                        </a:path>
                      </a:pathLst>
                    </a:custGeom>
                    <a:solidFill>
                      <a:srgbClr val="0EA01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首先，	</w:t>
      </w:r>
      <w:r>
        <w:rPr lang="zh-CN" sz="17" baseline="0" dirty="0">
          <w:jc w:val="left"/>
          <w:rFonts w:ascii="Lucida Console" w:hAnsi="Lucida Console" w:cs="Lucida Console"/>
          <w:color w:val="FFFFFF"/>
          <w:sz w:val="17"/>
          <w:szCs w:val="17"/>
        </w:rPr>
        <w:t>1</w:t>
      </w:r>
      <w:r>
        <w:rPr lang="zh-CN" sz="17" baseline="0" dirty="0">
          <w:jc w:val="left"/>
          <w:rFonts w:ascii="Lucida Console" w:hAnsi="Lucida Console" w:cs="Lucida Console"/>
          <w:color w:val="FFFFFF"/>
          <w:spacing w:val="31"/>
          <w:sz w:val="17"/>
          <w:szCs w:val="17"/>
        </w:rPr>
        <w:t>0 </w:t>
      </w:r>
      <w:r>
        <w:rPr lang="zh-CN" sz="19" baseline="0" dirty="0">
          <w:jc w:val="left"/>
          <w:rFonts w:ascii="微软雅黑" w:hAnsi="微软雅黑" w:cs="微软雅黑"/>
          <w:color w:val="333333"/>
          <w:sz w:val="19"/>
          <w:szCs w:val="19"/>
        </w:rPr>
        <w:t>和	</w:t>
      </w:r>
      <w:r>
        <w:rPr lang="zh-CN" sz="17" baseline="0" dirty="0">
          <w:jc w:val="left"/>
          <w:rFonts w:ascii="Lucida Console" w:hAnsi="Lucida Console" w:cs="Lucida Console"/>
          <w:color w:val="FFFFFF"/>
          <w:sz w:val="17"/>
          <w:szCs w:val="17"/>
        </w:rPr>
        <w:t>"hello</w:t>
      </w:r>
      <w:r>
        <w:rPr lang="zh-CN" sz="17" baseline="0" dirty="0">
          <w:jc w:val="left"/>
          <w:rFonts w:ascii="Lucida Console" w:hAnsi="Lucida Console" w:cs="Lucida Console"/>
          <w:color w:val="FFFFFF"/>
          <w:spacing w:val="31"/>
          <w:sz w:val="17"/>
          <w:szCs w:val="17"/>
        </w:rPr>
        <w:t>" </w:t>
      </w:r>
      <w:r>
        <w:rPr lang="zh-CN" sz="19" baseline="0" dirty="0">
          <w:jc w:val="left"/>
          <w:rFonts w:ascii="微软雅黑" w:hAnsi="微软雅黑" w:cs="微软雅黑"/>
          <w:color w:val="333333"/>
          <w:sz w:val="19"/>
          <w:szCs w:val="19"/>
        </w:rPr>
        <w:t>会在经过</w:t>
      </w:r>
      <w:r>
        <w:rPr lang="zh-CN" sz="19" baseline="0" dirty="0">
          <w:jc w:val="left"/>
          <w:rFonts w:ascii="宋体" w:hAnsi="宋体" w:cs="宋体"/>
          <w:color w:val="333333"/>
          <w:spacing w:val="-4"/>
          <w:sz w:val="19"/>
          <w:szCs w:val="19"/>
        </w:rPr>
        <w:t>javac</w:t>
      </w:r>
      <w:r>
        <w:rPr lang="zh-CN" sz="19" baseline="0" dirty="0">
          <w:jc w:val="left"/>
          <w:rFonts w:ascii="微软雅黑" w:hAnsi="微软雅黑" w:cs="微软雅黑"/>
          <w:color w:val="333333"/>
          <w:sz w:val="19"/>
          <w:szCs w:val="19"/>
        </w:rPr>
        <w:t>（或者其他编译器）编译过后变为</w:t>
      </w:r>
      <w:r>
        <w:rPr lang="zh-CN" sz="19" baseline="0" dirty="0">
          <w:jc w:val="left"/>
          <w:rFonts w:ascii="宋体" w:hAnsi="宋体" w:cs="宋体"/>
          <w:color w:val="333333"/>
          <w:spacing w:val="-2"/>
          <w:sz w:val="19"/>
          <w:szCs w:val="19"/>
        </w:rPr>
        <w:t>Class</w:t>
      </w:r>
      <w:r>
        <w:rPr lang="zh-CN" sz="19" baseline="0" dirty="0">
          <w:jc w:val="left"/>
          <w:rFonts w:ascii="微软雅黑" w:hAnsi="微软雅黑" w:cs="微软雅黑"/>
          <w:color w:val="333333"/>
          <w:sz w:val="19"/>
          <w:szCs w:val="19"/>
        </w:rPr>
        <w:t>文件中</w:t>
      </w:r>
      <w:r>
        <w:rPr>
          <w:rFonts w:ascii="Times New Roman" w:hAnsi="Times New Roman" w:cs="Times New Roman"/>
          <w:sz w:val="19"/>
          <w:szCs w:val="19"/>
        </w:rPr>
        <w:t> </w:t>
      </w:r>
      <w:r/>
    </w:p>
    <w:p>
      <w:pPr>
        <w:rPr>
          <w:rFonts w:ascii="Times New Roman" w:hAnsi="Times New Roman" w:cs="Times New Roman"/>
          <w:color w:val="010302"/>
        </w:rPr>
        <w:spacing w:before="40" w:after="0" w:line="257" w:lineRule="exact"/>
        <w:ind w:left="1605" w:right="0" w:firstLine="0"/>
      </w:pPr>
      <w:r>
        <w:drawing>
          <wp:anchor simplePos="0" relativeHeight="251658330" behindDoc="1" locked="0" layoutInCell="1" allowOverlap="1">
            <wp:simplePos x="0" y="0"/>
            <wp:positionH relativeFrom="page">
              <wp:posOffset>1249772</wp:posOffset>
            </wp:positionH>
            <wp:positionV relativeFrom="line">
              <wp:posOffset>47018</wp:posOffset>
            </wp:positionV>
            <wp:extent cx="1477061" cy="152470"/>
            <wp:effectExtent l="0" t="0" r="0" b="0"/>
            <wp:wrapNone/>
            <wp:docPr id="817" name="Freeform 817"/>
            <wp:cNvGraphicFramePr/>
            <a:graphic>
              <a:graphicData uri="http://schemas.microsoft.com/office/word/2010/wordprocessingShape">
                <wps:wsp>
                  <wps:cNvCnPr/>
                  <wps:spPr>
                    <a:xfrm rot="0" flipH="0" flipV="1">
                      <a:off x="0" y="0"/>
                      <a:ext cx="1477061" cy="152470"/>
                    </a:xfrm>
                    <a:custGeom>
                      <a:rect l="l" t="t" r="r" b="b"/>
                      <a:pathLst>
                        <a:path w="1968500" h="203200">
                          <a:moveTo>
                            <a:pt x="0" y="31750"/>
                          </a:moveTo>
                          <a:lnTo>
                            <a:pt x="0" y="171450"/>
                          </a:lnTo>
                          <a:cubicBezTo>
                            <a:pt x="0" y="175692"/>
                            <a:pt x="805" y="179760"/>
                            <a:pt x="2416" y="183654"/>
                          </a:cubicBezTo>
                          <a:cubicBezTo>
                            <a:pt x="4028" y="187574"/>
                            <a:pt x="6322" y="190947"/>
                            <a:pt x="9298" y="193948"/>
                          </a:cubicBezTo>
                          <a:cubicBezTo>
                            <a:pt x="12275" y="196900"/>
                            <a:pt x="15709" y="199207"/>
                            <a:pt x="19599" y="200819"/>
                          </a:cubicBezTo>
                          <a:cubicBezTo>
                            <a:pt x="23489" y="202382"/>
                            <a:pt x="27539" y="203200"/>
                            <a:pt x="31750" y="203200"/>
                          </a:cubicBezTo>
                          <a:lnTo>
                            <a:pt x="1936750" y="203200"/>
                          </a:lnTo>
                          <a:cubicBezTo>
                            <a:pt x="1940960" y="203200"/>
                            <a:pt x="1945010" y="202382"/>
                            <a:pt x="1948900" y="200819"/>
                          </a:cubicBezTo>
                          <a:cubicBezTo>
                            <a:pt x="1952788" y="199207"/>
                            <a:pt x="1956222" y="196900"/>
                            <a:pt x="1959199" y="193948"/>
                          </a:cubicBezTo>
                          <a:cubicBezTo>
                            <a:pt x="1962177" y="190947"/>
                            <a:pt x="1964471" y="187574"/>
                            <a:pt x="1966083" y="183654"/>
                          </a:cubicBezTo>
                          <a:cubicBezTo>
                            <a:pt x="1967693" y="179760"/>
                            <a:pt x="1968500" y="175692"/>
                            <a:pt x="1968500" y="171450"/>
                          </a:cubicBezTo>
                          <a:lnTo>
                            <a:pt x="1968500" y="31750"/>
                          </a:lnTo>
                          <a:cubicBezTo>
                            <a:pt x="1968500" y="27559"/>
                            <a:pt x="1967693" y="23565"/>
                            <a:pt x="1966083" y="19621"/>
                          </a:cubicBezTo>
                          <a:cubicBezTo>
                            <a:pt x="1964471" y="15751"/>
                            <a:pt x="1962177" y="12328"/>
                            <a:pt x="1959199" y="9327"/>
                          </a:cubicBezTo>
                          <a:cubicBezTo>
                            <a:pt x="1956222" y="6375"/>
                            <a:pt x="1952788" y="4093"/>
                            <a:pt x="1948900" y="2456"/>
                          </a:cubicBezTo>
                          <a:cubicBezTo>
                            <a:pt x="1945010" y="869"/>
                            <a:pt x="1940960" y="25"/>
                            <a:pt x="19367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9" behindDoc="1" locked="0" layoutInCell="1" allowOverlap="1">
            <wp:simplePos x="0" y="0"/>
            <wp:positionH relativeFrom="page">
              <wp:posOffset>1245007</wp:posOffset>
            </wp:positionH>
            <wp:positionV relativeFrom="line">
              <wp:posOffset>42254</wp:posOffset>
            </wp:positionV>
            <wp:extent cx="1486591" cy="162000"/>
            <wp:effectExtent l="0" t="0" r="0" b="0"/>
            <wp:wrapNone/>
            <wp:docPr id="818" name="Freeform 818"/>
            <wp:cNvGraphicFramePr/>
            <a:graphic>
              <a:graphicData uri="http://schemas.microsoft.com/office/word/2010/wordprocessingShape">
                <wps:wsp>
                  <wps:cNvCnPr/>
                  <wps:spPr>
                    <a:xfrm rot="0" flipH="0" flipV="1">
                      <a:off x="0" y="0"/>
                      <a:ext cx="1486591" cy="162000"/>
                    </a:xfrm>
                    <a:custGeom>
                      <a:rect l="l" t="t" r="r" b="b"/>
                      <a:pathLst>
                        <a:path w="1981200" h="215900">
                          <a:moveTo>
                            <a:pt x="0" y="38100"/>
                          </a:moveTo>
                          <a:lnTo>
                            <a:pt x="0" y="177800"/>
                          </a:lnTo>
                          <a:cubicBezTo>
                            <a:pt x="0" y="182885"/>
                            <a:pt x="966" y="187747"/>
                            <a:pt x="2899" y="192386"/>
                          </a:cubicBezTo>
                          <a:cubicBezTo>
                            <a:pt x="4833" y="197099"/>
                            <a:pt x="7586" y="201216"/>
                            <a:pt x="11159" y="204738"/>
                          </a:cubicBezTo>
                          <a:cubicBezTo>
                            <a:pt x="14732" y="208360"/>
                            <a:pt x="18851" y="211088"/>
                            <a:pt x="23520" y="213023"/>
                          </a:cubicBezTo>
                          <a:cubicBezTo>
                            <a:pt x="28187" y="214933"/>
                            <a:pt x="33047" y="215900"/>
                            <a:pt x="38100" y="215900"/>
                          </a:cubicBezTo>
                          <a:lnTo>
                            <a:pt x="1943100" y="215900"/>
                          </a:lnTo>
                          <a:cubicBezTo>
                            <a:pt x="1948152" y="215900"/>
                            <a:pt x="1953012" y="214958"/>
                            <a:pt x="1957679" y="213048"/>
                          </a:cubicBezTo>
                          <a:cubicBezTo>
                            <a:pt x="1962348" y="211088"/>
                            <a:pt x="1966467" y="208360"/>
                            <a:pt x="1970040" y="204738"/>
                          </a:cubicBezTo>
                          <a:cubicBezTo>
                            <a:pt x="1973613" y="201216"/>
                            <a:pt x="1976366" y="197099"/>
                            <a:pt x="1978299" y="192386"/>
                          </a:cubicBezTo>
                          <a:cubicBezTo>
                            <a:pt x="1980233" y="187747"/>
                            <a:pt x="1981200" y="182885"/>
                            <a:pt x="1981200" y="177800"/>
                          </a:cubicBezTo>
                          <a:lnTo>
                            <a:pt x="1981200" y="38100"/>
                          </a:lnTo>
                          <a:cubicBezTo>
                            <a:pt x="1981200" y="33065"/>
                            <a:pt x="1980233" y="28228"/>
                            <a:pt x="1978299" y="23565"/>
                          </a:cubicBezTo>
                          <a:cubicBezTo>
                            <a:pt x="1976366" y="18902"/>
                            <a:pt x="1973613" y="14784"/>
                            <a:pt x="1970040" y="11187"/>
                          </a:cubicBezTo>
                          <a:cubicBezTo>
                            <a:pt x="1966467" y="7640"/>
                            <a:pt x="1962348" y="4887"/>
                            <a:pt x="1957679" y="2952"/>
                          </a:cubicBezTo>
                          <a:cubicBezTo>
                            <a:pt x="1953012" y="1017"/>
                            <a:pt x="1948152" y="25"/>
                            <a:pt x="1943100" y="0"/>
                          </a:cubicBezTo>
                          <a:lnTo>
                            <a:pt x="38100" y="0"/>
                          </a:lnTo>
                          <a:cubicBezTo>
                            <a:pt x="33047" y="25"/>
                            <a:pt x="28187" y="1017"/>
                            <a:pt x="23520" y="2977"/>
                          </a:cubicBezTo>
                          <a:cubicBezTo>
                            <a:pt x="18851" y="4887"/>
                            <a:pt x="14732" y="7640"/>
                            <a:pt x="11159" y="11187"/>
                          </a:cubicBezTo>
                          <a:cubicBezTo>
                            <a:pt x="7586" y="14784"/>
                            <a:pt x="4833" y="18902"/>
                            <a:pt x="2899" y="23565"/>
                          </a:cubicBezTo>
                          <a:cubicBezTo>
                            <a:pt x="966" y="28228"/>
                            <a:pt x="0" y="33065"/>
                            <a:pt x="0" y="38100"/>
                          </a:cubicBezTo>
                          <a:close/>
                          <a:moveTo>
                            <a:pt x="0" y="38100"/>
                          </a:moveTo>
                        </a:path>
                      </a:pathLst>
                    </a:custGeom>
                    <a:solidFill>
                      <a:srgbClr val="0EA01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FFFFFF"/>
          <w:sz w:val="17"/>
          <w:szCs w:val="17"/>
        </w:rPr>
        <w:t>constant_pool tabl</w:t>
      </w:r>
      <w:r>
        <w:rPr lang="zh-CN" sz="17" baseline="0" dirty="0">
          <w:jc w:val="left"/>
          <w:rFonts w:ascii="Lucida Console" w:hAnsi="Lucida Console" w:cs="Lucida Console"/>
          <w:color w:val="FFFFFF"/>
          <w:spacing w:val="31"/>
          <w:sz w:val="17"/>
          <w:szCs w:val="17"/>
        </w:rPr>
        <w:t>e </w:t>
      </w:r>
      <w:r>
        <w:rPr lang="zh-CN" sz="19" baseline="0" dirty="0">
          <w:jc w:val="left"/>
          <w:rFonts w:ascii="微软雅黑" w:hAnsi="微软雅黑" w:cs="微软雅黑"/>
          <w:color w:val="333333"/>
          <w:sz w:val="19"/>
          <w:szCs w:val="19"/>
        </w:rPr>
        <w:t>的内容</w:t>
      </w:r>
      <w:r>
        <w:rPr>
          <w:rFonts w:ascii="Times New Roman" w:hAnsi="Times New Roman" w:cs="Times New Roman"/>
          <w:sz w:val="19"/>
          <w:szCs w:val="19"/>
        </w:rPr>
        <w:t> </w:t>
      </w:r>
      <w:r/>
    </w:p>
    <w:p>
      <w:pPr>
        <w:rPr>
          <w:rFonts w:ascii="Times New Roman" w:hAnsi="Times New Roman" w:cs="Times New Roman"/>
          <w:color w:val="010302"/>
        </w:rPr>
        <w:spacing w:before="140" w:after="0" w:line="265" w:lineRule="exact"/>
        <w:ind w:left="1150" w:right="1029" w:firstLine="0"/>
        <w:jc w:val="right"/>
      </w:pPr>
      <w:r>
        <w:drawing>
          <wp:anchor simplePos="0" relativeHeight="251658358" behindDoc="1" locked="0" layoutInCell="1" allowOverlap="1">
            <wp:simplePos x="0" y="0"/>
            <wp:positionH relativeFrom="page">
              <wp:posOffset>4242013</wp:posOffset>
            </wp:positionH>
            <wp:positionV relativeFrom="line">
              <wp:posOffset>121374</wp:posOffset>
            </wp:positionV>
            <wp:extent cx="1477063" cy="152470"/>
            <wp:effectExtent l="0" t="0" r="0" b="0"/>
            <wp:wrapNone/>
            <wp:docPr id="819" name="Freeform 819"/>
            <wp:cNvGraphicFramePr/>
            <a:graphic>
              <a:graphicData uri="http://schemas.microsoft.com/office/word/2010/wordprocessingShape">
                <wps:wsp>
                  <wps:cNvCnPr/>
                  <wps:spPr>
                    <a:xfrm rot="0" flipH="0" flipV="1">
                      <a:off x="0" y="0"/>
                      <a:ext cx="1477063" cy="152470"/>
                    </a:xfrm>
                    <a:custGeom>
                      <a:rect l="l" t="t" r="r" b="b"/>
                      <a:pathLst>
                        <a:path w="1968502" h="203200">
                          <a:moveTo>
                            <a:pt x="2" y="31750"/>
                          </a:moveTo>
                          <a:lnTo>
                            <a:pt x="2" y="171450"/>
                          </a:lnTo>
                          <a:cubicBezTo>
                            <a:pt x="0" y="175692"/>
                            <a:pt x="806" y="179760"/>
                            <a:pt x="2418" y="183654"/>
                          </a:cubicBezTo>
                          <a:cubicBezTo>
                            <a:pt x="4029" y="187549"/>
                            <a:pt x="6322" y="190922"/>
                            <a:pt x="9301" y="193948"/>
                          </a:cubicBezTo>
                          <a:cubicBezTo>
                            <a:pt x="12277" y="196900"/>
                            <a:pt x="15710" y="199207"/>
                            <a:pt x="19600" y="200819"/>
                          </a:cubicBezTo>
                          <a:cubicBezTo>
                            <a:pt x="23490" y="202382"/>
                            <a:pt x="27541" y="203200"/>
                            <a:pt x="31752" y="203200"/>
                          </a:cubicBezTo>
                          <a:lnTo>
                            <a:pt x="1936752" y="203200"/>
                          </a:lnTo>
                          <a:cubicBezTo>
                            <a:pt x="1940961" y="203200"/>
                            <a:pt x="1945011" y="202382"/>
                            <a:pt x="1948900" y="200819"/>
                          </a:cubicBezTo>
                          <a:cubicBezTo>
                            <a:pt x="1952792" y="199207"/>
                            <a:pt x="1956225" y="196900"/>
                            <a:pt x="1959201" y="193948"/>
                          </a:cubicBezTo>
                          <a:cubicBezTo>
                            <a:pt x="1962178" y="190922"/>
                            <a:pt x="1964472" y="187549"/>
                            <a:pt x="1966082" y="183654"/>
                          </a:cubicBezTo>
                          <a:cubicBezTo>
                            <a:pt x="1967695" y="179760"/>
                            <a:pt x="1968502" y="175692"/>
                            <a:pt x="1968502" y="171450"/>
                          </a:cubicBezTo>
                          <a:lnTo>
                            <a:pt x="1968502" y="31750"/>
                          </a:lnTo>
                          <a:cubicBezTo>
                            <a:pt x="1968502" y="27559"/>
                            <a:pt x="1967695" y="23565"/>
                            <a:pt x="1966082" y="19621"/>
                          </a:cubicBezTo>
                          <a:cubicBezTo>
                            <a:pt x="1964472" y="15751"/>
                            <a:pt x="1962178" y="12328"/>
                            <a:pt x="1959201" y="9327"/>
                          </a:cubicBezTo>
                          <a:cubicBezTo>
                            <a:pt x="1956225" y="6375"/>
                            <a:pt x="1952792" y="4093"/>
                            <a:pt x="1948900" y="2456"/>
                          </a:cubicBezTo>
                          <a:cubicBezTo>
                            <a:pt x="1945011" y="869"/>
                            <a:pt x="1940961" y="25"/>
                            <a:pt x="1936752" y="0"/>
                          </a:cubicBezTo>
                          <a:lnTo>
                            <a:pt x="31752" y="0"/>
                          </a:lnTo>
                          <a:cubicBezTo>
                            <a:pt x="27541" y="25"/>
                            <a:pt x="23490" y="869"/>
                            <a:pt x="19600" y="2456"/>
                          </a:cubicBezTo>
                          <a:cubicBezTo>
                            <a:pt x="15710" y="4093"/>
                            <a:pt x="12277" y="6375"/>
                            <a:pt x="9301" y="9327"/>
                          </a:cubicBezTo>
                          <a:cubicBezTo>
                            <a:pt x="6322" y="12328"/>
                            <a:pt x="4029" y="15751"/>
                            <a:pt x="2418" y="19621"/>
                          </a:cubicBezTo>
                          <a:cubicBezTo>
                            <a:pt x="806" y="23565"/>
                            <a:pt x="0" y="27559"/>
                            <a:pt x="2" y="31750"/>
                          </a:cubicBezTo>
                          <a:close/>
                          <a:moveTo>
                            <a:pt x="2"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57" behindDoc="1" locked="0" layoutInCell="1" allowOverlap="1">
            <wp:simplePos x="0" y="0"/>
            <wp:positionH relativeFrom="page">
              <wp:posOffset>4237248</wp:posOffset>
            </wp:positionH>
            <wp:positionV relativeFrom="line">
              <wp:posOffset>116609</wp:posOffset>
            </wp:positionV>
            <wp:extent cx="1486592" cy="162000"/>
            <wp:effectExtent l="0" t="0" r="0" b="0"/>
            <wp:wrapNone/>
            <wp:docPr id="820" name="Freeform 820"/>
            <wp:cNvGraphicFramePr/>
            <a:graphic>
              <a:graphicData uri="http://schemas.microsoft.com/office/word/2010/wordprocessingShape">
                <wps:wsp>
                  <wps:cNvCnPr/>
                  <wps:spPr>
                    <a:xfrm rot="0" flipH="0" flipV="1">
                      <a:off x="0" y="0"/>
                      <a:ext cx="1486592" cy="162000"/>
                    </a:xfrm>
                    <a:custGeom>
                      <a:rect l="l" t="t" r="r" b="b"/>
                      <a:pathLst>
                        <a:path w="1981202" h="215900">
                          <a:moveTo>
                            <a:pt x="2" y="38100"/>
                          </a:moveTo>
                          <a:lnTo>
                            <a:pt x="2" y="177800"/>
                          </a:lnTo>
                          <a:cubicBezTo>
                            <a:pt x="0" y="182861"/>
                            <a:pt x="968" y="187722"/>
                            <a:pt x="2901" y="192386"/>
                          </a:cubicBezTo>
                          <a:cubicBezTo>
                            <a:pt x="4834" y="197099"/>
                            <a:pt x="7587" y="201216"/>
                            <a:pt x="11160" y="204738"/>
                          </a:cubicBezTo>
                          <a:cubicBezTo>
                            <a:pt x="14732" y="208335"/>
                            <a:pt x="18852" y="211064"/>
                            <a:pt x="23521" y="213023"/>
                          </a:cubicBezTo>
                          <a:cubicBezTo>
                            <a:pt x="28189" y="214933"/>
                            <a:pt x="33048" y="215900"/>
                            <a:pt x="38102" y="215900"/>
                          </a:cubicBezTo>
                          <a:lnTo>
                            <a:pt x="1943102" y="215900"/>
                          </a:lnTo>
                          <a:cubicBezTo>
                            <a:pt x="1948154" y="215900"/>
                            <a:pt x="1953014" y="214958"/>
                            <a:pt x="1957680" y="213048"/>
                          </a:cubicBezTo>
                          <a:cubicBezTo>
                            <a:pt x="1962348" y="211064"/>
                            <a:pt x="1966470" y="208335"/>
                            <a:pt x="1970041" y="204738"/>
                          </a:cubicBezTo>
                          <a:cubicBezTo>
                            <a:pt x="1973614" y="201216"/>
                            <a:pt x="1976367" y="197099"/>
                            <a:pt x="1978301" y="192386"/>
                          </a:cubicBezTo>
                          <a:cubicBezTo>
                            <a:pt x="1980235" y="187722"/>
                            <a:pt x="1981202" y="182861"/>
                            <a:pt x="1981202" y="177800"/>
                          </a:cubicBezTo>
                          <a:lnTo>
                            <a:pt x="1981202" y="38100"/>
                          </a:lnTo>
                          <a:cubicBezTo>
                            <a:pt x="1981202" y="33065"/>
                            <a:pt x="1980235" y="28228"/>
                            <a:pt x="1978301" y="23565"/>
                          </a:cubicBezTo>
                          <a:cubicBezTo>
                            <a:pt x="1976367" y="18877"/>
                            <a:pt x="1973614" y="14759"/>
                            <a:pt x="1970041" y="11187"/>
                          </a:cubicBezTo>
                          <a:cubicBezTo>
                            <a:pt x="1966470" y="7640"/>
                            <a:pt x="1962348" y="4912"/>
                            <a:pt x="1957680" y="2977"/>
                          </a:cubicBezTo>
                          <a:cubicBezTo>
                            <a:pt x="1953014" y="1017"/>
                            <a:pt x="1948154" y="25"/>
                            <a:pt x="1943102" y="0"/>
                          </a:cubicBezTo>
                          <a:lnTo>
                            <a:pt x="38102" y="0"/>
                          </a:lnTo>
                          <a:cubicBezTo>
                            <a:pt x="33048" y="25"/>
                            <a:pt x="28189" y="1017"/>
                            <a:pt x="23521" y="2977"/>
                          </a:cubicBezTo>
                          <a:cubicBezTo>
                            <a:pt x="18852" y="4912"/>
                            <a:pt x="14732" y="7640"/>
                            <a:pt x="11160" y="11187"/>
                          </a:cubicBezTo>
                          <a:cubicBezTo>
                            <a:pt x="7587" y="14759"/>
                            <a:pt x="4834" y="18877"/>
                            <a:pt x="2901" y="23565"/>
                          </a:cubicBezTo>
                          <a:cubicBezTo>
                            <a:pt x="968" y="28228"/>
                            <a:pt x="0" y="33065"/>
                            <a:pt x="2" y="38100"/>
                          </a:cubicBezTo>
                          <a:close/>
                          <a:moveTo>
                            <a:pt x="2" y="38100"/>
                          </a:moveTo>
                        </a:path>
                      </a:pathLst>
                    </a:custGeom>
                    <a:solidFill>
                      <a:srgbClr val="0EA01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当我们的程序运行时，也就是说</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运行时，每个</w:t>
      </w:r>
      <w:r>
        <w:rPr lang="zh-CN" sz="19" baseline="0" dirty="0">
          <w:jc w:val="left"/>
          <w:rFonts w:ascii="宋体" w:hAnsi="宋体" w:cs="宋体"/>
          <w:color w:val="333333"/>
          <w:spacing w:val="-2"/>
          <w:sz w:val="19"/>
          <w:szCs w:val="19"/>
        </w:rPr>
        <w:t>Clas</w:t>
      </w:r>
      <w:r>
        <w:rPr lang="zh-CN" sz="19" baseline="0" dirty="0">
          <w:jc w:val="left"/>
          <w:rFonts w:ascii="宋体" w:hAnsi="宋体" w:cs="宋体"/>
          <w:color w:val="333333"/>
          <w:sz w:val="19"/>
          <w:szCs w:val="19"/>
        </w:rPr>
        <w:t>s </w:t>
      </w:r>
      <w:r>
        <w:rPr lang="zh-CN" sz="17" baseline="0" dirty="0">
          <w:jc w:val="left"/>
          <w:rFonts w:ascii="Lucida Console" w:hAnsi="Lucida Console" w:cs="Lucida Console"/>
          <w:color w:val="FFFFFF"/>
          <w:sz w:val="17"/>
          <w:szCs w:val="17"/>
        </w:rPr>
        <w:t>constant_pool tabl</w:t>
      </w:r>
      <w:r>
        <w:rPr lang="zh-CN" sz="17" baseline="0" dirty="0">
          <w:jc w:val="left"/>
          <w:rFonts w:ascii="Lucida Console" w:hAnsi="Lucida Console" w:cs="Lucida Console"/>
          <w:color w:val="FFFFFF"/>
          <w:spacing w:val="31"/>
          <w:sz w:val="17"/>
          <w:szCs w:val="17"/>
        </w:rPr>
        <w:t>e </w:t>
      </w:r>
      <w:r>
        <w:rPr lang="zh-CN" sz="19" baseline="0" dirty="0">
          <w:jc w:val="left"/>
          <w:rFonts w:ascii="微软雅黑" w:hAnsi="微软雅黑" w:cs="微软雅黑"/>
          <w:color w:val="333333"/>
          <w:sz w:val="19"/>
          <w:szCs w:val="19"/>
        </w:rPr>
        <w:t>中的内容会被加</w:t>
      </w:r>
      <w:r>
        <w:rPr>
          <w:rFonts w:ascii="Times New Roman" w:hAnsi="Times New Roman" w:cs="Times New Roman"/>
          <w:sz w:val="19"/>
          <w:szCs w:val="19"/>
        </w:rPr>
        <w:t> </w:t>
      </w:r>
      <w:r/>
    </w:p>
    <w:p>
      <w:pPr>
        <w:rPr>
          <w:rFonts w:ascii="Times New Roman" w:hAnsi="Times New Roman" w:cs="Times New Roman"/>
          <w:color w:val="010302"/>
        </w:rPr>
        <w:tabs>
          <w:tab w:val="left" w:pos="4952"/>
        </w:tabs>
        <w:spacing w:before="40" w:after="0" w:line="265" w:lineRule="exact"/>
        <w:ind w:left="1440" w:right="0" w:firstLine="0"/>
      </w:pPr>
      <w:r>
        <w:drawing>
          <wp:anchor simplePos="0" relativeHeight="251658385" behindDoc="1" locked="0" layoutInCell="1" allowOverlap="1">
            <wp:simplePos x="0" y="0"/>
            <wp:positionH relativeFrom="page">
              <wp:posOffset>3374834</wp:posOffset>
            </wp:positionH>
            <wp:positionV relativeFrom="line">
              <wp:posOffset>95974</wp:posOffset>
            </wp:positionV>
            <wp:extent cx="1724828" cy="152470"/>
            <wp:effectExtent l="0" t="0" r="0" b="0"/>
            <wp:wrapNone/>
            <wp:docPr id="821" name="Freeform 821"/>
            <wp:cNvGraphicFramePr/>
            <a:graphic>
              <a:graphicData uri="http://schemas.microsoft.com/office/word/2010/wordprocessingShape">
                <wps:wsp>
                  <wps:cNvCnPr/>
                  <wps:spPr>
                    <a:xfrm rot="0" flipH="0" flipV="1">
                      <a:off x="0" y="0"/>
                      <a:ext cx="1724828" cy="152470"/>
                    </a:xfrm>
                    <a:custGeom>
                      <a:rect l="l" t="t" r="r" b="b"/>
                      <a:pathLst>
                        <a:path w="2298702" h="203200">
                          <a:moveTo>
                            <a:pt x="2" y="31750"/>
                          </a:moveTo>
                          <a:lnTo>
                            <a:pt x="2" y="171450"/>
                          </a:lnTo>
                          <a:cubicBezTo>
                            <a:pt x="0" y="175667"/>
                            <a:pt x="806" y="179686"/>
                            <a:pt x="2418" y="183605"/>
                          </a:cubicBezTo>
                          <a:cubicBezTo>
                            <a:pt x="4029" y="187549"/>
                            <a:pt x="6322" y="190947"/>
                            <a:pt x="9301" y="193948"/>
                          </a:cubicBezTo>
                          <a:cubicBezTo>
                            <a:pt x="12277" y="196925"/>
                            <a:pt x="15710" y="199207"/>
                            <a:pt x="19600" y="200819"/>
                          </a:cubicBezTo>
                          <a:cubicBezTo>
                            <a:pt x="23490" y="202382"/>
                            <a:pt x="27540" y="203200"/>
                            <a:pt x="31752" y="203200"/>
                          </a:cubicBezTo>
                          <a:lnTo>
                            <a:pt x="2266952" y="203200"/>
                          </a:lnTo>
                          <a:cubicBezTo>
                            <a:pt x="2271162" y="203200"/>
                            <a:pt x="2275211" y="202382"/>
                            <a:pt x="2279100" y="200794"/>
                          </a:cubicBezTo>
                          <a:cubicBezTo>
                            <a:pt x="2282990" y="199207"/>
                            <a:pt x="2286424" y="196925"/>
                            <a:pt x="2289401" y="193948"/>
                          </a:cubicBezTo>
                          <a:cubicBezTo>
                            <a:pt x="2292378" y="190947"/>
                            <a:pt x="2294673" y="187549"/>
                            <a:pt x="2296283" y="183630"/>
                          </a:cubicBezTo>
                          <a:cubicBezTo>
                            <a:pt x="2297895" y="179735"/>
                            <a:pt x="2298700" y="175667"/>
                            <a:pt x="2298702" y="171450"/>
                          </a:cubicBezTo>
                          <a:lnTo>
                            <a:pt x="2298702" y="31750"/>
                          </a:lnTo>
                          <a:cubicBezTo>
                            <a:pt x="2298700" y="27559"/>
                            <a:pt x="2297895" y="23565"/>
                            <a:pt x="2296283" y="19621"/>
                          </a:cubicBezTo>
                          <a:cubicBezTo>
                            <a:pt x="2294673" y="15751"/>
                            <a:pt x="2292378" y="12304"/>
                            <a:pt x="2289401" y="9302"/>
                          </a:cubicBezTo>
                          <a:cubicBezTo>
                            <a:pt x="2286424" y="6350"/>
                            <a:pt x="2282990" y="4044"/>
                            <a:pt x="2279102" y="2407"/>
                          </a:cubicBezTo>
                          <a:cubicBezTo>
                            <a:pt x="2275211" y="819"/>
                            <a:pt x="2271162" y="25"/>
                            <a:pt x="2266952" y="0"/>
                          </a:cubicBezTo>
                          <a:lnTo>
                            <a:pt x="31752" y="0"/>
                          </a:lnTo>
                          <a:cubicBezTo>
                            <a:pt x="27540" y="25"/>
                            <a:pt x="23490" y="819"/>
                            <a:pt x="19600" y="2407"/>
                          </a:cubicBezTo>
                          <a:cubicBezTo>
                            <a:pt x="15710" y="4044"/>
                            <a:pt x="12277" y="6350"/>
                            <a:pt x="9301" y="9302"/>
                          </a:cubicBezTo>
                          <a:cubicBezTo>
                            <a:pt x="6322" y="12304"/>
                            <a:pt x="4029" y="15751"/>
                            <a:pt x="2418" y="19621"/>
                          </a:cubicBezTo>
                          <a:cubicBezTo>
                            <a:pt x="806" y="23565"/>
                            <a:pt x="0" y="27559"/>
                            <a:pt x="2" y="31750"/>
                          </a:cubicBezTo>
                          <a:close/>
                          <a:moveTo>
                            <a:pt x="2"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84" behindDoc="1" locked="0" layoutInCell="1" allowOverlap="1">
            <wp:simplePos x="0" y="0"/>
            <wp:positionH relativeFrom="page">
              <wp:posOffset>3370071</wp:posOffset>
            </wp:positionH>
            <wp:positionV relativeFrom="line">
              <wp:posOffset>91209</wp:posOffset>
            </wp:positionV>
            <wp:extent cx="1734356" cy="162000"/>
            <wp:effectExtent l="0" t="0" r="0" b="0"/>
            <wp:wrapNone/>
            <wp:docPr id="822" name="Freeform 822"/>
            <wp:cNvGraphicFramePr/>
            <a:graphic>
              <a:graphicData uri="http://schemas.microsoft.com/office/word/2010/wordprocessingShape">
                <wps:wsp>
                  <wps:cNvCnPr/>
                  <wps:spPr>
                    <a:xfrm rot="0" flipH="0" flipV="1">
                      <a:off x="0" y="0"/>
                      <a:ext cx="1734356" cy="162000"/>
                    </a:xfrm>
                    <a:custGeom>
                      <a:rect l="l" t="t" r="r" b="b"/>
                      <a:pathLst>
                        <a:path w="2311400" h="215900">
                          <a:moveTo>
                            <a:pt x="0" y="38100"/>
                          </a:moveTo>
                          <a:lnTo>
                            <a:pt x="0" y="177800"/>
                          </a:lnTo>
                          <a:cubicBezTo>
                            <a:pt x="0" y="182885"/>
                            <a:pt x="966" y="187747"/>
                            <a:pt x="2900" y="192435"/>
                          </a:cubicBezTo>
                          <a:cubicBezTo>
                            <a:pt x="4833" y="197099"/>
                            <a:pt x="7587" y="201241"/>
                            <a:pt x="11159" y="204763"/>
                          </a:cubicBezTo>
                          <a:cubicBezTo>
                            <a:pt x="14730" y="208360"/>
                            <a:pt x="18851" y="211088"/>
                            <a:pt x="23519" y="213048"/>
                          </a:cubicBezTo>
                          <a:cubicBezTo>
                            <a:pt x="28187" y="214958"/>
                            <a:pt x="33046" y="215900"/>
                            <a:pt x="38100" y="215900"/>
                          </a:cubicBezTo>
                          <a:lnTo>
                            <a:pt x="2273300" y="215900"/>
                          </a:lnTo>
                          <a:cubicBezTo>
                            <a:pt x="2278352" y="215900"/>
                            <a:pt x="2283212" y="214958"/>
                            <a:pt x="2287879" y="213048"/>
                          </a:cubicBezTo>
                          <a:cubicBezTo>
                            <a:pt x="2292546" y="211088"/>
                            <a:pt x="2296666" y="208360"/>
                            <a:pt x="2300240" y="204763"/>
                          </a:cubicBezTo>
                          <a:cubicBezTo>
                            <a:pt x="2303812" y="201241"/>
                            <a:pt x="2306566" y="197099"/>
                            <a:pt x="2308499" y="192435"/>
                          </a:cubicBezTo>
                          <a:cubicBezTo>
                            <a:pt x="2310432" y="187747"/>
                            <a:pt x="2311398" y="182885"/>
                            <a:pt x="2311400" y="177800"/>
                          </a:cubicBezTo>
                          <a:lnTo>
                            <a:pt x="2311400" y="38100"/>
                          </a:lnTo>
                          <a:cubicBezTo>
                            <a:pt x="2311398" y="33065"/>
                            <a:pt x="2310432" y="28228"/>
                            <a:pt x="2308499" y="23565"/>
                          </a:cubicBezTo>
                          <a:cubicBezTo>
                            <a:pt x="2306566" y="18902"/>
                            <a:pt x="2303812" y="14784"/>
                            <a:pt x="2300240" y="11187"/>
                          </a:cubicBezTo>
                          <a:cubicBezTo>
                            <a:pt x="2296666" y="7640"/>
                            <a:pt x="2292546" y="4887"/>
                            <a:pt x="2287879" y="2927"/>
                          </a:cubicBezTo>
                          <a:cubicBezTo>
                            <a:pt x="2283212" y="993"/>
                            <a:pt x="2278352" y="25"/>
                            <a:pt x="2273300" y="0"/>
                          </a:cubicBezTo>
                          <a:lnTo>
                            <a:pt x="38100" y="0"/>
                          </a:lnTo>
                          <a:cubicBezTo>
                            <a:pt x="33046" y="25"/>
                            <a:pt x="28187" y="993"/>
                            <a:pt x="23519" y="2927"/>
                          </a:cubicBezTo>
                          <a:cubicBezTo>
                            <a:pt x="18851" y="4887"/>
                            <a:pt x="14730" y="7640"/>
                            <a:pt x="11159" y="11187"/>
                          </a:cubicBezTo>
                          <a:cubicBezTo>
                            <a:pt x="7587" y="14784"/>
                            <a:pt x="4833" y="18902"/>
                            <a:pt x="2900" y="23565"/>
                          </a:cubicBezTo>
                          <a:cubicBezTo>
                            <a:pt x="966" y="28228"/>
                            <a:pt x="0" y="33065"/>
                            <a:pt x="0" y="38100"/>
                          </a:cubicBezTo>
                          <a:close/>
                          <a:moveTo>
                            <a:pt x="0" y="38100"/>
                          </a:moveTo>
                        </a:path>
                      </a:pathLst>
                    </a:custGeom>
                    <a:solidFill>
                      <a:srgbClr val="0EA01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载到</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内存中的方法区中各自</w:t>
      </w:r>
      <w:r>
        <w:rPr lang="zh-CN" sz="19" baseline="0" dirty="0">
          <w:jc w:val="left"/>
          <w:rFonts w:ascii="宋体" w:hAnsi="宋体" w:cs="宋体"/>
          <w:color w:val="333333"/>
          <w:spacing w:val="-2"/>
          <w:sz w:val="19"/>
          <w:szCs w:val="19"/>
        </w:rPr>
        <w:t>Class</w:t>
      </w:r>
      <w:r>
        <w:rPr lang="zh-CN" sz="19" baseline="0" dirty="0">
          <w:jc w:val="left"/>
          <w:rFonts w:ascii="微软雅黑" w:hAnsi="微软雅黑" w:cs="微软雅黑"/>
          <w:color w:val="333333"/>
          <w:sz w:val="19"/>
          <w:szCs w:val="19"/>
        </w:rPr>
        <w:t>的	</w:t>
      </w:r>
      <w:r>
        <w:rPr lang="zh-CN" sz="17" baseline="0" dirty="0">
          <w:jc w:val="left"/>
          <w:rFonts w:ascii="Lucida Console" w:hAnsi="Lucida Console" w:cs="Lucida Console"/>
          <w:color w:val="FFFFFF"/>
          <w:sz w:val="17"/>
          <w:szCs w:val="17"/>
        </w:rPr>
        <w:t>Runtime Constant Pool</w:t>
      </w:r>
      <w:r>
        <w:rPr lang="zh-CN" sz="17" baseline="0" dirty="0">
          <w:jc w:val="left"/>
          <w:rFonts w:ascii="新宋体" w:hAnsi="新宋体" w:cs="新宋体"/>
          <w:color w:val="FFFFFF"/>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4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一个没有被</w:t>
      </w:r>
      <w:r>
        <w:rPr lang="zh-CN" sz="19" baseline="0" dirty="0">
          <w:jc w:val="left"/>
          <w:rFonts w:ascii="宋体" w:hAnsi="宋体" w:cs="宋体"/>
          <w:color w:val="333333"/>
          <w:spacing w:val="-6"/>
          <w:sz w:val="19"/>
          <w:szCs w:val="19"/>
        </w:rPr>
        <w:t>String Pool</w:t>
      </w:r>
      <w:r>
        <w:rPr lang="zh-CN" sz="19" baseline="0" dirty="0">
          <w:jc w:val="left"/>
          <w:rFonts w:ascii="微软雅黑" w:hAnsi="微软雅黑" w:cs="微软雅黑"/>
          <w:color w:val="333333"/>
          <w:sz w:val="19"/>
          <w:szCs w:val="19"/>
        </w:rPr>
        <w:t>包含的</w:t>
      </w:r>
      <w:r>
        <w:rPr lang="zh-CN" sz="19" baseline="0" dirty="0">
          <w:jc w:val="left"/>
          <w:rFonts w:ascii="宋体" w:hAnsi="宋体" w:cs="宋体"/>
          <w:color w:val="333333"/>
          <w:sz w:val="19"/>
          <w:szCs w:val="19"/>
        </w:rPr>
        <w:t>Runtime Constant Pool</w:t>
      </w:r>
      <w:r>
        <w:rPr lang="zh-CN" sz="19" baseline="0" dirty="0">
          <w:jc w:val="left"/>
          <w:rFonts w:ascii="微软雅黑" w:hAnsi="微软雅黑" w:cs="微软雅黑"/>
          <w:color w:val="333333"/>
          <w:sz w:val="19"/>
          <w:szCs w:val="19"/>
        </w:rPr>
        <w:t>中的字符串（这里是</w:t>
      </w:r>
      <w:r>
        <w:rPr lang="zh-CN" sz="19" baseline="0" dirty="0">
          <w:jc w:val="left"/>
          <w:rFonts w:ascii="宋体" w:hAnsi="宋体" w:cs="宋体"/>
          <w:color w:val="333333"/>
          <w:spacing w:val="-10"/>
          <w:sz w:val="19"/>
          <w:szCs w:val="19"/>
        </w:rPr>
        <w:t>"hello"</w:t>
      </w:r>
      <w:r>
        <w:rPr lang="zh-CN" sz="19" baseline="0" dirty="0">
          <w:jc w:val="left"/>
          <w:rFonts w:ascii="微软雅黑" w:hAnsi="微软雅黑" w:cs="微软雅黑"/>
          <w:color w:val="333333"/>
          <w:sz w:val="19"/>
          <w:szCs w:val="19"/>
        </w:rPr>
        <w:t>）会被加入到</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宋体" w:hAnsi="宋体" w:cs="宋体"/>
          <w:color w:val="333333"/>
          <w:spacing w:val="-6"/>
          <w:sz w:val="19"/>
          <w:szCs w:val="19"/>
        </w:rPr>
        <w:t>String Pool</w:t>
      </w:r>
      <w:r>
        <w:rPr lang="zh-CN" sz="19" baseline="0" dirty="0">
          <w:jc w:val="left"/>
          <w:rFonts w:ascii="微软雅黑" w:hAnsi="微软雅黑" w:cs="微软雅黑"/>
          <w:color w:val="333333"/>
          <w:sz w:val="19"/>
          <w:szCs w:val="19"/>
        </w:rPr>
        <w:t>中（</w:t>
      </w:r>
      <w:r>
        <w:rPr lang="zh-CN" sz="19" baseline="0" dirty="0">
          <w:jc w:val="left"/>
          <w:rFonts w:ascii="宋体" w:hAnsi="宋体" w:cs="宋体"/>
          <w:color w:val="333333"/>
          <w:sz w:val="19"/>
          <w:szCs w:val="19"/>
        </w:rPr>
        <w:t>HosSpot</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hashtable</w:t>
      </w:r>
      <w:r>
        <w:rPr lang="zh-CN" sz="19" baseline="0" dirty="0">
          <w:jc w:val="left"/>
          <w:rFonts w:ascii="微软雅黑" w:hAnsi="微软雅黑" w:cs="微软雅黑"/>
          <w:color w:val="333333"/>
          <w:sz w:val="19"/>
          <w:szCs w:val="19"/>
        </w:rPr>
        <w:t>引用方式），步骤如下：</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120" w:after="0" w:line="265" w:lineRule="exact"/>
        <w:ind w:left="168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z w:val="19"/>
          <w:szCs w:val="19"/>
        </w:rPr>
        <w:t>Java Heap</w:t>
      </w:r>
      <w:r>
        <w:rPr lang="zh-CN" sz="19" baseline="0" dirty="0">
          <w:jc w:val="left"/>
          <w:rFonts w:ascii="微软雅黑" w:hAnsi="微软雅黑" w:cs="微软雅黑"/>
          <w:color w:val="333333"/>
          <w:sz w:val="19"/>
          <w:szCs w:val="19"/>
        </w:rPr>
        <w:t>（堆）中根据</w:t>
      </w:r>
      <w:r>
        <w:rPr lang="zh-CN" sz="19" baseline="0" dirty="0">
          <w:jc w:val="left"/>
          <w:rFonts w:ascii="宋体" w:hAnsi="宋体" w:cs="宋体"/>
          <w:color w:val="333333"/>
          <w:spacing w:val="-10"/>
          <w:sz w:val="19"/>
          <w:szCs w:val="19"/>
        </w:rPr>
        <w:t>"hello"</w:t>
      </w:r>
      <w:r>
        <w:rPr lang="zh-CN" sz="19" baseline="0" dirty="0">
          <w:jc w:val="left"/>
          <w:rFonts w:ascii="微软雅黑" w:hAnsi="微软雅黑" w:cs="微软雅黑"/>
          <w:color w:val="333333"/>
          <w:sz w:val="19"/>
          <w:szCs w:val="19"/>
        </w:rPr>
        <w:t>字面量</w:t>
      </w:r>
      <w:r>
        <w:rPr lang="zh-CN" sz="19" baseline="0" dirty="0">
          <w:jc w:val="left"/>
          <w:rFonts w:ascii="宋体" w:hAnsi="宋体" w:cs="宋体"/>
          <w:color w:val="333333"/>
          <w:spacing w:val="-3"/>
          <w:sz w:val="19"/>
          <w:szCs w:val="19"/>
        </w:rPr>
        <w:t>c</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eate</w:t>
      </w:r>
      <w:r>
        <w:rPr lang="zh-CN" sz="19" baseline="0" dirty="0">
          <w:jc w:val="left"/>
          <w:rFonts w:ascii="微软雅黑" w:hAnsi="微软雅黑" w:cs="微软雅黑"/>
          <w:color w:val="333333"/>
          <w:sz w:val="19"/>
          <w:szCs w:val="19"/>
        </w:rPr>
        <w:t>一个字符串对象</w:t>
      </w:r>
      <w:r>
        <w:rPr>
          <w:rFonts w:ascii="Times New Roman" w:hAnsi="Times New Roman" w:cs="Times New Roman"/>
          <w:sz w:val="19"/>
          <w:szCs w:val="19"/>
        </w:rPr>
        <w:t> </w:t>
      </w:r>
      <w:r/>
    </w:p>
    <w:p>
      <w:pPr>
        <w:rPr>
          <w:rFonts w:ascii="Times New Roman" w:hAnsi="Times New Roman" w:cs="Times New Roman"/>
          <w:color w:val="010302"/>
        </w:rPr>
        <w:spacing w:before="0" w:after="0" w:line="405" w:lineRule="exact"/>
        <w:ind w:left="1440" w:right="924" w:firstLine="24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将字面量</w:t>
      </w:r>
      <w:r>
        <w:rPr lang="zh-CN" sz="19" baseline="0" dirty="0">
          <w:jc w:val="left"/>
          <w:rFonts w:ascii="宋体" w:hAnsi="宋体" w:cs="宋体"/>
          <w:color w:val="333333"/>
          <w:spacing w:val="-10"/>
          <w:sz w:val="19"/>
          <w:szCs w:val="19"/>
        </w:rPr>
        <w:t>"hello"</w:t>
      </w:r>
      <w:r>
        <w:rPr lang="zh-CN" sz="19" baseline="0" dirty="0">
          <w:jc w:val="left"/>
          <w:rFonts w:ascii="微软雅黑" w:hAnsi="微软雅黑" w:cs="微软雅黑"/>
          <w:color w:val="333333"/>
          <w:sz w:val="19"/>
          <w:szCs w:val="19"/>
        </w:rPr>
        <w:t>与字符串对象的引用在</w:t>
      </w:r>
      <w:r>
        <w:rPr lang="zh-CN" sz="19" baseline="0" dirty="0">
          <w:jc w:val="left"/>
          <w:rFonts w:ascii="宋体" w:hAnsi="宋体" w:cs="宋体"/>
          <w:color w:val="333333"/>
          <w:sz w:val="19"/>
          <w:szCs w:val="19"/>
        </w:rPr>
        <w:t>hashtable</w:t>
      </w:r>
      <w:r>
        <w:rPr lang="zh-CN" sz="19" baseline="0" dirty="0">
          <w:jc w:val="left"/>
          <w:rFonts w:ascii="微软雅黑" w:hAnsi="微软雅黑" w:cs="微软雅黑"/>
          <w:color w:val="333333"/>
          <w:sz w:val="19"/>
          <w:szCs w:val="19"/>
        </w:rPr>
        <w:t>中关联起来键</w:t>
      </w:r>
      <w:r>
        <w:rPr lang="zh-CN" sz="19" baseline="0" dirty="0">
          <w:jc w:val="left"/>
          <w:rFonts w:ascii="宋体" w:hAnsi="宋体" w:cs="宋体"/>
          <w:color w:val="333333"/>
          <w:spacing w:val="-41"/>
          <w:sz w:val="19"/>
          <w:szCs w:val="19"/>
        </w:rPr>
        <w:t> - </w:t>
      </w:r>
      <w:r>
        <w:rPr lang="zh-CN" sz="19" baseline="0" dirty="0">
          <w:jc w:val="left"/>
          <w:rFonts w:ascii="微软雅黑" w:hAnsi="微软雅黑" w:cs="微软雅黑"/>
          <w:color w:val="333333"/>
          <w:sz w:val="19"/>
          <w:szCs w:val="19"/>
        </w:rPr>
        <w:t>值</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形式是：</w:t>
      </w:r>
      <w:r>
        <w:rPr lang="zh-CN" sz="19" baseline="0" dirty="0">
          <w:jc w:val="left"/>
          <w:rFonts w:ascii="宋体" w:hAnsi="宋体" w:cs="宋体"/>
          <w:color w:val="333333"/>
          <w:spacing w:val="-14"/>
          <w:sz w:val="19"/>
          <w:szCs w:val="19"/>
        </w:rPr>
        <w:t>"hello" = </w:t>
      </w:r>
      <w:r>
        <w:rPr lang="zh-CN" sz="19" baseline="0" dirty="0">
          <w:jc w:val="left"/>
          <w:rFonts w:ascii="微软雅黑" w:hAnsi="微软雅黑" w:cs="微软雅黑"/>
          <w:color w:val="333333"/>
          <w:sz w:val="19"/>
          <w:szCs w:val="19"/>
        </w:rPr>
        <w:t>对象的引用地址。</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2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另外来说，当一个新的字符串出现在</w:t>
      </w:r>
      <w:r>
        <w:rPr lang="zh-CN" sz="19" baseline="0" dirty="0">
          <w:jc w:val="left"/>
          <w:rFonts w:ascii="宋体" w:hAnsi="宋体" w:cs="宋体"/>
          <w:color w:val="333333"/>
          <w:sz w:val="19"/>
          <w:szCs w:val="19"/>
        </w:rPr>
        <w:t>Runtime Constant Pool</w:t>
      </w:r>
      <w:r>
        <w:rPr lang="zh-CN" sz="19" baseline="0" dirty="0">
          <w:jc w:val="left"/>
          <w:rFonts w:ascii="微软雅黑" w:hAnsi="微软雅黑" w:cs="微软雅黑"/>
          <w:color w:val="333333"/>
          <w:sz w:val="19"/>
          <w:szCs w:val="19"/>
        </w:rPr>
        <w:t>中时怎么判断需不需要在</w:t>
      </w:r>
      <w:r>
        <w:rPr lang="zh-CN" sz="19" baseline="0" dirty="0">
          <w:jc w:val="left"/>
          <w:rFonts w:ascii="宋体" w:hAnsi="宋体" w:cs="宋体"/>
          <w:color w:val="333333"/>
          <w:sz w:val="19"/>
          <w:szCs w:val="19"/>
        </w:rPr>
        <w:t>Java Heap</w:t>
      </w:r>
      <w:r>
        <w:rPr lang="zh-CN" sz="19" baseline="0" dirty="0">
          <w:jc w:val="left"/>
          <w:rFonts w:ascii="微软雅黑" w:hAnsi="微软雅黑" w:cs="微软雅黑"/>
          <w:color w:val="333333"/>
          <w:spacing w:val="-2"/>
          <w:sz w:val="19"/>
          <w:szCs w:val="19"/>
        </w:rPr>
        <w:t>中创建</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新对象呢？</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1018" w:firstLine="0"/>
        <w:jc w:val="both"/>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策略是这样：会先去根据</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来比较</w:t>
      </w:r>
      <w:r>
        <w:rPr lang="zh-CN" sz="19" baseline="0" dirty="0">
          <w:jc w:val="left"/>
          <w:rFonts w:ascii="宋体" w:hAnsi="宋体" w:cs="宋体"/>
          <w:color w:val="333333"/>
          <w:sz w:val="19"/>
          <w:szCs w:val="19"/>
        </w:rPr>
        <w:t>Runtime Constant Pool</w:t>
      </w:r>
      <w:r>
        <w:rPr lang="zh-CN" sz="19" baseline="0" dirty="0">
          <w:jc w:val="left"/>
          <w:rFonts w:ascii="微软雅黑" w:hAnsi="微软雅黑" w:cs="微软雅黑"/>
          <w:color w:val="333333"/>
          <w:sz w:val="19"/>
          <w:szCs w:val="19"/>
        </w:rPr>
        <w:t>中的这个字符串是否和</w:t>
      </w:r>
      <w:r>
        <w:rPr lang="zh-CN" sz="19" baseline="0" dirty="0">
          <w:jc w:val="left"/>
          <w:rFonts w:ascii="宋体" w:hAnsi="宋体" w:cs="宋体"/>
          <w:color w:val="333333"/>
          <w:spacing w:val="-6"/>
          <w:sz w:val="19"/>
          <w:szCs w:val="19"/>
        </w:rPr>
        <w:t>String Pool</w:t>
      </w:r>
      <w:r>
        <w:rPr lang="zh-CN" sz="19" baseline="0" dirty="0">
          <w:jc w:val="left"/>
          <w:rFonts w:ascii="微软雅黑" w:hAnsi="微软雅黑" w:cs="微软雅黑"/>
          <w:color w:val="333333"/>
          <w:spacing w:val="-5"/>
          <w:sz w:val="19"/>
          <w:szCs w:val="19"/>
        </w:rPr>
        <w:t>中某</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一个是相等的（也就是找是否已经存在），如果有那么就不创建，直接使用其引用；反之，就如同上面</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的第三步。</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 w:after="0" w:line="465" w:lineRule="exact"/>
        <w:ind w:left="990" w:right="924"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如此，就实现了享元模式，提高的内存利用效率。</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举例：</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474" behindDoc="1" locked="0" layoutInCell="1" allowOverlap="1">
            <wp:simplePos x="0" y="0"/>
            <wp:positionH relativeFrom="page">
              <wp:posOffset>963889</wp:posOffset>
            </wp:positionH>
            <wp:positionV relativeFrom="line">
              <wp:posOffset>-167628</wp:posOffset>
            </wp:positionV>
            <wp:extent cx="5641423" cy="1400826"/>
            <wp:effectExtent l="0" t="0" r="0" b="0"/>
            <wp:wrapNone/>
            <wp:docPr id="823" name="Freeform 823"/>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60"/>
                            <a:pt x="2416" y="1847354"/>
                          </a:cubicBezTo>
                          <a:cubicBezTo>
                            <a:pt x="4028" y="1851274"/>
                            <a:pt x="6322" y="1854647"/>
                            <a:pt x="9298" y="1857648"/>
                          </a:cubicBezTo>
                          <a:cubicBezTo>
                            <a:pt x="12275" y="1860625"/>
                            <a:pt x="15709" y="1862907"/>
                            <a:pt x="19599" y="1864519"/>
                          </a:cubicBezTo>
                          <a:cubicBezTo>
                            <a:pt x="23489" y="1866082"/>
                            <a:pt x="27539" y="1866900"/>
                            <a:pt x="31750" y="1866900"/>
                          </a:cubicBezTo>
                          <a:lnTo>
                            <a:pt x="7486650" y="1866900"/>
                          </a:lnTo>
                          <a:cubicBezTo>
                            <a:pt x="7490859" y="1866900"/>
                            <a:pt x="7494909" y="1866082"/>
                            <a:pt x="7498798" y="1864519"/>
                          </a:cubicBezTo>
                          <a:cubicBezTo>
                            <a:pt x="7502690" y="1862907"/>
                            <a:pt x="7506123" y="1860625"/>
                            <a:pt x="7509099" y="1857648"/>
                          </a:cubicBezTo>
                          <a:cubicBezTo>
                            <a:pt x="7512076" y="1854647"/>
                            <a:pt x="7514370" y="1851274"/>
                            <a:pt x="7515981" y="1847354"/>
                          </a:cubicBezTo>
                          <a:cubicBezTo>
                            <a:pt x="7517593" y="1843460"/>
                            <a:pt x="7518400" y="1839392"/>
                            <a:pt x="7518400" y="18351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73" behindDoc="1" locked="0" layoutInCell="1" allowOverlap="1">
            <wp:simplePos x="0" y="0"/>
            <wp:positionH relativeFrom="page">
              <wp:posOffset>963889</wp:posOffset>
            </wp:positionH>
            <wp:positionV relativeFrom="line">
              <wp:posOffset>-167628</wp:posOffset>
            </wp:positionV>
            <wp:extent cx="5641423" cy="1400826"/>
            <wp:effectExtent l="0" t="0" r="0" b="0"/>
            <wp:wrapNone/>
            <wp:docPr id="824" name="Freeform 824"/>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60"/>
                            <a:pt x="2416" y="1847354"/>
                          </a:cubicBezTo>
                          <a:cubicBezTo>
                            <a:pt x="4028" y="1851274"/>
                            <a:pt x="6322" y="1854647"/>
                            <a:pt x="9298" y="1857648"/>
                          </a:cubicBezTo>
                          <a:cubicBezTo>
                            <a:pt x="12275" y="1860625"/>
                            <a:pt x="15709" y="1862907"/>
                            <a:pt x="19599" y="1864519"/>
                          </a:cubicBezTo>
                          <a:cubicBezTo>
                            <a:pt x="23489" y="1866082"/>
                            <a:pt x="27539" y="1866900"/>
                            <a:pt x="31750" y="1866900"/>
                          </a:cubicBezTo>
                          <a:lnTo>
                            <a:pt x="7486650" y="1866900"/>
                          </a:lnTo>
                          <a:cubicBezTo>
                            <a:pt x="7490859" y="1866900"/>
                            <a:pt x="7494909" y="1866082"/>
                            <a:pt x="7498798" y="1864519"/>
                          </a:cubicBezTo>
                          <a:cubicBezTo>
                            <a:pt x="7502690" y="1862907"/>
                            <a:pt x="7506123" y="1860625"/>
                            <a:pt x="7509099" y="1857648"/>
                          </a:cubicBezTo>
                          <a:cubicBezTo>
                            <a:pt x="7512076" y="1854647"/>
                            <a:pt x="7514370" y="1851274"/>
                            <a:pt x="7515981" y="1847354"/>
                          </a:cubicBezTo>
                          <a:cubicBezTo>
                            <a:pt x="7517593" y="1843460"/>
                            <a:pt x="7518400" y="1839392"/>
                            <a:pt x="7518400" y="18351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81" behindDoc="1" locked="0" layoutInCell="1" allowOverlap="1">
            <wp:simplePos x="0" y="0"/>
            <wp:positionH relativeFrom="page">
              <wp:posOffset>955954</wp:posOffset>
            </wp:positionH>
            <wp:positionV relativeFrom="line">
              <wp:posOffset>-156502</wp:posOffset>
            </wp:positionV>
            <wp:extent cx="292223" cy="1405036"/>
            <wp:effectExtent l="0" t="0" r="0" b="0"/>
            <wp:wrapNone/>
            <wp:docPr id="825" name="Picture 825"/>
            <wp:cNvGraphicFramePr>
              <a:graphicFrameLocks noChangeAspect="1"/>
            </wp:cNvGraphicFramePr>
            <a:graphic>
              <a:graphicData uri="http://schemas.openxmlformats.org/drawingml/2006/picture">
                <pic:pic xmlns:pic="http://schemas.openxmlformats.org/drawingml/2006/picture">
                  <pic:nvPicPr>
                    <pic:cNvPr id="825" name="Picture 825"/>
                    <pic:cNvPicPr>
                      <a:picLocks noChangeAspect="0" noChangeArrowheads="1"/>
                    </pic:cNvPicPr>
                  </pic:nvPicPr>
                  <pic:blipFill>
                    <a:blip r:embed="rId825">
                      <a:extLst>
                        <a:ext uri="{28A0092B-C50C-407E-A947-70E740481C1C}">
                          <a14:useLocalDpi xmlns:a14="http://schemas.microsoft.com/office/drawing/2010/main" val="0"/>
                        </a:ext>
                      </a:extLst>
                    </a:blip>
                    <a:srcRect/>
                    <a:stretch>
                      <a:fillRect/>
                    </a:stretch>
                  </pic:blipFill>
                  <pic:spPr>
                    <a:xfrm rot="0" flipH="0" flipV="0">
                      <a:off x="0" y="0"/>
                      <a:ext cx="292223" cy="1405036"/>
                    </a:xfrm>
                    <a:prstGeom prst="rect">
                      <a:avLst/>
                    </a:prstGeom>
                    <a:noFill/>
                  </pic:spPr>
                </pic:pic>
              </a:graphicData>
            </a:graphic>
          </wp:anchor>
        </w:drawing>
        <w:drawing>
          <wp:anchor simplePos="0" relativeHeight="251658536" behindDoc="1" locked="0" layoutInCell="1" allowOverlap="1">
            <wp:simplePos x="0" y="0"/>
            <wp:positionH relativeFrom="page">
              <wp:posOffset>968654</wp:posOffset>
            </wp:positionH>
            <wp:positionV relativeFrom="line">
              <wp:posOffset>-143805</wp:posOffset>
            </wp:positionV>
            <wp:extent cx="5593776" cy="1372238"/>
            <wp:effectExtent l="0" t="0" r="0" b="0"/>
            <wp:wrapNone/>
            <wp:docPr id="826" name="Freeform 826"/>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75" behindDoc="1" locked="0" layoutInCell="1" allowOverlap="1">
            <wp:simplePos x="0" y="0"/>
            <wp:positionH relativeFrom="page">
              <wp:posOffset>968654</wp:posOffset>
            </wp:positionH>
            <wp:positionV relativeFrom="line">
              <wp:posOffset>-143805</wp:posOffset>
            </wp:positionV>
            <wp:extent cx="5593776" cy="1372238"/>
            <wp:effectExtent l="0" t="0" r="0" b="0"/>
            <wp:wrapNone/>
            <wp:docPr id="827" name="Freeform 827"/>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2" w:after="0" w:line="270" w:lineRule="exact"/>
        <w:ind w:left="0" w:right="3159" w:firstLine="0"/>
      </w:pPr>
      <w:r/>
      <w:r>
        <w:rPr lang="zh-CN" sz="17" baseline="0" dirty="0">
          <w:jc w:val="left"/>
          <w:rFonts w:ascii="新宋体" w:hAnsi="新宋体" w:cs="新宋体"/>
          <w:color w:val="000000"/>
          <w:sz w:val="17"/>
          <w:szCs w:val="17"/>
        </w:rPr>
        <w:t>使用</w:t>
      </w:r>
      <w:r>
        <w:rPr lang="zh-CN" sz="17" baseline="0" dirty="0">
          <w:jc w:val="left"/>
          <w:rFonts w:ascii="Lucida Console" w:hAnsi="Lucida Console" w:cs="Lucida Console"/>
          <w:color w:val="000000"/>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会创建几个对象</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答：会创建</w:t>
      </w:r>
      <w:r>
        <w:rPr lang="zh-CN" sz="17" baseline="0" dirty="0">
          <w:jc w:val="left"/>
          <w:rFonts w:ascii="Lucida Console" w:hAnsi="Lucida Console" w:cs="Lucida Console"/>
          <w:color w:val="000000"/>
          <w:sz w:val="17"/>
          <w:szCs w:val="17"/>
        </w:rPr>
        <w:t>2</w:t>
      </w:r>
      <w:r>
        <w:rPr lang="zh-CN" sz="17" baseline="0" dirty="0">
          <w:jc w:val="left"/>
          <w:rFonts w:ascii="新宋体" w:hAnsi="新宋体" w:cs="新宋体"/>
          <w:color w:val="000000"/>
          <w:sz w:val="17"/>
          <w:szCs w:val="17"/>
        </w:rPr>
        <w:t>个对象</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2" w:firstLine="0"/>
      </w:pPr>
      <w:r/>
      <w:r>
        <w:rPr lang="zh-CN" sz="17" baseline="0" dirty="0">
          <w:jc w:val="left"/>
          <w:rFonts w:ascii="新宋体" w:hAnsi="新宋体" w:cs="新宋体"/>
          <w:color w:val="000000"/>
          <w:sz w:val="17"/>
          <w:szCs w:val="17"/>
        </w:rPr>
        <w:t>首先，出现了字面量</w:t>
      </w:r>
      <w:r>
        <w:rPr lang="zh-CN" sz="17" baseline="0" dirty="0">
          <w:jc w:val="left"/>
          <w:rFonts w:ascii="Lucida Console" w:hAnsi="Lucida Console" w:cs="Lucida Console"/>
          <w:color w:val="AA1111"/>
          <w:sz w:val="17"/>
          <w:szCs w:val="17"/>
        </w:rPr>
        <w:t>"hello"</w:t>
      </w:r>
      <w:r>
        <w:rPr lang="zh-CN" sz="17" baseline="0" dirty="0">
          <w:jc w:val="left"/>
          <w:rFonts w:ascii="新宋体" w:hAnsi="新宋体" w:cs="新宋体"/>
          <w:color w:val="000000"/>
          <w:sz w:val="17"/>
          <w:szCs w:val="17"/>
        </w:rPr>
        <w:t>，那么去</w:t>
      </w:r>
      <w:r>
        <w:rPr lang="zh-CN" sz="17" baseline="0" dirty="0">
          <w:jc w:val="left"/>
          <w:rFonts w:ascii="Lucida Console" w:hAnsi="Lucida Console" w:cs="Lucida Console"/>
          <w:color w:val="000000"/>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Pool</w:t>
      </w:r>
      <w:r>
        <w:rPr lang="zh-CN" sz="17" baseline="0" dirty="0">
          <w:jc w:val="left"/>
          <w:rFonts w:ascii="新宋体" w:hAnsi="新宋体" w:cs="新宋体"/>
          <w:color w:val="000000"/>
          <w:sz w:val="17"/>
          <w:szCs w:val="17"/>
        </w:rPr>
        <w:t>中查找是否有相同字符串存在，因为程序就这一行</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代码所以肯定没有，那么就在</w:t>
      </w:r>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Heap</w:t>
      </w:r>
      <w:r>
        <w:rPr lang="zh-CN" sz="17" baseline="0" dirty="0">
          <w:jc w:val="left"/>
          <w:rFonts w:ascii="新宋体" w:hAnsi="新宋体" w:cs="新宋体"/>
          <w:color w:val="000000"/>
          <w:sz w:val="17"/>
          <w:szCs w:val="17"/>
        </w:rPr>
        <w:t>中用字面量</w:t>
      </w:r>
      <w:r>
        <w:rPr lang="zh-CN" sz="17" baseline="0" dirty="0">
          <w:jc w:val="left"/>
          <w:rFonts w:ascii="Lucida Console" w:hAnsi="Lucida Console" w:cs="Lucida Console"/>
          <w:color w:val="AA1111"/>
          <w:sz w:val="17"/>
          <w:szCs w:val="17"/>
        </w:rPr>
        <w:t>"hello"</w:t>
      </w:r>
      <w:r>
        <w:rPr lang="zh-CN" sz="17" baseline="0" dirty="0">
          <w:jc w:val="left"/>
          <w:rFonts w:ascii="新宋体" w:hAnsi="新宋体" w:cs="新宋体"/>
          <w:color w:val="000000"/>
          <w:sz w:val="17"/>
          <w:szCs w:val="17"/>
        </w:rPr>
        <w:t>首先创建</w:t>
      </w:r>
      <w:r>
        <w:rPr lang="zh-CN" sz="17" baseline="0" dirty="0">
          <w:jc w:val="left"/>
          <w:rFonts w:ascii="Lucida Console" w:hAnsi="Lucida Console" w:cs="Lucida Console"/>
          <w:color w:val="000000"/>
          <w:sz w:val="17"/>
          <w:szCs w:val="17"/>
        </w:rPr>
        <w:t>1</w:t>
      </w:r>
      <w:r>
        <w:rPr lang="zh-CN" sz="17" baseline="0" dirty="0">
          <w:jc w:val="left"/>
          <w:rFonts w:ascii="新宋体" w:hAnsi="新宋体" w:cs="新宋体"/>
          <w:color w:val="000000"/>
          <w:sz w:val="17"/>
          <w:szCs w:val="17"/>
        </w:rPr>
        <w:t>个</w:t>
      </w:r>
      <w:r>
        <w:rPr lang="zh-CN" sz="17" baseline="0" dirty="0">
          <w:jc w:val="left"/>
          <w:rFonts w:ascii="Lucida Console" w:hAnsi="Lucida Console" w:cs="Lucida Console"/>
          <w:color w:val="000000"/>
          <w:sz w:val="17"/>
          <w:szCs w:val="17"/>
        </w:rPr>
        <w:t>String</w:t>
      </w:r>
      <w:r>
        <w:rPr lang="zh-CN" sz="17" baseline="0" dirty="0">
          <w:jc w:val="left"/>
          <w:rFonts w:ascii="新宋体" w:hAnsi="新宋体" w:cs="新宋体"/>
          <w:color w:val="000000"/>
          <w:sz w:val="17"/>
          <w:szCs w:val="17"/>
        </w:rPr>
        <w:t>对象。</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098" w:space="0"/>
          </w:cols>
          <w:docGrid w:linePitch="360"/>
        </w:sectPr>
        <w:spacing w:before="0" w:after="0" w:line="270" w:lineRule="exact"/>
        <w:ind w:left="0" w:right="-40" w:firstLine="0"/>
      </w:pPr>
      <w:r/>
      <w:r>
        <w:rPr lang="zh-CN" sz="17" baseline="0" dirty="0">
          <w:jc w:val="left"/>
          <w:rFonts w:ascii="新宋体" w:hAnsi="新宋体" w:cs="新宋体"/>
          <w:color w:val="000000"/>
          <w:sz w:val="17"/>
          <w:szCs w:val="17"/>
        </w:rPr>
        <w:t>接着，</w:t>
      </w:r>
      <w:r>
        <w:rPr lang="zh-CN" sz="17" baseline="0" dirty="0">
          <w:jc w:val="left"/>
          <w:rFonts w:ascii="Lucida Console" w:hAnsi="Lucida Console" w:cs="Lucida Console"/>
          <w:color w:val="000000"/>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，关键字</w:t>
      </w:r>
      <w:r>
        <w:rPr lang="zh-CN" sz="17" baseline="0" dirty="0">
          <w:jc w:val="left"/>
          <w:rFonts w:ascii="Lucida Console" w:hAnsi="Lucida Console" w:cs="Lucida Console"/>
          <w:color w:val="000000"/>
          <w:sz w:val="17"/>
          <w:szCs w:val="17"/>
        </w:rPr>
        <w:t>new</w:t>
      </w:r>
      <w:r>
        <w:rPr lang="zh-CN" sz="17" baseline="0" dirty="0">
          <w:jc w:val="left"/>
          <w:rFonts w:ascii="新宋体" w:hAnsi="新宋体" w:cs="新宋体"/>
          <w:color w:val="000000"/>
          <w:sz w:val="17"/>
          <w:szCs w:val="17"/>
        </w:rPr>
        <w:t>又在</w:t>
      </w:r>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Heap</w:t>
      </w:r>
      <w:r>
        <w:rPr lang="zh-CN" sz="17" baseline="0" dirty="0">
          <w:jc w:val="left"/>
          <w:rFonts w:ascii="新宋体" w:hAnsi="新宋体" w:cs="新宋体"/>
          <w:color w:val="000000"/>
          <w:sz w:val="17"/>
          <w:szCs w:val="17"/>
        </w:rPr>
        <w:t>中创建了</w:t>
      </w:r>
      <w:r>
        <w:rPr lang="zh-CN" sz="17" baseline="0" dirty="0">
          <w:jc w:val="left"/>
          <w:rFonts w:ascii="Lucida Console" w:hAnsi="Lucida Console" w:cs="Lucida Console"/>
          <w:color w:val="000000"/>
          <w:sz w:val="17"/>
          <w:szCs w:val="17"/>
        </w:rPr>
        <w:t>1</w:t>
      </w:r>
      <w:r>
        <w:rPr lang="zh-CN" sz="17" baseline="0" dirty="0">
          <w:jc w:val="left"/>
          <w:rFonts w:ascii="新宋体" w:hAnsi="新宋体" w:cs="新宋体"/>
          <w:color w:val="000000"/>
          <w:sz w:val="17"/>
          <w:szCs w:val="17"/>
        </w:rPr>
        <w:t>个对象，然后调用接收</w:t>
      </w:r>
      <w:r>
        <w:rPr lang="zh-CN" sz="17" baseline="0" dirty="0">
          <w:jc w:val="left"/>
          <w:rFonts w:ascii="Lucida Console" w:hAnsi="Lucida Console" w:cs="Lucida Console"/>
          <w:color w:val="000000"/>
          <w:sz w:val="17"/>
          <w:szCs w:val="17"/>
        </w:rPr>
        <w:t>String</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参数的构造器进行了初始化。最终</w:t>
      </w:r>
      <w:r>
        <w:rPr lang="zh-CN" sz="17" baseline="0" dirty="0">
          <w:jc w:val="left"/>
          <w:rFonts w:ascii="Lucida Console" w:hAnsi="Lucida Console" w:cs="Lucida Console"/>
          <w:color w:val="000000"/>
          <w:sz w:val="17"/>
          <w:szCs w:val="17"/>
        </w:rPr>
        <w:t>s</w:t>
      </w:r>
      <w:r>
        <w:rPr lang="zh-CN" sz="17" baseline="0" dirty="0">
          <w:jc w:val="left"/>
          <w:rFonts w:ascii="新宋体" w:hAnsi="新宋体" w:cs="新宋体"/>
          <w:color w:val="000000"/>
          <w:sz w:val="17"/>
          <w:szCs w:val="17"/>
        </w:rPr>
        <w:t>的引用是这个</w:t>
      </w:r>
      <w:r>
        <w:rPr lang="zh-CN" sz="17" baseline="0" dirty="0">
          <w:jc w:val="left"/>
          <w:rFonts w:ascii="Lucida Console" w:hAnsi="Lucida Console" w:cs="Lucida Console"/>
          <w:color w:val="000000"/>
          <w:sz w:val="17"/>
          <w:szCs w:val="17"/>
        </w:rPr>
        <w:t>String</w:t>
      </w:r>
      <w:r>
        <w:rPr lang="zh-CN" sz="17" baseline="0" dirty="0">
          <w:jc w:val="left"/>
          <w:rFonts w:ascii="新宋体" w:hAnsi="新宋体" w:cs="新宋体"/>
          <w:color w:val="000000"/>
          <w:sz w:val="17"/>
          <w:szCs w:val="17"/>
        </w:rPr>
        <w:t>对象</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266" w:after="0" w:line="491" w:lineRule="exact"/>
        <w:ind w:left="990" w:right="0" w:firstLine="0"/>
      </w:pPr>
      <w:r/>
      <w:r>
        <w:rPr lang="zh-CN" sz="36" baseline="0" dirty="0">
          <w:jc w:val="left"/>
          <w:rFonts w:ascii="宋体" w:hAnsi="宋体" w:cs="宋体"/>
          <w:color w:val="333333"/>
          <w:spacing w:val="-4"/>
          <w:sz w:val="36"/>
          <w:szCs w:val="36"/>
        </w:rPr>
        <w:t>StringBuilder </w:t>
      </w:r>
      <w:r>
        <w:rPr lang="zh-CN" sz="36" baseline="0" dirty="0">
          <w:jc w:val="left"/>
          <w:rFonts w:ascii="微软雅黑" w:hAnsi="微软雅黑" w:cs="微软雅黑"/>
          <w:b/>
          <w:bCs/>
          <w:color w:val="333333"/>
          <w:sz w:val="36"/>
          <w:szCs w:val="36"/>
        </w:rPr>
        <w:t>和</w:t>
      </w:r>
      <w:r>
        <w:rPr lang="zh-CN" sz="36" baseline="0" dirty="0">
          <w:jc w:val="left"/>
          <w:rFonts w:ascii="宋体" w:hAnsi="宋体" w:cs="宋体"/>
          <w:color w:val="333333"/>
          <w:sz w:val="36"/>
          <w:szCs w:val="36"/>
        </w:rPr>
        <w:t> StringBuﬀer	</w:t>
      </w:r>
      <w:hyperlink r:id="rId794"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476" behindDoc="0" locked="0" layoutInCell="1" allowOverlap="1">
            <wp:simplePos x="0" y="0"/>
            <wp:positionH relativeFrom="page">
              <wp:posOffset>959124</wp:posOffset>
            </wp:positionH>
            <wp:positionV relativeFrom="line">
              <wp:posOffset>119752</wp:posOffset>
            </wp:positionV>
            <wp:extent cx="5650953" cy="9529"/>
            <wp:effectExtent l="0" t="0" r="0" b="0"/>
            <wp:wrapNone/>
            <wp:docPr id="828" name="Freeform 828"/>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、概述	</w:t>
      </w:r>
      <w:hyperlink r:id="rId795"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5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829" name="Freeform 8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830" name="Freeform 8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831" name="Freeform 8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832" name="Freeform 8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33" name="Freeform 8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34" name="Freeform 8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35" name="Freeform 8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36" name="Freeform 8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37" name="Freeform 8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38" name="Freeform 8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39" name="Freeform 8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40" name="Freeform 8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1" w:after="0" w:line="265" w:lineRule="exact"/>
        <w:ind w:left="990" w:right="0" w:firstLine="0"/>
      </w:pPr>
      <w:r/>
      <w:r>
        <w:rPr lang="zh-CN" sz="19" baseline="0" dirty="0">
          <w:jc w:val="left"/>
          <w:rFonts w:ascii="微软雅黑" w:hAnsi="微软雅黑" w:cs="微软雅黑"/>
          <w:color w:val="333333"/>
          <w:sz w:val="19"/>
          <w:szCs w:val="19"/>
        </w:rPr>
        <w:t>【演示：查看源码及</w:t>
      </w:r>
      <w:r>
        <w:rPr lang="zh-CN" sz="19" baseline="0" dirty="0">
          <w:jc w:val="left"/>
          <w:rFonts w:ascii="宋体" w:hAnsi="宋体" w:cs="宋体"/>
          <w:color w:val="333333"/>
          <w:sz w:val="19"/>
          <w:szCs w:val="19"/>
        </w:rPr>
        <w:t>API</w:t>
      </w:r>
      <w:r>
        <w:rPr lang="zh-CN" sz="19" baseline="0" dirty="0">
          <w:jc w:val="left"/>
          <w:rFonts w:ascii="微软雅黑" w:hAnsi="微软雅黑" w:cs="微软雅黑"/>
          <w:color w:val="333333"/>
          <w:spacing w:val="-2"/>
          <w:sz w:val="19"/>
          <w:szCs w:val="19"/>
        </w:rPr>
        <w:t>文档】</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6" behindDoc="1" locked="0" layoutInCell="1" allowOverlap="1">
            <wp:simplePos x="0" y="0"/>
            <wp:positionH relativeFrom="page">
              <wp:posOffset>963889</wp:posOffset>
            </wp:positionH>
            <wp:positionV relativeFrom="line">
              <wp:posOffset>-167627</wp:posOffset>
            </wp:positionV>
            <wp:extent cx="5641423" cy="886237"/>
            <wp:effectExtent l="0" t="0" r="0" b="0"/>
            <wp:wrapNone/>
            <wp:docPr id="841" name="Freeform 841">
              <a:hlinkClick r:id="rId598"/>
            </wp:docPr>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92"/>
                            <a:pt x="805" y="1157660"/>
                            <a:pt x="2416" y="1161554"/>
                          </a:cubicBezTo>
                          <a:cubicBezTo>
                            <a:pt x="4028" y="1165474"/>
                            <a:pt x="6322" y="1168847"/>
                            <a:pt x="9298" y="1171848"/>
                          </a:cubicBezTo>
                          <a:cubicBezTo>
                            <a:pt x="12275" y="1174825"/>
                            <a:pt x="15709" y="1177107"/>
                            <a:pt x="19599" y="1178719"/>
                          </a:cubicBezTo>
                          <a:cubicBezTo>
                            <a:pt x="23489" y="1180282"/>
                            <a:pt x="27539" y="1181100"/>
                            <a:pt x="31750" y="1181100"/>
                          </a:cubicBezTo>
                          <a:lnTo>
                            <a:pt x="7486650" y="1181100"/>
                          </a:lnTo>
                          <a:cubicBezTo>
                            <a:pt x="7490859" y="1181100"/>
                            <a:pt x="7494909" y="1180282"/>
                            <a:pt x="7498798" y="1178719"/>
                          </a:cubicBezTo>
                          <a:cubicBezTo>
                            <a:pt x="7502690" y="1177107"/>
                            <a:pt x="7506123" y="1174825"/>
                            <a:pt x="7509099" y="1171848"/>
                          </a:cubicBezTo>
                          <a:cubicBezTo>
                            <a:pt x="7512076" y="1168847"/>
                            <a:pt x="7514370" y="1165474"/>
                            <a:pt x="7515981" y="1161554"/>
                          </a:cubicBezTo>
                          <a:cubicBezTo>
                            <a:pt x="7517593" y="1157660"/>
                            <a:pt x="7518400" y="1153592"/>
                            <a:pt x="7518400" y="11493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5" behindDoc="1" locked="0" layoutInCell="1" allowOverlap="1">
            <wp:simplePos x="0" y="0"/>
            <wp:positionH relativeFrom="page">
              <wp:posOffset>963889</wp:posOffset>
            </wp:positionH>
            <wp:positionV relativeFrom="line">
              <wp:posOffset>-167627</wp:posOffset>
            </wp:positionV>
            <wp:extent cx="5641423" cy="886237"/>
            <wp:effectExtent l="0" t="0" r="0" b="0"/>
            <wp:wrapNone/>
            <wp:docPr id="842" name="Freeform 842">
              <a:hlinkClick r:id="rId598"/>
            </wp:docPr>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92"/>
                            <a:pt x="805" y="1157660"/>
                            <a:pt x="2416" y="1161554"/>
                          </a:cubicBezTo>
                          <a:cubicBezTo>
                            <a:pt x="4028" y="1165474"/>
                            <a:pt x="6322" y="1168847"/>
                            <a:pt x="9298" y="1171848"/>
                          </a:cubicBezTo>
                          <a:cubicBezTo>
                            <a:pt x="12275" y="1174825"/>
                            <a:pt x="15709" y="1177107"/>
                            <a:pt x="19599" y="1178719"/>
                          </a:cubicBezTo>
                          <a:cubicBezTo>
                            <a:pt x="23489" y="1180282"/>
                            <a:pt x="27539" y="1181100"/>
                            <a:pt x="31750" y="1181100"/>
                          </a:cubicBezTo>
                          <a:lnTo>
                            <a:pt x="7486650" y="1181100"/>
                          </a:lnTo>
                          <a:cubicBezTo>
                            <a:pt x="7490859" y="1181100"/>
                            <a:pt x="7494909" y="1180282"/>
                            <a:pt x="7498798" y="1178719"/>
                          </a:cubicBezTo>
                          <a:cubicBezTo>
                            <a:pt x="7502690" y="1177107"/>
                            <a:pt x="7506123" y="1174825"/>
                            <a:pt x="7509099" y="1171848"/>
                          </a:cubicBezTo>
                          <a:cubicBezTo>
                            <a:pt x="7512076" y="1168847"/>
                            <a:pt x="7514370" y="1165474"/>
                            <a:pt x="7515981" y="1161554"/>
                          </a:cubicBezTo>
                          <a:cubicBezTo>
                            <a:pt x="7517593" y="1157660"/>
                            <a:pt x="7518400" y="1153592"/>
                            <a:pt x="7518400" y="11493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5" behindDoc="1" locked="0" layoutInCell="1" allowOverlap="1">
            <wp:simplePos x="0" y="0"/>
            <wp:positionH relativeFrom="page">
              <wp:posOffset>968654</wp:posOffset>
            </wp:positionH>
            <wp:positionV relativeFrom="line">
              <wp:posOffset>-143803</wp:posOffset>
            </wp:positionV>
            <wp:extent cx="5593776" cy="857648"/>
            <wp:effectExtent l="0" t="0" r="0" b="0"/>
            <wp:wrapNone/>
            <wp:docPr id="843" name="Freeform 843">
              <a:hlinkClick r:id="rId598"/>
            </wp:docPr>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01" behindDoc="1" locked="0" layoutInCell="1" allowOverlap="1">
            <wp:simplePos x="0" y="0"/>
            <wp:positionH relativeFrom="page">
              <wp:posOffset>955954</wp:posOffset>
            </wp:positionH>
            <wp:positionV relativeFrom="line">
              <wp:posOffset>-156505</wp:posOffset>
            </wp:positionV>
            <wp:extent cx="292223" cy="894010"/>
            <wp:effectExtent l="0" t="0" r="0" b="0"/>
            <wp:wrapNone/>
            <wp:docPr id="844" name="Picture 844"/>
            <wp:cNvGraphicFramePr>
              <a:graphicFrameLocks noChangeAspect="1"/>
            </wp:cNvGraphicFramePr>
            <a:graphic>
              <a:graphicData uri="http://schemas.openxmlformats.org/drawingml/2006/picture">
                <pic:pic xmlns:pic="http://schemas.openxmlformats.org/drawingml/2006/picture">
                  <pic:nvPicPr>
                    <pic:cNvPr id="844" name="Picture 844"/>
                    <pic:cNvPicPr>
                      <a:picLocks noChangeAspect="0" noChangeArrowheads="1"/>
                    </pic:cNvPicPr>
                  </pic:nvPicPr>
                  <pic:blipFill>
                    <a:blip r:embed="rId844">
                      <a:extLst>
                        <a:ext uri="{28A0092B-C50C-407E-A947-70E740481C1C}">
                          <a14:useLocalDpi xmlns:a14="http://schemas.microsoft.com/office/drawing/2010/main" val="0"/>
                        </a:ext>
                      </a:extLst>
                    </a:blip>
                    <a:srcRect/>
                    <a:stretch>
                      <a:fillRect/>
                    </a:stretch>
                  </pic:blipFill>
                  <pic:spPr>
                    <a:xfrm rot="0" flipH="0" flipV="0">
                      <a:off x="0" y="0"/>
                      <a:ext cx="292223" cy="894010"/>
                    </a:xfrm>
                    <a:prstGeom prst="rect">
                      <a:avLst/>
                    </a:prstGeom>
                    <a:noFill/>
                  </pic:spPr>
                </pic:pic>
              </a:graphicData>
            </a:graphic>
          </wp:anchor>
        </w:drawing>
        <w:drawing>
          <wp:anchor simplePos="0" relativeHeight="251658247" behindDoc="1" locked="0" layoutInCell="1" allowOverlap="1">
            <wp:simplePos x="0" y="0"/>
            <wp:positionH relativeFrom="page">
              <wp:posOffset>968654</wp:posOffset>
            </wp:positionH>
            <wp:positionV relativeFrom="line">
              <wp:posOffset>-143803</wp:posOffset>
            </wp:positionV>
            <wp:extent cx="5593776" cy="857648"/>
            <wp:effectExtent l="0" t="0" r="0" b="0"/>
            <wp:wrapNone/>
            <wp:docPr id="845" name="Freeform 845">
              <a:hlinkClick r:id="rId598"/>
            </wp:docPr>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AbstractStringBuilder</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hyperlink r:id="rId598" w:history="1">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Serializable</w:t>
        </w:r>
      </w:hyperlink>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CharSequence</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32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938" w:firstLine="0"/>
      </w:pPr>
      <w:r/>
      <w:r>
        <w:rPr lang="zh-CN" sz="19" baseline="0" dirty="0">
          <w:jc w:val="left"/>
          <w:rFonts w:ascii="宋体" w:hAnsi="宋体" w:cs="宋体"/>
          <w:color w:val="333333"/>
          <w:spacing w:val="-7"/>
          <w:sz w:val="19"/>
          <w:szCs w:val="19"/>
        </w:rPr>
        <w:t>StringBuilder </w:t>
      </w:r>
      <w:r>
        <w:rPr lang="zh-CN" sz="19" baseline="0" dirty="0">
          <w:jc w:val="left"/>
          <w:rFonts w:ascii="微软雅黑" w:hAnsi="微软雅黑" w:cs="微软雅黑"/>
          <w:color w:val="333333"/>
          <w:sz w:val="19"/>
          <w:szCs w:val="19"/>
        </w:rPr>
        <w:t>是一个可变的字符序列。它继承于</w:t>
      </w:r>
      <w:r>
        <w:rPr lang="zh-CN" sz="19" baseline="0" dirty="0">
          <w:jc w:val="left"/>
          <w:rFonts w:ascii="宋体" w:hAnsi="宋体" w:cs="宋体"/>
          <w:color w:val="333333"/>
          <w:sz w:val="19"/>
          <w:szCs w:val="19"/>
        </w:rPr>
        <w:t>Abst</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actStringBuilder</w:t>
      </w:r>
      <w:r>
        <w:rPr lang="zh-CN" sz="19" baseline="0" dirty="0">
          <w:jc w:val="left"/>
          <w:rFonts w:ascii="微软雅黑" w:hAnsi="微软雅黑" w:cs="微软雅黑"/>
          <w:color w:val="333333"/>
          <w:sz w:val="19"/>
          <w:szCs w:val="19"/>
        </w:rPr>
        <w:t>，实现了</w:t>
      </w:r>
      <w:r>
        <w:rPr lang="zh-CN" sz="19" baseline="0" dirty="0">
          <w:jc w:val="left"/>
          <w:rFonts w:ascii="宋体" w:hAnsi="宋体" w:cs="宋体"/>
          <w:color w:val="333333"/>
          <w:sz w:val="19"/>
          <w:szCs w:val="19"/>
        </w:rPr>
        <w:t>CharSequence</w:t>
      </w:r>
      <w:r>
        <w:rPr lang="zh-CN" sz="19" baseline="0" dirty="0">
          <w:jc w:val="left"/>
          <w:rFonts w:ascii="微软雅黑" w:hAnsi="微软雅黑" w:cs="微软雅黑"/>
          <w:color w:val="333333"/>
          <w:sz w:val="19"/>
          <w:szCs w:val="19"/>
        </w:rPr>
        <w:t>接口。</w:t>
      </w:r>
      <w:r>
        <w:rPr>
          <w:rFonts w:ascii="Times New Roman" w:hAnsi="Times New Roman" w:cs="Times New Roman"/>
          <w:sz w:val="19"/>
          <w:szCs w:val="19"/>
        </w:rPr>
        <w:t> </w:t>
      </w:r>
      <w:r/>
      <w:r>
        <w:rPr lang="zh-CN" sz="19" baseline="0" dirty="0">
          <w:jc w:val="left"/>
          <w:rFonts w:ascii="宋体" w:hAnsi="宋体" w:cs="宋体"/>
          <w:color w:val="333333"/>
          <w:sz w:val="19"/>
          <w:szCs w:val="19"/>
        </w:rPr>
        <w:t>StringBuﬀer </w:t>
      </w:r>
      <w:r>
        <w:rPr lang="zh-CN" sz="19" baseline="0" dirty="0">
          <w:jc w:val="left"/>
          <w:rFonts w:ascii="微软雅黑" w:hAnsi="微软雅黑" w:cs="微软雅黑"/>
          <w:color w:val="333333"/>
          <w:sz w:val="19"/>
          <w:szCs w:val="19"/>
        </w:rPr>
        <w:t>也是继承于</w:t>
      </w:r>
      <w:r>
        <w:rPr lang="zh-CN" sz="19" baseline="0" dirty="0">
          <w:jc w:val="left"/>
          <w:rFonts w:ascii="宋体" w:hAnsi="宋体" w:cs="宋体"/>
          <w:color w:val="333333"/>
          <w:sz w:val="19"/>
          <w:szCs w:val="19"/>
        </w:rPr>
        <w:t>Abst</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actStringBuilder</w:t>
      </w:r>
      <w:r>
        <w:rPr lang="zh-CN" sz="19" baseline="0" dirty="0">
          <w:jc w:val="left"/>
          <w:rFonts w:ascii="微软雅黑" w:hAnsi="微软雅黑" w:cs="微软雅黑"/>
          <w:color w:val="333333"/>
          <w:sz w:val="19"/>
          <w:szCs w:val="19"/>
        </w:rPr>
        <w:t>的子类；但是，</w:t>
      </w:r>
      <w:r>
        <w:rPr lang="zh-CN" sz="19" baseline="0" dirty="0">
          <w:jc w:val="left"/>
          <w:rFonts w:ascii="宋体" w:hAnsi="宋体" w:cs="宋体"/>
          <w:color w:val="333333"/>
          <w:spacing w:val="-4"/>
          <w:sz w:val="19"/>
          <w:szCs w:val="19"/>
        </w:rPr>
        <w:t>StringBuilder</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StringBuﬀer</w:t>
      </w:r>
      <w:r>
        <w:rPr lang="zh-CN" sz="19" baseline="0" dirty="0">
          <w:jc w:val="left"/>
          <w:rFonts w:ascii="微软雅黑" w:hAnsi="微软雅黑" w:cs="微软雅黑"/>
          <w:color w:val="333333"/>
          <w:sz w:val="19"/>
          <w:szCs w:val="19"/>
        </w:rPr>
        <w:t>不同，前者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是非线程安全的，后者是线程安全的。</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7"/>
          <w:sz w:val="19"/>
          <w:szCs w:val="19"/>
        </w:rPr>
        <w:t>StringBuilder </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 CharSequence</w:t>
      </w:r>
      <w:r>
        <w:rPr lang="zh-CN" sz="19" baseline="0" dirty="0">
          <w:jc w:val="left"/>
          <w:rFonts w:ascii="微软雅黑" w:hAnsi="微软雅黑" w:cs="微软雅黑"/>
          <w:color w:val="333333"/>
          <w:sz w:val="19"/>
          <w:szCs w:val="19"/>
        </w:rPr>
        <w:t>之间的关系图如下：</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70" behindDoc="0" locked="0" layoutInCell="1" allowOverlap="1">
            <wp:simplePos x="0" y="0"/>
            <wp:positionH relativeFrom="page">
              <wp:posOffset>997242</wp:posOffset>
            </wp:positionH>
            <wp:positionV relativeFrom="paragraph">
              <wp:posOffset>-409996</wp:posOffset>
            </wp:positionV>
            <wp:extent cx="3421064" cy="2277533"/>
            <wp:effectExtent l="0" t="0" r="0" b="0"/>
            <wp:wrapNone/>
            <wp:docPr id="846" name="Picture 846"/>
            <wp:cNvGraphicFramePr>
              <a:graphicFrameLocks noChangeAspect="1"/>
            </wp:cNvGraphicFramePr>
            <a:graphic>
              <a:graphicData uri="http://schemas.openxmlformats.org/drawingml/2006/picture">
                <pic:pic xmlns:pic="http://schemas.openxmlformats.org/drawingml/2006/picture">
                  <pic:nvPicPr>
                    <pic:cNvPr id="846" name="Picture 846"/>
                    <pic:cNvPicPr>
                      <a:picLocks noChangeAspect="0" noChangeArrowheads="1"/>
                    </pic:cNvPicPr>
                  </pic:nvPicPr>
                  <pic:blipFill>
                    <a:blip r:embed="rId846">
                      <a:extLst>
                        <a:ext uri="{28A0092B-C50C-407E-A947-70E740481C1C}">
                          <a14:useLocalDpi xmlns:a14="http://schemas.microsoft.com/office/drawing/2010/main" val="0"/>
                        </a:ext>
                      </a:extLst>
                    </a:blip>
                    <a:srcRect/>
                    <a:stretch>
                      <a:fillRect/>
                    </a:stretch>
                  </pic:blipFill>
                  <pic:spPr>
                    <a:xfrm rot="0" flipH="0" flipV="0">
                      <a:off x="0" y="0"/>
                      <a:ext cx="3421064" cy="2277533"/>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after="16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9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【源码概览】</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74"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74"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74"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74"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74"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74" w:right="40" w:firstLine="0"/>
        <w:jc w:val="right"/>
      </w:pPr>
      <w:r>
        <w:drawing>
          <wp:anchor simplePos="0" relativeHeight="251658274" behindDoc="1" locked="0" layoutInCell="1" allowOverlap="1">
            <wp:simplePos x="0" y="0"/>
            <wp:positionH relativeFrom="page">
              <wp:posOffset>939800</wp:posOffset>
            </wp:positionH>
            <wp:positionV relativeFrom="line">
              <wp:posOffset>-866441</wp:posOffset>
            </wp:positionV>
            <wp:extent cx="5678213" cy="4947890"/>
            <wp:effectExtent l="0" t="0" r="0" b="0"/>
            <wp:wrapNone/>
            <wp:docPr id="847" name="Picture 847">
              <a:hlinkClick r:id="rId598"/>
            </wp:docPr>
            <wp:cNvGraphicFramePr>
              <a:graphicFrameLocks noChangeAspect="1"/>
            </wp:cNvGraphicFramePr>
            <a:graphic>
              <a:graphicData uri="http://schemas.openxmlformats.org/drawingml/2006/picture">
                <pic:pic xmlns:pic="http://schemas.openxmlformats.org/drawingml/2006/picture">
                  <pic:nvPicPr>
                    <pic:cNvPr id="847" name="Picture 847"/>
                    <pic:cNvPicPr>
                      <a:picLocks noChangeAspect="0" noChangeArrowheads="1"/>
                    </pic:cNvPicPr>
                  </pic:nvPicPr>
                  <pic:blipFill>
                    <a:blip r:embed="rId847">
                      <a:extLst>
                        <a:ext uri="{28A0092B-C50C-407E-A947-70E740481C1C}">
                          <a14:useLocalDpi xmlns:a14="http://schemas.microsoft.com/office/drawing/2010/main" val="0"/>
                        </a:ext>
                      </a:extLst>
                    </a:blip>
                    <a:srcRect/>
                    <a:stretch>
                      <a:fillRect/>
                    </a:stretch>
                  </pic:blipFill>
                  <pic:spPr>
                    <a:xfrm rot="0" flipH="0" flipV="0">
                      <a:off x="0" y="0"/>
                      <a:ext cx="5678213" cy="4947890"/>
                    </a:xfrm>
                    <a:prstGeom prst="rect">
                      <a:avLst/>
                    </a:prstGeom>
                    <a:noFill/>
                  </pic:spPr>
                </pic:pic>
              </a:graphicData>
            </a:graphic>
          </wp:anchor>
        </w:drawing>
        <w:drawing>
          <wp:anchor simplePos="0" relativeHeight="251659082" behindDoc="1" locked="0" layoutInCell="1" allowOverlap="1">
            <wp:simplePos x="0" y="0"/>
            <wp:positionH relativeFrom="page">
              <wp:posOffset>955954</wp:posOffset>
            </wp:positionH>
            <wp:positionV relativeFrom="line">
              <wp:posOffset>-842628</wp:posOffset>
            </wp:positionV>
            <wp:extent cx="454224" cy="4924077"/>
            <wp:effectExtent l="0" t="0" r="0" b="0"/>
            <wp:wrapNone/>
            <wp:docPr id="848" name="Picture 848"/>
            <wp:cNvGraphicFramePr>
              <a:graphicFrameLocks noChangeAspect="1"/>
            </wp:cNvGraphicFramePr>
            <a:graphic>
              <a:graphicData uri="http://schemas.openxmlformats.org/drawingml/2006/picture">
                <pic:pic xmlns:pic="http://schemas.openxmlformats.org/drawingml/2006/picture">
                  <pic:nvPicPr>
                    <pic:cNvPr id="848" name="Picture 848"/>
                    <pic:cNvPicPr>
                      <a:picLocks noChangeAspect="0" noChangeArrowheads="1"/>
                    </pic:cNvPicPr>
                  </pic:nvPicPr>
                  <pic:blipFill>
                    <a:blip r:embed="rId848">
                      <a:extLst>
                        <a:ext uri="{28A0092B-C50C-407E-A947-70E740481C1C}">
                          <a14:useLocalDpi xmlns:a14="http://schemas.microsoft.com/office/drawing/2010/main" val="0"/>
                        </a:ext>
                      </a:extLst>
                    </a:blip>
                    <a:srcRect/>
                    <a:stretch>
                      <a:fillRect/>
                    </a:stretch>
                  </pic:blipFill>
                  <pic:spPr>
                    <a:xfrm rot="0" flipH="0" flipV="0">
                      <a:off x="0" y="0"/>
                      <a:ext cx="454224" cy="4924077"/>
                    </a:xfrm>
                    <a:prstGeom prst="rect">
                      <a:avLst/>
                    </a:prstGeom>
                    <a:noFill/>
                  </pic:spPr>
                </pic:pic>
              </a:graphicData>
            </a:graphic>
          </wp:anchor>
        </w:drawing>
        <w:drawing>
          <wp:anchor simplePos="0" relativeHeight="251658407" behindDoc="1" locked="0" layoutInCell="1" allowOverlap="1">
            <wp:simplePos x="0" y="0"/>
            <wp:positionH relativeFrom="page">
              <wp:posOffset>955954</wp:posOffset>
            </wp:positionH>
            <wp:positionV relativeFrom="line">
              <wp:posOffset>-842628</wp:posOffset>
            </wp:positionV>
            <wp:extent cx="5619174" cy="4923395"/>
            <wp:effectExtent l="0" t="0" r="0" b="0"/>
            <wp:wrapNone/>
            <wp:docPr id="849" name="Picture 849">
              <a:hlinkClick r:id="rId598"/>
            </wp:docPr>
            <wp:cNvGraphicFramePr>
              <a:graphicFrameLocks noChangeAspect="1"/>
            </wp:cNvGraphicFramePr>
            <a:graphic>
              <a:graphicData uri="http://schemas.openxmlformats.org/drawingml/2006/picture">
                <pic:pic xmlns:pic="http://schemas.openxmlformats.org/drawingml/2006/picture">
                  <pic:nvPicPr>
                    <pic:cNvPr id="849" name="Picture 849"/>
                    <pic:cNvPicPr>
                      <a:picLocks noChangeAspect="0" noChangeArrowheads="1"/>
                    </pic:cNvPicPr>
                  </pic:nvPicPr>
                  <pic:blipFill>
                    <a:blip r:embed="rId849">
                      <a:extLst>
                        <a:ext uri="{28A0092B-C50C-407E-A947-70E740481C1C}">
                          <a14:useLocalDpi xmlns:a14="http://schemas.microsoft.com/office/drawing/2010/main" val="0"/>
                        </a:ext>
                      </a:extLst>
                    </a:blip>
                    <a:srcRect/>
                    <a:stretch>
                      <a:fillRect/>
                    </a:stretch>
                  </pic:blipFill>
                  <pic:spPr>
                    <a:xfrm rot="0" flipH="0" flipV="0">
                      <a:off x="0" y="0"/>
                      <a:ext cx="5619174" cy="4923395"/>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74"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74"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74"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349"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package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lang</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AbstractStringBuilder</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hyperlink r:id="rId598" w:history="1">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Serializable</w:t>
        </w:r>
      </w:hyperlink>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CharSequence</w:t>
      </w:r>
      <w:r>
        <w:rPr lang="zh-CN" sz="17" baseline="0" dirty="0">
          <w:jc w:val="left"/>
          <w:rFonts w:ascii="Lucida Console" w:hAnsi="Lucida Console" w:cs="Lucida Console"/>
          <w:color w:val="333333"/>
          <w:spacing w:val="-7"/>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serialVersionUID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4383685877147921099L</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4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构造函数。默认的字符数组大小是</w:t>
      </w:r>
      <w:r>
        <w:rPr lang="zh-CN" sz="17" baseline="0" dirty="0">
          <w:jc w:val="left"/>
          <w:rFonts w:ascii="Lucida Console" w:hAnsi="Lucida Console" w:cs="Lucida Console"/>
          <w:color w:val="AA5500"/>
          <w:sz w:val="17"/>
          <w:szCs w:val="17"/>
        </w:rPr>
        <w:t>16</w:t>
      </w:r>
      <w:r>
        <w:rPr lang="zh-CN" sz="17" baseline="0" dirty="0">
          <w:jc w:val="left"/>
          <w:rFonts w:ascii="新宋体" w:hAnsi="新宋体" w:cs="新宋体"/>
          <w:color w:val="AA5500"/>
          <w:spacing w:val="-15"/>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16</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43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构造函数。指定</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的字符数组大小是</w:t>
      </w:r>
      <w:r>
        <w:rPr lang="zh-CN" sz="17" baseline="0" dirty="0">
          <w:jc w:val="left"/>
          <w:rFonts w:ascii="Lucida Console" w:hAnsi="Lucida Console" w:cs="Lucida Console"/>
          <w:color w:val="AA5500"/>
          <w:sz w:val="17"/>
          <w:szCs w:val="17"/>
        </w:rPr>
        <w:t>capacity</w:t>
      </w:r>
      <w:r>
        <w:rPr lang="zh-CN" sz="17" baseline="0" dirty="0">
          <w:jc w:val="left"/>
          <w:rFonts w:ascii="新宋体" w:hAnsi="新宋体" w:cs="新宋体"/>
          <w:color w:val="AA5500"/>
          <w:spacing w:val="-15"/>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capacity</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capacity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构造函数。指定字符数组大小</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长度</w:t>
      </w:r>
      <w:r>
        <w:rPr lang="zh-CN" sz="17" baseline="0" dirty="0">
          <w:jc w:val="left"/>
          <w:rFonts w:ascii="Lucida Console" w:hAnsi="Lucida Console" w:cs="Lucida Console"/>
          <w:color w:val="AA5500"/>
          <w:sz w:val="17"/>
          <w:szCs w:val="17"/>
        </w:rPr>
        <w:t>+15</w:t>
      </w:r>
      <w:r>
        <w:rPr lang="zh-CN" sz="17" baseline="0" dirty="0">
          <w:jc w:val="left"/>
          <w:rFonts w:ascii="新宋体" w:hAnsi="新宋体" w:cs="新宋体"/>
          <w:color w:val="AA5500"/>
          <w:sz w:val="17"/>
          <w:szCs w:val="17"/>
        </w:rPr>
        <w:t>，且将</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的值赋值到当前字符数组中。</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16</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构造函数。指定字符数组大小</w:t>
      </w:r>
      <w:r>
        <w:rPr lang="zh-CN" sz="17" baseline="0" dirty="0">
          <w:jc w:val="left"/>
          <w:rFonts w:ascii="Lucida Console" w:hAnsi="Lucida Console" w:cs="Lucida Console"/>
          <w:color w:val="AA5500"/>
          <w:sz w:val="17"/>
          <w:szCs w:val="17"/>
        </w:rPr>
        <w:t>=seq</w:t>
      </w:r>
      <w:r>
        <w:rPr lang="zh-CN" sz="17" baseline="0" dirty="0">
          <w:jc w:val="left"/>
          <w:rFonts w:ascii="新宋体" w:hAnsi="新宋体" w:cs="新宋体"/>
          <w:color w:val="AA5500"/>
          <w:sz w:val="17"/>
          <w:szCs w:val="17"/>
        </w:rPr>
        <w:t>长度</w:t>
      </w:r>
      <w:r>
        <w:rPr lang="zh-CN" sz="17" baseline="0" dirty="0">
          <w:jc w:val="left"/>
          <w:rFonts w:ascii="Lucida Console" w:hAnsi="Lucida Console" w:cs="Lucida Console"/>
          <w:color w:val="AA5500"/>
          <w:sz w:val="17"/>
          <w:szCs w:val="17"/>
        </w:rPr>
        <w:t>+15</w:t>
      </w:r>
      <w:r>
        <w:rPr lang="zh-CN" sz="17" baseline="0" dirty="0">
          <w:jc w:val="left"/>
          <w:rFonts w:ascii="新宋体" w:hAnsi="新宋体" w:cs="新宋体"/>
          <w:color w:val="AA5500"/>
          <w:sz w:val="17"/>
          <w:szCs w:val="17"/>
        </w:rPr>
        <w:t>，且将</w:t>
      </w:r>
      <w:r>
        <w:rPr lang="zh-CN" sz="17" baseline="0" dirty="0">
          <w:jc w:val="left"/>
          <w:rFonts w:ascii="Lucida Console" w:hAnsi="Lucida Console" w:cs="Lucida Console"/>
          <w:color w:val="AA5500"/>
          <w:sz w:val="17"/>
          <w:szCs w:val="17"/>
        </w:rPr>
        <w:t>seq</w:t>
      </w:r>
      <w:r>
        <w:rPr lang="zh-CN" sz="17" baseline="0" dirty="0">
          <w:jc w:val="left"/>
          <w:rFonts w:ascii="新宋体" w:hAnsi="新宋体" w:cs="新宋体"/>
          <w:color w:val="AA5500"/>
          <w:sz w:val="17"/>
          <w:szCs w:val="17"/>
        </w:rPr>
        <w:t>的值赋值到当前字符数组中。</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CharSequence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seq</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seq</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16</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620" w:space="200"/>
            <w:col w:w="728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seq</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2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850" name="Freeform 8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851" name="Freeform 8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852" name="Freeform 8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853" name="Freeform 8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54" name="Freeform 8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55" name="Freeform 8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56" name="Freeform 8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57" name="Freeform 8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58" name="Freeform 8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59" name="Freeform 8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60" name="Freeform 8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61" name="Freeform 8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349" w:right="-40" w:firstLine="0"/>
        <w:jc w:val="both"/>
      </w:pP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39</w:t>
      </w:r>
      <w:r>
        <w:rPr>
          <w:rFonts w:ascii="Times New Roman" w:hAnsi="Times New Roman" w:cs="Times New Roman"/>
          <w:sz w:val="17"/>
          <w:szCs w:val="17"/>
        </w:rPr>
        <w:t> </w:t>
      </w:r>
      <w:r>
        <w:drawing>
          <wp:anchor simplePos="0" relativeHeight="251658245" behindDoc="1" locked="0" layoutInCell="1" allowOverlap="1">
            <wp:simplePos x="0" y="0"/>
            <wp:positionH relativeFrom="page">
              <wp:posOffset>939800</wp:posOffset>
            </wp:positionH>
            <wp:positionV relativeFrom="line">
              <wp:posOffset>-1862393</wp:posOffset>
            </wp:positionV>
            <wp:extent cx="5678213" cy="9993876"/>
            <wp:effectExtent l="0" t="0" r="0" b="0"/>
            <wp:wrapNone/>
            <wp:docPr id="862" name="Picture 862"/>
            <wp:cNvGraphicFramePr>
              <a:graphicFrameLocks noChangeAspect="1"/>
            </wp:cNvGraphicFramePr>
            <a:graphic>
              <a:graphicData uri="http://schemas.openxmlformats.org/drawingml/2006/picture">
                <pic:pic xmlns:pic="http://schemas.openxmlformats.org/drawingml/2006/picture">
                  <pic:nvPicPr>
                    <pic:cNvPr id="862" name="Picture 862"/>
                    <pic:cNvPicPr>
                      <a:picLocks noChangeAspect="0" noChangeArrowheads="1"/>
                    </pic:cNvPicPr>
                  </pic:nvPicPr>
                  <pic:blipFill>
                    <a:blip r:embed="rId862">
                      <a:extLst>
                        <a:ext uri="{28A0092B-C50C-407E-A947-70E740481C1C}">
                          <a14:useLocalDpi xmlns:a14="http://schemas.microsoft.com/office/drawing/2010/main" val="0"/>
                        </a:ext>
                      </a:extLst>
                    </a:blip>
                    <a:srcRect/>
                    <a:stretch>
                      <a:fillRect/>
                    </a:stretch>
                  </pic:blipFill>
                  <pic:spPr>
                    <a:xfrm rot="0" flipH="0" flipV="0">
                      <a:off x="0" y="0"/>
                      <a:ext cx="5678213" cy="9993876"/>
                    </a:xfrm>
                    <a:prstGeom prst="rect">
                      <a:avLst/>
                    </a:prstGeom>
                    <a:noFill/>
                  </pic:spPr>
                </pic:pic>
              </a:graphicData>
            </a:graphic>
          </wp:anchor>
        </w:drawing>
        <w:drawing>
          <wp:anchor simplePos="0" relativeHeight="251659719" behindDoc="1" locked="0" layoutInCell="1" allowOverlap="1">
            <wp:simplePos x="0" y="0"/>
            <wp:positionH relativeFrom="page">
              <wp:posOffset>955954</wp:posOffset>
            </wp:positionH>
            <wp:positionV relativeFrom="line">
              <wp:posOffset>-1862393</wp:posOffset>
            </wp:positionV>
            <wp:extent cx="454224" cy="9993876"/>
            <wp:effectExtent l="0" t="0" r="0" b="0"/>
            <wp:wrapNone/>
            <wp:docPr id="863" name="Picture 863"/>
            <wp:cNvGraphicFramePr>
              <a:graphicFrameLocks noChangeAspect="1"/>
            </wp:cNvGraphicFramePr>
            <a:graphic>
              <a:graphicData uri="http://schemas.openxmlformats.org/drawingml/2006/picture">
                <pic:pic xmlns:pic="http://schemas.openxmlformats.org/drawingml/2006/picture">
                  <pic:nvPicPr>
                    <pic:cNvPr id="863" name="Picture 863"/>
                    <pic:cNvPicPr>
                      <a:picLocks noChangeAspect="0" noChangeArrowheads="1"/>
                    </pic:cNvPicPr>
                  </pic:nvPicPr>
                  <pic:blipFill>
                    <a:blip r:embed="rId863">
                      <a:extLst>
                        <a:ext uri="{28A0092B-C50C-407E-A947-70E740481C1C}">
                          <a14:useLocalDpi xmlns:a14="http://schemas.microsoft.com/office/drawing/2010/main" val="0"/>
                        </a:ext>
                      </a:extLst>
                    </a:blip>
                    <a:srcRect/>
                    <a:stretch>
                      <a:fillRect/>
                    </a:stretch>
                  </pic:blipFill>
                  <pic:spPr>
                    <a:xfrm rot="0" flipH="0" flipV="0">
                      <a:off x="0" y="0"/>
                      <a:ext cx="454224" cy="9993876"/>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40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69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79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对象</w:t>
      </w:r>
      <w:r>
        <w:rPr lang="zh-CN" sz="17" baseline="0" dirty="0">
          <w:jc w:val="left"/>
          <w:rFonts w:ascii="Lucida Console" w:hAnsi="Lucida Console" w:cs="Lucida Console"/>
          <w:color w:val="AA5500"/>
          <w:sz w:val="17"/>
          <w:szCs w:val="17"/>
        </w:rPr>
        <w:t>obj</w:t>
      </w:r>
      <w:r>
        <w:rPr lang="zh-CN" sz="17" baseline="0" dirty="0">
          <w:jc w:val="left"/>
          <w:rFonts w:ascii="新宋体" w:hAnsi="新宋体" w:cs="新宋体"/>
          <w:color w:val="AA5500"/>
          <w:sz w:val="17"/>
          <w:szCs w:val="17"/>
        </w:rPr>
        <w:t>对应的字符串</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String.valueOf(obj)</w:t>
      </w:r>
      <w:r>
        <w:rPr lang="zh-CN" sz="17" baseline="0" dirty="0">
          <w:jc w:val="left"/>
          <w:rFonts w:ascii="新宋体" w:hAnsi="新宋体" w:cs="新宋体"/>
          <w:color w:val="AA5500"/>
          <w:sz w:val="17"/>
          <w:szCs w:val="17"/>
        </w:rPr>
        <w:t>实际上是调用</w:t>
      </w:r>
      <w:r>
        <w:rPr lang="zh-CN" sz="17" baseline="0" dirty="0">
          <w:jc w:val="left"/>
          <w:rFonts w:ascii="Lucida Console" w:hAnsi="Lucida Console" w:cs="Lucida Console"/>
          <w:color w:val="AA5500"/>
          <w:sz w:val="17"/>
          <w:szCs w:val="17"/>
        </w:rPr>
        <w:t>obj.toString()</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94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“sb</w:t>
      </w:r>
      <w:r>
        <w:rPr lang="zh-CN" sz="17" baseline="0" dirty="0">
          <w:jc w:val="left"/>
          <w:rFonts w:ascii="新宋体" w:hAnsi="新宋体" w:cs="新宋体"/>
          <w:color w:val="AA5500"/>
          <w:sz w:val="17"/>
          <w:szCs w:val="17"/>
        </w:rPr>
        <w:t>的内容</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20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newcount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20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newcount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expandCapacity</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newcount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getChars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newcount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“sb</w:t>
      </w:r>
      <w:r>
        <w:rPr lang="zh-CN" sz="17" baseline="0" dirty="0">
          <w:jc w:val="left"/>
          <w:rFonts w:ascii="新宋体" w:hAnsi="新宋体" w:cs="新宋体"/>
          <w:color w:val="AA5500"/>
          <w:sz w:val="17"/>
          <w:szCs w:val="17"/>
        </w:rPr>
        <w:t>的内容</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41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w:t>
      </w:r>
      <w:r>
        <w:rPr lang="zh-CN" sz="17" baseline="0" dirty="0">
          <w:jc w:val="left"/>
          <w:rFonts w:ascii="新宋体" w:hAnsi="新宋体" w:cs="新宋体"/>
          <w:color w:val="AA5500"/>
          <w:sz w:val="17"/>
          <w:szCs w:val="17"/>
        </w:rPr>
        <w:t>的内容</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52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CharSequence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52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w:t>
      </w:r>
      <w:r>
        <w:rPr lang="zh-CN" sz="17" baseline="0" dirty="0">
          <w:jc w:val="left"/>
          <w:rFonts w:ascii="新宋体" w:hAnsi="新宋体" w:cs="新宋体"/>
          <w:color w:val="AA5500"/>
          <w:sz w:val="17"/>
          <w:szCs w:val="17"/>
        </w:rPr>
        <w:t>从</w:t>
      </w:r>
      <w:r>
        <w:rPr lang="zh-CN" sz="17" baseline="0" dirty="0">
          <w:jc w:val="left"/>
          <w:rFonts w:ascii="Lucida Console" w:hAnsi="Lucida Console" w:cs="Lucida Console"/>
          <w:color w:val="AA5500"/>
          <w:sz w:val="17"/>
          <w:szCs w:val="17"/>
        </w:rPr>
        <w:t>start(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到</w:t>
      </w:r>
      <w:r>
        <w:rPr lang="zh-CN" sz="17" baseline="0" dirty="0">
          <w:jc w:val="left"/>
          <w:rFonts w:ascii="Lucida Console" w:hAnsi="Lucida Console" w:cs="Lucida Console"/>
          <w:color w:val="AA5500"/>
          <w:sz w:val="17"/>
          <w:szCs w:val="17"/>
        </w:rPr>
        <w:t>end(</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的内容</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CharSequence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字符数组对应的字符串</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94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620" w:space="200"/>
            <w:col w:w="7785" w:space="0"/>
          </w:cols>
          <w:docGrid w:linePitch="360"/>
        </w:sect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从</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开始的内容，内容长度是</w:t>
      </w:r>
      <w:r>
        <w:rPr lang="zh-CN" sz="17" baseline="0" dirty="0">
          <w:jc w:val="left"/>
          <w:rFonts w:ascii="Lucida Console" w:hAnsi="Lucida Console" w:cs="Lucida Console"/>
          <w:color w:val="AA5500"/>
          <w:spacing w:val="-2"/>
          <w:sz w:val="17"/>
          <w:szCs w:val="17"/>
        </w:rPr>
        <w:t>len”</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864" name="Freeform 8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865" name="Freeform 8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866" name="Freeform 8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867" name="Freeform 8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68" name="Freeform 8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69" name="Freeform 8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70" name="Freeform 8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71" name="Freeform 8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72" name="Freeform 8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73" name="Freeform 8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74" name="Freeform 8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75" name="Freeform 8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348" w:right="-40" w:firstLine="0"/>
        <w:jc w:val="both"/>
      </w:pPr>
      <w:r/>
      <w:r>
        <w:rPr lang="zh-CN" sz="17" baseline="0" dirty="0">
          <w:jc w:val="left"/>
          <w:rFonts w:ascii="Lucida Console" w:hAnsi="Lucida Console" w:cs="Lucida Console"/>
          <w:color w:val="999999"/>
          <w:spacing w:val="-7"/>
          <w:sz w:val="17"/>
          <w:szCs w:val="17"/>
        </w:rPr>
        <w:t>87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89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97</w:t>
      </w:r>
      <w:r>
        <w:rPr>
          <w:rFonts w:ascii="Times New Roman" w:hAnsi="Times New Roman" w:cs="Times New Roman"/>
          <w:sz w:val="17"/>
          <w:szCs w:val="17"/>
        </w:rPr>
        <w:t> </w:t>
      </w:r>
      <w:r>
        <w:drawing>
          <wp:anchor simplePos="0" relativeHeight="251658245" behindDoc="1" locked="0" layoutInCell="1" allowOverlap="1">
            <wp:simplePos x="0" y="0"/>
            <wp:positionH relativeFrom="page">
              <wp:posOffset>939800</wp:posOffset>
            </wp:positionH>
            <wp:positionV relativeFrom="line">
              <wp:posOffset>-1862411</wp:posOffset>
            </wp:positionV>
            <wp:extent cx="5678213" cy="9993876"/>
            <wp:effectExtent l="0" t="0" r="0" b="0"/>
            <wp:wrapNone/>
            <wp:docPr id="876" name="Picture 876"/>
            <wp:cNvGraphicFramePr>
              <a:graphicFrameLocks noChangeAspect="1"/>
            </wp:cNvGraphicFramePr>
            <a:graphic>
              <a:graphicData uri="http://schemas.openxmlformats.org/drawingml/2006/picture">
                <pic:pic xmlns:pic="http://schemas.openxmlformats.org/drawingml/2006/picture">
                  <pic:nvPicPr>
                    <pic:cNvPr id="876" name="Picture 876"/>
                    <pic:cNvPicPr>
                      <a:picLocks noChangeAspect="0" noChangeArrowheads="1"/>
                    </pic:cNvPicPr>
                  </pic:nvPicPr>
                  <pic:blipFill>
                    <a:blip r:embed="rId876">
                      <a:extLst>
                        <a:ext uri="{28A0092B-C50C-407E-A947-70E740481C1C}">
                          <a14:useLocalDpi xmlns:a14="http://schemas.microsoft.com/office/drawing/2010/main" val="0"/>
                        </a:ext>
                      </a:extLst>
                    </a:blip>
                    <a:srcRect/>
                    <a:stretch>
                      <a:fillRect/>
                    </a:stretch>
                  </pic:blipFill>
                  <pic:spPr>
                    <a:xfrm rot="0" flipH="0" flipV="0">
                      <a:off x="0" y="0"/>
                      <a:ext cx="5678213" cy="9993876"/>
                    </a:xfrm>
                    <a:prstGeom prst="rect">
                      <a:avLst/>
                    </a:prstGeom>
                    <a:noFill/>
                  </pic:spPr>
                </pic:pic>
              </a:graphicData>
            </a:graphic>
          </wp:anchor>
        </w:drawing>
        <w:drawing>
          <wp:anchor simplePos="0" relativeHeight="251659418" behindDoc="1" locked="0" layoutInCell="1" allowOverlap="1">
            <wp:simplePos x="0" y="0"/>
            <wp:positionH relativeFrom="page">
              <wp:posOffset>955954</wp:posOffset>
            </wp:positionH>
            <wp:positionV relativeFrom="line">
              <wp:posOffset>-1862411</wp:posOffset>
            </wp:positionV>
            <wp:extent cx="454224" cy="9993876"/>
            <wp:effectExtent l="0" t="0" r="0" b="0"/>
            <wp:wrapNone/>
            <wp:docPr id="877" name="Picture 877"/>
            <wp:cNvGraphicFramePr>
              <a:graphicFrameLocks noChangeAspect="1"/>
            </wp:cNvGraphicFramePr>
            <a:graphic>
              <a:graphicData uri="http://schemas.openxmlformats.org/drawingml/2006/picture">
                <pic:pic xmlns:pic="http://schemas.openxmlformats.org/drawingml/2006/picture">
                  <pic:nvPicPr>
                    <pic:cNvPr id="877" name="Picture 877"/>
                    <pic:cNvPicPr>
                      <a:picLocks noChangeAspect="0" noChangeArrowheads="1"/>
                    </pic:cNvPicPr>
                  </pic:nvPicPr>
                  <pic:blipFill>
                    <a:blip r:embed="rId877">
                      <a:extLst>
                        <a:ext uri="{28A0092B-C50C-407E-A947-70E740481C1C}">
                          <a14:useLocalDpi xmlns:a14="http://schemas.microsoft.com/office/drawing/2010/main" val="0"/>
                        </a:ext>
                      </a:extLst>
                    </a:blip>
                    <a:srcRect/>
                    <a:stretch>
                      <a:fillRect/>
                    </a:stretch>
                  </pic:blipFill>
                  <pic:spPr>
                    <a:xfrm rot="0" flipH="0" flipV="0">
                      <a:off x="0" y="0"/>
                      <a:ext cx="454224" cy="9993876"/>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98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99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43" w:right="-40" w:firstLine="0"/>
        <w:jc w:val="both"/>
      </w:pPr>
      <w:r/>
      <w:r>
        <w:rPr lang="zh-CN" sz="17" baseline="0" dirty="0">
          <w:jc w:val="left"/>
          <w:rFonts w:ascii="Lucida Console" w:hAnsi="Lucida Console" w:cs="Lucida Console"/>
          <w:color w:val="999999"/>
          <w:spacing w:val="-4"/>
          <w:sz w:val="17"/>
          <w:szCs w:val="17"/>
        </w:rPr>
        <w:t>100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109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119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129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139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140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141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142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143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144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“b</w:t>
      </w:r>
      <w:r>
        <w:rPr lang="zh-CN" sz="17" baseline="0" dirty="0">
          <w:jc w:val="left"/>
          <w:rFonts w:ascii="新宋体" w:hAnsi="新宋体" w:cs="新宋体"/>
          <w:color w:val="AA5500"/>
          <w:sz w:val="17"/>
          <w:szCs w:val="17"/>
        </w:rPr>
        <w:t>对应的字符串</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28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“c”</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60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“i”</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71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“lng”</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39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lng</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“f”</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498"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float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“d”</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39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double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“codePoint”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91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appendCodePoint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codePoint</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appendCodePoint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codePoint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删除</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从</w:t>
      </w:r>
      <w:r>
        <w:rPr lang="zh-CN" sz="17" baseline="0" dirty="0">
          <w:jc w:val="left"/>
          <w:rFonts w:ascii="Lucida Console" w:hAnsi="Lucida Console" w:cs="Lucida Console"/>
          <w:color w:val="AA5500"/>
          <w:sz w:val="17"/>
          <w:szCs w:val="17"/>
        </w:rPr>
        <w:t>start(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到</w:t>
      </w:r>
      <w:r>
        <w:rPr lang="zh-CN" sz="17" baseline="0" dirty="0">
          <w:jc w:val="left"/>
          <w:rFonts w:ascii="Lucida Console" w:hAnsi="Lucida Console" w:cs="Lucida Console"/>
          <w:color w:val="AA5500"/>
          <w:sz w:val="17"/>
          <w:szCs w:val="17"/>
        </w:rPr>
        <w:t>end</w:t>
      </w:r>
      <w:r>
        <w:rPr lang="zh-CN" sz="17" baseline="0" dirty="0">
          <w:jc w:val="left"/>
          <w:rFonts w:ascii="新宋体" w:hAnsi="新宋体" w:cs="新宋体"/>
          <w:color w:val="AA5500"/>
          <w:sz w:val="17"/>
          <w:szCs w:val="17"/>
        </w:rPr>
        <w:t>的内容</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33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delete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delete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删除</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位置</w:t>
      </w:r>
      <w:r>
        <w:rPr lang="zh-CN" sz="17" baseline="0" dirty="0">
          <w:jc w:val="left"/>
          <w:rFonts w:ascii="Lucida Console" w:hAnsi="Lucida Console" w:cs="Lucida Console"/>
          <w:color w:val="AA5500"/>
          <w:sz w:val="17"/>
          <w:szCs w:val="17"/>
        </w:rPr>
        <w:t>index</w:t>
      </w:r>
      <w:r>
        <w:rPr lang="zh-CN" sz="17" baseline="0" dirty="0">
          <w:jc w:val="left"/>
          <w:rFonts w:ascii="新宋体" w:hAnsi="新宋体" w:cs="新宋体"/>
          <w:color w:val="AA5500"/>
          <w:sz w:val="17"/>
          <w:szCs w:val="17"/>
        </w:rPr>
        <w:t>的内容</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65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deleteCharAt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index</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deleteCharAt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index</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620" w:space="199"/>
            <w:col w:w="702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878" name="Freeform 8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879" name="Freeform 8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880" name="Freeform 8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881" name="Freeform 8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82" name="Freeform 8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83" name="Freeform 8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84" name="Freeform 8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85" name="Freeform 8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86" name="Freeform 8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87" name="Freeform 8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88" name="Freeform 8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89" name="Freeform 88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67" w:after="0" w:line="270" w:lineRule="exact"/>
        <w:ind w:left="1243" w:right="0" w:firstLine="0"/>
        <w:jc w:val="both"/>
      </w:pPr>
      <w:r/>
      <w:r>
        <w:rPr lang="zh-CN" sz="17" baseline="0" dirty="0">
          <w:jc w:val="left"/>
          <w:rFonts w:ascii="Lucida Console" w:hAnsi="Lucida Console" w:cs="Lucida Console"/>
          <w:color w:val="999999"/>
          <w:spacing w:val="-4"/>
          <w:sz w:val="17"/>
          <w:szCs w:val="17"/>
        </w:rPr>
        <w:t>145</w:t>
      </w:r>
      <w:r>
        <w:rPr>
          <w:rFonts w:ascii="Times New Roman" w:hAnsi="Times New Roman" w:cs="Times New Roman"/>
          <w:sz w:val="17"/>
          <w:szCs w:val="17"/>
        </w:rPr>
        <w:t> </w:t>
      </w:r>
    </w:p>
    <w:p>
      <w:pPr>
        <w:rPr>
          <w:rFonts w:ascii="Times New Roman" w:hAnsi="Times New Roman" w:cs="Times New Roman"/>
          <w:color w:val="010302"/>
        </w:rPr>
        <w:spacing w:before="15" w:after="0" w:line="270" w:lineRule="exact"/>
        <w:ind w:left="1243" w:right="-40" w:firstLine="0"/>
        <w:jc w:val="both"/>
      </w:pPr>
      <w:r/>
      <w:r>
        <w:rPr lang="zh-CN" sz="17" baseline="0" dirty="0">
          <w:jc w:val="left"/>
          <w:rFonts w:ascii="Lucida Console" w:hAnsi="Lucida Console" w:cs="Lucida Console"/>
          <w:color w:val="999999"/>
          <w:spacing w:val="-4"/>
          <w:sz w:val="17"/>
          <w:szCs w:val="17"/>
        </w:rPr>
        <w:t>146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147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148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149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150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151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152</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43" w:right="-40" w:firstLine="0"/>
        <w:jc w:val="both"/>
      </w:pPr>
      <w:r/>
      <w:r>
        <w:rPr lang="zh-CN" sz="17" baseline="0" dirty="0">
          <w:jc w:val="left"/>
          <w:rFonts w:ascii="Lucida Console" w:hAnsi="Lucida Console" w:cs="Lucida Console"/>
          <w:color w:val="999999"/>
          <w:spacing w:val="-4"/>
          <w:sz w:val="17"/>
          <w:szCs w:val="17"/>
        </w:rPr>
        <w:t>153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154</w:t>
      </w:r>
      <w:r>
        <w:rPr>
          <w:rFonts w:ascii="Times New Roman" w:hAnsi="Times New Roman" w:cs="Times New Roman"/>
          <w:sz w:val="17"/>
          <w:szCs w:val="17"/>
        </w:rPr>
        <w:t> </w:t>
      </w:r>
      <w:r>
        <w:drawing>
          <wp:anchor simplePos="0" relativeHeight="251658245" behindDoc="1" locked="0" layoutInCell="1" allowOverlap="1">
            <wp:simplePos x="0" y="0"/>
            <wp:positionH relativeFrom="page">
              <wp:posOffset>939800</wp:posOffset>
            </wp:positionH>
            <wp:positionV relativeFrom="line">
              <wp:posOffset>-1862403</wp:posOffset>
            </wp:positionV>
            <wp:extent cx="5678213" cy="9993876"/>
            <wp:effectExtent l="0" t="0" r="0" b="0"/>
            <wp:wrapNone/>
            <wp:docPr id="890" name="Picture 890"/>
            <wp:cNvGraphicFramePr>
              <a:graphicFrameLocks noChangeAspect="1"/>
            </wp:cNvGraphicFramePr>
            <a:graphic>
              <a:graphicData uri="http://schemas.openxmlformats.org/drawingml/2006/picture">
                <pic:pic xmlns:pic="http://schemas.openxmlformats.org/drawingml/2006/picture">
                  <pic:nvPicPr>
                    <pic:cNvPr id="890" name="Picture 890"/>
                    <pic:cNvPicPr>
                      <a:picLocks noChangeAspect="0" noChangeArrowheads="1"/>
                    </pic:cNvPicPr>
                  </pic:nvPicPr>
                  <pic:blipFill>
                    <a:blip r:embed="rId890">
                      <a:extLst>
                        <a:ext uri="{28A0092B-C50C-407E-A947-70E740481C1C}">
                          <a14:useLocalDpi xmlns:a14="http://schemas.microsoft.com/office/drawing/2010/main" val="0"/>
                        </a:ext>
                      </a:extLst>
                    </a:blip>
                    <a:srcRect/>
                    <a:stretch>
                      <a:fillRect/>
                    </a:stretch>
                  </pic:blipFill>
                  <pic:spPr>
                    <a:xfrm rot="0" flipH="0" flipV="0">
                      <a:off x="0" y="0"/>
                      <a:ext cx="5678213" cy="9993876"/>
                    </a:xfrm>
                    <a:prstGeom prst="rect">
                      <a:avLst/>
                    </a:prstGeom>
                    <a:noFill/>
                  </pic:spPr>
                </pic:pic>
              </a:graphicData>
            </a:graphic>
          </wp:anchor>
        </w:drawing>
        <w:drawing>
          <wp:anchor simplePos="0" relativeHeight="251659915" behindDoc="1" locked="0" layoutInCell="1" allowOverlap="1">
            <wp:simplePos x="0" y="0"/>
            <wp:positionH relativeFrom="page">
              <wp:posOffset>955954</wp:posOffset>
            </wp:positionH>
            <wp:positionV relativeFrom="line">
              <wp:posOffset>-1862403</wp:posOffset>
            </wp:positionV>
            <wp:extent cx="454224" cy="9993876"/>
            <wp:effectExtent l="0" t="0" r="0" b="0"/>
            <wp:wrapNone/>
            <wp:docPr id="891" name="Picture 891"/>
            <wp:cNvGraphicFramePr>
              <a:graphicFrameLocks noChangeAspect="1"/>
            </wp:cNvGraphicFramePr>
            <a:graphic>
              <a:graphicData uri="http://schemas.openxmlformats.org/drawingml/2006/picture">
                <pic:pic xmlns:pic="http://schemas.openxmlformats.org/drawingml/2006/picture">
                  <pic:nvPicPr>
                    <pic:cNvPr id="891" name="Picture 891"/>
                    <pic:cNvPicPr>
                      <a:picLocks noChangeAspect="0" noChangeArrowheads="1"/>
                    </pic:cNvPicPr>
                  </pic:nvPicPr>
                  <pic:blipFill>
                    <a:blip r:embed="rId891">
                      <a:extLst>
                        <a:ext uri="{28A0092B-C50C-407E-A947-70E740481C1C}">
                          <a14:useLocalDpi xmlns:a14="http://schemas.microsoft.com/office/drawing/2010/main" val="0"/>
                        </a:ext>
                      </a:extLst>
                    </a:blip>
                    <a:srcRect/>
                    <a:stretch>
                      <a:fillRect/>
                    </a:stretch>
                  </pic:blipFill>
                  <pic:spPr>
                    <a:xfrm rot="0" flipH="0" flipV="0">
                      <a:off x="0" y="0"/>
                      <a:ext cx="454224" cy="9993876"/>
                    </a:xfrm>
                    <a:prstGeom prst="rect">
                      <a:avLst/>
                    </a:prstGeom>
                    <a:noFill/>
                  </pic:spPr>
                </pic:pic>
              </a:graphicData>
            </a:graphic>
          </wp:anchor>
        </w:drawing>
      </w:r>
      <w:r>
        <w:rPr lang="zh-CN" sz="17" baseline="0" dirty="0">
          <w:jc w:val="left"/>
          <w:rFonts w:ascii="Lucida Console" w:hAnsi="Lucida Console" w:cs="Lucida Console"/>
          <w:color w:val="999999"/>
          <w:spacing w:val="-4"/>
          <w:sz w:val="17"/>
          <w:szCs w:val="17"/>
        </w:rPr>
        <w:t>155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156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157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158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159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169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179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189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199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0" w:after="0" w:line="270" w:lineRule="exact"/>
        <w:ind w:left="0" w:right="75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用</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替换</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中从</w:t>
      </w:r>
      <w:r>
        <w:rPr lang="zh-CN" sz="17" baseline="0" dirty="0">
          <w:jc w:val="left"/>
          <w:rFonts w:ascii="Lucida Console" w:hAnsi="Lucida Console" w:cs="Lucida Console"/>
          <w:color w:val="AA5500"/>
          <w:sz w:val="17"/>
          <w:szCs w:val="17"/>
        </w:rPr>
        <w:t>start(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到</w:t>
      </w:r>
      <w:r>
        <w:rPr lang="zh-CN" sz="17" baseline="0" dirty="0">
          <w:jc w:val="left"/>
          <w:rFonts w:ascii="Lucida Console" w:hAnsi="Lucida Console" w:cs="Lucida Console"/>
          <w:color w:val="AA5500"/>
          <w:sz w:val="17"/>
          <w:szCs w:val="17"/>
        </w:rPr>
        <w:t>end(</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的内容</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replace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replace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index</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中从</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开始的内容</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，插入内容长度是</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len”</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index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index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70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obj</w:t>
      </w:r>
      <w:r>
        <w:rPr lang="zh-CN" sz="17" baseline="0" dirty="0">
          <w:jc w:val="left"/>
          <w:rFonts w:ascii="新宋体" w:hAnsi="新宋体" w:cs="新宋体"/>
          <w:color w:val="AA5500"/>
          <w:sz w:val="17"/>
          <w:szCs w:val="17"/>
        </w:rPr>
        <w:t>对应的字符串</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obj</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70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708"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dstOffset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96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dstOffset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CharSequence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96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dstOffset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dstOffset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01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dstOffset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w:t>
      </w:r>
      <w:r>
        <w:rPr lang="zh-CN" sz="17" baseline="0" dirty="0">
          <w:jc w:val="left"/>
          <w:rFonts w:ascii="新宋体" w:hAnsi="新宋体" w:cs="新宋体"/>
          <w:color w:val="AA5500"/>
          <w:sz w:val="17"/>
          <w:szCs w:val="17"/>
        </w:rPr>
        <w:t>中从</w:t>
      </w:r>
      <w:r>
        <w:rPr lang="zh-CN" sz="17" baseline="0" dirty="0">
          <w:jc w:val="left"/>
          <w:rFonts w:ascii="Lucida Console" w:hAnsi="Lucida Console" w:cs="Lucida Console"/>
          <w:color w:val="AA5500"/>
          <w:sz w:val="17"/>
          <w:szCs w:val="17"/>
        </w:rPr>
        <w:t>start</w:t>
      </w:r>
      <w:r>
        <w:rPr lang="zh-CN" sz="17" baseline="0" dirty="0">
          <w:jc w:val="left"/>
          <w:rFonts w:ascii="新宋体" w:hAnsi="新宋体" w:cs="新宋体"/>
          <w:color w:val="AA5500"/>
          <w:sz w:val="17"/>
          <w:szCs w:val="17"/>
        </w:rPr>
        <w:t>到</w:t>
      </w:r>
      <w:r>
        <w:rPr lang="zh-CN" sz="17" baseline="0" dirty="0">
          <w:jc w:val="left"/>
          <w:rFonts w:ascii="Lucida Console" w:hAnsi="Lucida Console" w:cs="Lucida Console"/>
          <w:color w:val="AA5500"/>
          <w:sz w:val="17"/>
          <w:szCs w:val="17"/>
        </w:rPr>
        <w:t>end</w:t>
      </w:r>
      <w:r>
        <w:rPr lang="zh-CN" sz="17" baseline="0" dirty="0">
          <w:jc w:val="left"/>
          <w:rFonts w:ascii="新宋体" w:hAnsi="新宋体" w:cs="新宋体"/>
          <w:color w:val="AA5500"/>
          <w:sz w:val="17"/>
          <w:szCs w:val="17"/>
        </w:rPr>
        <w:t>的内容</w:t>
      </w:r>
      <w:r>
        <w:rPr lang="zh-CN" sz="17" baseline="0" dirty="0">
          <w:jc w:val="left"/>
          <w:rFonts w:ascii="Lucida Console" w:hAnsi="Lucida Console" w:cs="Lucida Console"/>
          <w:color w:val="AA5500"/>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dstOffset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CharSequence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dstOffset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end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b”</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813"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c”</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620" w:space="199"/>
            <w:col w:w="781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892" name="Freeform 8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893" name="Freeform 8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894" name="Freeform 8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895" name="Freeform 8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96" name="Freeform 8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97" name="Freeform 8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98" name="Freeform 8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99" name="Freeform 8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00" name="Freeform 9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01" name="Freeform 9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02" name="Freeform 9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03" name="Freeform 9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43" w:right="-40" w:firstLine="0"/>
        <w:jc w:val="both"/>
      </w:pPr>
      <w:r/>
      <w:r>
        <w:rPr lang="zh-CN" sz="17" baseline="0" dirty="0">
          <w:jc w:val="left"/>
          <w:rFonts w:ascii="Lucida Console" w:hAnsi="Lucida Console" w:cs="Lucida Console"/>
          <w:color w:val="999999"/>
          <w:spacing w:val="-4"/>
          <w:sz w:val="17"/>
          <w:szCs w:val="17"/>
        </w:rPr>
        <w:t>202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209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212</w:t>
      </w:r>
      <w:r>
        <w:rPr>
          <w:rFonts w:ascii="Times New Roman" w:hAnsi="Times New Roman" w:cs="Times New Roman"/>
          <w:sz w:val="17"/>
          <w:szCs w:val="17"/>
        </w:rPr>
        <w:t> </w:t>
      </w:r>
      <w:r>
        <w:drawing>
          <wp:anchor simplePos="0" relativeHeight="251658245" behindDoc="1" locked="0" layoutInCell="1" allowOverlap="1">
            <wp:simplePos x="0" y="0"/>
            <wp:positionH relativeFrom="page">
              <wp:posOffset>939800</wp:posOffset>
            </wp:positionH>
            <wp:positionV relativeFrom="line">
              <wp:posOffset>-1862421</wp:posOffset>
            </wp:positionV>
            <wp:extent cx="5678213" cy="9993876"/>
            <wp:effectExtent l="0" t="0" r="0" b="0"/>
            <wp:wrapNone/>
            <wp:docPr id="904" name="Picture 904"/>
            <wp:cNvGraphicFramePr>
              <a:graphicFrameLocks noChangeAspect="1"/>
            </wp:cNvGraphicFramePr>
            <a:graphic>
              <a:graphicData uri="http://schemas.openxmlformats.org/drawingml/2006/picture">
                <pic:pic xmlns:pic="http://schemas.openxmlformats.org/drawingml/2006/picture">
                  <pic:nvPicPr>
                    <pic:cNvPr id="904" name="Picture 904"/>
                    <pic:cNvPicPr>
                      <a:picLocks noChangeAspect="0" noChangeArrowheads="1"/>
                    </pic:cNvPicPr>
                  </pic:nvPicPr>
                  <pic:blipFill>
                    <a:blip r:embed="rId904">
                      <a:extLst>
                        <a:ext uri="{28A0092B-C50C-407E-A947-70E740481C1C}">
                          <a14:useLocalDpi xmlns:a14="http://schemas.microsoft.com/office/drawing/2010/main" val="0"/>
                        </a:ext>
                      </a:extLst>
                    </a:blip>
                    <a:srcRect/>
                    <a:stretch>
                      <a:fillRect/>
                    </a:stretch>
                  </pic:blipFill>
                  <pic:spPr>
                    <a:xfrm rot="0" flipH="0" flipV="0">
                      <a:off x="0" y="0"/>
                      <a:ext cx="5678213" cy="9993876"/>
                    </a:xfrm>
                    <a:prstGeom prst="rect">
                      <a:avLst/>
                    </a:prstGeom>
                    <a:noFill/>
                  </pic:spPr>
                </pic:pic>
              </a:graphicData>
            </a:graphic>
          </wp:anchor>
        </w:drawing>
        <w:drawing>
          <wp:anchor simplePos="0" relativeHeight="251659798" behindDoc="1" locked="0" layoutInCell="1" allowOverlap="1">
            <wp:simplePos x="0" y="0"/>
            <wp:positionH relativeFrom="page">
              <wp:posOffset>955954</wp:posOffset>
            </wp:positionH>
            <wp:positionV relativeFrom="line">
              <wp:posOffset>-1862421</wp:posOffset>
            </wp:positionV>
            <wp:extent cx="454224" cy="9993876"/>
            <wp:effectExtent l="0" t="0" r="0" b="0"/>
            <wp:wrapNone/>
            <wp:docPr id="905" name="Picture 905"/>
            <wp:cNvGraphicFramePr>
              <a:graphicFrameLocks noChangeAspect="1"/>
            </wp:cNvGraphicFramePr>
            <a:graphic>
              <a:graphicData uri="http://schemas.openxmlformats.org/drawingml/2006/picture">
                <pic:pic xmlns:pic="http://schemas.openxmlformats.org/drawingml/2006/picture">
                  <pic:nvPicPr>
                    <pic:cNvPr id="905" name="Picture 905"/>
                    <pic:cNvPicPr>
                      <a:picLocks noChangeAspect="0" noChangeArrowheads="1"/>
                    </pic:cNvPicPr>
                  </pic:nvPicPr>
                  <pic:blipFill>
                    <a:blip r:embed="rId905">
                      <a:extLst>
                        <a:ext uri="{28A0092B-C50C-407E-A947-70E740481C1C}">
                          <a14:useLocalDpi xmlns:a14="http://schemas.microsoft.com/office/drawing/2010/main" val="0"/>
                        </a:ext>
                      </a:extLst>
                    </a:blip>
                    <a:srcRect/>
                    <a:stretch>
                      <a:fillRect/>
                    </a:stretch>
                  </pic:blipFill>
                  <pic:spPr>
                    <a:xfrm rot="0" flipH="0" flipV="0">
                      <a:off x="0" y="0"/>
                      <a:ext cx="454224" cy="9993876"/>
                    </a:xfrm>
                    <a:prstGeom prst="rect">
                      <a:avLst/>
                    </a:prstGeom>
                    <a:noFill/>
                  </pic:spPr>
                </pic:pic>
              </a:graphicData>
            </a:graphic>
          </wp:anchor>
        </w:drawing>
      </w:r>
      <w:r>
        <w:rPr lang="zh-CN" sz="17" baseline="0" dirty="0">
          <w:jc w:val="left"/>
          <w:rFonts w:ascii="Lucida Console" w:hAnsi="Lucida Console" w:cs="Lucida Console"/>
          <w:color w:val="999999"/>
          <w:spacing w:val="-4"/>
          <w:sz w:val="17"/>
          <w:szCs w:val="17"/>
        </w:rPr>
        <w:t>213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219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229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234</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43" w:right="-40" w:firstLine="0"/>
        <w:jc w:val="both"/>
      </w:pPr>
      <w:r/>
      <w:r>
        <w:rPr lang="zh-CN" sz="17" baseline="0" dirty="0">
          <w:jc w:val="left"/>
          <w:rFonts w:ascii="Lucida Console" w:hAnsi="Lucida Console" w:cs="Lucida Console"/>
          <w:color w:val="999999"/>
          <w:spacing w:val="-4"/>
          <w:sz w:val="17"/>
          <w:szCs w:val="17"/>
        </w:rPr>
        <w:t>235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239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245</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43" w:right="-40" w:firstLine="0"/>
        <w:jc w:val="both"/>
      </w:pPr>
      <w:r/>
      <w:r>
        <w:rPr lang="zh-CN" sz="17" baseline="0" dirty="0">
          <w:jc w:val="left"/>
          <w:rFonts w:ascii="Lucida Console" w:hAnsi="Lucida Console" w:cs="Lucida Console"/>
          <w:color w:val="999999"/>
          <w:spacing w:val="-4"/>
          <w:sz w:val="17"/>
          <w:szCs w:val="17"/>
        </w:rPr>
        <w:t>246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248</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249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250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251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252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253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254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255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256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257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355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i”</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44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l”</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33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f”</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23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float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lang="zh-CN" sz="17" baseline="0" dirty="0">
          <w:jc w:val="left"/>
          <w:rFonts w:ascii="Lucida Console" w:hAnsi="Lucida Console" w:cs="Lucida Console"/>
          <w:color w:val="AA5500"/>
          <w:sz w:val="17"/>
          <w:szCs w:val="17"/>
        </w:rPr>
        <w:t>Offset</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d”</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12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double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offset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13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返回</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从</w:t>
      </w:r>
      <w:r>
        <w:rPr lang="zh-CN" sz="17" baseline="0" dirty="0">
          <w:jc w:val="left"/>
          <w:rFonts w:ascii="Lucida Console" w:hAnsi="Lucida Console" w:cs="Lucida Console"/>
          <w:color w:val="AA5500"/>
          <w:sz w:val="17"/>
          <w:szCs w:val="17"/>
        </w:rPr>
        <w:t>fromIndex</w:t>
      </w:r>
      <w:r>
        <w:rPr lang="zh-CN" sz="17" baseline="0" dirty="0">
          <w:jc w:val="left"/>
          <w:rFonts w:ascii="新宋体" w:hAnsi="新宋体" w:cs="新宋体"/>
          <w:color w:val="AA5500"/>
          <w:sz w:val="17"/>
          <w:szCs w:val="17"/>
        </w:rPr>
        <w:t>开始查找，返回</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fromIndex</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toCharArray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000000"/>
          <w:sz w:val="17"/>
          <w:szCs w:val="17"/>
        </w:rPr>
        <w:t>fromIndex</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01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从后向前查找，返回</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pacing w:val="-2"/>
          <w:sz w:val="17"/>
          <w:szCs w:val="17"/>
        </w:rPr>
        <w:t>的位置</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lastIndexOf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lastIndexOf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从</w:t>
      </w:r>
      <w:r>
        <w:rPr lang="zh-CN" sz="17" baseline="0" dirty="0">
          <w:jc w:val="left"/>
          <w:rFonts w:ascii="Lucida Console" w:hAnsi="Lucida Console" w:cs="Lucida Console"/>
          <w:color w:val="AA5500"/>
          <w:sz w:val="17"/>
          <w:szCs w:val="17"/>
        </w:rPr>
        <w:t>fromIndex</w:t>
      </w:r>
      <w:r>
        <w:rPr lang="zh-CN" sz="17" baseline="0" dirty="0">
          <w:jc w:val="left"/>
          <w:rFonts w:ascii="新宋体" w:hAnsi="新宋体" w:cs="新宋体"/>
          <w:color w:val="AA5500"/>
          <w:sz w:val="17"/>
          <w:szCs w:val="17"/>
        </w:rPr>
        <w:t>开始，从后向前查找，返回</w:t>
      </w:r>
      <w:r>
        <w:rPr lang="zh-CN" sz="17" baseline="0" dirty="0">
          <w:jc w:val="left"/>
          <w:rFonts w:ascii="Lucida Console" w:hAnsi="Lucida Console" w:cs="Lucida Console"/>
          <w:color w:val="AA5500"/>
          <w:sz w:val="17"/>
          <w:szCs w:val="17"/>
        </w:rPr>
        <w:t>“str”</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的位置</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lastIndexOf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fromIndex</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lastIndexOf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toCharArray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000000"/>
          <w:sz w:val="17"/>
          <w:szCs w:val="17"/>
        </w:rPr>
        <w:t>fromIndex</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反转</w:t>
      </w:r>
      <w:r>
        <w:rPr lang="zh-CN" sz="17" baseline="0" dirty="0">
          <w:jc w:val="left"/>
          <w:rFonts w:ascii="Lucida Console" w:hAnsi="Lucida Console" w:cs="Lucida Console"/>
          <w:color w:val="AA5500"/>
          <w:sz w:val="17"/>
          <w:szCs w:val="17"/>
        </w:rPr>
        <w:t>StringBuilder</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13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reverse</w:t>
      </w:r>
      <w:r>
        <w:rPr lang="zh-CN" sz="17" baseline="0" dirty="0">
          <w:jc w:val="left"/>
          <w:rFonts w:ascii="Lucida Console" w:hAnsi="Lucida Console" w:cs="Lucida Console"/>
          <w:color w:val="333333"/>
          <w:spacing w:val="-2"/>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reverse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toString</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969"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Create a copy, don't share the array</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620" w:space="199"/>
            <w:col w:w="702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08" name="Freeform 9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09" name="Freeform 9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910" name="Freeform 9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911" name="Freeform 9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912" name="Freeform 9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913" name="Freeform 9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914" name="Freeform 9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915" name="Freeform 9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16" name="Freeform 9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17" name="Freeform 9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18" name="Freeform 9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19" name="Freeform 9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67" w:after="0" w:line="270" w:lineRule="exact"/>
        <w:ind w:left="1243" w:right="0" w:firstLine="0"/>
        <w:jc w:val="both"/>
      </w:pPr>
      <w:r/>
      <w:r>
        <w:rPr lang="zh-CN" sz="17" baseline="0" dirty="0">
          <w:jc w:val="left"/>
          <w:rFonts w:ascii="Lucida Console" w:hAnsi="Lucida Console" w:cs="Lucida Console"/>
          <w:color w:val="999999"/>
          <w:spacing w:val="-4"/>
          <w:sz w:val="17"/>
          <w:szCs w:val="17"/>
        </w:rPr>
        <w:t>258</w:t>
      </w:r>
      <w:r>
        <w:rPr>
          <w:rFonts w:ascii="Times New Roman" w:hAnsi="Times New Roman" w:cs="Times New Roman"/>
          <w:sz w:val="17"/>
          <w:szCs w:val="17"/>
        </w:rPr>
        <w:t> </w:t>
      </w:r>
    </w:p>
    <w:p>
      <w:pPr>
        <w:rPr>
          <w:rFonts w:ascii="Times New Roman" w:hAnsi="Times New Roman" w:cs="Times New Roman"/>
          <w:color w:val="010302"/>
        </w:rPr>
        <w:spacing w:before="15" w:after="0" w:line="270" w:lineRule="exact"/>
        <w:ind w:left="1243" w:right="-40" w:firstLine="0"/>
        <w:jc w:val="both"/>
      </w:pPr>
      <w:r/>
      <w:r>
        <w:rPr lang="zh-CN" sz="17" baseline="0" dirty="0">
          <w:jc w:val="left"/>
          <w:rFonts w:ascii="Lucida Console" w:hAnsi="Lucida Console" w:cs="Lucida Console"/>
          <w:color w:val="999999"/>
          <w:spacing w:val="-4"/>
          <w:sz w:val="17"/>
          <w:szCs w:val="17"/>
        </w:rPr>
        <w:t>259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260</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-490176</wp:posOffset>
            </wp:positionV>
            <wp:extent cx="5678213" cy="2958076"/>
            <wp:effectExtent l="0" t="0" r="0" b="0"/>
            <wp:wrapNone/>
            <wp:docPr id="921" name="Picture 921">
              <a:hlinkClick r:id="rId920"/>
            </wp:docPr>
            <wp:cNvGraphicFramePr>
              <a:graphicFrameLocks noChangeAspect="1"/>
            </wp:cNvGraphicFramePr>
            <a:graphic>
              <a:graphicData uri="http://schemas.openxmlformats.org/drawingml/2006/picture">
                <pic:pic xmlns:pic="http://schemas.openxmlformats.org/drawingml/2006/picture">
                  <pic:nvPicPr>
                    <pic:cNvPr id="921" name="Picture 921"/>
                    <pic:cNvPicPr>
                      <a:picLocks noChangeAspect="0" noChangeArrowheads="1"/>
                    </pic:cNvPicPr>
                  </pic:nvPicPr>
                  <pic:blipFill>
                    <a:blip r:embed="rId921">
                      <a:extLst>
                        <a:ext uri="{28A0092B-C50C-407E-A947-70E740481C1C}">
                          <a14:useLocalDpi xmlns:a14="http://schemas.microsoft.com/office/drawing/2010/main" val="0"/>
                        </a:ext>
                      </a:extLst>
                    </a:blip>
                    <a:srcRect/>
                    <a:stretch>
                      <a:fillRect/>
                    </a:stretch>
                  </pic:blipFill>
                  <pic:spPr>
                    <a:xfrm rot="0" flipH="0" flipV="0">
                      <a:off x="0" y="0"/>
                      <a:ext cx="5678213" cy="2958076"/>
                    </a:xfrm>
                    <a:prstGeom prst="rect">
                      <a:avLst/>
                    </a:prstGeom>
                    <a:noFill/>
                  </pic:spPr>
                </pic:pic>
              </a:graphicData>
            </a:graphic>
          </wp:anchor>
        </w:drawing>
        <w:drawing>
          <wp:anchor simplePos="0" relativeHeight="251658706" behindDoc="1" locked="0" layoutInCell="1" allowOverlap="1">
            <wp:simplePos x="0" y="0"/>
            <wp:positionH relativeFrom="page">
              <wp:posOffset>955954</wp:posOffset>
            </wp:positionH>
            <wp:positionV relativeFrom="line">
              <wp:posOffset>-490176</wp:posOffset>
            </wp:positionV>
            <wp:extent cx="454224" cy="2945376"/>
            <wp:effectExtent l="0" t="0" r="0" b="0"/>
            <wp:wrapNone/>
            <wp:docPr id="922" name="Picture 922"/>
            <wp:cNvGraphicFramePr>
              <a:graphicFrameLocks noChangeAspect="1"/>
            </wp:cNvGraphicFramePr>
            <a:graphic>
              <a:graphicData uri="http://schemas.openxmlformats.org/drawingml/2006/picture">
                <pic:pic xmlns:pic="http://schemas.openxmlformats.org/drawingml/2006/picture">
                  <pic:nvPicPr>
                    <pic:cNvPr id="922" name="Picture 922"/>
                    <pic:cNvPicPr>
                      <a:picLocks noChangeAspect="0" noChangeArrowheads="1"/>
                    </pic:cNvPicPr>
                  </pic:nvPicPr>
                  <pic:blipFill>
                    <a:blip r:embed="rId922">
                      <a:extLst>
                        <a:ext uri="{28A0092B-C50C-407E-A947-70E740481C1C}">
                          <a14:useLocalDpi xmlns:a14="http://schemas.microsoft.com/office/drawing/2010/main" val="0"/>
                        </a:ext>
                      </a:extLst>
                    </a:blip>
                    <a:srcRect/>
                    <a:stretch>
                      <a:fillRect/>
                    </a:stretch>
                  </pic:blipFill>
                  <pic:spPr>
                    <a:xfrm rot="0" flipH="0" flipV="0">
                      <a:off x="0" y="0"/>
                      <a:ext cx="454224" cy="2945376"/>
                    </a:xfrm>
                    <a:prstGeom prst="rect">
                      <a:avLst/>
                    </a:prstGeom>
                    <a:noFill/>
                  </pic:spPr>
                </pic:pic>
              </a:graphicData>
            </a:graphic>
          </wp:anchor>
        </w:drawing>
      </w:r>
      <w:r>
        <w:rPr lang="zh-CN" sz="17" baseline="0" dirty="0">
          <w:jc w:val="left"/>
          <w:rFonts w:ascii="Lucida Console" w:hAnsi="Lucida Console" w:cs="Lucida Console"/>
          <w:color w:val="999999"/>
          <w:spacing w:val="-4"/>
          <w:sz w:val="17"/>
          <w:szCs w:val="17"/>
        </w:rPr>
        <w:t>261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262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263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264</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265</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266</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267</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268</w:t>
      </w:r>
      <w:r>
        <w:rPr>
          <w:rFonts w:ascii="Times New Roman" w:hAnsi="Times New Roman" w:cs="Times New Roman"/>
          <w:sz w:val="17"/>
          <w:szCs w:val="17"/>
        </w:rPr>
        <w:t> </w:t>
      </w:r>
      <w:r>
        <w:drawing>
          <wp:anchor simplePos="0" relativeHeight="251658265" behindDoc="1" locked="0" layoutInCell="1" allowOverlap="1">
            <wp:simplePos x="0" y="0"/>
            <wp:positionH relativeFrom="page">
              <wp:posOffset>939800</wp:posOffset>
            </wp:positionH>
            <wp:positionV relativeFrom="line">
              <wp:posOffset>-1850738</wp:posOffset>
            </wp:positionV>
            <wp:extent cx="5678213" cy="9982200"/>
            <wp:effectExtent l="0" t="0" r="0" b="0"/>
            <wp:wrapNone/>
            <wp:docPr id="923" name="Picture 923">
              <a:hlinkClick r:id="rId907"/>
            </wp:docPr>
            <wp:cNvGraphicFramePr>
              <a:graphicFrameLocks noChangeAspect="1"/>
            </wp:cNvGraphicFramePr>
            <a:graphic>
              <a:graphicData uri="http://schemas.openxmlformats.org/drawingml/2006/picture">
                <pic:pic xmlns:pic="http://schemas.openxmlformats.org/drawingml/2006/picture">
                  <pic:nvPicPr>
                    <pic:cNvPr id="923" name="Picture 923"/>
                    <pic:cNvPicPr>
                      <a:picLocks noChangeAspect="0" noChangeArrowheads="1"/>
                    </pic:cNvPicPr>
                  </pic:nvPicPr>
                  <pic:blipFill>
                    <a:blip r:embed="rId923">
                      <a:extLst>
                        <a:ext uri="{28A0092B-C50C-407E-A947-70E740481C1C}">
                          <a14:useLocalDpi xmlns:a14="http://schemas.microsoft.com/office/drawing/2010/main" val="0"/>
                        </a:ext>
                      </a:extLst>
                    </a:blip>
                    <a:srcRect/>
                    <a:stretch>
                      <a:fillRect/>
                    </a:stretch>
                  </pic:blipFill>
                  <pic:spPr>
                    <a:xfrm rot="0" flipH="0" flipV="0">
                      <a:off x="0" y="0"/>
                      <a:ext cx="5678213" cy="9982200"/>
                    </a:xfrm>
                    <a:prstGeom prst="rect">
                      <a:avLst/>
                    </a:prstGeom>
                    <a:noFill/>
                  </pic:spPr>
                </pic:pic>
              </a:graphicData>
            </a:graphic>
          </wp:anchor>
        </w:drawing>
      </w:r>
      <w:r>
        <w:rPr lang="zh-CN" sz="17" baseline="0" dirty="0">
          <w:jc w:val="left"/>
          <w:rFonts w:ascii="Lucida Console" w:hAnsi="Lucida Console" w:cs="Lucida Console"/>
          <w:color w:val="999999"/>
          <w:spacing w:val="-4"/>
          <w:sz w:val="17"/>
          <w:szCs w:val="17"/>
        </w:rPr>
        <w:t>269</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270</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271</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272</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273</w:t>
      </w:r>
      <w:r>
        <w:rPr>
          <w:rFonts w:ascii="Times New Roman" w:hAnsi="Times New Roman" w:cs="Times New Roman"/>
          <w:sz w:val="17"/>
          <w:szCs w:val="17"/>
        </w:rPr>
        <w:t> </w:t>
      </w:r>
      <w:r/>
      <w:r>
        <w:rPr lang="zh-CN" sz="17" baseline="0" dirty="0">
          <w:jc w:val="left"/>
          <w:rFonts w:ascii="Lucida Console" w:hAnsi="Lucida Console" w:cs="Lucida Console"/>
          <w:color w:val="999999"/>
          <w:spacing w:val="-4"/>
          <w:sz w:val="17"/>
          <w:szCs w:val="17"/>
        </w:rPr>
        <w:t>274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81"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序列化对应的写入函数</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7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writeObject</w:t>
      </w:r>
      <w:r>
        <w:rPr lang="zh-CN" sz="17" baseline="0" dirty="0">
          <w:jc w:val="left"/>
          <w:rFonts w:ascii="Lucida Console" w:hAnsi="Lucida Console" w:cs="Lucida Console"/>
          <w:color w:val="333333"/>
          <w:sz w:val="17"/>
          <w:szCs w:val="17"/>
        </w:rPr>
        <w:t>(</w:t>
      </w:r>
      <w:hyperlink r:id="rId924" w:history="1">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ObjectOutputStream</w:t>
        </w:r>
      </w:hyperlink>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hyperlink r:id="rId920" w:history="1">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IOException</w:t>
        </w:r>
      </w:hyperlink>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defaultWriteObject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writeInt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writeObject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序列化对应的读取函数</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readObject</w:t>
      </w:r>
      <w:r>
        <w:rPr lang="zh-CN" sz="17" baseline="0" dirty="0">
          <w:jc w:val="left"/>
          <w:rFonts w:ascii="Lucida Console" w:hAnsi="Lucida Console" w:cs="Lucida Console"/>
          <w:color w:val="333333"/>
          <w:sz w:val="17"/>
          <w:szCs w:val="17"/>
        </w:rPr>
        <w:t>(</w:t>
      </w:r>
      <w:hyperlink r:id="rId925" w:history="1">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ObjectInputStream</w:t>
        </w:r>
      </w:hyperlink>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hyperlink r:id="rId920" w:history="1">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IOException</w:t>
        </w:r>
      </w:hyperlink>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ClassNotFoundException</w:t>
      </w:r>
      <w:r>
        <w:rPr lang="zh-CN" sz="17" baseline="0" dirty="0">
          <w:jc w:val="left"/>
          <w:rFonts w:ascii="Lucida Console" w:hAnsi="Lucida Console" w:cs="Lucida Console"/>
          <w:color w:val="333333"/>
          <w:spacing w:val="-7"/>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defaultReadObject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readInt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readObject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620" w:space="199"/>
            <w:col w:w="638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、常用方法	</w:t>
      </w:r>
      <w:hyperlink r:id="rId906" w:history="1">
        <w:r>
          <w:rPr lang="zh-CN" sz="31" baseline="0" dirty="0">
            <w:jc w:val="left"/>
            <w:rFonts w:ascii="宋体" w:hAnsi="宋体" w:cs="宋体"/>
            <w:color w:val="4183C4"/>
            <w:sz w:val="31"/>
            <w:szCs w:val="31"/>
          </w:rPr>
          <w:t>  </w:t>
        </w:r>
      </w:hyperlink>
      <w:r/>
    </w:p>
    <w:p>
      <w:pPr>
        <w:spacing w:line="240" w:lineRule="auto"/>
        <w:rPr>
          <w:rFonts w:ascii="Times New Roman" w:hAnsi="Times New Roman"/>
          <w:color w:val="000000" w:themeColor="text1"/>
          <w:sz w:val="24"/>
          <w:szCs w:val="24"/>
          <w:lang w:val="zh-CN"/>
        </w:rPr>
      </w:pPr>
      <w:r/>
    </w:p>
    <w:p>
      <w:pPr>
        <w:spacing w:after="15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0" w:after="0" w:line="358" w:lineRule="exact"/>
        <w:ind w:left="990" w:right="0" w:firstLine="0"/>
      </w:pPr>
      <w:r/>
      <w:r>
        <w:rPr lang="zh-CN" sz="26" baseline="0" dirty="0">
          <w:jc w:val="left"/>
          <w:rFonts w:ascii="宋体" w:hAnsi="宋体" w:cs="宋体"/>
          <w:color w:val="333333"/>
          <w:sz w:val="26"/>
          <w:szCs w:val="26"/>
        </w:rPr>
        <w:t>1</w:t>
      </w:r>
      <w:r>
        <w:rPr lang="zh-CN" sz="26" baseline="0" dirty="0">
          <w:jc w:val="left"/>
          <w:rFonts w:ascii="微软雅黑" w:hAnsi="微软雅黑" w:cs="微软雅黑"/>
          <w:b/>
          <w:bCs/>
          <w:color w:val="333333"/>
          <w:sz w:val="26"/>
          <w:szCs w:val="26"/>
        </w:rPr>
        <w:t>、</w:t>
      </w:r>
      <w:r>
        <w:rPr lang="zh-CN" sz="26" baseline="0" dirty="0">
          <w:jc w:val="left"/>
          <w:rFonts w:ascii="宋体" w:hAnsi="宋体" w:cs="宋体"/>
          <w:color w:val="333333"/>
          <w:sz w:val="26"/>
          <w:szCs w:val="26"/>
        </w:rPr>
        <w:t>insert	</w:t>
      </w:r>
      <w:hyperlink r:id="rId907" w:history="1">
        <w:r>
          <w:rPr lang="zh-CN" sz="26" baseline="0" dirty="0">
            <w:jc w:val="left"/>
            <w:rFonts w:ascii="宋体" w:hAnsi="宋体" w:cs="宋体"/>
            <w:color w:val="4183C4"/>
            <w:sz w:val="26"/>
            <w:szCs w:val="26"/>
          </w:rPr>
          <w:t>  </w:t>
        </w:r>
      </w:hyperlink>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9873" behindDoc="1" locked="0" layoutInCell="1" allowOverlap="1">
            <wp:simplePos x="0" y="0"/>
            <wp:positionH relativeFrom="page">
              <wp:posOffset>955954</wp:posOffset>
            </wp:positionH>
            <wp:positionV relativeFrom="line">
              <wp:posOffset>-1014132</wp:posOffset>
            </wp:positionV>
            <wp:extent cx="368459" cy="5810299"/>
            <wp:effectExtent l="0" t="0" r="0" b="0"/>
            <wp:wrapNone/>
            <wp:docPr id="926" name="Picture 926"/>
            <wp:cNvGraphicFramePr>
              <a:graphicFrameLocks noChangeAspect="1"/>
            </wp:cNvGraphicFramePr>
            <a:graphic>
              <a:graphicData uri="http://schemas.openxmlformats.org/drawingml/2006/picture">
                <pic:pic xmlns:pic="http://schemas.openxmlformats.org/drawingml/2006/picture">
                  <pic:nvPicPr>
                    <pic:cNvPr id="926" name="Picture 926"/>
                    <pic:cNvPicPr>
                      <a:picLocks noChangeAspect="0" noChangeArrowheads="1"/>
                    </pic:cNvPicPr>
                  </pic:nvPicPr>
                  <pic:blipFill>
                    <a:blip r:embed="rId926">
                      <a:extLst>
                        <a:ext uri="{28A0092B-C50C-407E-A947-70E740481C1C}">
                          <a14:useLocalDpi xmlns:a14="http://schemas.microsoft.com/office/drawing/2010/main" val="0"/>
                        </a:ext>
                      </a:extLst>
                    </a:blip>
                    <a:srcRect/>
                    <a:stretch>
                      <a:fillRect/>
                    </a:stretch>
                  </pic:blipFill>
                  <pic:spPr>
                    <a:xfrm rot="0" flipH="0" flipV="0">
                      <a:off x="0" y="0"/>
                      <a:ext cx="368459" cy="5810299"/>
                    </a:xfrm>
                    <a:prstGeom prst="rect">
                      <a:avLst/>
                    </a:prstGeom>
                    <a:noFill/>
                  </pic:spPr>
                </pic:pic>
              </a:graphicData>
            </a:graphic>
          </wp:anchor>
        </w:drawing>
        <w:drawing>
          <wp:anchor simplePos="0" relativeHeight="251658758" behindDoc="1" locked="0" layoutInCell="1" allowOverlap="1">
            <wp:simplePos x="0" y="0"/>
            <wp:positionH relativeFrom="page">
              <wp:posOffset>955954</wp:posOffset>
            </wp:positionH>
            <wp:positionV relativeFrom="line">
              <wp:posOffset>-1014132</wp:posOffset>
            </wp:positionV>
            <wp:extent cx="5619174" cy="5809593"/>
            <wp:effectExtent l="0" t="0" r="0" b="0"/>
            <wp:wrapNone/>
            <wp:docPr id="927" name="Picture 927"/>
            <wp:cNvGraphicFramePr>
              <a:graphicFrameLocks noChangeAspect="1"/>
            </wp:cNvGraphicFramePr>
            <a:graphic>
              <a:graphicData uri="http://schemas.openxmlformats.org/drawingml/2006/picture">
                <pic:pic xmlns:pic="http://schemas.openxmlformats.org/drawingml/2006/picture">
                  <pic:nvPicPr>
                    <pic:cNvPr id="927" name="Picture 927"/>
                    <pic:cNvPicPr>
                      <a:picLocks noChangeAspect="0" noChangeArrowheads="1"/>
                    </pic:cNvPicPr>
                  </pic:nvPicPr>
                  <pic:blipFill>
                    <a:blip r:embed="rId927">
                      <a:extLst>
                        <a:ext uri="{28A0092B-C50C-407E-A947-70E740481C1C}">
                          <a14:useLocalDpi xmlns:a14="http://schemas.microsoft.com/office/drawing/2010/main" val="0"/>
                        </a:ext>
                      </a:extLst>
                    </a:blip>
                    <a:srcRect/>
                    <a:stretch>
                      <a:fillRect/>
                    </a:stretch>
                  </pic:blipFill>
                  <pic:spPr>
                    <a:xfrm rot="0" flipH="0" flipV="0">
                      <a:off x="0" y="0"/>
                      <a:ext cx="5619174" cy="5809593"/>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30" w:after="0" w:line="270" w:lineRule="exact"/>
        <w:ind w:left="0" w:right="1207"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testInsertAPIs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 testInsertAPIs -----------"</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处插入字符数组</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处插入字符数组。</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表示字符数组起始位置，</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表示长度</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float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1.414f</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double</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3.14159</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boolean</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true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char</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int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long</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12345L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"StringBuilder"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对象。</w:t>
      </w:r>
      <w:r>
        <w:rPr lang="zh-CN" sz="17" baseline="0" dirty="0">
          <w:jc w:val="left"/>
          <w:rFonts w:ascii="Lucida Console" w:hAnsi="Lucida Console" w:cs="Lucida Console"/>
          <w:color w:val="AA5500"/>
          <w:sz w:val="17"/>
          <w:szCs w:val="17"/>
        </w:rPr>
        <w:t>6</w:t>
      </w:r>
      <w:r>
        <w:rPr lang="zh-CN" sz="17" baseline="0" dirty="0">
          <w:jc w:val="left"/>
          <w:rFonts w:ascii="新宋体" w:hAnsi="新宋体" w:cs="新宋体"/>
          <w:color w:val="AA5500"/>
          <w:sz w:val="17"/>
          <w:szCs w:val="17"/>
        </w:rPr>
        <w:t>表示被在位置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处插入对象的起始位置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13</w:t>
      </w:r>
      <w:r>
        <w:rPr lang="zh-CN" sz="17" baseline="0" dirty="0">
          <w:jc w:val="left"/>
          <w:rFonts w:ascii="新宋体" w:hAnsi="新宋体" w:cs="新宋体"/>
          <w:color w:val="AA5500"/>
          <w:sz w:val="17"/>
          <w:szCs w:val="17"/>
        </w:rPr>
        <w:t>是</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结束位置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StringBuffer</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"StringBuffer"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StringBuffer</w:t>
      </w:r>
      <w:r>
        <w:rPr lang="zh-CN" sz="17" baseline="0" dirty="0">
          <w:jc w:val="left"/>
          <w:rFonts w:ascii="新宋体" w:hAnsi="新宋体" w:cs="新宋体"/>
          <w:color w:val="AA5500"/>
          <w:sz w:val="17"/>
          <w:szCs w:val="17"/>
        </w:rPr>
        <w:t>对象。</w:t>
      </w:r>
      <w:r>
        <w:rPr lang="zh-CN" sz="17" baseline="0" dirty="0">
          <w:jc w:val="left"/>
          <w:rFonts w:ascii="Lucida Console" w:hAnsi="Lucida Console" w:cs="Lucida Console"/>
          <w:color w:val="AA5500"/>
          <w:sz w:val="17"/>
          <w:szCs w:val="17"/>
        </w:rPr>
        <w:t>6</w:t>
      </w:r>
      <w:r>
        <w:rPr lang="zh-CN" sz="17" baseline="0" dirty="0">
          <w:jc w:val="left"/>
          <w:rFonts w:ascii="新宋体" w:hAnsi="新宋体" w:cs="新宋体"/>
          <w:color w:val="AA5500"/>
          <w:sz w:val="17"/>
          <w:szCs w:val="17"/>
        </w:rPr>
        <w:t>表示被在位置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处插入对象的起始位置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12</w:t>
      </w:r>
      <w:r>
        <w:rPr lang="zh-CN" sz="17" baseline="0" dirty="0">
          <w:jc w:val="left"/>
          <w:rFonts w:ascii="新宋体" w:hAnsi="新宋体" w:cs="新宋体"/>
          <w:color w:val="AA5500"/>
          <w:spacing w:val="-5"/>
          <w:sz w:val="17"/>
          <w:szCs w:val="17"/>
        </w:rPr>
        <w:t>是结</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束位置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"STRINGBUFFER"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String</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5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"String"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6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29" name="Freeform 9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30" name="Freeform 9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931" name="Freeform 9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932" name="Freeform 9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933" name="Freeform 9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934" name="Freeform 9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935" name="Freeform 9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936" name="Freeform 9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37" name="Freeform 9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38" name="Freeform 9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39" name="Freeform 9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40" name="Freeform 9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14" w:right="0" w:firstLine="0"/>
      </w:pP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-490169</wp:posOffset>
            </wp:positionV>
            <wp:extent cx="5678213" cy="2615176"/>
            <wp:effectExtent l="0" t="0" r="0" b="0"/>
            <wp:wrapNone/>
            <wp:docPr id="941" name="Picture 941"/>
            <wp:cNvGraphicFramePr>
              <a:graphicFrameLocks noChangeAspect="1"/>
            </wp:cNvGraphicFramePr>
            <a:graphic>
              <a:graphicData uri="http://schemas.openxmlformats.org/drawingml/2006/picture">
                <pic:pic xmlns:pic="http://schemas.openxmlformats.org/drawingml/2006/picture">
                  <pic:nvPicPr>
                    <pic:cNvPr id="941" name="Picture 941"/>
                    <pic:cNvPicPr>
                      <a:picLocks noChangeAspect="0" noChangeArrowheads="1"/>
                    </pic:cNvPicPr>
                  </pic:nvPicPr>
                  <pic:blipFill>
                    <a:blip r:embed="rId941">
                      <a:extLst>
                        <a:ext uri="{28A0092B-C50C-407E-A947-70E740481C1C}">
                          <a14:useLocalDpi xmlns:a14="http://schemas.microsoft.com/office/drawing/2010/main" val="0"/>
                        </a:ext>
                      </a:extLst>
                    </a:blip>
                    <a:srcRect/>
                    <a:stretch>
                      <a:fillRect/>
                    </a:stretch>
                  </pic:blipFill>
                  <pic:spPr>
                    <a:xfrm rot="0" flipH="0" flipV="0">
                      <a:off x="0" y="0"/>
                      <a:ext cx="5678213" cy="2615176"/>
                    </a:xfrm>
                    <a:prstGeom prst="rect">
                      <a:avLst/>
                    </a:prstGeom>
                    <a:noFill/>
                  </pic:spPr>
                </pic:pic>
              </a:graphicData>
            </a:graphic>
          </wp:anchor>
        </w:drawing>
        <w:drawing>
          <wp:anchor simplePos="0" relativeHeight="251658605" behindDoc="1" locked="0" layoutInCell="1" allowOverlap="1">
            <wp:simplePos x="0" y="0"/>
            <wp:positionH relativeFrom="page">
              <wp:posOffset>955954</wp:posOffset>
            </wp:positionH>
            <wp:positionV relativeFrom="line">
              <wp:posOffset>-490169</wp:posOffset>
            </wp:positionV>
            <wp:extent cx="368459" cy="2602476"/>
            <wp:effectExtent l="0" t="0" r="0" b="0"/>
            <wp:wrapNone/>
            <wp:docPr id="942" name="Picture 942"/>
            <wp:cNvGraphicFramePr>
              <a:graphicFrameLocks noChangeAspect="1"/>
            </wp:cNvGraphicFramePr>
            <a:graphic>
              <a:graphicData uri="http://schemas.openxmlformats.org/drawingml/2006/picture">
                <pic:pic xmlns:pic="http://schemas.openxmlformats.org/drawingml/2006/picture">
                  <pic:nvPicPr>
                    <pic:cNvPr id="942" name="Picture 942"/>
                    <pic:cNvPicPr>
                      <a:picLocks noChangeAspect="0" noChangeArrowheads="1"/>
                    </pic:cNvPicPr>
                  </pic:nvPicPr>
                  <pic:blipFill>
                    <a:blip r:embed="rId942">
                      <a:extLst>
                        <a:ext uri="{28A0092B-C50C-407E-A947-70E740481C1C}">
                          <a14:useLocalDpi xmlns:a14="http://schemas.microsoft.com/office/drawing/2010/main" val="0"/>
                        </a:ext>
                      </a:extLst>
                    </a:blip>
                    <a:srcRect/>
                    <a:stretch>
                      <a:fillRect/>
                    </a:stretch>
                  </pic:blipFill>
                  <pic:spPr>
                    <a:xfrm rot="0" flipH="0" flipV="0">
                      <a:off x="0" y="0"/>
                      <a:ext cx="368459" cy="2602476"/>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41</w:t>
      </w:r>
      <w:r>
        <w:rPr>
          <w:rFonts w:ascii="Times New Roman" w:hAnsi="Times New Roman" w:cs="Times New Roman"/>
          <w:sz w:val="17"/>
          <w:szCs w:val="17"/>
        </w:rPr>
        <w:t> </w:t>
      </w:r>
      <w:r>
        <w:drawing>
          <wp:anchor simplePos="0" relativeHeight="251658258" behindDoc="1" locked="0" layoutInCell="1" allowOverlap="1">
            <wp:simplePos x="0" y="0"/>
            <wp:positionH relativeFrom="page">
              <wp:posOffset>939800</wp:posOffset>
            </wp:positionH>
            <wp:positionV relativeFrom="line">
              <wp:posOffset>-1850730</wp:posOffset>
            </wp:positionV>
            <wp:extent cx="5678213" cy="9982200"/>
            <wp:effectExtent l="0" t="0" r="0" b="0"/>
            <wp:wrapNone/>
            <wp:docPr id="943" name="Picture 943">
              <a:hlinkClick r:id="rId928"/>
            </wp:docPr>
            <wp:cNvGraphicFramePr>
              <a:graphicFrameLocks noChangeAspect="1"/>
            </wp:cNvGraphicFramePr>
            <a:graphic>
              <a:graphicData uri="http://schemas.openxmlformats.org/drawingml/2006/picture">
                <pic:pic xmlns:pic="http://schemas.openxmlformats.org/drawingml/2006/picture">
                  <pic:nvPicPr>
                    <pic:cNvPr id="943" name="Picture 943"/>
                    <pic:cNvPicPr>
                      <a:picLocks noChangeAspect="0" noChangeArrowheads="1"/>
                    </pic:cNvPicPr>
                  </pic:nvPicPr>
                  <pic:blipFill>
                    <a:blip r:embed="rId943">
                      <a:extLst>
                        <a:ext uri="{28A0092B-C50C-407E-A947-70E740481C1C}">
                          <a14:useLocalDpi xmlns:a14="http://schemas.microsoft.com/office/drawing/2010/main" val="0"/>
                        </a:ext>
                      </a:extLst>
                    </a:blip>
                    <a:srcRect/>
                    <a:stretch>
                      <a:fillRect/>
                    </a:stretch>
                  </pic:blipFill>
                  <pic:spPr>
                    <a:xfrm rot="0" flipH="0" flipV="0">
                      <a:off x="0" y="0"/>
                      <a:ext cx="5678213" cy="9982200"/>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42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String</w:t>
      </w:r>
      <w:r>
        <w:rPr lang="zh-CN" sz="17" baseline="0" dirty="0">
          <w:jc w:val="left"/>
          <w:rFonts w:ascii="新宋体" w:hAnsi="新宋体" w:cs="新宋体"/>
          <w:color w:val="AA5500"/>
          <w:sz w:val="17"/>
          <w:szCs w:val="17"/>
        </w:rPr>
        <w:t>对象。</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表示被在位置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处插入对象的起始位置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6</w:t>
      </w:r>
      <w:r>
        <w:rPr lang="zh-CN" sz="17" baseline="0" dirty="0">
          <w:jc w:val="left"/>
          <w:rFonts w:ascii="新宋体" w:hAnsi="新宋体" w:cs="新宋体"/>
          <w:color w:val="AA5500"/>
          <w:sz w:val="17"/>
          <w:szCs w:val="17"/>
        </w:rPr>
        <w:t>是结束位置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pacing w:val="-15"/>
          <w:sz w:val="17"/>
          <w:szCs w:val="17"/>
        </w:rPr>
        <w:t>不</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"0123456789"</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36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在位置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处插入</w:t>
      </w:r>
      <w:r>
        <w:rPr lang="zh-CN" sz="17" baseline="0" dirty="0">
          <w:jc w:val="left"/>
          <w:rFonts w:ascii="Lucida Console" w:hAnsi="Lucida Console" w:cs="Lucida Console"/>
          <w:color w:val="AA5500"/>
          <w:sz w:val="17"/>
          <w:szCs w:val="17"/>
        </w:rPr>
        <w:t>Object</w:t>
      </w:r>
      <w:r>
        <w:rPr lang="zh-CN" sz="17" baseline="0" dirty="0">
          <w:jc w:val="left"/>
          <w:rFonts w:ascii="新宋体" w:hAnsi="新宋体" w:cs="新宋体"/>
          <w:color w:val="AA5500"/>
          <w:sz w:val="17"/>
          <w:szCs w:val="17"/>
        </w:rPr>
        <w:t>对象。此处以</w:t>
      </w:r>
      <w:r>
        <w:rPr lang="zh-CN" sz="17" baseline="0" dirty="0">
          <w:jc w:val="left"/>
          <w:rFonts w:ascii="Lucida Console" w:hAnsi="Lucida Console" w:cs="Lucida Console"/>
          <w:color w:val="AA5500"/>
          <w:sz w:val="17"/>
          <w:szCs w:val="17"/>
        </w:rPr>
        <w:t>HashMap</w:t>
      </w:r>
      <w:r>
        <w:rPr lang="zh-CN" sz="17" baseline="0" dirty="0">
          <w:jc w:val="left"/>
          <w:rFonts w:ascii="新宋体" w:hAnsi="新宋体" w:cs="新宋体"/>
          <w:color w:val="AA5500"/>
          <w:spacing w:val="-5"/>
          <w:sz w:val="17"/>
          <w:szCs w:val="17"/>
        </w:rPr>
        <w:t>为例</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HashMap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HashMap</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"one"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"two"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"three"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insert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"%s\n\n"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125"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4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0" w:after="0" w:line="358" w:lineRule="exact"/>
        <w:ind w:left="990" w:right="0" w:firstLine="0"/>
      </w:pPr>
      <w:r/>
      <w:r>
        <w:rPr lang="zh-CN" sz="26" baseline="0" dirty="0">
          <w:jc w:val="left"/>
          <w:rFonts w:ascii="宋体" w:hAnsi="宋体" w:cs="宋体"/>
          <w:color w:val="333333"/>
          <w:sz w:val="26"/>
          <w:szCs w:val="26"/>
        </w:rPr>
        <w:t>2</w:t>
      </w:r>
      <w:r>
        <w:rPr lang="zh-CN" sz="26" baseline="0" dirty="0">
          <w:jc w:val="left"/>
          <w:rFonts w:ascii="微软雅黑" w:hAnsi="微软雅黑" w:cs="微软雅黑"/>
          <w:b/>
          <w:bCs/>
          <w:color w:val="333333"/>
          <w:sz w:val="26"/>
          <w:szCs w:val="26"/>
        </w:rPr>
        <w:t>、</w:t>
      </w:r>
      <w:r>
        <w:rPr lang="zh-CN" sz="26" baseline="0" dirty="0">
          <w:jc w:val="left"/>
          <w:rFonts w:ascii="宋体" w:hAnsi="宋体" w:cs="宋体"/>
          <w:color w:val="333333"/>
          <w:sz w:val="26"/>
          <w:szCs w:val="26"/>
        </w:rPr>
        <w:t>append	</w:t>
      </w:r>
      <w:hyperlink r:id="rId928" w:history="1">
        <w:r>
          <w:rPr lang="zh-CN" sz="26" baseline="0" dirty="0">
            <w:jc w:val="left"/>
            <w:rFonts w:ascii="宋体" w:hAnsi="宋体" w:cs="宋体"/>
            <w:color w:val="4183C4"/>
            <w:sz w:val="26"/>
            <w:szCs w:val="26"/>
          </w:rPr>
          <w:t>  </w:t>
        </w:r>
      </w:hyperlink>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drawing>
          <wp:anchor simplePos="0" relativeHeight="251659766" behindDoc="1" locked="0" layoutInCell="1" allowOverlap="1">
            <wp:simplePos x="0" y="0"/>
            <wp:positionH relativeFrom="page">
              <wp:posOffset>955954</wp:posOffset>
            </wp:positionH>
            <wp:positionV relativeFrom="line">
              <wp:posOffset>-1236456</wp:posOffset>
            </wp:positionV>
            <wp:extent cx="368459" cy="6553596"/>
            <wp:effectExtent l="0" t="0" r="0" b="0"/>
            <wp:wrapNone/>
            <wp:docPr id="944" name="Picture 944"/>
            <wp:cNvGraphicFramePr>
              <a:graphicFrameLocks noChangeAspect="1"/>
            </wp:cNvGraphicFramePr>
            <a:graphic>
              <a:graphicData uri="http://schemas.openxmlformats.org/drawingml/2006/picture">
                <pic:pic xmlns:pic="http://schemas.openxmlformats.org/drawingml/2006/picture">
                  <pic:nvPicPr>
                    <pic:cNvPr id="944" name="Picture 944"/>
                    <pic:cNvPicPr>
                      <a:picLocks noChangeAspect="0" noChangeArrowheads="1"/>
                    </pic:cNvPicPr>
                  </pic:nvPicPr>
                  <pic:blipFill>
                    <a:blip r:embed="rId944">
                      <a:extLst>
                        <a:ext uri="{28A0092B-C50C-407E-A947-70E740481C1C}">
                          <a14:useLocalDpi xmlns:a14="http://schemas.microsoft.com/office/drawing/2010/main" val="0"/>
                        </a:ext>
                      </a:extLst>
                    </a:blip>
                    <a:srcRect/>
                    <a:stretch>
                      <a:fillRect/>
                    </a:stretch>
                  </pic:blipFill>
                  <pic:spPr>
                    <a:xfrm rot="0" flipH="0" flipV="0">
                      <a:off x="0" y="0"/>
                      <a:ext cx="368459" cy="6553596"/>
                    </a:xfrm>
                    <a:prstGeom prst="rect">
                      <a:avLst/>
                    </a:prstGeom>
                    <a:noFill/>
                  </pic:spPr>
                </pic:pic>
              </a:graphicData>
            </a:graphic>
          </wp:anchor>
        </w:drawing>
        <w:drawing>
          <wp:anchor simplePos="0" relativeHeight="251658634" behindDoc="1" locked="0" layoutInCell="1" allowOverlap="1">
            <wp:simplePos x="0" y="0"/>
            <wp:positionH relativeFrom="page">
              <wp:posOffset>955954</wp:posOffset>
            </wp:positionH>
            <wp:positionV relativeFrom="line">
              <wp:posOffset>-1236456</wp:posOffset>
            </wp:positionV>
            <wp:extent cx="5619174" cy="6552915"/>
            <wp:effectExtent l="0" t="0" r="0" b="0"/>
            <wp:wrapNone/>
            <wp:docPr id="945" name="Picture 945"/>
            <wp:cNvGraphicFramePr>
              <a:graphicFrameLocks noChangeAspect="1"/>
            </wp:cNvGraphicFramePr>
            <a:graphic>
              <a:graphicData uri="http://schemas.openxmlformats.org/drawingml/2006/picture">
                <pic:pic xmlns:pic="http://schemas.openxmlformats.org/drawingml/2006/picture">
                  <pic:nvPicPr>
                    <pic:cNvPr id="945" name="Picture 945"/>
                    <pic:cNvPicPr>
                      <a:picLocks noChangeAspect="0" noChangeArrowheads="1"/>
                    </pic:cNvPicPr>
                  </pic:nvPicPr>
                  <pic:blipFill>
                    <a:blip r:embed="rId945">
                      <a:extLst>
                        <a:ext uri="{28A0092B-C50C-407E-A947-70E740481C1C}">
                          <a14:useLocalDpi xmlns:a14="http://schemas.microsoft.com/office/drawing/2010/main" val="0"/>
                        </a:ext>
                      </a:extLst>
                    </a:blip>
                    <a:srcRect/>
                    <a:stretch>
                      <a:fillRect/>
                    </a:stretch>
                  </pic:blipFill>
                  <pic:spPr>
                    <a:xfrm rot="0" flipH="0" flipV="0">
                      <a:off x="0" y="0"/>
                      <a:ext cx="5619174" cy="6552915"/>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StringBuilder </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append()</w:t>
      </w:r>
      <w:r>
        <w:rPr lang="zh-CN" sz="17" baseline="0" dirty="0">
          <w:jc w:val="left"/>
          <w:rFonts w:ascii="新宋体" w:hAnsi="新宋体" w:cs="新宋体"/>
          <w:color w:val="AA5500"/>
          <w:sz w:val="17"/>
          <w:szCs w:val="17"/>
        </w:rPr>
        <w:t>示例</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testAppendAPIs</w:t>
      </w:r>
      <w:r>
        <w:rPr lang="zh-CN" sz="17" baseline="0" dirty="0">
          <w:jc w:val="left"/>
          <w:rFonts w:ascii="Lucida Console" w:hAnsi="Lucida Console" w:cs="Lucida Console"/>
          <w:color w:val="333333"/>
          <w:spacing w:val="-2"/>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 testAppendAPIs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追加字符数组</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追加字符数组。</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表示字符数组起始位置，</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表示长度</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float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1.414f</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double</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3.14159</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boolean</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221199"/>
          <w:sz w:val="17"/>
          <w:szCs w:val="17"/>
        </w:rPr>
        <w:t>true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char</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int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long</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12345L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"StringBuilder"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22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StringBuilder</w:t>
      </w:r>
      <w:r>
        <w:rPr lang="zh-CN" sz="17" baseline="0" dirty="0">
          <w:jc w:val="left"/>
          <w:rFonts w:ascii="新宋体" w:hAnsi="新宋体" w:cs="新宋体"/>
          <w:color w:val="AA5500"/>
          <w:sz w:val="17"/>
          <w:szCs w:val="17"/>
        </w:rPr>
        <w:t>对象。</w:t>
      </w:r>
      <w:r>
        <w:rPr lang="zh-CN" sz="17" baseline="0" dirty="0">
          <w:jc w:val="left"/>
          <w:rFonts w:ascii="Lucida Console" w:hAnsi="Lucida Console" w:cs="Lucida Console"/>
          <w:color w:val="AA5500"/>
          <w:sz w:val="17"/>
          <w:szCs w:val="17"/>
        </w:rPr>
        <w:t>6</w:t>
      </w:r>
      <w:r>
        <w:rPr lang="zh-CN" sz="17" baseline="0" dirty="0">
          <w:jc w:val="left"/>
          <w:rFonts w:ascii="新宋体" w:hAnsi="新宋体" w:cs="新宋体"/>
          <w:color w:val="AA5500"/>
          <w:sz w:val="17"/>
          <w:szCs w:val="17"/>
        </w:rPr>
        <w:t>表示被追加对象的起始位置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13</w:t>
      </w:r>
      <w:r>
        <w:rPr lang="zh-CN" sz="17" baseline="0" dirty="0">
          <w:jc w:val="left"/>
          <w:rFonts w:ascii="新宋体" w:hAnsi="新宋体" w:cs="新宋体"/>
          <w:color w:val="AA5500"/>
          <w:sz w:val="17"/>
          <w:szCs w:val="17"/>
        </w:rPr>
        <w:t>是结束位置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StringBuffer</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"StringBuffer"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22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StringBuffer</w:t>
      </w:r>
      <w:r>
        <w:rPr lang="zh-CN" sz="17" baseline="0" dirty="0">
          <w:jc w:val="left"/>
          <w:rFonts w:ascii="新宋体" w:hAnsi="新宋体" w:cs="新宋体"/>
          <w:color w:val="AA5500"/>
          <w:sz w:val="17"/>
          <w:szCs w:val="17"/>
        </w:rPr>
        <w:t>对象。</w:t>
      </w:r>
      <w:r>
        <w:rPr lang="zh-CN" sz="17" baseline="0" dirty="0">
          <w:jc w:val="left"/>
          <w:rFonts w:ascii="Lucida Console" w:hAnsi="Lucida Console" w:cs="Lucida Console"/>
          <w:color w:val="AA5500"/>
          <w:sz w:val="17"/>
          <w:szCs w:val="17"/>
        </w:rPr>
        <w:t>6</w:t>
      </w:r>
      <w:r>
        <w:rPr lang="zh-CN" sz="17" baseline="0" dirty="0">
          <w:jc w:val="left"/>
          <w:rFonts w:ascii="新宋体" w:hAnsi="新宋体" w:cs="新宋体"/>
          <w:color w:val="AA5500"/>
          <w:sz w:val="17"/>
          <w:szCs w:val="17"/>
        </w:rPr>
        <w:t>表示被追加对象的起始位置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12</w:t>
      </w:r>
      <w:r>
        <w:rPr lang="zh-CN" sz="17" baseline="0" dirty="0">
          <w:jc w:val="left"/>
          <w:rFonts w:ascii="新宋体" w:hAnsi="新宋体" w:cs="新宋体"/>
          <w:color w:val="AA5500"/>
          <w:sz w:val="17"/>
          <w:szCs w:val="17"/>
        </w:rPr>
        <w:t>是结束位置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"STRINGBUFFER"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String</w:t>
      </w:r>
      <w:r>
        <w:rPr lang="zh-CN" sz="17" baseline="0" dirty="0">
          <w:jc w:val="left"/>
          <w:rFonts w:ascii="新宋体" w:hAnsi="新宋体" w:cs="新宋体"/>
          <w:color w:val="AA5500"/>
          <w:sz w:val="17"/>
          <w:szCs w:val="17"/>
        </w:rPr>
        <w:t>对象。</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"String"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79" w:space="0"/>
          </w:cols>
          <w:docGrid w:linePitch="360"/>
        </w:sectPr>
        <w:spacing w:before="9" w:after="0" w:line="270" w:lineRule="exact"/>
        <w:ind w:left="0" w:right="22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String</w:t>
      </w:r>
      <w:r>
        <w:rPr lang="zh-CN" sz="17" baseline="0" dirty="0">
          <w:jc w:val="left"/>
          <w:rFonts w:ascii="新宋体" w:hAnsi="新宋体" w:cs="新宋体"/>
          <w:color w:val="AA5500"/>
          <w:sz w:val="17"/>
          <w:szCs w:val="17"/>
        </w:rPr>
        <w:t>对象。</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表示被追加对象的起始位置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6</w:t>
      </w:r>
      <w:r>
        <w:rPr lang="zh-CN" sz="17" baseline="0" dirty="0">
          <w:jc w:val="left"/>
          <w:rFonts w:ascii="新宋体" w:hAnsi="新宋体" w:cs="新宋体"/>
          <w:color w:val="AA5500"/>
          <w:sz w:val="17"/>
          <w:szCs w:val="17"/>
        </w:rPr>
        <w:t>是结束位置</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"0123456789"</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48" name="Freeform 9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49" name="Freeform 9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950" name="Freeform 9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951" name="Freeform 9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952" name="Freeform 9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953" name="Freeform 9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954" name="Freeform 9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955" name="Freeform 9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56" name="Freeform 9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57" name="Freeform 9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58" name="Freeform 9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59" name="Freeform 9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38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40</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-490161</wp:posOffset>
            </wp:positionV>
            <wp:extent cx="5678213" cy="3123176"/>
            <wp:effectExtent l="0" t="0" r="0" b="0"/>
            <wp:wrapNone/>
            <wp:docPr id="960" name="Picture 960"/>
            <wp:cNvGraphicFramePr>
              <a:graphicFrameLocks noChangeAspect="1"/>
            </wp:cNvGraphicFramePr>
            <a:graphic>
              <a:graphicData uri="http://schemas.openxmlformats.org/drawingml/2006/picture">
                <pic:pic xmlns:pic="http://schemas.openxmlformats.org/drawingml/2006/picture">
                  <pic:nvPicPr>
                    <pic:cNvPr id="960" name="Picture 960"/>
                    <pic:cNvPicPr>
                      <a:picLocks noChangeAspect="0" noChangeArrowheads="1"/>
                    </pic:cNvPicPr>
                  </pic:nvPicPr>
                  <pic:blipFill>
                    <a:blip r:embed="rId960">
                      <a:extLst>
                        <a:ext uri="{28A0092B-C50C-407E-A947-70E740481C1C}">
                          <a14:useLocalDpi xmlns:a14="http://schemas.microsoft.com/office/drawing/2010/main" val="0"/>
                        </a:ext>
                      </a:extLst>
                    </a:blip>
                    <a:srcRect/>
                    <a:stretch>
                      <a:fillRect/>
                    </a:stretch>
                  </pic:blipFill>
                  <pic:spPr>
                    <a:xfrm rot="0" flipH="0" flipV="0">
                      <a:off x="0" y="0"/>
                      <a:ext cx="5678213" cy="3123176"/>
                    </a:xfrm>
                    <a:prstGeom prst="rect">
                      <a:avLst/>
                    </a:prstGeom>
                    <a:noFill/>
                  </pic:spPr>
                </pic:pic>
              </a:graphicData>
            </a:graphic>
          </wp:anchor>
        </w:drawing>
        <w:drawing>
          <wp:anchor simplePos="0" relativeHeight="251658804" behindDoc="1" locked="0" layoutInCell="1" allowOverlap="1">
            <wp:simplePos x="0" y="0"/>
            <wp:positionH relativeFrom="page">
              <wp:posOffset>955954</wp:posOffset>
            </wp:positionH>
            <wp:positionV relativeFrom="line">
              <wp:posOffset>-490161</wp:posOffset>
            </wp:positionV>
            <wp:extent cx="368459" cy="3123176"/>
            <wp:effectExtent l="0" t="0" r="0" b="0"/>
            <wp:wrapNone/>
            <wp:docPr id="961" name="Picture 961"/>
            <wp:cNvGraphicFramePr>
              <a:graphicFrameLocks noChangeAspect="1"/>
            </wp:cNvGraphicFramePr>
            <a:graphic>
              <a:graphicData uri="http://schemas.openxmlformats.org/drawingml/2006/picture">
                <pic:pic xmlns:pic="http://schemas.openxmlformats.org/drawingml/2006/picture">
                  <pic:nvPicPr>
                    <pic:cNvPr id="961" name="Picture 961"/>
                    <pic:cNvPicPr>
                      <a:picLocks noChangeAspect="0" noChangeArrowheads="1"/>
                    </pic:cNvPicPr>
                  </pic:nvPicPr>
                  <pic:blipFill>
                    <a:blip r:embed="rId961">
                      <a:extLst>
                        <a:ext uri="{28A0092B-C50C-407E-A947-70E740481C1C}">
                          <a14:useLocalDpi xmlns:a14="http://schemas.microsoft.com/office/drawing/2010/main" val="0"/>
                        </a:ext>
                      </a:extLst>
                    </a:blip>
                    <a:srcRect/>
                    <a:stretch>
                      <a:fillRect/>
                    </a:stretch>
                  </pic:blipFill>
                  <pic:spPr>
                    <a:xfrm rot="0" flipH="0" flipV="0">
                      <a:off x="0" y="0"/>
                      <a:ext cx="368459" cy="3123176"/>
                    </a:xfrm>
                    <a:prstGeom prst="rect">
                      <a:avLst/>
                    </a:prstGeom>
                    <a:noFill/>
                  </pic:spPr>
                </pic:pic>
              </a:graphicData>
            </a:graphic>
          </wp:anchor>
        </w:drawing>
        <w:drawing>
          <wp:anchor simplePos="0" relativeHeight="251658272" behindDoc="1" locked="0" layoutInCell="1" allowOverlap="1">
            <wp:simplePos x="0" y="0"/>
            <wp:positionH relativeFrom="page">
              <wp:posOffset>955954</wp:posOffset>
            </wp:positionH>
            <wp:positionV relativeFrom="line">
              <wp:posOffset>-490161</wp:posOffset>
            </wp:positionV>
            <wp:extent cx="5619174" cy="3112928"/>
            <wp:effectExtent l="0" t="0" r="0" b="0"/>
            <wp:wrapNone/>
            <wp:docPr id="962" name="Picture 962"/>
            <wp:cNvGraphicFramePr>
              <a:graphicFrameLocks noChangeAspect="1"/>
            </wp:cNvGraphicFramePr>
            <a:graphic>
              <a:graphicData uri="http://schemas.openxmlformats.org/drawingml/2006/picture">
                <pic:pic xmlns:pic="http://schemas.openxmlformats.org/drawingml/2006/picture">
                  <pic:nvPicPr>
                    <pic:cNvPr id="962" name="Picture 962"/>
                    <pic:cNvPicPr>
                      <a:picLocks noChangeAspect="0" noChangeArrowheads="1"/>
                    </pic:cNvPicPr>
                  </pic:nvPicPr>
                  <pic:blipFill>
                    <a:blip r:embed="rId962">
                      <a:extLst>
                        <a:ext uri="{28A0092B-C50C-407E-A947-70E740481C1C}">
                          <a14:useLocalDpi xmlns:a14="http://schemas.microsoft.com/office/drawing/2010/main" val="0"/>
                        </a:ext>
                      </a:extLst>
                    </a:blip>
                    <a:srcRect/>
                    <a:stretch>
                      <a:fillRect/>
                    </a:stretch>
                  </pic:blipFill>
                  <pic:spPr>
                    <a:xfrm rot="0" flipH="0" flipV="0">
                      <a:off x="0" y="0"/>
                      <a:ext cx="5619174" cy="3112928"/>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41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55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20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Object</w:t>
      </w:r>
      <w:r>
        <w:rPr lang="zh-CN" sz="17" baseline="0" dirty="0">
          <w:jc w:val="left"/>
          <w:rFonts w:ascii="新宋体" w:hAnsi="新宋体" w:cs="新宋体"/>
          <w:color w:val="AA5500"/>
          <w:sz w:val="17"/>
          <w:szCs w:val="17"/>
        </w:rPr>
        <w:t>对象。此处以</w:t>
      </w:r>
      <w:r>
        <w:rPr lang="zh-CN" sz="17" baseline="0" dirty="0">
          <w:jc w:val="left"/>
          <w:rFonts w:ascii="Lucida Console" w:hAnsi="Lucida Console" w:cs="Lucida Console"/>
          <w:color w:val="AA5500"/>
          <w:sz w:val="17"/>
          <w:szCs w:val="17"/>
        </w:rPr>
        <w:t>HashMap</w:t>
      </w:r>
      <w:r>
        <w:rPr lang="zh-CN" sz="17" baseline="0" dirty="0">
          <w:jc w:val="left"/>
          <w:rFonts w:ascii="新宋体" w:hAnsi="新宋体" w:cs="新宋体"/>
          <w:color w:val="AA5500"/>
          <w:spacing w:val="-5"/>
          <w:sz w:val="17"/>
          <w:szCs w:val="17"/>
        </w:rPr>
        <w:t>为例</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HashMap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HashMap</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"one"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"two"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"three"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map</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追加</w:t>
      </w:r>
      <w:r>
        <w:rPr lang="zh-CN" sz="17" baseline="0" dirty="0">
          <w:jc w:val="left"/>
          <w:rFonts w:ascii="Lucida Console" w:hAnsi="Lucida Console" w:cs="Lucida Console"/>
          <w:color w:val="AA5500"/>
          <w:sz w:val="17"/>
          <w:szCs w:val="17"/>
        </w:rPr>
        <w:t>unicode</w:t>
      </w:r>
      <w:r>
        <w:rPr lang="zh-CN" sz="17" baseline="0" dirty="0">
          <w:jc w:val="left"/>
          <w:rFonts w:ascii="新宋体" w:hAnsi="新宋体" w:cs="新宋体"/>
          <w:color w:val="AA5500"/>
          <w:sz w:val="17"/>
          <w:szCs w:val="17"/>
        </w:rPr>
        <w:t>编码</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appendCodePoint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0x5b57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0x5b57</w:t>
      </w:r>
      <w:r>
        <w:rPr lang="zh-CN" sz="17" baseline="0" dirty="0">
          <w:jc w:val="left"/>
          <w:rFonts w:ascii="新宋体" w:hAnsi="新宋体" w:cs="新宋体"/>
          <w:color w:val="AA5500"/>
          <w:sz w:val="17"/>
          <w:szCs w:val="17"/>
        </w:rPr>
        <w:t>是</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字</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unicode</w:t>
      </w:r>
      <w:r>
        <w:rPr lang="zh-CN" sz="17" baseline="0" dirty="0">
          <w:jc w:val="left"/>
          <w:rFonts w:ascii="新宋体" w:hAnsi="新宋体" w:cs="新宋体"/>
          <w:color w:val="AA5500"/>
          <w:spacing w:val="-5"/>
          <w:sz w:val="17"/>
          <w:szCs w:val="17"/>
        </w:rPr>
        <w:t>编码</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appendCodePoint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0x7b26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0x7b26</w:t>
      </w:r>
      <w:r>
        <w:rPr lang="zh-CN" sz="17" baseline="0" dirty="0">
          <w:jc w:val="left"/>
          <w:rFonts w:ascii="新宋体" w:hAnsi="新宋体" w:cs="新宋体"/>
          <w:color w:val="AA5500"/>
          <w:sz w:val="17"/>
          <w:szCs w:val="17"/>
        </w:rPr>
        <w:t>是</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符</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unicode</w:t>
      </w:r>
      <w:r>
        <w:rPr lang="zh-CN" sz="17" baseline="0" dirty="0">
          <w:jc w:val="left"/>
          <w:rFonts w:ascii="新宋体" w:hAnsi="新宋体" w:cs="新宋体"/>
          <w:color w:val="AA5500"/>
          <w:spacing w:val="-5"/>
          <w:sz w:val="17"/>
          <w:szCs w:val="17"/>
        </w:rPr>
        <w:t>编码</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appendCodePoint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0x7f16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0x7f16</w:t>
      </w:r>
      <w:r>
        <w:rPr lang="zh-CN" sz="17" baseline="0" dirty="0">
          <w:jc w:val="left"/>
          <w:rFonts w:ascii="新宋体" w:hAnsi="新宋体" w:cs="新宋体"/>
          <w:color w:val="AA5500"/>
          <w:sz w:val="17"/>
          <w:szCs w:val="17"/>
        </w:rPr>
        <w:t>是</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unicode</w:t>
      </w:r>
      <w:r>
        <w:rPr lang="zh-CN" sz="17" baseline="0" dirty="0">
          <w:jc w:val="left"/>
          <w:rFonts w:ascii="新宋体" w:hAnsi="新宋体" w:cs="新宋体"/>
          <w:color w:val="AA5500"/>
          <w:spacing w:val="-5"/>
          <w:sz w:val="17"/>
          <w:szCs w:val="17"/>
        </w:rPr>
        <w:t>编码</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appendCodePoint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0x7801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0x7801</w:t>
      </w:r>
      <w:r>
        <w:rPr lang="zh-CN" sz="17" baseline="0" dirty="0">
          <w:jc w:val="left"/>
          <w:rFonts w:ascii="新宋体" w:hAnsi="新宋体" w:cs="新宋体"/>
          <w:color w:val="AA5500"/>
          <w:sz w:val="17"/>
          <w:szCs w:val="17"/>
        </w:rPr>
        <w:t>是</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码</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unicode</w:t>
      </w:r>
      <w:r>
        <w:rPr lang="zh-CN" sz="17" baseline="0" dirty="0">
          <w:jc w:val="left"/>
          <w:rFonts w:ascii="新宋体" w:hAnsi="新宋体" w:cs="新宋体"/>
          <w:color w:val="AA5500"/>
          <w:spacing w:val="-5"/>
          <w:sz w:val="17"/>
          <w:szCs w:val="17"/>
        </w:rPr>
        <w:t>编码</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"%s\n\n"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15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4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0" w:after="0" w:line="358" w:lineRule="exact"/>
        <w:ind w:left="990" w:right="0" w:firstLine="0"/>
      </w:pPr>
      <w:r/>
      <w:r>
        <w:rPr lang="zh-CN" sz="26" baseline="0" dirty="0">
          <w:jc w:val="left"/>
          <w:rFonts w:ascii="宋体" w:hAnsi="宋体" w:cs="宋体"/>
          <w:color w:val="333333"/>
          <w:sz w:val="26"/>
          <w:szCs w:val="26"/>
        </w:rPr>
        <w:t>3</w:t>
      </w:r>
      <w:r>
        <w:rPr lang="zh-CN" sz="26" baseline="0" dirty="0">
          <w:jc w:val="left"/>
          <w:rFonts w:ascii="微软雅黑" w:hAnsi="微软雅黑" w:cs="微软雅黑"/>
          <w:b/>
          <w:bCs/>
          <w:color w:val="333333"/>
          <w:sz w:val="26"/>
          <w:szCs w:val="26"/>
        </w:rPr>
        <w:t>、</w:t>
      </w:r>
      <w:r>
        <w:rPr lang="zh-CN" sz="26" baseline="0" dirty="0">
          <w:jc w:val="left"/>
          <w:rFonts w:ascii="宋体" w:hAnsi="宋体" w:cs="宋体"/>
          <w:color w:val="333333"/>
          <w:spacing w:val="-16"/>
          <w:sz w:val="26"/>
          <w:szCs w:val="26"/>
        </w:rPr>
        <w:t>r</w:t>
      </w:r>
      <w:r>
        <w:rPr lang="zh-CN" sz="26" baseline="0" dirty="0">
          <w:jc w:val="left"/>
          <w:rFonts w:ascii="宋体" w:hAnsi="宋体" w:cs="宋体"/>
          <w:color w:val="333333"/>
          <w:sz w:val="26"/>
          <w:szCs w:val="26"/>
        </w:rPr>
        <w:t>eplace	</w:t>
      </w:r>
      <w:hyperlink r:id="rId946" w:history="1">
        <w:r>
          <w:rPr lang="zh-CN" sz="26" baseline="0" dirty="0">
            <w:jc w:val="left"/>
            <w:rFonts w:ascii="宋体" w:hAnsi="宋体" w:cs="宋体"/>
            <w:color w:val="4183C4"/>
            <w:sz w:val="26"/>
            <w:szCs w:val="26"/>
          </w:rPr>
          <w:t>  </w:t>
        </w:r>
      </w:hyperlink>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257" behindDoc="1" locked="0" layoutInCell="1" allowOverlap="1">
            <wp:simplePos x="0" y="0"/>
            <wp:positionH relativeFrom="page">
              <wp:posOffset>963889</wp:posOffset>
            </wp:positionH>
            <wp:positionV relativeFrom="line">
              <wp:posOffset>-682181</wp:posOffset>
            </wp:positionV>
            <wp:extent cx="5641423" cy="4145302"/>
            <wp:effectExtent l="0" t="0" r="0" b="0"/>
            <wp:wrapNone/>
            <wp:docPr id="963" name="Freeform 963"/>
            <wp:cNvGraphicFramePr/>
            <a:graphic>
              <a:graphicData uri="http://schemas.microsoft.com/office/word/2010/wordprocessingShape">
                <wps:wsp>
                  <wps:cNvCnPr/>
                  <wps:spPr>
                    <a:xfrm rot="0" flipH="0" flipV="1">
                      <a:off x="0" y="0"/>
                      <a:ext cx="5641423" cy="4145302"/>
                    </a:xfrm>
                    <a:custGeom>
                      <a:rect l="l" t="t" r="r" b="b"/>
                      <a:pathLst>
                        <a:path w="7518400" h="5524500">
                          <a:moveTo>
                            <a:pt x="0" y="31750"/>
                          </a:moveTo>
                          <a:lnTo>
                            <a:pt x="0" y="5492750"/>
                          </a:lnTo>
                          <a:cubicBezTo>
                            <a:pt x="0" y="5496967"/>
                            <a:pt x="805" y="5501035"/>
                            <a:pt x="2416" y="5504954"/>
                          </a:cubicBezTo>
                          <a:cubicBezTo>
                            <a:pt x="4028" y="5508874"/>
                            <a:pt x="6322" y="5512346"/>
                            <a:pt x="9298" y="5515224"/>
                          </a:cubicBezTo>
                          <a:cubicBezTo>
                            <a:pt x="12275" y="5518200"/>
                            <a:pt x="15709" y="5520433"/>
                            <a:pt x="19599" y="5522119"/>
                          </a:cubicBezTo>
                          <a:cubicBezTo>
                            <a:pt x="23489" y="5523707"/>
                            <a:pt x="27539" y="5524500"/>
                            <a:pt x="31750" y="5524500"/>
                          </a:cubicBezTo>
                          <a:lnTo>
                            <a:pt x="7486650" y="5524500"/>
                          </a:lnTo>
                          <a:cubicBezTo>
                            <a:pt x="7490859" y="5524500"/>
                            <a:pt x="7494909" y="5523707"/>
                            <a:pt x="7498798" y="5522119"/>
                          </a:cubicBezTo>
                          <a:cubicBezTo>
                            <a:pt x="7502690" y="5520433"/>
                            <a:pt x="7506123" y="5518200"/>
                            <a:pt x="7509099" y="5515224"/>
                          </a:cubicBezTo>
                          <a:cubicBezTo>
                            <a:pt x="7512076" y="5512346"/>
                            <a:pt x="7514370" y="5508874"/>
                            <a:pt x="7515981" y="5504954"/>
                          </a:cubicBezTo>
                          <a:cubicBezTo>
                            <a:pt x="7517593" y="5501035"/>
                            <a:pt x="7518400" y="5496967"/>
                            <a:pt x="7518400" y="5492750"/>
                          </a:cubicBezTo>
                          <a:lnTo>
                            <a:pt x="7518400" y="31750"/>
                          </a:lnTo>
                          <a:cubicBezTo>
                            <a:pt x="7518400" y="27583"/>
                            <a:pt x="7517593" y="23515"/>
                            <a:pt x="7515981" y="19596"/>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596"/>
                          </a:cubicBezTo>
                          <a:cubicBezTo>
                            <a:pt x="805" y="2351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6" behindDoc="1" locked="0" layoutInCell="1" allowOverlap="1">
            <wp:simplePos x="0" y="0"/>
            <wp:positionH relativeFrom="page">
              <wp:posOffset>963889</wp:posOffset>
            </wp:positionH>
            <wp:positionV relativeFrom="line">
              <wp:posOffset>-682181</wp:posOffset>
            </wp:positionV>
            <wp:extent cx="5641423" cy="4145302"/>
            <wp:effectExtent l="0" t="0" r="0" b="0"/>
            <wp:wrapNone/>
            <wp:docPr id="964" name="Freeform 964"/>
            <wp:cNvGraphicFramePr/>
            <a:graphic>
              <a:graphicData uri="http://schemas.microsoft.com/office/word/2010/wordprocessingShape">
                <wps:wsp>
                  <wps:cNvCnPr/>
                  <wps:spPr>
                    <a:xfrm rot="0" flipH="0" flipV="1">
                      <a:off x="0" y="0"/>
                      <a:ext cx="5641423" cy="4145302"/>
                    </a:xfrm>
                    <a:custGeom>
                      <a:rect l="l" t="t" r="r" b="b"/>
                      <a:pathLst>
                        <a:path w="7518400" h="5524500">
                          <a:moveTo>
                            <a:pt x="0" y="31750"/>
                          </a:moveTo>
                          <a:lnTo>
                            <a:pt x="0" y="5492750"/>
                          </a:lnTo>
                          <a:cubicBezTo>
                            <a:pt x="0" y="5496967"/>
                            <a:pt x="805" y="5501035"/>
                            <a:pt x="2416" y="5504954"/>
                          </a:cubicBezTo>
                          <a:cubicBezTo>
                            <a:pt x="4028" y="5508874"/>
                            <a:pt x="6322" y="5512346"/>
                            <a:pt x="9298" y="5515224"/>
                          </a:cubicBezTo>
                          <a:cubicBezTo>
                            <a:pt x="12275" y="5518200"/>
                            <a:pt x="15709" y="5520433"/>
                            <a:pt x="19599" y="5522119"/>
                          </a:cubicBezTo>
                          <a:cubicBezTo>
                            <a:pt x="23489" y="5523707"/>
                            <a:pt x="27539" y="5524500"/>
                            <a:pt x="31750" y="5524500"/>
                          </a:cubicBezTo>
                          <a:lnTo>
                            <a:pt x="7486650" y="5524500"/>
                          </a:lnTo>
                          <a:cubicBezTo>
                            <a:pt x="7490859" y="5524500"/>
                            <a:pt x="7494909" y="5523707"/>
                            <a:pt x="7498798" y="5522119"/>
                          </a:cubicBezTo>
                          <a:cubicBezTo>
                            <a:pt x="7502690" y="5520433"/>
                            <a:pt x="7506123" y="5518200"/>
                            <a:pt x="7509099" y="5515224"/>
                          </a:cubicBezTo>
                          <a:cubicBezTo>
                            <a:pt x="7512076" y="5512346"/>
                            <a:pt x="7514370" y="5508874"/>
                            <a:pt x="7515981" y="5504954"/>
                          </a:cubicBezTo>
                          <a:cubicBezTo>
                            <a:pt x="7517593" y="5501035"/>
                            <a:pt x="7518400" y="5496967"/>
                            <a:pt x="7518400" y="5492750"/>
                          </a:cubicBezTo>
                          <a:lnTo>
                            <a:pt x="7518400" y="31750"/>
                          </a:lnTo>
                          <a:cubicBezTo>
                            <a:pt x="7518400" y="27583"/>
                            <a:pt x="7517593" y="23515"/>
                            <a:pt x="7515981" y="19596"/>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596"/>
                          </a:cubicBezTo>
                          <a:cubicBezTo>
                            <a:pt x="805" y="2351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41" behindDoc="1" locked="0" layoutInCell="1" allowOverlap="1">
            <wp:simplePos x="0" y="0"/>
            <wp:positionH relativeFrom="page">
              <wp:posOffset>968654</wp:posOffset>
            </wp:positionH>
            <wp:positionV relativeFrom="line">
              <wp:posOffset>-658358</wp:posOffset>
            </wp:positionV>
            <wp:extent cx="5593776" cy="4116714"/>
            <wp:effectExtent l="0" t="0" r="0" b="0"/>
            <wp:wrapNone/>
            <wp:docPr id="965" name="Freeform 965"/>
            <wp:cNvGraphicFramePr/>
            <a:graphic>
              <a:graphicData uri="http://schemas.microsoft.com/office/word/2010/wordprocessingShape">
                <wps:wsp>
                  <wps:cNvCnPr/>
                  <wps:spPr>
                    <a:xfrm rot="0" flipH="0" flipV="1">
                      <a:off x="0" y="0"/>
                      <a:ext cx="5593776" cy="4116714"/>
                    </a:xfrm>
                    <a:custGeom>
                      <a:rect l="l" t="t" r="r" b="b"/>
                      <a:pathLst>
                        <a:path w="7454900" h="5486400">
                          <a:moveTo>
                            <a:pt x="0" y="5486400"/>
                          </a:moveTo>
                          <a:lnTo>
                            <a:pt x="7454900" y="5486400"/>
                          </a:lnTo>
                          <a:lnTo>
                            <a:pt x="7454900" y="0"/>
                          </a:lnTo>
                          <a:lnTo>
                            <a:pt x="0" y="0"/>
                          </a:lnTo>
                          <a:lnTo>
                            <a:pt x="0" y="5486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429" behindDoc="1" locked="0" layoutInCell="1" allowOverlap="1">
            <wp:simplePos x="0" y="0"/>
            <wp:positionH relativeFrom="page">
              <wp:posOffset>955954</wp:posOffset>
            </wp:positionH>
            <wp:positionV relativeFrom="line">
              <wp:posOffset>-671051</wp:posOffset>
            </wp:positionV>
            <wp:extent cx="368459" cy="4146698"/>
            <wp:effectExtent l="0" t="0" r="0" b="0"/>
            <wp:wrapNone/>
            <wp:docPr id="966" name="Picture 966"/>
            <wp:cNvGraphicFramePr>
              <a:graphicFrameLocks noChangeAspect="1"/>
            </wp:cNvGraphicFramePr>
            <a:graphic>
              <a:graphicData uri="http://schemas.openxmlformats.org/drawingml/2006/picture">
                <pic:pic xmlns:pic="http://schemas.openxmlformats.org/drawingml/2006/picture">
                  <pic:nvPicPr>
                    <pic:cNvPr id="966" name="Picture 966"/>
                    <pic:cNvPicPr>
                      <a:picLocks noChangeAspect="0" noChangeArrowheads="1"/>
                    </pic:cNvPicPr>
                  </pic:nvPicPr>
                  <pic:blipFill>
                    <a:blip r:embed="rId966">
                      <a:extLst>
                        <a:ext uri="{28A0092B-C50C-407E-A947-70E740481C1C}">
                          <a14:useLocalDpi xmlns:a14="http://schemas.microsoft.com/office/drawing/2010/main" val="0"/>
                        </a:ext>
                      </a:extLst>
                    </a:blip>
                    <a:srcRect/>
                    <a:stretch>
                      <a:fillRect/>
                    </a:stretch>
                  </pic:blipFill>
                  <pic:spPr>
                    <a:xfrm rot="0" flipH="0" flipV="0">
                      <a:off x="0" y="0"/>
                      <a:ext cx="368459" cy="4146698"/>
                    </a:xfrm>
                    <a:prstGeom prst="rect">
                      <a:avLst/>
                    </a:prstGeom>
                    <a:noFill/>
                  </pic:spPr>
                </pic:pic>
              </a:graphicData>
            </a:graphic>
          </wp:anchor>
        </w:drawing>
        <w:drawing>
          <wp:anchor simplePos="0" relativeHeight="251658258" behindDoc="1" locked="0" layoutInCell="1" allowOverlap="1">
            <wp:simplePos x="0" y="0"/>
            <wp:positionH relativeFrom="page">
              <wp:posOffset>968654</wp:posOffset>
            </wp:positionH>
            <wp:positionV relativeFrom="line">
              <wp:posOffset>-658358</wp:posOffset>
            </wp:positionV>
            <wp:extent cx="5593776" cy="4116714"/>
            <wp:effectExtent l="0" t="0" r="0" b="0"/>
            <wp:wrapNone/>
            <wp:docPr id="967" name="Freeform 967"/>
            <wp:cNvGraphicFramePr/>
            <a:graphic>
              <a:graphicData uri="http://schemas.microsoft.com/office/word/2010/wordprocessingShape">
                <wps:wsp>
                  <wps:cNvCnPr/>
                  <wps:spPr>
                    <a:xfrm rot="0" flipH="0" flipV="1">
                      <a:off x="0" y="0"/>
                      <a:ext cx="5593776" cy="4116714"/>
                    </a:xfrm>
                    <a:custGeom>
                      <a:rect l="l" t="t" r="r" b="b"/>
                      <a:pathLst>
                        <a:path w="7454900" h="5486400">
                          <a:moveTo>
                            <a:pt x="0" y="5486400"/>
                          </a:moveTo>
                          <a:lnTo>
                            <a:pt x="7454900" y="5486400"/>
                          </a:lnTo>
                          <a:lnTo>
                            <a:pt x="7454900" y="0"/>
                          </a:lnTo>
                          <a:lnTo>
                            <a:pt x="0" y="0"/>
                          </a:lnTo>
                          <a:lnTo>
                            <a:pt x="0" y="5486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StringBuilder </w:t>
      </w:r>
      <w:r>
        <w:rPr lang="zh-CN" sz="17" baseline="0" dirty="0">
          <w:jc w:val="left"/>
          <w:rFonts w:ascii="新宋体" w:hAnsi="新宋体" w:cs="新宋体"/>
          <w:color w:val="AA5500"/>
          <w:sz w:val="17"/>
          <w:szCs w:val="17"/>
        </w:rPr>
        <w:t>的</w:t>
      </w:r>
      <w:r>
        <w:rPr lang="zh-CN" sz="17" baseline="0" dirty="0">
          <w:jc w:val="left"/>
          <w:rFonts w:ascii="Lucida Console" w:hAnsi="Lucida Console" w:cs="Lucida Console"/>
          <w:color w:val="AA5500"/>
          <w:sz w:val="17"/>
          <w:szCs w:val="17"/>
        </w:rPr>
        <w:t>replace()</w:t>
      </w:r>
      <w:r>
        <w:rPr lang="zh-CN" sz="17" baseline="0" dirty="0">
          <w:jc w:val="left"/>
          <w:rFonts w:ascii="新宋体" w:hAnsi="新宋体" w:cs="新宋体"/>
          <w:color w:val="AA5500"/>
          <w:sz w:val="17"/>
          <w:szCs w:val="17"/>
        </w:rPr>
        <w:t>示例</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testReplaceAPIs</w:t>
      </w:r>
      <w:r>
        <w:rPr lang="zh-CN" sz="17" baseline="0" dirty="0">
          <w:jc w:val="left"/>
          <w:rFonts w:ascii="Lucida Console" w:hAnsi="Lucida Console" w:cs="Lucida Console"/>
          <w:color w:val="333333"/>
          <w:spacing w:val="-2"/>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 testReplaceAPIs-----------------</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81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"0123456789"</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replace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"ABCDE"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"sbuilder=%s\n"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81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"0123456789"</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reverse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"sbuilder=%s\n"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81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"0123456789"</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setCharAt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"sbuilder=%s\n"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7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4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0" w:after="0" w:line="358" w:lineRule="exact"/>
        <w:ind w:left="990" w:right="0" w:firstLine="0"/>
      </w:pPr>
      <w:r/>
      <w:r>
        <w:rPr lang="zh-CN" sz="26" baseline="0" dirty="0">
          <w:jc w:val="left"/>
          <w:rFonts w:ascii="宋体" w:hAnsi="宋体" w:cs="宋体"/>
          <w:color w:val="333333"/>
          <w:sz w:val="26"/>
          <w:szCs w:val="26"/>
        </w:rPr>
        <w:t>4</w:t>
      </w:r>
      <w:r>
        <w:rPr lang="zh-CN" sz="26" baseline="0" dirty="0">
          <w:jc w:val="left"/>
          <w:rFonts w:ascii="微软雅黑" w:hAnsi="微软雅黑" w:cs="微软雅黑"/>
          <w:b/>
          <w:bCs/>
          <w:color w:val="333333"/>
          <w:sz w:val="26"/>
          <w:szCs w:val="26"/>
        </w:rPr>
        <w:t>、</w:t>
      </w:r>
      <w:r>
        <w:rPr lang="zh-CN" sz="26" baseline="0" dirty="0">
          <w:jc w:val="left"/>
          <w:rFonts w:ascii="宋体" w:hAnsi="宋体" w:cs="宋体"/>
          <w:color w:val="333333"/>
          <w:sz w:val="26"/>
          <w:szCs w:val="26"/>
        </w:rPr>
        <w:t>delete	</w:t>
      </w:r>
      <w:hyperlink r:id="rId947" w:history="1">
        <w:r>
          <w:rPr lang="zh-CN" sz="26" baseline="0" dirty="0">
            <w:jc w:val="left"/>
            <w:rFonts w:ascii="宋体" w:hAnsi="宋体" w:cs="宋体"/>
            <w:color w:val="4183C4"/>
            <w:sz w:val="26"/>
            <w:szCs w:val="26"/>
          </w:rPr>
          <w:t>  </w:t>
        </w:r>
      </w:hyperlink>
      <w:r/>
    </w:p>
    <w:p>
      <w:pPr>
        <w:spacing w:after="3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272" behindDoc="1" locked="0" layoutInCell="1" allowOverlap="1">
            <wp:simplePos x="0" y="0"/>
            <wp:positionH relativeFrom="page">
              <wp:posOffset>939800</wp:posOffset>
            </wp:positionH>
            <wp:positionV relativeFrom="line">
              <wp:posOffset>-180854</wp:posOffset>
            </wp:positionV>
            <wp:extent cx="5678213" cy="1079500"/>
            <wp:effectExtent l="0" t="0" r="0" b="0"/>
            <wp:wrapNone/>
            <wp:docPr id="968" name="Picture 968"/>
            <wp:cNvGraphicFramePr>
              <a:graphicFrameLocks noChangeAspect="1"/>
            </wp:cNvGraphicFramePr>
            <a:graphic>
              <a:graphicData uri="http://schemas.openxmlformats.org/drawingml/2006/picture">
                <pic:pic xmlns:pic="http://schemas.openxmlformats.org/drawingml/2006/picture">
                  <pic:nvPicPr>
                    <pic:cNvPr id="968" name="Picture 968"/>
                    <pic:cNvPicPr>
                      <a:picLocks noChangeAspect="0" noChangeArrowheads="1"/>
                    </pic:cNvPicPr>
                  </pic:nvPicPr>
                  <pic:blipFill>
                    <a:blip r:embed="rId968">
                      <a:extLst>
                        <a:ext uri="{28A0092B-C50C-407E-A947-70E740481C1C}">
                          <a14:useLocalDpi xmlns:a14="http://schemas.microsoft.com/office/drawing/2010/main" val="0"/>
                        </a:ext>
                      </a:extLst>
                    </a:blip>
                    <a:srcRect/>
                    <a:stretch>
                      <a:fillRect/>
                    </a:stretch>
                  </pic:blipFill>
                  <pic:spPr>
                    <a:xfrm rot="0" flipH="0" flipV="0">
                      <a:off x="0" y="0"/>
                      <a:ext cx="5678213" cy="1079500"/>
                    </a:xfrm>
                    <a:prstGeom prst="rect">
                      <a:avLst/>
                    </a:prstGeom>
                    <a:noFill/>
                  </pic:spPr>
                </pic:pic>
              </a:graphicData>
            </a:graphic>
          </wp:anchor>
        </w:drawing>
        <w:drawing>
          <wp:anchor simplePos="0" relativeHeight="251659649" behindDoc="1" locked="0" layoutInCell="1" allowOverlap="1">
            <wp:simplePos x="0" y="0"/>
            <wp:positionH relativeFrom="page">
              <wp:posOffset>955954</wp:posOffset>
            </wp:positionH>
            <wp:positionV relativeFrom="line">
              <wp:posOffset>-156470</wp:posOffset>
            </wp:positionV>
            <wp:extent cx="368459" cy="1055116"/>
            <wp:effectExtent l="0" t="0" r="0" b="0"/>
            <wp:wrapNone/>
            <wp:docPr id="969" name="Picture 969"/>
            <wp:cNvGraphicFramePr>
              <a:graphicFrameLocks noChangeAspect="1"/>
            </wp:cNvGraphicFramePr>
            <a:graphic>
              <a:graphicData uri="http://schemas.openxmlformats.org/drawingml/2006/picture">
                <pic:pic xmlns:pic="http://schemas.openxmlformats.org/drawingml/2006/picture">
                  <pic:nvPicPr>
                    <pic:cNvPr id="969" name="Picture 969"/>
                    <pic:cNvPicPr>
                      <a:picLocks noChangeAspect="0" noChangeArrowheads="1"/>
                    </pic:cNvPicPr>
                  </pic:nvPicPr>
                  <pic:blipFill>
                    <a:blip r:embed="rId969">
                      <a:extLst>
                        <a:ext uri="{28A0092B-C50C-407E-A947-70E740481C1C}">
                          <a14:useLocalDpi xmlns:a14="http://schemas.microsoft.com/office/drawing/2010/main" val="0"/>
                        </a:ext>
                      </a:extLst>
                    </a:blip>
                    <a:srcRect/>
                    <a:stretch>
                      <a:fillRect/>
                    </a:stretch>
                  </pic:blipFill>
                  <pic:spPr>
                    <a:xfrm rot="0" flipH="0" flipV="0">
                      <a:off x="0" y="0"/>
                      <a:ext cx="368459" cy="1055116"/>
                    </a:xfrm>
                    <a:prstGeom prst="rect">
                      <a:avLst/>
                    </a:prstGeom>
                    <a:noFill/>
                  </pic:spPr>
                </pic:pic>
              </a:graphicData>
            </a:graphic>
          </wp:anchor>
        </w:drawing>
        <w:drawing>
          <wp:anchor simplePos="0" relativeHeight="251659467" behindDoc="1" locked="0" layoutInCell="1" allowOverlap="1">
            <wp:simplePos x="0" y="0"/>
            <wp:positionH relativeFrom="page">
              <wp:posOffset>955954</wp:posOffset>
            </wp:positionH>
            <wp:positionV relativeFrom="line">
              <wp:posOffset>-156470</wp:posOffset>
            </wp:positionV>
            <wp:extent cx="5619174" cy="1054409"/>
            <wp:effectExtent l="0" t="0" r="0" b="0"/>
            <wp:wrapNone/>
            <wp:docPr id="970" name="Picture 970"/>
            <wp:cNvGraphicFramePr>
              <a:graphicFrameLocks noChangeAspect="1"/>
            </wp:cNvGraphicFramePr>
            <a:graphic>
              <a:graphicData uri="http://schemas.openxmlformats.org/drawingml/2006/picture">
                <pic:pic xmlns:pic="http://schemas.openxmlformats.org/drawingml/2006/picture">
                  <pic:nvPicPr>
                    <pic:cNvPr id="970" name="Picture 970"/>
                    <pic:cNvPicPr>
                      <a:picLocks noChangeAspect="0" noChangeArrowheads="1"/>
                    </pic:cNvPicPr>
                  </pic:nvPicPr>
                  <pic:blipFill>
                    <a:blip r:embed="rId970">
                      <a:extLst>
                        <a:ext uri="{28A0092B-C50C-407E-A947-70E740481C1C}">
                          <a14:useLocalDpi xmlns:a14="http://schemas.microsoft.com/office/drawing/2010/main" val="0"/>
                        </a:ext>
                      </a:extLst>
                    </a:blip>
                    <a:srcRect/>
                    <a:stretch>
                      <a:fillRect/>
                    </a:stretch>
                  </pic:blipFill>
                  <pic:spPr>
                    <a:xfrm rot="0" flipH="0" flipV="0">
                      <a:off x="0" y="0"/>
                      <a:ext cx="5619174" cy="1054409"/>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3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testDeleteAPIs</w:t>
      </w:r>
      <w:r>
        <w:rPr lang="zh-CN" sz="17" baseline="0" dirty="0">
          <w:jc w:val="left"/>
          <w:rFonts w:ascii="Lucida Console" w:hAnsi="Lucida Console" w:cs="Lucida Console"/>
          <w:color w:val="333333"/>
          <w:spacing w:val="-2"/>
          <w:sz w:val="17"/>
          <w:szCs w:val="17"/>
        </w:rPr>
        <w:t>() {</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 testDeleteAPIs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79" w:space="0"/>
          </w:cols>
          <w:docGrid w:linePitch="360"/>
        </w:sect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"0123456789"</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73" name="Freeform 9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74" name="Freeform 9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975" name="Freeform 9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976" name="Freeform 9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977" name="Freeform 9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978" name="Freeform 9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979" name="Freeform 9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980" name="Freeform 9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81" name="Freeform 9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82" name="Freeform 9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83" name="Freeform 9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84" name="Freeform 9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6" w:after="0" w:line="175" w:lineRule="exact"/>
        <w:ind w:left="1239" w:right="9464"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-499679</wp:posOffset>
            </wp:positionV>
            <wp:extent cx="5678213" cy="2958076"/>
            <wp:effectExtent l="0" t="0" r="0" b="0"/>
            <wp:wrapNone/>
            <wp:docPr id="985" name="Picture 985"/>
            <wp:cNvGraphicFramePr>
              <a:graphicFrameLocks noChangeAspect="1"/>
            </wp:cNvGraphicFramePr>
            <a:graphic>
              <a:graphicData uri="http://schemas.openxmlformats.org/drawingml/2006/picture">
                <pic:pic xmlns:pic="http://schemas.openxmlformats.org/drawingml/2006/picture">
                  <pic:nvPicPr>
                    <pic:cNvPr id="985" name="Picture 985"/>
                    <pic:cNvPicPr>
                      <a:picLocks noChangeAspect="0" noChangeArrowheads="1"/>
                    </pic:cNvPicPr>
                  </pic:nvPicPr>
                  <pic:blipFill>
                    <a:blip r:embed="rId985">
                      <a:extLst>
                        <a:ext uri="{28A0092B-C50C-407E-A947-70E740481C1C}">
                          <a14:useLocalDpi xmlns:a14="http://schemas.microsoft.com/office/drawing/2010/main" val="0"/>
                        </a:ext>
                      </a:extLst>
                    </a:blip>
                    <a:srcRect/>
                    <a:stretch>
                      <a:fillRect/>
                    </a:stretch>
                  </pic:blipFill>
                  <pic:spPr>
                    <a:xfrm rot="0" flipH="0" flipV="0">
                      <a:off x="0" y="0"/>
                      <a:ext cx="5678213" cy="2958076"/>
                    </a:xfrm>
                    <a:prstGeom prst="rect">
                      <a:avLst/>
                    </a:prstGeom>
                    <a:noFill/>
                  </pic:spPr>
                </pic:pic>
              </a:graphicData>
            </a:graphic>
          </wp:anchor>
        </w:drawing>
        <w:drawing>
          <wp:anchor simplePos="0" relativeHeight="251658780" behindDoc="1" locked="0" layoutInCell="1" allowOverlap="1">
            <wp:simplePos x="0" y="0"/>
            <wp:positionH relativeFrom="page">
              <wp:posOffset>955954</wp:posOffset>
            </wp:positionH>
            <wp:positionV relativeFrom="line">
              <wp:posOffset>-499679</wp:posOffset>
            </wp:positionV>
            <wp:extent cx="368459" cy="2945376"/>
            <wp:effectExtent l="0" t="0" r="0" b="0"/>
            <wp:wrapNone/>
            <wp:docPr id="986" name="Picture 986"/>
            <wp:cNvGraphicFramePr>
              <a:graphicFrameLocks noChangeAspect="1"/>
            </wp:cNvGraphicFramePr>
            <a:graphic>
              <a:graphicData uri="http://schemas.openxmlformats.org/drawingml/2006/picture">
                <pic:pic xmlns:pic="http://schemas.openxmlformats.org/drawingml/2006/picture">
                  <pic:nvPicPr>
                    <pic:cNvPr id="986" name="Picture 986"/>
                    <pic:cNvPicPr>
                      <a:picLocks noChangeAspect="0" noChangeArrowheads="1"/>
                    </pic:cNvPicPr>
                  </pic:nvPicPr>
                  <pic:blipFill>
                    <a:blip r:embed="rId986">
                      <a:extLst>
                        <a:ext uri="{28A0092B-C50C-407E-A947-70E740481C1C}">
                          <a14:useLocalDpi xmlns:a14="http://schemas.microsoft.com/office/drawing/2010/main" val="0"/>
                        </a:ext>
                      </a:extLst>
                    </a:blip>
                    <a:srcRect/>
                    <a:stretch>
                      <a:fillRect/>
                    </a:stretch>
                  </pic:blipFill>
                  <pic:spPr>
                    <a:xfrm rot="0" flipH="0" flipV="0">
                      <a:off x="0" y="0"/>
                      <a:ext cx="368459" cy="2945376"/>
                    </a:xfrm>
                    <a:prstGeom prst="rect">
                      <a:avLst/>
                    </a:prstGeom>
                    <a:noFill/>
                  </pic:spPr>
                </pic:pic>
              </a:graphicData>
            </a:graphic>
          </wp:anchor>
        </w:drawing>
        <w:drawing>
          <wp:anchor simplePos="0" relativeHeight="251658269" behindDoc="1" locked="0" layoutInCell="1" allowOverlap="1">
            <wp:simplePos x="0" y="0"/>
            <wp:positionH relativeFrom="page">
              <wp:posOffset>955954</wp:posOffset>
            </wp:positionH>
            <wp:positionV relativeFrom="line">
              <wp:posOffset>-499679</wp:posOffset>
            </wp:positionV>
            <wp:extent cx="5619174" cy="2941407"/>
            <wp:effectExtent l="0" t="0" r="0" b="0"/>
            <wp:wrapNone/>
            <wp:docPr id="987" name="Picture 987"/>
            <wp:cNvGraphicFramePr>
              <a:graphicFrameLocks noChangeAspect="1"/>
            </wp:cNvGraphicFramePr>
            <a:graphic>
              <a:graphicData uri="http://schemas.openxmlformats.org/drawingml/2006/picture">
                <pic:pic xmlns:pic="http://schemas.openxmlformats.org/drawingml/2006/picture">
                  <pic:nvPicPr>
                    <pic:cNvPr id="987" name="Picture 987"/>
                    <pic:cNvPicPr>
                      <a:picLocks noChangeAspect="0" noChangeArrowheads="1"/>
                    </pic:cNvPicPr>
                  </pic:nvPicPr>
                  <pic:blipFill>
                    <a:blip r:embed="rId987">
                      <a:extLst>
                        <a:ext uri="{28A0092B-C50C-407E-A947-70E740481C1C}">
                          <a14:useLocalDpi xmlns:a14="http://schemas.microsoft.com/office/drawing/2010/main" val="0"/>
                        </a:ext>
                      </a:extLst>
                    </a:blip>
                    <a:srcRect/>
                    <a:stretch>
                      <a:fillRect/>
                    </a:stretch>
                  </pic:blipFill>
                  <pic:spPr>
                    <a:xfrm rot="0" flipH="0" flipV="0">
                      <a:off x="0" y="0"/>
                      <a:ext cx="5619174" cy="2941407"/>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0" w:after="0" w:line="270" w:lineRule="exact"/>
        <w:ind w:left="0" w:right="129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删除位置</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的字符，剩余字符是</w:t>
      </w:r>
      <w:r>
        <w:rPr lang="zh-CN" sz="17" baseline="0" dirty="0">
          <w:jc w:val="left"/>
          <w:rFonts w:ascii="Lucida Console" w:hAnsi="Lucida Console" w:cs="Lucida Console"/>
          <w:color w:val="AA5500"/>
          <w:sz w:val="17"/>
          <w:szCs w:val="17"/>
        </w:rPr>
        <w:t>“123456789”</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deleteCharAt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129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删除位置</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到位置</w:t>
      </w:r>
      <w:r>
        <w:rPr lang="zh-CN" sz="17" baseline="0" dirty="0">
          <w:jc w:val="left"/>
          <w:rFonts w:ascii="Lucida Console" w:hAnsi="Lucida Console" w:cs="Lucida Console"/>
          <w:color w:val="AA5500"/>
          <w:sz w:val="17"/>
          <w:szCs w:val="17"/>
        </w:rPr>
        <w:t>6(</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之间的字符，剩余字符是</w:t>
      </w:r>
      <w:r>
        <w:rPr lang="zh-CN" sz="17" baseline="0" dirty="0">
          <w:jc w:val="left"/>
          <w:rFonts w:ascii="Lucida Console" w:hAnsi="Lucida Console" w:cs="Lucida Console"/>
          <w:color w:val="AA5500"/>
          <w:sz w:val="17"/>
          <w:szCs w:val="17"/>
        </w:rPr>
        <w:t>“123789”</w:t>
      </w:r>
      <w:r>
        <w:rPr lang="zh-CN" sz="17" baseline="0" dirty="0">
          <w:jc w:val="left"/>
          <w:rFonts w:ascii="新宋体" w:hAnsi="新宋体" w:cs="新宋体"/>
          <w:color w:val="AA5500"/>
          <w:spacing w:val="-15"/>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delete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获取</w:t>
      </w:r>
      <w:r>
        <w:rPr lang="zh-CN" sz="17" baseline="0" dirty="0">
          <w:jc w:val="left"/>
          <w:rFonts w:ascii="Lucida Console" w:hAnsi="Lucida Console" w:cs="Lucida Console"/>
          <w:color w:val="AA5500"/>
          <w:sz w:val="17"/>
          <w:szCs w:val="17"/>
        </w:rPr>
        <w:t>sb</w:t>
      </w:r>
      <w:r>
        <w:rPr lang="zh-CN" sz="17" baseline="0" dirty="0">
          <w:jc w:val="left"/>
          <w:rFonts w:ascii="新宋体" w:hAnsi="新宋体" w:cs="新宋体"/>
          <w:color w:val="AA5500"/>
          <w:sz w:val="17"/>
          <w:szCs w:val="17"/>
        </w:rPr>
        <w:t>中从位置</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开始的字符串</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substring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获取</w:t>
      </w:r>
      <w:r>
        <w:rPr lang="zh-CN" sz="17" baseline="0" dirty="0">
          <w:jc w:val="left"/>
          <w:rFonts w:ascii="Lucida Console" w:hAnsi="Lucida Console" w:cs="Lucida Console"/>
          <w:color w:val="AA5500"/>
          <w:sz w:val="17"/>
          <w:szCs w:val="17"/>
        </w:rPr>
        <w:t>sb</w:t>
      </w:r>
      <w:r>
        <w:rPr lang="zh-CN" sz="17" baseline="0" dirty="0">
          <w:jc w:val="left"/>
          <w:rFonts w:ascii="新宋体" w:hAnsi="新宋体" w:cs="新宋体"/>
          <w:color w:val="AA5500"/>
          <w:sz w:val="17"/>
          <w:szCs w:val="17"/>
        </w:rPr>
        <w:t>中从位置</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到位置</w:t>
      </w:r>
      <w:r>
        <w:rPr lang="zh-CN" sz="17" baseline="0" dirty="0">
          <w:jc w:val="left"/>
          <w:rFonts w:ascii="Lucida Console" w:hAnsi="Lucida Console" w:cs="Lucida Console"/>
          <w:color w:val="AA5500"/>
          <w:sz w:val="17"/>
          <w:szCs w:val="17"/>
        </w:rPr>
        <w:t>5(</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之间的字符串</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substring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获取</w:t>
      </w:r>
      <w:r>
        <w:rPr lang="zh-CN" sz="17" baseline="0" dirty="0">
          <w:jc w:val="left"/>
          <w:rFonts w:ascii="Lucida Console" w:hAnsi="Lucida Console" w:cs="Lucida Console"/>
          <w:color w:val="AA5500"/>
          <w:sz w:val="17"/>
          <w:szCs w:val="17"/>
        </w:rPr>
        <w:t>sb</w:t>
      </w:r>
      <w:r>
        <w:rPr lang="zh-CN" sz="17" baseline="0" dirty="0">
          <w:jc w:val="left"/>
          <w:rFonts w:ascii="新宋体" w:hAnsi="新宋体" w:cs="新宋体"/>
          <w:color w:val="AA5500"/>
          <w:sz w:val="17"/>
          <w:szCs w:val="17"/>
        </w:rPr>
        <w:t>中从位置</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到位置</w:t>
      </w:r>
      <w:r>
        <w:rPr lang="zh-CN" sz="17" baseline="0" dirty="0">
          <w:jc w:val="left"/>
          <w:rFonts w:ascii="Lucida Console" w:hAnsi="Lucida Console" w:cs="Lucida Console"/>
          <w:color w:val="AA5500"/>
          <w:sz w:val="17"/>
          <w:szCs w:val="17"/>
        </w:rPr>
        <w:t>5(</w:t>
      </w:r>
      <w:r>
        <w:rPr lang="zh-CN" sz="17" baseline="0" dirty="0">
          <w:jc w:val="left"/>
          <w:rFonts w:ascii="新宋体" w:hAnsi="新宋体" w:cs="新宋体"/>
          <w:color w:val="AA5500"/>
          <w:sz w:val="17"/>
          <w:szCs w:val="17"/>
        </w:rPr>
        <w:t>不包括</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之间的字符串，获取的对象是</w:t>
      </w:r>
      <w:r>
        <w:rPr lang="zh-CN" sz="17" baseline="0" dirty="0">
          <w:jc w:val="left"/>
          <w:rFonts w:ascii="Lucida Console" w:hAnsi="Lucida Console" w:cs="Lucida Console"/>
          <w:color w:val="AA5500"/>
          <w:sz w:val="17"/>
          <w:szCs w:val="17"/>
        </w:rPr>
        <w:t>CharSequence</w:t>
      </w:r>
      <w:r>
        <w:rPr lang="zh-CN" sz="17" baseline="0" dirty="0">
          <w:jc w:val="left"/>
          <w:rFonts w:ascii="新宋体" w:hAnsi="新宋体" w:cs="新宋体"/>
          <w:color w:val="AA5500"/>
          <w:spacing w:val="-15"/>
          <w:sz w:val="17"/>
          <w:szCs w:val="17"/>
        </w:rPr>
        <w:t>对</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象，此处转型为</w:t>
      </w:r>
      <w:r>
        <w:rPr lang="zh-CN" sz="17" baseline="0" dirty="0">
          <w:jc w:val="left"/>
          <w:rFonts w:ascii="Lucida Console" w:hAnsi="Lucida Console" w:cs="Lucida Console"/>
          <w:color w:val="AA5500"/>
          <w:sz w:val="17"/>
          <w:szCs w:val="17"/>
        </w:rPr>
        <w:t>String</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subSequence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85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"sbuilder=%s\nstr1=%s\nstr2=%s\nstr3=%s\n"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81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4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0" w:after="0" w:line="358" w:lineRule="exact"/>
        <w:ind w:left="990" w:right="0" w:firstLine="0"/>
      </w:pPr>
      <w:r/>
      <w:r>
        <w:rPr lang="zh-CN" sz="26" baseline="0" dirty="0">
          <w:jc w:val="left"/>
          <w:rFonts w:ascii="宋体" w:hAnsi="宋体" w:cs="宋体"/>
          <w:color w:val="333333"/>
          <w:sz w:val="26"/>
          <w:szCs w:val="26"/>
        </w:rPr>
        <w:t>5</w:t>
      </w:r>
      <w:r>
        <w:rPr lang="zh-CN" sz="26" baseline="0" dirty="0">
          <w:jc w:val="left"/>
          <w:rFonts w:ascii="微软雅黑" w:hAnsi="微软雅黑" w:cs="微软雅黑"/>
          <w:b/>
          <w:bCs/>
          <w:color w:val="333333"/>
          <w:sz w:val="26"/>
          <w:szCs w:val="26"/>
        </w:rPr>
        <w:t>、</w:t>
      </w:r>
      <w:r>
        <w:rPr lang="zh-CN" sz="26" baseline="0" dirty="0">
          <w:jc w:val="left"/>
          <w:rFonts w:ascii="宋体" w:hAnsi="宋体" w:cs="宋体"/>
          <w:color w:val="333333"/>
          <w:sz w:val="26"/>
          <w:szCs w:val="26"/>
        </w:rPr>
        <w:t>ind</w:t>
      </w:r>
      <w:r>
        <w:rPr lang="zh-CN" sz="26" baseline="0" dirty="0">
          <w:jc w:val="left"/>
          <w:rFonts w:ascii="宋体" w:hAnsi="宋体" w:cs="宋体"/>
          <w:color w:val="333333"/>
          <w:spacing w:val="-6"/>
          <w:sz w:val="26"/>
          <w:szCs w:val="26"/>
        </w:rPr>
        <w:t>e</w:t>
      </w:r>
      <w:r>
        <w:rPr lang="zh-CN" sz="26" baseline="0" dirty="0">
          <w:jc w:val="left"/>
          <w:rFonts w:ascii="宋体" w:hAnsi="宋体" w:cs="宋体"/>
          <w:color w:val="333333"/>
          <w:sz w:val="26"/>
          <w:szCs w:val="26"/>
        </w:rPr>
        <w:t>x	</w:t>
      </w:r>
      <w:hyperlink r:id="rId971" w:history="1">
        <w:r>
          <w:rPr lang="zh-CN" sz="26" baseline="0" dirty="0">
            <w:jc w:val="left"/>
            <w:rFonts w:ascii="宋体" w:hAnsi="宋体" w:cs="宋体"/>
            <w:color w:val="4183C4"/>
            <w:sz w:val="26"/>
            <w:szCs w:val="26"/>
          </w:rPr>
          <w:t>  </w:t>
        </w:r>
      </w:hyperlink>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drawing>
          <wp:anchor simplePos="0" relativeHeight="251658255" behindDoc="1" locked="0" layoutInCell="1" allowOverlap="1">
            <wp:simplePos x="0" y="0"/>
            <wp:positionH relativeFrom="page">
              <wp:posOffset>963889</wp:posOffset>
            </wp:positionH>
            <wp:positionV relativeFrom="paragraph">
              <wp:posOffset>-847657</wp:posOffset>
            </wp:positionV>
            <wp:extent cx="5641423" cy="4831422"/>
            <wp:effectExtent l="0" t="0" r="0" b="0"/>
            <wp:wrapNone/>
            <wp:docPr id="988" name="Freeform 988"/>
            <wp:cNvGraphicFramePr/>
            <a:graphic>
              <a:graphicData uri="http://schemas.microsoft.com/office/word/2010/wordprocessingShape">
                <wps:wsp>
                  <wps:cNvCnPr/>
                  <wps:spPr>
                    <a:xfrm rot="0" flipH="0" flipV="1">
                      <a:off x="0" y="0"/>
                      <a:ext cx="5641423" cy="4831422"/>
                    </a:xfrm>
                    <a:custGeom>
                      <a:rect l="l" t="t" r="r" b="b"/>
                      <a:pathLst>
                        <a:path w="7518400" h="6438900">
                          <a:moveTo>
                            <a:pt x="0" y="31750"/>
                          </a:moveTo>
                          <a:lnTo>
                            <a:pt x="0" y="6407150"/>
                          </a:lnTo>
                          <a:cubicBezTo>
                            <a:pt x="0" y="6411417"/>
                            <a:pt x="805" y="6415485"/>
                            <a:pt x="2416" y="6419354"/>
                          </a:cubicBezTo>
                          <a:cubicBezTo>
                            <a:pt x="4028" y="6423274"/>
                            <a:pt x="6322" y="6426746"/>
                            <a:pt x="9298" y="6429624"/>
                          </a:cubicBezTo>
                          <a:cubicBezTo>
                            <a:pt x="12275" y="6432600"/>
                            <a:pt x="15709" y="6434833"/>
                            <a:pt x="19599" y="6436519"/>
                          </a:cubicBezTo>
                          <a:cubicBezTo>
                            <a:pt x="23489" y="6438107"/>
                            <a:pt x="27539" y="6438900"/>
                            <a:pt x="31750" y="6438900"/>
                          </a:cubicBezTo>
                          <a:lnTo>
                            <a:pt x="7486650" y="6438900"/>
                          </a:lnTo>
                          <a:cubicBezTo>
                            <a:pt x="7490859" y="6438900"/>
                            <a:pt x="7494909" y="6438107"/>
                            <a:pt x="7498798" y="6436519"/>
                          </a:cubicBezTo>
                          <a:cubicBezTo>
                            <a:pt x="7502690" y="6434833"/>
                            <a:pt x="7506123" y="6432600"/>
                            <a:pt x="7509099" y="6429624"/>
                          </a:cubicBezTo>
                          <a:cubicBezTo>
                            <a:pt x="7512076" y="6426746"/>
                            <a:pt x="7514370" y="6423274"/>
                            <a:pt x="7515981" y="6419354"/>
                          </a:cubicBezTo>
                          <a:cubicBezTo>
                            <a:pt x="7517593" y="6415485"/>
                            <a:pt x="7518400" y="6411417"/>
                            <a:pt x="7518400" y="6407150"/>
                          </a:cubicBezTo>
                          <a:lnTo>
                            <a:pt x="7518400" y="31750"/>
                          </a:lnTo>
                          <a:cubicBezTo>
                            <a:pt x="7518400" y="27583"/>
                            <a:pt x="7517593" y="23565"/>
                            <a:pt x="7515981" y="19745"/>
                          </a:cubicBezTo>
                          <a:cubicBezTo>
                            <a:pt x="7514370" y="15776"/>
                            <a:pt x="7512076" y="12353"/>
                            <a:pt x="7509099" y="937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7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4" behindDoc="1" locked="0" layoutInCell="1" allowOverlap="1">
            <wp:simplePos x="0" y="0"/>
            <wp:positionH relativeFrom="page">
              <wp:posOffset>963889</wp:posOffset>
            </wp:positionH>
            <wp:positionV relativeFrom="paragraph">
              <wp:posOffset>-847657</wp:posOffset>
            </wp:positionV>
            <wp:extent cx="5641423" cy="4831422"/>
            <wp:effectExtent l="0" t="0" r="0" b="0"/>
            <wp:wrapNone/>
            <wp:docPr id="989" name="Freeform 989"/>
            <wp:cNvGraphicFramePr/>
            <a:graphic>
              <a:graphicData uri="http://schemas.microsoft.com/office/word/2010/wordprocessingShape">
                <wps:wsp>
                  <wps:cNvCnPr/>
                  <wps:spPr>
                    <a:xfrm rot="0" flipH="0" flipV="1">
                      <a:off x="0" y="0"/>
                      <a:ext cx="5641423" cy="4831422"/>
                    </a:xfrm>
                    <a:custGeom>
                      <a:rect l="l" t="t" r="r" b="b"/>
                      <a:pathLst>
                        <a:path w="7518400" h="6438900">
                          <a:moveTo>
                            <a:pt x="0" y="31750"/>
                          </a:moveTo>
                          <a:lnTo>
                            <a:pt x="0" y="6407150"/>
                          </a:lnTo>
                          <a:cubicBezTo>
                            <a:pt x="0" y="6411417"/>
                            <a:pt x="805" y="6415485"/>
                            <a:pt x="2416" y="6419354"/>
                          </a:cubicBezTo>
                          <a:cubicBezTo>
                            <a:pt x="4028" y="6423274"/>
                            <a:pt x="6322" y="6426746"/>
                            <a:pt x="9298" y="6429624"/>
                          </a:cubicBezTo>
                          <a:cubicBezTo>
                            <a:pt x="12275" y="6432600"/>
                            <a:pt x="15709" y="6434833"/>
                            <a:pt x="19599" y="6436519"/>
                          </a:cubicBezTo>
                          <a:cubicBezTo>
                            <a:pt x="23489" y="6438107"/>
                            <a:pt x="27539" y="6438900"/>
                            <a:pt x="31750" y="6438900"/>
                          </a:cubicBezTo>
                          <a:lnTo>
                            <a:pt x="7486650" y="6438900"/>
                          </a:lnTo>
                          <a:cubicBezTo>
                            <a:pt x="7490859" y="6438900"/>
                            <a:pt x="7494909" y="6438107"/>
                            <a:pt x="7498798" y="6436519"/>
                          </a:cubicBezTo>
                          <a:cubicBezTo>
                            <a:pt x="7502690" y="6434833"/>
                            <a:pt x="7506123" y="6432600"/>
                            <a:pt x="7509099" y="6429624"/>
                          </a:cubicBezTo>
                          <a:cubicBezTo>
                            <a:pt x="7512076" y="6426746"/>
                            <a:pt x="7514370" y="6423274"/>
                            <a:pt x="7515981" y="6419354"/>
                          </a:cubicBezTo>
                          <a:cubicBezTo>
                            <a:pt x="7517593" y="6415485"/>
                            <a:pt x="7518400" y="6411417"/>
                            <a:pt x="7518400" y="6407150"/>
                          </a:cubicBezTo>
                          <a:lnTo>
                            <a:pt x="7518400" y="31750"/>
                          </a:lnTo>
                          <a:cubicBezTo>
                            <a:pt x="7518400" y="27583"/>
                            <a:pt x="7517593" y="23565"/>
                            <a:pt x="7515981" y="19745"/>
                          </a:cubicBezTo>
                          <a:cubicBezTo>
                            <a:pt x="7514370" y="15776"/>
                            <a:pt x="7512076" y="12353"/>
                            <a:pt x="7509099" y="937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7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09" behindDoc="1" locked="0" layoutInCell="1" allowOverlap="1">
            <wp:simplePos x="0" y="0"/>
            <wp:positionH relativeFrom="page">
              <wp:posOffset>968654</wp:posOffset>
            </wp:positionH>
            <wp:positionV relativeFrom="paragraph">
              <wp:posOffset>-823833</wp:posOffset>
            </wp:positionV>
            <wp:extent cx="5593776" cy="4802833"/>
            <wp:effectExtent l="0" t="0" r="0" b="0"/>
            <wp:wrapNone/>
            <wp:docPr id="990" name="Freeform 990"/>
            <wp:cNvGraphicFramePr/>
            <a:graphic>
              <a:graphicData uri="http://schemas.microsoft.com/office/word/2010/wordprocessingShape">
                <wps:wsp>
                  <wps:cNvCnPr/>
                  <wps:spPr>
                    <a:xfrm rot="0" flipH="0" flipV="1">
                      <a:off x="0" y="0"/>
                      <a:ext cx="5593776" cy="4802833"/>
                    </a:xfrm>
                    <a:custGeom>
                      <a:rect l="l" t="t" r="r" b="b"/>
                      <a:pathLst>
                        <a:path w="7454900" h="6400800">
                          <a:moveTo>
                            <a:pt x="0" y="6400800"/>
                          </a:moveTo>
                          <a:lnTo>
                            <a:pt x="7454900" y="6400800"/>
                          </a:lnTo>
                          <a:lnTo>
                            <a:pt x="7454900" y="0"/>
                          </a:lnTo>
                          <a:lnTo>
                            <a:pt x="0" y="0"/>
                          </a:lnTo>
                          <a:lnTo>
                            <a:pt x="0" y="6400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658" behindDoc="1" locked="0" layoutInCell="1" allowOverlap="1">
            <wp:simplePos x="0" y="0"/>
            <wp:positionH relativeFrom="page">
              <wp:posOffset>955954</wp:posOffset>
            </wp:positionH>
            <wp:positionV relativeFrom="paragraph">
              <wp:posOffset>-836544</wp:posOffset>
            </wp:positionV>
            <wp:extent cx="368459" cy="4838948"/>
            <wp:effectExtent l="0" t="0" r="0" b="0"/>
            <wp:wrapNone/>
            <wp:docPr id="991" name="Picture 991"/>
            <wp:cNvGraphicFramePr>
              <a:graphicFrameLocks noChangeAspect="1"/>
            </wp:cNvGraphicFramePr>
            <a:graphic>
              <a:graphicData uri="http://schemas.openxmlformats.org/drawingml/2006/picture">
                <pic:pic xmlns:pic="http://schemas.openxmlformats.org/drawingml/2006/picture">
                  <pic:nvPicPr>
                    <pic:cNvPr id="991" name="Picture 991"/>
                    <pic:cNvPicPr>
                      <a:picLocks noChangeAspect="0" noChangeArrowheads="1"/>
                    </pic:cNvPicPr>
                  </pic:nvPicPr>
                  <pic:blipFill>
                    <a:blip r:embed="rId991">
                      <a:extLst>
                        <a:ext uri="{28A0092B-C50C-407E-A947-70E740481C1C}">
                          <a14:useLocalDpi xmlns:a14="http://schemas.microsoft.com/office/drawing/2010/main" val="0"/>
                        </a:ext>
                      </a:extLst>
                    </a:blip>
                    <a:srcRect/>
                    <a:stretch>
                      <a:fillRect/>
                    </a:stretch>
                  </pic:blipFill>
                  <pic:spPr>
                    <a:xfrm rot="0" flipH="0" flipV="0">
                      <a:off x="0" y="0"/>
                      <a:ext cx="368459" cy="4838948"/>
                    </a:xfrm>
                    <a:prstGeom prst="rect">
                      <a:avLst/>
                    </a:prstGeom>
                    <a:noFill/>
                  </pic:spPr>
                </pic:pic>
              </a:graphicData>
            </a:graphic>
          </wp:anchor>
        </w:drawing>
        <w:drawing>
          <wp:anchor simplePos="0" relativeHeight="251658256" behindDoc="1" locked="0" layoutInCell="1" allowOverlap="1">
            <wp:simplePos x="0" y="0"/>
            <wp:positionH relativeFrom="page">
              <wp:posOffset>968654</wp:posOffset>
            </wp:positionH>
            <wp:positionV relativeFrom="paragraph">
              <wp:posOffset>-823833</wp:posOffset>
            </wp:positionV>
            <wp:extent cx="5593776" cy="4802833"/>
            <wp:effectExtent l="0" t="0" r="0" b="0"/>
            <wp:wrapNone/>
            <wp:docPr id="992" name="Freeform 992"/>
            <wp:cNvGraphicFramePr/>
            <a:graphic>
              <a:graphicData uri="http://schemas.microsoft.com/office/word/2010/wordprocessingShape">
                <wps:wsp>
                  <wps:cNvCnPr/>
                  <wps:spPr>
                    <a:xfrm rot="0" flipH="0" flipV="1">
                      <a:off x="0" y="0"/>
                      <a:ext cx="5593776" cy="4802833"/>
                    </a:xfrm>
                    <a:custGeom>
                      <a:rect l="l" t="t" r="r" b="b"/>
                      <a:pathLst>
                        <a:path w="7454900" h="6400800">
                          <a:moveTo>
                            <a:pt x="0" y="6400800"/>
                          </a:moveTo>
                          <a:lnTo>
                            <a:pt x="7454900" y="6400800"/>
                          </a:lnTo>
                          <a:lnTo>
                            <a:pt x="7454900" y="0"/>
                          </a:lnTo>
                          <a:lnTo>
                            <a:pt x="0" y="0"/>
                          </a:lnTo>
                          <a:lnTo>
                            <a:pt x="0" y="6400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StringBuilder </w:t>
      </w:r>
      <w:r>
        <w:rPr lang="zh-CN" sz="17" baseline="0" dirty="0">
          <w:jc w:val="left"/>
          <w:rFonts w:ascii="新宋体" w:hAnsi="新宋体" w:cs="新宋体"/>
          <w:color w:val="AA5500"/>
          <w:sz w:val="17"/>
          <w:szCs w:val="17"/>
        </w:rPr>
        <w:t>中</w:t>
      </w:r>
      <w:r>
        <w:rPr lang="zh-CN" sz="17" baseline="0" dirty="0">
          <w:jc w:val="left"/>
          <w:rFonts w:ascii="Lucida Console" w:hAnsi="Lucida Console" w:cs="Lucida Console"/>
          <w:color w:val="AA5500"/>
          <w:sz w:val="17"/>
          <w:szCs w:val="17"/>
        </w:rPr>
        <w:t>index</w:t>
      </w:r>
      <w:r>
        <w:rPr lang="zh-CN" sz="17" baseline="0" dirty="0">
          <w:jc w:val="left"/>
          <w:rFonts w:ascii="新宋体" w:hAnsi="新宋体" w:cs="新宋体"/>
          <w:color w:val="AA5500"/>
          <w:sz w:val="17"/>
          <w:szCs w:val="17"/>
        </w:rPr>
        <w:t>相关</w:t>
      </w:r>
      <w:r>
        <w:rPr lang="zh-CN" sz="17" baseline="0" dirty="0">
          <w:jc w:val="left"/>
          <w:rFonts w:ascii="Lucida Console" w:hAnsi="Lucida Console" w:cs="Lucida Console"/>
          <w:color w:val="AA5500"/>
          <w:sz w:val="17"/>
          <w:szCs w:val="17"/>
        </w:rPr>
        <w:t>API</w:t>
      </w:r>
      <w:r>
        <w:rPr lang="zh-CN" sz="17" baseline="0" dirty="0">
          <w:jc w:val="left"/>
          <w:rFonts w:ascii="新宋体" w:hAnsi="新宋体" w:cs="新宋体"/>
          <w:color w:val="AA5500"/>
          <w:sz w:val="17"/>
          <w:szCs w:val="17"/>
        </w:rPr>
        <w:t>演示</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testIndexAPIs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 testIndexAPIs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6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"abcAbcABCabCaBcAbCaBCabc"</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"sbuilder=%s\n"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018"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1. </w:t>
      </w:r>
      <w:r>
        <w:rPr lang="zh-CN" sz="17" baseline="0" dirty="0">
          <w:jc w:val="left"/>
          <w:rFonts w:ascii="新宋体" w:hAnsi="新宋体" w:cs="新宋体"/>
          <w:color w:val="AA5500"/>
          <w:sz w:val="17"/>
          <w:szCs w:val="17"/>
        </w:rPr>
        <w:t>从前往后，找出</w:t>
      </w:r>
      <w:r>
        <w:rPr lang="zh-CN" sz="17" baseline="0" dirty="0">
          <w:jc w:val="left"/>
          <w:rFonts w:ascii="Lucida Console" w:hAnsi="Lucida Console" w:cs="Lucida Console"/>
          <w:color w:val="AA5500"/>
          <w:sz w:val="17"/>
          <w:szCs w:val="17"/>
        </w:rPr>
        <w:t>"bc"</w:t>
      </w:r>
      <w:r>
        <w:rPr lang="zh-CN" sz="17" baseline="0" dirty="0">
          <w:jc w:val="left"/>
          <w:rFonts w:ascii="新宋体" w:hAnsi="新宋体" w:cs="新宋体"/>
          <w:color w:val="AA5500"/>
          <w:sz w:val="17"/>
          <w:szCs w:val="17"/>
        </w:rPr>
        <w:t>第一次出现的位置</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"%-30s = %d\n"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"sbuilder.indexOf(\"bc\")"</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70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2. </w:t>
      </w:r>
      <w:r>
        <w:rPr lang="zh-CN" sz="17" baseline="0" dirty="0">
          <w:jc w:val="left"/>
          <w:rFonts w:ascii="新宋体" w:hAnsi="新宋体" w:cs="新宋体"/>
          <w:color w:val="AA5500"/>
          <w:sz w:val="17"/>
          <w:szCs w:val="17"/>
        </w:rPr>
        <w:t>从位置</w:t>
      </w:r>
      <w:r>
        <w:rPr lang="zh-CN" sz="17" baseline="0" dirty="0">
          <w:jc w:val="left"/>
          <w:rFonts w:ascii="Lucida Console" w:hAnsi="Lucida Console" w:cs="Lucida Console"/>
          <w:color w:val="AA5500"/>
          <w:sz w:val="17"/>
          <w:szCs w:val="17"/>
        </w:rPr>
        <w:t>5</w:t>
      </w:r>
      <w:r>
        <w:rPr lang="zh-CN" sz="17" baseline="0" dirty="0">
          <w:jc w:val="left"/>
          <w:rFonts w:ascii="新宋体" w:hAnsi="新宋体" w:cs="新宋体"/>
          <w:color w:val="AA5500"/>
          <w:sz w:val="17"/>
          <w:szCs w:val="17"/>
        </w:rPr>
        <w:t>开始，从前往后，找出</w:t>
      </w:r>
      <w:r>
        <w:rPr lang="zh-CN" sz="17" baseline="0" dirty="0">
          <w:jc w:val="left"/>
          <w:rFonts w:ascii="Lucida Console" w:hAnsi="Lucida Console" w:cs="Lucida Console"/>
          <w:color w:val="AA5500"/>
          <w:sz w:val="17"/>
          <w:szCs w:val="17"/>
        </w:rPr>
        <w:t>"bc"</w:t>
      </w:r>
      <w:r>
        <w:rPr lang="zh-CN" sz="17" baseline="0" dirty="0">
          <w:jc w:val="left"/>
          <w:rFonts w:ascii="新宋体" w:hAnsi="新宋体" w:cs="新宋体"/>
          <w:color w:val="AA5500"/>
          <w:sz w:val="17"/>
          <w:szCs w:val="17"/>
        </w:rPr>
        <w:t>第一次出现的位置</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"%-30s = %d\n"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"sbuilder.indexOf(\"bc\", 5)"</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3. </w:t>
      </w:r>
      <w:r>
        <w:rPr lang="zh-CN" sz="17" baseline="0" dirty="0">
          <w:jc w:val="left"/>
          <w:rFonts w:ascii="新宋体" w:hAnsi="新宋体" w:cs="新宋体"/>
          <w:color w:val="AA5500"/>
          <w:sz w:val="17"/>
          <w:szCs w:val="17"/>
        </w:rPr>
        <w:t>从后往前，找出</w:t>
      </w:r>
      <w:r>
        <w:rPr lang="zh-CN" sz="17" baseline="0" dirty="0">
          <w:jc w:val="left"/>
          <w:rFonts w:ascii="Lucida Console" w:hAnsi="Lucida Console" w:cs="Lucida Console"/>
          <w:color w:val="AA5500"/>
          <w:sz w:val="17"/>
          <w:szCs w:val="17"/>
        </w:rPr>
        <w:t>"bc"</w:t>
      </w:r>
      <w:r>
        <w:rPr lang="zh-CN" sz="17" baseline="0" dirty="0">
          <w:jc w:val="left"/>
          <w:rFonts w:ascii="新宋体" w:hAnsi="新宋体" w:cs="新宋体"/>
          <w:color w:val="AA5500"/>
          <w:sz w:val="17"/>
          <w:szCs w:val="17"/>
        </w:rPr>
        <w:t>第一次出现的位置</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59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"%-30s = %d\n"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"sbuilder.lastIndexOf(\"bc\")"</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lastIndexOf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78"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4. </w:t>
      </w:r>
      <w:r>
        <w:rPr lang="zh-CN" sz="17" baseline="0" dirty="0">
          <w:jc w:val="left"/>
          <w:rFonts w:ascii="新宋体" w:hAnsi="新宋体" w:cs="新宋体"/>
          <w:color w:val="AA5500"/>
          <w:sz w:val="17"/>
          <w:szCs w:val="17"/>
        </w:rPr>
        <w:t>从位置</w:t>
      </w:r>
      <w:r>
        <w:rPr lang="zh-CN" sz="17" baseline="0" dirty="0">
          <w:jc w:val="left"/>
          <w:rFonts w:ascii="Lucida Console" w:hAnsi="Lucida Console" w:cs="Lucida Console"/>
          <w:color w:val="AA5500"/>
          <w:sz w:val="17"/>
          <w:szCs w:val="17"/>
        </w:rPr>
        <w:t>4</w:t>
      </w:r>
      <w:r>
        <w:rPr lang="zh-CN" sz="17" baseline="0" dirty="0">
          <w:jc w:val="left"/>
          <w:rFonts w:ascii="新宋体" w:hAnsi="新宋体" w:cs="新宋体"/>
          <w:color w:val="AA5500"/>
          <w:sz w:val="17"/>
          <w:szCs w:val="17"/>
        </w:rPr>
        <w:t>开始，从后往前，找出</w:t>
      </w:r>
      <w:r>
        <w:rPr lang="zh-CN" sz="17" baseline="0" dirty="0">
          <w:jc w:val="left"/>
          <w:rFonts w:ascii="Lucida Console" w:hAnsi="Lucida Console" w:cs="Lucida Console"/>
          <w:color w:val="AA5500"/>
          <w:sz w:val="17"/>
          <w:szCs w:val="17"/>
        </w:rPr>
        <w:t>"bc"</w:t>
      </w:r>
      <w:r>
        <w:rPr lang="zh-CN" sz="17" baseline="0" dirty="0">
          <w:jc w:val="left"/>
          <w:rFonts w:ascii="新宋体" w:hAnsi="新宋体" w:cs="新宋体"/>
          <w:color w:val="AA5500"/>
          <w:sz w:val="17"/>
          <w:szCs w:val="17"/>
        </w:rPr>
        <w:t>第一次出现的位置</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"%-30s = %d\n"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"sbuilder.lastIndexOf(\"bc\", 4)"</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lastIndexOf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7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0" w:after="0" w:line="358" w:lineRule="exact"/>
        <w:ind w:left="990" w:right="0" w:firstLine="0"/>
      </w:pPr>
      <w:r/>
      <w:r>
        <w:rPr lang="zh-CN" sz="26" baseline="0" dirty="0">
          <w:jc w:val="left"/>
          <w:rFonts w:ascii="宋体" w:hAnsi="宋体" w:cs="宋体"/>
          <w:color w:val="333333"/>
          <w:sz w:val="26"/>
          <w:szCs w:val="26"/>
        </w:rPr>
        <w:t>6</w:t>
      </w:r>
      <w:r>
        <w:rPr lang="zh-CN" sz="26" baseline="0" dirty="0">
          <w:jc w:val="left"/>
          <w:rFonts w:ascii="微软雅黑" w:hAnsi="微软雅黑" w:cs="微软雅黑"/>
          <w:b/>
          <w:bCs/>
          <w:color w:val="333333"/>
          <w:sz w:val="26"/>
          <w:szCs w:val="26"/>
        </w:rPr>
        <w:t>、其他</w:t>
      </w:r>
      <w:r>
        <w:rPr lang="zh-CN" sz="26" baseline="0" dirty="0">
          <w:jc w:val="left"/>
          <w:rFonts w:ascii="宋体" w:hAnsi="宋体" w:cs="宋体"/>
          <w:color w:val="333333"/>
          <w:sz w:val="26"/>
          <w:szCs w:val="26"/>
        </w:rPr>
        <w:t>API	</w:t>
      </w:r>
      <w:hyperlink r:id="rId972" w:history="1">
        <w:r>
          <w:rPr lang="zh-CN" sz="26" baseline="0" dirty="0">
            <w:jc w:val="left"/>
            <w:rFonts w:ascii="宋体" w:hAnsi="宋体" w:cs="宋体"/>
            <w:color w:val="4183C4"/>
            <w:sz w:val="26"/>
            <w:szCs w:val="26"/>
          </w:rPr>
          <w:t>  </w:t>
        </w:r>
      </w:hyperlink>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drawing>
          <wp:anchor simplePos="0" relativeHeight="251658269" behindDoc="1" locked="0" layoutInCell="1" allowOverlap="1">
            <wp:simplePos x="0" y="0"/>
            <wp:positionH relativeFrom="page">
              <wp:posOffset>939800</wp:posOffset>
            </wp:positionH>
            <wp:positionV relativeFrom="line">
              <wp:posOffset>-59563</wp:posOffset>
            </wp:positionV>
            <wp:extent cx="5678213" cy="564356"/>
            <wp:effectExtent l="0" t="0" r="0" b="0"/>
            <wp:wrapNone/>
            <wp:docPr id="993" name="Picture 993"/>
            <wp:cNvGraphicFramePr>
              <a:graphicFrameLocks noChangeAspect="1"/>
            </wp:cNvGraphicFramePr>
            <a:graphic>
              <a:graphicData uri="http://schemas.openxmlformats.org/drawingml/2006/picture">
                <pic:pic xmlns:pic="http://schemas.openxmlformats.org/drawingml/2006/picture">
                  <pic:nvPicPr>
                    <pic:cNvPr id="993" name="Picture 993"/>
                    <pic:cNvPicPr>
                      <a:picLocks noChangeAspect="0" noChangeArrowheads="1"/>
                    </pic:cNvPicPr>
                  </pic:nvPicPr>
                  <pic:blipFill>
                    <a:blip r:embed="rId993">
                      <a:extLst>
                        <a:ext uri="{28A0092B-C50C-407E-A947-70E740481C1C}">
                          <a14:useLocalDpi xmlns:a14="http://schemas.microsoft.com/office/drawing/2010/main" val="0"/>
                        </a:ext>
                      </a:extLst>
                    </a:blip>
                    <a:srcRect/>
                    <a:stretch>
                      <a:fillRect/>
                    </a:stretch>
                  </pic:blipFill>
                  <pic:spPr>
                    <a:xfrm rot="0" flipH="0" flipV="0">
                      <a:off x="0" y="0"/>
                      <a:ext cx="5678213" cy="564356"/>
                    </a:xfrm>
                    <a:prstGeom prst="rect">
                      <a:avLst/>
                    </a:prstGeom>
                    <a:noFill/>
                  </pic:spPr>
                </pic:pic>
              </a:graphicData>
            </a:graphic>
          </wp:anchor>
        </w:drawing>
        <w:drawing>
          <wp:anchor simplePos="0" relativeHeight="251659729" behindDoc="1" locked="0" layoutInCell="1" allowOverlap="1">
            <wp:simplePos x="0" y="0"/>
            <wp:positionH relativeFrom="page">
              <wp:posOffset>955954</wp:posOffset>
            </wp:positionH>
            <wp:positionV relativeFrom="line">
              <wp:posOffset>-35725</wp:posOffset>
            </wp:positionV>
            <wp:extent cx="368459" cy="540518"/>
            <wp:effectExtent l="0" t="0" r="0" b="0"/>
            <wp:wrapNone/>
            <wp:docPr id="994" name="Picture 994"/>
            <wp:cNvGraphicFramePr>
              <a:graphicFrameLocks noChangeAspect="1"/>
            </wp:cNvGraphicFramePr>
            <a:graphic>
              <a:graphicData uri="http://schemas.openxmlformats.org/drawingml/2006/picture">
                <pic:pic xmlns:pic="http://schemas.openxmlformats.org/drawingml/2006/picture">
                  <pic:nvPicPr>
                    <pic:cNvPr id="994" name="Picture 994"/>
                    <pic:cNvPicPr>
                      <a:picLocks noChangeAspect="0" noChangeArrowheads="1"/>
                    </pic:cNvPicPr>
                  </pic:nvPicPr>
                  <pic:blipFill>
                    <a:blip r:embed="rId994">
                      <a:extLst>
                        <a:ext uri="{28A0092B-C50C-407E-A947-70E740481C1C}">
                          <a14:useLocalDpi xmlns:a14="http://schemas.microsoft.com/office/drawing/2010/main" val="0"/>
                        </a:ext>
                      </a:extLst>
                    </a:blip>
                    <a:srcRect/>
                    <a:stretch>
                      <a:fillRect/>
                    </a:stretch>
                  </pic:blipFill>
                  <pic:spPr>
                    <a:xfrm rot="0" flipH="0" flipV="0">
                      <a:off x="0" y="0"/>
                      <a:ext cx="368459" cy="540518"/>
                    </a:xfrm>
                    <a:prstGeom prst="rect">
                      <a:avLst/>
                    </a:prstGeom>
                    <a:noFill/>
                  </pic:spPr>
                </pic:pic>
              </a:graphicData>
            </a:graphic>
          </wp:anchor>
        </w:drawing>
        <w:drawing>
          <wp:anchor simplePos="0" relativeHeight="251659696" behindDoc="1" locked="0" layoutInCell="1" allowOverlap="1">
            <wp:simplePos x="0" y="0"/>
            <wp:positionH relativeFrom="page">
              <wp:posOffset>955954</wp:posOffset>
            </wp:positionH>
            <wp:positionV relativeFrom="line">
              <wp:posOffset>-35725</wp:posOffset>
            </wp:positionV>
            <wp:extent cx="5619174" cy="539836"/>
            <wp:effectExtent l="0" t="0" r="0" b="0"/>
            <wp:wrapNone/>
            <wp:docPr id="995" name="Picture 995"/>
            <wp:cNvGraphicFramePr>
              <a:graphicFrameLocks noChangeAspect="1"/>
            </wp:cNvGraphicFramePr>
            <a:graphic>
              <a:graphicData uri="http://schemas.openxmlformats.org/drawingml/2006/picture">
                <pic:pic xmlns:pic="http://schemas.openxmlformats.org/drawingml/2006/picture">
                  <pic:nvPicPr>
                    <pic:cNvPr id="995" name="Picture 995"/>
                    <pic:cNvPicPr>
                      <a:picLocks noChangeAspect="0" noChangeArrowheads="1"/>
                    </pic:cNvPicPr>
                  </pic:nvPicPr>
                  <pic:blipFill>
                    <a:blip r:embed="rId995">
                      <a:extLst>
                        <a:ext uri="{28A0092B-C50C-407E-A947-70E740481C1C}">
                          <a14:useLocalDpi xmlns:a14="http://schemas.microsoft.com/office/drawing/2010/main" val="0"/>
                        </a:ext>
                      </a:extLst>
                    </a:blip>
                    <a:srcRect/>
                    <a:stretch>
                      <a:fillRect/>
                    </a:stretch>
                  </pic:blipFill>
                  <pic:spPr>
                    <a:xfrm rot="0" flipH="0" flipV="0">
                      <a:off x="0" y="0"/>
                      <a:ext cx="5619174" cy="539836"/>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033" w:space="0"/>
          </w:cols>
          <w:docGrid w:linePitch="360"/>
        </w:sect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StringBuilder </w:t>
      </w:r>
      <w:r>
        <w:rPr lang="zh-CN" sz="17" baseline="0" dirty="0">
          <w:jc w:val="left"/>
          <w:rFonts w:ascii="新宋体" w:hAnsi="新宋体" w:cs="新宋体"/>
          <w:color w:val="AA5500"/>
          <w:sz w:val="17"/>
          <w:szCs w:val="17"/>
        </w:rPr>
        <w:t>的其它</w:t>
      </w:r>
      <w:r>
        <w:rPr lang="zh-CN" sz="17" baseline="0" dirty="0">
          <w:jc w:val="left"/>
          <w:rFonts w:ascii="Lucida Console" w:hAnsi="Lucida Console" w:cs="Lucida Console"/>
          <w:color w:val="AA5500"/>
          <w:sz w:val="17"/>
          <w:szCs w:val="17"/>
        </w:rPr>
        <w:t>API</w:t>
      </w:r>
      <w:r>
        <w:rPr lang="zh-CN" sz="17" baseline="0" dirty="0">
          <w:jc w:val="left"/>
          <w:rFonts w:ascii="新宋体" w:hAnsi="新宋体" w:cs="新宋体"/>
          <w:color w:val="AA5500"/>
          <w:spacing w:val="-5"/>
          <w:sz w:val="17"/>
          <w:szCs w:val="17"/>
        </w:rPr>
        <w:t>示例</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98" name="Freeform 9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99" name="Freeform 9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00" name="Freeform 10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01" name="Freeform 10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02" name="Freeform 10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03" name="Freeform 10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04" name="Freeform 10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005" name="Freeform 10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006" name="Freeform 10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007" name="Freeform 10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008" name="Freeform 10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009" name="Freeform 10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-842756</wp:posOffset>
            </wp:positionV>
            <wp:extent cx="5678213" cy="4672576"/>
            <wp:effectExtent l="0" t="0" r="0" b="0"/>
            <wp:wrapNone/>
            <wp:docPr id="1010" name="Picture 1010"/>
            <wp:cNvGraphicFramePr>
              <a:graphicFrameLocks noChangeAspect="1"/>
            </wp:cNvGraphicFramePr>
            <a:graphic>
              <a:graphicData uri="http://schemas.openxmlformats.org/drawingml/2006/picture">
                <pic:pic xmlns:pic="http://schemas.openxmlformats.org/drawingml/2006/picture">
                  <pic:nvPicPr>
                    <pic:cNvPr id="1010" name="Picture 1010"/>
                    <pic:cNvPicPr>
                      <a:picLocks noChangeAspect="0" noChangeArrowheads="1"/>
                    </pic:cNvPicPr>
                  </pic:nvPicPr>
                  <pic:blipFill>
                    <a:blip r:embed="rId1010">
                      <a:extLst>
                        <a:ext uri="{28A0092B-C50C-407E-A947-70E740481C1C}">
                          <a14:useLocalDpi xmlns:a14="http://schemas.microsoft.com/office/drawing/2010/main" val="0"/>
                        </a:ext>
                      </a:extLst>
                    </a:blip>
                    <a:srcRect/>
                    <a:stretch>
                      <a:fillRect/>
                    </a:stretch>
                  </pic:blipFill>
                  <pic:spPr>
                    <a:xfrm rot="0" flipH="0" flipV="0">
                      <a:off x="0" y="0"/>
                      <a:ext cx="5678213" cy="4672576"/>
                    </a:xfrm>
                    <a:prstGeom prst="rect">
                      <a:avLst/>
                    </a:prstGeom>
                    <a:noFill/>
                  </pic:spPr>
                </pic:pic>
              </a:graphicData>
            </a:graphic>
          </wp:anchor>
        </w:drawing>
        <w:drawing>
          <wp:anchor simplePos="0" relativeHeight="251659074" behindDoc="1" locked="0" layoutInCell="1" allowOverlap="1">
            <wp:simplePos x="0" y="0"/>
            <wp:positionH relativeFrom="page">
              <wp:posOffset>955954</wp:posOffset>
            </wp:positionH>
            <wp:positionV relativeFrom="line">
              <wp:posOffset>-842756</wp:posOffset>
            </wp:positionV>
            <wp:extent cx="368459" cy="4659876"/>
            <wp:effectExtent l="0" t="0" r="0" b="0"/>
            <wp:wrapNone/>
            <wp:docPr id="1011" name="Picture 1011"/>
            <wp:cNvGraphicFramePr>
              <a:graphicFrameLocks noChangeAspect="1"/>
            </wp:cNvGraphicFramePr>
            <a:graphic>
              <a:graphicData uri="http://schemas.openxmlformats.org/drawingml/2006/picture">
                <pic:pic xmlns:pic="http://schemas.openxmlformats.org/drawingml/2006/picture">
                  <pic:nvPicPr>
                    <pic:cNvPr id="1011" name="Picture 1011"/>
                    <pic:cNvPicPr>
                      <a:picLocks noChangeAspect="0" noChangeArrowheads="1"/>
                    </pic:cNvPicPr>
                  </pic:nvPicPr>
                  <pic:blipFill>
                    <a:blip r:embed="rId1011">
                      <a:extLst>
                        <a:ext uri="{28A0092B-C50C-407E-A947-70E740481C1C}">
                          <a14:useLocalDpi xmlns:a14="http://schemas.microsoft.com/office/drawing/2010/main" val="0"/>
                        </a:ext>
                      </a:extLst>
                    </a:blip>
                    <a:srcRect/>
                    <a:stretch>
                      <a:fillRect/>
                    </a:stretch>
                  </pic:blipFill>
                  <pic:spPr>
                    <a:xfrm rot="0" flipH="0" flipV="0">
                      <a:off x="0" y="0"/>
                      <a:ext cx="368459" cy="4659876"/>
                    </a:xfrm>
                    <a:prstGeom prst="rect">
                      <a:avLst/>
                    </a:prstGeom>
                    <a:noFill/>
                  </pic:spPr>
                </pic:pic>
              </a:graphicData>
            </a:graphic>
          </wp:anchor>
        </w:drawing>
        <w:drawing>
          <wp:anchor simplePos="0" relativeHeight="251658320" behindDoc="1" locked="0" layoutInCell="1" allowOverlap="1">
            <wp:simplePos x="0" y="0"/>
            <wp:positionH relativeFrom="page">
              <wp:posOffset>955954</wp:posOffset>
            </wp:positionH>
            <wp:positionV relativeFrom="line">
              <wp:posOffset>-842756</wp:posOffset>
            </wp:positionV>
            <wp:extent cx="5619174" cy="4656693"/>
            <wp:effectExtent l="0" t="0" r="0" b="0"/>
            <wp:wrapNone/>
            <wp:docPr id="1012" name="Picture 1012"/>
            <wp:cNvGraphicFramePr>
              <a:graphicFrameLocks noChangeAspect="1"/>
            </wp:cNvGraphicFramePr>
            <a:graphic>
              <a:graphicData uri="http://schemas.openxmlformats.org/drawingml/2006/picture">
                <pic:pic xmlns:pic="http://schemas.openxmlformats.org/drawingml/2006/picture">
                  <pic:nvPicPr>
                    <pic:cNvPr id="1012" name="Picture 1012"/>
                    <pic:cNvPicPr>
                      <a:picLocks noChangeAspect="0" noChangeArrowheads="1"/>
                    </pic:cNvPicPr>
                  </pic:nvPicPr>
                  <pic:blipFill>
                    <a:blip r:embed="rId1012">
                      <a:extLst>
                        <a:ext uri="{28A0092B-C50C-407E-A947-70E740481C1C}">
                          <a14:useLocalDpi xmlns:a14="http://schemas.microsoft.com/office/drawing/2010/main" val="0"/>
                        </a:ext>
                      </a:extLst>
                    </a:blip>
                    <a:srcRect/>
                    <a:stretch>
                      <a:fillRect/>
                    </a:stretch>
                  </pic:blipFill>
                  <pic:spPr>
                    <a:xfrm rot="0" flipH="0" flipV="0">
                      <a:off x="0" y="0"/>
                      <a:ext cx="5619174" cy="4656693"/>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testOtherAPIs</w:t>
      </w:r>
      <w:r>
        <w:rPr lang="zh-CN" sz="17" baseline="0" dirty="0">
          <w:jc w:val="left"/>
          <w:rFonts w:ascii="Lucida Console" w:hAnsi="Lucida Console" w:cs="Lucida Console"/>
          <w:color w:val="333333"/>
          <w:spacing w:val="-2"/>
          <w:sz w:val="17"/>
          <w:szCs w:val="17"/>
        </w:rPr>
        <w:t>() {</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21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 testOtherAPIs -----------"</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"0123456789"</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21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capacity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"cap=%d\n"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cap</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capacity()</w:t>
      </w:r>
      <w:r>
        <w:rPr lang="zh-CN" sz="17" baseline="0" dirty="0">
          <w:jc w:val="left"/>
          <w:rFonts w:ascii="新宋体" w:hAnsi="新宋体" w:cs="新宋体"/>
          <w:color w:val="AA5500"/>
          <w:sz w:val="17"/>
          <w:szCs w:val="17"/>
        </w:rPr>
        <w:t>返回的是字符串缓冲区的容量</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StringBuffer( ); </w:t>
      </w:r>
      <w:r>
        <w:rPr lang="zh-CN" sz="17" baseline="0" dirty="0">
          <w:jc w:val="left"/>
          <w:rFonts w:ascii="新宋体" w:hAnsi="新宋体" w:cs="新宋体"/>
          <w:color w:val="AA5500"/>
          <w:sz w:val="17"/>
          <w:szCs w:val="17"/>
        </w:rPr>
        <w:t>分配</w:t>
      </w:r>
      <w:r>
        <w:rPr lang="zh-CN" sz="17" baseline="0" dirty="0">
          <w:jc w:val="left"/>
          <w:rFonts w:ascii="Lucida Console" w:hAnsi="Lucida Console" w:cs="Lucida Console"/>
          <w:color w:val="AA5500"/>
          <w:sz w:val="17"/>
          <w:szCs w:val="17"/>
        </w:rPr>
        <w:t>16</w:t>
      </w:r>
      <w:r>
        <w:rPr lang="zh-CN" sz="17" baseline="0" dirty="0">
          <w:jc w:val="left"/>
          <w:rFonts w:ascii="新宋体" w:hAnsi="新宋体" w:cs="新宋体"/>
          <w:color w:val="AA5500"/>
          <w:sz w:val="17"/>
          <w:szCs w:val="17"/>
        </w:rPr>
        <w:t>个字符的缓冲区</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StringBuffer( int len ); </w:t>
      </w:r>
      <w:r>
        <w:rPr lang="zh-CN" sz="17" baseline="0" dirty="0">
          <w:jc w:val="left"/>
          <w:rFonts w:ascii="新宋体" w:hAnsi="新宋体" w:cs="新宋体"/>
          <w:color w:val="AA5500"/>
          <w:sz w:val="17"/>
          <w:szCs w:val="17"/>
        </w:rPr>
        <w:t>分配</w:t>
      </w:r>
      <w:r>
        <w:rPr lang="zh-CN" sz="17" baseline="0" dirty="0">
          <w:jc w:val="left"/>
          <w:rFonts w:ascii="Lucida Console" w:hAnsi="Lucida Console" w:cs="Lucida Console"/>
          <w:color w:val="AA5500"/>
          <w:sz w:val="17"/>
          <w:szCs w:val="17"/>
        </w:rPr>
        <w:t>len</w:t>
      </w:r>
      <w:r>
        <w:rPr lang="zh-CN" sz="17" baseline="0" dirty="0">
          <w:jc w:val="left"/>
          <w:rFonts w:ascii="新宋体" w:hAnsi="新宋体" w:cs="新宋体"/>
          <w:color w:val="AA5500"/>
          <w:sz w:val="17"/>
          <w:szCs w:val="17"/>
        </w:rPr>
        <w:t>个字符的缓冲区</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StringBuffer( String s ); </w:t>
      </w:r>
      <w:r>
        <w:rPr lang="zh-CN" sz="17" baseline="0" dirty="0">
          <w:jc w:val="left"/>
          <w:rFonts w:ascii="新宋体" w:hAnsi="新宋体" w:cs="新宋体"/>
          <w:color w:val="AA5500"/>
          <w:sz w:val="17"/>
          <w:szCs w:val="17"/>
        </w:rPr>
        <w:t>除了按照</w:t>
      </w:r>
      <w:r>
        <w:rPr lang="zh-CN" sz="17" baseline="0" dirty="0">
          <w:jc w:val="left"/>
          <w:rFonts w:ascii="Lucida Console" w:hAnsi="Lucida Console" w:cs="Lucida Console"/>
          <w:color w:val="AA5500"/>
          <w:sz w:val="17"/>
          <w:szCs w:val="17"/>
        </w:rPr>
        <w:t>s</w:t>
      </w:r>
      <w:r>
        <w:rPr lang="zh-CN" sz="17" baseline="0" dirty="0">
          <w:jc w:val="left"/>
          <w:rFonts w:ascii="新宋体" w:hAnsi="新宋体" w:cs="新宋体"/>
          <w:color w:val="AA5500"/>
          <w:sz w:val="17"/>
          <w:szCs w:val="17"/>
        </w:rPr>
        <w:t>的大小分配空间外</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再分配</w:t>
      </w:r>
      <w:r>
        <w:rPr lang="zh-CN" sz="17" baseline="0" dirty="0">
          <w:jc w:val="left"/>
          <w:rFonts w:ascii="Lucida Console" w:hAnsi="Lucida Console" w:cs="Lucida Console"/>
          <w:color w:val="AA5500"/>
          <w:sz w:val="17"/>
          <w:szCs w:val="17"/>
        </w:rPr>
        <w:t>16</w:t>
      </w:r>
      <w:r>
        <w:rPr lang="zh-CN" sz="17" baseline="0" dirty="0">
          <w:jc w:val="left"/>
          <w:rFonts w:ascii="新宋体" w:hAnsi="新宋体" w:cs="新宋体"/>
          <w:color w:val="AA5500"/>
          <w:sz w:val="17"/>
          <w:szCs w:val="17"/>
        </w:rPr>
        <w:t>个</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字符的缓冲区</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AA5500"/>
          <w:sz w:val="17"/>
          <w:szCs w:val="17"/>
        </w:rPr>
        <w:t>你的</w:t>
      </w:r>
      <w:r>
        <w:rPr lang="zh-CN" sz="17" baseline="0" dirty="0">
          <w:jc w:val="left"/>
          <w:rFonts w:ascii="Lucida Console" w:hAnsi="Lucida Console" w:cs="Lucida Console"/>
          <w:color w:val="AA5500"/>
          <w:sz w:val="17"/>
          <w:szCs w:val="17"/>
        </w:rPr>
        <w:t>StringBuffer</w:t>
      </w:r>
      <w:r>
        <w:rPr lang="zh-CN" sz="17" baseline="0" dirty="0">
          <w:jc w:val="left"/>
          <w:rFonts w:ascii="新宋体" w:hAnsi="新宋体" w:cs="新宋体"/>
          <w:color w:val="AA5500"/>
          <w:sz w:val="17"/>
          <w:szCs w:val="17"/>
        </w:rPr>
        <w:t>是用字符构造的，</w:t>
      </w:r>
      <w:r>
        <w:rPr lang="zh-CN" sz="17" baseline="0" dirty="0">
          <w:jc w:val="left"/>
          <w:rFonts w:ascii="Lucida Console" w:hAnsi="Lucida Console" w:cs="Lucida Console"/>
          <w:color w:val="AA5500"/>
          <w:sz w:val="17"/>
          <w:szCs w:val="17"/>
        </w:rPr>
        <w:t>"0123456789"</w:t>
      </w:r>
      <w:r>
        <w:rPr lang="zh-CN" sz="17" baseline="0" dirty="0">
          <w:jc w:val="left"/>
          <w:rFonts w:ascii="新宋体" w:hAnsi="新宋体" w:cs="新宋体"/>
          <w:color w:val="AA5500"/>
          <w:sz w:val="17"/>
          <w:szCs w:val="17"/>
        </w:rPr>
        <w:t>的长度是</w:t>
      </w:r>
      <w:r>
        <w:rPr lang="zh-CN" sz="17" baseline="0" dirty="0">
          <w:jc w:val="left"/>
          <w:rFonts w:ascii="Lucida Console" w:hAnsi="Lucida Console" w:cs="Lucida Console"/>
          <w:color w:val="AA5500"/>
          <w:sz w:val="17"/>
          <w:szCs w:val="17"/>
        </w:rPr>
        <w:t>10</w:t>
      </w:r>
      <w:r>
        <w:rPr lang="zh-CN" sz="17" baseline="0" dirty="0">
          <w:jc w:val="left"/>
          <w:rFonts w:ascii="新宋体" w:hAnsi="新宋体" w:cs="新宋体"/>
          <w:color w:val="AA5500"/>
          <w:sz w:val="17"/>
          <w:szCs w:val="17"/>
        </w:rPr>
        <w:t>另外再分配</w:t>
      </w:r>
      <w:r>
        <w:rPr lang="zh-CN" sz="17" baseline="0" dirty="0">
          <w:jc w:val="left"/>
          <w:rFonts w:ascii="Lucida Console" w:hAnsi="Lucida Console" w:cs="Lucida Console"/>
          <w:color w:val="AA5500"/>
          <w:sz w:val="17"/>
          <w:szCs w:val="17"/>
        </w:rPr>
        <w:t>16</w:t>
      </w:r>
      <w:r>
        <w:rPr lang="zh-CN" sz="17" baseline="0" dirty="0">
          <w:jc w:val="left"/>
          <w:rFonts w:ascii="新宋体" w:hAnsi="新宋体" w:cs="新宋体"/>
          <w:color w:val="AA5500"/>
          <w:sz w:val="17"/>
          <w:szCs w:val="17"/>
        </w:rPr>
        <w:t>个字符，所</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以一共是</w:t>
      </w:r>
      <w:r>
        <w:rPr lang="zh-CN" sz="17" baseline="0" dirty="0">
          <w:jc w:val="left"/>
          <w:rFonts w:ascii="Lucida Console" w:hAnsi="Lucida Console" w:cs="Lucida Console"/>
          <w:color w:val="AA5500"/>
          <w:sz w:val="17"/>
          <w:szCs w:val="17"/>
        </w:rPr>
        <w:t>26</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charAt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"c=%c\n"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carr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getChars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carr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27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000000"/>
          <w:sz w:val="17"/>
          <w:szCs w:val="17"/>
        </w:rPr>
        <w:t>carr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length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"carr[%d]=%c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carr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6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StringBuﬀer	</w:t>
      </w:r>
      <w:hyperlink r:id="rId99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4"/>
          <w:sz w:val="19"/>
          <w:szCs w:val="19"/>
        </w:rPr>
        <w:t>StringBulider</w:t>
      </w:r>
      <w:r>
        <w:rPr lang="zh-CN" sz="19" baseline="0" dirty="0">
          <w:jc w:val="left"/>
          <w:rFonts w:ascii="微软雅黑" w:hAnsi="微软雅黑" w:cs="微软雅黑"/>
          <w:color w:val="333333"/>
          <w:sz w:val="19"/>
          <w:szCs w:val="19"/>
        </w:rPr>
        <w:t>用法差不多，不过多介绍，主要看一下三者的区别</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、小结	</w:t>
      </w:r>
      <w:hyperlink r:id="rId99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66" w:after="0" w:line="450" w:lineRule="exact"/>
        <w:ind w:left="990" w:right="854"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StringBuﬀer</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StringBuilder</w:t>
      </w:r>
      <w:r>
        <w:rPr lang="zh-CN" sz="19" baseline="0" dirty="0">
          <w:jc w:val="left"/>
          <w:rFonts w:ascii="微软雅黑" w:hAnsi="微软雅黑" w:cs="微软雅黑"/>
          <w:color w:val="333333"/>
          <w:sz w:val="19"/>
          <w:szCs w:val="19"/>
        </w:rPr>
        <w:t>之间的区别】</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首先需要说明的是：</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180" w:after="0" w:line="265" w:lineRule="exact"/>
        <w:ind w:left="1440" w:right="0" w:firstLine="0"/>
      </w:pPr>
      <w:r>
        <w:drawing>
          <wp:anchor simplePos="0" relativeHeight="251658272" behindDoc="0" locked="0" layoutInCell="1" allowOverlap="1">
            <wp:simplePos x="0" y="0"/>
            <wp:positionH relativeFrom="page">
              <wp:posOffset>1092536</wp:posOffset>
            </wp:positionH>
            <wp:positionV relativeFrom="line">
              <wp:posOffset>227805</wp:posOffset>
            </wp:positionV>
            <wp:extent cx="47647" cy="47647"/>
            <wp:effectExtent l="0" t="0" r="0" b="0"/>
            <wp:wrapNone/>
            <wp:docPr id="1013" name="Freeform 101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350"/>
                            <a:pt x="47790" y="4068"/>
                            <a:pt x="43900" y="2481"/>
                          </a:cubicBezTo>
                          <a:cubicBezTo>
                            <a:pt x="40010" y="844"/>
                            <a:pt x="35960" y="0"/>
                            <a:pt x="31750" y="0"/>
                          </a:cubicBezTo>
                          <a:cubicBezTo>
                            <a:pt x="27539" y="0"/>
                            <a:pt x="23489" y="844"/>
                            <a:pt x="19599" y="2481"/>
                          </a:cubicBezTo>
                          <a:cubicBezTo>
                            <a:pt x="15709" y="4068"/>
                            <a:pt x="12275" y="6350"/>
                            <a:pt x="9298" y="9327"/>
                          </a:cubicBezTo>
                          <a:cubicBezTo>
                            <a:pt x="6322" y="12353"/>
                            <a:pt x="4028" y="15776"/>
                            <a:pt x="2416" y="19646"/>
                          </a:cubicBezTo>
                          <a:cubicBezTo>
                            <a:pt x="805" y="23565"/>
                            <a:pt x="0" y="27583"/>
                            <a:pt x="0" y="31750"/>
                          </a:cubicBezTo>
                          <a:cubicBezTo>
                            <a:pt x="0" y="35967"/>
                            <a:pt x="805" y="40035"/>
                            <a:pt x="2416" y="43954"/>
                          </a:cubicBezTo>
                          <a:cubicBezTo>
                            <a:pt x="4028" y="47874"/>
                            <a:pt x="6322" y="51346"/>
                            <a:pt x="9298" y="54224"/>
                          </a:cubicBezTo>
                          <a:cubicBezTo>
                            <a:pt x="12275" y="57200"/>
                            <a:pt x="15709" y="59433"/>
                            <a:pt x="19599" y="61119"/>
                          </a:cubicBezTo>
                          <a:cubicBezTo>
                            <a:pt x="23489" y="62707"/>
                            <a:pt x="27539" y="63500"/>
                            <a:pt x="31750" y="63500"/>
                          </a:cubicBezTo>
                          <a:cubicBezTo>
                            <a:pt x="35960" y="63500"/>
                            <a:pt x="40010" y="62707"/>
                            <a:pt x="43900" y="61119"/>
                          </a:cubicBezTo>
                          <a:cubicBezTo>
                            <a:pt x="47790" y="59433"/>
                            <a:pt x="51222" y="57200"/>
                            <a:pt x="54201" y="54224"/>
                          </a:cubicBezTo>
                          <a:cubicBezTo>
                            <a:pt x="57177" y="51346"/>
                            <a:pt x="59471" y="47874"/>
                            <a:pt x="61083" y="43954"/>
                          </a:cubicBezTo>
                          <a:cubicBezTo>
                            <a:pt x="62694" y="40035"/>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12"/>
          <w:sz w:val="19"/>
          <w:szCs w:val="19"/>
        </w:rPr>
        <w:t>String </w:t>
      </w:r>
      <w:r>
        <w:rPr lang="zh-CN" sz="19" baseline="0" dirty="0">
          <w:jc w:val="left"/>
          <w:rFonts w:ascii="微软雅黑" w:hAnsi="微软雅黑" w:cs="微软雅黑"/>
          <w:color w:val="333333"/>
          <w:sz w:val="19"/>
          <w:szCs w:val="19"/>
        </w:rPr>
        <w:t>字符串常量</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854" w:firstLine="0"/>
      </w:pPr>
      <w:r>
        <w:drawing>
          <wp:anchor simplePos="0" relativeHeight="251658275" behindDoc="0" locked="0" layoutInCell="1" allowOverlap="1">
            <wp:simplePos x="0" y="0"/>
            <wp:positionH relativeFrom="page">
              <wp:posOffset>1092536</wp:posOffset>
            </wp:positionH>
            <wp:positionV relativeFrom="line">
              <wp:posOffset>135730</wp:posOffset>
            </wp:positionV>
            <wp:extent cx="47647" cy="47647"/>
            <wp:effectExtent l="0" t="0" r="0" b="0"/>
            <wp:wrapNone/>
            <wp:docPr id="1014" name="Freeform 1014"/>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484"/>
                            <a:pt x="62694" y="23515"/>
                            <a:pt x="61083" y="19745"/>
                          </a:cubicBezTo>
                          <a:cubicBezTo>
                            <a:pt x="59471" y="15776"/>
                            <a:pt x="57177" y="12304"/>
                            <a:pt x="54201" y="9327"/>
                          </a:cubicBezTo>
                          <a:cubicBezTo>
                            <a:pt x="51222" y="6400"/>
                            <a:pt x="47790" y="4068"/>
                            <a:pt x="43900" y="2431"/>
                          </a:cubicBezTo>
                          <a:cubicBezTo>
                            <a:pt x="40010" y="893"/>
                            <a:pt x="35960" y="50"/>
                            <a:pt x="31750" y="0"/>
                          </a:cubicBezTo>
                          <a:cubicBezTo>
                            <a:pt x="27539" y="50"/>
                            <a:pt x="23489" y="893"/>
                            <a:pt x="19599" y="2431"/>
                          </a:cubicBezTo>
                          <a:cubicBezTo>
                            <a:pt x="15709" y="4068"/>
                            <a:pt x="12275" y="6400"/>
                            <a:pt x="9298" y="9327"/>
                          </a:cubicBezTo>
                          <a:cubicBezTo>
                            <a:pt x="6322" y="12304"/>
                            <a:pt x="4028" y="15776"/>
                            <a:pt x="2416" y="19745"/>
                          </a:cubicBezTo>
                          <a:cubicBezTo>
                            <a:pt x="805" y="23515"/>
                            <a:pt x="0" y="27484"/>
                            <a:pt x="0" y="31750"/>
                          </a:cubicBezTo>
                          <a:cubicBezTo>
                            <a:pt x="0" y="36017"/>
                            <a:pt x="805" y="40085"/>
                            <a:pt x="2416" y="43954"/>
                          </a:cubicBezTo>
                          <a:cubicBezTo>
                            <a:pt x="4028" y="47874"/>
                            <a:pt x="6322" y="51346"/>
                            <a:pt x="9298" y="54224"/>
                          </a:cubicBezTo>
                          <a:cubicBezTo>
                            <a:pt x="12275" y="57250"/>
                            <a:pt x="15709" y="59482"/>
                            <a:pt x="19599" y="61119"/>
                          </a:cubicBezTo>
                          <a:cubicBezTo>
                            <a:pt x="23489" y="62707"/>
                            <a:pt x="27539" y="63500"/>
                            <a:pt x="31750" y="63500"/>
                          </a:cubicBezTo>
                          <a:cubicBezTo>
                            <a:pt x="35960" y="63500"/>
                            <a:pt x="40010" y="62707"/>
                            <a:pt x="43900" y="61119"/>
                          </a:cubicBezTo>
                          <a:cubicBezTo>
                            <a:pt x="47790" y="59482"/>
                            <a:pt x="51222" y="57250"/>
                            <a:pt x="54201" y="54224"/>
                          </a:cubicBezTo>
                          <a:cubicBezTo>
                            <a:pt x="57177" y="51346"/>
                            <a:pt x="59471" y="47874"/>
                            <a:pt x="61083" y="43954"/>
                          </a:cubicBezTo>
                          <a:cubicBezTo>
                            <a:pt x="62694" y="40085"/>
                            <a:pt x="63500" y="3601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StringBuﬀer </w:t>
      </w:r>
      <w:r>
        <w:rPr lang="zh-CN" sz="19" baseline="0" dirty="0">
          <w:jc w:val="left"/>
          <w:rFonts w:ascii="微软雅黑" w:hAnsi="微软雅黑" w:cs="微软雅黑"/>
          <w:color w:val="333333"/>
          <w:sz w:val="19"/>
          <w:szCs w:val="19"/>
        </w:rPr>
        <w:t>字符串变量（线程安全）</w:t>
      </w:r>
      <w:r>
        <w:rPr>
          <w:rFonts w:ascii="Times New Roman" w:hAnsi="Times New Roman" w:cs="Times New Roman"/>
          <w:sz w:val="19"/>
          <w:szCs w:val="19"/>
        </w:rPr>
        <w:t> </w:t>
      </w:r>
      <w:r>
        <w:br w:type="textWrapping" w:clear="all"/>
      </w:r>
      <w:r>
        <w:drawing>
          <wp:anchor simplePos="0" relativeHeight="251658278" behindDoc="0" locked="0" layoutInCell="1" allowOverlap="1">
            <wp:simplePos x="0" y="0"/>
            <wp:positionH relativeFrom="page">
              <wp:posOffset>1092536</wp:posOffset>
            </wp:positionH>
            <wp:positionV relativeFrom="line">
              <wp:posOffset>135730</wp:posOffset>
            </wp:positionV>
            <wp:extent cx="47647" cy="47647"/>
            <wp:effectExtent l="0" t="0" r="0" b="0"/>
            <wp:wrapNone/>
            <wp:docPr id="1015" name="Freeform 1015"/>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350"/>
                            <a:pt x="47790" y="4068"/>
                            <a:pt x="43900" y="2531"/>
                          </a:cubicBezTo>
                          <a:cubicBezTo>
                            <a:pt x="40010" y="893"/>
                            <a:pt x="35960" y="50"/>
                            <a:pt x="31750" y="0"/>
                          </a:cubicBezTo>
                          <a:cubicBezTo>
                            <a:pt x="27539" y="50"/>
                            <a:pt x="23489" y="893"/>
                            <a:pt x="19599" y="2531"/>
                          </a:cubicBezTo>
                          <a:cubicBezTo>
                            <a:pt x="15709" y="4068"/>
                            <a:pt x="12275" y="6350"/>
                            <a:pt x="9298" y="9327"/>
                          </a:cubicBezTo>
                          <a:cubicBezTo>
                            <a:pt x="6322" y="12353"/>
                            <a:pt x="4028" y="15776"/>
                            <a:pt x="2416" y="19646"/>
                          </a:cubicBezTo>
                          <a:cubicBezTo>
                            <a:pt x="805" y="23565"/>
                            <a:pt x="0" y="27583"/>
                            <a:pt x="0" y="31750"/>
                          </a:cubicBezTo>
                          <a:cubicBezTo>
                            <a:pt x="0" y="35967"/>
                            <a:pt x="805" y="40035"/>
                            <a:pt x="2416" y="43954"/>
                          </a:cubicBezTo>
                          <a:cubicBezTo>
                            <a:pt x="4028" y="47874"/>
                            <a:pt x="6322" y="51346"/>
                            <a:pt x="9298" y="54224"/>
                          </a:cubicBezTo>
                          <a:cubicBezTo>
                            <a:pt x="12275" y="57250"/>
                            <a:pt x="15709" y="59482"/>
                            <a:pt x="19599" y="61169"/>
                          </a:cubicBezTo>
                          <a:cubicBezTo>
                            <a:pt x="23489" y="62707"/>
                            <a:pt x="27539" y="63500"/>
                            <a:pt x="31750" y="63500"/>
                          </a:cubicBezTo>
                          <a:cubicBezTo>
                            <a:pt x="35960" y="63500"/>
                            <a:pt x="40010" y="62707"/>
                            <a:pt x="43900" y="61169"/>
                          </a:cubicBezTo>
                          <a:cubicBezTo>
                            <a:pt x="47790" y="59482"/>
                            <a:pt x="51222" y="57250"/>
                            <a:pt x="54201" y="54224"/>
                          </a:cubicBezTo>
                          <a:cubicBezTo>
                            <a:pt x="57177" y="51346"/>
                            <a:pt x="59471" y="47874"/>
                            <a:pt x="61083" y="43954"/>
                          </a:cubicBezTo>
                          <a:cubicBezTo>
                            <a:pt x="62694" y="40035"/>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7"/>
          <w:sz w:val="19"/>
          <w:szCs w:val="19"/>
        </w:rPr>
        <w:t>StringBuilder </w:t>
      </w:r>
      <w:r>
        <w:rPr lang="zh-CN" sz="19" baseline="0" dirty="0">
          <w:jc w:val="left"/>
          <w:rFonts w:ascii="微软雅黑" w:hAnsi="微软雅黑" w:cs="微软雅黑"/>
          <w:color w:val="333333"/>
          <w:sz w:val="19"/>
          <w:szCs w:val="19"/>
        </w:rPr>
        <w:t>字符串变量（非线程安全）</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在大多数情况下三者在执行速度方面的比较：</w:t>
      </w:r>
      <w:r>
        <w:rPr lang="zh-CN" sz="19" baseline="0" dirty="0">
          <w:jc w:val="left"/>
          <w:rFonts w:ascii="宋体" w:hAnsi="宋体" w:cs="宋体"/>
          <w:color w:val="333333"/>
          <w:spacing w:val="-5"/>
          <w:sz w:val="19"/>
          <w:szCs w:val="19"/>
        </w:rPr>
        <w:t>StringBuilder &gt; StringBuﬀer &gt; String</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color w:val="333333"/>
          <w:sz w:val="19"/>
          <w:szCs w:val="19"/>
        </w:rPr>
        <w:t>解释：</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44" w:firstLine="0"/>
        <w:jc w:val="both"/>
      </w:pPr>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类型和</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类型的主要性能区别其实在于</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是不可变的对象</w:t>
      </w:r>
      <w:r>
        <w:rPr lang="zh-CN" sz="19" baseline="0" dirty="0">
          <w:jc w:val="left"/>
          <w:rFonts w:ascii="宋体" w:hAnsi="宋体" w:cs="宋体"/>
          <w:color w:val="333333"/>
          <w:spacing w:val="-46"/>
          <w:sz w:val="19"/>
          <w:szCs w:val="19"/>
        </w:rPr>
        <w:t>, </w:t>
      </w:r>
      <w:r>
        <w:rPr lang="zh-CN" sz="19" baseline="0" dirty="0">
          <w:jc w:val="left"/>
          <w:rFonts w:ascii="微软雅黑" w:hAnsi="微软雅黑" w:cs="微软雅黑"/>
          <w:color w:val="333333"/>
          <w:sz w:val="19"/>
          <w:szCs w:val="19"/>
        </w:rPr>
        <w:t>因此在每次对</w:t>
      </w:r>
      <w:r>
        <w:rPr lang="zh-CN" sz="19" baseline="0" dirty="0">
          <w:jc w:val="left"/>
          <w:rFonts w:ascii="宋体" w:hAnsi="宋体" w:cs="宋体"/>
          <w:color w:val="333333"/>
          <w:spacing w:val="-4"/>
          <w:sz w:val="19"/>
          <w:szCs w:val="19"/>
        </w:rPr>
        <w:t> String  </w:t>
      </w:r>
      <w:r/>
      <w:r>
        <w:rPr lang="zh-CN" sz="19" baseline="0" dirty="0">
          <w:jc w:val="left"/>
          <w:rFonts w:ascii="微软雅黑" w:hAnsi="微软雅黑" w:cs="微软雅黑"/>
          <w:color w:val="333333"/>
          <w:sz w:val="19"/>
          <w:szCs w:val="19"/>
        </w:rPr>
        <w:t>类型进行改变的时候其实都等同于生成了一个新的</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对象，然后将指针指向新的</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对象，所以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经常改变内容的字符串最好不要用</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，因为每次生成对象都会对系统性能产生影响，特别当内存中</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无引用对象多了以后，</w:t>
      </w:r>
      <w:r>
        <w:rPr lang="zh-CN" sz="19" baseline="0" dirty="0">
          <w:jc w:val="left"/>
          <w:rFonts w:ascii="宋体" w:hAnsi="宋体" w:cs="宋体"/>
          <w:color w:val="333333"/>
          <w:spacing w:val="-6"/>
          <w:sz w:val="19"/>
          <w:szCs w:val="19"/>
        </w:rPr>
        <w:t> JVM </w:t>
      </w:r>
      <w:r>
        <w:rPr lang="zh-CN" sz="19" baseline="0" dirty="0">
          <w:jc w:val="left"/>
          <w:rFonts w:ascii="微软雅黑" w:hAnsi="微软雅黑" w:cs="微软雅黑"/>
          <w:color w:val="333333"/>
          <w:sz w:val="19"/>
          <w:szCs w:val="19"/>
        </w:rPr>
        <w:t>的</w:t>
      </w:r>
      <w:r>
        <w:rPr lang="zh-CN" sz="19" baseline="0" dirty="0">
          <w:jc w:val="left"/>
          <w:rFonts w:ascii="宋体" w:hAnsi="宋体" w:cs="宋体"/>
          <w:color w:val="333333"/>
          <w:spacing w:val="-4"/>
          <w:sz w:val="19"/>
          <w:szCs w:val="19"/>
        </w:rPr>
        <w:t> GC </w:t>
      </w:r>
      <w:r>
        <w:rPr lang="zh-CN" sz="19" baseline="0" dirty="0">
          <w:jc w:val="left"/>
          <w:rFonts w:ascii="微软雅黑" w:hAnsi="微软雅黑" w:cs="微软雅黑"/>
          <w:color w:val="333333"/>
          <w:sz w:val="19"/>
          <w:szCs w:val="19"/>
        </w:rPr>
        <w:t>就会开始工作，那速度是一定会相当慢的。</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而如果是使用</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类则结果就不一样了，每次结果都会对</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对象本身进行操作，而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不是生成新的对象，再改变对象引用。所以在一般情况下我们推荐使用</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，特别是字符串对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象经常改变的情况下。</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为什么是大多数情况呢？</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9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19" name="Freeform 10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20" name="Freeform 10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21" name="Freeform 10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22" name="Freeform 10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23" name="Freeform 10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24" name="Freeform 10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25" name="Freeform 10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026" name="Freeform 10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027" name="Freeform 10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028" name="Freeform 10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029" name="Freeform 10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030" name="Freeform 10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1102"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在某些特别情况下，</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对象的字符串拼接其实是被</w:t>
      </w:r>
      <w:r>
        <w:rPr lang="zh-CN" sz="19" baseline="0" dirty="0">
          <w:jc w:val="left"/>
          <w:rFonts w:ascii="宋体" w:hAnsi="宋体" w:cs="宋体"/>
          <w:color w:val="333333"/>
          <w:spacing w:val="-6"/>
          <w:sz w:val="19"/>
          <w:szCs w:val="19"/>
        </w:rPr>
        <w:t> JVM </w:t>
      </w:r>
      <w:r>
        <w:rPr lang="zh-CN" sz="19" baseline="0" dirty="0">
          <w:jc w:val="left"/>
          <w:rFonts w:ascii="微软雅黑" w:hAnsi="微软雅黑" w:cs="微软雅黑"/>
          <w:color w:val="333333"/>
          <w:sz w:val="19"/>
          <w:szCs w:val="19"/>
        </w:rPr>
        <w:t>解释成了</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对象的拼接，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所以这些时候</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对象的速度并不会比</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对象慢，而特别是以下的字符串对象生成中，</w:t>
      </w:r>
      <w:r>
        <w:rPr lang="zh-CN" sz="19" baseline="0" dirty="0">
          <w:jc w:val="left"/>
          <w:rFonts w:ascii="宋体" w:hAnsi="宋体" w:cs="宋体"/>
          <w:color w:val="333333"/>
          <w:sz w:val="19"/>
          <w:szCs w:val="19"/>
        </w:rPr>
        <w:t>  </w:t>
      </w:r>
      <w:r/>
      <w:r>
        <w:rPr lang="zh-CN" sz="19" baseline="0" dirty="0">
          <w:jc w:val="left"/>
          <w:rFonts w:ascii="宋体" w:hAnsi="宋体" w:cs="宋体"/>
          <w:color w:val="333333"/>
          <w:spacing w:val="-12"/>
          <w:sz w:val="19"/>
          <w:szCs w:val="19"/>
        </w:rPr>
        <w:t>String </w:t>
      </w:r>
      <w:r>
        <w:rPr lang="zh-CN" sz="19" baseline="0" dirty="0">
          <w:jc w:val="left"/>
          <w:rFonts w:ascii="微软雅黑" w:hAnsi="微软雅黑" w:cs="微软雅黑"/>
          <w:color w:val="333333"/>
          <w:sz w:val="19"/>
          <w:szCs w:val="19"/>
        </w:rPr>
        <w:t>效率是远要比</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快的：</w:t>
      </w:r>
      <w:r>
        <w:rPr>
          <w:rFonts w:ascii="Times New Roman" w:hAnsi="Times New Roman" w:cs="Times New Roman"/>
          <w:sz w:val="19"/>
          <w:szCs w:val="19"/>
        </w:rPr>
        <w:t> </w:t>
      </w:r>
      <w:r/>
    </w:p>
    <w:p>
      <w:pPr>
        <w:spacing w:after="12"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p>
    <w:tbl>
      <w:tblPr>
        <w:tblStyle w:val="TableGrid"/>
        <w:tblLayout w:type="fixed"/>
        <w:tblpPr w:leftFromText="0" w:rightFromText="0" w:vertAnchor="text" w:horzAnchor="page" w:tblpX="1525" w:tblpY="-270"/>
        <w:tblOverlap w:val="never"/>
        "
        <w:tblW w:w="8789" w:type="dxa"/>
        <w:tblLook w:val="04A0" w:firstRow="1" w:lastRow="0" w:firstColumn="1" w:lastColumn="0" w:noHBand="0" w:noVBand="1"/>
      </w:tblPr>
      <w:tblGrid>
        <w:gridCol w:w="405"/>
        <w:gridCol w:w="8403"/>
      </w:tblGrid>
      <w:tr>
        <w:trPr>
          <w:trHeight w:hRule="exact" w:val="690"/>
        </w:trPr>
        <w:tc>
          <w:tcPr>
            <w:tcW w:w="405" w:type="dxa"/>
            <w:tcBorders>
              <w:top w:val="nil"/>
              <w:left w:val="nil"/>
              <w:bottom w:val="nil"/>
              <w:right w:val="single" w:sz="4" w:space="0" w:color="DDDDDD"/>
            </w:tcBorders>
            <w:shd w:val="clear" w:color="auto" w:fill="F8F8F8"/>
          </w:tcPr>
          <w:p>
            <w:pPr>
              <w:rPr>
                <w:rFonts w:ascii="Times New Roman" w:hAnsi="Times New Roman" w:cs="Times New Roman"/>
                <w:color w:val="010302"/>
              </w:rPr>
              <w:spacing w:before="41" w:after="0" w:line="175" w:lineRule="exact"/>
              <w:ind w:left="174" w:right="-18" w:firstLine="0"/>
            </w:pPr>
            <w:r>
              <w:drawing>
                <wp:anchor simplePos="0" relativeHeight="251658262" behindDoc="1" locked="0" layoutInCell="1" allowOverlap="1">
                  <wp:simplePos x="0" y="0"/>
                  <wp:positionH relativeFrom="page">
                    <wp:posOffset>-4765</wp:posOffset>
                  </wp:positionH>
                  <wp:positionV relativeFrom="line">
                    <wp:posOffset>-20815</wp:posOffset>
                  </wp:positionV>
                  <wp:extent cx="5641423" cy="543177"/>
                  <wp:effectExtent l="0" t="0" r="0" b="0"/>
                  <wp:wrapNone/>
                  <wp:docPr id="1031" name="Freeform 1031"/>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435"/>
                                  <a:pt x="2416" y="704354"/>
                                </a:cubicBezTo>
                                <a:cubicBezTo>
                                  <a:pt x="4028" y="708274"/>
                                  <a:pt x="6322" y="711746"/>
                                  <a:pt x="9298" y="714673"/>
                                </a:cubicBezTo>
                                <a:cubicBezTo>
                                  <a:pt x="12275" y="717650"/>
                                  <a:pt x="15709" y="719882"/>
                                  <a:pt x="19599" y="721569"/>
                                </a:cubicBezTo>
                                <a:cubicBezTo>
                                  <a:pt x="23489" y="723107"/>
                                  <a:pt x="27539" y="723900"/>
                                  <a:pt x="31750" y="723900"/>
                                </a:cubicBezTo>
                                <a:lnTo>
                                  <a:pt x="7486650" y="723900"/>
                                </a:lnTo>
                                <a:cubicBezTo>
                                  <a:pt x="7490859" y="723900"/>
                                  <a:pt x="7494909" y="723107"/>
                                  <a:pt x="7498798" y="721569"/>
                                </a:cubicBezTo>
                                <a:cubicBezTo>
                                  <a:pt x="7502690" y="719882"/>
                                  <a:pt x="7506123" y="717650"/>
                                  <a:pt x="7509099" y="714673"/>
                                </a:cubicBezTo>
                                <a:cubicBezTo>
                                  <a:pt x="7512076" y="711746"/>
                                  <a:pt x="7514370" y="708274"/>
                                  <a:pt x="7515981" y="704354"/>
                                </a:cubicBezTo>
                                <a:cubicBezTo>
                                  <a:pt x="7517593" y="700435"/>
                                  <a:pt x="7518400" y="696367"/>
                                  <a:pt x="7518400" y="692150"/>
                                </a:cubicBezTo>
                                <a:lnTo>
                                  <a:pt x="7518400" y="31750"/>
                                </a:lnTo>
                                <a:cubicBezTo>
                                  <a:pt x="7518400" y="27583"/>
                                  <a:pt x="7517593" y="23565"/>
                                  <a:pt x="7515981" y="19646"/>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1" behindDoc="1" locked="0" layoutInCell="1" allowOverlap="1">
                  <wp:simplePos x="0" y="0"/>
                  <wp:positionH relativeFrom="page">
                    <wp:posOffset>-4765</wp:posOffset>
                  </wp:positionH>
                  <wp:positionV relativeFrom="line">
                    <wp:posOffset>-20815</wp:posOffset>
                  </wp:positionV>
                  <wp:extent cx="5641423" cy="543177"/>
                  <wp:effectExtent l="0" t="0" r="0" b="0"/>
                  <wp:wrapNone/>
                  <wp:docPr id="1032" name="Freeform 1032"/>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435"/>
                                  <a:pt x="2416" y="704354"/>
                                </a:cubicBezTo>
                                <a:cubicBezTo>
                                  <a:pt x="4028" y="708274"/>
                                  <a:pt x="6322" y="711746"/>
                                  <a:pt x="9298" y="714673"/>
                                </a:cubicBezTo>
                                <a:cubicBezTo>
                                  <a:pt x="12275" y="717650"/>
                                  <a:pt x="15709" y="719882"/>
                                  <a:pt x="19599" y="721569"/>
                                </a:cubicBezTo>
                                <a:cubicBezTo>
                                  <a:pt x="23489" y="723107"/>
                                  <a:pt x="27539" y="723900"/>
                                  <a:pt x="31750" y="723900"/>
                                </a:cubicBezTo>
                                <a:lnTo>
                                  <a:pt x="7486650" y="723900"/>
                                </a:lnTo>
                                <a:cubicBezTo>
                                  <a:pt x="7490859" y="723900"/>
                                  <a:pt x="7494909" y="723107"/>
                                  <a:pt x="7498798" y="721569"/>
                                </a:cubicBezTo>
                                <a:cubicBezTo>
                                  <a:pt x="7502690" y="719882"/>
                                  <a:pt x="7506123" y="717650"/>
                                  <a:pt x="7509099" y="714673"/>
                                </a:cubicBezTo>
                                <a:cubicBezTo>
                                  <a:pt x="7512076" y="711746"/>
                                  <a:pt x="7514370" y="708274"/>
                                  <a:pt x="7515981" y="704354"/>
                                </a:cubicBezTo>
                                <a:cubicBezTo>
                                  <a:pt x="7517593" y="700435"/>
                                  <a:pt x="7518400" y="696367"/>
                                  <a:pt x="7518400" y="692150"/>
                                </a:cubicBezTo>
                                <a:lnTo>
                                  <a:pt x="7518400" y="31750"/>
                                </a:lnTo>
                                <a:cubicBezTo>
                                  <a:pt x="7518400" y="27583"/>
                                  <a:pt x="7517593" y="23565"/>
                                  <a:pt x="7515981" y="19646"/>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203" w:line="175" w:lineRule="exact"/>
              <w:ind w:left="174" w:right="-18" w:firstLine="0"/>
            </w:pPr>
            <w:r/>
            <w:r>
              <w:rPr lang="zh-CN" sz="17" baseline="0" dirty="0">
                <w:jc w:val="left"/>
                <w:rFonts w:ascii="Lucida Console" w:hAnsi="Lucida Console" w:cs="Lucida Console"/>
                <w:color w:val="999999"/>
                <w:sz w:val="17"/>
                <w:szCs w:val="17"/>
              </w:rPr>
              <w:t>2</w:t>
            </w:r>
            <w:r>
              <w:rPr>
                <w:rFonts w:ascii="Times New Roman" w:hAnsi="Times New Roman" w:cs="Times New Roman"/>
                <w:sz w:val="17"/>
                <w:szCs w:val="17"/>
              </w:rPr>
              <w:t> </w:t>
            </w:r>
            <w:r/>
            <w:r/>
          </w:p>
        </w:tc>
        <w:tc>
          <w:tcPr>
            <w:tcW w:w="8403" w:type="dxa"/>
            <w:vMerge w:val="restart"/>
            <w:tcBorders>
              <w:top w:val="nil"/>
              <w:left w:val="single" w:sz="4" w:space="0" w:color="DDDDDD"/>
              <w:bottom w:val="nil"/>
              <w:right w:val="nil"/>
            </w:tcBorders>
            <w:shd w:val="clear" w:color="auto" w:fill="F8F8F8"/>
          </w:tcPr>
          <w:p>
            <w:pPr>
              <w:rPr>
                <w:rFonts w:ascii="Times New Roman" w:hAnsi="Times New Roman" w:cs="Times New Roman"/>
                <w:color w:val="010302"/>
              </w:rPr>
              <w:spacing w:before="41" w:after="0" w:line="175" w:lineRule="exact"/>
              <w:ind w:left="115" w:right="0" w:firstLine="0"/>
            </w:pPr>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“This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only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simple”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53" w:line="270" w:lineRule="exact"/>
              <w:ind w:left="115" w:right="1507" w:firstLine="0"/>
            </w:pPr>
            <w:r/>
            <w:r>
              <w:rPr lang="zh-CN" sz="17" baseline="0" dirty="0">
                <w:jc w:val="left"/>
                <w:rFonts w:ascii="Lucida Console" w:hAnsi="Lucida Console" w:cs="Lucida Console"/>
                <w:color w:val="008855"/>
                <w:sz w:val="17"/>
                <w:szCs w:val="17"/>
              </w:rPr>
              <w:t>StringBuffer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StringBuilder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“This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only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000000"/>
                <w:sz w:val="17"/>
                <w:szCs w:val="17"/>
              </w:rPr>
              <w:t>simple”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append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p>
        </w:tc>
      </w:tr>
      <w:tr>
        <w:trPr>
          <w:trHeight w:hRule="exact" w:val="120"/>
        </w:trPr>
        <w:tc>
          <w:tcPr>
            <w:tcW w:w="405" w:type="dxa"/>
            <w:tcBorders>
              <w:top w:val="nil"/>
              <w:left w:val="nil"/>
              <w:bottom w:val="nil"/>
              <w:right w:val="single" w:sz="4" w:space="0" w:color="DDDDDD"/>
            </w:tcBorders>
            <w:shd w:val="clear" w:color="auto" w:fill="F8F8F8"/>
          </w:tcPr>
          <w:p>
            <w:pPr>
              <w:spacing w:line="240" w:lineRule="auto"/>
              <w:rPr>
                <w:rFonts w:ascii="Times New Roman" w:hAnsi="Times New Roman"/>
                <w:color w:val="000000" w:themeColor="text1"/>
                <w:sz w:val="1"/>
                <w:szCs w:val="1"/>
                <w:lang w:val="zh-CN"/>
              </w:rPr>
            </w:pPr>
            <w:r/>
          </w:p>
        </w:tc>
        <w:tc>
          <w:tcPr>
            <w:tcW w:w="8403" w:type="dxa"/>
            <w:vMerge/>
            <w:tcBorders>
              <w:top w:val="nil"/>
              <w:left w:val="single" w:sz="4" w:space="0" w:color="DDDDDD"/>
              <w:bottom w:val="nil"/>
              <w:right w:val="nil"/>
            </w:tcBorders>
            <w:shd w:val="clear" w:color="auto" w:fill="F8F8F8"/>
          </w:tcPr>
          <w:p>
            <w:pPr>
              <w:spacing w:line="240" w:lineRule="auto"/>
              <w:rPr>
                <w:rFonts w:ascii="Times New Roman" w:hAnsi="Times New Roman"/>
                <w:color w:val="000000" w:themeColor="text1"/>
                <w:sz w:val="1"/>
                <w:szCs w:val="1"/>
                <w:lang w:val="zh-CN"/>
              </w:rPr>
            </w:pPr>
            <w:r/>
          </w:p>
        </w:tc>
      </w:tr>
    </w:tbl>
    <w:p>
      <w:pPr>
        <w:spacing w:after="2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229" w:after="0" w:line="300" w:lineRule="exact"/>
        <w:ind w:left="990" w:right="84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你会很惊讶的发现，生成</w:t>
      </w:r>
      <w:r>
        <w:rPr lang="zh-CN" sz="19" baseline="0" dirty="0">
          <w:jc w:val="left"/>
          <w:rFonts w:ascii="宋体" w:hAnsi="宋体" w:cs="宋体"/>
          <w:color w:val="333333"/>
          <w:spacing w:val="-13"/>
          <w:sz w:val="19"/>
          <w:szCs w:val="19"/>
        </w:rPr>
        <w:t> String S1 </w:t>
      </w:r>
      <w:r>
        <w:rPr lang="zh-CN" sz="19" baseline="0" dirty="0">
          <w:jc w:val="left"/>
          <w:rFonts w:ascii="微软雅黑" w:hAnsi="微软雅黑" w:cs="微软雅黑"/>
          <w:color w:val="333333"/>
          <w:sz w:val="19"/>
          <w:szCs w:val="19"/>
        </w:rPr>
        <w:t>对象的速度简直太快了，而这个时候</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居然速度上根本</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一点都不占优势。其实这是</w:t>
      </w:r>
      <w:r>
        <w:rPr lang="zh-CN" sz="19" baseline="0" dirty="0">
          <w:jc w:val="left"/>
          <w:rFonts w:ascii="宋体" w:hAnsi="宋体" w:cs="宋体"/>
          <w:color w:val="333333"/>
          <w:spacing w:val="-6"/>
          <w:sz w:val="19"/>
          <w:szCs w:val="19"/>
        </w:rPr>
        <w:t> JVM </w:t>
      </w:r>
      <w:r>
        <w:rPr lang="zh-CN" sz="19" baseline="0" dirty="0">
          <w:jc w:val="left"/>
          <w:rFonts w:ascii="微软雅黑" w:hAnsi="微软雅黑" w:cs="微软雅黑"/>
          <w:color w:val="333333"/>
          <w:sz w:val="19"/>
          <w:szCs w:val="19"/>
        </w:rPr>
        <w:t>的一个把戏，在</w:t>
      </w:r>
      <w:r>
        <w:rPr lang="zh-CN" sz="19" baseline="0" dirty="0">
          <w:jc w:val="left"/>
          <w:rFonts w:ascii="宋体" w:hAnsi="宋体" w:cs="宋体"/>
          <w:color w:val="333333"/>
          <w:spacing w:val="-6"/>
          <w:sz w:val="19"/>
          <w:szCs w:val="19"/>
        </w:rPr>
        <w:t> JVM </w:t>
      </w:r>
      <w:r>
        <w:rPr lang="zh-CN" sz="19" baseline="0" dirty="0">
          <w:jc w:val="left"/>
          <w:rFonts w:ascii="微软雅黑" w:hAnsi="微软雅黑" w:cs="微软雅黑"/>
          <w:color w:val="333333"/>
          <w:sz w:val="19"/>
          <w:szCs w:val="19"/>
        </w:rPr>
        <w:t>眼里，这个</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6"/>
          <w:sz w:val="19"/>
          <w:szCs w:val="19"/>
        </w:rPr>
        <w:t>String S1 = “This is only a” + “ simple” + “test”;</w:t>
      </w:r>
      <w:r>
        <w:rPr>
          <w:rFonts w:ascii="Times New Roman" w:hAnsi="Times New Roman" w:cs="Times New Roman"/>
          <w:sz w:val="19"/>
          <w:szCs w:val="19"/>
        </w:rPr>
        <w:t> </w:t>
      </w:r>
      <w:r/>
    </w:p>
    <w:p>
      <w:pPr>
        <w:rPr>
          <w:rFonts w:ascii="Times New Roman" w:hAnsi="Times New Roman" w:cs="Times New Roman"/>
          <w:color w:val="010302"/>
        </w:rPr>
        <w:spacing w:before="84" w:after="0" w:line="382" w:lineRule="exact"/>
        <w:ind w:left="990" w:right="84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其实就是：</w:t>
      </w:r>
      <w:r>
        <w:rPr lang="zh-CN" sz="19" baseline="0" dirty="0">
          <w:jc w:val="left"/>
          <w:rFonts w:ascii="宋体" w:hAnsi="宋体" w:cs="宋体"/>
          <w:color w:val="333333"/>
          <w:spacing w:val="-17"/>
          <w:sz w:val="19"/>
          <w:szCs w:val="19"/>
        </w:rPr>
        <w:t>String S1 = “This is only a simple test”;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所以当然不需要太多的时间了。但大家这里要注意的是，如果你的字符串是来自另外的</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对象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的话，速度就没那么快了，譬如：</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1"/>
          <w:sz w:val="19"/>
          <w:szCs w:val="19"/>
        </w:rPr>
        <w:t>String S2 = “This is only a”;</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0"/>
          <w:sz w:val="19"/>
          <w:szCs w:val="19"/>
        </w:rPr>
        <w:t>String S3 = “ simple”;</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5"/>
          <w:sz w:val="19"/>
          <w:szCs w:val="19"/>
        </w:rPr>
        <w:t>String S4 = “ test”;</w:t>
      </w:r>
      <w:r>
        <w:rPr>
          <w:rFonts w:ascii="Times New Roman" w:hAnsi="Times New Roman" w:cs="Times New Roman"/>
          <w:sz w:val="19"/>
          <w:szCs w:val="19"/>
        </w:rPr>
        <w:t> </w:t>
      </w:r>
      <w:r/>
    </w:p>
    <w:p>
      <w:pPr>
        <w:rPr>
          <w:rFonts w:ascii="Times New Roman" w:hAnsi="Times New Roman" w:cs="Times New Roman"/>
          <w:color w:val="010302"/>
        </w:rPr>
        <w:spacing w:before="126" w:after="0" w:line="330" w:lineRule="exact"/>
        <w:ind w:left="990" w:right="841"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大部分情况下</w:t>
      </w:r>
      <w:r>
        <w:rPr lang="zh-CN" sz="19" baseline="0" dirty="0">
          <w:jc w:val="left"/>
          <w:rFonts w:ascii="宋体" w:hAnsi="宋体" w:cs="宋体"/>
          <w:color w:val="333333"/>
          <w:spacing w:val="-4"/>
          <w:sz w:val="19"/>
          <w:szCs w:val="19"/>
        </w:rPr>
        <w:t>StringBuilder</w:t>
      </w:r>
      <w:r>
        <w:rPr lang="zh-CN" sz="19" baseline="0" dirty="0">
          <w:jc w:val="left"/>
          <w:rFonts w:ascii="微软雅黑" w:hAnsi="微软雅黑" w:cs="微软雅黑"/>
          <w:color w:val="333333"/>
          <w:sz w:val="19"/>
          <w:szCs w:val="19"/>
        </w:rPr>
        <w:t>的速度要大于</w:t>
      </w:r>
      <w:r>
        <w:rPr lang="zh-CN" sz="19" baseline="0" dirty="0">
          <w:jc w:val="left"/>
          <w:rFonts w:ascii="宋体" w:hAnsi="宋体" w:cs="宋体"/>
          <w:color w:val="333333"/>
          <w:sz w:val="19"/>
          <w:szCs w:val="19"/>
        </w:rPr>
        <w:t>StringBuﬀer</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8"/>
          <w:sz w:val="19"/>
          <w:szCs w:val="19"/>
        </w:rPr>
        <w:t> java.lang.StringBuilder</w:t>
      </w:r>
      <w:r>
        <w:rPr lang="zh-CN" sz="19" baseline="0" dirty="0">
          <w:jc w:val="left"/>
          <w:rFonts w:ascii="微软雅黑" w:hAnsi="微软雅黑" w:cs="微软雅黑"/>
          <w:color w:val="333333"/>
          <w:sz w:val="19"/>
          <w:szCs w:val="19"/>
        </w:rPr>
        <w:t>一个可变的字符序列是</w:t>
      </w:r>
      <w:r>
        <w:rPr lang="zh-CN" sz="19" baseline="0" dirty="0">
          <w:jc w:val="left"/>
          <w:rFonts w:ascii="宋体" w:hAnsi="宋体" w:cs="宋体"/>
          <w:color w:val="333333"/>
          <w:spacing w:val="-4"/>
          <w:sz w:val="19"/>
          <w:szCs w:val="19"/>
        </w:rPr>
        <w:t>5.0</w:t>
      </w:r>
      <w:r>
        <w:rPr lang="zh-CN" sz="19" baseline="0" dirty="0">
          <w:jc w:val="left"/>
          <w:rFonts w:ascii="微软雅黑" w:hAnsi="微软雅黑" w:cs="微软雅黑"/>
          <w:color w:val="333333"/>
          <w:sz w:val="19"/>
          <w:szCs w:val="19"/>
        </w:rPr>
        <w:t>新增的。（大多数情况下就是我们是在单线程下进行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的操作，所以大多数情况下是建议用</w:t>
      </w:r>
      <w:r>
        <w:rPr lang="zh-CN" sz="19" baseline="0" dirty="0">
          <w:jc w:val="left"/>
          <w:rFonts w:ascii="宋体" w:hAnsi="宋体" w:cs="宋体"/>
          <w:color w:val="333333"/>
          <w:spacing w:val="-4"/>
          <w:sz w:val="19"/>
          <w:szCs w:val="19"/>
        </w:rPr>
        <w:t>StringBuilder</w:t>
      </w:r>
      <w:r>
        <w:rPr lang="zh-CN" sz="19" baseline="0" dirty="0">
          <w:jc w:val="left"/>
          <w:rFonts w:ascii="微软雅黑" w:hAnsi="微软雅黑" w:cs="微软雅黑"/>
          <w:color w:val="333333"/>
          <w:sz w:val="19"/>
          <w:szCs w:val="19"/>
        </w:rPr>
        <w:t>而不用</w:t>
      </w:r>
      <w:r>
        <w:rPr lang="zh-CN" sz="19" baseline="0" dirty="0">
          <w:jc w:val="left"/>
          <w:rFonts w:ascii="宋体" w:hAnsi="宋体" w:cs="宋体"/>
          <w:color w:val="333333"/>
          <w:sz w:val="19"/>
          <w:szCs w:val="19"/>
        </w:rPr>
        <w:t>StringBuﬀer</w:t>
      </w:r>
      <w:r>
        <w:rPr lang="zh-CN" sz="19" baseline="0" dirty="0">
          <w:jc w:val="left"/>
          <w:rFonts w:ascii="微软雅黑" w:hAnsi="微软雅黑" w:cs="微软雅黑"/>
          <w:color w:val="333333"/>
          <w:sz w:val="19"/>
          <w:szCs w:val="19"/>
        </w:rPr>
        <w:t>的）此类提供一个与</w:t>
      </w:r>
      <w:r>
        <w:rPr lang="zh-CN" sz="19" baseline="0" dirty="0">
          <w:jc w:val="left"/>
          <w:rFonts w:ascii="宋体" w:hAnsi="宋体" w:cs="宋体"/>
          <w:color w:val="333333"/>
          <w:sz w:val="19"/>
          <w:szCs w:val="19"/>
        </w:rPr>
        <w:t> StringBuﬀer  </w:t>
      </w:r>
      <w:r/>
      <w:r>
        <w:rPr lang="zh-CN" sz="19" baseline="0" dirty="0">
          <w:jc w:val="left"/>
          <w:rFonts w:ascii="微软雅黑" w:hAnsi="微软雅黑" w:cs="微软雅黑"/>
          <w:color w:val="333333"/>
          <w:sz w:val="19"/>
          <w:szCs w:val="19"/>
        </w:rPr>
        <w:t>兼容的</w:t>
      </w:r>
      <w:r>
        <w:rPr lang="zh-CN" sz="19" baseline="0" dirty="0">
          <w:jc w:val="left"/>
          <w:rFonts w:ascii="宋体" w:hAnsi="宋体" w:cs="宋体"/>
          <w:color w:val="333333"/>
          <w:spacing w:val="-9"/>
          <w:sz w:val="19"/>
          <w:szCs w:val="19"/>
        </w:rPr>
        <w:t> API</w:t>
      </w:r>
      <w:r>
        <w:rPr lang="zh-CN" sz="19" baseline="0" dirty="0">
          <w:jc w:val="left"/>
          <w:rFonts w:ascii="微软雅黑" w:hAnsi="微软雅黑" w:cs="微软雅黑"/>
          <w:color w:val="333333"/>
          <w:sz w:val="19"/>
          <w:szCs w:val="19"/>
        </w:rPr>
        <w:t>，但不保证同步。该类被设计用作</w:t>
      </w:r>
      <w:r>
        <w:rPr lang="zh-CN" sz="19" baseline="0" dirty="0">
          <w:jc w:val="left"/>
          <w:rFonts w:ascii="宋体" w:hAnsi="宋体" w:cs="宋体"/>
          <w:color w:val="333333"/>
          <w:spacing w:val="-2"/>
          <w:sz w:val="19"/>
          <w:szCs w:val="19"/>
        </w:rPr>
        <w:t> StringBuﬀer </w:t>
      </w:r>
      <w:r>
        <w:rPr lang="zh-CN" sz="19" baseline="0" dirty="0">
          <w:jc w:val="left"/>
          <w:rFonts w:ascii="微软雅黑" w:hAnsi="微软雅黑" w:cs="微软雅黑"/>
          <w:color w:val="333333"/>
          <w:sz w:val="19"/>
          <w:szCs w:val="19"/>
        </w:rPr>
        <w:t>的一个简易替换，用在字符串缓冲区被单个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线程使用的时候（这种情况很普遍）。如果可能，建议优先采用该类，因为在大多数实现中，它比</w:t>
      </w:r>
      <w:r>
        <w:rPr lang="zh-CN" sz="19" baseline="0" dirty="0">
          <w:jc w:val="left"/>
          <w:rFonts w:ascii="宋体" w:hAnsi="宋体" w:cs="宋体"/>
          <w:color w:val="333333"/>
          <w:sz w:val="19"/>
          <w:szCs w:val="19"/>
        </w:rPr>
        <w:t>  </w:t>
      </w:r>
      <w:r/>
      <w:r>
        <w:rPr lang="zh-CN" sz="19" baseline="0" dirty="0">
          <w:jc w:val="left"/>
          <w:rFonts w:ascii="宋体" w:hAnsi="宋体" w:cs="宋体"/>
          <w:color w:val="333333"/>
          <w:sz w:val="19"/>
          <w:szCs w:val="19"/>
        </w:rPr>
        <w:t>StringBuﬀer </w:t>
      </w:r>
      <w:r>
        <w:rPr lang="zh-CN" sz="19" baseline="0" dirty="0">
          <w:jc w:val="left"/>
          <w:rFonts w:ascii="微软雅黑" w:hAnsi="微软雅黑" w:cs="微软雅黑"/>
          <w:color w:val="333333"/>
          <w:sz w:val="19"/>
          <w:szCs w:val="19"/>
        </w:rPr>
        <w:t>要快。两者的方法基本相同。</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对于三者使用的总结：</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）如果要操作少量的数据用</w:t>
      </w:r>
      <w:r>
        <w:rPr lang="zh-CN" sz="19" baseline="0" dirty="0">
          <w:jc w:val="left"/>
          <w:rFonts w:ascii="宋体" w:hAnsi="宋体" w:cs="宋体"/>
          <w:color w:val="333333"/>
          <w:spacing w:val="-13"/>
          <w:sz w:val="19"/>
          <w:szCs w:val="19"/>
        </w:rPr>
        <w:t> = String</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990" w:right="841"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）单线程操作字符串缓冲区</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下操作大量数据</w:t>
      </w:r>
      <w:r>
        <w:rPr lang="zh-CN" sz="19" baseline="0" dirty="0">
          <w:jc w:val="left"/>
          <w:rFonts w:ascii="宋体" w:hAnsi="宋体" w:cs="宋体"/>
          <w:color w:val="333333"/>
          <w:spacing w:val="-8"/>
          <w:sz w:val="19"/>
          <w:szCs w:val="19"/>
        </w:rPr>
        <w:t> = StringBuilder</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）多线程操作字符串缓冲区</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下操作大量数据</w:t>
      </w:r>
      <w:r>
        <w:rPr lang="zh-CN" sz="19" baseline="0" dirty="0">
          <w:jc w:val="left"/>
          <w:rFonts w:ascii="宋体" w:hAnsi="宋体" w:cs="宋体"/>
          <w:color w:val="333333"/>
          <w:spacing w:val="-1"/>
          <w:sz w:val="19"/>
          <w:szCs w:val="19"/>
        </w:rPr>
        <w:t> = StringBuﬀer</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5</w:t>
      </w:r>
      <w:r>
        <w:rPr lang="zh-CN" sz="31" baseline="0" dirty="0">
          <w:jc w:val="left"/>
          <w:rFonts w:ascii="微软雅黑" w:hAnsi="微软雅黑" w:cs="微软雅黑"/>
          <w:b/>
          <w:bCs/>
          <w:color w:val="333333"/>
          <w:sz w:val="31"/>
          <w:szCs w:val="31"/>
        </w:rPr>
        <w:t>、面试题的回答	</w:t>
      </w:r>
      <w:hyperlink r:id="rId101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61" w:after="0" w:line="457" w:lineRule="exact"/>
        <w:ind w:left="990" w:right="967" w:firstLine="0"/>
        <w:jc w:val="both"/>
      </w:pPr>
      <w:r/>
      <w:r>
        <w:rPr lang="zh-CN" sz="19" baseline="0" dirty="0">
          <w:jc w:val="left"/>
          <w:rFonts w:ascii="宋体" w:hAnsi="宋体" w:cs="宋体"/>
          <w:color w:val="333333"/>
          <w:sz w:val="19"/>
          <w:szCs w:val="19"/>
        </w:rPr>
        <w:t>StringBuilder </w:t>
      </w:r>
      <w:r>
        <w:rPr lang="zh-CN" sz="19" baseline="0" dirty="0">
          <w:jc w:val="left"/>
          <w:rFonts w:ascii="微软雅黑" w:hAnsi="微软雅黑" w:cs="微软雅黑"/>
          <w:b/>
          <w:bCs/>
          <w:color w:val="333333"/>
          <w:sz w:val="19"/>
          <w:szCs w:val="19"/>
        </w:rPr>
        <w:t>与</w:t>
      </w:r>
      <w:r>
        <w:rPr lang="zh-CN" sz="19" baseline="0" dirty="0">
          <w:jc w:val="left"/>
          <w:rFonts w:ascii="宋体" w:hAnsi="宋体" w:cs="宋体"/>
          <w:color w:val="333333"/>
          <w:sz w:val="19"/>
          <w:szCs w:val="19"/>
        </w:rPr>
        <w:t>StringBuﬀer</w:t>
      </w:r>
      <w:r>
        <w:rPr lang="zh-CN" sz="19" baseline="0" dirty="0">
          <w:jc w:val="left"/>
          <w:rFonts w:ascii="微软雅黑" w:hAnsi="微软雅黑" w:cs="微软雅黑"/>
          <w:b/>
          <w:bCs/>
          <w:color w:val="333333"/>
          <w:sz w:val="19"/>
          <w:szCs w:val="19"/>
        </w:rPr>
        <w:t>的区别，</w:t>
      </w:r>
      <w:r>
        <w:rPr lang="zh-CN" sz="19" baseline="0" dirty="0">
          <w:jc w:val="left"/>
          <w:rFonts w:ascii="宋体" w:hAnsi="宋体" w:cs="宋体"/>
          <w:color w:val="333333"/>
          <w:sz w:val="19"/>
          <w:szCs w:val="19"/>
        </w:rPr>
        <w:t>StringBuilder</w:t>
      </w:r>
      <w:r>
        <w:rPr lang="zh-CN" sz="19" baseline="0" dirty="0">
          <w:jc w:val="left"/>
          <w:rFonts w:ascii="微软雅黑" w:hAnsi="微软雅黑" w:cs="微软雅黑"/>
          <w:b/>
          <w:bCs/>
          <w:color w:val="333333"/>
          <w:sz w:val="19"/>
          <w:szCs w:val="19"/>
        </w:rPr>
        <w:t>与</w:t>
      </w:r>
      <w:r>
        <w:rPr lang="zh-CN" sz="19" baseline="0" dirty="0">
          <w:jc w:val="left"/>
          <w:rFonts w:ascii="宋体" w:hAnsi="宋体" w:cs="宋体"/>
          <w:color w:val="333333"/>
          <w:sz w:val="19"/>
          <w:szCs w:val="19"/>
        </w:rPr>
        <w:t>String</w:t>
      </w:r>
      <w:r>
        <w:rPr lang="zh-CN" sz="19" baseline="0" dirty="0">
          <w:jc w:val="left"/>
          <w:rFonts w:ascii="微软雅黑" w:hAnsi="微软雅黑" w:cs="微软雅黑"/>
          <w:b/>
          <w:bCs/>
          <w:color w:val="333333"/>
          <w:sz w:val="19"/>
          <w:szCs w:val="19"/>
        </w:rPr>
        <w:t>的区别。</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StringBuilder</w:t>
      </w:r>
      <w:r>
        <w:rPr lang="zh-CN" sz="19" baseline="0" dirty="0">
          <w:jc w:val="left"/>
          <w:rFonts w:ascii="微软雅黑" w:hAnsi="微软雅黑" w:cs="微软雅黑"/>
          <w:color w:val="333333"/>
          <w:sz w:val="19"/>
          <w:szCs w:val="19"/>
        </w:rPr>
        <w:t>效率高，线程不安全，</w:t>
      </w:r>
      <w:r>
        <w:rPr lang="zh-CN" sz="19" baseline="0" dirty="0">
          <w:jc w:val="left"/>
          <w:rFonts w:ascii="宋体" w:hAnsi="宋体" w:cs="宋体"/>
          <w:color w:val="333333"/>
          <w:sz w:val="19"/>
          <w:szCs w:val="19"/>
        </w:rPr>
        <w:t>StringBuﬀer</w:t>
      </w:r>
      <w:r>
        <w:rPr lang="zh-CN" sz="19" baseline="0" dirty="0">
          <w:jc w:val="left"/>
          <w:rFonts w:ascii="微软雅黑" w:hAnsi="微软雅黑" w:cs="微软雅黑"/>
          <w:color w:val="333333"/>
          <w:sz w:val="19"/>
          <w:szCs w:val="19"/>
        </w:rPr>
        <w:t>效率低，线程安全。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是不可变字符串，</w:t>
      </w:r>
      <w:r>
        <w:rPr lang="zh-CN" sz="19" baseline="0" dirty="0">
          <w:jc w:val="left"/>
          <w:rFonts w:ascii="宋体" w:hAnsi="宋体" w:cs="宋体"/>
          <w:color w:val="333333"/>
          <w:spacing w:val="-4"/>
          <w:sz w:val="19"/>
          <w:szCs w:val="19"/>
        </w:rPr>
        <w:t>StringBuilder</w:t>
      </w:r>
      <w:r>
        <w:rPr lang="zh-CN" sz="19" baseline="0" dirty="0">
          <w:jc w:val="left"/>
          <w:rFonts w:ascii="微软雅黑" w:hAnsi="微软雅黑" w:cs="微软雅黑"/>
          <w:color w:val="333333"/>
          <w:sz w:val="19"/>
          <w:szCs w:val="19"/>
        </w:rPr>
        <w:t>是可变字符串。为什么有这样的差异，可以深入源码去解析，</w:t>
      </w:r>
      <w:r>
        <w:rPr>
          <w:rFonts w:ascii="Times New Roman" w:hAnsi="Times New Roman" w:cs="Times New Roman"/>
          <w:sz w:val="19"/>
          <w:szCs w:val="19"/>
        </w:rPr>
        <w:t> </w:t>
      </w:r>
      <w:r/>
    </w:p>
    <w:p>
      <w:pPr>
        <w:rPr>
          <w:rFonts w:ascii="Times New Roman" w:hAnsi="Times New Roman" w:cs="Times New Roman"/>
          <w:color w:val="010302"/>
        </w:rPr>
        <w:spacing w:before="0" w:after="0" w:line="350" w:lineRule="exact"/>
        <w:ind w:left="990" w:right="841" w:firstLine="0"/>
      </w:pPr>
      <w:r/>
      <w:r>
        <w:rPr lang="zh-CN" sz="19" baseline="0" dirty="0">
          <w:jc w:val="left"/>
          <w:rFonts w:ascii="微软雅黑" w:hAnsi="微软雅黑" w:cs="微软雅黑"/>
          <w:color w:val="333333"/>
          <w:sz w:val="19"/>
          <w:szCs w:val="19"/>
        </w:rPr>
        <w:t>比如</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类内的</w:t>
      </w:r>
      <w:r>
        <w:rPr lang="zh-CN" sz="19" baseline="0" dirty="0">
          <w:jc w:val="left"/>
          <w:rFonts w:ascii="宋体" w:hAnsi="宋体" w:cs="宋体"/>
          <w:color w:val="333333"/>
          <w:spacing w:val="-10"/>
          <w:sz w:val="19"/>
          <w:szCs w:val="19"/>
        </w:rPr>
        <w:t> priver ﬁnal char value[] </w:t>
      </w:r>
      <w:r>
        <w:rPr lang="zh-CN" sz="19" baseline="0" dirty="0">
          <w:jc w:val="left"/>
          <w:rFonts w:ascii="微软雅黑" w:hAnsi="微软雅黑" w:cs="微软雅黑"/>
          <w:color w:val="333333"/>
          <w:sz w:val="19"/>
          <w:szCs w:val="19"/>
        </w:rPr>
        <w:t>等方法的原因。</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）如果是简单的声明一个字符串没有后续过多的操作，使用</w:t>
      </w:r>
      <w:r>
        <w:rPr lang="zh-CN" sz="19" baseline="0" dirty="0">
          <w:jc w:val="left"/>
          <w:rFonts w:ascii="宋体" w:hAnsi="宋体" w:cs="宋体"/>
          <w:color w:val="333333"/>
          <w:spacing w:val="-7"/>
          <w:sz w:val="19"/>
          <w:szCs w:val="19"/>
        </w:rPr>
        <w:t>String,StringBuilder</w:t>
      </w:r>
      <w:r>
        <w:rPr lang="zh-CN" sz="19" baseline="0" dirty="0">
          <w:jc w:val="left"/>
          <w:rFonts w:ascii="微软雅黑" w:hAnsi="微软雅黑" w:cs="微软雅黑"/>
          <w:color w:val="333333"/>
          <w:sz w:val="19"/>
          <w:szCs w:val="19"/>
        </w:rPr>
        <w:t>均可，若后续对字符穿</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做频繁的添加，删除操作</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或者是在循环当中动态的改变字符穿的长度应该用</w:t>
      </w:r>
      <w:r>
        <w:rPr lang="zh-CN" sz="19" baseline="0" dirty="0">
          <w:jc w:val="left"/>
          <w:rFonts w:ascii="宋体" w:hAnsi="宋体" w:cs="宋体"/>
          <w:color w:val="333333"/>
          <w:spacing w:val="-4"/>
          <w:sz w:val="19"/>
          <w:szCs w:val="19"/>
        </w:rPr>
        <w:t>StringBuilder</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pacing w:val="-7"/>
          <w:sz w:val="19"/>
          <w:szCs w:val="19"/>
        </w:rPr>
        <w:t>String</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会产生多余的字符串，占用内存空间。</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宋体" w:hAnsi="宋体" w:cs="宋体"/>
          <w:color w:val="333333"/>
          <w:spacing w:val="-23"/>
          <w:sz w:val="36"/>
          <w:szCs w:val="36"/>
        </w:rPr>
        <w:t>File</w:t>
      </w:r>
      <w:r>
        <w:rPr lang="zh-CN" sz="36" baseline="0" dirty="0">
          <w:jc w:val="left"/>
          <w:rFonts w:ascii="微软雅黑" w:hAnsi="微软雅黑" w:cs="微软雅黑"/>
          <w:b/>
          <w:bCs/>
          <w:color w:val="333333"/>
          <w:sz w:val="36"/>
          <w:szCs w:val="36"/>
        </w:rPr>
        <w:t>类	</w:t>
      </w:r>
      <w:hyperlink r:id="rId1017"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410" behindDoc="0" locked="0" layoutInCell="1" allowOverlap="1">
            <wp:simplePos x="0" y="0"/>
            <wp:positionH relativeFrom="page">
              <wp:posOffset>959124</wp:posOffset>
            </wp:positionH>
            <wp:positionV relativeFrom="line">
              <wp:posOffset>119804</wp:posOffset>
            </wp:positionV>
            <wp:extent cx="5650953" cy="9529"/>
            <wp:effectExtent l="0" t="0" r="0" b="0"/>
            <wp:wrapNone/>
            <wp:docPr id="1033" name="Freeform 1033"/>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19"/>
          <w:sz w:val="31"/>
          <w:szCs w:val="31"/>
        </w:rPr>
        <w:t>File</w:t>
      </w:r>
      <w:r>
        <w:rPr lang="zh-CN" sz="31" baseline="0" dirty="0">
          <w:jc w:val="left"/>
          <w:rFonts w:ascii="微软雅黑" w:hAnsi="微软雅黑" w:cs="微软雅黑"/>
          <w:b/>
          <w:bCs/>
          <w:color w:val="333333"/>
          <w:sz w:val="31"/>
          <w:szCs w:val="31"/>
        </w:rPr>
        <w:t>类的基本用法	</w:t>
      </w:r>
      <w:hyperlink r:id="rId1018"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54" w:after="0" w:line="465" w:lineRule="exact"/>
        <w:ind w:left="990" w:right="841" w:firstLine="24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hyperlink r:id="rId1034" w:history="1">
        <w:r>
          <w:rPr lang="zh-CN" sz="19" baseline="0" dirty="0">
            <w:jc w:val="left"/>
            <w:rFonts w:ascii="宋体" w:hAnsi="宋体" w:cs="宋体"/>
            <w:color w:val="333333"/>
            <w:spacing w:val="-17"/>
            <w:sz w:val="19"/>
            <w:szCs w:val="19"/>
          </w:rPr>
          <w:t>java.io.File</w:t>
        </w:r>
        <w:r>
          <w:rPr lang="zh-CN" sz="19" baseline="0" dirty="0">
            <w:jc w:val="left"/>
            <w:rFonts w:ascii="微软雅黑" w:hAnsi="微软雅黑" w:cs="微软雅黑"/>
            <w:color w:val="333333"/>
            <w:sz w:val="19"/>
            <w:szCs w:val="19"/>
          </w:rPr>
          <w:t>类：文件和目录路径名的抽象表示形式。</w:t>
        </w:r>
      </w:hyperlink>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8"/>
          <w:sz w:val="19"/>
          <w:szCs w:val="19"/>
        </w:rPr>
        <w:t>File</w:t>
      </w:r>
      <w:r>
        <w:rPr lang="zh-CN" sz="19" baseline="0" dirty="0">
          <w:jc w:val="left"/>
          <w:rFonts w:ascii="微软雅黑" w:hAnsi="微软雅黑" w:cs="微软雅黑"/>
          <w:color w:val="333333"/>
          <w:sz w:val="19"/>
          <w:szCs w:val="19"/>
        </w:rPr>
        <w:t>类的常见构造方法：</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433" behindDoc="1" locked="0" layoutInCell="1" allowOverlap="1">
            <wp:simplePos x="0" y="0"/>
            <wp:positionH relativeFrom="page">
              <wp:posOffset>963889</wp:posOffset>
            </wp:positionH>
            <wp:positionV relativeFrom="line">
              <wp:posOffset>-46846</wp:posOffset>
            </wp:positionV>
            <wp:extent cx="5641423" cy="200118"/>
            <wp:effectExtent l="0" t="0" r="0" b="0"/>
            <wp:wrapNone/>
            <wp:docPr id="1035" name="Freeform 1035"/>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217"/>
                            <a:pt x="805" y="243285"/>
                            <a:pt x="2416" y="247154"/>
                          </a:cubicBezTo>
                          <a:cubicBezTo>
                            <a:pt x="4028" y="251074"/>
                            <a:pt x="6322" y="254546"/>
                            <a:pt x="9298" y="257424"/>
                          </a:cubicBezTo>
                          <a:cubicBezTo>
                            <a:pt x="12275" y="260450"/>
                            <a:pt x="15709" y="262682"/>
                            <a:pt x="19599" y="264319"/>
                          </a:cubicBezTo>
                          <a:cubicBezTo>
                            <a:pt x="23489" y="265907"/>
                            <a:pt x="27539" y="266700"/>
                            <a:pt x="31750" y="266700"/>
                          </a:cubicBezTo>
                          <a:lnTo>
                            <a:pt x="7486650" y="266700"/>
                          </a:lnTo>
                          <a:cubicBezTo>
                            <a:pt x="7490859" y="266700"/>
                            <a:pt x="7494909" y="265907"/>
                            <a:pt x="7498798" y="264319"/>
                          </a:cubicBezTo>
                          <a:cubicBezTo>
                            <a:pt x="7502690" y="262682"/>
                            <a:pt x="7506123" y="260450"/>
                            <a:pt x="7509099" y="257424"/>
                          </a:cubicBezTo>
                          <a:cubicBezTo>
                            <a:pt x="7512076" y="254546"/>
                            <a:pt x="7514370" y="251074"/>
                            <a:pt x="7515981" y="247154"/>
                          </a:cubicBezTo>
                          <a:cubicBezTo>
                            <a:pt x="7517593" y="243285"/>
                            <a:pt x="7518400" y="239217"/>
                            <a:pt x="7518400" y="234950"/>
                          </a:cubicBezTo>
                          <a:lnTo>
                            <a:pt x="7518400" y="31750"/>
                          </a:lnTo>
                          <a:cubicBezTo>
                            <a:pt x="7518400" y="27484"/>
                            <a:pt x="7517593" y="23515"/>
                            <a:pt x="7515981" y="19745"/>
                          </a:cubicBezTo>
                          <a:cubicBezTo>
                            <a:pt x="7514370" y="15776"/>
                            <a:pt x="7512076" y="12304"/>
                            <a:pt x="7509099" y="9327"/>
                          </a:cubicBezTo>
                          <a:cubicBezTo>
                            <a:pt x="7506123" y="6350"/>
                            <a:pt x="7502690" y="4068"/>
                            <a:pt x="7498798" y="2431"/>
                          </a:cubicBezTo>
                          <a:cubicBezTo>
                            <a:pt x="7494909" y="844"/>
                            <a:pt x="7490859" y="50"/>
                            <a:pt x="7486650" y="0"/>
                          </a:cubicBezTo>
                          <a:lnTo>
                            <a:pt x="31750" y="0"/>
                          </a:lnTo>
                          <a:cubicBezTo>
                            <a:pt x="27539" y="50"/>
                            <a:pt x="23489" y="844"/>
                            <a:pt x="19599" y="2431"/>
                          </a:cubicBezTo>
                          <a:cubicBezTo>
                            <a:pt x="15709" y="4068"/>
                            <a:pt x="12275" y="6350"/>
                            <a:pt x="9298" y="9327"/>
                          </a:cubicBezTo>
                          <a:cubicBezTo>
                            <a:pt x="6322" y="12304"/>
                            <a:pt x="4028" y="15776"/>
                            <a:pt x="2416" y="19745"/>
                          </a:cubicBezTo>
                          <a:cubicBezTo>
                            <a:pt x="805" y="23515"/>
                            <a:pt x="0" y="2748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32" behindDoc="1" locked="0" layoutInCell="1" allowOverlap="1">
            <wp:simplePos x="0" y="0"/>
            <wp:positionH relativeFrom="page">
              <wp:posOffset>963889</wp:posOffset>
            </wp:positionH>
            <wp:positionV relativeFrom="line">
              <wp:posOffset>-46846</wp:posOffset>
            </wp:positionV>
            <wp:extent cx="5641423" cy="200118"/>
            <wp:effectExtent l="0" t="0" r="0" b="0"/>
            <wp:wrapNone/>
            <wp:docPr id="1036" name="Freeform 1036"/>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217"/>
                            <a:pt x="805" y="243285"/>
                            <a:pt x="2416" y="247154"/>
                          </a:cubicBezTo>
                          <a:cubicBezTo>
                            <a:pt x="4028" y="251074"/>
                            <a:pt x="6322" y="254546"/>
                            <a:pt x="9298" y="257424"/>
                          </a:cubicBezTo>
                          <a:cubicBezTo>
                            <a:pt x="12275" y="260450"/>
                            <a:pt x="15709" y="262682"/>
                            <a:pt x="19599" y="264319"/>
                          </a:cubicBezTo>
                          <a:cubicBezTo>
                            <a:pt x="23489" y="265907"/>
                            <a:pt x="27539" y="266700"/>
                            <a:pt x="31750" y="266700"/>
                          </a:cubicBezTo>
                          <a:lnTo>
                            <a:pt x="7486650" y="266700"/>
                          </a:lnTo>
                          <a:cubicBezTo>
                            <a:pt x="7490859" y="266700"/>
                            <a:pt x="7494909" y="265907"/>
                            <a:pt x="7498798" y="264319"/>
                          </a:cubicBezTo>
                          <a:cubicBezTo>
                            <a:pt x="7502690" y="262682"/>
                            <a:pt x="7506123" y="260450"/>
                            <a:pt x="7509099" y="257424"/>
                          </a:cubicBezTo>
                          <a:cubicBezTo>
                            <a:pt x="7512076" y="254546"/>
                            <a:pt x="7514370" y="251074"/>
                            <a:pt x="7515981" y="247154"/>
                          </a:cubicBezTo>
                          <a:cubicBezTo>
                            <a:pt x="7517593" y="243285"/>
                            <a:pt x="7518400" y="239217"/>
                            <a:pt x="7518400" y="234950"/>
                          </a:cubicBezTo>
                          <a:lnTo>
                            <a:pt x="7518400" y="31750"/>
                          </a:lnTo>
                          <a:cubicBezTo>
                            <a:pt x="7518400" y="27484"/>
                            <a:pt x="7517593" y="23515"/>
                            <a:pt x="7515981" y="19745"/>
                          </a:cubicBezTo>
                          <a:cubicBezTo>
                            <a:pt x="7514370" y="15776"/>
                            <a:pt x="7512076" y="12304"/>
                            <a:pt x="7509099" y="9327"/>
                          </a:cubicBezTo>
                          <a:cubicBezTo>
                            <a:pt x="7506123" y="6350"/>
                            <a:pt x="7502690" y="4068"/>
                            <a:pt x="7498798" y="2431"/>
                          </a:cubicBezTo>
                          <a:cubicBezTo>
                            <a:pt x="7494909" y="844"/>
                            <a:pt x="7490859" y="50"/>
                            <a:pt x="7486650" y="0"/>
                          </a:cubicBezTo>
                          <a:lnTo>
                            <a:pt x="31750" y="0"/>
                          </a:lnTo>
                          <a:cubicBezTo>
                            <a:pt x="27539" y="50"/>
                            <a:pt x="23489" y="844"/>
                            <a:pt x="19599" y="2431"/>
                          </a:cubicBezTo>
                          <a:cubicBezTo>
                            <a:pt x="15709" y="4068"/>
                            <a:pt x="12275" y="6350"/>
                            <a:pt x="9298" y="9327"/>
                          </a:cubicBezTo>
                          <a:cubicBezTo>
                            <a:pt x="6322" y="12304"/>
                            <a:pt x="4028" y="15776"/>
                            <a:pt x="2416" y="19745"/>
                          </a:cubicBezTo>
                          <a:cubicBezTo>
                            <a:pt x="805" y="23515"/>
                            <a:pt x="0" y="2748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09" behindDoc="1" locked="0" layoutInCell="1" allowOverlap="1">
            <wp:simplePos x="0" y="0"/>
            <wp:positionH relativeFrom="page">
              <wp:posOffset>955954</wp:posOffset>
            </wp:positionH>
            <wp:positionV relativeFrom="line">
              <wp:posOffset>-35726</wp:posOffset>
            </wp:positionV>
            <wp:extent cx="292223" cy="200744"/>
            <wp:effectExtent l="0" t="0" r="0" b="0"/>
            <wp:wrapNone/>
            <wp:docPr id="1037" name="Picture 1037"/>
            <wp:cNvGraphicFramePr>
              <a:graphicFrameLocks noChangeAspect="1"/>
            </wp:cNvGraphicFramePr>
            <a:graphic>
              <a:graphicData uri="http://schemas.openxmlformats.org/drawingml/2006/picture">
                <pic:pic xmlns:pic="http://schemas.openxmlformats.org/drawingml/2006/picture">
                  <pic:nvPicPr>
                    <pic:cNvPr id="1037" name="Picture 1037"/>
                    <pic:cNvPicPr>
                      <a:picLocks noChangeAspect="0" noChangeArrowheads="1"/>
                    </pic:cNvPicPr>
                  </pic:nvPicPr>
                  <pic:blipFill>
                    <a:blip r:embed="rId1037">
                      <a:extLst>
                        <a:ext uri="{28A0092B-C50C-407E-A947-70E740481C1C}">
                          <a14:useLocalDpi xmlns:a14="http://schemas.microsoft.com/office/drawing/2010/main" val="0"/>
                        </a:ext>
                      </a:extLst>
                    </a:blip>
                    <a:srcRect/>
                    <a:stretch>
                      <a:fillRect/>
                    </a:stretch>
                  </pic:blipFill>
                  <pic:spPr>
                    <a:xfrm rot="0" flipH="0" flipV="0">
                      <a:off x="0" y="0"/>
                      <a:ext cx="292223" cy="200744"/>
                    </a:xfrm>
                    <a:prstGeom prst="rect">
                      <a:avLst/>
                    </a:prstGeom>
                    <a:noFill/>
                  </pic:spPr>
                </pic:pic>
              </a:graphicData>
            </a:graphic>
          </wp:anchor>
        </w:drawing>
        <w:drawing>
          <wp:anchor simplePos="0" relativeHeight="251658579" behindDoc="1" locked="0" layoutInCell="1" allowOverlap="1">
            <wp:simplePos x="0" y="0"/>
            <wp:positionH relativeFrom="page">
              <wp:posOffset>968654</wp:posOffset>
            </wp:positionH>
            <wp:positionV relativeFrom="line">
              <wp:posOffset>-23022</wp:posOffset>
            </wp:positionV>
            <wp:extent cx="5593776" cy="171529"/>
            <wp:effectExtent l="0" t="0" r="0" b="0"/>
            <wp:wrapNone/>
            <wp:docPr id="1038" name="Freeform 1038"/>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34" behindDoc="1" locked="0" layoutInCell="1" allowOverlap="1">
            <wp:simplePos x="0" y="0"/>
            <wp:positionH relativeFrom="page">
              <wp:posOffset>968654</wp:posOffset>
            </wp:positionH>
            <wp:positionV relativeFrom="line">
              <wp:posOffset>-23022</wp:posOffset>
            </wp:positionV>
            <wp:extent cx="5593776" cy="171529"/>
            <wp:effectExtent l="0" t="0" r="0" b="0"/>
            <wp:wrapNone/>
            <wp:docPr id="1039" name="Freeform 1039"/>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pathname</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10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40" name="Freeform 10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41" name="Freeform 10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42" name="Freeform 10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43" name="Freeform 10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44" name="Freeform 10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45" name="Freeform 10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46" name="Freeform 10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047" name="Freeform 10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048" name="Freeform 10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049" name="Freeform 10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050" name="Freeform 10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051" name="Freeform 10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1084" w:firstLine="0"/>
      </w:pPr>
      <w:r/>
      <w:r>
        <w:rPr lang="zh-CN" sz="19" baseline="0" dirty="0">
          <w:jc w:val="left"/>
          <w:rFonts w:ascii="微软雅黑" w:hAnsi="微软雅黑" w:cs="微软雅黑"/>
          <w:color w:val="333333"/>
          <w:sz w:val="19"/>
          <w:szCs w:val="19"/>
        </w:rPr>
        <w:t>以</w:t>
      </w:r>
      <w:r>
        <w:rPr lang="zh-CN" sz="19" baseline="0" dirty="0">
          <w:jc w:val="left"/>
          <w:rFonts w:ascii="宋体" w:hAnsi="宋体" w:cs="宋体"/>
          <w:color w:val="333333"/>
          <w:sz w:val="19"/>
          <w:szCs w:val="19"/>
        </w:rPr>
        <w:t>pathname</w:t>
      </w:r>
      <w:r>
        <w:rPr lang="zh-CN" sz="19" baseline="0" dirty="0">
          <w:jc w:val="left"/>
          <w:rFonts w:ascii="微软雅黑" w:hAnsi="微软雅黑" w:cs="微软雅黑"/>
          <w:color w:val="333333"/>
          <w:sz w:val="19"/>
          <w:szCs w:val="19"/>
        </w:rPr>
        <w:t>为路径创建</w:t>
      </w:r>
      <w:r>
        <w:rPr lang="zh-CN" sz="19" baseline="0" dirty="0">
          <w:jc w:val="left"/>
          <w:rFonts w:ascii="宋体" w:hAnsi="宋体" w:cs="宋体"/>
          <w:color w:val="333333"/>
          <w:spacing w:val="-18"/>
          <w:sz w:val="19"/>
          <w:szCs w:val="19"/>
        </w:rPr>
        <w:t>File</w:t>
      </w:r>
      <w:r>
        <w:rPr lang="zh-CN" sz="19" baseline="0" dirty="0">
          <w:jc w:val="left"/>
          <w:rFonts w:ascii="微软雅黑" w:hAnsi="微软雅黑" w:cs="微软雅黑"/>
          <w:color w:val="333333"/>
          <w:sz w:val="19"/>
          <w:szCs w:val="19"/>
        </w:rPr>
        <w:t>对象，如果</w:t>
      </w:r>
      <w:r>
        <w:rPr lang="zh-CN" sz="19" baseline="0" dirty="0">
          <w:jc w:val="left"/>
          <w:rFonts w:ascii="宋体" w:hAnsi="宋体" w:cs="宋体"/>
          <w:color w:val="333333"/>
          <w:sz w:val="19"/>
          <w:szCs w:val="19"/>
        </w:rPr>
        <w:t>pathname</w:t>
      </w:r>
      <w:r>
        <w:rPr lang="zh-CN" sz="19" baseline="0" dirty="0">
          <w:jc w:val="left"/>
          <w:rFonts w:ascii="微软雅黑" w:hAnsi="微软雅黑" w:cs="微软雅黑"/>
          <w:color w:val="333333"/>
          <w:sz w:val="19"/>
          <w:szCs w:val="19"/>
        </w:rPr>
        <w:t>是相对路径，则默认的当前路径在系统属性</w:t>
      </w:r>
      <w:r>
        <w:rPr lang="zh-CN" sz="19" baseline="0" dirty="0">
          <w:jc w:val="left"/>
          <w:rFonts w:ascii="宋体" w:hAnsi="宋体" w:cs="宋体"/>
          <w:color w:val="333333"/>
          <w:spacing w:val="-10"/>
          <w:sz w:val="19"/>
          <w:szCs w:val="19"/>
        </w:rPr>
        <w:t>user.dir</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中存储。</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1230" w:right="1084"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27"/>
          <w:sz w:val="19"/>
          <w:szCs w:val="19"/>
        </w:rPr>
        <w:t>. File</w:t>
      </w:r>
      <w:r>
        <w:rPr lang="zh-CN" sz="19" baseline="0" dirty="0">
          <w:jc w:val="left"/>
          <w:rFonts w:ascii="微软雅黑" w:hAnsi="微软雅黑" w:cs="微软雅黑"/>
          <w:color w:val="333333"/>
          <w:sz w:val="19"/>
          <w:szCs w:val="19"/>
        </w:rPr>
        <w:t>的静态属性</w:t>
      </w:r>
      <w:r>
        <w:rPr lang="zh-CN" sz="19" baseline="0" dirty="0">
          <w:jc w:val="left"/>
          <w:rFonts w:ascii="宋体" w:hAnsi="宋体" w:cs="宋体"/>
          <w:color w:val="333333"/>
          <w:spacing w:val="-3"/>
          <w:sz w:val="19"/>
          <w:szCs w:val="19"/>
        </w:rPr>
        <w:t>String sepa</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2"/>
          <w:sz w:val="19"/>
          <w:szCs w:val="19"/>
        </w:rPr>
        <w:t>ator</w:t>
      </w:r>
      <w:r>
        <w:rPr lang="zh-CN" sz="19" baseline="0" dirty="0">
          <w:jc w:val="left"/>
          <w:rFonts w:ascii="微软雅黑" w:hAnsi="微软雅黑" w:cs="微软雅黑"/>
          <w:color w:val="333333"/>
          <w:sz w:val="19"/>
          <w:szCs w:val="19"/>
        </w:rPr>
        <w:t>存储了当前系统的路径分隔符。</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通过</w:t>
      </w:r>
      <w:r>
        <w:rPr lang="zh-CN" sz="19" baseline="0" dirty="0">
          <w:jc w:val="left"/>
          <w:rFonts w:ascii="宋体" w:hAnsi="宋体" w:cs="宋体"/>
          <w:color w:val="333333"/>
          <w:spacing w:val="-18"/>
          <w:sz w:val="19"/>
          <w:szCs w:val="19"/>
        </w:rPr>
        <w:t>File</w:t>
      </w:r>
      <w:r>
        <w:rPr lang="zh-CN" sz="19" baseline="0" dirty="0">
          <w:jc w:val="left"/>
          <w:rFonts w:ascii="微软雅黑" w:hAnsi="微软雅黑" w:cs="微软雅黑"/>
          <w:color w:val="333333"/>
          <w:sz w:val="19"/>
          <w:szCs w:val="19"/>
        </w:rPr>
        <w:t>对象可以访问文件的属性。</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4" behindDoc="1" locked="0" layoutInCell="1" allowOverlap="1">
            <wp:simplePos x="0" y="0"/>
            <wp:positionH relativeFrom="page">
              <wp:posOffset>963889</wp:posOffset>
            </wp:positionH>
            <wp:positionV relativeFrom="line">
              <wp:posOffset>-339104</wp:posOffset>
            </wp:positionV>
            <wp:extent cx="5641423" cy="1743886"/>
            <wp:effectExtent l="0" t="0" r="0" b="0"/>
            <wp:wrapNone/>
            <wp:docPr id="1052" name="Freeform 1052"/>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35"/>
                            <a:pt x="2416" y="2304554"/>
                          </a:cubicBezTo>
                          <a:cubicBezTo>
                            <a:pt x="4028" y="2308474"/>
                            <a:pt x="6322" y="2311946"/>
                            <a:pt x="9298" y="2314824"/>
                          </a:cubicBezTo>
                          <a:cubicBezTo>
                            <a:pt x="12275" y="2317850"/>
                            <a:pt x="15709" y="2320082"/>
                            <a:pt x="19599" y="2321719"/>
                          </a:cubicBezTo>
                          <a:cubicBezTo>
                            <a:pt x="23489" y="2323307"/>
                            <a:pt x="27539" y="2324100"/>
                            <a:pt x="31750" y="2324100"/>
                          </a:cubicBezTo>
                          <a:lnTo>
                            <a:pt x="7486650" y="2324100"/>
                          </a:lnTo>
                          <a:cubicBezTo>
                            <a:pt x="7490859" y="2324100"/>
                            <a:pt x="7494909" y="2323307"/>
                            <a:pt x="7498798" y="2321719"/>
                          </a:cubicBezTo>
                          <a:cubicBezTo>
                            <a:pt x="7502690" y="2320082"/>
                            <a:pt x="7506123" y="2317850"/>
                            <a:pt x="7509099" y="2314824"/>
                          </a:cubicBezTo>
                          <a:cubicBezTo>
                            <a:pt x="7512076" y="2311946"/>
                            <a:pt x="7514370" y="2308474"/>
                            <a:pt x="7515981" y="2304554"/>
                          </a:cubicBezTo>
                          <a:cubicBezTo>
                            <a:pt x="7517593" y="2300635"/>
                            <a:pt x="7518400" y="2296567"/>
                            <a:pt x="7518400" y="2292350"/>
                          </a:cubicBezTo>
                          <a:lnTo>
                            <a:pt x="7518400" y="31750"/>
                          </a:lnTo>
                          <a:cubicBezTo>
                            <a:pt x="7518400" y="27583"/>
                            <a:pt x="7517593" y="23565"/>
                            <a:pt x="7515981" y="19745"/>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3" behindDoc="1" locked="0" layoutInCell="1" allowOverlap="1">
            <wp:simplePos x="0" y="0"/>
            <wp:positionH relativeFrom="page">
              <wp:posOffset>963889</wp:posOffset>
            </wp:positionH>
            <wp:positionV relativeFrom="line">
              <wp:posOffset>-339104</wp:posOffset>
            </wp:positionV>
            <wp:extent cx="5641423" cy="1743886"/>
            <wp:effectExtent l="0" t="0" r="0" b="0"/>
            <wp:wrapNone/>
            <wp:docPr id="1053" name="Freeform 1053"/>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35"/>
                            <a:pt x="2416" y="2304554"/>
                          </a:cubicBezTo>
                          <a:cubicBezTo>
                            <a:pt x="4028" y="2308474"/>
                            <a:pt x="6322" y="2311946"/>
                            <a:pt x="9298" y="2314824"/>
                          </a:cubicBezTo>
                          <a:cubicBezTo>
                            <a:pt x="12275" y="2317850"/>
                            <a:pt x="15709" y="2320082"/>
                            <a:pt x="19599" y="2321719"/>
                          </a:cubicBezTo>
                          <a:cubicBezTo>
                            <a:pt x="23489" y="2323307"/>
                            <a:pt x="27539" y="2324100"/>
                            <a:pt x="31750" y="2324100"/>
                          </a:cubicBezTo>
                          <a:lnTo>
                            <a:pt x="7486650" y="2324100"/>
                          </a:lnTo>
                          <a:cubicBezTo>
                            <a:pt x="7490859" y="2324100"/>
                            <a:pt x="7494909" y="2323307"/>
                            <a:pt x="7498798" y="2321719"/>
                          </a:cubicBezTo>
                          <a:cubicBezTo>
                            <a:pt x="7502690" y="2320082"/>
                            <a:pt x="7506123" y="2317850"/>
                            <a:pt x="7509099" y="2314824"/>
                          </a:cubicBezTo>
                          <a:cubicBezTo>
                            <a:pt x="7512076" y="2311946"/>
                            <a:pt x="7514370" y="2308474"/>
                            <a:pt x="7515981" y="2304554"/>
                          </a:cubicBezTo>
                          <a:cubicBezTo>
                            <a:pt x="7517593" y="2300635"/>
                            <a:pt x="7518400" y="2296567"/>
                            <a:pt x="7518400" y="2292350"/>
                          </a:cubicBezTo>
                          <a:lnTo>
                            <a:pt x="7518400" y="31750"/>
                          </a:lnTo>
                          <a:cubicBezTo>
                            <a:pt x="7518400" y="27583"/>
                            <a:pt x="7517593" y="23565"/>
                            <a:pt x="7515981" y="19745"/>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48" behindDoc="1" locked="0" layoutInCell="1" allowOverlap="1">
            <wp:simplePos x="0" y="0"/>
            <wp:positionH relativeFrom="page">
              <wp:posOffset>955954</wp:posOffset>
            </wp:positionH>
            <wp:positionV relativeFrom="line">
              <wp:posOffset>-327993</wp:posOffset>
            </wp:positionV>
            <wp:extent cx="368459" cy="1750938"/>
            <wp:effectExtent l="0" t="0" r="0" b="0"/>
            <wp:wrapNone/>
            <wp:docPr id="1054" name="Picture 1054"/>
            <wp:cNvGraphicFramePr>
              <a:graphicFrameLocks noChangeAspect="1"/>
            </wp:cNvGraphicFramePr>
            <a:graphic>
              <a:graphicData uri="http://schemas.openxmlformats.org/drawingml/2006/picture">
                <pic:pic xmlns:pic="http://schemas.openxmlformats.org/drawingml/2006/picture">
                  <pic:nvPicPr>
                    <pic:cNvPr id="1054" name="Picture 1054"/>
                    <pic:cNvPicPr>
                      <a:picLocks noChangeAspect="0" noChangeArrowheads="1"/>
                    </pic:cNvPicPr>
                  </pic:nvPicPr>
                  <pic:blipFill>
                    <a:blip r:embed="rId1054">
                      <a:extLst>
                        <a:ext uri="{28A0092B-C50C-407E-A947-70E740481C1C}">
                          <a14:useLocalDpi xmlns:a14="http://schemas.microsoft.com/office/drawing/2010/main" val="0"/>
                        </a:ext>
                      </a:extLst>
                    </a:blip>
                    <a:srcRect/>
                    <a:stretch>
                      <a:fillRect/>
                    </a:stretch>
                  </pic:blipFill>
                  <pic:spPr>
                    <a:xfrm rot="0" flipH="0" flipV="0">
                      <a:off x="0" y="0"/>
                      <a:ext cx="368459" cy="1750938"/>
                    </a:xfrm>
                    <a:prstGeom prst="rect">
                      <a:avLst/>
                    </a:prstGeom>
                    <a:noFill/>
                  </pic:spPr>
                </pic:pic>
              </a:graphicData>
            </a:graphic>
          </wp:anchor>
        </w:drawing>
        <w:drawing>
          <wp:anchor simplePos="0" relativeHeight="251658281" behindDoc="1" locked="0" layoutInCell="1" allowOverlap="1">
            <wp:simplePos x="0" y="0"/>
            <wp:positionH relativeFrom="page">
              <wp:posOffset>968654</wp:posOffset>
            </wp:positionH>
            <wp:positionV relativeFrom="line">
              <wp:posOffset>-315281</wp:posOffset>
            </wp:positionV>
            <wp:extent cx="5593776" cy="1715297"/>
            <wp:effectExtent l="0" t="0" r="0" b="0"/>
            <wp:wrapNone/>
            <wp:docPr id="1055" name="Freeform 1055"/>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5" behindDoc="1" locked="0" layoutInCell="1" allowOverlap="1">
            <wp:simplePos x="0" y="0"/>
            <wp:positionH relativeFrom="page">
              <wp:posOffset>968654</wp:posOffset>
            </wp:positionH>
            <wp:positionV relativeFrom="line">
              <wp:posOffset>-315281</wp:posOffset>
            </wp:positionV>
            <wp:extent cx="5593776" cy="1715297"/>
            <wp:effectExtent l="0" t="0" r="0" b="0"/>
            <wp:wrapNone/>
            <wp:docPr id="1056" name="Freeform 1056"/>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canRead</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exists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isFile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lastModified</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getName</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canWrite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isDirectory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isHidden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long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length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107" w:space="0"/>
          </w:cols>
          <w:docGrid w:linePitch="360"/>
        </w:sect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getPath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通过</w:t>
      </w:r>
      <w:r>
        <w:rPr lang="zh-CN" sz="19" baseline="0" dirty="0">
          <w:jc w:val="left"/>
          <w:rFonts w:ascii="宋体" w:hAnsi="宋体" w:cs="宋体"/>
          <w:color w:val="333333"/>
          <w:spacing w:val="-18"/>
          <w:sz w:val="19"/>
          <w:szCs w:val="19"/>
        </w:rPr>
        <w:t>File</w:t>
      </w:r>
      <w:r>
        <w:rPr lang="zh-CN" sz="19" baseline="0" dirty="0">
          <w:jc w:val="left"/>
          <w:rFonts w:ascii="微软雅黑" w:hAnsi="微软雅黑" w:cs="微软雅黑"/>
          <w:color w:val="333333"/>
          <w:sz w:val="19"/>
          <w:szCs w:val="19"/>
        </w:rPr>
        <w:t>对象创建空文件或目录（在该对象所指的文件或目录不存在的情况下）。</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72" behindDoc="1" locked="0" layoutInCell="1" allowOverlap="1">
            <wp:simplePos x="0" y="0"/>
            <wp:positionH relativeFrom="page">
              <wp:posOffset>963889</wp:posOffset>
            </wp:positionH>
            <wp:positionV relativeFrom="line">
              <wp:posOffset>-46843</wp:posOffset>
            </wp:positionV>
            <wp:extent cx="5641423" cy="543177"/>
            <wp:effectExtent l="0" t="0" r="0" b="0"/>
            <wp:wrapNone/>
            <wp:docPr id="1057" name="Freeform 1057"/>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485"/>
                            <a:pt x="2416" y="704404"/>
                          </a:cubicBezTo>
                          <a:cubicBezTo>
                            <a:pt x="4028" y="708323"/>
                            <a:pt x="6322" y="711746"/>
                            <a:pt x="9298" y="714673"/>
                          </a:cubicBezTo>
                          <a:cubicBezTo>
                            <a:pt x="12275" y="717650"/>
                            <a:pt x="15709" y="719882"/>
                            <a:pt x="19599" y="721519"/>
                          </a:cubicBezTo>
                          <a:cubicBezTo>
                            <a:pt x="23489" y="723107"/>
                            <a:pt x="27539" y="723900"/>
                            <a:pt x="31750" y="723900"/>
                          </a:cubicBezTo>
                          <a:lnTo>
                            <a:pt x="7486650" y="723900"/>
                          </a:lnTo>
                          <a:cubicBezTo>
                            <a:pt x="7490859" y="723900"/>
                            <a:pt x="7494909" y="723107"/>
                            <a:pt x="7498798" y="721519"/>
                          </a:cubicBezTo>
                          <a:cubicBezTo>
                            <a:pt x="7502690" y="719882"/>
                            <a:pt x="7506123" y="717650"/>
                            <a:pt x="7509099" y="714673"/>
                          </a:cubicBezTo>
                          <a:cubicBezTo>
                            <a:pt x="7512076" y="711746"/>
                            <a:pt x="7514370" y="708323"/>
                            <a:pt x="7515981" y="704404"/>
                          </a:cubicBezTo>
                          <a:cubicBezTo>
                            <a:pt x="7517593" y="700485"/>
                            <a:pt x="7518400" y="696367"/>
                            <a:pt x="7518400" y="692150"/>
                          </a:cubicBezTo>
                          <a:lnTo>
                            <a:pt x="7518400" y="31750"/>
                          </a:lnTo>
                          <a:cubicBezTo>
                            <a:pt x="7518400" y="27583"/>
                            <a:pt x="7517593" y="23565"/>
                            <a:pt x="7515981" y="19646"/>
                          </a:cubicBezTo>
                          <a:cubicBezTo>
                            <a:pt x="7514370" y="15776"/>
                            <a:pt x="7512076" y="12353"/>
                            <a:pt x="7509099" y="9377"/>
                          </a:cubicBezTo>
                          <a:cubicBezTo>
                            <a:pt x="7506123" y="6450"/>
                            <a:pt x="7502690" y="4068"/>
                            <a:pt x="7498798" y="2481"/>
                          </a:cubicBezTo>
                          <a:cubicBezTo>
                            <a:pt x="7494909" y="844"/>
                            <a:pt x="7490859" y="50"/>
                            <a:pt x="7486650" y="0"/>
                          </a:cubicBezTo>
                          <a:lnTo>
                            <a:pt x="31750" y="0"/>
                          </a:lnTo>
                          <a:cubicBezTo>
                            <a:pt x="27539" y="50"/>
                            <a:pt x="23489" y="844"/>
                            <a:pt x="19599" y="2481"/>
                          </a:cubicBezTo>
                          <a:cubicBezTo>
                            <a:pt x="15709" y="4068"/>
                            <a:pt x="12275" y="6450"/>
                            <a:pt x="9298" y="9377"/>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1" behindDoc="1" locked="0" layoutInCell="1" allowOverlap="1">
            <wp:simplePos x="0" y="0"/>
            <wp:positionH relativeFrom="page">
              <wp:posOffset>963889</wp:posOffset>
            </wp:positionH>
            <wp:positionV relativeFrom="line">
              <wp:posOffset>-46843</wp:posOffset>
            </wp:positionV>
            <wp:extent cx="5641423" cy="543177"/>
            <wp:effectExtent l="0" t="0" r="0" b="0"/>
            <wp:wrapNone/>
            <wp:docPr id="1058" name="Freeform 1058"/>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7"/>
                            <a:pt x="805" y="700485"/>
                            <a:pt x="2416" y="704404"/>
                          </a:cubicBezTo>
                          <a:cubicBezTo>
                            <a:pt x="4028" y="708323"/>
                            <a:pt x="6322" y="711746"/>
                            <a:pt x="9298" y="714673"/>
                          </a:cubicBezTo>
                          <a:cubicBezTo>
                            <a:pt x="12275" y="717650"/>
                            <a:pt x="15709" y="719882"/>
                            <a:pt x="19599" y="721519"/>
                          </a:cubicBezTo>
                          <a:cubicBezTo>
                            <a:pt x="23489" y="723107"/>
                            <a:pt x="27539" y="723900"/>
                            <a:pt x="31750" y="723900"/>
                          </a:cubicBezTo>
                          <a:lnTo>
                            <a:pt x="7486650" y="723900"/>
                          </a:lnTo>
                          <a:cubicBezTo>
                            <a:pt x="7490859" y="723900"/>
                            <a:pt x="7494909" y="723107"/>
                            <a:pt x="7498798" y="721519"/>
                          </a:cubicBezTo>
                          <a:cubicBezTo>
                            <a:pt x="7502690" y="719882"/>
                            <a:pt x="7506123" y="717650"/>
                            <a:pt x="7509099" y="714673"/>
                          </a:cubicBezTo>
                          <a:cubicBezTo>
                            <a:pt x="7512076" y="711746"/>
                            <a:pt x="7514370" y="708323"/>
                            <a:pt x="7515981" y="704404"/>
                          </a:cubicBezTo>
                          <a:cubicBezTo>
                            <a:pt x="7517593" y="700485"/>
                            <a:pt x="7518400" y="696367"/>
                            <a:pt x="7518400" y="692150"/>
                          </a:cubicBezTo>
                          <a:lnTo>
                            <a:pt x="7518400" y="31750"/>
                          </a:lnTo>
                          <a:cubicBezTo>
                            <a:pt x="7518400" y="27583"/>
                            <a:pt x="7517593" y="23565"/>
                            <a:pt x="7515981" y="19646"/>
                          </a:cubicBezTo>
                          <a:cubicBezTo>
                            <a:pt x="7514370" y="15776"/>
                            <a:pt x="7512076" y="12353"/>
                            <a:pt x="7509099" y="9377"/>
                          </a:cubicBezTo>
                          <a:cubicBezTo>
                            <a:pt x="7506123" y="6450"/>
                            <a:pt x="7502690" y="4068"/>
                            <a:pt x="7498798" y="2481"/>
                          </a:cubicBezTo>
                          <a:cubicBezTo>
                            <a:pt x="7494909" y="844"/>
                            <a:pt x="7490859" y="50"/>
                            <a:pt x="7486650" y="0"/>
                          </a:cubicBezTo>
                          <a:lnTo>
                            <a:pt x="31750" y="0"/>
                          </a:lnTo>
                          <a:cubicBezTo>
                            <a:pt x="27539" y="50"/>
                            <a:pt x="23489" y="844"/>
                            <a:pt x="19599" y="2481"/>
                          </a:cubicBezTo>
                          <a:cubicBezTo>
                            <a:pt x="15709" y="4068"/>
                            <a:pt x="12275" y="6450"/>
                            <a:pt x="9298" y="9377"/>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66" behindDoc="1" locked="0" layoutInCell="1" allowOverlap="1">
            <wp:simplePos x="0" y="0"/>
            <wp:positionH relativeFrom="page">
              <wp:posOffset>955954</wp:posOffset>
            </wp:positionH>
            <wp:positionV relativeFrom="line">
              <wp:posOffset>-35727</wp:posOffset>
            </wp:positionV>
            <wp:extent cx="292223" cy="549746"/>
            <wp:effectExtent l="0" t="0" r="0" b="0"/>
            <wp:wrapNone/>
            <wp:docPr id="1059" name="Picture 1059"/>
            <wp:cNvGraphicFramePr>
              <a:graphicFrameLocks noChangeAspect="1"/>
            </wp:cNvGraphicFramePr>
            <a:graphic>
              <a:graphicData uri="http://schemas.openxmlformats.org/drawingml/2006/picture">
                <pic:pic xmlns:pic="http://schemas.openxmlformats.org/drawingml/2006/picture">
                  <pic:nvPicPr>
                    <pic:cNvPr id="1059" name="Picture 1059"/>
                    <pic:cNvPicPr>
                      <a:picLocks noChangeAspect="0" noChangeArrowheads="1"/>
                    </pic:cNvPicPr>
                  </pic:nvPicPr>
                  <pic:blipFill>
                    <a:blip r:embed="rId1059">
                      <a:extLst>
                        <a:ext uri="{28A0092B-C50C-407E-A947-70E740481C1C}">
                          <a14:useLocalDpi xmlns:a14="http://schemas.microsoft.com/office/drawing/2010/main" val="0"/>
                        </a:ext>
                      </a:extLst>
                    </a:blip>
                    <a:srcRect/>
                    <a:stretch>
                      <a:fillRect/>
                    </a:stretch>
                  </pic:blipFill>
                  <pic:spPr>
                    <a:xfrm rot="0" flipH="0" flipV="0">
                      <a:off x="0" y="0"/>
                      <a:ext cx="292223" cy="549746"/>
                    </a:xfrm>
                    <a:prstGeom prst="rect">
                      <a:avLst/>
                    </a:prstGeom>
                    <a:noFill/>
                  </pic:spPr>
                </pic:pic>
              </a:graphicData>
            </a:graphic>
          </wp:anchor>
        </w:drawing>
        <w:drawing>
          <wp:anchor simplePos="0" relativeHeight="251658560" behindDoc="1" locked="0" layoutInCell="1" allowOverlap="1">
            <wp:simplePos x="0" y="0"/>
            <wp:positionH relativeFrom="page">
              <wp:posOffset>968654</wp:posOffset>
            </wp:positionH>
            <wp:positionV relativeFrom="line">
              <wp:posOffset>-23019</wp:posOffset>
            </wp:positionV>
            <wp:extent cx="5593776" cy="514589"/>
            <wp:effectExtent l="0" t="0" r="0" b="0"/>
            <wp:wrapNone/>
            <wp:docPr id="1060" name="Freeform 1060"/>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3" behindDoc="1" locked="0" layoutInCell="1" allowOverlap="1">
            <wp:simplePos x="0" y="0"/>
            <wp:positionH relativeFrom="page">
              <wp:posOffset>968654</wp:posOffset>
            </wp:positionH>
            <wp:positionV relativeFrom="line">
              <wp:posOffset>-23019</wp:posOffset>
            </wp:positionV>
            <wp:extent cx="5593776" cy="514589"/>
            <wp:effectExtent l="0" t="0" r="0" b="0"/>
            <wp:wrapNone/>
            <wp:docPr id="1061" name="Freeform 1061"/>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createNewFile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IOException</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delete</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117" w:space="0"/>
          </w:cols>
          <w:docGrid w:linePitch="360"/>
        </w:sectPr>
        <w:spacing w:before="80" w:after="0" w:line="187"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boolean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mkdir</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mkdirs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4" w:after="0" w:line="465" w:lineRule="exact"/>
        <w:ind w:left="990" w:right="7808" w:firstLine="24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常见构造器，方法</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80" behindDoc="1" locked="0" layoutInCell="1" allowOverlap="1">
            <wp:simplePos x="0" y="0"/>
            <wp:positionH relativeFrom="page">
              <wp:posOffset>939800</wp:posOffset>
            </wp:positionH>
            <wp:positionV relativeFrom="line">
              <wp:posOffset>-1039650</wp:posOffset>
            </wp:positionV>
            <wp:extent cx="5678213" cy="5435600"/>
            <wp:effectExtent l="0" t="0" r="0" b="0"/>
            <wp:wrapNone/>
            <wp:docPr id="1062" name="Picture 1062"/>
            <wp:cNvGraphicFramePr>
              <a:graphicFrameLocks noChangeAspect="1"/>
            </wp:cNvGraphicFramePr>
            <a:graphic>
              <a:graphicData uri="http://schemas.openxmlformats.org/drawingml/2006/picture">
                <pic:pic xmlns:pic="http://schemas.openxmlformats.org/drawingml/2006/picture">
                  <pic:nvPicPr>
                    <pic:cNvPr id="1062" name="Picture 1062"/>
                    <pic:cNvPicPr>
                      <a:picLocks noChangeAspect="0" noChangeArrowheads="1"/>
                    </pic:cNvPicPr>
                  </pic:nvPicPr>
                  <pic:blipFill>
                    <a:blip r:embed="rId1062">
                      <a:extLst>
                        <a:ext uri="{28A0092B-C50C-407E-A947-70E740481C1C}">
                          <a14:useLocalDpi xmlns:a14="http://schemas.microsoft.com/office/drawing/2010/main" val="0"/>
                        </a:ext>
                      </a:extLst>
                    </a:blip>
                    <a:srcRect/>
                    <a:stretch>
                      <a:fillRect/>
                    </a:stretch>
                  </pic:blipFill>
                  <pic:spPr>
                    <a:xfrm rot="0" flipH="0" flipV="0">
                      <a:off x="0" y="0"/>
                      <a:ext cx="5678213" cy="5435600"/>
                    </a:xfrm>
                    <a:prstGeom prst="rect">
                      <a:avLst/>
                    </a:prstGeom>
                    <a:noFill/>
                  </pic:spPr>
                </pic:pic>
              </a:graphicData>
            </a:graphic>
          </wp:anchor>
        </w:drawing>
        <w:drawing>
          <wp:anchor simplePos="0" relativeHeight="251659512" behindDoc="1" locked="0" layoutInCell="1" allowOverlap="1">
            <wp:simplePos x="0" y="0"/>
            <wp:positionH relativeFrom="page">
              <wp:posOffset>955954</wp:posOffset>
            </wp:positionH>
            <wp:positionV relativeFrom="line">
              <wp:posOffset>-1014101</wp:posOffset>
            </wp:positionV>
            <wp:extent cx="368459" cy="5410051"/>
            <wp:effectExtent l="0" t="0" r="0" b="0"/>
            <wp:wrapNone/>
            <wp:docPr id="1063" name="Picture 1063"/>
            <wp:cNvGraphicFramePr>
              <a:graphicFrameLocks noChangeAspect="1"/>
            </wp:cNvGraphicFramePr>
            <a:graphic>
              <a:graphicData uri="http://schemas.openxmlformats.org/drawingml/2006/picture">
                <pic:pic xmlns:pic="http://schemas.openxmlformats.org/drawingml/2006/picture">
                  <pic:nvPicPr>
                    <pic:cNvPr id="1063" name="Picture 1063"/>
                    <pic:cNvPicPr>
                      <a:picLocks noChangeAspect="0" noChangeArrowheads="1"/>
                    </pic:cNvPicPr>
                  </pic:nvPicPr>
                  <pic:blipFill>
                    <a:blip r:embed="rId1063">
                      <a:extLst>
                        <a:ext uri="{28A0092B-C50C-407E-A947-70E740481C1C}">
                          <a14:useLocalDpi xmlns:a14="http://schemas.microsoft.com/office/drawing/2010/main" val="0"/>
                        </a:ext>
                      </a:extLst>
                    </a:blip>
                    <a:srcRect/>
                    <a:stretch>
                      <a:fillRect/>
                    </a:stretch>
                  </pic:blipFill>
                  <pic:spPr>
                    <a:xfrm rot="0" flipH="0" flipV="0">
                      <a:off x="0" y="0"/>
                      <a:ext cx="368459" cy="5410051"/>
                    </a:xfrm>
                    <a:prstGeom prst="rect">
                      <a:avLst/>
                    </a:prstGeom>
                    <a:noFill/>
                  </pic:spPr>
                </pic:pic>
              </a:graphicData>
            </a:graphic>
          </wp:anchor>
        </w:drawing>
        <w:drawing>
          <wp:anchor simplePos="0" relativeHeight="251658670" behindDoc="1" locked="0" layoutInCell="1" allowOverlap="1">
            <wp:simplePos x="0" y="0"/>
            <wp:positionH relativeFrom="page">
              <wp:posOffset>955954</wp:posOffset>
            </wp:positionH>
            <wp:positionV relativeFrom="line">
              <wp:posOffset>-1014101</wp:posOffset>
            </wp:positionV>
            <wp:extent cx="5619174" cy="5409345"/>
            <wp:effectExtent l="0" t="0" r="0" b="0"/>
            <wp:wrapNone/>
            <wp:docPr id="1064" name="Picture 1064"/>
            <wp:cNvGraphicFramePr>
              <a:graphicFrameLocks noChangeAspect="1"/>
            </wp:cNvGraphicFramePr>
            <a:graphic>
              <a:graphicData uri="http://schemas.openxmlformats.org/drawingml/2006/picture">
                <pic:pic xmlns:pic="http://schemas.openxmlformats.org/drawingml/2006/picture">
                  <pic:nvPicPr>
                    <pic:cNvPr id="1064" name="Picture 1064"/>
                    <pic:cNvPicPr>
                      <a:picLocks noChangeAspect="0" noChangeArrowheads="1"/>
                    </pic:cNvPicPr>
                  </pic:nvPicPr>
                  <pic:blipFill>
                    <a:blip r:embed="rId1064">
                      <a:extLst>
                        <a:ext uri="{28A0092B-C50C-407E-A947-70E740481C1C}">
                          <a14:useLocalDpi xmlns:a14="http://schemas.microsoft.com/office/drawing/2010/main" val="0"/>
                        </a:ext>
                      </a:extLst>
                    </a:blip>
                    <a:srcRect/>
                    <a:stretch>
                      <a:fillRect/>
                    </a:stretch>
                  </pic:blipFill>
                  <pic:spPr>
                    <a:xfrm rot="0" flipH="0" flipV="0">
                      <a:off x="0" y="0"/>
                      <a:ext cx="5619174" cy="5409345"/>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import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import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IOException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TestFile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File</w:t>
      </w:r>
      <w:r>
        <w:rPr lang="zh-CN" sz="17" baseline="0" dirty="0">
          <w:jc w:val="left"/>
          <w:rFonts w:ascii="新宋体" w:hAnsi="新宋体" w:cs="新宋体"/>
          <w:color w:val="AA5500"/>
          <w:sz w:val="17"/>
          <w:szCs w:val="17"/>
        </w:rPr>
        <w:t>文件类</w:t>
      </w:r>
      <w:r>
        <w:rPr lang="zh-CN" sz="17" baseline="0" dirty="0">
          <w:jc w:val="left"/>
          <w:rFonts w:ascii="Lucida Console" w:hAnsi="Lucida Console" w:cs="Lucida Console"/>
          <w:color w:val="AA5500"/>
          <w:sz w:val="17"/>
          <w:szCs w:val="17"/>
        </w:rPr>
        <w:t> 1.</w:t>
      </w:r>
      <w:r>
        <w:rPr lang="zh-CN" sz="17" baseline="0" dirty="0">
          <w:jc w:val="left"/>
          <w:rFonts w:ascii="新宋体" w:hAnsi="新宋体" w:cs="新宋体"/>
          <w:color w:val="AA5500"/>
          <w:sz w:val="17"/>
          <w:szCs w:val="17"/>
        </w:rPr>
        <w:t>代表文件</w:t>
      </w:r>
      <w:r>
        <w:rPr lang="zh-CN" sz="17" baseline="0" dirty="0">
          <w:jc w:val="left"/>
          <w:rFonts w:ascii="Lucida Console" w:hAnsi="Lucida Console" w:cs="Lucida Console"/>
          <w:color w:val="AA5500"/>
          <w:sz w:val="17"/>
          <w:szCs w:val="17"/>
        </w:rPr>
        <w:t> 2.</w:t>
      </w:r>
      <w:r>
        <w:rPr lang="zh-CN" sz="17" baseline="0" dirty="0">
          <w:jc w:val="left"/>
          <w:rFonts w:ascii="新宋体" w:hAnsi="新宋体" w:cs="新宋体"/>
          <w:color w:val="AA5500"/>
          <w:sz w:val="17"/>
          <w:szCs w:val="17"/>
        </w:rPr>
        <w:t>代表目录</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"d:/src3/TestObject.java"</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"d:/src3"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"TestFile.java"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f2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"TestFile666.java"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"d:/src3/aa/bb/cc/dd"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//f5.mkdirs();</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f5</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delete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try</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createNewFile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文件创建成功！</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770088"/>
          <w:sz w:val="17"/>
          <w:szCs w:val="17"/>
        </w:rPr>
        <w:t>catch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IOException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printStackTrace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isFile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是一个文件！</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isDirectory</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是一个目录！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isFile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是一个文件奥</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64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7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65" name="Freeform 10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66" name="Freeform 10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67" name="Freeform 10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68" name="Freeform 10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69" name="Freeform 10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70" name="Freeform 10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71" name="Freeform 10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072" name="Freeform 10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073" name="Freeform 10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074" name="Freeform 10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075" name="Freeform 10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076" name="Freeform 10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drawing>
          <wp:anchor simplePos="0" relativeHeight="251658244" behindDoc="1" locked="0" layoutInCell="1" allowOverlap="1">
            <wp:simplePos x="0" y="0"/>
            <wp:positionH relativeFrom="page">
              <wp:posOffset>939800</wp:posOffset>
            </wp:positionH>
            <wp:positionV relativeFrom="line">
              <wp:posOffset>66324</wp:posOffset>
            </wp:positionV>
            <wp:extent cx="5678213" cy="379976"/>
            <wp:effectExtent l="0" t="0" r="0" b="0"/>
            <wp:wrapNone/>
            <wp:docPr id="1077" name="Picture 1077"/>
            <wp:cNvGraphicFramePr>
              <a:graphicFrameLocks noChangeAspect="1"/>
            </wp:cNvGraphicFramePr>
            <a:graphic>
              <a:graphicData uri="http://schemas.openxmlformats.org/drawingml/2006/picture">
                <pic:pic xmlns:pic="http://schemas.openxmlformats.org/drawingml/2006/picture">
                  <pic:nvPicPr>
                    <pic:cNvPr id="1077" name="Picture 1077"/>
                    <pic:cNvPicPr>
                      <a:picLocks noChangeAspect="0" noChangeArrowheads="1"/>
                    </pic:cNvPicPr>
                  </pic:nvPicPr>
                  <pic:blipFill>
                    <a:blip r:embed="rId1077">
                      <a:extLst>
                        <a:ext uri="{28A0092B-C50C-407E-A947-70E740481C1C}">
                          <a14:useLocalDpi xmlns:a14="http://schemas.microsoft.com/office/drawing/2010/main" val="0"/>
                        </a:ext>
                      </a:extLst>
                    </a:blip>
                    <a:srcRect/>
                    <a:stretch>
                      <a:fillRect/>
                    </a:stretch>
                  </pic:blipFill>
                  <pic:spPr>
                    <a:xfrm rot="0" flipH="0" flipV="0">
                      <a:off x="0" y="0"/>
                      <a:ext cx="5678213" cy="379976"/>
                    </a:xfrm>
                    <a:prstGeom prst="rect">
                      <a:avLst/>
                    </a:prstGeom>
                    <a:noFill/>
                  </pic:spPr>
                </pic:pic>
              </a:graphicData>
            </a:graphic>
          </wp:anchor>
        </w:drawing>
        <w:drawing>
          <wp:anchor simplePos="0" relativeHeight="251658254" behindDoc="1" locked="0" layoutInCell="1" allowOverlap="1">
            <wp:simplePos x="0" y="0"/>
            <wp:positionH relativeFrom="page">
              <wp:posOffset>955954</wp:posOffset>
            </wp:positionH>
            <wp:positionV relativeFrom="line">
              <wp:posOffset>66324</wp:posOffset>
            </wp:positionV>
            <wp:extent cx="368459" cy="379976"/>
            <wp:effectExtent l="0" t="0" r="0" b="0"/>
            <wp:wrapNone/>
            <wp:docPr id="1078" name="Picture 1078"/>
            <wp:cNvGraphicFramePr>
              <a:graphicFrameLocks noChangeAspect="1"/>
            </wp:cNvGraphicFramePr>
            <a:graphic>
              <a:graphicData uri="http://schemas.openxmlformats.org/drawingml/2006/picture">
                <pic:pic xmlns:pic="http://schemas.openxmlformats.org/drawingml/2006/picture">
                  <pic:nvPicPr>
                    <pic:cNvPr id="1078" name="Picture 1078"/>
                    <pic:cNvPicPr>
                      <a:picLocks noChangeAspect="0" noChangeArrowheads="1"/>
                    </pic:cNvPicPr>
                  </pic:nvPicPr>
                  <pic:blipFill>
                    <a:blip r:embed="rId1078">
                      <a:extLst>
                        <a:ext uri="{28A0092B-C50C-407E-A947-70E740481C1C}">
                          <a14:useLocalDpi xmlns:a14="http://schemas.microsoft.com/office/drawing/2010/main" val="0"/>
                        </a:ext>
                      </a:extLst>
                    </a:blip>
                    <a:srcRect/>
                    <a:stretch>
                      <a:fillRect/>
                    </a:stretch>
                  </pic:blipFill>
                  <pic:spPr>
                    <a:xfrm rot="0" flipH="0" flipV="0">
                      <a:off x="0" y="0"/>
                      <a:ext cx="368459" cy="379976"/>
                    </a:xfrm>
                    <a:prstGeom prst="rect">
                      <a:avLst/>
                    </a:prstGeom>
                    <a:noFill/>
                  </pic:spPr>
                </pic:pic>
              </a:graphicData>
            </a:graphic>
          </wp:anchor>
        </w:drawing>
        <w:drawing>
          <wp:anchor simplePos="0" relativeHeight="251658246" behindDoc="1" locked="0" layoutInCell="1" allowOverlap="1">
            <wp:simplePos x="0" y="0"/>
            <wp:positionH relativeFrom="page">
              <wp:posOffset>955954</wp:posOffset>
            </wp:positionH>
            <wp:positionV relativeFrom="line">
              <wp:posOffset>66324</wp:posOffset>
            </wp:positionV>
            <wp:extent cx="5619174" cy="368466"/>
            <wp:effectExtent l="0" t="0" r="0" b="0"/>
            <wp:wrapNone/>
            <wp:docPr id="1079" name="Picture 1079"/>
            <wp:cNvGraphicFramePr>
              <a:graphicFrameLocks noChangeAspect="1"/>
            </wp:cNvGraphicFramePr>
            <a:graphic>
              <a:graphicData uri="http://schemas.openxmlformats.org/drawingml/2006/picture">
                <pic:pic xmlns:pic="http://schemas.openxmlformats.org/drawingml/2006/picture">
                  <pic:nvPicPr>
                    <pic:cNvPr id="1079" name="Picture 1079"/>
                    <pic:cNvPicPr>
                      <a:picLocks noChangeAspect="0" noChangeArrowheads="1"/>
                    </pic:cNvPicPr>
                  </pic:nvPicPr>
                  <pic:blipFill>
                    <a:blip r:embed="rId1079">
                      <a:extLst>
                        <a:ext uri="{28A0092B-C50C-407E-A947-70E740481C1C}">
                          <a14:useLocalDpi xmlns:a14="http://schemas.microsoft.com/office/drawing/2010/main" val="0"/>
                        </a:ext>
                      </a:extLst>
                    </a:blip>
                    <a:srcRect/>
                    <a:stretch>
                      <a:fillRect/>
                    </a:stretch>
                  </pic:blipFill>
                  <pic:spPr>
                    <a:xfrm rot="0" flipH="0" flipV="0">
                      <a:off x="0" y="0"/>
                      <a:ext cx="5619174" cy="368466"/>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6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2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p>
    <w:p>
      <w:r/>
    </w:p>
    <w:sectPr>
      <w:type w:val="continuous"/>
      <w:pgSz w:w="11909" w:h="16848"/>
      <w:pgMar w:top="175" w:right="500" w:bottom="238" w:left="5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cryptProviderType="rsaAES" w:cryptAlgorithmClass="hash" w:cryptAlgorithmType="typeAny" w:cryptAlgorithmSid="14" w:cryptSpinCount="100000" w:salt="qBTZwsIAJBvlDelU4YFW0A==" w:hash="02K2abNVJPeoeOlrNYUfHj5d9YvT1YhR4HLvl+uAxg6Sr6EFwwET6PSiHbY/dX8+7nytfVaE9T17neQX14HPSA=="/>
  <w:documentProtection w:edit="readOnly" w:enforcement="1" w:cryptProviderType="rsaAES" w:cryptAlgorithmClass="hash" w:cryptAlgorithmType="typeAny" w:cryptAlgorithmSid="14" w:cryptSpinCount="100000" w:salt="qBTZwsIAJBvlDelU4YFW0A==" w:hash="02K2abNVJPeoeOlrNYUfHj5d9YvT1YhR4HLvl+uAxg6Sr6EFwwET6PSiHbY/dX8+7nytfVaE9T17neQX14HPSA=="/>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59"/>
      <w:ind w:left="511"/>
    </w:pPr>
    <w:rPr>
      <w:rFonts w:ascii="Algerian" w:hAnsi="Algerian" w:eastAsia="Algeri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table" w:styleId="TableGrid">
    <w:name w:val="Table Grid"/>
    <w:basedOn w:val="TableNormal"/>
    <w:uiPriority w:val="59"/>
    <w:rsid w:val="00D96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_rels/document.xml.rels><?xml version="1.0" encoding="UTF-8"?><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styles" Target="styles.xml"/><Relationship Id="rId4" Type="http://schemas.openxmlformats.org/officeDocument/2006/relationships/fontTable" Target="fontTable.xml"/><Relationship Id="rId100" Type="http://schemas.openxmlformats.org/officeDocument/2006/relationships/hyperlink" TargetMode="External" Target="af://n0/"/><Relationship Id="rId101" Type="http://schemas.openxmlformats.org/officeDocument/2006/relationships/hyperlink" TargetMode="External" Target="af://n8/"/><Relationship Id="rId122" Type="http://schemas.openxmlformats.org/officeDocument/2006/relationships/hyperlink" TargetMode="External" Target="af://n29/"/><Relationship Id="rId123" Type="http://schemas.openxmlformats.org/officeDocument/2006/relationships/hyperlink" TargetMode="External" Target="https://blog.csdn.net/zhangjg_blog/article/details/18369201#0-qzone-1-28144-d020d2d2a4e8d1a374a433f596ad1440"/><Relationship Id="rId136" Type="http://schemas.openxmlformats.org/officeDocument/2006/relationships/image" Target="media/image136.png"/><Relationship Id="rId137" Type="http://schemas.openxmlformats.org/officeDocument/2006/relationships/image" Target="media/image137.png"/><Relationship Id="rId142" Type="http://schemas.openxmlformats.org/officeDocument/2006/relationships/image" Target="media/image142.png"/><Relationship Id="rId146" Type="http://schemas.openxmlformats.org/officeDocument/2006/relationships/hyperlink" TargetMode="External" Target="af://n55/"/><Relationship Id="rId159" Type="http://schemas.openxmlformats.org/officeDocument/2006/relationships/image" Target="media/image159.png"/><Relationship Id="rId163" Type="http://schemas.openxmlformats.org/officeDocument/2006/relationships/image" Target="media/image163.png"/><Relationship Id="rId167" Type="http://schemas.openxmlformats.org/officeDocument/2006/relationships/image" Target="media/image167.png"/><Relationship Id="rId170" Type="http://schemas.openxmlformats.org/officeDocument/2006/relationships/hyperlink" TargetMode="External" Target="https://baike.baidu.com/item/%E5%93%88%E5%B8%8C%E7%A0%81/5035512?fr=aladdin"/><Relationship Id="rId171" Type="http://schemas.openxmlformats.org/officeDocument/2006/relationships/hyperlink" TargetMode="External" Target="af://n61/"/><Relationship Id="rId172" Type="http://schemas.openxmlformats.org/officeDocument/2006/relationships/hyperlink" TargetMode="External" Target="af://n66/"/><Relationship Id="rId173" Type="http://schemas.openxmlformats.org/officeDocument/2006/relationships/hyperlink" TargetMode="External" Target="af://n78/"/><Relationship Id="rId189" Type="http://schemas.openxmlformats.org/officeDocument/2006/relationships/image" Target="media/image189.png"/><Relationship Id="rId194" Type="http://schemas.openxmlformats.org/officeDocument/2006/relationships/image" Target="media/image194.png"/><Relationship Id="rId199" Type="http://schemas.openxmlformats.org/officeDocument/2006/relationships/image" Target="media/image199.png"/><Relationship Id="rId204" Type="http://schemas.openxmlformats.org/officeDocument/2006/relationships/image" Target="media/image204.png"/><Relationship Id="rId207" Type="http://schemas.openxmlformats.org/officeDocument/2006/relationships/hyperlink" TargetMode="External" Target="af://n88/"/><Relationship Id="rId208" Type="http://schemas.openxmlformats.org/officeDocument/2006/relationships/hyperlink" TargetMode="External" Target="af://n93/"/><Relationship Id="rId223" Type="http://schemas.openxmlformats.org/officeDocument/2006/relationships/image" Target="media/image223.png"/><Relationship Id="rId228" Type="http://schemas.openxmlformats.org/officeDocument/2006/relationships/image" Target="media/image228.png"/><Relationship Id="rId234" Type="http://schemas.openxmlformats.org/officeDocument/2006/relationships/image" Target="media/image234.png"/><Relationship Id="rId236" Type="http://schemas.openxmlformats.org/officeDocument/2006/relationships/image" Target="media/image236.png"/><Relationship Id="rId237" Type="http://schemas.openxmlformats.org/officeDocument/2006/relationships/image" Target="media/image237.png"/><Relationship Id="rId238" Type="http://schemas.openxmlformats.org/officeDocument/2006/relationships/image" Target="media/image238.png"/><Relationship Id="rId239" Type="http://schemas.openxmlformats.org/officeDocument/2006/relationships/hyperlink" TargetMode="External" Target="af://n107/"/><Relationship Id="rId240" Type="http://schemas.openxmlformats.org/officeDocument/2006/relationships/hyperlink" TargetMode="External" Target="af://n112/"/><Relationship Id="rId253" Type="http://schemas.openxmlformats.org/officeDocument/2006/relationships/image" Target="media/image253.png"/><Relationship Id="rId254" Type="http://schemas.openxmlformats.org/officeDocument/2006/relationships/image" Target="media/image254.png"/><Relationship Id="rId255" Type="http://schemas.openxmlformats.org/officeDocument/2006/relationships/image" Target="media/image255.png"/><Relationship Id="rId256" Type="http://schemas.openxmlformats.org/officeDocument/2006/relationships/image" Target="media/image256.png"/><Relationship Id="rId257" Type="http://schemas.openxmlformats.org/officeDocument/2006/relationships/image" Target="media/image257.png"/><Relationship Id="rId260" Type="http://schemas.openxmlformats.org/officeDocument/2006/relationships/image" Target="media/image260.png"/><Relationship Id="rId265" Type="http://schemas.openxmlformats.org/officeDocument/2006/relationships/image" Target="media/image265.png"/><Relationship Id="rId268" Type="http://schemas.openxmlformats.org/officeDocument/2006/relationships/hyperlink" TargetMode="External" Target="af://n113/"/><Relationship Id="rId269" Type="http://schemas.openxmlformats.org/officeDocument/2006/relationships/hyperlink" TargetMode="External" Target="af://n151/"/><Relationship Id="rId287" Type="http://schemas.openxmlformats.org/officeDocument/2006/relationships/image" Target="media/image287.png"/><Relationship Id="rId290" Type="http://schemas.openxmlformats.org/officeDocument/2006/relationships/hyperlink" TargetMode="External" Target="af://n164/"/><Relationship Id="rId306" Type="http://schemas.openxmlformats.org/officeDocument/2006/relationships/image" Target="media/image306.png"/><Relationship Id="rId310" Type="http://schemas.openxmlformats.org/officeDocument/2006/relationships/image" Target="media/image310.png"/><Relationship Id="rId315" Type="http://schemas.openxmlformats.org/officeDocument/2006/relationships/image" Target="media/image315.png"/><Relationship Id="rId320" Type="http://schemas.openxmlformats.org/officeDocument/2006/relationships/image" Target="media/image320.png"/><Relationship Id="rId323" Type="http://schemas.openxmlformats.org/officeDocument/2006/relationships/hyperlink" TargetMode="External" Target="af://n178/"/><Relationship Id="rId339" Type="http://schemas.openxmlformats.org/officeDocument/2006/relationships/image" Target="media/image339.png"/><Relationship Id="rId344" Type="http://schemas.openxmlformats.org/officeDocument/2006/relationships/image" Target="media/image344.png"/><Relationship Id="rId349" Type="http://schemas.openxmlformats.org/officeDocument/2006/relationships/image" Target="media/image349.png"/><Relationship Id="rId354" Type="http://schemas.openxmlformats.org/officeDocument/2006/relationships/image" Target="media/image354.png"/><Relationship Id="rId369" Type="http://schemas.openxmlformats.org/officeDocument/2006/relationships/image" Target="media/image369.png"/><Relationship Id="rId370" Type="http://schemas.openxmlformats.org/officeDocument/2006/relationships/image" Target="media/image370.png"/><Relationship Id="rId372" Type="http://schemas.openxmlformats.org/officeDocument/2006/relationships/hyperlink" TargetMode="External" Target="af://n187/"/><Relationship Id="rId385" Type="http://schemas.openxmlformats.org/officeDocument/2006/relationships/image" Target="media/image385.png"/><Relationship Id="rId386" Type="http://schemas.openxmlformats.org/officeDocument/2006/relationships/image" Target="media/image386.png"/><Relationship Id="rId387" Type="http://schemas.openxmlformats.org/officeDocument/2006/relationships/image" Target="media/image387.png"/><Relationship Id="rId391" Type="http://schemas.openxmlformats.org/officeDocument/2006/relationships/image" Target="media/image391.png"/><Relationship Id="rId394" Type="http://schemas.openxmlformats.org/officeDocument/2006/relationships/hyperlink" TargetMode="External" Target="af://n237/"/><Relationship Id="rId395" Type="http://schemas.openxmlformats.org/officeDocument/2006/relationships/hyperlink" TargetMode="External" Target="af://n238/"/><Relationship Id="rId410" Type="http://schemas.openxmlformats.org/officeDocument/2006/relationships/image" Target="media/image410.png"/><Relationship Id="rId415" Type="http://schemas.openxmlformats.org/officeDocument/2006/relationships/image" Target="media/image415.png"/><Relationship Id="rId421" Type="http://schemas.openxmlformats.org/officeDocument/2006/relationships/image" Target="media/image421.png"/><Relationship Id="rId438" Type="http://schemas.openxmlformats.org/officeDocument/2006/relationships/image" Target="media/image438.png"/><Relationship Id="rId443" Type="http://schemas.openxmlformats.org/officeDocument/2006/relationships/image" Target="media/image443.png"/><Relationship Id="rId447" Type="http://schemas.openxmlformats.org/officeDocument/2006/relationships/hyperlink" TargetMode="External" Target="af://n292/"/><Relationship Id="rId462" Type="http://schemas.openxmlformats.org/officeDocument/2006/relationships/image" Target="media/image462.png"/><Relationship Id="rId469" Type="http://schemas.openxmlformats.org/officeDocument/2006/relationships/image" Target="media/image469.png"/><Relationship Id="rId473" Type="http://schemas.openxmlformats.org/officeDocument/2006/relationships/image" Target="media/image473.png"/><Relationship Id="rId476" Type="http://schemas.openxmlformats.org/officeDocument/2006/relationships/hyperlink" TargetMode="External" Target="https://www.runoob.com/w3cnote/java-printf-formate-demo.html"/><Relationship Id="rId489" Type="http://schemas.openxmlformats.org/officeDocument/2006/relationships/image" Target="media/image489.png"/><Relationship Id="rId490" Type="http://schemas.openxmlformats.org/officeDocument/2006/relationships/image" Target="media/image490.png"/><Relationship Id="rId491" Type="http://schemas.openxmlformats.org/officeDocument/2006/relationships/image" Target="media/image491.png"/><Relationship Id="rId492" Type="http://schemas.openxmlformats.org/officeDocument/2006/relationships/hyperlink" TargetMode="External" Target="af://n392/"/><Relationship Id="rId505" Type="http://schemas.openxmlformats.org/officeDocument/2006/relationships/image" Target="media/image505.png"/><Relationship Id="rId506" Type="http://schemas.openxmlformats.org/officeDocument/2006/relationships/image" Target="media/image506.png"/><Relationship Id="rId507" Type="http://schemas.openxmlformats.org/officeDocument/2006/relationships/image" Target="media/image507.png"/><Relationship Id="rId510" Type="http://schemas.openxmlformats.org/officeDocument/2006/relationships/image" Target="media/image510.png"/><Relationship Id="rId515" Type="http://schemas.openxmlformats.org/officeDocument/2006/relationships/image" Target="media/image515.png"/><Relationship Id="rId532" Type="http://schemas.openxmlformats.org/officeDocument/2006/relationships/image" Target="media/image532.png"/><Relationship Id="rId537" Type="http://schemas.openxmlformats.org/officeDocument/2006/relationships/image" Target="media/image537.png"/><Relationship Id="rId542" Type="http://schemas.openxmlformats.org/officeDocument/2006/relationships/image" Target="media/image542.png"/><Relationship Id="rId547" Type="http://schemas.openxmlformats.org/officeDocument/2006/relationships/image" Target="media/image547.png"/><Relationship Id="rId564" Type="http://schemas.openxmlformats.org/officeDocument/2006/relationships/image" Target="media/image564.png"/><Relationship Id="rId569" Type="http://schemas.openxmlformats.org/officeDocument/2006/relationships/image" Target="media/image569.png"/><Relationship Id="rId572" Type="http://schemas.openxmlformats.org/officeDocument/2006/relationships/image" Target="media/image572.png"/><Relationship Id="rId573" Type="http://schemas.openxmlformats.org/officeDocument/2006/relationships/image" Target="media/image573.png"/><Relationship Id="rId574" Type="http://schemas.openxmlformats.org/officeDocument/2006/relationships/image" Target="media/image574.png"/><Relationship Id="rId575" Type="http://schemas.openxmlformats.org/officeDocument/2006/relationships/hyperlink" TargetMode="External" Target="af://n451/"/><Relationship Id="rId576" Type="http://schemas.openxmlformats.org/officeDocument/2006/relationships/hyperlink" TargetMode="External" Target="af://n452/"/><Relationship Id="rId589" Type="http://schemas.openxmlformats.org/officeDocument/2006/relationships/image" Target="media/image589.png"/><Relationship Id="rId590" Type="http://schemas.openxmlformats.org/officeDocument/2006/relationships/image" Target="media/image590.png"/><Relationship Id="rId591" Type="http://schemas.openxmlformats.org/officeDocument/2006/relationships/image" Target="media/image591.png"/><Relationship Id="rId595" Type="http://schemas.openxmlformats.org/officeDocument/2006/relationships/image" Target="media/image595.png"/><Relationship Id="rId598" Type="http://schemas.openxmlformats.org/officeDocument/2006/relationships/hyperlink" TargetMode="External" Target="http://java.io.Serializable"/><Relationship Id="rId602" Type="http://schemas.openxmlformats.org/officeDocument/2006/relationships/image" Target="media/image602.png"/><Relationship Id="rId604" Type="http://schemas.openxmlformats.org/officeDocument/2006/relationships/image" Target="media/image604.png"/><Relationship Id="rId605" Type="http://schemas.openxmlformats.org/officeDocument/2006/relationships/image" Target="media/image605.png"/><Relationship Id="rId606" Type="http://schemas.openxmlformats.org/officeDocument/2006/relationships/image" Target="media/image606.png"/><Relationship Id="rId607" Type="http://schemas.openxmlformats.org/officeDocument/2006/relationships/hyperlink" TargetMode="External" Target="af://n463/"/><Relationship Id="rId620" Type="http://schemas.openxmlformats.org/officeDocument/2006/relationships/image" Target="media/image620.png"/><Relationship Id="rId621" Type="http://schemas.openxmlformats.org/officeDocument/2006/relationships/image" Target="media/image621.png"/><Relationship Id="rId622" Type="http://schemas.openxmlformats.org/officeDocument/2006/relationships/image" Target="media/image622.png"/><Relationship Id="rId625" Type="http://schemas.openxmlformats.org/officeDocument/2006/relationships/image" Target="media/image625.png"/><Relationship Id="rId630" Type="http://schemas.openxmlformats.org/officeDocument/2006/relationships/image" Target="media/image630.png"/><Relationship Id="rId635" Type="http://schemas.openxmlformats.org/officeDocument/2006/relationships/image" Target="media/image635.png"/><Relationship Id="rId638" Type="http://schemas.openxmlformats.org/officeDocument/2006/relationships/image" Target="media/image638.png"/><Relationship Id="rId639" Type="http://schemas.openxmlformats.org/officeDocument/2006/relationships/image" Target="media/image639.png"/><Relationship Id="rId640" Type="http://schemas.openxmlformats.org/officeDocument/2006/relationships/image" Target="media/image640.png"/><Relationship Id="rId653" Type="http://schemas.openxmlformats.org/officeDocument/2006/relationships/image" Target="media/image653.png"/><Relationship Id="rId654" Type="http://schemas.openxmlformats.org/officeDocument/2006/relationships/image" Target="media/image654.png"/><Relationship Id="rId655" Type="http://schemas.openxmlformats.org/officeDocument/2006/relationships/image" Target="media/image655.png"/><Relationship Id="rId656" Type="http://schemas.openxmlformats.org/officeDocument/2006/relationships/image" Target="media/image656.png"/><Relationship Id="rId657" Type="http://schemas.openxmlformats.org/officeDocument/2006/relationships/image" Target="media/image657.png"/><Relationship Id="rId658" Type="http://schemas.openxmlformats.org/officeDocument/2006/relationships/image" Target="media/image658.png"/><Relationship Id="rId659" Type="http://schemas.openxmlformats.org/officeDocument/2006/relationships/hyperlink" TargetMode="External" Target="af://n499/"/><Relationship Id="rId674" Type="http://schemas.openxmlformats.org/officeDocument/2006/relationships/image" Target="media/image674.png"/><Relationship Id="rId679" Type="http://schemas.openxmlformats.org/officeDocument/2006/relationships/image" Target="media/image679.png"/><Relationship Id="rId682" Type="http://schemas.openxmlformats.org/officeDocument/2006/relationships/image" Target="media/image682.png"/><Relationship Id="rId683" Type="http://schemas.openxmlformats.org/officeDocument/2006/relationships/hyperlink" TargetMode="External" Target="af://n502/"/><Relationship Id="rId696" Type="http://schemas.openxmlformats.org/officeDocument/2006/relationships/image" Target="media/image696.png"/><Relationship Id="rId700" Type="http://schemas.openxmlformats.org/officeDocument/2006/relationships/image" Target="media/image700.png"/><Relationship Id="rId704" Type="http://schemas.openxmlformats.org/officeDocument/2006/relationships/image" Target="media/image704.png"/><Relationship Id="rId707" Type="http://schemas.openxmlformats.org/officeDocument/2006/relationships/hyperlink" TargetMode="External" Target="af://n508/"/><Relationship Id="rId708" Type="http://schemas.openxmlformats.org/officeDocument/2006/relationships/hyperlink" TargetMode="External" Target="af://n514/"/><Relationship Id="rId723" Type="http://schemas.openxmlformats.org/officeDocument/2006/relationships/image" Target="media/image723.png"/><Relationship Id="rId728" Type="http://schemas.openxmlformats.org/officeDocument/2006/relationships/image" Target="media/image728.png"/><Relationship Id="rId734" Type="http://schemas.openxmlformats.org/officeDocument/2006/relationships/image" Target="media/image734.png"/><Relationship Id="rId736" Type="http://schemas.openxmlformats.org/officeDocument/2006/relationships/image" Target="media/image736.png"/><Relationship Id="rId737" Type="http://schemas.openxmlformats.org/officeDocument/2006/relationships/image" Target="media/image737.png"/><Relationship Id="rId738" Type="http://schemas.openxmlformats.org/officeDocument/2006/relationships/image" Target="media/image738.png"/><Relationship Id="rId739" Type="http://schemas.openxmlformats.org/officeDocument/2006/relationships/hyperlink" TargetMode="External" Target="af://n520/"/><Relationship Id="rId740" Type="http://schemas.openxmlformats.org/officeDocument/2006/relationships/hyperlink" TargetMode="External" Target="af://n525/"/><Relationship Id="rId753" Type="http://schemas.openxmlformats.org/officeDocument/2006/relationships/image" Target="media/image753.png"/><Relationship Id="rId754" Type="http://schemas.openxmlformats.org/officeDocument/2006/relationships/image" Target="media/image754.png"/><Relationship Id="rId755" Type="http://schemas.openxmlformats.org/officeDocument/2006/relationships/image" Target="media/image755.png"/><Relationship Id="rId759" Type="http://schemas.openxmlformats.org/officeDocument/2006/relationships/image" Target="media/image759.png"/><Relationship Id="rId764" Type="http://schemas.openxmlformats.org/officeDocument/2006/relationships/image" Target="media/image764.png"/><Relationship Id="rId768" Type="http://schemas.openxmlformats.org/officeDocument/2006/relationships/image" Target="media/image768.png"/><Relationship Id="rId771" Type="http://schemas.openxmlformats.org/officeDocument/2006/relationships/hyperlink" TargetMode="External" Target="af://n547/"/><Relationship Id="rId786" Type="http://schemas.openxmlformats.org/officeDocument/2006/relationships/image" Target="media/image786.png"/><Relationship Id="rId789" Type="http://schemas.openxmlformats.org/officeDocument/2006/relationships/image" Target="media/image789.png"/><Relationship Id="rId794" Type="http://schemas.openxmlformats.org/officeDocument/2006/relationships/hyperlink" TargetMode="External" Target="af://n583/"/><Relationship Id="rId795" Type="http://schemas.openxmlformats.org/officeDocument/2006/relationships/hyperlink" TargetMode="External" Target="af://n584/"/><Relationship Id="rId810" Type="http://schemas.openxmlformats.org/officeDocument/2006/relationships/image" Target="media/image810.png"/><Relationship Id="rId825" Type="http://schemas.openxmlformats.org/officeDocument/2006/relationships/image" Target="media/image825.png"/><Relationship Id="rId844" Type="http://schemas.openxmlformats.org/officeDocument/2006/relationships/image" Target="media/image844.png"/><Relationship Id="rId846" Type="http://schemas.openxmlformats.org/officeDocument/2006/relationships/image" Target="media/image846.png"/><Relationship Id="rId847" Type="http://schemas.openxmlformats.org/officeDocument/2006/relationships/image" Target="media/image847.png"/><Relationship Id="rId848" Type="http://schemas.openxmlformats.org/officeDocument/2006/relationships/image" Target="media/image848.png"/><Relationship Id="rId849" Type="http://schemas.openxmlformats.org/officeDocument/2006/relationships/image" Target="media/image849.png"/><Relationship Id="rId862" Type="http://schemas.openxmlformats.org/officeDocument/2006/relationships/image" Target="media/image862.png"/><Relationship Id="rId863" Type="http://schemas.openxmlformats.org/officeDocument/2006/relationships/image" Target="media/image863.png"/><Relationship Id="rId876" Type="http://schemas.openxmlformats.org/officeDocument/2006/relationships/image" Target="media/image876.png"/><Relationship Id="rId877" Type="http://schemas.openxmlformats.org/officeDocument/2006/relationships/image" Target="media/image877.png"/><Relationship Id="rId890" Type="http://schemas.openxmlformats.org/officeDocument/2006/relationships/image" Target="media/image890.png"/><Relationship Id="rId891" Type="http://schemas.openxmlformats.org/officeDocument/2006/relationships/image" Target="media/image891.png"/><Relationship Id="rId904" Type="http://schemas.openxmlformats.org/officeDocument/2006/relationships/image" Target="media/image904.png"/><Relationship Id="rId905" Type="http://schemas.openxmlformats.org/officeDocument/2006/relationships/image" Target="media/image905.png"/><Relationship Id="rId906" Type="http://schemas.openxmlformats.org/officeDocument/2006/relationships/hyperlink" TargetMode="External" Target="af://n592/"/><Relationship Id="rId907" Type="http://schemas.openxmlformats.org/officeDocument/2006/relationships/hyperlink" TargetMode="External" Target="af://n594/"/><Relationship Id="rId920" Type="http://schemas.openxmlformats.org/officeDocument/2006/relationships/hyperlink" TargetMode="External" Target="http://java.io.IOException"/><Relationship Id="rId921" Type="http://schemas.openxmlformats.org/officeDocument/2006/relationships/image" Target="media/image921.png"/><Relationship Id="rId922" Type="http://schemas.openxmlformats.org/officeDocument/2006/relationships/image" Target="media/image922.png"/><Relationship Id="rId923" Type="http://schemas.openxmlformats.org/officeDocument/2006/relationships/image" Target="media/image923.png"/><Relationship Id="rId924" Type="http://schemas.openxmlformats.org/officeDocument/2006/relationships/hyperlink" TargetMode="External" Target="http://java.io.ObjectOutputStream"/><Relationship Id="rId925" Type="http://schemas.openxmlformats.org/officeDocument/2006/relationships/hyperlink" TargetMode="External" Target="http://java.io.ObjectInputStream"/><Relationship Id="rId926" Type="http://schemas.openxmlformats.org/officeDocument/2006/relationships/image" Target="media/image926.png"/><Relationship Id="rId927" Type="http://schemas.openxmlformats.org/officeDocument/2006/relationships/image" Target="media/image927.png"/><Relationship Id="rId928" Type="http://schemas.openxmlformats.org/officeDocument/2006/relationships/hyperlink" TargetMode="External" Target="af://n597/"/><Relationship Id="rId941" Type="http://schemas.openxmlformats.org/officeDocument/2006/relationships/image" Target="media/image941.png"/><Relationship Id="rId942" Type="http://schemas.openxmlformats.org/officeDocument/2006/relationships/image" Target="media/image942.png"/><Relationship Id="rId943" Type="http://schemas.openxmlformats.org/officeDocument/2006/relationships/image" Target="media/image943.png"/><Relationship Id="rId944" Type="http://schemas.openxmlformats.org/officeDocument/2006/relationships/image" Target="media/image944.png"/><Relationship Id="rId945" Type="http://schemas.openxmlformats.org/officeDocument/2006/relationships/image" Target="media/image945.png"/><Relationship Id="rId946" Type="http://schemas.openxmlformats.org/officeDocument/2006/relationships/hyperlink" TargetMode="External" Target="af://n600/"/><Relationship Id="rId947" Type="http://schemas.openxmlformats.org/officeDocument/2006/relationships/hyperlink" TargetMode="External" Target="af://n603/"/><Relationship Id="rId960" Type="http://schemas.openxmlformats.org/officeDocument/2006/relationships/image" Target="media/image960.png"/><Relationship Id="rId961" Type="http://schemas.openxmlformats.org/officeDocument/2006/relationships/image" Target="media/image961.png"/><Relationship Id="rId962" Type="http://schemas.openxmlformats.org/officeDocument/2006/relationships/image" Target="media/image962.png"/><Relationship Id="rId966" Type="http://schemas.openxmlformats.org/officeDocument/2006/relationships/image" Target="media/image966.png"/><Relationship Id="rId968" Type="http://schemas.openxmlformats.org/officeDocument/2006/relationships/image" Target="media/image968.png"/><Relationship Id="rId969" Type="http://schemas.openxmlformats.org/officeDocument/2006/relationships/image" Target="media/image969.png"/><Relationship Id="rId970" Type="http://schemas.openxmlformats.org/officeDocument/2006/relationships/image" Target="media/image970.png"/><Relationship Id="rId971" Type="http://schemas.openxmlformats.org/officeDocument/2006/relationships/hyperlink" TargetMode="External" Target="af://n606/"/><Relationship Id="rId972" Type="http://schemas.openxmlformats.org/officeDocument/2006/relationships/hyperlink" TargetMode="External" Target="af://n609/"/><Relationship Id="rId985" Type="http://schemas.openxmlformats.org/officeDocument/2006/relationships/image" Target="media/image985.png"/><Relationship Id="rId986" Type="http://schemas.openxmlformats.org/officeDocument/2006/relationships/image" Target="media/image986.png"/><Relationship Id="rId987" Type="http://schemas.openxmlformats.org/officeDocument/2006/relationships/image" Target="media/image987.png"/><Relationship Id="rId991" Type="http://schemas.openxmlformats.org/officeDocument/2006/relationships/image" Target="media/image991.png"/><Relationship Id="rId993" Type="http://schemas.openxmlformats.org/officeDocument/2006/relationships/image" Target="media/image993.png"/><Relationship Id="rId994" Type="http://schemas.openxmlformats.org/officeDocument/2006/relationships/image" Target="media/image994.png"/><Relationship Id="rId995" Type="http://schemas.openxmlformats.org/officeDocument/2006/relationships/image" Target="media/image995.png"/><Relationship Id="rId996" Type="http://schemas.openxmlformats.org/officeDocument/2006/relationships/hyperlink" TargetMode="External" Target="af://n611/"/><Relationship Id="rId997" Type="http://schemas.openxmlformats.org/officeDocument/2006/relationships/hyperlink" TargetMode="External" Target="af://n613/"/><Relationship Id="rId1010" Type="http://schemas.openxmlformats.org/officeDocument/2006/relationships/image" Target="media/image1010.png"/><Relationship Id="rId1011" Type="http://schemas.openxmlformats.org/officeDocument/2006/relationships/image" Target="media/image1011.png"/><Relationship Id="rId1012" Type="http://schemas.openxmlformats.org/officeDocument/2006/relationships/image" Target="media/image1012.png"/><Relationship Id="rId1016" Type="http://schemas.openxmlformats.org/officeDocument/2006/relationships/hyperlink" TargetMode="External" Target="af://n638/"/><Relationship Id="rId1017" Type="http://schemas.openxmlformats.org/officeDocument/2006/relationships/hyperlink" TargetMode="External" Target="af://n643/"/><Relationship Id="rId1018" Type="http://schemas.openxmlformats.org/officeDocument/2006/relationships/hyperlink" TargetMode="External" Target="af://n644/"/><Relationship Id="rId1034" Type="http://schemas.openxmlformats.org/officeDocument/2006/relationships/hyperlink" TargetMode="External" Target="http://java.io.File&#31867;&#65306;&#25991;&#20214;&#21644;&#30446;&#24405;&#36335;&#24452;&#21517;&#30340;&#25277;&#35937;&#34920;&#31034;&#24418;&#24335;&#12290;"/><Relationship Id="rId1037" Type="http://schemas.openxmlformats.org/officeDocument/2006/relationships/image" Target="media/image1037.png"/><Relationship Id="rId1054" Type="http://schemas.openxmlformats.org/officeDocument/2006/relationships/image" Target="media/image1054.png"/><Relationship Id="rId1059" Type="http://schemas.openxmlformats.org/officeDocument/2006/relationships/image" Target="media/image1059.png"/><Relationship Id="rId1062" Type="http://schemas.openxmlformats.org/officeDocument/2006/relationships/image" Target="media/image1062.png"/><Relationship Id="rId1063" Type="http://schemas.openxmlformats.org/officeDocument/2006/relationships/image" Target="media/image1063.png"/><Relationship Id="rId1064" Type="http://schemas.openxmlformats.org/officeDocument/2006/relationships/image" Target="media/image1064.png"/><Relationship Id="rId1077" Type="http://schemas.openxmlformats.org/officeDocument/2006/relationships/image" Target="media/image1077.png"/><Relationship Id="rId1078" Type="http://schemas.openxmlformats.org/officeDocument/2006/relationships/image" Target="media/image1078.png"/><Relationship Id="rId1079" Type="http://schemas.openxmlformats.org/officeDocument/2006/relationships/image" Target="media/image107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Word</Application>
  <DocSecurity>0</DocSecurity>
  <ScaleCrop>false</ScaleCrop>
  <LinksUpToDate>false</LinksUpToDate>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2021-10-29T11:32:26Z</dcterms:created>
  <dcterms:modified xsi:type="dcterms:W3CDTF">2021-10-29T11:32:26Z</dcterms:modified>
</cp:coreProperties>
</file>

<file path=docProps/custom.xml><?xml version="1.0" encoding="utf-8"?>
<Properties xmlns="http://schemas.openxmlformats.org/officeDocument/2006/custom-properties" xmlns:vt="http://schemas.openxmlformats.org/officeDocument/2006/docPropsVTypes"/>
</file>