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91" w:lineRule="exact"/>
        <w:ind w:left="990" w:right="0" w:firstLine="0"/>
      </w:pPr>
      <w:r/>
      <w:r>
        <w:rPr lang="en-US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注解</w:t>
      </w:r>
      <w:r>
        <w:rPr lang="en-US" sz="36" baseline="0" dirty="0">
          <w:jc w:val="left"/>
          <w:rFonts w:ascii="宋体" w:hAnsi="宋体" w:cs="宋体"/>
          <w:color w:val="333333"/>
          <w:sz w:val="36"/>
          <w:szCs w:val="36"/>
        </w:rPr>
        <w:t>Annotation	</w:t>
      </w:r>
      <w:hyperlink r:id="rId100" w:history="1">
        <w:r>
          <w:rPr lang="en-US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80" w:after="0" w:line="425" w:lineRule="exact"/>
        <w:ind w:left="990" w:right="0" w:firstLine="0"/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119624</wp:posOffset>
            </wp:positionV>
            <wp:extent cx="5650950" cy="9529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0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、什么是注解	</w:t>
      </w:r>
      <w:hyperlink r:id="rId101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04" w:after="0" w:line="405" w:lineRule="exact"/>
        <w:ind w:left="1440" w:right="841" w:firstLine="0"/>
      </w:pPr>
      <w:r>
        <w:drawing>
          <wp:anchor simplePos="0" relativeHeight="25165826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268271</wp:posOffset>
            </wp:positionV>
            <wp:extent cx="47647" cy="47647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0"/>
                            <a:pt x="61083" y="19601"/>
                          </a:cubicBezTo>
                          <a:cubicBezTo>
                            <a:pt x="59472" y="15711"/>
                            <a:pt x="57178" y="12277"/>
                            <a:pt x="54201" y="9300"/>
                          </a:cubicBezTo>
                          <a:cubicBezTo>
                            <a:pt x="51224" y="6323"/>
                            <a:pt x="47790" y="4029"/>
                            <a:pt x="43901" y="2418"/>
                          </a:cubicBezTo>
                          <a:cubicBezTo>
                            <a:pt x="40011" y="806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6"/>
                            <a:pt x="19600" y="2418"/>
                          </a:cubicBezTo>
                          <a:cubicBezTo>
                            <a:pt x="15710" y="4029"/>
                            <a:pt x="12277" y="6323"/>
                            <a:pt x="9300" y="9300"/>
                          </a:cubicBezTo>
                          <a:cubicBezTo>
                            <a:pt x="6322" y="12277"/>
                            <a:pt x="4028" y="15711"/>
                            <a:pt x="2417" y="19601"/>
                          </a:cubicBezTo>
                          <a:cubicBezTo>
                            <a:pt x="806" y="23490"/>
                            <a:pt x="0" y="27540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1"/>
                          </a:cubicBezTo>
                          <a:cubicBezTo>
                            <a:pt x="4028" y="47791"/>
                            <a:pt x="6322" y="51224"/>
                            <a:pt x="9300" y="54201"/>
                          </a:cubicBezTo>
                          <a:cubicBezTo>
                            <a:pt x="12277" y="57178"/>
                            <a:pt x="15710" y="59473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3"/>
                            <a:pt x="51224" y="57178"/>
                            <a:pt x="54201" y="54201"/>
                          </a:cubicBezTo>
                          <a:cubicBezTo>
                            <a:pt x="57178" y="51224"/>
                            <a:pt x="59472" y="47791"/>
                            <a:pt x="61083" y="43901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Annotation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是从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JDK5.0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开始引入的新技术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 .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7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202230</wp:posOffset>
            </wp:positionV>
            <wp:extent cx="47647" cy="47647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1"/>
                            <a:pt x="61083" y="19601"/>
                          </a:cubicBezTo>
                          <a:cubicBezTo>
                            <a:pt x="59472" y="15711"/>
                            <a:pt x="57178" y="12277"/>
                            <a:pt x="54201" y="9300"/>
                          </a:cubicBezTo>
                          <a:cubicBezTo>
                            <a:pt x="51224" y="6323"/>
                            <a:pt x="47790" y="4029"/>
                            <a:pt x="43901" y="2418"/>
                          </a:cubicBezTo>
                          <a:cubicBezTo>
                            <a:pt x="40011" y="806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6"/>
                            <a:pt x="19600" y="2418"/>
                          </a:cubicBezTo>
                          <a:cubicBezTo>
                            <a:pt x="15710" y="4029"/>
                            <a:pt x="12277" y="6323"/>
                            <a:pt x="9300" y="9300"/>
                          </a:cubicBezTo>
                          <a:cubicBezTo>
                            <a:pt x="6322" y="12277"/>
                            <a:pt x="4028" y="15711"/>
                            <a:pt x="2417" y="19601"/>
                          </a:cubicBezTo>
                          <a:cubicBezTo>
                            <a:pt x="806" y="23491"/>
                            <a:pt x="0" y="27540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1"/>
                          </a:cubicBezTo>
                          <a:cubicBezTo>
                            <a:pt x="4028" y="47791"/>
                            <a:pt x="6322" y="51224"/>
                            <a:pt x="9300" y="54201"/>
                          </a:cubicBezTo>
                          <a:cubicBezTo>
                            <a:pt x="12277" y="57178"/>
                            <a:pt x="15710" y="59472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2"/>
                            <a:pt x="51224" y="57178"/>
                            <a:pt x="54201" y="54201"/>
                          </a:cubicBezTo>
                          <a:cubicBezTo>
                            <a:pt x="57178" y="51224"/>
                            <a:pt x="59472" y="47791"/>
                            <a:pt x="61083" y="43901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Annotation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的作用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2" w:after="0" w:line="300" w:lineRule="exact"/>
        <w:ind w:left="1890" w:right="841" w:firstLine="0"/>
      </w:pPr>
      <w:r>
        <w:drawing>
          <wp:anchor simplePos="0" relativeHeight="251658273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193975</wp:posOffset>
            </wp:positionV>
            <wp:extent cx="47647" cy="47647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1"/>
                            <a:pt x="61083" y="19601"/>
                          </a:cubicBezTo>
                          <a:cubicBezTo>
                            <a:pt x="59472" y="15711"/>
                            <a:pt x="57178" y="12277"/>
                            <a:pt x="54201" y="9300"/>
                          </a:cubicBezTo>
                          <a:cubicBezTo>
                            <a:pt x="51224" y="6323"/>
                            <a:pt x="47790" y="4029"/>
                            <a:pt x="43901" y="2418"/>
                          </a:cubicBezTo>
                          <a:cubicBezTo>
                            <a:pt x="40011" y="806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6"/>
                            <a:pt x="19600" y="2418"/>
                          </a:cubicBezTo>
                          <a:cubicBezTo>
                            <a:pt x="15710" y="4029"/>
                            <a:pt x="12277" y="6323"/>
                            <a:pt x="9300" y="9300"/>
                          </a:cubicBezTo>
                          <a:cubicBezTo>
                            <a:pt x="6322" y="12277"/>
                            <a:pt x="4028" y="15711"/>
                            <a:pt x="2417" y="19601"/>
                          </a:cubicBezTo>
                          <a:cubicBezTo>
                            <a:pt x="806" y="23491"/>
                            <a:pt x="0" y="27540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1"/>
                          </a:cubicBezTo>
                          <a:cubicBezTo>
                            <a:pt x="4028" y="47791"/>
                            <a:pt x="6322" y="51224"/>
                            <a:pt x="9300" y="54201"/>
                          </a:cubicBezTo>
                          <a:cubicBezTo>
                            <a:pt x="12277" y="57178"/>
                            <a:pt x="15710" y="59473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3"/>
                            <a:pt x="51224" y="57178"/>
                            <a:pt x="54201" y="54201"/>
                          </a:cubicBezTo>
                          <a:cubicBezTo>
                            <a:pt x="57178" y="51224"/>
                            <a:pt x="59472" y="47791"/>
                            <a:pt x="61083" y="43901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不是程序本身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可以对程序作出解释</w:t>
      </w:r>
      <w:r>
        <w:rPr lang="en-US" sz="19" baseline="0" dirty="0">
          <w:jc w:val="left"/>
          <w:rFonts w:ascii="宋体" w:hAnsi="宋体" w:cs="宋体"/>
          <w:color w:val="333333"/>
          <w:spacing w:val="-41"/>
          <w:sz w:val="19"/>
          <w:szCs w:val="19"/>
        </w:rPr>
        <w:t>.(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这一点和注释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(comment)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没什么区别</w:t>
      </w:r>
      <w:r>
        <w:rPr lang="en-US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82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1"/>
                            <a:pt x="61083" y="19601"/>
                          </a:cubicBezTo>
                          <a:cubicBezTo>
                            <a:pt x="59472" y="15711"/>
                            <a:pt x="57178" y="12277"/>
                            <a:pt x="54201" y="9300"/>
                          </a:cubicBezTo>
                          <a:cubicBezTo>
                            <a:pt x="51224" y="6323"/>
                            <a:pt x="47790" y="4029"/>
                            <a:pt x="43901" y="2418"/>
                          </a:cubicBezTo>
                          <a:cubicBezTo>
                            <a:pt x="40011" y="806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6"/>
                            <a:pt x="19600" y="2418"/>
                          </a:cubicBezTo>
                          <a:cubicBezTo>
                            <a:pt x="15710" y="4029"/>
                            <a:pt x="12277" y="6323"/>
                            <a:pt x="9300" y="9300"/>
                          </a:cubicBezTo>
                          <a:cubicBezTo>
                            <a:pt x="6322" y="12277"/>
                            <a:pt x="4028" y="15711"/>
                            <a:pt x="2417" y="19600"/>
                          </a:cubicBezTo>
                          <a:cubicBezTo>
                            <a:pt x="806" y="23490"/>
                            <a:pt x="0" y="27540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1"/>
                          </a:cubicBezTo>
                          <a:cubicBezTo>
                            <a:pt x="4028" y="47791"/>
                            <a:pt x="6322" y="51224"/>
                            <a:pt x="9300" y="54201"/>
                          </a:cubicBezTo>
                          <a:cubicBezTo>
                            <a:pt x="12277" y="57178"/>
                            <a:pt x="15710" y="59473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3"/>
                            <a:pt x="51224" y="57178"/>
                            <a:pt x="54201" y="54201"/>
                          </a:cubicBezTo>
                          <a:cubicBezTo>
                            <a:pt x="57178" y="51224"/>
                            <a:pt x="59472" y="47791"/>
                            <a:pt x="61083" y="43901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可以被其他程序</w:t>
      </w:r>
      <w:r>
        <w:rPr lang="en-US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比如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: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编译器等</w:t>
      </w:r>
      <w:r>
        <w:rPr lang="en-US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读取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405" w:lineRule="exact"/>
        <w:ind w:left="1890" w:right="841" w:hanging="450"/>
      </w:pPr>
      <w:r>
        <w:drawing>
          <wp:anchor simplePos="0" relativeHeight="251658291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202230</wp:posOffset>
            </wp:positionV>
            <wp:extent cx="47647" cy="47647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1"/>
                            <a:pt x="61083" y="19601"/>
                          </a:cubicBezTo>
                          <a:cubicBezTo>
                            <a:pt x="59472" y="15711"/>
                            <a:pt x="57178" y="12277"/>
                            <a:pt x="54201" y="9300"/>
                          </a:cubicBezTo>
                          <a:cubicBezTo>
                            <a:pt x="51224" y="6323"/>
                            <a:pt x="47790" y="4029"/>
                            <a:pt x="43901" y="2418"/>
                          </a:cubicBezTo>
                          <a:cubicBezTo>
                            <a:pt x="40011" y="806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6"/>
                            <a:pt x="19600" y="2417"/>
                          </a:cubicBezTo>
                          <a:cubicBezTo>
                            <a:pt x="15710" y="4029"/>
                            <a:pt x="12277" y="6323"/>
                            <a:pt x="9300" y="9300"/>
                          </a:cubicBezTo>
                          <a:cubicBezTo>
                            <a:pt x="6322" y="12277"/>
                            <a:pt x="4028" y="15711"/>
                            <a:pt x="2417" y="19600"/>
                          </a:cubicBezTo>
                          <a:cubicBezTo>
                            <a:pt x="806" y="23490"/>
                            <a:pt x="0" y="27540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1"/>
                          </a:cubicBezTo>
                          <a:cubicBezTo>
                            <a:pt x="4028" y="47791"/>
                            <a:pt x="6322" y="51224"/>
                            <a:pt x="9300" y="54201"/>
                          </a:cubicBezTo>
                          <a:cubicBezTo>
                            <a:pt x="12277" y="57179"/>
                            <a:pt x="15710" y="59473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3"/>
                            <a:pt x="51224" y="57179"/>
                            <a:pt x="54201" y="54201"/>
                          </a:cubicBezTo>
                          <a:cubicBezTo>
                            <a:pt x="57178" y="51224"/>
                            <a:pt x="59472" y="47791"/>
                            <a:pt x="61083" y="43901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Annotation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的格式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94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202231</wp:posOffset>
            </wp:positionV>
            <wp:extent cx="47647" cy="47647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1"/>
                            <a:pt x="61083" y="19600"/>
                          </a:cubicBezTo>
                          <a:cubicBezTo>
                            <a:pt x="59472" y="15711"/>
                            <a:pt x="57178" y="12277"/>
                            <a:pt x="54201" y="9300"/>
                          </a:cubicBezTo>
                          <a:cubicBezTo>
                            <a:pt x="51224" y="6323"/>
                            <a:pt x="47790" y="4029"/>
                            <a:pt x="43901" y="2418"/>
                          </a:cubicBezTo>
                          <a:cubicBezTo>
                            <a:pt x="40011" y="807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7"/>
                            <a:pt x="19600" y="2418"/>
                          </a:cubicBezTo>
                          <a:cubicBezTo>
                            <a:pt x="15710" y="4029"/>
                            <a:pt x="12277" y="6323"/>
                            <a:pt x="9300" y="9300"/>
                          </a:cubicBezTo>
                          <a:cubicBezTo>
                            <a:pt x="6322" y="12277"/>
                            <a:pt x="4028" y="15711"/>
                            <a:pt x="2417" y="19600"/>
                          </a:cubicBezTo>
                          <a:cubicBezTo>
                            <a:pt x="806" y="23491"/>
                            <a:pt x="0" y="27540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1"/>
                          </a:cubicBezTo>
                          <a:cubicBezTo>
                            <a:pt x="4028" y="47791"/>
                            <a:pt x="6322" y="51225"/>
                            <a:pt x="9300" y="54201"/>
                          </a:cubicBezTo>
                          <a:cubicBezTo>
                            <a:pt x="12277" y="57178"/>
                            <a:pt x="15710" y="59473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3"/>
                            <a:pt x="51224" y="57178"/>
                            <a:pt x="54201" y="54201"/>
                          </a:cubicBezTo>
                          <a:cubicBezTo>
                            <a:pt x="57178" y="51225"/>
                            <a:pt x="59472" y="47791"/>
                            <a:pt x="61083" y="43901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注解是以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"@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注释名</w:t>
      </w:r>
      <w:r>
        <w:rPr lang="en-US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"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在代码中存在的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440" w:right="841" w:firstLine="450"/>
      </w:pPr>
      <w:r>
        <w:drawing>
          <wp:anchor simplePos="0" relativeHeight="251658301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1"/>
                            <a:pt x="61083" y="19601"/>
                          </a:cubicBezTo>
                          <a:cubicBezTo>
                            <a:pt x="59472" y="15711"/>
                            <a:pt x="57178" y="12277"/>
                            <a:pt x="54201" y="9300"/>
                          </a:cubicBezTo>
                          <a:cubicBezTo>
                            <a:pt x="51224" y="6323"/>
                            <a:pt x="47790" y="4029"/>
                            <a:pt x="43901" y="2417"/>
                          </a:cubicBezTo>
                          <a:cubicBezTo>
                            <a:pt x="40011" y="806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6"/>
                            <a:pt x="19600" y="2417"/>
                          </a:cubicBezTo>
                          <a:cubicBezTo>
                            <a:pt x="15710" y="4029"/>
                            <a:pt x="12277" y="6323"/>
                            <a:pt x="9300" y="9300"/>
                          </a:cubicBezTo>
                          <a:cubicBezTo>
                            <a:pt x="6322" y="12277"/>
                            <a:pt x="4028" y="15711"/>
                            <a:pt x="2417" y="19601"/>
                          </a:cubicBezTo>
                          <a:cubicBezTo>
                            <a:pt x="806" y="23491"/>
                            <a:pt x="0" y="27540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1"/>
                          </a:cubicBezTo>
                          <a:cubicBezTo>
                            <a:pt x="4028" y="47791"/>
                            <a:pt x="6322" y="51224"/>
                            <a:pt x="9300" y="54201"/>
                          </a:cubicBezTo>
                          <a:cubicBezTo>
                            <a:pt x="12277" y="57178"/>
                            <a:pt x="15710" y="59473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3"/>
                            <a:pt x="51224" y="57178"/>
                            <a:pt x="54201" y="54201"/>
                          </a:cubicBezTo>
                          <a:cubicBezTo>
                            <a:pt x="57178" y="51224"/>
                            <a:pt x="59472" y="47791"/>
                            <a:pt x="61083" y="43901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还可以添加一些参数值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例如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:@Supp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ess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W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arnings(value=</w:t>
      </w:r>
      <w:r>
        <w:rPr lang="en-US" sz="19" baseline="0" dirty="0">
          <w:jc w:val="left"/>
          <w:rFonts w:ascii="宋体" w:hAnsi="宋体" w:cs="宋体"/>
          <w:color w:val="333333"/>
          <w:spacing w:val="-23"/>
          <w:sz w:val="19"/>
          <w:szCs w:val="19"/>
        </w:rPr>
        <w:t>"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unchec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k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ed")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1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1"/>
                            <a:pt x="61083" y="19601"/>
                          </a:cubicBezTo>
                          <a:cubicBezTo>
                            <a:pt x="59472" y="15711"/>
                            <a:pt x="57178" y="12278"/>
                            <a:pt x="54201" y="9300"/>
                          </a:cubicBezTo>
                          <a:cubicBezTo>
                            <a:pt x="51224" y="6323"/>
                            <a:pt x="47790" y="4029"/>
                            <a:pt x="43901" y="2417"/>
                          </a:cubicBezTo>
                          <a:cubicBezTo>
                            <a:pt x="40011" y="806"/>
                            <a:pt x="35961" y="0"/>
                            <a:pt x="31751" y="0"/>
                          </a:cubicBezTo>
                          <a:cubicBezTo>
                            <a:pt x="27540" y="0"/>
                            <a:pt x="23490" y="806"/>
                            <a:pt x="19600" y="2417"/>
                          </a:cubicBezTo>
                          <a:cubicBezTo>
                            <a:pt x="15710" y="4029"/>
                            <a:pt x="12277" y="6323"/>
                            <a:pt x="9300" y="9300"/>
                          </a:cubicBezTo>
                          <a:cubicBezTo>
                            <a:pt x="6322" y="12278"/>
                            <a:pt x="4028" y="15711"/>
                            <a:pt x="2417" y="19601"/>
                          </a:cubicBezTo>
                          <a:cubicBezTo>
                            <a:pt x="806" y="23491"/>
                            <a:pt x="0" y="27540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1"/>
                          </a:cubicBezTo>
                          <a:cubicBezTo>
                            <a:pt x="4028" y="47791"/>
                            <a:pt x="6322" y="51224"/>
                            <a:pt x="9300" y="54201"/>
                          </a:cubicBezTo>
                          <a:cubicBezTo>
                            <a:pt x="12277" y="57178"/>
                            <a:pt x="15710" y="59472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2"/>
                            <a:pt x="51224" y="57178"/>
                            <a:pt x="54201" y="54201"/>
                          </a:cubicBezTo>
                          <a:cubicBezTo>
                            <a:pt x="57178" y="51224"/>
                            <a:pt x="59472" y="47791"/>
                            <a:pt x="61083" y="43901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Annotation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在哪里使用</w:t>
      </w:r>
      <w:r>
        <w:rPr lang="en-US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?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" w:after="0" w:line="405" w:lineRule="exact"/>
        <w:ind w:left="1890" w:right="841" w:firstLine="0"/>
      </w:pPr>
      <w:r>
        <w:drawing>
          <wp:anchor simplePos="0" relativeHeight="251658314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204771</wp:posOffset>
            </wp:positionV>
            <wp:extent cx="47647" cy="47647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1"/>
                            <a:pt x="61083" y="19601"/>
                          </a:cubicBezTo>
                          <a:cubicBezTo>
                            <a:pt x="59472" y="15711"/>
                            <a:pt x="57178" y="12278"/>
                            <a:pt x="54201" y="9300"/>
                          </a:cubicBezTo>
                          <a:cubicBezTo>
                            <a:pt x="51224" y="6323"/>
                            <a:pt x="47790" y="4029"/>
                            <a:pt x="43901" y="2418"/>
                          </a:cubicBezTo>
                          <a:cubicBezTo>
                            <a:pt x="40011" y="807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7"/>
                            <a:pt x="19600" y="2418"/>
                          </a:cubicBezTo>
                          <a:cubicBezTo>
                            <a:pt x="15710" y="4029"/>
                            <a:pt x="12277" y="6323"/>
                            <a:pt x="9300" y="9300"/>
                          </a:cubicBezTo>
                          <a:cubicBezTo>
                            <a:pt x="6322" y="12278"/>
                            <a:pt x="4028" y="15711"/>
                            <a:pt x="2417" y="19601"/>
                          </a:cubicBezTo>
                          <a:cubicBezTo>
                            <a:pt x="806" y="23491"/>
                            <a:pt x="0" y="27540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1"/>
                          </a:cubicBezTo>
                          <a:cubicBezTo>
                            <a:pt x="4028" y="47791"/>
                            <a:pt x="6322" y="51224"/>
                            <a:pt x="9300" y="54201"/>
                          </a:cubicBezTo>
                          <a:cubicBezTo>
                            <a:pt x="12277" y="57178"/>
                            <a:pt x="15710" y="59472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2"/>
                            <a:pt x="51224" y="57178"/>
                            <a:pt x="54201" y="54201"/>
                          </a:cubicBezTo>
                          <a:cubicBezTo>
                            <a:pt x="57178" y="51224"/>
                            <a:pt x="59472" y="47791"/>
                            <a:pt x="61083" y="43901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可以附加在</w:t>
      </w:r>
      <w:r>
        <w:rPr lang="en-US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package , class , method , ﬁeld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等上面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相当于给他们添加了额外的辅助信息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20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138035</wp:posOffset>
            </wp:positionV>
            <wp:extent cx="47647" cy="47647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1"/>
                            <a:pt x="61083" y="19601"/>
                          </a:cubicBezTo>
                          <a:cubicBezTo>
                            <a:pt x="59472" y="15712"/>
                            <a:pt x="57178" y="12278"/>
                            <a:pt x="54201" y="9300"/>
                          </a:cubicBezTo>
                          <a:cubicBezTo>
                            <a:pt x="51224" y="6323"/>
                            <a:pt x="47790" y="4029"/>
                            <a:pt x="43901" y="2418"/>
                          </a:cubicBezTo>
                          <a:cubicBezTo>
                            <a:pt x="40011" y="807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7"/>
                            <a:pt x="19600" y="2418"/>
                          </a:cubicBezTo>
                          <a:cubicBezTo>
                            <a:pt x="15710" y="4029"/>
                            <a:pt x="12277" y="6323"/>
                            <a:pt x="9300" y="9300"/>
                          </a:cubicBezTo>
                          <a:cubicBezTo>
                            <a:pt x="6322" y="12278"/>
                            <a:pt x="4028" y="15712"/>
                            <a:pt x="2417" y="19601"/>
                          </a:cubicBezTo>
                          <a:cubicBezTo>
                            <a:pt x="806" y="23491"/>
                            <a:pt x="0" y="27540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1"/>
                          </a:cubicBezTo>
                          <a:cubicBezTo>
                            <a:pt x="4028" y="47791"/>
                            <a:pt x="6322" y="51225"/>
                            <a:pt x="9300" y="54201"/>
                          </a:cubicBezTo>
                          <a:cubicBezTo>
                            <a:pt x="12277" y="57179"/>
                            <a:pt x="15710" y="59473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3"/>
                            <a:pt x="51224" y="57179"/>
                            <a:pt x="54201" y="54201"/>
                          </a:cubicBezTo>
                          <a:cubicBezTo>
                            <a:pt x="57178" y="51225"/>
                            <a:pt x="59472" y="47791"/>
                            <a:pt x="61083" y="43901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我们可以通过反射机制实现对这些元数据的访问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、内置注解	</w:t>
      </w:r>
      <w:hyperlink r:id="rId102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1440" w:right="0" w:firstLine="0"/>
      </w:pPr>
      <w:r>
        <w:drawing>
          <wp:anchor simplePos="0" relativeHeight="25165833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253031</wp:posOffset>
            </wp:positionV>
            <wp:extent cx="47647" cy="47647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1"/>
                            <a:pt x="61083" y="19601"/>
                          </a:cubicBezTo>
                          <a:cubicBezTo>
                            <a:pt x="59472" y="15711"/>
                            <a:pt x="57178" y="12278"/>
                            <a:pt x="54201" y="9300"/>
                          </a:cubicBezTo>
                          <a:cubicBezTo>
                            <a:pt x="51224" y="6323"/>
                            <a:pt x="47790" y="4029"/>
                            <a:pt x="43901" y="2418"/>
                          </a:cubicBezTo>
                          <a:cubicBezTo>
                            <a:pt x="40011" y="807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7"/>
                            <a:pt x="19600" y="2419"/>
                          </a:cubicBezTo>
                          <a:cubicBezTo>
                            <a:pt x="15710" y="4030"/>
                            <a:pt x="12277" y="6323"/>
                            <a:pt x="9300" y="9300"/>
                          </a:cubicBezTo>
                          <a:cubicBezTo>
                            <a:pt x="6322" y="12278"/>
                            <a:pt x="4028" y="15711"/>
                            <a:pt x="2417" y="19601"/>
                          </a:cubicBezTo>
                          <a:cubicBezTo>
                            <a:pt x="806" y="23491"/>
                            <a:pt x="0" y="27541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1"/>
                          </a:cubicBezTo>
                          <a:cubicBezTo>
                            <a:pt x="4028" y="47791"/>
                            <a:pt x="6322" y="51225"/>
                            <a:pt x="9300" y="54201"/>
                          </a:cubicBezTo>
                          <a:cubicBezTo>
                            <a:pt x="12277" y="57178"/>
                            <a:pt x="15710" y="59473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3"/>
                            <a:pt x="51224" y="57178"/>
                            <a:pt x="54201" y="54201"/>
                          </a:cubicBezTo>
                          <a:cubicBezTo>
                            <a:pt x="57178" y="51225"/>
                            <a:pt x="59472" y="47791"/>
                            <a:pt x="61083" y="43901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@Override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0" w:after="0" w:line="265" w:lineRule="exact"/>
        <w:ind w:left="1810" w:right="1106" w:firstLine="0"/>
        <w:jc w:val="right"/>
      </w:pPr>
      <w:r>
        <w:drawing>
          <wp:anchor simplePos="0" relativeHeight="251658332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151431</wp:posOffset>
            </wp:positionV>
            <wp:extent cx="47647" cy="47647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1"/>
                            <a:pt x="61083" y="19601"/>
                          </a:cubicBezTo>
                          <a:cubicBezTo>
                            <a:pt x="59472" y="15711"/>
                            <a:pt x="57178" y="12278"/>
                            <a:pt x="54201" y="9300"/>
                          </a:cubicBezTo>
                          <a:cubicBezTo>
                            <a:pt x="51224" y="6323"/>
                            <a:pt x="47790" y="4029"/>
                            <a:pt x="43901" y="2418"/>
                          </a:cubicBezTo>
                          <a:cubicBezTo>
                            <a:pt x="40011" y="807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6"/>
                            <a:pt x="19600" y="2417"/>
                          </a:cubicBezTo>
                          <a:cubicBezTo>
                            <a:pt x="15710" y="4029"/>
                            <a:pt x="12277" y="6323"/>
                            <a:pt x="9300" y="9300"/>
                          </a:cubicBezTo>
                          <a:cubicBezTo>
                            <a:pt x="6322" y="12278"/>
                            <a:pt x="4028" y="15711"/>
                            <a:pt x="2417" y="19601"/>
                          </a:cubicBezTo>
                          <a:cubicBezTo>
                            <a:pt x="806" y="23491"/>
                            <a:pt x="0" y="27541"/>
                            <a:pt x="1" y="31750"/>
                          </a:cubicBezTo>
                          <a:cubicBezTo>
                            <a:pt x="0" y="35961"/>
                            <a:pt x="806" y="40012"/>
                            <a:pt x="2417" y="43902"/>
                          </a:cubicBezTo>
                          <a:cubicBezTo>
                            <a:pt x="4028" y="47791"/>
                            <a:pt x="6322" y="51224"/>
                            <a:pt x="9300" y="54201"/>
                          </a:cubicBezTo>
                          <a:cubicBezTo>
                            <a:pt x="12277" y="57179"/>
                            <a:pt x="15710" y="59473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3"/>
                            <a:pt x="51224" y="57179"/>
                            <a:pt x="54201" y="54201"/>
                          </a:cubicBezTo>
                          <a:cubicBezTo>
                            <a:pt x="57178" y="51224"/>
                            <a:pt x="59472" y="47791"/>
                            <a:pt x="61083" y="43901"/>
                          </a:cubicBezTo>
                          <a:cubicBezTo>
                            <a:pt x="62695" y="40012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定义在</w:t>
      </w:r>
      <w:r>
        <w:rPr lang="en-US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 java.lang</w:t>
      </w:r>
      <w:r>
        <w:rPr lang="en-US" sz="19" baseline="0" dirty="0">
          <w:jc w:val="left"/>
          <w:rFonts w:ascii="宋体" w:hAnsi="宋体" w:cs="宋体"/>
          <w:color w:val="333333"/>
          <w:spacing w:val="-53"/>
          <w:sz w:val="19"/>
          <w:szCs w:val="19"/>
        </w:rPr>
        <w:t>.</w:t>
      </w:r>
      <w:r>
        <w:rPr lang="en-US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Override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此注释只适用于修辞方法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表示一个方法声明打算重写超类中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440" w:right="854" w:firstLine="450"/>
      </w:pP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的另一个方法声明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4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1"/>
                            <a:pt x="61083" y="19601"/>
                          </a:cubicBezTo>
                          <a:cubicBezTo>
                            <a:pt x="59472" y="15711"/>
                            <a:pt x="57178" y="12277"/>
                            <a:pt x="54201" y="9300"/>
                          </a:cubicBezTo>
                          <a:cubicBezTo>
                            <a:pt x="51224" y="6323"/>
                            <a:pt x="47790" y="4030"/>
                            <a:pt x="43901" y="2418"/>
                          </a:cubicBezTo>
                          <a:cubicBezTo>
                            <a:pt x="40011" y="807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7"/>
                            <a:pt x="19600" y="2418"/>
                          </a:cubicBezTo>
                          <a:cubicBezTo>
                            <a:pt x="15710" y="4030"/>
                            <a:pt x="12277" y="6323"/>
                            <a:pt x="9300" y="9300"/>
                          </a:cubicBezTo>
                          <a:cubicBezTo>
                            <a:pt x="6322" y="12277"/>
                            <a:pt x="4028" y="15711"/>
                            <a:pt x="2417" y="19601"/>
                          </a:cubicBezTo>
                          <a:cubicBezTo>
                            <a:pt x="806" y="23491"/>
                            <a:pt x="0" y="27541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2"/>
                          </a:cubicBezTo>
                          <a:cubicBezTo>
                            <a:pt x="4028" y="47791"/>
                            <a:pt x="6322" y="51225"/>
                            <a:pt x="9300" y="54202"/>
                          </a:cubicBezTo>
                          <a:cubicBezTo>
                            <a:pt x="12277" y="57179"/>
                            <a:pt x="15710" y="59473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3"/>
                            <a:pt x="51224" y="57179"/>
                            <a:pt x="54201" y="54202"/>
                          </a:cubicBezTo>
                          <a:cubicBezTo>
                            <a:pt x="57178" y="51225"/>
                            <a:pt x="59472" y="47791"/>
                            <a:pt x="61083" y="43902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@Dep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ecated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2" w:after="0" w:line="300" w:lineRule="exact"/>
        <w:ind w:left="1890" w:right="854" w:firstLine="0"/>
      </w:pPr>
      <w:r>
        <w:drawing>
          <wp:anchor simplePos="0" relativeHeight="251658346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193976</wp:posOffset>
            </wp:positionV>
            <wp:extent cx="47647" cy="47647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1"/>
                            <a:pt x="61083" y="19602"/>
                          </a:cubicBezTo>
                          <a:cubicBezTo>
                            <a:pt x="59472" y="15711"/>
                            <a:pt x="57178" y="12278"/>
                            <a:pt x="54201" y="9301"/>
                          </a:cubicBezTo>
                          <a:cubicBezTo>
                            <a:pt x="51224" y="6323"/>
                            <a:pt x="47790" y="4030"/>
                            <a:pt x="43901" y="2418"/>
                          </a:cubicBezTo>
                          <a:cubicBezTo>
                            <a:pt x="40011" y="807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7"/>
                            <a:pt x="19600" y="2418"/>
                          </a:cubicBezTo>
                          <a:cubicBezTo>
                            <a:pt x="15710" y="4030"/>
                            <a:pt x="12277" y="6323"/>
                            <a:pt x="9300" y="9301"/>
                          </a:cubicBezTo>
                          <a:cubicBezTo>
                            <a:pt x="6322" y="12278"/>
                            <a:pt x="4028" y="15711"/>
                            <a:pt x="2417" y="19602"/>
                          </a:cubicBezTo>
                          <a:cubicBezTo>
                            <a:pt x="806" y="23491"/>
                            <a:pt x="0" y="27541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2"/>
                          </a:cubicBezTo>
                          <a:cubicBezTo>
                            <a:pt x="4028" y="47791"/>
                            <a:pt x="6322" y="51225"/>
                            <a:pt x="9300" y="54202"/>
                          </a:cubicBezTo>
                          <a:cubicBezTo>
                            <a:pt x="12277" y="57179"/>
                            <a:pt x="15710" y="59474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4"/>
                            <a:pt x="51224" y="57179"/>
                            <a:pt x="54201" y="54202"/>
                          </a:cubicBezTo>
                          <a:cubicBezTo>
                            <a:pt x="57178" y="51225"/>
                            <a:pt x="59472" y="47791"/>
                            <a:pt x="61083" y="43902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定义在</w:t>
      </w:r>
      <w:r>
        <w:rPr lang="en-US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java.lang.Dep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ecated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此注释可以用于修辞方法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属性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58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1"/>
                            <a:pt x="61083" y="19601"/>
                          </a:cubicBezTo>
                          <a:cubicBezTo>
                            <a:pt x="59472" y="15711"/>
                            <a:pt x="57178" y="12277"/>
                            <a:pt x="54201" y="9300"/>
                          </a:cubicBezTo>
                          <a:cubicBezTo>
                            <a:pt x="51224" y="6323"/>
                            <a:pt x="47790" y="4030"/>
                            <a:pt x="43901" y="2419"/>
                          </a:cubicBezTo>
                          <a:cubicBezTo>
                            <a:pt x="40011" y="807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7"/>
                            <a:pt x="19600" y="2419"/>
                          </a:cubicBezTo>
                          <a:cubicBezTo>
                            <a:pt x="15710" y="4030"/>
                            <a:pt x="12277" y="6323"/>
                            <a:pt x="9300" y="9300"/>
                          </a:cubicBezTo>
                          <a:cubicBezTo>
                            <a:pt x="6322" y="12277"/>
                            <a:pt x="4028" y="15711"/>
                            <a:pt x="2417" y="19601"/>
                          </a:cubicBezTo>
                          <a:cubicBezTo>
                            <a:pt x="806" y="23491"/>
                            <a:pt x="0" y="27541"/>
                            <a:pt x="1" y="31750"/>
                          </a:cubicBezTo>
                          <a:cubicBezTo>
                            <a:pt x="0" y="35962"/>
                            <a:pt x="806" y="40012"/>
                            <a:pt x="2417" y="43901"/>
                          </a:cubicBezTo>
                          <a:cubicBezTo>
                            <a:pt x="4028" y="47791"/>
                            <a:pt x="6322" y="51225"/>
                            <a:pt x="9300" y="54202"/>
                          </a:cubicBezTo>
                          <a:cubicBezTo>
                            <a:pt x="12277" y="57179"/>
                            <a:pt x="15710" y="59473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3"/>
                            <a:pt x="51224" y="57179"/>
                            <a:pt x="54201" y="54202"/>
                          </a:cubicBezTo>
                          <a:cubicBezTo>
                            <a:pt x="57178" y="51225"/>
                            <a:pt x="59472" y="47791"/>
                            <a:pt x="61083" y="43901"/>
                          </a:cubicBezTo>
                          <a:cubicBezTo>
                            <a:pt x="62695" y="40012"/>
                            <a:pt x="63500" y="35962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表示不鼓励程序员使用这样的元素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通常是因为它很危险或者存在更好的选择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 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405" w:lineRule="exact"/>
        <w:ind w:left="1890" w:right="854" w:hanging="450"/>
      </w:pPr>
      <w:r>
        <w:drawing>
          <wp:anchor simplePos="0" relativeHeight="25165836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202231</wp:posOffset>
            </wp:positionV>
            <wp:extent cx="47647" cy="47647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1"/>
                            <a:pt x="61083" y="19602"/>
                          </a:cubicBezTo>
                          <a:cubicBezTo>
                            <a:pt x="59472" y="15712"/>
                            <a:pt x="57178" y="12278"/>
                            <a:pt x="54201" y="9301"/>
                          </a:cubicBezTo>
                          <a:cubicBezTo>
                            <a:pt x="51224" y="6324"/>
                            <a:pt x="47790" y="4030"/>
                            <a:pt x="43901" y="2418"/>
                          </a:cubicBezTo>
                          <a:cubicBezTo>
                            <a:pt x="40011" y="807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7"/>
                            <a:pt x="19600" y="2418"/>
                          </a:cubicBezTo>
                          <a:cubicBezTo>
                            <a:pt x="15710" y="4030"/>
                            <a:pt x="12277" y="6324"/>
                            <a:pt x="9300" y="9301"/>
                          </a:cubicBezTo>
                          <a:cubicBezTo>
                            <a:pt x="6322" y="12278"/>
                            <a:pt x="4028" y="15712"/>
                            <a:pt x="2417" y="19602"/>
                          </a:cubicBezTo>
                          <a:cubicBezTo>
                            <a:pt x="806" y="23491"/>
                            <a:pt x="0" y="27541"/>
                            <a:pt x="1" y="31750"/>
                          </a:cubicBezTo>
                          <a:cubicBezTo>
                            <a:pt x="0" y="35961"/>
                            <a:pt x="806" y="40011"/>
                            <a:pt x="2417" y="43902"/>
                          </a:cubicBezTo>
                          <a:cubicBezTo>
                            <a:pt x="4028" y="47791"/>
                            <a:pt x="6322" y="51225"/>
                            <a:pt x="9300" y="54202"/>
                          </a:cubicBezTo>
                          <a:cubicBezTo>
                            <a:pt x="12277" y="57179"/>
                            <a:pt x="15710" y="59474"/>
                            <a:pt x="19600" y="61085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5"/>
                          </a:cubicBezTo>
                          <a:cubicBezTo>
                            <a:pt x="47790" y="59474"/>
                            <a:pt x="51224" y="57179"/>
                            <a:pt x="54201" y="54202"/>
                          </a:cubicBezTo>
                          <a:cubicBezTo>
                            <a:pt x="57178" y="51225"/>
                            <a:pt x="59472" y="47791"/>
                            <a:pt x="61083" y="43902"/>
                          </a:cubicBezTo>
                          <a:cubicBezTo>
                            <a:pt x="62695" y="40011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@Supp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ess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W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arnings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67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202230</wp:posOffset>
            </wp:positionV>
            <wp:extent cx="47647" cy="47647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2"/>
                            <a:pt x="61083" y="19602"/>
                          </a:cubicBezTo>
                          <a:cubicBezTo>
                            <a:pt x="59472" y="15712"/>
                            <a:pt x="57178" y="12278"/>
                            <a:pt x="54201" y="9301"/>
                          </a:cubicBezTo>
                          <a:cubicBezTo>
                            <a:pt x="51224" y="6323"/>
                            <a:pt x="47790" y="4030"/>
                            <a:pt x="43901" y="2418"/>
                          </a:cubicBezTo>
                          <a:cubicBezTo>
                            <a:pt x="40011" y="807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7"/>
                            <a:pt x="19600" y="2418"/>
                          </a:cubicBezTo>
                          <a:cubicBezTo>
                            <a:pt x="15710" y="4030"/>
                            <a:pt x="12277" y="6323"/>
                            <a:pt x="9300" y="9301"/>
                          </a:cubicBezTo>
                          <a:cubicBezTo>
                            <a:pt x="6322" y="12278"/>
                            <a:pt x="4028" y="15712"/>
                            <a:pt x="2417" y="19602"/>
                          </a:cubicBezTo>
                          <a:cubicBezTo>
                            <a:pt x="806" y="23492"/>
                            <a:pt x="0" y="27541"/>
                            <a:pt x="1" y="31750"/>
                          </a:cubicBezTo>
                          <a:cubicBezTo>
                            <a:pt x="0" y="35962"/>
                            <a:pt x="806" y="40012"/>
                            <a:pt x="2417" y="43902"/>
                          </a:cubicBezTo>
                          <a:cubicBezTo>
                            <a:pt x="4028" y="47792"/>
                            <a:pt x="6322" y="51225"/>
                            <a:pt x="9300" y="54202"/>
                          </a:cubicBezTo>
                          <a:cubicBezTo>
                            <a:pt x="12277" y="57179"/>
                            <a:pt x="15710" y="59473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3"/>
                            <a:pt x="51224" y="57179"/>
                            <a:pt x="54201" y="54202"/>
                          </a:cubicBezTo>
                          <a:cubicBezTo>
                            <a:pt x="57178" y="51225"/>
                            <a:pt x="59472" y="47792"/>
                            <a:pt x="61083" y="43902"/>
                          </a:cubicBezTo>
                          <a:cubicBezTo>
                            <a:pt x="62695" y="40012"/>
                            <a:pt x="63500" y="35962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定义在</w:t>
      </w:r>
      <w:r>
        <w:rPr lang="en-US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java.lang.Supp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ess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W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arnings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</w:t>
      </w:r>
      <w:r>
        <w:rPr lang="en-US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用来抑制编译时的警告信息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2" w:after="0" w:line="300" w:lineRule="exact"/>
        <w:ind w:left="1890" w:right="854" w:firstLine="0"/>
      </w:pPr>
      <w:r>
        <w:drawing>
          <wp:anchor simplePos="0" relativeHeight="251658376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193975</wp:posOffset>
            </wp:positionV>
            <wp:extent cx="47647" cy="47647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1"/>
                            <a:pt x="61083" y="19602"/>
                          </a:cubicBezTo>
                          <a:cubicBezTo>
                            <a:pt x="59472" y="15713"/>
                            <a:pt x="57178" y="12279"/>
                            <a:pt x="54201" y="9301"/>
                          </a:cubicBezTo>
                          <a:cubicBezTo>
                            <a:pt x="51224" y="6324"/>
                            <a:pt x="47790" y="4030"/>
                            <a:pt x="43901" y="2418"/>
                          </a:cubicBezTo>
                          <a:cubicBezTo>
                            <a:pt x="40011" y="807"/>
                            <a:pt x="35961" y="1"/>
                            <a:pt x="31751" y="0"/>
                          </a:cubicBezTo>
                          <a:cubicBezTo>
                            <a:pt x="27540" y="1"/>
                            <a:pt x="23490" y="807"/>
                            <a:pt x="19600" y="2418"/>
                          </a:cubicBezTo>
                          <a:cubicBezTo>
                            <a:pt x="15710" y="4030"/>
                            <a:pt x="12277" y="6324"/>
                            <a:pt x="9300" y="9301"/>
                          </a:cubicBezTo>
                          <a:cubicBezTo>
                            <a:pt x="6322" y="12279"/>
                            <a:pt x="4028" y="15713"/>
                            <a:pt x="2417" y="19602"/>
                          </a:cubicBezTo>
                          <a:cubicBezTo>
                            <a:pt x="806" y="23491"/>
                            <a:pt x="0" y="27541"/>
                            <a:pt x="1" y="31750"/>
                          </a:cubicBezTo>
                          <a:cubicBezTo>
                            <a:pt x="0" y="35962"/>
                            <a:pt x="806" y="40012"/>
                            <a:pt x="2417" y="43902"/>
                          </a:cubicBezTo>
                          <a:cubicBezTo>
                            <a:pt x="4028" y="47792"/>
                            <a:pt x="6322" y="51225"/>
                            <a:pt x="9300" y="54202"/>
                          </a:cubicBezTo>
                          <a:cubicBezTo>
                            <a:pt x="12277" y="57179"/>
                            <a:pt x="15710" y="59473"/>
                            <a:pt x="19600" y="61084"/>
                          </a:cubicBezTo>
                          <a:cubicBezTo>
                            <a:pt x="23490" y="62695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5"/>
                            <a:pt x="43901" y="61084"/>
                          </a:cubicBezTo>
                          <a:cubicBezTo>
                            <a:pt x="47790" y="59473"/>
                            <a:pt x="51224" y="57179"/>
                            <a:pt x="54201" y="54202"/>
                          </a:cubicBezTo>
                          <a:cubicBezTo>
                            <a:pt x="57178" y="51225"/>
                            <a:pt x="59472" y="47792"/>
                            <a:pt x="61083" y="43902"/>
                          </a:cubicBezTo>
                          <a:cubicBezTo>
                            <a:pt x="62695" y="40012"/>
                            <a:pt x="63500" y="35962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与前两个注释有所不同</w:t>
      </w:r>
      <w:r>
        <w:rPr lang="en-US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你需要添加一个参数才能正确使用</w:t>
      </w:r>
      <w:r>
        <w:rPr lang="en-US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这些参数都是已经定义好了的</w:t>
      </w:r>
      <w:r>
        <w:rPr lang="en-US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我们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选择性的使用就好了</w:t>
      </w:r>
      <w:r>
        <w:rPr lang="en-US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 .  </w:t>
      </w:r>
      <w:r/>
    </w:p>
    <w:p>
      <w:pPr>
        <w:rPr>
          <w:rFonts w:ascii="Times New Roman" w:hAnsi="Times New Roman" w:cs="Times New Roman"/>
          <w:color w:val="010302"/>
        </w:rPr>
        <w:spacing w:before="92" w:after="0" w:line="300" w:lineRule="exact"/>
        <w:ind w:left="2340" w:right="854" w:firstLine="0"/>
      </w:pPr>
      <w:r>
        <w:drawing>
          <wp:anchor simplePos="0" relativeHeight="251658387" behindDoc="0" locked="0" layoutInCell="1" allowOverlap="1">
            <wp:simplePos x="0" y="0"/>
            <wp:positionH relativeFrom="page">
              <wp:posOffset>1664302</wp:posOffset>
            </wp:positionH>
            <wp:positionV relativeFrom="line">
              <wp:posOffset>193976</wp:posOffset>
            </wp:positionV>
            <wp:extent cx="47647" cy="47647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0" y="63500"/>
                          </a:moveTo>
                          <a:lnTo>
                            <a:pt x="63500" y="63500"/>
                          </a:lnTo>
                          <a:lnTo>
                            <a:pt x="63500" y="0"/>
                          </a:lnTo>
                          <a:lnTo>
                            <a:pt x="0" y="0"/>
                          </a:lnTo>
                          <a:lnTo>
                            <a:pt x="0" y="63500"/>
                          </a:lnTo>
                          <a:close/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@Supp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ess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W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arnings(</w:t>
      </w:r>
      <w:r>
        <w:rPr lang="en-US" sz="19" baseline="0" dirty="0">
          <w:jc w:val="left"/>
          <w:rFonts w:ascii="宋体" w:hAnsi="宋体" w:cs="宋体"/>
          <w:color w:val="333333"/>
          <w:spacing w:val="-25"/>
          <w:sz w:val="19"/>
          <w:szCs w:val="19"/>
        </w:rPr>
        <w:t>"</w:t>
      </w:r>
      <w:r>
        <w:rPr lang="en-US" sz="19" baseline="0" dirty="0">
          <w:jc w:val="left"/>
          <w:rFonts w:ascii="宋体" w:hAnsi="宋体" w:cs="宋体"/>
          <w:color w:val="333333"/>
          <w:spacing w:val="-27"/>
          <w:sz w:val="19"/>
          <w:szCs w:val="19"/>
        </w:rPr>
        <w:t>all")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92" behindDoc="0" locked="0" layoutInCell="1" allowOverlap="1">
            <wp:simplePos x="0" y="0"/>
            <wp:positionH relativeFrom="page">
              <wp:posOffset>1664302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0" y="63500"/>
                          </a:moveTo>
                          <a:lnTo>
                            <a:pt x="63500" y="63500"/>
                          </a:lnTo>
                          <a:lnTo>
                            <a:pt x="63500" y="0"/>
                          </a:lnTo>
                          <a:lnTo>
                            <a:pt x="0" y="0"/>
                          </a:lnTo>
                          <a:lnTo>
                            <a:pt x="0" y="63500"/>
                          </a:lnTo>
                          <a:close/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@Supp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ess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W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arnings(</w:t>
      </w:r>
      <w:r>
        <w:rPr lang="en-US" sz="19" baseline="0" dirty="0">
          <w:jc w:val="left"/>
          <w:rFonts w:ascii="宋体" w:hAnsi="宋体" w:cs="宋体"/>
          <w:color w:val="333333"/>
          <w:spacing w:val="-23"/>
          <w:sz w:val="19"/>
          <w:szCs w:val="19"/>
        </w:rPr>
        <w:t>"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unchec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k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ed")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98" behindDoc="0" locked="0" layoutInCell="1" allowOverlap="1">
            <wp:simplePos x="0" y="0"/>
            <wp:positionH relativeFrom="page">
              <wp:posOffset>1664302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0" y="63500"/>
                          </a:moveTo>
                          <a:lnTo>
                            <a:pt x="63500" y="63500"/>
                          </a:lnTo>
                          <a:lnTo>
                            <a:pt x="63500" y="0"/>
                          </a:lnTo>
                          <a:lnTo>
                            <a:pt x="0" y="0"/>
                          </a:lnTo>
                          <a:lnTo>
                            <a:pt x="0" y="63500"/>
                          </a:lnTo>
                          <a:close/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@Supp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ess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W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arnings(value={</w:t>
      </w:r>
      <w:r>
        <w:rPr lang="en-US" sz="19" baseline="0" dirty="0">
          <w:jc w:val="left"/>
          <w:rFonts w:ascii="宋体" w:hAnsi="宋体" w:cs="宋体"/>
          <w:color w:val="333333"/>
          <w:spacing w:val="-23"/>
          <w:sz w:val="19"/>
          <w:szCs w:val="19"/>
        </w:rPr>
        <w:t>"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unchec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k</w:t>
      </w:r>
      <w:r>
        <w:rPr lang="en-US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ed",</w:t>
      </w:r>
      <w:r>
        <w:rPr lang="en-US" sz="19" baseline="0" dirty="0">
          <w:jc w:val="left"/>
          <w:rFonts w:ascii="宋体" w:hAnsi="宋体" w:cs="宋体"/>
          <w:color w:val="333333"/>
          <w:spacing w:val="-29"/>
          <w:sz w:val="19"/>
          <w:szCs w:val="19"/>
        </w:rPr>
        <w:t>"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dep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ecation"})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407" behindDoc="0" locked="0" layoutInCell="1" allowOverlap="1">
            <wp:simplePos x="0" y="0"/>
            <wp:positionH relativeFrom="page">
              <wp:posOffset>1664302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0" y="63500"/>
                          </a:moveTo>
                          <a:lnTo>
                            <a:pt x="63500" y="63500"/>
                          </a:lnTo>
                          <a:lnTo>
                            <a:pt x="63500" y="0"/>
                          </a:lnTo>
                          <a:lnTo>
                            <a:pt x="0" y="0"/>
                          </a:lnTo>
                          <a:lnTo>
                            <a:pt x="0" y="63500"/>
                          </a:lnTo>
                          <a:close/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等等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 .....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175" w:lineRule="exact"/>
        <w:ind w:left="1665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package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com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1665" w:right="0" w:firstLine="0"/>
      </w:pPr>
      <w:r>
        <w:drawing>
          <wp:anchor simplePos="0" relativeHeight="251658413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-398121</wp:posOffset>
            </wp:positionV>
            <wp:extent cx="5678209" cy="2565695"/>
            <wp:effectExtent l="0" t="0" r="0" b="0"/>
            <wp:wrapNone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>
                      <a:picLocks noChangeAspect="0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256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测试内置注解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665" w:right="0" w:firstLine="0"/>
      </w:pPr>
      <w:r>
        <w:drawing>
          <wp:anchor simplePos="0" relativeHeight="251658683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-502866</wp:posOffset>
            </wp:positionV>
            <wp:extent cx="368459" cy="2541871"/>
            <wp:effectExtent l="0" t="0" r="0" b="0"/>
            <wp:wrapNone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>
                      <a:picLocks noChangeAspect="0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2541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1101172</wp:posOffset>
            </wp:positionH>
            <wp:positionV relativeFrom="line">
              <wp:posOffset>-463789</wp:posOffset>
            </wp:positionV>
            <wp:extent cx="248658" cy="2455679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01172" y="-463789"/>
                      <a:ext cx="134358" cy="234137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1" w:after="0" w:line="270" w:lineRule="exact"/>
                          <w:ind w:left="0" w:right="0" w:firstLine="0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13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14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import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util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ArrayList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665" w:right="5442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import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util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List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所有类默认继承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Object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类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665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Test1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extends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Object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8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1665" w:right="5759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//@Override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表示方法重写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//--&gt;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查看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JDK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帮助文档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1665" w:right="5759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//--&gt;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测试名字不同产生的效果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@Override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spacing w:before="1" w:after="0" w:line="270" w:lineRule="exact"/>
        <w:ind w:left="1665" w:right="5759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super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toString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10" w:after="0" w:line="270" w:lineRule="exact"/>
        <w:ind w:left="1214" w:right="-40" w:firstLine="0"/>
        <w:jc w:val="both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53" name="Freeform 15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-661696</wp:posOffset>
            </wp:positionV>
            <wp:extent cx="5678209" cy="3808983"/>
            <wp:effectExtent l="0" t="0" r="0" b="0"/>
            <wp:wrapNone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ChangeAspect="0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3808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710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-661696</wp:posOffset>
            </wp:positionV>
            <wp:extent cx="368459" cy="3808983"/>
            <wp:effectExtent l="0" t="0" r="0" b="0"/>
            <wp:wrapNone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>
                      <a:picLocks noChangeAspect="0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3808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04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-661696</wp:posOffset>
            </wp:positionV>
            <wp:extent cx="5619173" cy="3799052"/>
            <wp:effectExtent l="0" t="0" r="0" b="0"/>
            <wp:wrapNone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>
                      <a:picLocks noChangeAspect="0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3" cy="3799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pacing w:val="-1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方法过时了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不建议使用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可能存在问题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并不是不能使用</w:t>
      </w:r>
      <w:r>
        <w:rPr lang="en-US" sz="17" baseline="0" dirty="0">
          <w:jc w:val="left"/>
          <w:rFonts w:ascii="Lucida Console" w:hAnsi="Lucida Console" w:cs="Lucida Console"/>
          <w:color w:val="AA5500"/>
          <w:spacing w:val="-18"/>
          <w:sz w:val="17"/>
          <w:szCs w:val="17"/>
        </w:rPr>
        <w:t>!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//--&gt;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查看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JDK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帮助文档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@Deprecated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stop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en-US" sz="17" baseline="0" dirty="0">
          <w:jc w:val="left"/>
          <w:rFonts w:ascii="新宋体" w:hAnsi="新宋体" w:cs="新宋体"/>
          <w:color w:val="AA1111"/>
          <w:sz w:val="17"/>
          <w:szCs w:val="17"/>
        </w:rPr>
        <w:t>测试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 @Deprecated"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381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//@SuppressWarnings 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抑制警告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可以传参数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//--&gt;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查看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JDK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帮助文档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381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查看源码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: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发现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参数类型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和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参数名称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并不是方法</w:t>
      </w:r>
      <w:r>
        <w:rPr lang="en-US" sz="17" baseline="0" dirty="0">
          <w:jc w:val="left"/>
          <w:rFonts w:ascii="Lucida Console" w:hAnsi="Lucida Console" w:cs="Lucida Console"/>
          <w:color w:val="AA5500"/>
          <w:spacing w:val="-18"/>
          <w:sz w:val="17"/>
          <w:szCs w:val="17"/>
        </w:rPr>
        <w:t>!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@SuppressWarnings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"all"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sw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List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list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ArrayList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931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stop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485" w:space="200"/>
            <w:col w:w="5665" w:space="0"/>
          </w:cols>
          <w:docGrid w:linePitch="360"/>
        </w:sect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、元注解	</w:t>
      </w:r>
      <w:hyperlink r:id="rId141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92" w:after="0" w:line="300" w:lineRule="exact"/>
        <w:ind w:left="1440" w:right="854" w:firstLine="0"/>
      </w:pPr>
      <w:r>
        <w:drawing>
          <wp:anchor simplePos="0" relativeHeight="25165825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257476</wp:posOffset>
            </wp:positionV>
            <wp:extent cx="47647" cy="47647"/>
            <wp:effectExtent l="0" t="0" r="0" b="0"/>
            <wp:wrapNone/>
            <wp:docPr id="157" name="Freeform 1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2"/>
                            <a:pt x="61083" y="19602"/>
                          </a:cubicBezTo>
                          <a:cubicBezTo>
                            <a:pt x="59472" y="15713"/>
                            <a:pt x="57178" y="12280"/>
                            <a:pt x="54201" y="9302"/>
                          </a:cubicBezTo>
                          <a:cubicBezTo>
                            <a:pt x="51224" y="6324"/>
                            <a:pt x="47790" y="4030"/>
                            <a:pt x="43901" y="2419"/>
                          </a:cubicBezTo>
                          <a:cubicBezTo>
                            <a:pt x="40011" y="808"/>
                            <a:pt x="35961" y="2"/>
                            <a:pt x="31751" y="0"/>
                          </a:cubicBezTo>
                          <a:cubicBezTo>
                            <a:pt x="27540" y="2"/>
                            <a:pt x="23490" y="808"/>
                            <a:pt x="19600" y="2419"/>
                          </a:cubicBezTo>
                          <a:cubicBezTo>
                            <a:pt x="15710" y="4030"/>
                            <a:pt x="12277" y="6324"/>
                            <a:pt x="9300" y="9302"/>
                          </a:cubicBezTo>
                          <a:cubicBezTo>
                            <a:pt x="6322" y="12280"/>
                            <a:pt x="4028" y="15713"/>
                            <a:pt x="2417" y="19602"/>
                          </a:cubicBezTo>
                          <a:cubicBezTo>
                            <a:pt x="806" y="23492"/>
                            <a:pt x="0" y="27541"/>
                            <a:pt x="1" y="31750"/>
                          </a:cubicBezTo>
                          <a:cubicBezTo>
                            <a:pt x="0" y="35963"/>
                            <a:pt x="806" y="40014"/>
                            <a:pt x="2417" y="43903"/>
                          </a:cubicBezTo>
                          <a:cubicBezTo>
                            <a:pt x="4028" y="47794"/>
                            <a:pt x="6322" y="51228"/>
                            <a:pt x="9300" y="54203"/>
                          </a:cubicBezTo>
                          <a:cubicBezTo>
                            <a:pt x="12277" y="57182"/>
                            <a:pt x="15710" y="59474"/>
                            <a:pt x="19600" y="61085"/>
                          </a:cubicBezTo>
                          <a:cubicBezTo>
                            <a:pt x="23490" y="62696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6"/>
                            <a:pt x="43901" y="61087"/>
                          </a:cubicBezTo>
                          <a:cubicBezTo>
                            <a:pt x="47790" y="59476"/>
                            <a:pt x="51224" y="57182"/>
                            <a:pt x="54201" y="54203"/>
                          </a:cubicBezTo>
                          <a:cubicBezTo>
                            <a:pt x="57178" y="51228"/>
                            <a:pt x="59472" y="47794"/>
                            <a:pt x="61083" y="43903"/>
                          </a:cubicBezTo>
                          <a:cubicBezTo>
                            <a:pt x="62695" y="40014"/>
                            <a:pt x="63500" y="35963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元注解的作用就是负责注解其他注解</w:t>
      </w:r>
      <w:r>
        <w:rPr lang="en-US" sz="19" baseline="0" dirty="0">
          <w:jc w:val="left"/>
          <w:rFonts w:ascii="宋体" w:hAnsi="宋体" w:cs="宋体"/>
          <w:color w:val="333333"/>
          <w:spacing w:val="-22"/>
          <w:sz w:val="19"/>
          <w:szCs w:val="19"/>
        </w:rPr>
        <w:t> , 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定义了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4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个标准的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meta-annotation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</w:t>
      </w:r>
      <w:r>
        <w:rPr lang="en-US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他们被用来提供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对其他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annotation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类型作说明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 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2" w:after="0" w:line="300" w:lineRule="exact"/>
        <w:ind w:left="1440" w:right="854" w:firstLine="0"/>
      </w:pPr>
      <w:r>
        <w:drawing>
          <wp:anchor simplePos="0" relativeHeight="25165826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193975</wp:posOffset>
            </wp:positionV>
            <wp:extent cx="47647" cy="47647"/>
            <wp:effectExtent l="0" t="0" r="0" b="0"/>
            <wp:wrapNone/>
            <wp:docPr id="158" name="Freeform 1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2"/>
                            <a:pt x="61083" y="19602"/>
                          </a:cubicBezTo>
                          <a:cubicBezTo>
                            <a:pt x="59472" y="15713"/>
                            <a:pt x="57178" y="12279"/>
                            <a:pt x="54201" y="9301"/>
                          </a:cubicBezTo>
                          <a:cubicBezTo>
                            <a:pt x="51224" y="6324"/>
                            <a:pt x="47790" y="4031"/>
                            <a:pt x="43901" y="2421"/>
                          </a:cubicBezTo>
                          <a:cubicBezTo>
                            <a:pt x="40011" y="810"/>
                            <a:pt x="35961" y="2"/>
                            <a:pt x="31751" y="0"/>
                          </a:cubicBezTo>
                          <a:cubicBezTo>
                            <a:pt x="27540" y="2"/>
                            <a:pt x="23490" y="810"/>
                            <a:pt x="19600" y="2421"/>
                          </a:cubicBezTo>
                          <a:cubicBezTo>
                            <a:pt x="15710" y="4031"/>
                            <a:pt x="12277" y="6324"/>
                            <a:pt x="9300" y="9301"/>
                          </a:cubicBezTo>
                          <a:cubicBezTo>
                            <a:pt x="6322" y="12279"/>
                            <a:pt x="4028" y="15713"/>
                            <a:pt x="2417" y="19602"/>
                          </a:cubicBezTo>
                          <a:cubicBezTo>
                            <a:pt x="806" y="23492"/>
                            <a:pt x="0" y="27541"/>
                            <a:pt x="1" y="31750"/>
                          </a:cubicBezTo>
                          <a:cubicBezTo>
                            <a:pt x="0" y="35963"/>
                            <a:pt x="806" y="40014"/>
                            <a:pt x="2417" y="43903"/>
                          </a:cubicBezTo>
                          <a:cubicBezTo>
                            <a:pt x="4028" y="47794"/>
                            <a:pt x="6322" y="51228"/>
                            <a:pt x="9300" y="54203"/>
                          </a:cubicBezTo>
                          <a:cubicBezTo>
                            <a:pt x="12277" y="57182"/>
                            <a:pt x="15710" y="59474"/>
                            <a:pt x="19600" y="61085"/>
                          </a:cubicBezTo>
                          <a:cubicBezTo>
                            <a:pt x="23490" y="62696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6"/>
                            <a:pt x="43901" y="61087"/>
                          </a:cubicBezTo>
                          <a:cubicBezTo>
                            <a:pt x="47790" y="59476"/>
                            <a:pt x="51224" y="57182"/>
                            <a:pt x="54201" y="54203"/>
                          </a:cubicBezTo>
                          <a:cubicBezTo>
                            <a:pt x="57178" y="51228"/>
                            <a:pt x="59472" y="47794"/>
                            <a:pt x="61083" y="43903"/>
                          </a:cubicBezTo>
                          <a:cubicBezTo>
                            <a:pt x="62695" y="40014"/>
                            <a:pt x="63500" y="35963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这些类型和它们所支持的类在</w:t>
      </w:r>
      <w:r>
        <w:rPr lang="en-US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java.lang.annotation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包中可以找到</w:t>
      </w:r>
      <w:r>
        <w:rPr lang="en-US" sz="19" baseline="0" dirty="0">
          <w:jc w:val="left"/>
          <w:rFonts w:ascii="宋体" w:hAnsi="宋体" w:cs="宋体"/>
          <w:color w:val="333333"/>
          <w:spacing w:val="-18"/>
          <w:sz w:val="19"/>
          <w:szCs w:val="19"/>
        </w:rPr>
        <w:t> .( @</w:t>
      </w:r>
      <w:r>
        <w:rPr lang="en-US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T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arget , @Retention ,  </w:t>
      </w:r>
      <w:r/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@Documented , @Inherited 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" w:after="0" w:line="405" w:lineRule="exact"/>
        <w:ind w:left="1890" w:right="854" w:firstLine="0"/>
      </w:pPr>
      <w:r>
        <w:drawing>
          <wp:anchor simplePos="0" relativeHeight="251658275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204771</wp:posOffset>
            </wp:positionV>
            <wp:extent cx="47647" cy="47647"/>
            <wp:effectExtent l="0" t="0" r="0" b="0"/>
            <wp:wrapNone/>
            <wp:docPr id="159" name="Freeform 1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2"/>
                            <a:pt x="61083" y="19602"/>
                          </a:cubicBezTo>
                          <a:cubicBezTo>
                            <a:pt x="59472" y="15713"/>
                            <a:pt x="57178" y="12279"/>
                            <a:pt x="54201" y="9301"/>
                          </a:cubicBezTo>
                          <a:cubicBezTo>
                            <a:pt x="51224" y="6324"/>
                            <a:pt x="47790" y="4031"/>
                            <a:pt x="43901" y="2421"/>
                          </a:cubicBezTo>
                          <a:cubicBezTo>
                            <a:pt x="40011" y="808"/>
                            <a:pt x="35961" y="2"/>
                            <a:pt x="31751" y="0"/>
                          </a:cubicBezTo>
                          <a:cubicBezTo>
                            <a:pt x="27540" y="2"/>
                            <a:pt x="23490" y="808"/>
                            <a:pt x="19600" y="2421"/>
                          </a:cubicBezTo>
                          <a:cubicBezTo>
                            <a:pt x="15710" y="4031"/>
                            <a:pt x="12277" y="6324"/>
                            <a:pt x="9300" y="9301"/>
                          </a:cubicBezTo>
                          <a:cubicBezTo>
                            <a:pt x="6322" y="12279"/>
                            <a:pt x="4028" y="15713"/>
                            <a:pt x="2417" y="19602"/>
                          </a:cubicBezTo>
                          <a:cubicBezTo>
                            <a:pt x="806" y="23492"/>
                            <a:pt x="0" y="27541"/>
                            <a:pt x="1" y="31750"/>
                          </a:cubicBezTo>
                          <a:cubicBezTo>
                            <a:pt x="0" y="35963"/>
                            <a:pt x="806" y="40012"/>
                            <a:pt x="2417" y="43902"/>
                          </a:cubicBezTo>
                          <a:cubicBezTo>
                            <a:pt x="4028" y="47791"/>
                            <a:pt x="6322" y="51225"/>
                            <a:pt x="9300" y="54202"/>
                          </a:cubicBezTo>
                          <a:cubicBezTo>
                            <a:pt x="12277" y="57180"/>
                            <a:pt x="15710" y="59474"/>
                            <a:pt x="19600" y="61085"/>
                          </a:cubicBezTo>
                          <a:cubicBezTo>
                            <a:pt x="23490" y="62696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6"/>
                            <a:pt x="43901" y="61085"/>
                          </a:cubicBezTo>
                          <a:cubicBezTo>
                            <a:pt x="47790" y="59474"/>
                            <a:pt x="51224" y="57180"/>
                            <a:pt x="54201" y="54202"/>
                          </a:cubicBezTo>
                          <a:cubicBezTo>
                            <a:pt x="57178" y="51225"/>
                            <a:pt x="59472" y="47791"/>
                            <a:pt x="61083" y="43902"/>
                          </a:cubicBezTo>
                          <a:cubicBezTo>
                            <a:pt x="62695" y="40012"/>
                            <a:pt x="63500" y="35963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@</w:t>
      </w:r>
      <w:r>
        <w:rPr lang="en-US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T</w:t>
      </w:r>
      <w:r>
        <w:rPr lang="en-US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arget :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用于描述注解的使用范围</w:t>
      </w:r>
      <w:r>
        <w:rPr lang="en-US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即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: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被描述的注解可以用在什么地方</w:t>
      </w:r>
      <w:r>
        <w:rPr lang="en-US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85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202230</wp:posOffset>
            </wp:positionV>
            <wp:extent cx="47647" cy="47647"/>
            <wp:effectExtent l="0" t="0" r="0" b="0"/>
            <wp:wrapNone/>
            <wp:docPr id="160" name="Freeform 1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2"/>
                            <a:pt x="61083" y="19602"/>
                          </a:cubicBezTo>
                          <a:cubicBezTo>
                            <a:pt x="59472" y="15713"/>
                            <a:pt x="57178" y="12279"/>
                            <a:pt x="54201" y="9301"/>
                          </a:cubicBezTo>
                          <a:cubicBezTo>
                            <a:pt x="51224" y="6324"/>
                            <a:pt x="47790" y="4030"/>
                            <a:pt x="43901" y="2419"/>
                          </a:cubicBezTo>
                          <a:cubicBezTo>
                            <a:pt x="40011" y="808"/>
                            <a:pt x="35961" y="2"/>
                            <a:pt x="31751" y="0"/>
                          </a:cubicBezTo>
                          <a:cubicBezTo>
                            <a:pt x="27540" y="2"/>
                            <a:pt x="23490" y="808"/>
                            <a:pt x="19600" y="2419"/>
                          </a:cubicBezTo>
                          <a:cubicBezTo>
                            <a:pt x="15710" y="4030"/>
                            <a:pt x="12277" y="6324"/>
                            <a:pt x="9300" y="9301"/>
                          </a:cubicBezTo>
                          <a:cubicBezTo>
                            <a:pt x="6322" y="12279"/>
                            <a:pt x="4028" y="15713"/>
                            <a:pt x="2417" y="19602"/>
                          </a:cubicBezTo>
                          <a:cubicBezTo>
                            <a:pt x="806" y="23492"/>
                            <a:pt x="0" y="27541"/>
                            <a:pt x="1" y="31750"/>
                          </a:cubicBezTo>
                          <a:cubicBezTo>
                            <a:pt x="0" y="35961"/>
                            <a:pt x="806" y="40012"/>
                            <a:pt x="2417" y="43902"/>
                          </a:cubicBezTo>
                          <a:cubicBezTo>
                            <a:pt x="4028" y="47793"/>
                            <a:pt x="6322" y="51227"/>
                            <a:pt x="9300" y="54202"/>
                          </a:cubicBezTo>
                          <a:cubicBezTo>
                            <a:pt x="12277" y="57180"/>
                            <a:pt x="15710" y="59474"/>
                            <a:pt x="19600" y="61085"/>
                          </a:cubicBezTo>
                          <a:cubicBezTo>
                            <a:pt x="23490" y="62696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6"/>
                            <a:pt x="43901" y="61085"/>
                          </a:cubicBezTo>
                          <a:cubicBezTo>
                            <a:pt x="47790" y="59474"/>
                            <a:pt x="51224" y="57180"/>
                            <a:pt x="54201" y="54202"/>
                          </a:cubicBezTo>
                          <a:cubicBezTo>
                            <a:pt x="57178" y="51227"/>
                            <a:pt x="59472" y="47793"/>
                            <a:pt x="61083" y="43903"/>
                          </a:cubicBezTo>
                          <a:cubicBezTo>
                            <a:pt x="62695" y="40012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@Retention :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表示需要在什么级别保存该注释信息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用于描述注解的生命周期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92" w:after="0" w:line="300" w:lineRule="exact"/>
        <w:ind w:left="1890" w:right="854" w:firstLine="450"/>
      </w:pPr>
      <w:r>
        <w:drawing>
          <wp:anchor simplePos="0" relativeHeight="251658291" behindDoc="0" locked="0" layoutInCell="1" allowOverlap="1">
            <wp:simplePos x="0" y="0"/>
            <wp:positionH relativeFrom="page">
              <wp:posOffset>1664302</wp:posOffset>
            </wp:positionH>
            <wp:positionV relativeFrom="line">
              <wp:posOffset>193976</wp:posOffset>
            </wp:positionV>
            <wp:extent cx="47647" cy="47647"/>
            <wp:effectExtent l="0" t="0" r="0" b="0"/>
            <wp:wrapNone/>
            <wp:docPr id="161" name="Freeform 1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0" y="63500"/>
                          </a:moveTo>
                          <a:lnTo>
                            <a:pt x="63500" y="63500"/>
                          </a:lnTo>
                          <a:lnTo>
                            <a:pt x="63500" y="0"/>
                          </a:lnTo>
                          <a:lnTo>
                            <a:pt x="0" y="0"/>
                          </a:lnTo>
                          <a:lnTo>
                            <a:pt x="0" y="63500"/>
                          </a:lnTo>
                          <a:close/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(SOURCE &lt; CLASS  &lt;  RUNTIME)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93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162" name="Freeform 1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2"/>
                            <a:pt x="61083" y="19602"/>
                          </a:cubicBezTo>
                          <a:cubicBezTo>
                            <a:pt x="59472" y="15713"/>
                            <a:pt x="57178" y="12279"/>
                            <a:pt x="54201" y="9301"/>
                          </a:cubicBezTo>
                          <a:cubicBezTo>
                            <a:pt x="51224" y="6324"/>
                            <a:pt x="47790" y="4030"/>
                            <a:pt x="43901" y="2419"/>
                          </a:cubicBezTo>
                          <a:cubicBezTo>
                            <a:pt x="40011" y="808"/>
                            <a:pt x="35961" y="2"/>
                            <a:pt x="31751" y="0"/>
                          </a:cubicBezTo>
                          <a:cubicBezTo>
                            <a:pt x="27540" y="2"/>
                            <a:pt x="23490" y="810"/>
                            <a:pt x="19600" y="2421"/>
                          </a:cubicBezTo>
                          <a:cubicBezTo>
                            <a:pt x="15710" y="4031"/>
                            <a:pt x="12277" y="6324"/>
                            <a:pt x="9300" y="9301"/>
                          </a:cubicBezTo>
                          <a:cubicBezTo>
                            <a:pt x="6322" y="12279"/>
                            <a:pt x="4028" y="15713"/>
                            <a:pt x="2417" y="19602"/>
                          </a:cubicBezTo>
                          <a:cubicBezTo>
                            <a:pt x="806" y="23492"/>
                            <a:pt x="0" y="27541"/>
                            <a:pt x="1" y="31750"/>
                          </a:cubicBezTo>
                          <a:cubicBezTo>
                            <a:pt x="0" y="35963"/>
                            <a:pt x="806" y="40014"/>
                            <a:pt x="2417" y="43903"/>
                          </a:cubicBezTo>
                          <a:cubicBezTo>
                            <a:pt x="4028" y="47793"/>
                            <a:pt x="6322" y="51227"/>
                            <a:pt x="9300" y="54203"/>
                          </a:cubicBezTo>
                          <a:cubicBezTo>
                            <a:pt x="12277" y="57182"/>
                            <a:pt x="15710" y="59474"/>
                            <a:pt x="19600" y="61085"/>
                          </a:cubicBezTo>
                          <a:cubicBezTo>
                            <a:pt x="23490" y="62696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6"/>
                            <a:pt x="43901" y="61085"/>
                          </a:cubicBezTo>
                          <a:cubicBezTo>
                            <a:pt x="47790" y="59474"/>
                            <a:pt x="51224" y="57182"/>
                            <a:pt x="54201" y="54203"/>
                          </a:cubicBezTo>
                          <a:cubicBezTo>
                            <a:pt x="57178" y="51227"/>
                            <a:pt x="59472" y="47793"/>
                            <a:pt x="61083" y="43903"/>
                          </a:cubicBezTo>
                          <a:cubicBezTo>
                            <a:pt x="62695" y="40014"/>
                            <a:pt x="63500" y="35963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@Document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：说明该注解将被包含在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javadoc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spacing w:before="120" w:after="0" w:line="265" w:lineRule="exact"/>
        <w:ind w:left="1890" w:right="0" w:firstLine="0"/>
      </w:pPr>
      <w:r>
        <w:drawing>
          <wp:anchor simplePos="0" relativeHeight="251658298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189531</wp:posOffset>
            </wp:positionV>
            <wp:extent cx="47647" cy="47647"/>
            <wp:effectExtent l="0" t="0" r="0" b="0"/>
            <wp:wrapNone/>
            <wp:docPr id="163" name="Freeform 1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1"/>
                            <a:pt x="62695" y="23494"/>
                            <a:pt x="61083" y="19604"/>
                          </a:cubicBezTo>
                          <a:cubicBezTo>
                            <a:pt x="59472" y="15714"/>
                            <a:pt x="57178" y="12279"/>
                            <a:pt x="54201" y="9301"/>
                          </a:cubicBezTo>
                          <a:cubicBezTo>
                            <a:pt x="51224" y="6326"/>
                            <a:pt x="47790" y="4031"/>
                            <a:pt x="43901" y="2421"/>
                          </a:cubicBezTo>
                          <a:cubicBezTo>
                            <a:pt x="40011" y="808"/>
                            <a:pt x="35961" y="2"/>
                            <a:pt x="31751" y="0"/>
                          </a:cubicBezTo>
                          <a:cubicBezTo>
                            <a:pt x="27540" y="2"/>
                            <a:pt x="23490" y="808"/>
                            <a:pt x="19600" y="2421"/>
                          </a:cubicBezTo>
                          <a:cubicBezTo>
                            <a:pt x="15710" y="4031"/>
                            <a:pt x="12277" y="6326"/>
                            <a:pt x="9300" y="9301"/>
                          </a:cubicBezTo>
                          <a:cubicBezTo>
                            <a:pt x="6322" y="12279"/>
                            <a:pt x="4028" y="15714"/>
                            <a:pt x="2417" y="19604"/>
                          </a:cubicBezTo>
                          <a:cubicBezTo>
                            <a:pt x="806" y="23494"/>
                            <a:pt x="0" y="27541"/>
                            <a:pt x="1" y="31750"/>
                          </a:cubicBezTo>
                          <a:cubicBezTo>
                            <a:pt x="0" y="35963"/>
                            <a:pt x="806" y="40014"/>
                            <a:pt x="2417" y="43903"/>
                          </a:cubicBezTo>
                          <a:cubicBezTo>
                            <a:pt x="4028" y="47793"/>
                            <a:pt x="6322" y="51225"/>
                            <a:pt x="9300" y="54203"/>
                          </a:cubicBezTo>
                          <a:cubicBezTo>
                            <a:pt x="12277" y="57182"/>
                            <a:pt x="15710" y="59474"/>
                            <a:pt x="19600" y="61085"/>
                          </a:cubicBezTo>
                          <a:cubicBezTo>
                            <a:pt x="23490" y="62696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6"/>
                            <a:pt x="43901" y="61085"/>
                          </a:cubicBezTo>
                          <a:cubicBezTo>
                            <a:pt x="47790" y="59474"/>
                            <a:pt x="51224" y="57182"/>
                            <a:pt x="54201" y="54203"/>
                          </a:cubicBezTo>
                          <a:cubicBezTo>
                            <a:pt x="57178" y="51225"/>
                            <a:pt x="59472" y="47793"/>
                            <a:pt x="61083" y="43903"/>
                          </a:cubicBezTo>
                          <a:cubicBezTo>
                            <a:pt x="62695" y="40014"/>
                            <a:pt x="63500" y="35963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@Inherited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：说明子类可以继承父类中的该注解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30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-523515</wp:posOffset>
            </wp:positionV>
            <wp:extent cx="5678209" cy="3175578"/>
            <wp:effectExtent l="0" t="0" r="0" b="0"/>
            <wp:wrapNone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>
                      <a:picLocks noChangeAspect="0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3175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9033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-499691</wp:posOffset>
            </wp:positionV>
            <wp:extent cx="368459" cy="3151754"/>
            <wp:effectExtent l="0" t="0" r="0" b="0"/>
            <wp:wrapNone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>
                      <a:picLocks noChangeAspect="0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3151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755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-499691</wp:posOffset>
            </wp:positionV>
            <wp:extent cx="5619173" cy="3151051"/>
            <wp:effectExtent l="0" t="0" r="0" b="0"/>
            <wp:wrapNone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>
                      <a:picLocks noChangeAspect="0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3" cy="3151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package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com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import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*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测试元注解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3239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Test2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@MyAnnotation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test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(){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pacing w:val="-1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定义一个注解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@Target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ElementType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METHOD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ElementType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})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@Retention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RetentionPolicy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RUNTIME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@Inherited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@Documented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485" w:space="200"/>
            <w:col w:w="5751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@interface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MyAnnotation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10" w:after="0" w:line="270" w:lineRule="exact"/>
        <w:ind w:left="1214" w:right="-40" w:firstLine="0"/>
        <w:jc w:val="both"/>
      </w:pP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157771</wp:posOffset>
            </wp:positionV>
            <wp:extent cx="5678209" cy="379983"/>
            <wp:effectExtent l="0" t="0" r="0" b="0"/>
            <wp:wrapNone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spect="0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379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41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157771</wp:posOffset>
            </wp:positionV>
            <wp:extent cx="368459" cy="379983"/>
            <wp:effectExtent l="0" t="0" r="0" b="0"/>
            <wp:wrapNone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0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379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09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157771</wp:posOffset>
            </wp:positionV>
            <wp:extent cx="5619173" cy="368458"/>
            <wp:effectExtent l="0" t="0" r="0" b="0"/>
            <wp:wrapNone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>
                      <a:picLocks noChangeAspect="0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3" cy="368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71" name="Freeform 17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72" name="Freeform 17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73" name="Freeform 17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74" name="Freeform 17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75" name="Freeform 17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76" name="Freeform 17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77" name="Freeform 17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78" name="Freeform 17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79" name="Freeform 17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81" name="Freeform 18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82" name="Freeform 18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测试作用域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了解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@Retention</w:t>
      </w:r>
      <w:r>
        <w:rPr lang="en-US" sz="17" baseline="0" dirty="0">
          <w:jc w:val="left"/>
          <w:rFonts w:ascii="新宋体" w:hAnsi="新宋体" w:cs="新宋体"/>
          <w:color w:val="AA5500"/>
          <w:spacing w:val="-2"/>
          <w:sz w:val="17"/>
          <w:szCs w:val="17"/>
        </w:rPr>
        <w:t>的概念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485" w:space="200"/>
            <w:col w:w="3805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4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、自定义注解	</w:t>
      </w:r>
      <w:hyperlink r:id="rId167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04" w:after="0" w:line="405" w:lineRule="exact"/>
        <w:ind w:left="1440" w:right="854" w:firstLine="0"/>
      </w:pPr>
      <w:r>
        <w:drawing>
          <wp:anchor simplePos="0" relativeHeight="25165825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268270</wp:posOffset>
            </wp:positionV>
            <wp:extent cx="47647" cy="47647"/>
            <wp:effectExtent l="0" t="0" r="0" b="0"/>
            <wp:wrapNone/>
            <wp:docPr id="183" name="Freeform 1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3"/>
                            <a:pt x="62695" y="23494"/>
                            <a:pt x="61083" y="19602"/>
                          </a:cubicBezTo>
                          <a:cubicBezTo>
                            <a:pt x="59472" y="15714"/>
                            <a:pt x="57178" y="12282"/>
                            <a:pt x="54201" y="9302"/>
                          </a:cubicBezTo>
                          <a:cubicBezTo>
                            <a:pt x="51224" y="6329"/>
                            <a:pt x="47790" y="4034"/>
                            <a:pt x="43901" y="2422"/>
                          </a:cubicBezTo>
                          <a:cubicBezTo>
                            <a:pt x="40011" y="813"/>
                            <a:pt x="35961" y="4"/>
                            <a:pt x="31751" y="0"/>
                          </a:cubicBezTo>
                          <a:cubicBezTo>
                            <a:pt x="27540" y="4"/>
                            <a:pt x="23490" y="813"/>
                            <a:pt x="19600" y="2422"/>
                          </a:cubicBezTo>
                          <a:cubicBezTo>
                            <a:pt x="15710" y="4034"/>
                            <a:pt x="12277" y="6329"/>
                            <a:pt x="9300" y="9302"/>
                          </a:cubicBezTo>
                          <a:cubicBezTo>
                            <a:pt x="6322" y="12282"/>
                            <a:pt x="4028" y="15714"/>
                            <a:pt x="2417" y="19602"/>
                          </a:cubicBezTo>
                          <a:cubicBezTo>
                            <a:pt x="806" y="23494"/>
                            <a:pt x="0" y="27543"/>
                            <a:pt x="1" y="31750"/>
                          </a:cubicBezTo>
                          <a:cubicBezTo>
                            <a:pt x="0" y="35961"/>
                            <a:pt x="806" y="40014"/>
                            <a:pt x="2417" y="43905"/>
                          </a:cubicBezTo>
                          <a:cubicBezTo>
                            <a:pt x="4028" y="47793"/>
                            <a:pt x="6322" y="51225"/>
                            <a:pt x="9300" y="54202"/>
                          </a:cubicBezTo>
                          <a:cubicBezTo>
                            <a:pt x="12277" y="57182"/>
                            <a:pt x="15710" y="59476"/>
                            <a:pt x="19600" y="61088"/>
                          </a:cubicBezTo>
                          <a:cubicBezTo>
                            <a:pt x="23490" y="6269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7"/>
                            <a:pt x="43901" y="61088"/>
                          </a:cubicBezTo>
                          <a:cubicBezTo>
                            <a:pt x="47790" y="59476"/>
                            <a:pt x="51224" y="57182"/>
                            <a:pt x="54201" y="54202"/>
                          </a:cubicBezTo>
                          <a:cubicBezTo>
                            <a:pt x="57178" y="51225"/>
                            <a:pt x="59472" y="47793"/>
                            <a:pt x="61083" y="43905"/>
                          </a:cubicBezTo>
                          <a:cubicBezTo>
                            <a:pt x="62695" y="40014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使用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 @interface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自定义注解时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自动继承了</w:t>
      </w:r>
      <w:r>
        <w:rPr lang="en-US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java.lang.annotation.Annotation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接口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6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202231</wp:posOffset>
            </wp:positionV>
            <wp:extent cx="47647" cy="47647"/>
            <wp:effectExtent l="0" t="0" r="0" b="0"/>
            <wp:wrapNone/>
            <wp:docPr id="184" name="Freeform 1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3"/>
                            <a:pt x="62695" y="23494"/>
                            <a:pt x="61083" y="19602"/>
                          </a:cubicBezTo>
                          <a:cubicBezTo>
                            <a:pt x="59472" y="15714"/>
                            <a:pt x="57178" y="12282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19"/>
                          </a:cubicBezTo>
                          <a:cubicBezTo>
                            <a:pt x="40011" y="810"/>
                            <a:pt x="35961" y="4"/>
                            <a:pt x="31751" y="0"/>
                          </a:cubicBezTo>
                          <a:cubicBezTo>
                            <a:pt x="27540" y="4"/>
                            <a:pt x="23490" y="810"/>
                            <a:pt x="19600" y="2419"/>
                          </a:cubicBezTo>
                          <a:cubicBezTo>
                            <a:pt x="15710" y="4031"/>
                            <a:pt x="12277" y="6326"/>
                            <a:pt x="9300" y="9302"/>
                          </a:cubicBezTo>
                          <a:cubicBezTo>
                            <a:pt x="6322" y="12282"/>
                            <a:pt x="4028" y="15714"/>
                            <a:pt x="2417" y="19602"/>
                          </a:cubicBezTo>
                          <a:cubicBezTo>
                            <a:pt x="806" y="23494"/>
                            <a:pt x="0" y="27543"/>
                            <a:pt x="1" y="31750"/>
                          </a:cubicBezTo>
                          <a:cubicBezTo>
                            <a:pt x="0" y="35964"/>
                            <a:pt x="806" y="40014"/>
                            <a:pt x="2417" y="43905"/>
                          </a:cubicBezTo>
                          <a:cubicBezTo>
                            <a:pt x="4028" y="47796"/>
                            <a:pt x="6322" y="51228"/>
                            <a:pt x="9300" y="54205"/>
                          </a:cubicBezTo>
                          <a:cubicBezTo>
                            <a:pt x="12277" y="57185"/>
                            <a:pt x="15710" y="59476"/>
                            <a:pt x="19600" y="61085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5"/>
                          </a:cubicBezTo>
                          <a:cubicBezTo>
                            <a:pt x="47790" y="59476"/>
                            <a:pt x="51224" y="57185"/>
                            <a:pt x="54201" y="54205"/>
                          </a:cubicBezTo>
                          <a:cubicBezTo>
                            <a:pt x="57178" y="51228"/>
                            <a:pt x="59472" y="47796"/>
                            <a:pt x="61083" y="43905"/>
                          </a:cubicBezTo>
                          <a:cubicBezTo>
                            <a:pt x="62695" y="40014"/>
                            <a:pt x="63500" y="35964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分析</w:t>
      </w:r>
      <w:r>
        <w:rPr lang="en-US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 :  </w:t>
      </w:r>
      <w:r/>
    </w:p>
    <w:p>
      <w:pPr>
        <w:rPr>
          <w:rFonts w:ascii="Times New Roman" w:hAnsi="Times New Roman" w:cs="Times New Roman"/>
          <w:color w:val="010302"/>
        </w:rPr>
        <w:spacing w:before="92" w:after="0" w:line="300" w:lineRule="exact"/>
        <w:ind w:left="1890" w:right="854" w:firstLine="0"/>
      </w:pPr>
      <w:r>
        <w:drawing>
          <wp:anchor simplePos="0" relativeHeight="251658266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193976</wp:posOffset>
            </wp:positionV>
            <wp:extent cx="47647" cy="47647"/>
            <wp:effectExtent l="0" t="0" r="0" b="0"/>
            <wp:wrapNone/>
            <wp:docPr id="185" name="Freeform 1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3"/>
                            <a:pt x="62695" y="23494"/>
                            <a:pt x="61083" y="19602"/>
                          </a:cubicBezTo>
                          <a:cubicBezTo>
                            <a:pt x="59472" y="15711"/>
                            <a:pt x="57178" y="12279"/>
                            <a:pt x="54201" y="9302"/>
                          </a:cubicBezTo>
                          <a:cubicBezTo>
                            <a:pt x="51224" y="6329"/>
                            <a:pt x="47790" y="4034"/>
                            <a:pt x="43901" y="2422"/>
                          </a:cubicBezTo>
                          <a:cubicBezTo>
                            <a:pt x="40011" y="810"/>
                            <a:pt x="35961" y="4"/>
                            <a:pt x="31751" y="0"/>
                          </a:cubicBezTo>
                          <a:cubicBezTo>
                            <a:pt x="27540" y="4"/>
                            <a:pt x="23490" y="810"/>
                            <a:pt x="19600" y="2422"/>
                          </a:cubicBezTo>
                          <a:cubicBezTo>
                            <a:pt x="15710" y="4034"/>
                            <a:pt x="12277" y="6329"/>
                            <a:pt x="9300" y="9302"/>
                          </a:cubicBezTo>
                          <a:cubicBezTo>
                            <a:pt x="6322" y="12279"/>
                            <a:pt x="4028" y="15711"/>
                            <a:pt x="2417" y="19602"/>
                          </a:cubicBezTo>
                          <a:cubicBezTo>
                            <a:pt x="806" y="23494"/>
                            <a:pt x="0" y="27543"/>
                            <a:pt x="1" y="31750"/>
                          </a:cubicBezTo>
                          <a:cubicBezTo>
                            <a:pt x="0" y="35964"/>
                            <a:pt x="806" y="40014"/>
                            <a:pt x="2417" y="43902"/>
                          </a:cubicBezTo>
                          <a:cubicBezTo>
                            <a:pt x="4028" y="47793"/>
                            <a:pt x="6322" y="51228"/>
                            <a:pt x="9300" y="54202"/>
                          </a:cubicBezTo>
                          <a:cubicBezTo>
                            <a:pt x="12277" y="57182"/>
                            <a:pt x="15710" y="59476"/>
                            <a:pt x="19600" y="61085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5"/>
                          </a:cubicBezTo>
                          <a:cubicBezTo>
                            <a:pt x="47790" y="59476"/>
                            <a:pt x="51224" y="57182"/>
                            <a:pt x="54201" y="54202"/>
                          </a:cubicBezTo>
                          <a:cubicBezTo>
                            <a:pt x="57178" y="51228"/>
                            <a:pt x="59472" y="47793"/>
                            <a:pt x="61083" y="43902"/>
                          </a:cubicBezTo>
                          <a:cubicBezTo>
                            <a:pt x="62695" y="40014"/>
                            <a:pt x="63500" y="35964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@ interface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用来声明一个注解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格式</w:t>
      </w:r>
      <w:r>
        <w:rPr lang="en-US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 : public @ interface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注解名</w:t>
      </w:r>
      <w:r>
        <w:rPr lang="en-US" sz="19" baseline="0" dirty="0">
          <w:jc w:val="left"/>
          <w:rFonts w:ascii="宋体" w:hAnsi="宋体" w:cs="宋体"/>
          <w:color w:val="333333"/>
          <w:spacing w:val="-37"/>
          <w:sz w:val="19"/>
          <w:szCs w:val="19"/>
        </w:rPr>
        <w:t> {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定义内容</w:t>
      </w:r>
      <w:r>
        <w:rPr lang="en-US" sz="19" baseline="0" dirty="0">
          <w:jc w:val="left"/>
          <w:rFonts w:ascii="宋体" w:hAnsi="宋体" w:cs="宋体"/>
          <w:color w:val="333333"/>
          <w:spacing w:val="-33"/>
          <w:sz w:val="19"/>
          <w:szCs w:val="19"/>
        </w:rPr>
        <w:t> }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76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186" name="Freeform 1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3"/>
                            <a:pt x="62695" y="23494"/>
                            <a:pt x="61083" y="19602"/>
                          </a:cubicBezTo>
                          <a:cubicBezTo>
                            <a:pt x="59472" y="15711"/>
                            <a:pt x="57178" y="12279"/>
                            <a:pt x="54201" y="9302"/>
                          </a:cubicBezTo>
                          <a:cubicBezTo>
                            <a:pt x="51224" y="6329"/>
                            <a:pt x="47790" y="4034"/>
                            <a:pt x="43901" y="2422"/>
                          </a:cubicBezTo>
                          <a:cubicBezTo>
                            <a:pt x="40011" y="813"/>
                            <a:pt x="35961" y="4"/>
                            <a:pt x="31751" y="0"/>
                          </a:cubicBezTo>
                          <a:cubicBezTo>
                            <a:pt x="27540" y="4"/>
                            <a:pt x="23490" y="813"/>
                            <a:pt x="19600" y="2422"/>
                          </a:cubicBezTo>
                          <a:cubicBezTo>
                            <a:pt x="15710" y="4034"/>
                            <a:pt x="12277" y="6329"/>
                            <a:pt x="9300" y="9302"/>
                          </a:cubicBezTo>
                          <a:cubicBezTo>
                            <a:pt x="6322" y="12279"/>
                            <a:pt x="4028" y="15711"/>
                            <a:pt x="2417" y="19602"/>
                          </a:cubicBezTo>
                          <a:cubicBezTo>
                            <a:pt x="806" y="23494"/>
                            <a:pt x="0" y="27543"/>
                            <a:pt x="1" y="31750"/>
                          </a:cubicBezTo>
                          <a:cubicBezTo>
                            <a:pt x="0" y="35964"/>
                            <a:pt x="806" y="40014"/>
                            <a:pt x="2417" y="43902"/>
                          </a:cubicBezTo>
                          <a:cubicBezTo>
                            <a:pt x="4028" y="47793"/>
                            <a:pt x="6322" y="51228"/>
                            <a:pt x="9300" y="54202"/>
                          </a:cubicBezTo>
                          <a:cubicBezTo>
                            <a:pt x="12277" y="57182"/>
                            <a:pt x="15710" y="59476"/>
                            <a:pt x="19600" y="61085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5"/>
                          </a:cubicBezTo>
                          <a:cubicBezTo>
                            <a:pt x="47790" y="59476"/>
                            <a:pt x="51224" y="57182"/>
                            <a:pt x="54201" y="54202"/>
                          </a:cubicBezTo>
                          <a:cubicBezTo>
                            <a:pt x="57178" y="51228"/>
                            <a:pt x="59472" y="47793"/>
                            <a:pt x="61083" y="43902"/>
                          </a:cubicBezTo>
                          <a:cubicBezTo>
                            <a:pt x="62695" y="40014"/>
                            <a:pt x="63500" y="35964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其中的每一个方法实际上是声明了一个配置参数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890" w:right="0" w:firstLine="0"/>
      </w:pPr>
      <w:r>
        <w:drawing>
          <wp:anchor simplePos="0" relativeHeight="251658279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126031</wp:posOffset>
            </wp:positionV>
            <wp:extent cx="47647" cy="47647"/>
            <wp:effectExtent l="0" t="0" r="0" b="0"/>
            <wp:wrapNone/>
            <wp:docPr id="187" name="Freeform 1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3"/>
                            <a:pt x="62695" y="23494"/>
                            <a:pt x="61083" y="19602"/>
                          </a:cubicBezTo>
                          <a:cubicBezTo>
                            <a:pt x="59472" y="15714"/>
                            <a:pt x="57178" y="12282"/>
                            <a:pt x="54201" y="9302"/>
                          </a:cubicBezTo>
                          <a:cubicBezTo>
                            <a:pt x="51224" y="6329"/>
                            <a:pt x="47790" y="4034"/>
                            <a:pt x="43901" y="2422"/>
                          </a:cubicBezTo>
                          <a:cubicBezTo>
                            <a:pt x="40011" y="813"/>
                            <a:pt x="35961" y="4"/>
                            <a:pt x="31751" y="0"/>
                          </a:cubicBezTo>
                          <a:cubicBezTo>
                            <a:pt x="27540" y="4"/>
                            <a:pt x="23490" y="813"/>
                            <a:pt x="19600" y="2422"/>
                          </a:cubicBezTo>
                          <a:cubicBezTo>
                            <a:pt x="15710" y="4034"/>
                            <a:pt x="12277" y="6329"/>
                            <a:pt x="9300" y="9302"/>
                          </a:cubicBezTo>
                          <a:cubicBezTo>
                            <a:pt x="6322" y="12282"/>
                            <a:pt x="4028" y="15714"/>
                            <a:pt x="2417" y="19602"/>
                          </a:cubicBezTo>
                          <a:cubicBezTo>
                            <a:pt x="806" y="23494"/>
                            <a:pt x="0" y="27543"/>
                            <a:pt x="1" y="31750"/>
                          </a:cubicBezTo>
                          <a:cubicBezTo>
                            <a:pt x="0" y="35964"/>
                            <a:pt x="806" y="40014"/>
                            <a:pt x="2417" y="43902"/>
                          </a:cubicBezTo>
                          <a:cubicBezTo>
                            <a:pt x="4028" y="47793"/>
                            <a:pt x="6322" y="51228"/>
                            <a:pt x="9300" y="54202"/>
                          </a:cubicBezTo>
                          <a:cubicBezTo>
                            <a:pt x="12277" y="57182"/>
                            <a:pt x="15710" y="59476"/>
                            <a:pt x="19600" y="61085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5"/>
                          </a:cubicBezTo>
                          <a:cubicBezTo>
                            <a:pt x="47790" y="59476"/>
                            <a:pt x="51224" y="57182"/>
                            <a:pt x="54201" y="54202"/>
                          </a:cubicBezTo>
                          <a:cubicBezTo>
                            <a:pt x="57178" y="51228"/>
                            <a:pt x="59472" y="47793"/>
                            <a:pt x="61083" y="43902"/>
                          </a:cubicBezTo>
                          <a:cubicBezTo>
                            <a:pt x="62695" y="40014"/>
                            <a:pt x="63500" y="35964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方法的名称就是参数的名称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890" w:right="854" w:firstLine="0"/>
      </w:pPr>
      <w:r>
        <w:drawing>
          <wp:anchor simplePos="0" relativeHeight="251658282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188" name="Freeform 1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3"/>
                            <a:pt x="62695" y="23494"/>
                            <a:pt x="61083" y="19602"/>
                          </a:cubicBezTo>
                          <a:cubicBezTo>
                            <a:pt x="59472" y="15714"/>
                            <a:pt x="57178" y="12282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19"/>
                          </a:cubicBezTo>
                          <a:cubicBezTo>
                            <a:pt x="40011" y="810"/>
                            <a:pt x="35961" y="4"/>
                            <a:pt x="31751" y="0"/>
                          </a:cubicBezTo>
                          <a:cubicBezTo>
                            <a:pt x="27540" y="4"/>
                            <a:pt x="23490" y="810"/>
                            <a:pt x="19600" y="2419"/>
                          </a:cubicBezTo>
                          <a:cubicBezTo>
                            <a:pt x="15710" y="4031"/>
                            <a:pt x="12277" y="6326"/>
                            <a:pt x="9300" y="9302"/>
                          </a:cubicBezTo>
                          <a:cubicBezTo>
                            <a:pt x="6322" y="12282"/>
                            <a:pt x="4028" y="15714"/>
                            <a:pt x="2417" y="19602"/>
                          </a:cubicBezTo>
                          <a:cubicBezTo>
                            <a:pt x="806" y="23494"/>
                            <a:pt x="0" y="27543"/>
                            <a:pt x="1" y="31750"/>
                          </a:cubicBezTo>
                          <a:cubicBezTo>
                            <a:pt x="0" y="35964"/>
                            <a:pt x="806" y="40014"/>
                            <a:pt x="2417" y="43905"/>
                          </a:cubicBezTo>
                          <a:cubicBezTo>
                            <a:pt x="4028" y="47796"/>
                            <a:pt x="6322" y="51228"/>
                            <a:pt x="9300" y="54202"/>
                          </a:cubicBezTo>
                          <a:cubicBezTo>
                            <a:pt x="12277" y="57182"/>
                            <a:pt x="15710" y="59476"/>
                            <a:pt x="19600" y="61088"/>
                          </a:cubicBezTo>
                          <a:cubicBezTo>
                            <a:pt x="23490" y="6269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7"/>
                            <a:pt x="43901" y="61088"/>
                          </a:cubicBezTo>
                          <a:cubicBezTo>
                            <a:pt x="47790" y="59476"/>
                            <a:pt x="51224" y="57182"/>
                            <a:pt x="54201" y="54202"/>
                          </a:cubicBezTo>
                          <a:cubicBezTo>
                            <a:pt x="57178" y="51228"/>
                            <a:pt x="59472" y="47796"/>
                            <a:pt x="61083" y="43905"/>
                          </a:cubicBezTo>
                          <a:cubicBezTo>
                            <a:pt x="62695" y="40014"/>
                            <a:pt x="63500" y="35964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返回值类型就是参数的类型</w:t>
      </w:r>
      <w:r>
        <w:rPr lang="en-US" sz="19" baseline="0" dirty="0">
          <w:jc w:val="left"/>
          <w:rFonts w:ascii="宋体" w:hAnsi="宋体" w:cs="宋体"/>
          <w:color w:val="333333"/>
          <w:spacing w:val="-42"/>
          <w:sz w:val="19"/>
          <w:szCs w:val="19"/>
        </w:rPr>
        <w:t> (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返回值只能是基本类型</w:t>
      </w:r>
      <w:r>
        <w:rPr lang="en-US" sz="19" baseline="0" dirty="0">
          <w:jc w:val="left"/>
          <w:rFonts w:ascii="宋体" w:hAnsi="宋体" w:cs="宋体"/>
          <w:color w:val="333333"/>
          <w:spacing w:val="-57"/>
          <w:sz w:val="19"/>
          <w:szCs w:val="19"/>
        </w:rPr>
        <w:t>,</w:t>
      </w:r>
      <w:r>
        <w:rPr lang="en-US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Class , String , enum ).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88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189" name="Freeform 1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3"/>
                            <a:pt x="62695" y="23494"/>
                            <a:pt x="61083" y="19602"/>
                          </a:cubicBezTo>
                          <a:cubicBezTo>
                            <a:pt x="59472" y="15714"/>
                            <a:pt x="57178" y="12282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22"/>
                          </a:cubicBezTo>
                          <a:cubicBezTo>
                            <a:pt x="40011" y="810"/>
                            <a:pt x="35961" y="4"/>
                            <a:pt x="31751" y="0"/>
                          </a:cubicBezTo>
                          <a:cubicBezTo>
                            <a:pt x="27540" y="4"/>
                            <a:pt x="23490" y="810"/>
                            <a:pt x="19600" y="2422"/>
                          </a:cubicBezTo>
                          <a:cubicBezTo>
                            <a:pt x="15710" y="4031"/>
                            <a:pt x="12277" y="6326"/>
                            <a:pt x="9300" y="9302"/>
                          </a:cubicBezTo>
                          <a:cubicBezTo>
                            <a:pt x="6322" y="12282"/>
                            <a:pt x="4028" y="15714"/>
                            <a:pt x="2417" y="19602"/>
                          </a:cubicBezTo>
                          <a:cubicBezTo>
                            <a:pt x="806" y="23494"/>
                            <a:pt x="0" y="27543"/>
                            <a:pt x="1" y="31750"/>
                          </a:cubicBezTo>
                          <a:cubicBezTo>
                            <a:pt x="0" y="35961"/>
                            <a:pt x="806" y="40014"/>
                            <a:pt x="2417" y="43905"/>
                          </a:cubicBezTo>
                          <a:cubicBezTo>
                            <a:pt x="4028" y="47793"/>
                            <a:pt x="6322" y="51225"/>
                            <a:pt x="9300" y="54202"/>
                          </a:cubicBezTo>
                          <a:cubicBezTo>
                            <a:pt x="12277" y="57182"/>
                            <a:pt x="15710" y="59476"/>
                            <a:pt x="19600" y="61088"/>
                          </a:cubicBezTo>
                          <a:cubicBezTo>
                            <a:pt x="23490" y="6269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7"/>
                            <a:pt x="43901" y="61088"/>
                          </a:cubicBezTo>
                          <a:cubicBezTo>
                            <a:pt x="47790" y="59476"/>
                            <a:pt x="51224" y="57182"/>
                            <a:pt x="54201" y="54202"/>
                          </a:cubicBezTo>
                          <a:cubicBezTo>
                            <a:pt x="57178" y="51225"/>
                            <a:pt x="59472" y="47793"/>
                            <a:pt x="61083" y="43905"/>
                          </a:cubicBezTo>
                          <a:cubicBezTo>
                            <a:pt x="62695" y="40014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可以通过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default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来声明参数的默认值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890" w:right="0" w:firstLine="0"/>
      </w:pPr>
      <w:r>
        <w:drawing>
          <wp:anchor simplePos="0" relativeHeight="251658292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126031</wp:posOffset>
            </wp:positionV>
            <wp:extent cx="47647" cy="47647"/>
            <wp:effectExtent l="0" t="0" r="0" b="0"/>
            <wp:wrapNone/>
            <wp:docPr id="190" name="Freeform 1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3"/>
                            <a:pt x="62695" y="23494"/>
                            <a:pt x="61083" y="19606"/>
                          </a:cubicBezTo>
                          <a:cubicBezTo>
                            <a:pt x="59472" y="15714"/>
                            <a:pt x="57178" y="12282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22"/>
                          </a:cubicBezTo>
                          <a:cubicBezTo>
                            <a:pt x="40011" y="810"/>
                            <a:pt x="35961" y="4"/>
                            <a:pt x="31751" y="0"/>
                          </a:cubicBezTo>
                          <a:cubicBezTo>
                            <a:pt x="27540" y="4"/>
                            <a:pt x="23490" y="810"/>
                            <a:pt x="19600" y="2422"/>
                          </a:cubicBezTo>
                          <a:cubicBezTo>
                            <a:pt x="15710" y="4031"/>
                            <a:pt x="12277" y="6326"/>
                            <a:pt x="9300" y="9302"/>
                          </a:cubicBezTo>
                          <a:cubicBezTo>
                            <a:pt x="6322" y="12282"/>
                            <a:pt x="4028" y="15714"/>
                            <a:pt x="2417" y="19606"/>
                          </a:cubicBezTo>
                          <a:cubicBezTo>
                            <a:pt x="806" y="23494"/>
                            <a:pt x="0" y="27543"/>
                            <a:pt x="1" y="31750"/>
                          </a:cubicBezTo>
                          <a:cubicBezTo>
                            <a:pt x="0" y="35961"/>
                            <a:pt x="806" y="40014"/>
                            <a:pt x="2417" y="43905"/>
                          </a:cubicBezTo>
                          <a:cubicBezTo>
                            <a:pt x="4028" y="47796"/>
                            <a:pt x="6322" y="51228"/>
                            <a:pt x="9300" y="54205"/>
                          </a:cubicBezTo>
                          <a:cubicBezTo>
                            <a:pt x="12277" y="57182"/>
                            <a:pt x="15710" y="59476"/>
                            <a:pt x="19600" y="61088"/>
                          </a:cubicBezTo>
                          <a:cubicBezTo>
                            <a:pt x="23490" y="6269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7"/>
                            <a:pt x="43901" y="61088"/>
                          </a:cubicBezTo>
                          <a:cubicBezTo>
                            <a:pt x="47790" y="59476"/>
                            <a:pt x="51224" y="57182"/>
                            <a:pt x="54201" y="54205"/>
                          </a:cubicBezTo>
                          <a:cubicBezTo>
                            <a:pt x="57178" y="51228"/>
                            <a:pt x="59472" y="47796"/>
                            <a:pt x="61083" y="43905"/>
                          </a:cubicBezTo>
                          <a:cubicBezTo>
                            <a:pt x="62695" y="40014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如果只有一个参数成员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一般参数名为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value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spacing w:before="20" w:after="0" w:line="265" w:lineRule="exact"/>
        <w:ind w:left="1890" w:right="0" w:firstLine="0"/>
      </w:pPr>
      <w:r>
        <w:drawing>
          <wp:anchor simplePos="0" relativeHeight="251658297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126031</wp:posOffset>
            </wp:positionV>
            <wp:extent cx="47647" cy="47647"/>
            <wp:effectExtent l="0" t="0" r="0" b="0"/>
            <wp:wrapNone/>
            <wp:docPr id="191" name="Freeform 1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3"/>
                            <a:pt x="62695" y="23494"/>
                            <a:pt x="61083" y="19606"/>
                          </a:cubicBezTo>
                          <a:cubicBezTo>
                            <a:pt x="59472" y="15714"/>
                            <a:pt x="57178" y="12282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22"/>
                          </a:cubicBezTo>
                          <a:cubicBezTo>
                            <a:pt x="40011" y="810"/>
                            <a:pt x="35961" y="4"/>
                            <a:pt x="31751" y="0"/>
                          </a:cubicBezTo>
                          <a:cubicBezTo>
                            <a:pt x="27540" y="4"/>
                            <a:pt x="23490" y="810"/>
                            <a:pt x="19600" y="2422"/>
                          </a:cubicBezTo>
                          <a:cubicBezTo>
                            <a:pt x="15710" y="4031"/>
                            <a:pt x="12277" y="6326"/>
                            <a:pt x="9300" y="9302"/>
                          </a:cubicBezTo>
                          <a:cubicBezTo>
                            <a:pt x="6322" y="12282"/>
                            <a:pt x="4028" y="15714"/>
                            <a:pt x="2417" y="19606"/>
                          </a:cubicBezTo>
                          <a:cubicBezTo>
                            <a:pt x="806" y="23494"/>
                            <a:pt x="0" y="27543"/>
                            <a:pt x="1" y="31750"/>
                          </a:cubicBezTo>
                          <a:cubicBezTo>
                            <a:pt x="0" y="35961"/>
                            <a:pt x="806" y="40014"/>
                            <a:pt x="2417" y="43905"/>
                          </a:cubicBezTo>
                          <a:cubicBezTo>
                            <a:pt x="4028" y="47796"/>
                            <a:pt x="6322" y="51231"/>
                            <a:pt x="9300" y="54205"/>
                          </a:cubicBezTo>
                          <a:cubicBezTo>
                            <a:pt x="12277" y="57182"/>
                            <a:pt x="15710" y="59476"/>
                            <a:pt x="19600" y="61088"/>
                          </a:cubicBezTo>
                          <a:cubicBezTo>
                            <a:pt x="23490" y="6269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7"/>
                            <a:pt x="43901" y="61088"/>
                          </a:cubicBezTo>
                          <a:cubicBezTo>
                            <a:pt x="47790" y="59476"/>
                            <a:pt x="51224" y="57182"/>
                            <a:pt x="54201" y="54205"/>
                          </a:cubicBezTo>
                          <a:cubicBezTo>
                            <a:pt x="57178" y="51231"/>
                            <a:pt x="59472" y="47796"/>
                            <a:pt x="61083" y="43905"/>
                          </a:cubicBezTo>
                          <a:cubicBezTo>
                            <a:pt x="62695" y="40014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注解元素必须要有值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我们定义注解元素时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经常使用空字符串</w:t>
      </w:r>
      <w:r>
        <w:rPr lang="en-US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,0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作为默认值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 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309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-1209633</wp:posOffset>
            </wp:positionV>
            <wp:extent cx="5678209" cy="6796758"/>
            <wp:effectExtent l="0" t="0" r="0" b="0"/>
            <wp:wrapNone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>
                      <a:picLocks noChangeAspect="0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6796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9158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-1357340</wp:posOffset>
            </wp:positionV>
            <wp:extent cx="368459" cy="6772935"/>
            <wp:effectExtent l="0" t="0" r="0" b="0"/>
            <wp:wrapNone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>
                      <a:picLocks noChangeAspect="0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677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46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-1357340</wp:posOffset>
            </wp:positionV>
            <wp:extent cx="5619173" cy="6772233"/>
            <wp:effectExtent l="0" t="0" r="0" b="0"/>
            <wp:wrapNone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>
                      <a:picLocks noChangeAspect="0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3" cy="6772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package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com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2741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import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ElementType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import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Retention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import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RetentionPolicy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import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Target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测试自定义注解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Test3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显示定义值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/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不显示值就是默认值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@MyAnnotation2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18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en-US" sz="17" baseline="0" dirty="0">
          <w:jc w:val="left"/>
          <w:rFonts w:ascii="新宋体" w:hAnsi="新宋体" w:cs="新宋体"/>
          <w:color w:val="AA1111"/>
          <w:sz w:val="17"/>
          <w:szCs w:val="17"/>
        </w:rPr>
        <w:t>秦疆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001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schools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en-US" sz="17" baseline="0" dirty="0">
          <w:jc w:val="left"/>
          <w:rFonts w:ascii="新宋体" w:hAnsi="新宋体" w:cs="新宋体"/>
          <w:color w:val="AA1111"/>
          <w:sz w:val="17"/>
          <w:szCs w:val="17"/>
        </w:rPr>
        <w:t>西工大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8"/>
          <w:sz w:val="17"/>
          <w:szCs w:val="17"/>
        </w:rPr>
        <w:t>})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test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pacing w:val="-1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2402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只有一个参数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默认名字一般是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value.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使用可省略不写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@MyAnnotation3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"aaa"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test2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@Target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ElementType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METHOD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@Retention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RetentionPolicy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RUNTIME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@interface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MyAnnotation2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参数类型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参数名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default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default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default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en-US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//String indexOf("abc")  -1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不存在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,</w:t>
      </w:r>
      <w:r>
        <w:rPr lang="en-US" sz="17" baseline="0" dirty="0">
          <w:jc w:val="left"/>
          <w:rFonts w:ascii="新宋体" w:hAnsi="新宋体" w:cs="新宋体"/>
          <w:color w:val="AA5500"/>
          <w:spacing w:val="-2"/>
          <w:sz w:val="17"/>
          <w:szCs w:val="17"/>
        </w:rPr>
        <w:t>找不到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schools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default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en-US" sz="17" baseline="0" dirty="0">
          <w:jc w:val="left"/>
          <w:rFonts w:ascii="新宋体" w:hAnsi="新宋体" w:cs="新宋体"/>
          <w:color w:val="AA1111"/>
          <w:sz w:val="17"/>
          <w:szCs w:val="17"/>
        </w:rPr>
        <w:t>西部开源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en-US" sz="17" baseline="0" dirty="0">
          <w:jc w:val="left"/>
          <w:rFonts w:ascii="新宋体" w:hAnsi="新宋体" w:cs="新宋体"/>
          <w:color w:val="AA1111"/>
          <w:sz w:val="17"/>
          <w:szCs w:val="17"/>
        </w:rPr>
        <w:t>狂神说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Java"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};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485" w:space="200"/>
            <w:col w:w="7475" w:space="0"/>
          </w:cols>
          <w:docGrid w:linePitch="360"/>
        </w:sectPr>
        <w:spacing w:before="0" w:after="0" w:line="270" w:lineRule="exact"/>
        <w:ind w:left="0" w:right="2846" w:firstLine="0"/>
      </w:pPr>
      <w:r/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@Target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ElementType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METHOD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})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@Retention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RetentionPolicy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RUNTIME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7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@interface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MyAnnotation3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10" w:after="0" w:line="270" w:lineRule="exact"/>
        <w:ind w:left="1214" w:right="-40" w:firstLine="0"/>
        <w:jc w:val="both"/>
      </w:pP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157772</wp:posOffset>
            </wp:positionV>
            <wp:extent cx="5678209" cy="557783"/>
            <wp:effectExtent l="0" t="0" r="0" b="0"/>
            <wp:wrapNone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>
                      <a:picLocks noChangeAspect="0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557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98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157772</wp:posOffset>
            </wp:positionV>
            <wp:extent cx="368459" cy="545083"/>
            <wp:effectExtent l="0" t="0" r="0" b="0"/>
            <wp:wrapNone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>
                      <a:picLocks noChangeAspect="0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545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98" name="Freeform 19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99" name="Freeform 19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00" name="Freeform 2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01" name="Freeform 2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02" name="Freeform 2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03" name="Freeform 2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04" name="Freeform 2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05" name="Freeform 2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06" name="Freeform 2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07" name="Freeform 2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08" name="Freeform 2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09" name="Freeform 2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05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参数类型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  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参数名称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485" w:space="200"/>
            <w:col w:w="2608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5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、反射读取注解	</w:t>
      </w:r>
      <w:hyperlink r:id="rId195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spacing w:after="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374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74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74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74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74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74" w:right="40" w:firstLine="0"/>
        <w:jc w:val="right"/>
      </w:pPr>
      <w:r>
        <w:drawing>
          <wp:anchor simplePos="0" relativeHeight="251658257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-1946011</wp:posOffset>
            </wp:positionV>
            <wp:extent cx="5678209" cy="9982200"/>
            <wp:effectExtent l="0" t="0" r="0" b="0"/>
            <wp:wrapNone/>
            <wp:docPr id="210" name="Picture 210">
              <a:hlinkClick r:id="rId195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>
                      <a:picLocks noChangeAspect="0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998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74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74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74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349" w:right="-40" w:firstLine="0"/>
        <w:jc w:val="both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9657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-1690875</wp:posOffset>
            </wp:positionV>
            <wp:extent cx="454224" cy="8878940"/>
            <wp:effectExtent l="0" t="0" r="0" b="0"/>
            <wp:wrapNone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>
                      <a:picLocks noChangeAspect="0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224" cy="887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05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-1690875</wp:posOffset>
            </wp:positionV>
            <wp:extent cx="5619173" cy="8878236"/>
            <wp:effectExtent l="0" t="0" r="0" b="0"/>
            <wp:wrapNone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>
                      <a:picLocks noChangeAspect="0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3" cy="8878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1349" w:right="-40" w:firstLine="0"/>
        <w:jc w:val="both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1349" w:right="-40" w:firstLine="0"/>
        <w:jc w:val="both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1349" w:right="-40" w:firstLine="0"/>
        <w:jc w:val="both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package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com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4594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import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*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import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reflect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Field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测试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ORM: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对象关系映射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使用反射读取注解信息三步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: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1.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定义注解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2.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在类中使用注解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3.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使用反射获取注解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一般都是现成框架实现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我们手动实现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Test4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891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反射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Class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可以获得类的全部信息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所有的东西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forName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"com.annotation.Student"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获得这个类的注解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891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getAnnotations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: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3007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获得类的注解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value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的值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TableKuang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table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TableKuang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 </w:t>
      </w:r>
      <w:r/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TableKuang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table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());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获得类指定注解的值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151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Field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getDeclaredField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"name"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FieldKuang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fieldKuang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FieldKuang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fieldKuang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columnName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"--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&gt;"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fieldKuang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"--&gt;"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fieldKuang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我们可以根据得到的类的信息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通过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JDBC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生成相关的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SQL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语句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,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执行就可以动态生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成数据库表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3219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ClassNotFoundException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printStackTrace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3219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NoSuchFieldException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printStackTrace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2237" w:firstLine="0"/>
      </w:pPr>
      <w:r/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@TableKuang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"db_student"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假设数据库表名为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db_student .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Student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620" w:space="200"/>
            <w:col w:w="7952" w:space="0"/>
          </w:cols>
          <w:docGrid w:linePitch="360"/>
        </w:sectPr>
        <w:spacing w:before="0" w:after="0" w:line="270" w:lineRule="exact"/>
        <w:ind w:left="0" w:right="1527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@FieldKuang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columnName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"db_id"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"int"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private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10" w:after="0" w:line="270" w:lineRule="exact"/>
        <w:ind w:left="1348" w:right="-40" w:firstLine="0"/>
        <w:jc w:val="both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13" name="Freeform 2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14" name="Freeform 2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15" name="Freeform 2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16" name="Freeform 2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17" name="Freeform 2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18" name="Freeform 21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19" name="Freeform 21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20" name="Freeform 22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21" name="Freeform 22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22" name="Freeform 22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23" name="Freeform 2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24" name="Freeform 22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59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45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-1862403</wp:posOffset>
            </wp:positionV>
            <wp:extent cx="5678209" cy="9993883"/>
            <wp:effectExtent l="0" t="0" r="0" b="0"/>
            <wp:wrapNone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>
                      <a:picLocks noChangeAspect="0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9993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9301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-1862403</wp:posOffset>
            </wp:positionV>
            <wp:extent cx="454224" cy="9993883"/>
            <wp:effectExtent l="0" t="0" r="0" b="0"/>
            <wp:wrapNone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>
                      <a:picLocks noChangeAspect="0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224" cy="9993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70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71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72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73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74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75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76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77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78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79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80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81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82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83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84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85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86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87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88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89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90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91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92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93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94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95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96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97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98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99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43" w:right="-40" w:firstLine="0"/>
        <w:jc w:val="both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4"/>
          <w:sz w:val="17"/>
          <w:szCs w:val="17"/>
        </w:rPr>
        <w:t>100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4"/>
          <w:sz w:val="17"/>
          <w:szCs w:val="17"/>
        </w:rPr>
        <w:t>101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4"/>
          <w:sz w:val="17"/>
          <w:szCs w:val="17"/>
        </w:rPr>
        <w:t>102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4"/>
          <w:sz w:val="17"/>
          <w:szCs w:val="17"/>
        </w:rPr>
        <w:t>103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4"/>
          <w:sz w:val="17"/>
          <w:szCs w:val="17"/>
        </w:rPr>
        <w:t>104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4"/>
          <w:sz w:val="17"/>
          <w:szCs w:val="17"/>
        </w:rPr>
        <w:t>105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4"/>
          <w:sz w:val="17"/>
          <w:szCs w:val="17"/>
        </w:rPr>
        <w:t>106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10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@FieldKuang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columnName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"db_name"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"varchar"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private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@FieldKuang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columnName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"db_age"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"int"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private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4614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Student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1652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Student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4402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getId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3662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setId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3873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getName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2921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setName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4296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getAge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345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setAge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@Override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2498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"Student{"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"id="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", name='"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'\''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pacing w:val="-17"/>
          <w:sz w:val="17"/>
          <w:szCs w:val="17"/>
        </w:rPr>
        <w:t>+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", age="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'}'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2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2392" w:firstLine="0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表名注解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只有一个参数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建议使用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value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命名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@Target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ElementType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})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@Retention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RetentionPolicy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RUNTIME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7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@interface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TableKuang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属性注解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620" w:space="199"/>
            <w:col w:w="7020" w:space="0"/>
          </w:cols>
          <w:docGrid w:linePitch="360"/>
        </w:sectPr>
        <w:spacing w:before="8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@Target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ElementType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FIELD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})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注意字段</w:t>
      </w:r>
      <w:r>
        <w:rPr>
          <w:rFonts w:ascii="Times New Roman" w:hAnsi="Times New Roman" w:cs="Times New Roman"/>
          <w:sz w:val="17"/>
          <w:szCs w:val="17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10" w:after="0" w:line="270" w:lineRule="exact"/>
        <w:ind w:left="1243" w:right="-40" w:firstLine="0"/>
        <w:jc w:val="both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30" name="Freeform 2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31" name="Freeform 2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32" name="Freeform 2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33" name="Freeform 2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34" name="Freeform 23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35" name="Freeform 23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36" name="Freeform 2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37" name="Freeform 2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38" name="Freeform 2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39" name="Freeform 2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40" name="Freeform 2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41" name="Freeform 2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4"/>
          <w:sz w:val="17"/>
          <w:szCs w:val="17"/>
        </w:rPr>
        <w:t>107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-147109</wp:posOffset>
            </wp:positionV>
            <wp:extent cx="5678209" cy="1065783"/>
            <wp:effectExtent l="0" t="0" r="0" b="0"/>
            <wp:wrapNone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>
                      <a:picLocks noChangeAspect="0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1065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93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-147109</wp:posOffset>
            </wp:positionV>
            <wp:extent cx="454224" cy="1065783"/>
            <wp:effectExtent l="0" t="0" r="0" b="0"/>
            <wp:wrapNone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>
                      <a:picLocks noChangeAspect="0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224" cy="1065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52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-147109</wp:posOffset>
            </wp:positionV>
            <wp:extent cx="5619173" cy="1054575"/>
            <wp:effectExtent l="0" t="0" r="0" b="0"/>
            <wp:wrapNone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>
                      <a:picLocks noChangeAspect="0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3" cy="105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4"/>
          <w:sz w:val="17"/>
          <w:szCs w:val="17"/>
        </w:rPr>
        <w:t>108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4"/>
          <w:sz w:val="17"/>
          <w:szCs w:val="17"/>
        </w:rPr>
        <w:t>109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4"/>
          <w:sz w:val="17"/>
          <w:szCs w:val="17"/>
        </w:rPr>
        <w:t>110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4"/>
          <w:sz w:val="17"/>
          <w:szCs w:val="17"/>
        </w:rPr>
        <w:t>111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4"/>
          <w:sz w:val="17"/>
          <w:szCs w:val="17"/>
        </w:rPr>
        <w:t>112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10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@Retention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value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RetentionPolicy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RUNTIME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7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@interface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FieldKuang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columnName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 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列名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 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类型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长度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620" w:space="199"/>
            <w:col w:w="4588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91" w:lineRule="exact"/>
        <w:ind w:left="990" w:right="0" w:firstLine="0"/>
      </w:pPr>
      <w:r/>
      <w:r>
        <w:rPr lang="en-US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反射机制</w:t>
      </w:r>
      <w:r>
        <w:rPr lang="en-US" sz="36" baseline="0" dirty="0">
          <w:jc w:val="left"/>
          <w:rFonts w:ascii="宋体" w:hAnsi="宋体" w:cs="宋体"/>
          <w:color w:val="333333"/>
          <w:sz w:val="36"/>
          <w:szCs w:val="36"/>
        </w:rPr>
        <w:t>Reﬂection	</w:t>
      </w:r>
      <w:hyperlink r:id="rId227" w:history="1">
        <w:r>
          <w:rPr lang="en-US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80" w:after="0" w:line="425" w:lineRule="exact"/>
        <w:ind w:left="990" w:right="0" w:firstLine="0"/>
      </w:pPr>
      <w:r>
        <w:drawing>
          <wp:anchor simplePos="0" relativeHeight="251658246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119624</wp:posOffset>
            </wp:positionV>
            <wp:extent cx="5650950" cy="9529"/>
            <wp:effectExtent l="0" t="0" r="0" b="0"/>
            <wp:wrapNone/>
            <wp:docPr id="245" name="Freeform 2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0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、静态</w:t>
      </w:r>
      <w:r>
        <w:rPr lang="en-US" sz="31" baseline="0" dirty="0">
          <w:jc w:val="left"/>
          <w:rFonts w:ascii="宋体" w:hAnsi="宋体" w:cs="宋体"/>
          <w:color w:val="333333"/>
          <w:spacing w:val="-21"/>
          <w:sz w:val="31"/>
          <w:szCs w:val="31"/>
        </w:rPr>
        <w:t> VS 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动态语言	</w:t>
      </w:r>
      <w:hyperlink r:id="rId228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93" w:after="0" w:line="405" w:lineRule="exact"/>
        <w:ind w:left="1890" w:right="841" w:hanging="450"/>
      </w:pPr>
      <w:r>
        <w:drawing>
          <wp:anchor simplePos="0" relativeHeight="251658271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204074</wp:posOffset>
            </wp:positionV>
            <wp:extent cx="47647" cy="47647"/>
            <wp:effectExtent l="0" t="0" r="0" b="0"/>
            <wp:wrapNone/>
            <wp:docPr id="246" name="Freeform 2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7"/>
                            <a:pt x="61083" y="19609"/>
                          </a:cubicBezTo>
                          <a:cubicBezTo>
                            <a:pt x="59472" y="15720"/>
                            <a:pt x="57178" y="12285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25"/>
                          </a:cubicBezTo>
                          <a:cubicBezTo>
                            <a:pt x="40011" y="807"/>
                            <a:pt x="35961" y="0"/>
                            <a:pt x="31751" y="0"/>
                          </a:cubicBezTo>
                          <a:cubicBezTo>
                            <a:pt x="27540" y="0"/>
                            <a:pt x="23490" y="807"/>
                            <a:pt x="19600" y="2425"/>
                          </a:cubicBezTo>
                          <a:cubicBezTo>
                            <a:pt x="15710" y="4031"/>
                            <a:pt x="12277" y="6326"/>
                            <a:pt x="9300" y="9302"/>
                          </a:cubicBezTo>
                          <a:cubicBezTo>
                            <a:pt x="6322" y="12285"/>
                            <a:pt x="4028" y="15720"/>
                            <a:pt x="2417" y="19609"/>
                          </a:cubicBezTo>
                          <a:cubicBezTo>
                            <a:pt x="806" y="23497"/>
                            <a:pt x="0" y="27540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05"/>
                            <a:pt x="6322" y="51235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88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8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35"/>
                            <a:pt x="59472" y="47805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动态语言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73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145020</wp:posOffset>
            </wp:positionV>
            <wp:extent cx="47647" cy="47647"/>
            <wp:effectExtent l="0" t="0" r="0" b="0"/>
            <wp:wrapNone/>
            <wp:docPr id="247" name="Freeform 2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7"/>
                            <a:pt x="61083" y="19609"/>
                          </a:cubicBezTo>
                          <a:cubicBezTo>
                            <a:pt x="59472" y="15720"/>
                            <a:pt x="57178" y="12285"/>
                            <a:pt x="54201" y="9302"/>
                          </a:cubicBezTo>
                          <a:cubicBezTo>
                            <a:pt x="51224" y="6332"/>
                            <a:pt x="47790" y="4037"/>
                            <a:pt x="43901" y="2425"/>
                          </a:cubicBezTo>
                          <a:cubicBezTo>
                            <a:pt x="40011" y="819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9"/>
                            <a:pt x="19600" y="2425"/>
                          </a:cubicBezTo>
                          <a:cubicBezTo>
                            <a:pt x="15710" y="4037"/>
                            <a:pt x="12277" y="6332"/>
                            <a:pt x="9300" y="9302"/>
                          </a:cubicBezTo>
                          <a:cubicBezTo>
                            <a:pt x="6322" y="12285"/>
                            <a:pt x="4028" y="15720"/>
                            <a:pt x="2417" y="19609"/>
                          </a:cubicBezTo>
                          <a:cubicBezTo>
                            <a:pt x="806" y="23497"/>
                            <a:pt x="0" y="27546"/>
                            <a:pt x="1" y="31750"/>
                          </a:cubicBezTo>
                          <a:cubicBezTo>
                            <a:pt x="0" y="35961"/>
                            <a:pt x="806" y="40017"/>
                            <a:pt x="2417" y="43911"/>
                          </a:cubicBezTo>
                          <a:cubicBezTo>
                            <a:pt x="4028" y="47805"/>
                            <a:pt x="6322" y="51241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88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8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1"/>
                            <a:pt x="59472" y="47805"/>
                            <a:pt x="61083" y="43911"/>
                          </a:cubicBezTo>
                          <a:cubicBezTo>
                            <a:pt x="62695" y="40017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是一类在运行时可以改变其结构的语言：例如新的函数、对象、甚至代码可以被引进，已有的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" w:after="0" w:line="300" w:lineRule="exact"/>
        <w:ind w:left="1890" w:right="841" w:firstLine="0"/>
      </w:pP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函数可以被删除或是其他结构上的变化。通俗点说就是在运行时代码可以根据某些条件改变自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身结构。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spacing w:before="120" w:after="0" w:line="265" w:lineRule="exact"/>
        <w:ind w:left="1890" w:right="0" w:firstLine="0"/>
      </w:pPr>
      <w:r>
        <w:drawing>
          <wp:anchor simplePos="0" relativeHeight="251658277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189531</wp:posOffset>
            </wp:positionV>
            <wp:extent cx="47647" cy="47647"/>
            <wp:effectExtent l="0" t="0" r="0" b="0"/>
            <wp:wrapNone/>
            <wp:docPr id="248" name="Freeform 2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7"/>
                            <a:pt x="61083" y="19602"/>
                          </a:cubicBezTo>
                          <a:cubicBezTo>
                            <a:pt x="59472" y="15720"/>
                            <a:pt x="57178" y="12285"/>
                            <a:pt x="54201" y="9302"/>
                          </a:cubicBezTo>
                          <a:cubicBezTo>
                            <a:pt x="51224" y="6332"/>
                            <a:pt x="47790" y="4037"/>
                            <a:pt x="43901" y="2431"/>
                          </a:cubicBezTo>
                          <a:cubicBezTo>
                            <a:pt x="40011" y="813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3"/>
                            <a:pt x="19600" y="2431"/>
                          </a:cubicBezTo>
                          <a:cubicBezTo>
                            <a:pt x="15710" y="4037"/>
                            <a:pt x="12277" y="6332"/>
                            <a:pt x="9300" y="9302"/>
                          </a:cubicBezTo>
                          <a:cubicBezTo>
                            <a:pt x="6322" y="12285"/>
                            <a:pt x="4028" y="15720"/>
                            <a:pt x="2417" y="19602"/>
                          </a:cubicBezTo>
                          <a:cubicBezTo>
                            <a:pt x="806" y="23497"/>
                            <a:pt x="0" y="27546"/>
                            <a:pt x="1" y="31750"/>
                          </a:cubicBezTo>
                          <a:cubicBezTo>
                            <a:pt x="0" y="35961"/>
                            <a:pt x="806" y="40017"/>
                            <a:pt x="2417" y="43905"/>
                          </a:cubicBezTo>
                          <a:cubicBezTo>
                            <a:pt x="4028" y="47793"/>
                            <a:pt x="6322" y="51228"/>
                            <a:pt x="9300" y="54205"/>
                          </a:cubicBezTo>
                          <a:cubicBezTo>
                            <a:pt x="12277" y="57182"/>
                            <a:pt x="15710" y="59476"/>
                            <a:pt x="19600" y="61088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8"/>
                          </a:cubicBezTo>
                          <a:cubicBezTo>
                            <a:pt x="47790" y="59476"/>
                            <a:pt x="51224" y="57182"/>
                            <a:pt x="54201" y="54205"/>
                          </a:cubicBezTo>
                          <a:cubicBezTo>
                            <a:pt x="57178" y="51228"/>
                            <a:pt x="59472" y="47793"/>
                            <a:pt x="61083" y="43905"/>
                          </a:cubicBezTo>
                          <a:cubicBezTo>
                            <a:pt x="62695" y="40017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主要动态语言：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Object-C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C#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en-US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JavaScript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PHP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Python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等。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210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2100" w:right="0" w:firstLine="0"/>
      </w:pPr>
      <w:r>
        <w:drawing>
          <wp:anchor simplePos="0" relativeHeight="251658290" behindDoc="1" locked="0" layoutInCell="1" allowOverlap="1">
            <wp:simplePos x="0" y="0"/>
            <wp:positionH relativeFrom="page">
              <wp:posOffset>1535654</wp:posOffset>
            </wp:positionH>
            <wp:positionV relativeFrom="line">
              <wp:posOffset>-167756</wp:posOffset>
            </wp:positionV>
            <wp:extent cx="5069656" cy="886236"/>
            <wp:effectExtent l="0" t="0" r="0" b="0"/>
            <wp:wrapNone/>
            <wp:docPr id="249" name="Freeform 2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069656" cy="886236"/>
                    </a:xfrm>
                    <a:custGeom>
                      <a:rect l="l" t="t" r="r" b="b"/>
                      <a:pathLst>
                        <a:path w="6756401" h="1181100">
                          <a:moveTo>
                            <a:pt x="1" y="31750"/>
                          </a:moveTo>
                          <a:lnTo>
                            <a:pt x="1" y="1149350"/>
                          </a:lnTo>
                          <a:cubicBezTo>
                            <a:pt x="0" y="1153561"/>
                            <a:pt x="806" y="1157617"/>
                            <a:pt x="2417" y="1161511"/>
                          </a:cubicBezTo>
                          <a:cubicBezTo>
                            <a:pt x="4028" y="1165399"/>
                            <a:pt x="6323" y="1168835"/>
                            <a:pt x="9300" y="1171805"/>
                          </a:cubicBezTo>
                          <a:cubicBezTo>
                            <a:pt x="12277" y="1174788"/>
                            <a:pt x="15710" y="1177082"/>
                            <a:pt x="19600" y="1178688"/>
                          </a:cubicBezTo>
                          <a:cubicBezTo>
                            <a:pt x="23490" y="1180294"/>
                            <a:pt x="27540" y="1181100"/>
                            <a:pt x="31751" y="1181100"/>
                          </a:cubicBezTo>
                          <a:lnTo>
                            <a:pt x="6724651" y="1181100"/>
                          </a:lnTo>
                          <a:cubicBezTo>
                            <a:pt x="6728860" y="1181100"/>
                            <a:pt x="6732910" y="1180294"/>
                            <a:pt x="6736799" y="1178688"/>
                          </a:cubicBezTo>
                          <a:cubicBezTo>
                            <a:pt x="6740690" y="1177082"/>
                            <a:pt x="6744123" y="1174788"/>
                            <a:pt x="6747100" y="1171805"/>
                          </a:cubicBezTo>
                          <a:cubicBezTo>
                            <a:pt x="6750077" y="1168835"/>
                            <a:pt x="6752371" y="1165399"/>
                            <a:pt x="6753983" y="1161511"/>
                          </a:cubicBezTo>
                          <a:cubicBezTo>
                            <a:pt x="6755594" y="1157617"/>
                            <a:pt x="6756400" y="1153561"/>
                            <a:pt x="6756401" y="1149350"/>
                          </a:cubicBezTo>
                          <a:lnTo>
                            <a:pt x="6756401" y="31750"/>
                          </a:lnTo>
                          <a:cubicBezTo>
                            <a:pt x="6756400" y="27540"/>
                            <a:pt x="6755594" y="23497"/>
                            <a:pt x="6753983" y="19609"/>
                          </a:cubicBezTo>
                          <a:cubicBezTo>
                            <a:pt x="6752371" y="15720"/>
                            <a:pt x="6750077" y="12285"/>
                            <a:pt x="6747100" y="9302"/>
                          </a:cubicBezTo>
                          <a:cubicBezTo>
                            <a:pt x="6744123" y="6332"/>
                            <a:pt x="6740690" y="4037"/>
                            <a:pt x="6736799" y="2425"/>
                          </a:cubicBezTo>
                          <a:cubicBezTo>
                            <a:pt x="6732910" y="813"/>
                            <a:pt x="6728860" y="7"/>
                            <a:pt x="6724651" y="0"/>
                          </a:cubicBezTo>
                          <a:lnTo>
                            <a:pt x="31751" y="0"/>
                          </a:lnTo>
                          <a:cubicBezTo>
                            <a:pt x="27540" y="7"/>
                            <a:pt x="23490" y="813"/>
                            <a:pt x="19600" y="2425"/>
                          </a:cubicBezTo>
                          <a:cubicBezTo>
                            <a:pt x="15710" y="4037"/>
                            <a:pt x="12277" y="6332"/>
                            <a:pt x="9300" y="9302"/>
                          </a:cubicBezTo>
                          <a:cubicBezTo>
                            <a:pt x="6323" y="12285"/>
                            <a:pt x="4028" y="15720"/>
                            <a:pt x="2417" y="19609"/>
                          </a:cubicBezTo>
                          <a:cubicBezTo>
                            <a:pt x="806" y="23497"/>
                            <a:pt x="0" y="27540"/>
                            <a:pt x="1" y="31750"/>
                          </a:cubicBezTo>
                          <a:close/>
                          <a:moveTo>
                            <a:pt x="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9" behindDoc="1" locked="0" layoutInCell="1" allowOverlap="1">
            <wp:simplePos x="0" y="0"/>
            <wp:positionH relativeFrom="page">
              <wp:posOffset>1535654</wp:posOffset>
            </wp:positionH>
            <wp:positionV relativeFrom="line">
              <wp:posOffset>-167756</wp:posOffset>
            </wp:positionV>
            <wp:extent cx="5069656" cy="886236"/>
            <wp:effectExtent l="0" t="0" r="0" b="0"/>
            <wp:wrapNone/>
            <wp:docPr id="250" name="Freeform 2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069656" cy="886236"/>
                    </a:xfrm>
                    <a:custGeom>
                      <a:rect l="l" t="t" r="r" b="b"/>
                      <a:pathLst>
                        <a:path w="6756401" h="1181100">
                          <a:moveTo>
                            <a:pt x="1" y="31750"/>
                          </a:moveTo>
                          <a:lnTo>
                            <a:pt x="1" y="1149350"/>
                          </a:lnTo>
                          <a:cubicBezTo>
                            <a:pt x="0" y="1153561"/>
                            <a:pt x="806" y="1157617"/>
                            <a:pt x="2417" y="1161511"/>
                          </a:cubicBezTo>
                          <a:cubicBezTo>
                            <a:pt x="4028" y="1165399"/>
                            <a:pt x="6323" y="1168835"/>
                            <a:pt x="9300" y="1171805"/>
                          </a:cubicBezTo>
                          <a:cubicBezTo>
                            <a:pt x="12277" y="1174788"/>
                            <a:pt x="15710" y="1177082"/>
                            <a:pt x="19600" y="1178688"/>
                          </a:cubicBezTo>
                          <a:cubicBezTo>
                            <a:pt x="23490" y="1180294"/>
                            <a:pt x="27540" y="1181100"/>
                            <a:pt x="31751" y="1181100"/>
                          </a:cubicBezTo>
                          <a:lnTo>
                            <a:pt x="6724651" y="1181100"/>
                          </a:lnTo>
                          <a:cubicBezTo>
                            <a:pt x="6728860" y="1181100"/>
                            <a:pt x="6732910" y="1180294"/>
                            <a:pt x="6736799" y="1178688"/>
                          </a:cubicBezTo>
                          <a:cubicBezTo>
                            <a:pt x="6740690" y="1177082"/>
                            <a:pt x="6744123" y="1174788"/>
                            <a:pt x="6747100" y="1171805"/>
                          </a:cubicBezTo>
                          <a:cubicBezTo>
                            <a:pt x="6750077" y="1168835"/>
                            <a:pt x="6752371" y="1165399"/>
                            <a:pt x="6753983" y="1161511"/>
                          </a:cubicBezTo>
                          <a:cubicBezTo>
                            <a:pt x="6755594" y="1157617"/>
                            <a:pt x="6756400" y="1153561"/>
                            <a:pt x="6756401" y="1149350"/>
                          </a:cubicBezTo>
                          <a:lnTo>
                            <a:pt x="6756401" y="31750"/>
                          </a:lnTo>
                          <a:cubicBezTo>
                            <a:pt x="6756400" y="27540"/>
                            <a:pt x="6755594" y="23497"/>
                            <a:pt x="6753983" y="19609"/>
                          </a:cubicBezTo>
                          <a:cubicBezTo>
                            <a:pt x="6752371" y="15720"/>
                            <a:pt x="6750077" y="12285"/>
                            <a:pt x="6747100" y="9302"/>
                          </a:cubicBezTo>
                          <a:cubicBezTo>
                            <a:pt x="6744123" y="6332"/>
                            <a:pt x="6740690" y="4037"/>
                            <a:pt x="6736799" y="2425"/>
                          </a:cubicBezTo>
                          <a:cubicBezTo>
                            <a:pt x="6732910" y="813"/>
                            <a:pt x="6728860" y="7"/>
                            <a:pt x="6724651" y="0"/>
                          </a:cubicBezTo>
                          <a:lnTo>
                            <a:pt x="31751" y="0"/>
                          </a:lnTo>
                          <a:cubicBezTo>
                            <a:pt x="27540" y="7"/>
                            <a:pt x="23490" y="813"/>
                            <a:pt x="19600" y="2425"/>
                          </a:cubicBezTo>
                          <a:cubicBezTo>
                            <a:pt x="15710" y="4037"/>
                            <a:pt x="12277" y="6332"/>
                            <a:pt x="9300" y="9302"/>
                          </a:cubicBezTo>
                          <a:cubicBezTo>
                            <a:pt x="6323" y="12285"/>
                            <a:pt x="4028" y="15720"/>
                            <a:pt x="2417" y="19609"/>
                          </a:cubicBezTo>
                          <a:cubicBezTo>
                            <a:pt x="806" y="23497"/>
                            <a:pt x="0" y="27540"/>
                            <a:pt x="1" y="31750"/>
                          </a:cubicBezTo>
                          <a:close/>
                          <a:moveTo>
                            <a:pt x="1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6" behindDoc="1" locked="0" layoutInCell="1" allowOverlap="1">
            <wp:simplePos x="0" y="0"/>
            <wp:positionH relativeFrom="page">
              <wp:posOffset>1527719</wp:posOffset>
            </wp:positionH>
            <wp:positionV relativeFrom="line">
              <wp:posOffset>-156633</wp:posOffset>
            </wp:positionV>
            <wp:extent cx="292223" cy="886300"/>
            <wp:effectExtent l="0" t="0" r="0" b="0"/>
            <wp:wrapNone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>
                      <a:picLocks noChangeAspect="0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88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12" behindDoc="1" locked="0" layoutInCell="1" allowOverlap="1">
            <wp:simplePos x="0" y="0"/>
            <wp:positionH relativeFrom="page">
              <wp:posOffset>1540419</wp:posOffset>
            </wp:positionH>
            <wp:positionV relativeFrom="line">
              <wp:posOffset>-143932</wp:posOffset>
            </wp:positionV>
            <wp:extent cx="5022008" cy="857648"/>
            <wp:effectExtent l="0" t="0" r="0" b="0"/>
            <wp:wrapNone/>
            <wp:docPr id="252" name="Freeform 2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022008" cy="857648"/>
                    </a:xfrm>
                    <a:custGeom>
                      <a:rect l="l" t="t" r="r" b="b"/>
                      <a:pathLst>
                        <a:path w="6692900" h="1143000">
                          <a:moveTo>
                            <a:pt x="0" y="1143000"/>
                          </a:moveTo>
                          <a:lnTo>
                            <a:pt x="6692900" y="1143000"/>
                          </a:lnTo>
                          <a:lnTo>
                            <a:pt x="6692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1" behindDoc="1" locked="0" layoutInCell="1" allowOverlap="1">
            <wp:simplePos x="0" y="0"/>
            <wp:positionH relativeFrom="page">
              <wp:posOffset>1540419</wp:posOffset>
            </wp:positionH>
            <wp:positionV relativeFrom="line">
              <wp:posOffset>-143932</wp:posOffset>
            </wp:positionV>
            <wp:extent cx="5022008" cy="857648"/>
            <wp:effectExtent l="0" t="0" r="0" b="0"/>
            <wp:wrapNone/>
            <wp:docPr id="253" name="Freeform 2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022008" cy="857648"/>
                    </a:xfrm>
                    <a:custGeom>
                      <a:rect l="l" t="t" r="r" b="b"/>
                      <a:pathLst>
                        <a:path w="6692900" h="1143000">
                          <a:moveTo>
                            <a:pt x="0" y="1143000"/>
                          </a:moveTo>
                          <a:lnTo>
                            <a:pt x="6692900" y="1143000"/>
                          </a:lnTo>
                          <a:lnTo>
                            <a:pt x="6692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210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210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210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46" w:after="0" w:line="270" w:lineRule="exact"/>
        <w:ind w:left="0" w:right="-40" w:firstLine="0"/>
        <w:jc w:val="both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体现动态语言的代码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function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var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x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"var a=3;var b=5;alert(a+b)"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7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eval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55AA"/>
          <w:sz w:val="17"/>
          <w:szCs w:val="17"/>
        </w:rPr>
        <w:t>x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2266" w:space="200"/>
            <w:col w:w="4377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4" w:after="0" w:line="405" w:lineRule="exact"/>
        <w:ind w:left="1890" w:right="1048" w:hanging="450"/>
      </w:pPr>
      <w:r>
        <w:drawing>
          <wp:anchor simplePos="0" relativeHeight="25165829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261860</wp:posOffset>
            </wp:positionV>
            <wp:extent cx="47647" cy="47647"/>
            <wp:effectExtent l="0" t="0" r="0" b="0"/>
            <wp:wrapNone/>
            <wp:docPr id="254" name="Freeform 2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7"/>
                            <a:pt x="61083" y="19609"/>
                          </a:cubicBezTo>
                          <a:cubicBezTo>
                            <a:pt x="59472" y="15720"/>
                            <a:pt x="57178" y="12285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25"/>
                          </a:cubicBezTo>
                          <a:cubicBezTo>
                            <a:pt x="40011" y="813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3"/>
                            <a:pt x="19600" y="2425"/>
                          </a:cubicBezTo>
                          <a:cubicBezTo>
                            <a:pt x="15710" y="4031"/>
                            <a:pt x="12277" y="6326"/>
                            <a:pt x="9300" y="9302"/>
                          </a:cubicBezTo>
                          <a:cubicBezTo>
                            <a:pt x="6322" y="12285"/>
                            <a:pt x="4028" y="15720"/>
                            <a:pt x="2417" y="19609"/>
                          </a:cubicBezTo>
                          <a:cubicBezTo>
                            <a:pt x="806" y="23497"/>
                            <a:pt x="0" y="27546"/>
                            <a:pt x="1" y="31750"/>
                          </a:cubicBezTo>
                          <a:cubicBezTo>
                            <a:pt x="0" y="35961"/>
                            <a:pt x="806" y="40017"/>
                            <a:pt x="2417" y="43905"/>
                          </a:cubicBezTo>
                          <a:cubicBezTo>
                            <a:pt x="4028" y="47799"/>
                            <a:pt x="6322" y="51235"/>
                            <a:pt x="9300" y="54205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701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1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05"/>
                          </a:cubicBezTo>
                          <a:cubicBezTo>
                            <a:pt x="57178" y="51235"/>
                            <a:pt x="59472" y="47799"/>
                            <a:pt x="61083" y="43905"/>
                          </a:cubicBezTo>
                          <a:cubicBezTo>
                            <a:pt x="62695" y="40017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静态语言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94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202230</wp:posOffset>
            </wp:positionV>
            <wp:extent cx="47647" cy="47647"/>
            <wp:effectExtent l="0" t="0" r="0" b="0"/>
            <wp:wrapNone/>
            <wp:docPr id="255" name="Freeform 2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1"/>
                            <a:pt x="61083" y="19602"/>
                          </a:cubicBezTo>
                          <a:cubicBezTo>
                            <a:pt x="59472" y="15720"/>
                            <a:pt x="57178" y="12291"/>
                            <a:pt x="54201" y="9308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19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8"/>
                          </a:cubicBezTo>
                          <a:cubicBezTo>
                            <a:pt x="6322" y="12291"/>
                            <a:pt x="4028" y="15720"/>
                            <a:pt x="2417" y="19609"/>
                          </a:cubicBezTo>
                          <a:cubicBezTo>
                            <a:pt x="806" y="23497"/>
                            <a:pt x="0" y="27540"/>
                            <a:pt x="1" y="31750"/>
                          </a:cubicBezTo>
                          <a:cubicBezTo>
                            <a:pt x="0" y="35967"/>
                            <a:pt x="806" y="40017"/>
                            <a:pt x="2417" y="43905"/>
                          </a:cubicBezTo>
                          <a:cubicBezTo>
                            <a:pt x="4028" y="47793"/>
                            <a:pt x="6322" y="51228"/>
                            <a:pt x="9300" y="54205"/>
                          </a:cubicBezTo>
                          <a:cubicBezTo>
                            <a:pt x="12277" y="57188"/>
                            <a:pt x="15710" y="59482"/>
                            <a:pt x="19600" y="61088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8"/>
                          </a:cubicBezTo>
                          <a:cubicBezTo>
                            <a:pt x="47790" y="59482"/>
                            <a:pt x="51224" y="57188"/>
                            <a:pt x="54201" y="54205"/>
                          </a:cubicBezTo>
                          <a:cubicBezTo>
                            <a:pt x="57178" y="51228"/>
                            <a:pt x="59472" y="47793"/>
                            <a:pt x="61083" y="43905"/>
                          </a:cubicBezTo>
                          <a:cubicBezTo>
                            <a:pt x="62695" y="40017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与动态语言相对应的，运行时结构不可变的语言就是静态语言。如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C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C++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890" w:right="1048" w:firstLine="0"/>
      </w:pPr>
      <w:r>
        <w:drawing>
          <wp:anchor simplePos="0" relativeHeight="251658302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97456</wp:posOffset>
            </wp:positionV>
            <wp:extent cx="47647" cy="47647"/>
            <wp:effectExtent l="0" t="0" r="0" b="0"/>
            <wp:wrapNone/>
            <wp:docPr id="256" name="Freeform 2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7"/>
                            <a:pt x="61083" y="19609"/>
                          </a:cubicBezTo>
                          <a:cubicBezTo>
                            <a:pt x="59472" y="15720"/>
                            <a:pt x="57178" y="12285"/>
                            <a:pt x="54201" y="9302"/>
                          </a:cubicBezTo>
                          <a:cubicBezTo>
                            <a:pt x="51224" y="6332"/>
                            <a:pt x="47790" y="4037"/>
                            <a:pt x="43901" y="2425"/>
                          </a:cubicBezTo>
                          <a:cubicBezTo>
                            <a:pt x="40011" y="813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3"/>
                            <a:pt x="19600" y="2425"/>
                          </a:cubicBezTo>
                          <a:cubicBezTo>
                            <a:pt x="15710" y="4037"/>
                            <a:pt x="12277" y="6332"/>
                            <a:pt x="9300" y="9302"/>
                          </a:cubicBezTo>
                          <a:cubicBezTo>
                            <a:pt x="6322" y="12285"/>
                            <a:pt x="4028" y="15720"/>
                            <a:pt x="2417" y="19602"/>
                          </a:cubicBezTo>
                          <a:cubicBezTo>
                            <a:pt x="806" y="23497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1"/>
                          </a:cubicBezTo>
                          <a:cubicBezTo>
                            <a:pt x="4028" y="47799"/>
                            <a:pt x="6322" y="51235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701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1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35"/>
                            <a:pt x="59472" y="47799"/>
                            <a:pt x="61083" y="43911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不是动态语言，但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可以称之为</w:t>
      </w:r>
      <w:r>
        <w:rPr lang="en-US" sz="19" baseline="0" dirty="0">
          <w:jc w:val="left"/>
          <w:rFonts w:ascii="宋体" w:hAnsi="宋体" w:cs="宋体"/>
          <w:color w:val="333333"/>
          <w:spacing w:val="-122"/>
          <w:sz w:val="19"/>
          <w:szCs w:val="19"/>
        </w:rPr>
        <w:t>“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准动态语言</w:t>
      </w:r>
      <w:r>
        <w:rPr lang="en-US" sz="19" baseline="0" dirty="0">
          <w:jc w:val="left"/>
          <w:rFonts w:ascii="宋体" w:hAnsi="宋体" w:cs="宋体"/>
          <w:color w:val="333333"/>
          <w:spacing w:val="-122"/>
          <w:sz w:val="19"/>
          <w:szCs w:val="19"/>
        </w:rPr>
        <w:t>”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。即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有一定的动态性，我们可以利用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反射机制获得类似动态语言的特性。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的动态性让编程的时候更加灵活！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</w:t>
      </w:r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Java Reﬂection	</w:t>
      </w:r>
      <w:hyperlink r:id="rId229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92" w:after="0" w:line="300" w:lineRule="exact"/>
        <w:ind w:left="990" w:right="854" w:firstLine="0"/>
      </w:pPr>
      <w:r/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Reﬂection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（反射）是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被视为动态语言的关键，反射机制允许程序在执行期借助于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Reﬂection API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取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得任何类的内部信息，并能直接操作任意对象的内部属性及方法。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338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-47026</wp:posOffset>
            </wp:positionV>
            <wp:extent cx="5641421" cy="200117"/>
            <wp:effectExtent l="0" t="0" r="0" b="0"/>
            <wp:wrapNone/>
            <wp:docPr id="257" name="Freeform 2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1" cy="200117"/>
                    </a:xfrm>
                    <a:custGeom>
                      <a:rect l="l" t="t" r="r" b="b"/>
                      <a:pathLst>
                        <a:path w="7518401" h="266700">
                          <a:moveTo>
                            <a:pt x="1" y="31750"/>
                          </a:moveTo>
                          <a:lnTo>
                            <a:pt x="1" y="234950"/>
                          </a:lnTo>
                          <a:cubicBezTo>
                            <a:pt x="0" y="239161"/>
                            <a:pt x="806" y="243217"/>
                            <a:pt x="2417" y="247105"/>
                          </a:cubicBezTo>
                          <a:cubicBezTo>
                            <a:pt x="4028" y="250993"/>
                            <a:pt x="6323" y="254428"/>
                            <a:pt x="9300" y="257405"/>
                          </a:cubicBezTo>
                          <a:cubicBezTo>
                            <a:pt x="12277" y="260382"/>
                            <a:pt x="15710" y="262676"/>
                            <a:pt x="19600" y="264288"/>
                          </a:cubicBezTo>
                          <a:cubicBezTo>
                            <a:pt x="23490" y="265894"/>
                            <a:pt x="27540" y="266700"/>
                            <a:pt x="31751" y="266700"/>
                          </a:cubicBezTo>
                          <a:lnTo>
                            <a:pt x="7486651" y="266700"/>
                          </a:lnTo>
                          <a:cubicBezTo>
                            <a:pt x="7490860" y="266700"/>
                            <a:pt x="7494910" y="265894"/>
                            <a:pt x="7498799" y="264288"/>
                          </a:cubicBezTo>
                          <a:cubicBezTo>
                            <a:pt x="7502690" y="262676"/>
                            <a:pt x="7506123" y="260382"/>
                            <a:pt x="7509100" y="257405"/>
                          </a:cubicBezTo>
                          <a:cubicBezTo>
                            <a:pt x="7512077" y="254428"/>
                            <a:pt x="7514371" y="250999"/>
                            <a:pt x="7515983" y="247111"/>
                          </a:cubicBezTo>
                          <a:cubicBezTo>
                            <a:pt x="7517594" y="243217"/>
                            <a:pt x="7518400" y="239161"/>
                            <a:pt x="7518401" y="234950"/>
                          </a:cubicBezTo>
                          <a:lnTo>
                            <a:pt x="7518401" y="31750"/>
                          </a:lnTo>
                          <a:cubicBezTo>
                            <a:pt x="7518400" y="27540"/>
                            <a:pt x="7517594" y="23491"/>
                            <a:pt x="7515983" y="19602"/>
                          </a:cubicBezTo>
                          <a:cubicBezTo>
                            <a:pt x="7514371" y="15720"/>
                            <a:pt x="7512077" y="12291"/>
                            <a:pt x="7509100" y="9308"/>
                          </a:cubicBezTo>
                          <a:cubicBezTo>
                            <a:pt x="7506123" y="6338"/>
                            <a:pt x="7502690" y="4044"/>
                            <a:pt x="7498799" y="2431"/>
                          </a:cubicBezTo>
                          <a:cubicBezTo>
                            <a:pt x="7494910" y="819"/>
                            <a:pt x="7490860" y="7"/>
                            <a:pt x="7486651" y="0"/>
                          </a:cubicBezTo>
                          <a:lnTo>
                            <a:pt x="31751" y="0"/>
                          </a:lnTo>
                          <a:cubicBezTo>
                            <a:pt x="27540" y="7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8"/>
                          </a:cubicBezTo>
                          <a:cubicBezTo>
                            <a:pt x="6323" y="12291"/>
                            <a:pt x="4028" y="15720"/>
                            <a:pt x="2417" y="19609"/>
                          </a:cubicBezTo>
                          <a:cubicBezTo>
                            <a:pt x="806" y="23497"/>
                            <a:pt x="0" y="27540"/>
                            <a:pt x="1" y="31750"/>
                          </a:cubicBezTo>
                          <a:close/>
                          <a:moveTo>
                            <a:pt x="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-47026</wp:posOffset>
            </wp:positionV>
            <wp:extent cx="5641421" cy="200117"/>
            <wp:effectExtent l="0" t="0" r="0" b="0"/>
            <wp:wrapNone/>
            <wp:docPr id="258" name="Freeform 2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1" cy="200117"/>
                    </a:xfrm>
                    <a:custGeom>
                      <a:rect l="l" t="t" r="r" b="b"/>
                      <a:pathLst>
                        <a:path w="7518401" h="266700">
                          <a:moveTo>
                            <a:pt x="1" y="31750"/>
                          </a:moveTo>
                          <a:lnTo>
                            <a:pt x="1" y="234950"/>
                          </a:lnTo>
                          <a:cubicBezTo>
                            <a:pt x="0" y="239161"/>
                            <a:pt x="806" y="243217"/>
                            <a:pt x="2417" y="247105"/>
                          </a:cubicBezTo>
                          <a:cubicBezTo>
                            <a:pt x="4028" y="250993"/>
                            <a:pt x="6323" y="254428"/>
                            <a:pt x="9300" y="257405"/>
                          </a:cubicBezTo>
                          <a:cubicBezTo>
                            <a:pt x="12277" y="260382"/>
                            <a:pt x="15710" y="262676"/>
                            <a:pt x="19600" y="264288"/>
                          </a:cubicBezTo>
                          <a:cubicBezTo>
                            <a:pt x="23490" y="265894"/>
                            <a:pt x="27540" y="266700"/>
                            <a:pt x="31751" y="266700"/>
                          </a:cubicBezTo>
                          <a:lnTo>
                            <a:pt x="7486651" y="266700"/>
                          </a:lnTo>
                          <a:cubicBezTo>
                            <a:pt x="7490860" y="266700"/>
                            <a:pt x="7494910" y="265894"/>
                            <a:pt x="7498799" y="264288"/>
                          </a:cubicBezTo>
                          <a:cubicBezTo>
                            <a:pt x="7502690" y="262676"/>
                            <a:pt x="7506123" y="260382"/>
                            <a:pt x="7509100" y="257405"/>
                          </a:cubicBezTo>
                          <a:cubicBezTo>
                            <a:pt x="7512077" y="254428"/>
                            <a:pt x="7514371" y="250999"/>
                            <a:pt x="7515983" y="247111"/>
                          </a:cubicBezTo>
                          <a:cubicBezTo>
                            <a:pt x="7517594" y="243217"/>
                            <a:pt x="7518400" y="239161"/>
                            <a:pt x="7518401" y="234950"/>
                          </a:cubicBezTo>
                          <a:lnTo>
                            <a:pt x="7518401" y="31750"/>
                          </a:lnTo>
                          <a:cubicBezTo>
                            <a:pt x="7518400" y="27540"/>
                            <a:pt x="7517594" y="23491"/>
                            <a:pt x="7515983" y="19602"/>
                          </a:cubicBezTo>
                          <a:cubicBezTo>
                            <a:pt x="7514371" y="15720"/>
                            <a:pt x="7512077" y="12291"/>
                            <a:pt x="7509100" y="9308"/>
                          </a:cubicBezTo>
                          <a:cubicBezTo>
                            <a:pt x="7506123" y="6338"/>
                            <a:pt x="7502690" y="4044"/>
                            <a:pt x="7498799" y="2431"/>
                          </a:cubicBezTo>
                          <a:cubicBezTo>
                            <a:pt x="7494910" y="819"/>
                            <a:pt x="7490860" y="7"/>
                            <a:pt x="7486651" y="0"/>
                          </a:cubicBezTo>
                          <a:lnTo>
                            <a:pt x="31751" y="0"/>
                          </a:lnTo>
                          <a:cubicBezTo>
                            <a:pt x="27540" y="7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8"/>
                          </a:cubicBezTo>
                          <a:cubicBezTo>
                            <a:pt x="6323" y="12291"/>
                            <a:pt x="4028" y="15720"/>
                            <a:pt x="2417" y="19609"/>
                          </a:cubicBezTo>
                          <a:cubicBezTo>
                            <a:pt x="806" y="23497"/>
                            <a:pt x="0" y="27540"/>
                            <a:pt x="1" y="31750"/>
                          </a:cubicBezTo>
                          <a:close/>
                          <a:moveTo>
                            <a:pt x="1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2" behindDoc="1" locked="0" layoutInCell="1" allowOverlap="1">
            <wp:simplePos x="0" y="0"/>
            <wp:positionH relativeFrom="page">
              <wp:posOffset>968653</wp:posOffset>
            </wp:positionH>
            <wp:positionV relativeFrom="line">
              <wp:posOffset>-23202</wp:posOffset>
            </wp:positionV>
            <wp:extent cx="5593773" cy="171529"/>
            <wp:effectExtent l="0" t="0" r="0" b="0"/>
            <wp:wrapNone/>
            <wp:docPr id="259" name="Freeform 2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3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7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-35905</wp:posOffset>
            </wp:positionV>
            <wp:extent cx="292223" cy="199014"/>
            <wp:effectExtent l="0" t="0" r="0" b="0"/>
            <wp:wrapNone/>
            <wp:docPr id="260" name="Picture 26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>
                      <a:picLocks noChangeAspect="0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99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39" behindDoc="1" locked="0" layoutInCell="1" allowOverlap="1">
            <wp:simplePos x="0" y="0"/>
            <wp:positionH relativeFrom="page">
              <wp:posOffset>968653</wp:posOffset>
            </wp:positionH>
            <wp:positionV relativeFrom="line">
              <wp:posOffset>-23202</wp:posOffset>
            </wp:positionV>
            <wp:extent cx="5593773" cy="171529"/>
            <wp:effectExtent l="0" t="0" r="0" b="0"/>
            <wp:wrapNone/>
            <wp:docPr id="261" name="Freeform 2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3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forName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"java.lang.String"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7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spacing w:before="0" w:after="0" w:line="300" w:lineRule="exact"/>
        <w:ind w:left="990" w:right="1040" w:firstLine="0"/>
        <w:jc w:val="both"/>
      </w:pP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加载完类之后，在堆内存的方法区中就产生了一个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类型的对象（一个类只有一个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对象），这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个对象就包含了完整的类的结构信息。我们可以通过这个对象看到类的结构。这个对象就像一面镜子，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透过这个镜子看到类的结构，所以，我们形象的称之为：</w:t>
      </w:r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反射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48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674308</wp:posOffset>
            </wp:positionV>
            <wp:extent cx="5650950" cy="972001"/>
            <wp:effectExtent l="0" t="0" r="0" b="0"/>
            <wp:wrapNone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>
                      <a:picLocks noChangeAspect="0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972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319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>
        <w:drawing>
          <wp:anchor simplePos="0" relativeHeight="251658352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-180452</wp:posOffset>
            </wp:positionV>
            <wp:extent cx="5678209" cy="1060040"/>
            <wp:effectExtent l="0" t="0" r="0" b="0"/>
            <wp:wrapNone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>
                      <a:picLocks noChangeAspect="0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106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752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-156634</wp:posOffset>
            </wp:positionV>
            <wp:extent cx="368459" cy="1036222"/>
            <wp:effectExtent l="0" t="0" r="0" b="0"/>
            <wp:wrapNone/>
            <wp:docPr id="264" name="Picture 26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>
                      <a:picLocks noChangeAspect="0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1036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49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-156634</wp:posOffset>
            </wp:positionV>
            <wp:extent cx="5619173" cy="1035518"/>
            <wp:effectExtent l="0" t="0" r="0" b="0"/>
            <wp:wrapNone/>
            <wp:docPr id="265" name="Picture 26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>
                      <a:picLocks noChangeAspect="0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3" cy="1035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package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com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reflection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Test2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485" w:space="200"/>
            <w:col w:w="4693" w:space="0"/>
          </w:cols>
          <w:docGrid w:linePitch="360"/>
        </w:sectPr>
        <w:spacing w:before="1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/>
      <w:r>
        <w:br w:type="page"/>
      </w:r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66" name="Freeform 26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67" name="Freeform 26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68" name="Freeform 26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69" name="Freeform 26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70" name="Freeform 27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71" name="Freeform 27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72" name="Freeform 27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73" name="Freeform 27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74" name="Freeform 27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75" name="Freeform 27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76" name="Freeform 27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77" name="Freeform 27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45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-1862403</wp:posOffset>
            </wp:positionV>
            <wp:extent cx="5678209" cy="9993881"/>
            <wp:effectExtent l="0" t="0" r="0" b="0"/>
            <wp:wrapNone/>
            <wp:docPr id="278" name="Picture 27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>
                      <a:picLocks noChangeAspect="0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9993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9331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-1862403</wp:posOffset>
            </wp:positionV>
            <wp:extent cx="368459" cy="9993881"/>
            <wp:effectExtent l="0" t="0" r="0" b="0"/>
            <wp:wrapNone/>
            <wp:docPr id="279" name="Picture 27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>
                      <a:picLocks noChangeAspect="0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9993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通过反射获取类的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Class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//---&gt;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查看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JDK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帮助文档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&lt;?&gt;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forName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"com.reflection.User"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一个类被加载后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,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类的整个结构信息会被放到对应的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Class</w:t>
      </w:r>
      <w:r>
        <w:rPr lang="en-US" sz="17" baseline="0" dirty="0">
          <w:jc w:val="left"/>
          <w:rFonts w:ascii="新宋体" w:hAnsi="新宋体" w:cs="新宋体"/>
          <w:color w:val="AA5500"/>
          <w:spacing w:val="-2"/>
          <w:sz w:val="17"/>
          <w:szCs w:val="17"/>
        </w:rPr>
        <w:t>对象中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一个类只对应一个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Class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对象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13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&lt;?&gt;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c2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forName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"com.reflection.User"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hashCode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c2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hashCode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2023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ClassNotFoundException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printStackTrace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//1.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创建一个实体类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User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4138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private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private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private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7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4667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User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1706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User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4138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getId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3398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setId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4032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getAge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3186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setAge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3609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getName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2657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setName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@Override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485" w:space="200"/>
            <w:col w:w="6756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toString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10" w:after="0" w:line="270" w:lineRule="exact"/>
        <w:ind w:left="1214" w:right="-40" w:firstLine="0"/>
        <w:jc w:val="both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82" name="Freeform 28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83" name="Freeform 28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84" name="Freeform 28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85" name="Freeform 28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86" name="Freeform 28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87" name="Freeform 2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88" name="Freeform 28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89" name="Freeform 28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90" name="Freeform 2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91" name="Freeform 2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92" name="Freeform 29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93" name="Freeform 29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64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-147104</wp:posOffset>
            </wp:positionV>
            <wp:extent cx="5678209" cy="1243581"/>
            <wp:effectExtent l="0" t="0" r="0" b="0"/>
            <wp:wrapNone/>
            <wp:docPr id="294" name="Picture 29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>
                      <a:picLocks noChangeAspect="0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1243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75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-147104</wp:posOffset>
            </wp:positionV>
            <wp:extent cx="368459" cy="1230881"/>
            <wp:effectExtent l="0" t="0" r="0" b="0"/>
            <wp:wrapNone/>
            <wp:docPr id="295" name="Picture 29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>
                      <a:picLocks noChangeAspect="0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1230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29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-147104</wp:posOffset>
            </wp:positionV>
            <wp:extent cx="5619173" cy="1226106"/>
            <wp:effectExtent l="0" t="0" r="0" b="0"/>
            <wp:wrapNone/>
            <wp:docPr id="296" name="Picture 29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>
                      <a:picLocks noChangeAspect="0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3" cy="1226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70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10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"User{"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"id="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", age="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", name="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pacing w:val="-17"/>
          <w:sz w:val="17"/>
          <w:szCs w:val="17"/>
        </w:rPr>
        <w:t>+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'}'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485" w:space="200"/>
            <w:col w:w="3636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65" w:lineRule="exact"/>
        <w:ind w:left="1440" w:right="5077" w:hanging="450"/>
      </w:pPr>
      <w:r/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Java</w:t>
      </w:r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反射机制提供的功能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4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169785</wp:posOffset>
            </wp:positionV>
            <wp:extent cx="47647" cy="47647"/>
            <wp:effectExtent l="0" t="0" r="0" b="0"/>
            <wp:wrapNone/>
            <wp:docPr id="297" name="Freeform 2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7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8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19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8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497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05"/>
                            <a:pt x="6322" y="51241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88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8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1"/>
                            <a:pt x="59472" y="47805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在运行时判断任意一个对象所属的类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" w:after="0" w:line="300" w:lineRule="exact"/>
        <w:ind w:left="1440" w:right="5077" w:firstLine="0"/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89774</wp:posOffset>
            </wp:positionV>
            <wp:extent cx="47647" cy="47647"/>
            <wp:effectExtent l="0" t="0" r="0" b="0"/>
            <wp:wrapNone/>
            <wp:docPr id="298" name="Freeform 2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15"/>
                          </a:cubicBezTo>
                          <a:cubicBezTo>
                            <a:pt x="59472" y="15727"/>
                            <a:pt x="57178" y="12291"/>
                            <a:pt x="54201" y="9308"/>
                          </a:cubicBezTo>
                          <a:cubicBezTo>
                            <a:pt x="51224" y="6338"/>
                            <a:pt x="47790" y="4050"/>
                            <a:pt x="43901" y="2431"/>
                          </a:cubicBezTo>
                          <a:cubicBezTo>
                            <a:pt x="40011" y="819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9"/>
                            <a:pt x="19600" y="2431"/>
                          </a:cubicBezTo>
                          <a:cubicBezTo>
                            <a:pt x="15710" y="4050"/>
                            <a:pt x="12277" y="6338"/>
                            <a:pt x="9300" y="9308"/>
                          </a:cubicBezTo>
                          <a:cubicBezTo>
                            <a:pt x="6322" y="12291"/>
                            <a:pt x="4028" y="15727"/>
                            <a:pt x="2417" y="19615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73"/>
                            <a:pt x="806" y="40029"/>
                            <a:pt x="2417" y="43923"/>
                          </a:cubicBezTo>
                          <a:cubicBezTo>
                            <a:pt x="4028" y="47805"/>
                            <a:pt x="6322" y="51235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701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1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35"/>
                            <a:pt x="59472" y="47805"/>
                            <a:pt x="61083" y="43917"/>
                          </a:cubicBezTo>
                          <a:cubicBezTo>
                            <a:pt x="62695" y="40029"/>
                            <a:pt x="63500" y="35973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在运行时构造任意一个类的对象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5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96125</wp:posOffset>
            </wp:positionV>
            <wp:extent cx="47647" cy="47647"/>
            <wp:effectExtent l="0" t="0" r="0" b="0"/>
            <wp:wrapNone/>
            <wp:docPr id="299" name="Freeform 2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7"/>
                            <a:pt x="61083" y="19609"/>
                          </a:cubicBezTo>
                          <a:cubicBezTo>
                            <a:pt x="59472" y="15720"/>
                            <a:pt x="57178" y="12291"/>
                            <a:pt x="54201" y="9308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19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8"/>
                          </a:cubicBezTo>
                          <a:cubicBezTo>
                            <a:pt x="6322" y="12291"/>
                            <a:pt x="4028" y="15727"/>
                            <a:pt x="2417" y="19615"/>
                          </a:cubicBezTo>
                          <a:cubicBezTo>
                            <a:pt x="806" y="23497"/>
                            <a:pt x="0" y="27540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1"/>
                          </a:cubicBezTo>
                          <a:cubicBezTo>
                            <a:pt x="4028" y="47799"/>
                            <a:pt x="6322" y="51235"/>
                            <a:pt x="9300" y="54205"/>
                          </a:cubicBezTo>
                          <a:cubicBezTo>
                            <a:pt x="12277" y="57188"/>
                            <a:pt x="15710" y="59482"/>
                            <a:pt x="19600" y="61088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8"/>
                          </a:cubicBezTo>
                          <a:cubicBezTo>
                            <a:pt x="47790" y="59482"/>
                            <a:pt x="51224" y="57188"/>
                            <a:pt x="54201" y="54205"/>
                          </a:cubicBezTo>
                          <a:cubicBezTo>
                            <a:pt x="57178" y="51235"/>
                            <a:pt x="59472" y="47799"/>
                            <a:pt x="61083" y="43911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在运行时判断任意一个类所具有的成员变量和方法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5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87234</wp:posOffset>
            </wp:positionV>
            <wp:extent cx="47647" cy="47647"/>
            <wp:effectExtent l="0" t="0" r="0" b="0"/>
            <wp:wrapNone/>
            <wp:docPr id="300" name="Freeform 3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15"/>
                          </a:cubicBezTo>
                          <a:cubicBezTo>
                            <a:pt x="59472" y="15727"/>
                            <a:pt x="57178" y="12285"/>
                            <a:pt x="54201" y="9302"/>
                          </a:cubicBezTo>
                          <a:cubicBezTo>
                            <a:pt x="51224" y="6332"/>
                            <a:pt x="47790" y="4037"/>
                            <a:pt x="43901" y="2425"/>
                          </a:cubicBezTo>
                          <a:cubicBezTo>
                            <a:pt x="40011" y="813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3"/>
                            <a:pt x="19600" y="2425"/>
                          </a:cubicBezTo>
                          <a:cubicBezTo>
                            <a:pt x="15710" y="4037"/>
                            <a:pt x="12277" y="6332"/>
                            <a:pt x="9300" y="9302"/>
                          </a:cubicBezTo>
                          <a:cubicBezTo>
                            <a:pt x="6322" y="12285"/>
                            <a:pt x="4028" y="15720"/>
                            <a:pt x="2417" y="19609"/>
                          </a:cubicBezTo>
                          <a:cubicBezTo>
                            <a:pt x="806" y="23497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1"/>
                          </a:cubicBezTo>
                          <a:cubicBezTo>
                            <a:pt x="4028" y="47805"/>
                            <a:pt x="6322" y="51241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701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1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1"/>
                            <a:pt x="59472" y="47805"/>
                            <a:pt x="61083" y="43911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在运行时获取泛型信息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5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87235</wp:posOffset>
            </wp:positionV>
            <wp:extent cx="47647" cy="47647"/>
            <wp:effectExtent l="0" t="0" r="0" b="0"/>
            <wp:wrapNone/>
            <wp:docPr id="301" name="Freeform 3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0"/>
                            <a:pt x="62695" y="23497"/>
                            <a:pt x="61083" y="19609"/>
                          </a:cubicBezTo>
                          <a:cubicBezTo>
                            <a:pt x="59472" y="15720"/>
                            <a:pt x="57178" y="12291"/>
                            <a:pt x="54201" y="9308"/>
                          </a:cubicBezTo>
                          <a:cubicBezTo>
                            <a:pt x="51224" y="6338"/>
                            <a:pt x="47790" y="4044"/>
                            <a:pt x="43901" y="2425"/>
                          </a:cubicBezTo>
                          <a:cubicBezTo>
                            <a:pt x="40011" y="813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3"/>
                            <a:pt x="19600" y="2425"/>
                          </a:cubicBezTo>
                          <a:cubicBezTo>
                            <a:pt x="15710" y="4044"/>
                            <a:pt x="12277" y="6338"/>
                            <a:pt x="9300" y="9308"/>
                          </a:cubicBezTo>
                          <a:cubicBezTo>
                            <a:pt x="6322" y="12291"/>
                            <a:pt x="4028" y="15727"/>
                            <a:pt x="2417" y="19615"/>
                          </a:cubicBezTo>
                          <a:cubicBezTo>
                            <a:pt x="806" y="23497"/>
                            <a:pt x="0" y="27540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1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88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8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1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在运行时调用任意一个对象的成员变量和方法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5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87235</wp:posOffset>
            </wp:positionV>
            <wp:extent cx="47647" cy="47647"/>
            <wp:effectExtent l="0" t="0" r="0" b="0"/>
            <wp:wrapNone/>
            <wp:docPr id="302" name="Freeform 3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2"/>
                            <a:pt x="62695" y="23503"/>
                            <a:pt x="61083" y="19615"/>
                          </a:cubicBezTo>
                          <a:cubicBezTo>
                            <a:pt x="59472" y="15727"/>
                            <a:pt x="57178" y="12291"/>
                            <a:pt x="54201" y="9308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13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3"/>
                            <a:pt x="19600" y="2425"/>
                          </a:cubicBezTo>
                          <a:cubicBezTo>
                            <a:pt x="15710" y="4044"/>
                            <a:pt x="12277" y="6338"/>
                            <a:pt x="9300" y="9308"/>
                          </a:cubicBezTo>
                          <a:cubicBezTo>
                            <a:pt x="6322" y="12291"/>
                            <a:pt x="4028" y="15727"/>
                            <a:pt x="2417" y="19615"/>
                          </a:cubicBezTo>
                          <a:cubicBezTo>
                            <a:pt x="806" y="23503"/>
                            <a:pt x="0" y="27552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1"/>
                          </a:cubicBezTo>
                          <a:cubicBezTo>
                            <a:pt x="4028" y="47805"/>
                            <a:pt x="6322" y="51241"/>
                            <a:pt x="9300" y="54211"/>
                          </a:cubicBezTo>
                          <a:cubicBezTo>
                            <a:pt x="12277" y="57194"/>
                            <a:pt x="15710" y="59488"/>
                            <a:pt x="19600" y="61094"/>
                          </a:cubicBezTo>
                          <a:cubicBezTo>
                            <a:pt x="23490" y="62701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1"/>
                            <a:pt x="43901" y="61094"/>
                          </a:cubicBezTo>
                          <a:cubicBezTo>
                            <a:pt x="47790" y="59488"/>
                            <a:pt x="51224" y="57194"/>
                            <a:pt x="54201" y="54211"/>
                          </a:cubicBezTo>
                          <a:cubicBezTo>
                            <a:pt x="57178" y="51241"/>
                            <a:pt x="59472" y="47805"/>
                            <a:pt x="61083" y="43911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在运行时处理注解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7" w:lineRule="exact"/>
        <w:ind w:left="1440" w:right="0" w:firstLine="0"/>
      </w:pPr>
      <w:r>
        <w:drawing>
          <wp:anchor simplePos="0" relativeHeight="25165826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89775</wp:posOffset>
            </wp:positionV>
            <wp:extent cx="47647" cy="47647"/>
            <wp:effectExtent l="0" t="0" r="0" b="0"/>
            <wp:wrapNone/>
            <wp:docPr id="303" name="Freeform 3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2"/>
                            <a:pt x="62695" y="23503"/>
                            <a:pt x="61083" y="19615"/>
                          </a:cubicBezTo>
                          <a:cubicBezTo>
                            <a:pt x="59472" y="15727"/>
                            <a:pt x="57178" y="12291"/>
                            <a:pt x="54201" y="9308"/>
                          </a:cubicBezTo>
                          <a:cubicBezTo>
                            <a:pt x="51224" y="6338"/>
                            <a:pt x="47790" y="4044"/>
                            <a:pt x="43901" y="2425"/>
                          </a:cubicBezTo>
                          <a:cubicBezTo>
                            <a:pt x="40011" y="813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3"/>
                            <a:pt x="19600" y="2425"/>
                          </a:cubicBezTo>
                          <a:cubicBezTo>
                            <a:pt x="15710" y="4044"/>
                            <a:pt x="12277" y="6338"/>
                            <a:pt x="9300" y="9308"/>
                          </a:cubicBezTo>
                          <a:cubicBezTo>
                            <a:pt x="6322" y="12291"/>
                            <a:pt x="4028" y="15727"/>
                            <a:pt x="2417" y="19615"/>
                          </a:cubicBezTo>
                          <a:cubicBezTo>
                            <a:pt x="806" y="23503"/>
                            <a:pt x="0" y="27552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1"/>
                          </a:cubicBezTo>
                          <a:cubicBezTo>
                            <a:pt x="4028" y="47799"/>
                            <a:pt x="6322" y="51235"/>
                            <a:pt x="9300" y="54205"/>
                          </a:cubicBezTo>
                          <a:cubicBezTo>
                            <a:pt x="12277" y="57188"/>
                            <a:pt x="15710" y="59482"/>
                            <a:pt x="19600" y="61088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8"/>
                          </a:cubicBezTo>
                          <a:cubicBezTo>
                            <a:pt x="47790" y="59482"/>
                            <a:pt x="51224" y="57188"/>
                            <a:pt x="54201" y="54205"/>
                          </a:cubicBezTo>
                          <a:cubicBezTo>
                            <a:pt x="57178" y="51235"/>
                            <a:pt x="59472" y="47799"/>
                            <a:pt x="61083" y="43911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生成动态代理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65" w:lineRule="exact"/>
        <w:ind w:left="1440" w:right="0" w:firstLine="0"/>
      </w:pPr>
      <w:r>
        <w:drawing>
          <wp:anchor simplePos="0" relativeHeight="25165826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138731</wp:posOffset>
            </wp:positionV>
            <wp:extent cx="47647" cy="47647"/>
            <wp:effectExtent l="0" t="0" r="0" b="0"/>
            <wp:wrapNone/>
            <wp:docPr id="304" name="Freeform 3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2"/>
                            <a:pt x="62695" y="23503"/>
                            <a:pt x="61083" y="19615"/>
                          </a:cubicBezTo>
                          <a:cubicBezTo>
                            <a:pt x="59472" y="15727"/>
                            <a:pt x="57178" y="12285"/>
                            <a:pt x="54201" y="9302"/>
                          </a:cubicBezTo>
                          <a:cubicBezTo>
                            <a:pt x="51224" y="6332"/>
                            <a:pt x="47790" y="4037"/>
                            <a:pt x="43901" y="2425"/>
                          </a:cubicBezTo>
                          <a:cubicBezTo>
                            <a:pt x="40011" y="819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9"/>
                            <a:pt x="19600" y="2425"/>
                          </a:cubicBezTo>
                          <a:cubicBezTo>
                            <a:pt x="15710" y="4037"/>
                            <a:pt x="12277" y="6332"/>
                            <a:pt x="9300" y="9302"/>
                          </a:cubicBezTo>
                          <a:cubicBezTo>
                            <a:pt x="6322" y="12285"/>
                            <a:pt x="4028" y="15720"/>
                            <a:pt x="2417" y="19609"/>
                          </a:cubicBezTo>
                          <a:cubicBezTo>
                            <a:pt x="806" y="23503"/>
                            <a:pt x="0" y="27552"/>
                            <a:pt x="1" y="31750"/>
                          </a:cubicBezTo>
                          <a:cubicBezTo>
                            <a:pt x="0" y="35961"/>
                            <a:pt x="806" y="40017"/>
                            <a:pt x="2417" y="43905"/>
                          </a:cubicBezTo>
                          <a:cubicBezTo>
                            <a:pt x="4028" y="47799"/>
                            <a:pt x="6322" y="51235"/>
                            <a:pt x="9300" y="54205"/>
                          </a:cubicBezTo>
                          <a:cubicBezTo>
                            <a:pt x="12277" y="57188"/>
                            <a:pt x="15710" y="59482"/>
                            <a:pt x="19600" y="61088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8"/>
                          </a:cubicBezTo>
                          <a:cubicBezTo>
                            <a:pt x="47790" y="59482"/>
                            <a:pt x="51224" y="57188"/>
                            <a:pt x="54201" y="54205"/>
                          </a:cubicBezTo>
                          <a:cubicBezTo>
                            <a:pt x="57178" y="51235"/>
                            <a:pt x="59472" y="47799"/>
                            <a:pt x="61083" y="43911"/>
                          </a:cubicBezTo>
                          <a:cubicBezTo>
                            <a:pt x="62695" y="40017"/>
                            <a:pt x="63500" y="35961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......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Java</w:t>
      </w:r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反射优点和缺点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0" w:after="0" w:line="375" w:lineRule="exact"/>
        <w:ind w:left="990" w:right="1086" w:firstLine="0"/>
      </w:pP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优点：可以实现动态创建对象和编译，体现出很大的灵活性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 !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缺点：对性能有影响。使用反射基本上是一种解释操作，我们可以告诉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JVM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，我们希望做什么并且它满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足我们的要求。这类操作总是慢于</w:t>
      </w:r>
      <w:r>
        <w:rPr lang="en-US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直接执行相同的操作。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、反射相关的主要</w:t>
      </w:r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API	</w:t>
      </w:r>
      <w:hyperlink r:id="rId280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92" w:after="0" w:line="300" w:lineRule="exact"/>
        <w:ind w:left="1440" w:right="854" w:firstLine="0"/>
      </w:pPr>
      <w:r>
        <w:drawing>
          <wp:anchor simplePos="0" relativeHeight="251658289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257475</wp:posOffset>
            </wp:positionV>
            <wp:extent cx="47647" cy="47647"/>
            <wp:effectExtent l="0" t="0" r="0" b="0"/>
            <wp:wrapNone/>
            <wp:docPr id="305" name="Freeform 3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7"/>
                            <a:pt x="61083" y="19609"/>
                          </a:cubicBezTo>
                          <a:cubicBezTo>
                            <a:pt x="59472" y="15720"/>
                            <a:pt x="57178" y="12291"/>
                            <a:pt x="54201" y="9308"/>
                          </a:cubicBezTo>
                          <a:cubicBezTo>
                            <a:pt x="51224" y="6338"/>
                            <a:pt x="47790" y="4044"/>
                            <a:pt x="43901" y="2425"/>
                          </a:cubicBezTo>
                          <a:cubicBezTo>
                            <a:pt x="40011" y="819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9"/>
                            <a:pt x="19600" y="2425"/>
                          </a:cubicBezTo>
                          <a:cubicBezTo>
                            <a:pt x="15710" y="4044"/>
                            <a:pt x="12277" y="6338"/>
                            <a:pt x="9300" y="9308"/>
                          </a:cubicBezTo>
                          <a:cubicBezTo>
                            <a:pt x="6322" y="12291"/>
                            <a:pt x="4028" y="15727"/>
                            <a:pt x="2417" y="19615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05"/>
                            <a:pt x="6322" y="51241"/>
                            <a:pt x="9300" y="54211"/>
                          </a:cubicBezTo>
                          <a:cubicBezTo>
                            <a:pt x="12277" y="57194"/>
                            <a:pt x="15710" y="59482"/>
                            <a:pt x="19600" y="61088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8"/>
                          </a:cubicBezTo>
                          <a:cubicBezTo>
                            <a:pt x="47790" y="59482"/>
                            <a:pt x="51224" y="57194"/>
                            <a:pt x="54201" y="54211"/>
                          </a:cubicBezTo>
                          <a:cubicBezTo>
                            <a:pt x="57178" y="51241"/>
                            <a:pt x="59472" y="47805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java.lang</w:t>
      </w:r>
      <w:r>
        <w:rPr lang="en-US" sz="19" baseline="0" dirty="0">
          <w:jc w:val="left"/>
          <w:rFonts w:ascii="宋体" w:hAnsi="宋体" w:cs="宋体"/>
          <w:color w:val="333333"/>
          <w:spacing w:val="-53"/>
          <w:sz w:val="19"/>
          <w:szCs w:val="19"/>
        </w:rPr>
        <w:t>.</w:t>
      </w:r>
      <w:r>
        <w:rPr lang="en-US" sz="19" baseline="0" dirty="0">
          <w:jc w:val="left"/>
          <w:rFonts w:ascii="宋体" w:hAnsi="宋体" w:cs="宋体"/>
          <w:color w:val="333333"/>
          <w:spacing w:val="-18"/>
          <w:sz w:val="19"/>
          <w:szCs w:val="19"/>
        </w:rPr>
        <w:t>Class :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代表一个类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9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306" name="Freeform 3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2"/>
                            <a:pt x="62695" y="23503"/>
                            <a:pt x="61083" y="19615"/>
                          </a:cubicBezTo>
                          <a:cubicBezTo>
                            <a:pt x="59472" y="15727"/>
                            <a:pt x="57178" y="12291"/>
                            <a:pt x="54201" y="9308"/>
                          </a:cubicBezTo>
                          <a:cubicBezTo>
                            <a:pt x="51224" y="6338"/>
                            <a:pt x="47790" y="4044"/>
                            <a:pt x="43901" y="2438"/>
                          </a:cubicBezTo>
                          <a:cubicBezTo>
                            <a:pt x="40011" y="819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9"/>
                            <a:pt x="19600" y="2425"/>
                          </a:cubicBezTo>
                          <a:cubicBezTo>
                            <a:pt x="15710" y="4044"/>
                            <a:pt x="12277" y="6338"/>
                            <a:pt x="9300" y="9308"/>
                          </a:cubicBezTo>
                          <a:cubicBezTo>
                            <a:pt x="6322" y="12291"/>
                            <a:pt x="4028" y="15727"/>
                            <a:pt x="2417" y="19615"/>
                          </a:cubicBezTo>
                          <a:cubicBezTo>
                            <a:pt x="806" y="23503"/>
                            <a:pt x="0" y="27552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1"/>
                          </a:cubicBezTo>
                          <a:cubicBezTo>
                            <a:pt x="4028" y="47805"/>
                            <a:pt x="6322" y="51235"/>
                            <a:pt x="9300" y="54205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701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1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05"/>
                          </a:cubicBezTo>
                          <a:cubicBezTo>
                            <a:pt x="57178" y="51235"/>
                            <a:pt x="59472" y="47805"/>
                            <a:pt x="61083" y="43911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java.lang.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eﬂect.Method :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代表类的方法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97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307" name="Freeform 3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7"/>
                            <a:pt x="61083" y="19609"/>
                          </a:cubicBezTo>
                          <a:cubicBezTo>
                            <a:pt x="59472" y="15720"/>
                            <a:pt x="57178" y="12291"/>
                            <a:pt x="54201" y="9308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19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8"/>
                          </a:cubicBezTo>
                          <a:cubicBezTo>
                            <a:pt x="6322" y="12291"/>
                            <a:pt x="4028" y="15727"/>
                            <a:pt x="2417" y="19615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1"/>
                          </a:cubicBezTo>
                          <a:cubicBezTo>
                            <a:pt x="4028" y="47799"/>
                            <a:pt x="6322" y="51235"/>
                            <a:pt x="9300" y="54205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701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8"/>
                          </a:cubicBezTo>
                          <a:cubicBezTo>
                            <a:pt x="47790" y="59482"/>
                            <a:pt x="51224" y="57188"/>
                            <a:pt x="54201" y="54205"/>
                          </a:cubicBezTo>
                          <a:cubicBezTo>
                            <a:pt x="57178" y="51235"/>
                            <a:pt x="59472" y="47799"/>
                            <a:pt x="61083" y="43911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java.lang.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eﬂect.Field :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代表类的成员变量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01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308" name="Freeform 3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7"/>
                            <a:pt x="61083" y="19609"/>
                          </a:cubicBezTo>
                          <a:cubicBezTo>
                            <a:pt x="59472" y="15720"/>
                            <a:pt x="57178" y="12285"/>
                            <a:pt x="54201" y="9302"/>
                          </a:cubicBezTo>
                          <a:cubicBezTo>
                            <a:pt x="51224" y="6332"/>
                            <a:pt x="47790" y="4037"/>
                            <a:pt x="43901" y="2431"/>
                          </a:cubicBezTo>
                          <a:cubicBezTo>
                            <a:pt x="40011" y="819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9"/>
                            <a:pt x="19600" y="2431"/>
                          </a:cubicBezTo>
                          <a:cubicBezTo>
                            <a:pt x="15710" y="4037"/>
                            <a:pt x="12277" y="6332"/>
                            <a:pt x="9300" y="9302"/>
                          </a:cubicBezTo>
                          <a:cubicBezTo>
                            <a:pt x="6322" y="12285"/>
                            <a:pt x="4028" y="15720"/>
                            <a:pt x="2417" y="19609"/>
                          </a:cubicBezTo>
                          <a:cubicBezTo>
                            <a:pt x="806" y="23497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1"/>
                          </a:cubicBezTo>
                          <a:cubicBezTo>
                            <a:pt x="4028" y="47805"/>
                            <a:pt x="6322" y="51241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701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1"/>
                            <a:pt x="43901" y="61101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1"/>
                            <a:pt x="59472" y="47805"/>
                            <a:pt x="61083" y="43911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java.lang.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eﬂect</w:t>
      </w:r>
      <w:r>
        <w:rPr lang="en-US" sz="19" baseline="0" dirty="0">
          <w:jc w:val="left"/>
          <w:rFonts w:ascii="宋体" w:hAnsi="宋体" w:cs="宋体"/>
          <w:color w:val="333333"/>
          <w:spacing w:val="-53"/>
          <w:sz w:val="19"/>
          <w:szCs w:val="19"/>
        </w:rPr>
        <w:t>.</w:t>
      </w:r>
      <w:r>
        <w:rPr lang="en-US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Constructor :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代表类的构造器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0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309" name="Freeform 3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7"/>
                            <a:pt x="61083" y="19609"/>
                          </a:cubicBezTo>
                          <a:cubicBezTo>
                            <a:pt x="59472" y="15720"/>
                            <a:pt x="57178" y="12285"/>
                            <a:pt x="54201" y="9308"/>
                          </a:cubicBezTo>
                          <a:cubicBezTo>
                            <a:pt x="51224" y="6338"/>
                            <a:pt x="47790" y="4050"/>
                            <a:pt x="43901" y="2431"/>
                          </a:cubicBezTo>
                          <a:cubicBezTo>
                            <a:pt x="40011" y="819"/>
                            <a:pt x="35961" y="7"/>
                            <a:pt x="31751" y="0"/>
                          </a:cubicBezTo>
                          <a:cubicBezTo>
                            <a:pt x="27540" y="7"/>
                            <a:pt x="23490" y="819"/>
                            <a:pt x="19600" y="2431"/>
                          </a:cubicBezTo>
                          <a:cubicBezTo>
                            <a:pt x="15710" y="4050"/>
                            <a:pt x="12277" y="6338"/>
                            <a:pt x="9300" y="9308"/>
                          </a:cubicBezTo>
                          <a:cubicBezTo>
                            <a:pt x="6322" y="12285"/>
                            <a:pt x="4028" y="15720"/>
                            <a:pt x="2417" y="19609"/>
                          </a:cubicBezTo>
                          <a:cubicBezTo>
                            <a:pt x="806" y="23497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05"/>
                            <a:pt x="6322" y="51241"/>
                            <a:pt x="9300" y="54211"/>
                          </a:cubicBezTo>
                          <a:cubicBezTo>
                            <a:pt x="12277" y="57194"/>
                            <a:pt x="15710" y="59488"/>
                            <a:pt x="19600" y="61094"/>
                          </a:cubicBezTo>
                          <a:cubicBezTo>
                            <a:pt x="23490" y="62701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1"/>
                            <a:pt x="43901" y="61094"/>
                          </a:cubicBezTo>
                          <a:cubicBezTo>
                            <a:pt x="47790" y="59488"/>
                            <a:pt x="51224" y="57194"/>
                            <a:pt x="54201" y="54211"/>
                          </a:cubicBezTo>
                          <a:cubicBezTo>
                            <a:pt x="57178" y="51241"/>
                            <a:pt x="59472" y="47805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.......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4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</w:t>
      </w:r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Class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类	</w:t>
      </w:r>
      <w:hyperlink r:id="rId281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990" w:right="0" w:firstLine="0"/>
      </w:pP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Object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类中定义了以下的方法，此方法将被所有子类继承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32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-47026</wp:posOffset>
            </wp:positionV>
            <wp:extent cx="5641421" cy="200117"/>
            <wp:effectExtent l="0" t="0" r="0" b="0"/>
            <wp:wrapNone/>
            <wp:docPr id="310" name="Freeform 3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1" cy="200117"/>
                    </a:xfrm>
                    <a:custGeom>
                      <a:rect l="l" t="t" r="r" b="b"/>
                      <a:pathLst>
                        <a:path w="7518401" h="266700">
                          <a:moveTo>
                            <a:pt x="1" y="31750"/>
                          </a:moveTo>
                          <a:lnTo>
                            <a:pt x="1" y="234950"/>
                          </a:lnTo>
                          <a:cubicBezTo>
                            <a:pt x="0" y="239167"/>
                            <a:pt x="806" y="243223"/>
                            <a:pt x="2417" y="247111"/>
                          </a:cubicBezTo>
                          <a:cubicBezTo>
                            <a:pt x="4028" y="250999"/>
                            <a:pt x="6323" y="254435"/>
                            <a:pt x="9300" y="257405"/>
                          </a:cubicBezTo>
                          <a:cubicBezTo>
                            <a:pt x="12277" y="260388"/>
                            <a:pt x="15710" y="262682"/>
                            <a:pt x="19600" y="264294"/>
                          </a:cubicBezTo>
                          <a:cubicBezTo>
                            <a:pt x="23490" y="265901"/>
                            <a:pt x="27540" y="266700"/>
                            <a:pt x="31751" y="266700"/>
                          </a:cubicBezTo>
                          <a:lnTo>
                            <a:pt x="7486651" y="266700"/>
                          </a:lnTo>
                          <a:cubicBezTo>
                            <a:pt x="7490860" y="266700"/>
                            <a:pt x="7494910" y="265894"/>
                            <a:pt x="7498799" y="264288"/>
                          </a:cubicBezTo>
                          <a:cubicBezTo>
                            <a:pt x="7502690" y="262682"/>
                            <a:pt x="7506123" y="260388"/>
                            <a:pt x="7509100" y="257405"/>
                          </a:cubicBezTo>
                          <a:cubicBezTo>
                            <a:pt x="7512077" y="254435"/>
                            <a:pt x="7514371" y="250999"/>
                            <a:pt x="7515983" y="247111"/>
                          </a:cubicBezTo>
                          <a:cubicBezTo>
                            <a:pt x="7517594" y="243223"/>
                            <a:pt x="7518400" y="239167"/>
                            <a:pt x="7518401" y="234950"/>
                          </a:cubicBezTo>
                          <a:lnTo>
                            <a:pt x="7518401" y="31750"/>
                          </a:lnTo>
                          <a:cubicBezTo>
                            <a:pt x="7518400" y="27552"/>
                            <a:pt x="7517594" y="23503"/>
                            <a:pt x="7515983" y="19615"/>
                          </a:cubicBezTo>
                          <a:cubicBezTo>
                            <a:pt x="7514371" y="15727"/>
                            <a:pt x="7512077" y="12291"/>
                            <a:pt x="7509100" y="9308"/>
                          </a:cubicBezTo>
                          <a:cubicBezTo>
                            <a:pt x="7506123" y="6338"/>
                            <a:pt x="7502690" y="4044"/>
                            <a:pt x="7498799" y="2438"/>
                          </a:cubicBezTo>
                          <a:cubicBezTo>
                            <a:pt x="7494910" y="819"/>
                            <a:pt x="7490860" y="7"/>
                            <a:pt x="7486651" y="0"/>
                          </a:cubicBezTo>
                          <a:lnTo>
                            <a:pt x="31751" y="0"/>
                          </a:lnTo>
                          <a:cubicBezTo>
                            <a:pt x="27540" y="7"/>
                            <a:pt x="23490" y="819"/>
                            <a:pt x="19600" y="2425"/>
                          </a:cubicBezTo>
                          <a:cubicBezTo>
                            <a:pt x="15710" y="4044"/>
                            <a:pt x="12277" y="6338"/>
                            <a:pt x="9300" y="9308"/>
                          </a:cubicBezTo>
                          <a:cubicBezTo>
                            <a:pt x="6323" y="12291"/>
                            <a:pt x="4028" y="15727"/>
                            <a:pt x="2417" y="19615"/>
                          </a:cubicBezTo>
                          <a:cubicBezTo>
                            <a:pt x="806" y="23503"/>
                            <a:pt x="0" y="27552"/>
                            <a:pt x="1" y="31750"/>
                          </a:cubicBezTo>
                          <a:close/>
                          <a:moveTo>
                            <a:pt x="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-47026</wp:posOffset>
            </wp:positionV>
            <wp:extent cx="5641421" cy="200117"/>
            <wp:effectExtent l="0" t="0" r="0" b="0"/>
            <wp:wrapNone/>
            <wp:docPr id="311" name="Freeform 3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1" cy="200117"/>
                    </a:xfrm>
                    <a:custGeom>
                      <a:rect l="l" t="t" r="r" b="b"/>
                      <a:pathLst>
                        <a:path w="7518401" h="266700">
                          <a:moveTo>
                            <a:pt x="1" y="31750"/>
                          </a:moveTo>
                          <a:lnTo>
                            <a:pt x="1" y="234950"/>
                          </a:lnTo>
                          <a:cubicBezTo>
                            <a:pt x="0" y="239167"/>
                            <a:pt x="806" y="243223"/>
                            <a:pt x="2417" y="247111"/>
                          </a:cubicBezTo>
                          <a:cubicBezTo>
                            <a:pt x="4028" y="250999"/>
                            <a:pt x="6323" y="254435"/>
                            <a:pt x="9300" y="257405"/>
                          </a:cubicBezTo>
                          <a:cubicBezTo>
                            <a:pt x="12277" y="260388"/>
                            <a:pt x="15710" y="262682"/>
                            <a:pt x="19600" y="264294"/>
                          </a:cubicBezTo>
                          <a:cubicBezTo>
                            <a:pt x="23490" y="265901"/>
                            <a:pt x="27540" y="266700"/>
                            <a:pt x="31751" y="266700"/>
                          </a:cubicBezTo>
                          <a:lnTo>
                            <a:pt x="7486651" y="266700"/>
                          </a:lnTo>
                          <a:cubicBezTo>
                            <a:pt x="7490860" y="266700"/>
                            <a:pt x="7494910" y="265894"/>
                            <a:pt x="7498799" y="264288"/>
                          </a:cubicBezTo>
                          <a:cubicBezTo>
                            <a:pt x="7502690" y="262682"/>
                            <a:pt x="7506123" y="260388"/>
                            <a:pt x="7509100" y="257405"/>
                          </a:cubicBezTo>
                          <a:cubicBezTo>
                            <a:pt x="7512077" y="254435"/>
                            <a:pt x="7514371" y="250999"/>
                            <a:pt x="7515983" y="247111"/>
                          </a:cubicBezTo>
                          <a:cubicBezTo>
                            <a:pt x="7517594" y="243223"/>
                            <a:pt x="7518400" y="239167"/>
                            <a:pt x="7518401" y="234950"/>
                          </a:cubicBezTo>
                          <a:lnTo>
                            <a:pt x="7518401" y="31750"/>
                          </a:lnTo>
                          <a:cubicBezTo>
                            <a:pt x="7518400" y="27552"/>
                            <a:pt x="7517594" y="23503"/>
                            <a:pt x="7515983" y="19615"/>
                          </a:cubicBezTo>
                          <a:cubicBezTo>
                            <a:pt x="7514371" y="15727"/>
                            <a:pt x="7512077" y="12291"/>
                            <a:pt x="7509100" y="9308"/>
                          </a:cubicBezTo>
                          <a:cubicBezTo>
                            <a:pt x="7506123" y="6338"/>
                            <a:pt x="7502690" y="4044"/>
                            <a:pt x="7498799" y="2438"/>
                          </a:cubicBezTo>
                          <a:cubicBezTo>
                            <a:pt x="7494910" y="819"/>
                            <a:pt x="7490860" y="7"/>
                            <a:pt x="7486651" y="0"/>
                          </a:cubicBezTo>
                          <a:lnTo>
                            <a:pt x="31751" y="0"/>
                          </a:lnTo>
                          <a:cubicBezTo>
                            <a:pt x="27540" y="7"/>
                            <a:pt x="23490" y="819"/>
                            <a:pt x="19600" y="2425"/>
                          </a:cubicBezTo>
                          <a:cubicBezTo>
                            <a:pt x="15710" y="4044"/>
                            <a:pt x="12277" y="6338"/>
                            <a:pt x="9300" y="9308"/>
                          </a:cubicBezTo>
                          <a:cubicBezTo>
                            <a:pt x="6323" y="12291"/>
                            <a:pt x="4028" y="15727"/>
                            <a:pt x="2417" y="19615"/>
                          </a:cubicBezTo>
                          <a:cubicBezTo>
                            <a:pt x="806" y="23503"/>
                            <a:pt x="0" y="27552"/>
                            <a:pt x="1" y="31750"/>
                          </a:cubicBezTo>
                          <a:close/>
                          <a:moveTo>
                            <a:pt x="1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2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-35898</wp:posOffset>
            </wp:positionV>
            <wp:extent cx="292223" cy="201755"/>
            <wp:effectExtent l="0" t="0" r="0" b="0"/>
            <wp:wrapNone/>
            <wp:docPr id="312" name="Picture 31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>
                      <a:picLocks noChangeAspect="0" noChangeArrowheads="1"/>
                    </pic:cNvPicPr>
                  </pic:nvPicPr>
                  <pic:blipFill>
                    <a:blip r:embed="rId3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90" behindDoc="1" locked="0" layoutInCell="1" allowOverlap="1">
            <wp:simplePos x="0" y="0"/>
            <wp:positionH relativeFrom="page">
              <wp:posOffset>968653</wp:posOffset>
            </wp:positionH>
            <wp:positionV relativeFrom="line">
              <wp:posOffset>-23202</wp:posOffset>
            </wp:positionV>
            <wp:extent cx="5593773" cy="171529"/>
            <wp:effectExtent l="0" t="0" r="0" b="0"/>
            <wp:wrapNone/>
            <wp:docPr id="313" name="Freeform 3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3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2" behindDoc="1" locked="0" layoutInCell="1" allowOverlap="1">
            <wp:simplePos x="0" y="0"/>
            <wp:positionH relativeFrom="page">
              <wp:posOffset>968653</wp:posOffset>
            </wp:positionH>
            <wp:positionV relativeFrom="line">
              <wp:posOffset>-23202</wp:posOffset>
            </wp:positionV>
            <wp:extent cx="5593773" cy="171529"/>
            <wp:effectExtent l="0" t="0" r="0" b="0"/>
            <wp:wrapNone/>
            <wp:docPr id="314" name="Freeform 3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3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final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getClass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spacing w:before="0" w:after="0" w:line="300" w:lineRule="exact"/>
        <w:ind w:left="990" w:right="986" w:firstLine="0"/>
      </w:pP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以上的方法返回值的类型是一个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类，此类是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反射的源头，实际上所谓反射从程序的运行结果来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看也很好理解，即：可以通过对象反射求出类的名称。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15" name="Freeform 3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16" name="Freeform 3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17" name="Freeform 3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18" name="Freeform 31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19" name="Freeform 31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20" name="Freeform 32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21" name="Freeform 32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22" name="Freeform 32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23" name="Freeform 3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24" name="Freeform 32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25" name="Freeform 32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26" name="Freeform 32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1607125</wp:posOffset>
            </wp:positionH>
            <wp:positionV relativeFrom="paragraph">
              <wp:posOffset>-544448</wp:posOffset>
            </wp:positionV>
            <wp:extent cx="4354948" cy="3344829"/>
            <wp:effectExtent l="0" t="0" r="0" b="0"/>
            <wp:wrapNone/>
            <wp:docPr id="327" name="Picture 32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>
                      <a:picLocks noChangeAspect="0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4948" cy="3344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1040" w:firstLine="0"/>
      </w:pP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对象照镜子后可以得到的信息：某个类的属性、方法和构造器、某个类到底实现了哪些接口。对于每个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类而言，</w:t>
      </w:r>
      <w:r>
        <w:rPr lang="en-US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JRE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都为其保留一个不变的</w:t>
      </w:r>
      <w:r>
        <w:rPr lang="en-US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 Class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类型的对象。一个</w:t>
      </w:r>
      <w:r>
        <w:rPr lang="en-US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 Class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对象包含了特定某个结构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宋体" w:hAnsi="宋体" w:cs="宋体"/>
          <w:color w:val="333333"/>
          <w:spacing w:val="-5"/>
          <w:sz w:val="19"/>
          <w:szCs w:val="19"/>
        </w:rPr>
        <w:t>(class/interface/enum/annotation/primitive type/void/[])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的有关信息。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1440" w:right="0" w:firstLine="0"/>
      </w:pPr>
      <w:r>
        <w:drawing>
          <wp:anchor simplePos="0" relativeHeight="25165825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227631</wp:posOffset>
            </wp:positionV>
            <wp:extent cx="47647" cy="47647"/>
            <wp:effectExtent l="0" t="0" r="0" b="0"/>
            <wp:wrapNone/>
            <wp:docPr id="328" name="Freeform 3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799"/>
                            <a:pt x="6322" y="51235"/>
                            <a:pt x="9300" y="54199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199"/>
                          </a:cubicBezTo>
                          <a:cubicBezTo>
                            <a:pt x="57178" y="51235"/>
                            <a:pt x="59472" y="47799"/>
                            <a:pt x="61083" y="43905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9"/>
          <w:sz w:val="19"/>
          <w:szCs w:val="19"/>
        </w:rPr>
        <w:t>Class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本身也是一个类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40" w:right="0" w:firstLine="0"/>
      </w:pPr>
      <w:r>
        <w:drawing>
          <wp:anchor simplePos="0" relativeHeight="251658257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126030</wp:posOffset>
            </wp:positionV>
            <wp:extent cx="47647" cy="47647"/>
            <wp:effectExtent l="0" t="0" r="0" b="0"/>
            <wp:wrapNone/>
            <wp:docPr id="329" name="Freeform 3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1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19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19"/>
                          </a:cubicBezTo>
                          <a:cubicBezTo>
                            <a:pt x="15710" y="4031"/>
                            <a:pt x="12277" y="6326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491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9"/>
          <w:sz w:val="19"/>
          <w:szCs w:val="19"/>
        </w:rPr>
        <w:t>Class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对象只能由系统建立对象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440" w:right="1040" w:firstLine="0"/>
      </w:pPr>
      <w:r>
        <w:drawing>
          <wp:anchor simplePos="0" relativeHeight="25165826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330" name="Freeform 3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31"/>
                          </a:cubicBezTo>
                          <a:cubicBezTo>
                            <a:pt x="15710" y="4031"/>
                            <a:pt x="12277" y="6326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05"/>
                          </a:cubicBezTo>
                          <a:cubicBezTo>
                            <a:pt x="4028" y="47799"/>
                            <a:pt x="6322" y="51235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35"/>
                            <a:pt x="59472" y="47799"/>
                            <a:pt x="61083" y="43905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一个加载的类在</w:t>
      </w:r>
      <w:r>
        <w:rPr lang="en-US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 JVM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中只会有一个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实例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6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331" name="Freeform 3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38"/>
                            <a:pt x="47790" y="4044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799"/>
                            <a:pt x="6322" y="51235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35"/>
                            <a:pt x="59472" y="47799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一个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对象对应的是一个加载到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JVM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中的一个</w:t>
      </w:r>
      <w:r>
        <w:rPr lang="en-US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.class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文件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7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332" name="Freeform 3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56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56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55"/>
                            <a:pt x="806" y="40010"/>
                            <a:pt x="2417" y="43905"/>
                          </a:cubicBezTo>
                          <a:cubicBezTo>
                            <a:pt x="4028" y="47799"/>
                            <a:pt x="6322" y="51235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35"/>
                            <a:pt x="59472" y="47799"/>
                            <a:pt x="61083" y="43905"/>
                          </a:cubicBezTo>
                          <a:cubicBezTo>
                            <a:pt x="62695" y="40010"/>
                            <a:pt x="63500" y="35955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每个类的实例都会记得自己是由哪个</w:t>
      </w:r>
      <w:r>
        <w:rPr lang="en-US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 Class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实例所生成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7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333" name="Freeform 3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1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31"/>
                            <a:pt x="12277" y="6326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491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通过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可以完整地得到一个类中的所有被加载的结构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8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334" name="Freeform 3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23"/>
                            <a:pt x="2417" y="43905"/>
                          </a:cubicBezTo>
                          <a:cubicBezTo>
                            <a:pt x="4028" y="47799"/>
                            <a:pt x="6322" y="51235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35"/>
                            <a:pt x="59472" y="47799"/>
                            <a:pt x="61083" y="43905"/>
                          </a:cubicBezTo>
                          <a:cubicBezTo>
                            <a:pt x="62695" y="40023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类是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Reﬂection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的根源，针对任何你想动态加载、运行的类，唯有先获得相应的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175" w:lineRule="exact"/>
        <w:ind w:left="1665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package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com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reflection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1665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测试各种类型获得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Class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对象的方式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665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Test3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665" w:right="1316" w:firstLine="0"/>
      </w:pPr>
      <w:r>
        <w:drawing>
          <wp:anchor simplePos="0" relativeHeight="251658292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-684882</wp:posOffset>
            </wp:positionV>
            <wp:extent cx="5678209" cy="4109454"/>
            <wp:effectExtent l="0" t="0" r="0" b="0"/>
            <wp:wrapNone/>
            <wp:docPr id="335" name="Picture 33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>
                      <a:picLocks noChangeAspect="0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4109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886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-661063</wp:posOffset>
            </wp:positionV>
            <wp:extent cx="368459" cy="4085635"/>
            <wp:effectExtent l="0" t="0" r="0" b="0"/>
            <wp:wrapNone/>
            <wp:docPr id="336" name="Picture 33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>
                      <a:picLocks noChangeAspect="0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408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1101172</wp:posOffset>
            </wp:positionH>
            <wp:positionV relativeFrom="line">
              <wp:posOffset>-621984</wp:posOffset>
            </wp:positionV>
            <wp:extent cx="248658" cy="3999446"/>
            <wp:effectExtent l="0" t="0" r="0" b="0"/>
            <wp:wrapNone/>
            <wp:docPr id="337" name="Freeform 3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01172" y="-621984"/>
                      <a:ext cx="134358" cy="388514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105" w:right="0" w:firstLine="0"/>
                          <w:jc w:val="right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6"/>
                            <w:sz w:val="17"/>
                            <w:szCs w:val="17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1" w:after="0" w:line="270" w:lineRule="exact"/>
                          <w:ind w:left="0" w:right="0" w:firstLine="0"/>
                        </w:pP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13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14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15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16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17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18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19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21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22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lang="en-US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7"/>
                            <w:sz w:val="17"/>
                            <w:szCs w:val="17"/>
                          </w:rPr>
                          <w:t>23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ClassNotFoundException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Person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person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Student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1665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en-US" sz="17" baseline="0" dirty="0">
          <w:jc w:val="left"/>
          <w:rFonts w:ascii="新宋体" w:hAnsi="新宋体" w:cs="新宋体"/>
          <w:color w:val="AA1111"/>
          <w:sz w:val="17"/>
          <w:szCs w:val="17"/>
        </w:rPr>
        <w:t>这个人是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:"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person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1665" w:right="4807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获得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class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办法一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: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通过对象获得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clazz1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person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getClass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1665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获得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class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办法二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: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通过字符串获得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(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包名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+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类名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665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clazz2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forName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"com.reflection.Student"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8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1665" w:right="4288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获得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class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办法三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: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通过类的静态成员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class</w:t>
      </w:r>
      <w:r>
        <w:rPr lang="en-US" sz="17" baseline="0" dirty="0">
          <w:jc w:val="left"/>
          <w:rFonts w:ascii="新宋体" w:hAnsi="新宋体" w:cs="新宋体"/>
          <w:color w:val="AA5500"/>
          <w:spacing w:val="-5"/>
          <w:sz w:val="17"/>
          <w:szCs w:val="17"/>
        </w:rPr>
        <w:t>获得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clazz3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Person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1665" w:right="4466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获得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class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办法四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: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只针对内置的基本数据类型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clazz4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Integer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1665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获得父类类型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spacing w:before="80" w:after="0" w:line="175" w:lineRule="exact"/>
        <w:ind w:left="1665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clazz5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clazz2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getSuperclass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10" w:after="0" w:line="270" w:lineRule="exact"/>
        <w:ind w:left="1214" w:right="-40" w:firstLine="0"/>
        <w:jc w:val="both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38" name="Freeform 3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39" name="Freeform 3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40" name="Freeform 3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41" name="Freeform 3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42" name="Freeform 3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43" name="Freeform 3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44" name="Freeform 3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45" name="Freeform 3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46" name="Freeform 3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47" name="Freeform 3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48" name="Freeform 34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49" name="Freeform 34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30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854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-1176286</wp:posOffset>
            </wp:positionV>
            <wp:extent cx="368459" cy="6717281"/>
            <wp:effectExtent l="0" t="0" r="0" b="0"/>
            <wp:wrapNone/>
            <wp:docPr id="350" name="Picture 35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>
                      <a:picLocks noChangeAspect="0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6717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-1176286</wp:posOffset>
            </wp:positionV>
            <wp:extent cx="5619173" cy="6715056"/>
            <wp:effectExtent l="0" t="0" r="0" b="0"/>
            <wp:wrapNone/>
            <wp:docPr id="351" name="Picture 35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>
                      <a:picLocks noChangeAspect="0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3" cy="671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31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-1347816</wp:posOffset>
            </wp:positionV>
            <wp:extent cx="5678209" cy="6729981"/>
            <wp:effectExtent l="0" t="0" r="0" b="0"/>
            <wp:wrapNone/>
            <wp:docPr id="352" name="Picture 35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>
                      <a:picLocks noChangeAspect="0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6729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62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0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488" w:firstLine="0"/>
        <w:jc w:val="both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clazz1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clazz2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clazz3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clazz4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clazz5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pacing w:val="-1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1758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Person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1969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Person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2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806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Person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555555"/>
          <w:sz w:val="17"/>
          <w:szCs w:val="17"/>
        </w:rPr>
        <w:t>@Override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"Person{"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"name='"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'\''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pacing w:val="-18"/>
          <w:sz w:val="17"/>
          <w:szCs w:val="17"/>
        </w:rPr>
        <w:t>+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'}'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1123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Student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extends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Person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7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Student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en-US" sz="17" baseline="0" dirty="0">
          <w:jc w:val="left"/>
          <w:rFonts w:ascii="新宋体" w:hAnsi="新宋体" w:cs="新宋体"/>
          <w:color w:val="AA1111"/>
          <w:sz w:val="17"/>
          <w:szCs w:val="17"/>
        </w:rPr>
        <w:t>学生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1123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Teacher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extends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Person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7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Teacher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this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en-US" sz="17" baseline="0" dirty="0">
          <w:jc w:val="left"/>
          <w:rFonts w:ascii="新宋体" w:hAnsi="新宋体" w:cs="新宋体"/>
          <w:color w:val="AA1111"/>
          <w:sz w:val="17"/>
          <w:szCs w:val="17"/>
        </w:rPr>
        <w:t>老师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485" w:space="200"/>
            <w:col w:w="427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spacing w:before="0" w:after="0" w:line="265" w:lineRule="exact"/>
        <w:ind w:left="990" w:right="0" w:firstLine="0"/>
      </w:pPr>
      <w:r/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类的常用方法</w:t>
      </w:r>
      <w:r>
        <w:rPr>
          <w:rFonts w:ascii="Times New Roman" w:hAnsi="Times New Roman" w:cs="Times New Roman"/>
          <w:sz w:val="19"/>
          <w:szCs w:val="19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510" w:tblpY="-23"/>
        <w:tblOverlap w:val="never"/>
        "
        <w:tblW w:w="8879" w:type="dxa"/>
        <w:tblLook w:val="04A0" w:firstRow="1" w:lastRow="0" w:firstColumn="1" w:lastColumn="0" w:noHBand="0" w:noVBand="1"/>
      </w:tblPr>
      <w:tblGrid>
        <w:gridCol w:w="3511"/>
        <w:gridCol w:w="5387"/>
      </w:tblGrid>
      <w:tr>
        <w:trPr>
          <w:trHeight w:hRule="exact" w:val="460"/>
        </w:trPr>
        <w:tc>
          <w:tcPr>
            <w:tcW w:w="3511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9" w:after="114" w:line="240" w:lineRule="auto"/>
              <w:ind w:left="190" w:right="-18" w:firstLine="0"/>
            </w:pPr>
            <w:r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10369</wp:posOffset>
                  </wp:positionH>
                  <wp:positionV relativeFrom="page">
                    <wp:posOffset>981810</wp:posOffset>
                  </wp:positionV>
                  <wp:extent cx="2500000" cy="711000"/>
                  <wp:effectExtent l="0" t="0" r="0" b="0"/>
                  <wp:wrapNone/>
                  <wp:docPr id="353" name="Freeform 35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lang="en-US" sz="36" baseline="0" dirty="0">
                                  <w:jc w:val="left"/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10369</wp:posOffset>
                  </wp:positionH>
                  <wp:positionV relativeFrom="page">
                    <wp:posOffset>3656430</wp:posOffset>
                  </wp:positionV>
                  <wp:extent cx="2500000" cy="711000"/>
                  <wp:effectExtent l="0" t="0" r="0" b="0"/>
                  <wp:wrapNone/>
                  <wp:docPr id="354" name="Freeform 35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lang="en-US" sz="36" baseline="0" dirty="0">
                                  <w:jc w:val="left"/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10369</wp:posOffset>
                  </wp:positionH>
                  <wp:positionV relativeFrom="page">
                    <wp:posOffset>6331050</wp:posOffset>
                  </wp:positionV>
                  <wp:extent cx="2500000" cy="711000"/>
                  <wp:effectExtent l="0" t="0" r="0" b="0"/>
                  <wp:wrapNone/>
                  <wp:docPr id="355" name="Freeform 35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lang="en-US" sz="36" baseline="0" dirty="0">
                                  <w:jc w:val="left"/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10369</wp:posOffset>
                  </wp:positionH>
                  <wp:positionV relativeFrom="page">
                    <wp:posOffset>9005670</wp:posOffset>
                  </wp:positionV>
                  <wp:extent cx="2500000" cy="711000"/>
                  <wp:effectExtent l="0" t="0" r="0" b="0"/>
                  <wp:wrapNone/>
                  <wp:docPr id="356" name="Freeform 35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lang="en-US" sz="36" baseline="0" dirty="0">
                                  <w:jc w:val="left"/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2531107</wp:posOffset>
                  </wp:positionH>
                  <wp:positionV relativeFrom="page">
                    <wp:posOffset>981810</wp:posOffset>
                  </wp:positionV>
                  <wp:extent cx="2500000" cy="711000"/>
                  <wp:effectExtent l="0" t="0" r="0" b="0"/>
                  <wp:wrapNone/>
                  <wp:docPr id="357" name="Freeform 35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lang="en-US" sz="36" baseline="0" dirty="0">
                                  <w:jc w:val="left"/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2531107</wp:posOffset>
                  </wp:positionH>
                  <wp:positionV relativeFrom="page">
                    <wp:posOffset>3656430</wp:posOffset>
                  </wp:positionV>
                  <wp:extent cx="2500000" cy="711000"/>
                  <wp:effectExtent l="0" t="0" r="0" b="0"/>
                  <wp:wrapNone/>
                  <wp:docPr id="358" name="Freeform 35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lang="en-US" sz="36" baseline="0" dirty="0">
                                  <w:jc w:val="left"/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2531107</wp:posOffset>
                  </wp:positionH>
                  <wp:positionV relativeFrom="page">
                    <wp:posOffset>6331050</wp:posOffset>
                  </wp:positionV>
                  <wp:extent cx="2500000" cy="711000"/>
                  <wp:effectExtent l="0" t="0" r="0" b="0"/>
                  <wp:wrapNone/>
                  <wp:docPr id="359" name="Freeform 35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lang="en-US" sz="36" baseline="0" dirty="0">
                                  <w:jc w:val="left"/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2531107</wp:posOffset>
                  </wp:positionH>
                  <wp:positionV relativeFrom="page">
                    <wp:posOffset>9005670</wp:posOffset>
                  </wp:positionV>
                  <wp:extent cx="2500000" cy="711000"/>
                  <wp:effectExtent l="0" t="0" r="0" b="0"/>
                  <wp:wrapNone/>
                  <wp:docPr id="360" name="Freeform 36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lang="en-US" sz="36" baseline="0" dirty="0">
                                  <w:jc w:val="left"/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5051845</wp:posOffset>
                  </wp:positionH>
                  <wp:positionV relativeFrom="page">
                    <wp:posOffset>981810</wp:posOffset>
                  </wp:positionV>
                  <wp:extent cx="2500000" cy="711000"/>
                  <wp:effectExtent l="0" t="0" r="0" b="0"/>
                  <wp:wrapNone/>
                  <wp:docPr id="361" name="Freeform 36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lang="en-US" sz="36" baseline="0" dirty="0">
                                  <w:jc w:val="left"/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5051845</wp:posOffset>
                  </wp:positionH>
                  <wp:positionV relativeFrom="page">
                    <wp:posOffset>3656430</wp:posOffset>
                  </wp:positionV>
                  <wp:extent cx="2500000" cy="711000"/>
                  <wp:effectExtent l="0" t="0" r="0" b="0"/>
                  <wp:wrapNone/>
                  <wp:docPr id="362" name="Freeform 36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lang="en-US" sz="36" baseline="0" dirty="0">
                                  <w:jc w:val="left"/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5051845</wp:posOffset>
                  </wp:positionH>
                  <wp:positionV relativeFrom="page">
                    <wp:posOffset>6331050</wp:posOffset>
                  </wp:positionV>
                  <wp:extent cx="2500000" cy="711000"/>
                  <wp:effectExtent l="0" t="0" r="0" b="0"/>
                  <wp:wrapNone/>
                  <wp:docPr id="363" name="Freeform 36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lang="en-US" sz="36" baseline="0" dirty="0">
                                  <w:jc w:val="left"/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5051845</wp:posOffset>
                  </wp:positionH>
                  <wp:positionV relativeFrom="page">
                    <wp:posOffset>9005670</wp:posOffset>
                  </wp:positionV>
                  <wp:extent cx="2500000" cy="711000"/>
                  <wp:effectExtent l="0" t="0" r="0" b="0"/>
                  <wp:wrapNone/>
                  <wp:docPr id="364" name="Freeform 36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lang="en-US" sz="36" baseline="0" dirty="0">
                                  <w:jc w:val="left"/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en-US" sz="19" baseline="0" dirty="0">
                <w:jc w:val="left"/>
                <w:rFonts w:ascii="微软雅黑" w:hAnsi="微软雅黑" w:cs="微软雅黑"/>
                <w:b/>
                <w:bCs/>
                <w:color w:val="333333"/>
                <w:sz w:val="19"/>
                <w:szCs w:val="19"/>
              </w:rPr>
              <w:t>方法名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  <w:tc>
          <w:tcPr>
            <w:tcW w:w="538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9" w:after="114" w:line="240" w:lineRule="auto"/>
              <w:ind w:left="210" w:right="0" w:firstLine="0"/>
            </w:pPr>
            <w:r/>
            <w:r>
              <w:rPr lang="en-US" sz="19" baseline="0" dirty="0">
                <w:jc w:val="left"/>
                <w:rFonts w:ascii="微软雅黑" w:hAnsi="微软雅黑" w:cs="微软雅黑"/>
                <w:b/>
                <w:bCs/>
                <w:color w:val="333333"/>
                <w:sz w:val="19"/>
                <w:szCs w:val="19"/>
              </w:rPr>
              <w:t>功能说明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</w:tr>
      <w:tr>
        <w:trPr>
          <w:trHeight w:hRule="exact" w:val="490"/>
        </w:trPr>
        <w:tc>
          <w:tcPr>
            <w:tcW w:w="3511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123" w:line="240" w:lineRule="auto"/>
              <w:ind w:left="190" w:right="-18" w:firstLine="0"/>
            </w:pPr>
            <w:r/>
            <w:r>
              <w:rPr lang="en-US" sz="19" baseline="0" dirty="0">
                <w:jc w:val="left"/>
                <w:rFonts w:ascii="宋体" w:hAnsi="宋体" w:cs="宋体"/>
                <w:color w:val="333333"/>
                <w:spacing w:val="-1"/>
                <w:sz w:val="19"/>
                <w:szCs w:val="19"/>
              </w:rPr>
              <w:t>static ClassforName(String name)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  <w:tc>
          <w:tcPr>
            <w:tcW w:w="538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123" w:line="240" w:lineRule="auto"/>
              <w:ind w:left="210" w:right="0" w:firstLine="0"/>
            </w:pPr>
            <w:r/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返回指定类名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z w:val="19"/>
                <w:szCs w:val="19"/>
              </w:rPr>
              <w:t>name</w:t>
            </w:r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的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2"/>
                <w:sz w:val="19"/>
                <w:szCs w:val="19"/>
              </w:rPr>
              <w:t>Class</w:t>
            </w:r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对象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</w:tr>
      <w:tr>
        <w:trPr>
          <w:trHeight w:hRule="exact" w:val="460"/>
        </w:trPr>
        <w:tc>
          <w:tcPr>
            <w:tcW w:w="3511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108" w:line="240" w:lineRule="auto"/>
              <w:ind w:left="190" w:right="-18" w:firstLine="0"/>
            </w:pPr>
            <w:r/>
            <w:r>
              <w:rPr lang="en-US" sz="19" baseline="0" dirty="0">
                <w:jc w:val="left"/>
                <w:rFonts w:ascii="宋体" w:hAnsi="宋体" w:cs="宋体"/>
                <w:color w:val="333333"/>
                <w:sz w:val="19"/>
                <w:szCs w:val="19"/>
              </w:rPr>
              <w:t>Object n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4"/>
                <w:sz w:val="19"/>
                <w:szCs w:val="19"/>
              </w:rPr>
              <w:t>e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2"/>
                <w:sz w:val="19"/>
                <w:szCs w:val="19"/>
              </w:rPr>
              <w:t>wInstance()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</w:p>
        </w:tc>
        <w:tc>
          <w:tcPr>
            <w:tcW w:w="538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108" w:line="240" w:lineRule="auto"/>
              <w:ind w:left="210" w:right="0" w:firstLine="0"/>
            </w:pPr>
            <w:r/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调用缺省构造函数，返回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2"/>
                <w:sz w:val="19"/>
                <w:szCs w:val="19"/>
              </w:rPr>
              <w:t>Class</w:t>
            </w:r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对象的一个实例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</w:p>
        </w:tc>
      </w:tr>
      <w:tr>
        <w:trPr>
          <w:trHeight w:hRule="exact" w:val="790"/>
        </w:trPr>
        <w:tc>
          <w:tcPr>
            <w:tcW w:w="3511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645" w:lineRule="exact"/>
              <w:ind w:left="190" w:right="-18" w:firstLine="0"/>
            </w:pPr>
            <w:r/>
            <w:r>
              <w:rPr lang="en-US" sz="19" baseline="0" dirty="0">
                <w:jc w:val="left"/>
                <w:rFonts w:ascii="宋体" w:hAnsi="宋体" w:cs="宋体"/>
                <w:color w:val="333333"/>
                <w:sz w:val="19"/>
                <w:szCs w:val="19"/>
              </w:rPr>
              <w:t>getName()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</w:p>
        </w:tc>
        <w:tc>
          <w:tcPr>
            <w:tcW w:w="538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645" w:lineRule="exact"/>
              <w:ind w:left="210" w:right="0" w:firstLine="0"/>
            </w:pPr>
            <w:r/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返回此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2"/>
                <w:sz w:val="19"/>
                <w:szCs w:val="19"/>
              </w:rPr>
              <w:t>Class</w:t>
            </w:r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对象所表示的实体（类，接口，数组类或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23" w:line="150" w:lineRule="exact"/>
              <w:ind w:left="130" w:right="3798" w:firstLine="0"/>
              <w:jc w:val="right"/>
            </w:pPr>
            <w:r/>
            <w:r>
              <w:rPr lang="en-US" sz="19" baseline="0" dirty="0">
                <w:jc w:val="left"/>
                <w:rFonts w:ascii="宋体" w:hAnsi="宋体" w:cs="宋体"/>
                <w:color w:val="333333"/>
                <w:sz w:val="19"/>
                <w:szCs w:val="19"/>
              </w:rPr>
              <w:t>void</w:t>
            </w:r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）的名称。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</w:tr>
      <w:tr>
        <w:trPr>
          <w:trHeight w:hRule="exact" w:val="460"/>
        </w:trPr>
        <w:tc>
          <w:tcPr>
            <w:tcW w:w="3511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7" w:after="108" w:line="240" w:lineRule="auto"/>
              <w:ind w:left="190" w:right="-18" w:firstLine="0"/>
            </w:pPr>
            <w:r/>
            <w:r>
              <w:rPr lang="en-US" sz="19" baseline="0" dirty="0">
                <w:jc w:val="left"/>
                <w:rFonts w:ascii="宋体" w:hAnsi="宋体" w:cs="宋体"/>
                <w:color w:val="333333"/>
                <w:spacing w:val="-4"/>
                <w:sz w:val="19"/>
                <w:szCs w:val="19"/>
              </w:rPr>
              <w:t>Class getSuperClass()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  <w:tc>
          <w:tcPr>
            <w:tcW w:w="538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7" w:after="108" w:line="240" w:lineRule="auto"/>
              <w:ind w:left="210" w:right="0" w:firstLine="0"/>
            </w:pPr>
            <w:r/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返回当前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2"/>
                <w:sz w:val="19"/>
                <w:szCs w:val="19"/>
              </w:rPr>
              <w:t>Class</w:t>
            </w:r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对象的父类的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2"/>
                <w:sz w:val="19"/>
                <w:szCs w:val="19"/>
              </w:rPr>
              <w:t>Class</w:t>
            </w:r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对象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</w:tr>
      <w:tr>
        <w:trPr>
          <w:trHeight w:hRule="exact" w:val="490"/>
        </w:trPr>
        <w:tc>
          <w:tcPr>
            <w:tcW w:w="3511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123" w:line="240" w:lineRule="auto"/>
              <w:ind w:left="190" w:right="-18" w:firstLine="0"/>
            </w:pPr>
            <w:r/>
            <w:r>
              <w:rPr lang="en-US" sz="19" baseline="0" dirty="0">
                <w:jc w:val="left"/>
                <w:rFonts w:ascii="宋体" w:hAnsi="宋体" w:cs="宋体"/>
                <w:color w:val="333333"/>
                <w:spacing w:val="-11"/>
                <w:sz w:val="19"/>
                <w:szCs w:val="19"/>
              </w:rPr>
              <w:t>Class[] getinterfaces()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  <w:tc>
          <w:tcPr>
            <w:tcW w:w="538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123" w:line="240" w:lineRule="auto"/>
              <w:ind w:left="210" w:right="0" w:firstLine="0"/>
            </w:pPr>
            <w:r/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获取当前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2"/>
                <w:sz w:val="19"/>
                <w:szCs w:val="19"/>
              </w:rPr>
              <w:t>Class</w:t>
            </w:r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对象的接口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</w:tr>
      <w:tr>
        <w:trPr>
          <w:trHeight w:hRule="exact" w:val="460"/>
        </w:trPr>
        <w:tc>
          <w:tcPr>
            <w:tcW w:w="3511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6" w:after="108" w:line="240" w:lineRule="auto"/>
              <w:ind w:left="190" w:right="-18" w:firstLine="0"/>
            </w:pPr>
            <w:r/>
            <w:r>
              <w:rPr lang="en-US" sz="19" baseline="0" dirty="0">
                <w:jc w:val="left"/>
                <w:rFonts w:ascii="宋体" w:hAnsi="宋体" w:cs="宋体"/>
                <w:color w:val="333333"/>
                <w:spacing w:val="-1"/>
                <w:sz w:val="19"/>
                <w:szCs w:val="19"/>
              </w:rPr>
              <w:t>ClassLoader getClassLoader()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  <w:tc>
          <w:tcPr>
            <w:tcW w:w="538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6" w:after="108" w:line="240" w:lineRule="auto"/>
              <w:ind w:left="210" w:right="0" w:firstLine="0"/>
            </w:pPr>
            <w:r/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返回该类的类加载器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</w:tr>
      <w:tr>
        <w:trPr>
          <w:trHeight w:hRule="exact" w:val="490"/>
        </w:trPr>
        <w:tc>
          <w:tcPr>
            <w:tcW w:w="3511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1" w:after="123" w:line="240" w:lineRule="auto"/>
              <w:ind w:left="190" w:right="-18" w:firstLine="0"/>
            </w:pPr>
            <w:r/>
            <w:r>
              <w:rPr lang="en-US" sz="19" baseline="0" dirty="0">
                <w:jc w:val="left"/>
                <w:rFonts w:ascii="宋体" w:hAnsi="宋体" w:cs="宋体"/>
                <w:color w:val="333333"/>
                <w:spacing w:val="-4"/>
                <w:sz w:val="19"/>
                <w:szCs w:val="19"/>
              </w:rPr>
              <w:t>Constructor[] getConstructors()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  <w:tc>
          <w:tcPr>
            <w:tcW w:w="538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1" w:after="123" w:line="240" w:lineRule="auto"/>
              <w:ind w:left="210" w:right="0" w:firstLine="0"/>
            </w:pPr>
            <w:r/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返回一个包含某些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z w:val="19"/>
                <w:szCs w:val="19"/>
              </w:rPr>
              <w:t>Constructor</w:t>
            </w:r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对象的数组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</w:tr>
      <w:tr>
        <w:trPr>
          <w:trHeight w:hRule="exact" w:val="760"/>
        </w:trPr>
        <w:tc>
          <w:tcPr>
            <w:tcW w:w="3511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7" w:after="0" w:line="265" w:lineRule="exact"/>
              <w:ind w:left="190" w:right="0" w:firstLine="0"/>
            </w:pPr>
            <w:r/>
            <w:r>
              <w:rPr lang="en-US" sz="19" baseline="0" dirty="0">
                <w:jc w:val="left"/>
                <w:rFonts w:ascii="宋体" w:hAnsi="宋体" w:cs="宋体"/>
                <w:color w:val="333333"/>
                <w:sz w:val="19"/>
                <w:szCs w:val="19"/>
              </w:rPr>
              <w:t>Method getMothed(String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7" w:line="300" w:lineRule="exact"/>
              <w:ind w:left="190" w:right="-18" w:firstLine="0"/>
            </w:pPr>
            <w:r/>
            <w:r>
              <w:rPr lang="en-US" sz="19" baseline="0" dirty="0">
                <w:jc w:val="left"/>
                <w:rFonts w:ascii="宋体" w:hAnsi="宋体" w:cs="宋体"/>
                <w:color w:val="333333"/>
                <w:sz w:val="19"/>
                <w:szCs w:val="19"/>
              </w:rPr>
              <w:t>name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57"/>
                <w:sz w:val="19"/>
                <w:szCs w:val="19"/>
              </w:rPr>
              <w:t>,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17"/>
                <w:sz w:val="19"/>
                <w:szCs w:val="19"/>
              </w:rPr>
              <w:t>Class.. T)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  <w:tc>
          <w:tcPr>
            <w:tcW w:w="538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7" w:after="107" w:line="300" w:lineRule="exact"/>
              <w:ind w:left="210" w:right="-18" w:firstLine="0"/>
            </w:pPr>
            <w:r/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返回一个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z w:val="19"/>
                <w:szCs w:val="19"/>
              </w:rPr>
              <w:t>Method</w:t>
            </w:r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对象，此对象的形参类型为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z w:val="19"/>
                <w:szCs w:val="19"/>
              </w:rPr>
              <w:t>pa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20"/>
                <w:sz w:val="19"/>
                <w:szCs w:val="19"/>
              </w:rPr>
              <w:t>r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z w:val="19"/>
                <w:szCs w:val="19"/>
              </w:rPr>
              <w:t>am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4"/>
                <w:sz w:val="19"/>
                <w:szCs w:val="19"/>
              </w:rPr>
              <w:t>T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z w:val="19"/>
                <w:szCs w:val="19"/>
              </w:rPr>
              <w:t>ype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</w:tr>
      <w:tr>
        <w:trPr>
          <w:trHeight w:hRule="exact" w:val="490"/>
        </w:trPr>
        <w:tc>
          <w:tcPr>
            <w:tcW w:w="3511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123" w:line="240" w:lineRule="auto"/>
              <w:ind w:left="190" w:right="-18" w:firstLine="0"/>
            </w:pPr>
            <w:r/>
            <w:r>
              <w:rPr lang="en-US" sz="19" baseline="0" dirty="0">
                <w:jc w:val="left"/>
                <w:rFonts w:ascii="宋体" w:hAnsi="宋体" w:cs="宋体"/>
                <w:color w:val="333333"/>
                <w:spacing w:val="-8"/>
                <w:sz w:val="19"/>
                <w:szCs w:val="19"/>
              </w:rPr>
              <w:t>Field[] getDecla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20"/>
                <w:sz w:val="19"/>
                <w:szCs w:val="19"/>
              </w:rPr>
              <w:t>r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9"/>
                <w:sz w:val="19"/>
                <w:szCs w:val="19"/>
              </w:rPr>
              <w:t>edFields()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  <w:tc>
          <w:tcPr>
            <w:tcW w:w="538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123" w:line="240" w:lineRule="auto"/>
              <w:ind w:left="210" w:right="0" w:firstLine="0"/>
            </w:pPr>
            <w:r/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返回</w:t>
            </w:r>
            <w:r>
              <w:rPr lang="en-US" sz="19" baseline="0" dirty="0">
                <w:jc w:val="left"/>
                <w:rFonts w:ascii="宋体" w:hAnsi="宋体" w:cs="宋体"/>
                <w:color w:val="333333"/>
                <w:spacing w:val="-10"/>
                <w:sz w:val="19"/>
                <w:szCs w:val="19"/>
              </w:rPr>
              <w:t>Field</w:t>
            </w:r>
            <w:r>
              <w:rPr lang="en-US" sz="19" baseline="0" dirty="0">
                <w:jc w:val="left"/>
                <w:rFonts w:ascii="微软雅黑" w:hAnsi="微软雅黑" w:cs="微软雅黑"/>
                <w:color w:val="333333"/>
                <w:sz w:val="19"/>
                <w:szCs w:val="19"/>
              </w:rPr>
              <w:t>对象的一个数组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50" w:lineRule="exact"/>
        <w:ind w:left="990" w:right="2446" w:firstLine="0"/>
      </w:pPr>
      <w:r/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获取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类的实例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）若已知具体的类，通过类的</w:t>
      </w:r>
      <w:r>
        <w:rPr lang="en-US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属性获取，该方法最为安全可靠，程序性能最高。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36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-47026</wp:posOffset>
            </wp:positionV>
            <wp:extent cx="5641421" cy="200117"/>
            <wp:effectExtent l="0" t="0" r="0" b="0"/>
            <wp:wrapNone/>
            <wp:docPr id="365" name="Freeform 3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1" cy="200117"/>
                    </a:xfrm>
                    <a:custGeom>
                      <a:rect l="l" t="t" r="r" b="b"/>
                      <a:pathLst>
                        <a:path w="7518401" h="266700">
                          <a:moveTo>
                            <a:pt x="1" y="31750"/>
                          </a:moveTo>
                          <a:lnTo>
                            <a:pt x="1" y="234950"/>
                          </a:lnTo>
                          <a:cubicBezTo>
                            <a:pt x="0" y="239167"/>
                            <a:pt x="806" y="243223"/>
                            <a:pt x="2417" y="247117"/>
                          </a:cubicBezTo>
                          <a:cubicBezTo>
                            <a:pt x="4028" y="250999"/>
                            <a:pt x="6323" y="254435"/>
                            <a:pt x="9300" y="257411"/>
                          </a:cubicBezTo>
                          <a:cubicBezTo>
                            <a:pt x="12277" y="260400"/>
                            <a:pt x="15710" y="262695"/>
                            <a:pt x="19600" y="264294"/>
                          </a:cubicBezTo>
                          <a:cubicBezTo>
                            <a:pt x="23490" y="265894"/>
                            <a:pt x="27540" y="266700"/>
                            <a:pt x="31751" y="266700"/>
                          </a:cubicBezTo>
                          <a:lnTo>
                            <a:pt x="7486651" y="266700"/>
                          </a:lnTo>
                          <a:cubicBezTo>
                            <a:pt x="7490860" y="266700"/>
                            <a:pt x="7494910" y="265894"/>
                            <a:pt x="7498799" y="264294"/>
                          </a:cubicBezTo>
                          <a:cubicBezTo>
                            <a:pt x="7502690" y="262695"/>
                            <a:pt x="7506123" y="260400"/>
                            <a:pt x="7509100" y="257411"/>
                          </a:cubicBezTo>
                          <a:cubicBezTo>
                            <a:pt x="7512077" y="254435"/>
                            <a:pt x="7514371" y="250999"/>
                            <a:pt x="7515983" y="247117"/>
                          </a:cubicBezTo>
                          <a:cubicBezTo>
                            <a:pt x="7517594" y="243223"/>
                            <a:pt x="7518400" y="239167"/>
                            <a:pt x="7518401" y="234950"/>
                          </a:cubicBezTo>
                          <a:lnTo>
                            <a:pt x="7518401" y="31750"/>
                          </a:lnTo>
                          <a:cubicBezTo>
                            <a:pt x="7518400" y="27546"/>
                            <a:pt x="7517594" y="23491"/>
                            <a:pt x="7515983" y="19609"/>
                          </a:cubicBezTo>
                          <a:cubicBezTo>
                            <a:pt x="7514371" y="15727"/>
                            <a:pt x="7512077" y="12291"/>
                            <a:pt x="7509100" y="9302"/>
                          </a:cubicBezTo>
                          <a:cubicBezTo>
                            <a:pt x="7506123" y="6338"/>
                            <a:pt x="7502690" y="4044"/>
                            <a:pt x="7498799" y="2431"/>
                          </a:cubicBezTo>
                          <a:cubicBezTo>
                            <a:pt x="7494910" y="819"/>
                            <a:pt x="7490860" y="13"/>
                            <a:pt x="7486651" y="0"/>
                          </a:cubicBezTo>
                          <a:lnTo>
                            <a:pt x="31751" y="0"/>
                          </a:ln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3" y="12291"/>
                            <a:pt x="4028" y="15727"/>
                            <a:pt x="2417" y="19609"/>
                          </a:cubicBezTo>
                          <a:cubicBezTo>
                            <a:pt x="806" y="23491"/>
                            <a:pt x="0" y="27546"/>
                            <a:pt x="1" y="31750"/>
                          </a:cubicBezTo>
                          <a:close/>
                          <a:moveTo>
                            <a:pt x="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-47026</wp:posOffset>
            </wp:positionV>
            <wp:extent cx="5641421" cy="200117"/>
            <wp:effectExtent l="0" t="0" r="0" b="0"/>
            <wp:wrapNone/>
            <wp:docPr id="366" name="Freeform 3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1" cy="200117"/>
                    </a:xfrm>
                    <a:custGeom>
                      <a:rect l="l" t="t" r="r" b="b"/>
                      <a:pathLst>
                        <a:path w="7518401" h="266700">
                          <a:moveTo>
                            <a:pt x="1" y="31750"/>
                          </a:moveTo>
                          <a:lnTo>
                            <a:pt x="1" y="234950"/>
                          </a:lnTo>
                          <a:cubicBezTo>
                            <a:pt x="0" y="239167"/>
                            <a:pt x="806" y="243223"/>
                            <a:pt x="2417" y="247117"/>
                          </a:cubicBezTo>
                          <a:cubicBezTo>
                            <a:pt x="4028" y="250999"/>
                            <a:pt x="6323" y="254435"/>
                            <a:pt x="9300" y="257411"/>
                          </a:cubicBezTo>
                          <a:cubicBezTo>
                            <a:pt x="12277" y="260400"/>
                            <a:pt x="15710" y="262695"/>
                            <a:pt x="19600" y="264294"/>
                          </a:cubicBezTo>
                          <a:cubicBezTo>
                            <a:pt x="23490" y="265894"/>
                            <a:pt x="27540" y="266700"/>
                            <a:pt x="31751" y="266700"/>
                          </a:cubicBezTo>
                          <a:lnTo>
                            <a:pt x="7486651" y="266700"/>
                          </a:lnTo>
                          <a:cubicBezTo>
                            <a:pt x="7490860" y="266700"/>
                            <a:pt x="7494910" y="265894"/>
                            <a:pt x="7498799" y="264294"/>
                          </a:cubicBezTo>
                          <a:cubicBezTo>
                            <a:pt x="7502690" y="262695"/>
                            <a:pt x="7506123" y="260400"/>
                            <a:pt x="7509100" y="257411"/>
                          </a:cubicBezTo>
                          <a:cubicBezTo>
                            <a:pt x="7512077" y="254435"/>
                            <a:pt x="7514371" y="250999"/>
                            <a:pt x="7515983" y="247117"/>
                          </a:cubicBezTo>
                          <a:cubicBezTo>
                            <a:pt x="7517594" y="243223"/>
                            <a:pt x="7518400" y="239167"/>
                            <a:pt x="7518401" y="234950"/>
                          </a:cubicBezTo>
                          <a:lnTo>
                            <a:pt x="7518401" y="31750"/>
                          </a:lnTo>
                          <a:cubicBezTo>
                            <a:pt x="7518400" y="27546"/>
                            <a:pt x="7517594" y="23491"/>
                            <a:pt x="7515983" y="19609"/>
                          </a:cubicBezTo>
                          <a:cubicBezTo>
                            <a:pt x="7514371" y="15727"/>
                            <a:pt x="7512077" y="12291"/>
                            <a:pt x="7509100" y="9302"/>
                          </a:cubicBezTo>
                          <a:cubicBezTo>
                            <a:pt x="7506123" y="6338"/>
                            <a:pt x="7502690" y="4044"/>
                            <a:pt x="7498799" y="2431"/>
                          </a:cubicBezTo>
                          <a:cubicBezTo>
                            <a:pt x="7494910" y="819"/>
                            <a:pt x="7490860" y="13"/>
                            <a:pt x="7486651" y="0"/>
                          </a:cubicBezTo>
                          <a:lnTo>
                            <a:pt x="31751" y="0"/>
                          </a:ln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3" y="12291"/>
                            <a:pt x="4028" y="15727"/>
                            <a:pt x="2417" y="19609"/>
                          </a:cubicBezTo>
                          <a:cubicBezTo>
                            <a:pt x="806" y="23491"/>
                            <a:pt x="0" y="27546"/>
                            <a:pt x="1" y="31750"/>
                          </a:cubicBezTo>
                          <a:close/>
                          <a:moveTo>
                            <a:pt x="1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6" behindDoc="1" locked="0" layoutInCell="1" allowOverlap="1">
            <wp:simplePos x="0" y="0"/>
            <wp:positionH relativeFrom="page">
              <wp:posOffset>968653</wp:posOffset>
            </wp:positionH>
            <wp:positionV relativeFrom="line">
              <wp:posOffset>-23202</wp:posOffset>
            </wp:positionV>
            <wp:extent cx="5593773" cy="171529"/>
            <wp:effectExtent l="0" t="0" r="0" b="0"/>
            <wp:wrapNone/>
            <wp:docPr id="367" name="Freeform 3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3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5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-35906</wp:posOffset>
            </wp:positionV>
            <wp:extent cx="292223" cy="203212"/>
            <wp:effectExtent l="0" t="0" r="0" b="0"/>
            <wp:wrapNone/>
            <wp:docPr id="368" name="Picture 36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>
                      <a:picLocks noChangeAspect="0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3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64" behindDoc="1" locked="0" layoutInCell="1" allowOverlap="1">
            <wp:simplePos x="0" y="0"/>
            <wp:positionH relativeFrom="page">
              <wp:posOffset>968653</wp:posOffset>
            </wp:positionH>
            <wp:positionV relativeFrom="line">
              <wp:posOffset>-23202</wp:posOffset>
            </wp:positionV>
            <wp:extent cx="5593773" cy="171529"/>
            <wp:effectExtent l="0" t="0" r="0" b="0"/>
            <wp:wrapNone/>
            <wp:docPr id="369" name="Freeform 3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3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Person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7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b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）已知某个类的实例，调用该实例的</w:t>
      </w:r>
      <w:r>
        <w:rPr lang="en-US" sz="19" baseline="0" dirty="0">
          <w:jc w:val="left"/>
          <w:rFonts w:ascii="宋体" w:hAnsi="宋体" w:cs="宋体"/>
          <w:color w:val="333333"/>
          <w:spacing w:val="-9"/>
          <w:sz w:val="19"/>
          <w:szCs w:val="19"/>
        </w:rPr>
        <w:t>getClass()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方法获取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pacing w:val="-6"/>
          <w:sz w:val="19"/>
          <w:szCs w:val="19"/>
        </w:rPr>
        <w:t>对象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37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-47026</wp:posOffset>
            </wp:positionV>
            <wp:extent cx="5641421" cy="200117"/>
            <wp:effectExtent l="0" t="0" r="0" b="0"/>
            <wp:wrapNone/>
            <wp:docPr id="370" name="Freeform 3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1" cy="200117"/>
                    </a:xfrm>
                    <a:custGeom>
                      <a:rect l="l" t="t" r="r" b="b"/>
                      <a:pathLst>
                        <a:path w="7518401" h="266700">
                          <a:moveTo>
                            <a:pt x="1" y="31750"/>
                          </a:moveTo>
                          <a:lnTo>
                            <a:pt x="1" y="234950"/>
                          </a:lnTo>
                          <a:cubicBezTo>
                            <a:pt x="0" y="239167"/>
                            <a:pt x="806" y="243223"/>
                            <a:pt x="2417" y="247117"/>
                          </a:cubicBezTo>
                          <a:cubicBezTo>
                            <a:pt x="4028" y="250999"/>
                            <a:pt x="6323" y="254435"/>
                            <a:pt x="9300" y="257411"/>
                          </a:cubicBezTo>
                          <a:cubicBezTo>
                            <a:pt x="12277" y="260400"/>
                            <a:pt x="15710" y="262695"/>
                            <a:pt x="19600" y="264294"/>
                          </a:cubicBezTo>
                          <a:cubicBezTo>
                            <a:pt x="23490" y="265894"/>
                            <a:pt x="27540" y="266700"/>
                            <a:pt x="31751" y="266700"/>
                          </a:cubicBezTo>
                          <a:lnTo>
                            <a:pt x="7486651" y="266700"/>
                          </a:lnTo>
                          <a:cubicBezTo>
                            <a:pt x="7490860" y="266700"/>
                            <a:pt x="7494910" y="265894"/>
                            <a:pt x="7498799" y="264294"/>
                          </a:cubicBezTo>
                          <a:cubicBezTo>
                            <a:pt x="7502690" y="262695"/>
                            <a:pt x="7506123" y="260400"/>
                            <a:pt x="7509100" y="257411"/>
                          </a:cubicBezTo>
                          <a:cubicBezTo>
                            <a:pt x="7512077" y="254435"/>
                            <a:pt x="7514371" y="250999"/>
                            <a:pt x="7515983" y="247117"/>
                          </a:cubicBezTo>
                          <a:cubicBezTo>
                            <a:pt x="7517594" y="243223"/>
                            <a:pt x="7518400" y="239167"/>
                            <a:pt x="7518401" y="234950"/>
                          </a:cubicBezTo>
                          <a:lnTo>
                            <a:pt x="7518401" y="31750"/>
                          </a:lnTo>
                          <a:cubicBezTo>
                            <a:pt x="7518400" y="27546"/>
                            <a:pt x="7517594" y="23503"/>
                            <a:pt x="7515983" y="19609"/>
                          </a:cubicBezTo>
                          <a:cubicBezTo>
                            <a:pt x="7514371" y="15727"/>
                            <a:pt x="7512077" y="12291"/>
                            <a:pt x="7509100" y="9302"/>
                          </a:cubicBezTo>
                          <a:cubicBezTo>
                            <a:pt x="7506123" y="6338"/>
                            <a:pt x="7502690" y="4044"/>
                            <a:pt x="7498799" y="2431"/>
                          </a:cubicBezTo>
                          <a:cubicBezTo>
                            <a:pt x="7494910" y="819"/>
                            <a:pt x="7490860" y="13"/>
                            <a:pt x="7486651" y="0"/>
                          </a:cubicBezTo>
                          <a:lnTo>
                            <a:pt x="31751" y="0"/>
                          </a:ln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3" y="12291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lose/>
                          <a:moveTo>
                            <a:pt x="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-47026</wp:posOffset>
            </wp:positionV>
            <wp:extent cx="5641421" cy="200117"/>
            <wp:effectExtent l="0" t="0" r="0" b="0"/>
            <wp:wrapNone/>
            <wp:docPr id="371" name="Freeform 3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1" cy="200117"/>
                    </a:xfrm>
                    <a:custGeom>
                      <a:rect l="l" t="t" r="r" b="b"/>
                      <a:pathLst>
                        <a:path w="7518401" h="266700">
                          <a:moveTo>
                            <a:pt x="1" y="31750"/>
                          </a:moveTo>
                          <a:lnTo>
                            <a:pt x="1" y="234950"/>
                          </a:lnTo>
                          <a:cubicBezTo>
                            <a:pt x="0" y="239167"/>
                            <a:pt x="806" y="243223"/>
                            <a:pt x="2417" y="247117"/>
                          </a:cubicBezTo>
                          <a:cubicBezTo>
                            <a:pt x="4028" y="250999"/>
                            <a:pt x="6323" y="254435"/>
                            <a:pt x="9300" y="257411"/>
                          </a:cubicBezTo>
                          <a:cubicBezTo>
                            <a:pt x="12277" y="260400"/>
                            <a:pt x="15710" y="262695"/>
                            <a:pt x="19600" y="264294"/>
                          </a:cubicBezTo>
                          <a:cubicBezTo>
                            <a:pt x="23490" y="265894"/>
                            <a:pt x="27540" y="266700"/>
                            <a:pt x="31751" y="266700"/>
                          </a:cubicBezTo>
                          <a:lnTo>
                            <a:pt x="7486651" y="266700"/>
                          </a:lnTo>
                          <a:cubicBezTo>
                            <a:pt x="7490860" y="266700"/>
                            <a:pt x="7494910" y="265894"/>
                            <a:pt x="7498799" y="264294"/>
                          </a:cubicBezTo>
                          <a:cubicBezTo>
                            <a:pt x="7502690" y="262695"/>
                            <a:pt x="7506123" y="260400"/>
                            <a:pt x="7509100" y="257411"/>
                          </a:cubicBezTo>
                          <a:cubicBezTo>
                            <a:pt x="7512077" y="254435"/>
                            <a:pt x="7514371" y="250999"/>
                            <a:pt x="7515983" y="247117"/>
                          </a:cubicBezTo>
                          <a:cubicBezTo>
                            <a:pt x="7517594" y="243223"/>
                            <a:pt x="7518400" y="239167"/>
                            <a:pt x="7518401" y="234950"/>
                          </a:cubicBezTo>
                          <a:lnTo>
                            <a:pt x="7518401" y="31750"/>
                          </a:lnTo>
                          <a:cubicBezTo>
                            <a:pt x="7518400" y="27546"/>
                            <a:pt x="7517594" y="23503"/>
                            <a:pt x="7515983" y="19609"/>
                          </a:cubicBezTo>
                          <a:cubicBezTo>
                            <a:pt x="7514371" y="15727"/>
                            <a:pt x="7512077" y="12291"/>
                            <a:pt x="7509100" y="9302"/>
                          </a:cubicBezTo>
                          <a:cubicBezTo>
                            <a:pt x="7506123" y="6338"/>
                            <a:pt x="7502690" y="4044"/>
                            <a:pt x="7498799" y="2431"/>
                          </a:cubicBezTo>
                          <a:cubicBezTo>
                            <a:pt x="7494910" y="819"/>
                            <a:pt x="7490860" y="13"/>
                            <a:pt x="7486651" y="0"/>
                          </a:cubicBezTo>
                          <a:lnTo>
                            <a:pt x="31751" y="0"/>
                          </a:ln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3" y="12291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lose/>
                          <a:moveTo>
                            <a:pt x="1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1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-35902</wp:posOffset>
            </wp:positionV>
            <wp:extent cx="292223" cy="202889"/>
            <wp:effectExtent l="0" t="0" r="0" b="0"/>
            <wp:wrapNone/>
            <wp:docPr id="372" name="Picture 37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>
                      <a:picLocks noChangeAspect="0" noChangeArrowheads="1"/>
                    </pic:cNvPicPr>
                  </pic:nvPicPr>
                  <pic:blipFill>
                    <a:blip r:embed="rId3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2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57" behindDoc="1" locked="0" layoutInCell="1" allowOverlap="1">
            <wp:simplePos x="0" y="0"/>
            <wp:positionH relativeFrom="page">
              <wp:posOffset>968653</wp:posOffset>
            </wp:positionH>
            <wp:positionV relativeFrom="line">
              <wp:posOffset>-23202</wp:posOffset>
            </wp:positionV>
            <wp:extent cx="5593773" cy="171529"/>
            <wp:effectExtent l="0" t="0" r="0" b="0"/>
            <wp:wrapNone/>
            <wp:docPr id="373" name="Freeform 3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3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3" behindDoc="1" locked="0" layoutInCell="1" allowOverlap="1">
            <wp:simplePos x="0" y="0"/>
            <wp:positionH relativeFrom="page">
              <wp:posOffset>968653</wp:posOffset>
            </wp:positionH>
            <wp:positionV relativeFrom="line">
              <wp:posOffset>-23202</wp:posOffset>
            </wp:positionV>
            <wp:extent cx="5593773" cy="171529"/>
            <wp:effectExtent l="0" t="0" r="0" b="0"/>
            <wp:wrapNone/>
            <wp:docPr id="374" name="Freeform 3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3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person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getClass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1310" w:firstLine="0"/>
      </w:pPr>
      <w:r/>
      <w:r>
        <w:rPr lang="en-US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c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）已知一个类的全类名，且该类在类路径下，可通过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类的静态方法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forName()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获取，可能抛出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ClassNotFoundE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x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ception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38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-47026</wp:posOffset>
            </wp:positionV>
            <wp:extent cx="5641421" cy="200117"/>
            <wp:effectExtent l="0" t="0" r="0" b="0"/>
            <wp:wrapNone/>
            <wp:docPr id="375" name="Freeform 3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1" cy="200117"/>
                    </a:xfrm>
                    <a:custGeom>
                      <a:rect l="l" t="t" r="r" b="b"/>
                      <a:pathLst>
                        <a:path w="7518401" h="266700">
                          <a:moveTo>
                            <a:pt x="1" y="31750"/>
                          </a:moveTo>
                          <a:lnTo>
                            <a:pt x="1" y="234950"/>
                          </a:lnTo>
                          <a:cubicBezTo>
                            <a:pt x="0" y="239180"/>
                            <a:pt x="806" y="243235"/>
                            <a:pt x="2417" y="247130"/>
                          </a:cubicBezTo>
                          <a:cubicBezTo>
                            <a:pt x="4028" y="251012"/>
                            <a:pt x="6323" y="254447"/>
                            <a:pt x="9300" y="257411"/>
                          </a:cubicBezTo>
                          <a:cubicBezTo>
                            <a:pt x="12277" y="260388"/>
                            <a:pt x="15710" y="262682"/>
                            <a:pt x="19600" y="264294"/>
                          </a:cubicBezTo>
                          <a:cubicBezTo>
                            <a:pt x="23490" y="265894"/>
                            <a:pt x="27540" y="266700"/>
                            <a:pt x="31751" y="266700"/>
                          </a:cubicBezTo>
                          <a:lnTo>
                            <a:pt x="7486651" y="266700"/>
                          </a:lnTo>
                          <a:cubicBezTo>
                            <a:pt x="7490860" y="266700"/>
                            <a:pt x="7494910" y="265894"/>
                            <a:pt x="7498799" y="264294"/>
                          </a:cubicBezTo>
                          <a:cubicBezTo>
                            <a:pt x="7502690" y="262682"/>
                            <a:pt x="7506123" y="260388"/>
                            <a:pt x="7509100" y="257411"/>
                          </a:cubicBezTo>
                          <a:cubicBezTo>
                            <a:pt x="7512077" y="254447"/>
                            <a:pt x="7514371" y="251012"/>
                            <a:pt x="7515983" y="247130"/>
                          </a:cubicBezTo>
                          <a:cubicBezTo>
                            <a:pt x="7517594" y="243235"/>
                            <a:pt x="7518400" y="239180"/>
                            <a:pt x="7518401" y="234950"/>
                          </a:cubicBezTo>
                          <a:lnTo>
                            <a:pt x="7518401" y="31750"/>
                          </a:lnTo>
                          <a:cubicBezTo>
                            <a:pt x="7518400" y="27546"/>
                            <a:pt x="7517594" y="23515"/>
                            <a:pt x="7515983" y="19633"/>
                          </a:cubicBezTo>
                          <a:cubicBezTo>
                            <a:pt x="7514371" y="15739"/>
                            <a:pt x="7512077" y="12304"/>
                            <a:pt x="7509100" y="9315"/>
                          </a:cubicBezTo>
                          <a:cubicBezTo>
                            <a:pt x="7506123" y="6350"/>
                            <a:pt x="7502690" y="4056"/>
                            <a:pt x="7498799" y="2444"/>
                          </a:cubicBezTo>
                          <a:cubicBezTo>
                            <a:pt x="7494910" y="819"/>
                            <a:pt x="7490860" y="13"/>
                            <a:pt x="7486651" y="0"/>
                          </a:cubicBezTo>
                          <a:lnTo>
                            <a:pt x="31751" y="0"/>
                          </a:ln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3" y="12304"/>
                            <a:pt x="4028" y="15739"/>
                            <a:pt x="2417" y="19633"/>
                          </a:cubicBezTo>
                          <a:cubicBezTo>
                            <a:pt x="806" y="23515"/>
                            <a:pt x="0" y="27546"/>
                            <a:pt x="1" y="31750"/>
                          </a:cubicBezTo>
                          <a:close/>
                          <a:moveTo>
                            <a:pt x="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-47026</wp:posOffset>
            </wp:positionV>
            <wp:extent cx="5641421" cy="200117"/>
            <wp:effectExtent l="0" t="0" r="0" b="0"/>
            <wp:wrapNone/>
            <wp:docPr id="376" name="Freeform 3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1" cy="200117"/>
                    </a:xfrm>
                    <a:custGeom>
                      <a:rect l="l" t="t" r="r" b="b"/>
                      <a:pathLst>
                        <a:path w="7518401" h="266700">
                          <a:moveTo>
                            <a:pt x="1" y="31750"/>
                          </a:moveTo>
                          <a:lnTo>
                            <a:pt x="1" y="234950"/>
                          </a:lnTo>
                          <a:cubicBezTo>
                            <a:pt x="0" y="239180"/>
                            <a:pt x="806" y="243235"/>
                            <a:pt x="2417" y="247130"/>
                          </a:cubicBezTo>
                          <a:cubicBezTo>
                            <a:pt x="4028" y="251012"/>
                            <a:pt x="6323" y="254447"/>
                            <a:pt x="9300" y="257411"/>
                          </a:cubicBezTo>
                          <a:cubicBezTo>
                            <a:pt x="12277" y="260388"/>
                            <a:pt x="15710" y="262682"/>
                            <a:pt x="19600" y="264294"/>
                          </a:cubicBezTo>
                          <a:cubicBezTo>
                            <a:pt x="23490" y="265894"/>
                            <a:pt x="27540" y="266700"/>
                            <a:pt x="31751" y="266700"/>
                          </a:cubicBezTo>
                          <a:lnTo>
                            <a:pt x="7486651" y="266700"/>
                          </a:lnTo>
                          <a:cubicBezTo>
                            <a:pt x="7490860" y="266700"/>
                            <a:pt x="7494910" y="265894"/>
                            <a:pt x="7498799" y="264294"/>
                          </a:cubicBezTo>
                          <a:cubicBezTo>
                            <a:pt x="7502690" y="262682"/>
                            <a:pt x="7506123" y="260388"/>
                            <a:pt x="7509100" y="257411"/>
                          </a:cubicBezTo>
                          <a:cubicBezTo>
                            <a:pt x="7512077" y="254447"/>
                            <a:pt x="7514371" y="251012"/>
                            <a:pt x="7515983" y="247130"/>
                          </a:cubicBezTo>
                          <a:cubicBezTo>
                            <a:pt x="7517594" y="243235"/>
                            <a:pt x="7518400" y="239180"/>
                            <a:pt x="7518401" y="234950"/>
                          </a:cubicBezTo>
                          <a:lnTo>
                            <a:pt x="7518401" y="31750"/>
                          </a:lnTo>
                          <a:cubicBezTo>
                            <a:pt x="7518400" y="27546"/>
                            <a:pt x="7517594" y="23515"/>
                            <a:pt x="7515983" y="19633"/>
                          </a:cubicBezTo>
                          <a:cubicBezTo>
                            <a:pt x="7514371" y="15739"/>
                            <a:pt x="7512077" y="12304"/>
                            <a:pt x="7509100" y="9315"/>
                          </a:cubicBezTo>
                          <a:cubicBezTo>
                            <a:pt x="7506123" y="6350"/>
                            <a:pt x="7502690" y="4056"/>
                            <a:pt x="7498799" y="2444"/>
                          </a:cubicBezTo>
                          <a:cubicBezTo>
                            <a:pt x="7494910" y="819"/>
                            <a:pt x="7490860" y="13"/>
                            <a:pt x="7486651" y="0"/>
                          </a:cubicBezTo>
                          <a:lnTo>
                            <a:pt x="31751" y="0"/>
                          </a:ln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3" y="12304"/>
                            <a:pt x="4028" y="15739"/>
                            <a:pt x="2417" y="19633"/>
                          </a:cubicBezTo>
                          <a:cubicBezTo>
                            <a:pt x="806" y="23515"/>
                            <a:pt x="0" y="27546"/>
                            <a:pt x="1" y="31750"/>
                          </a:cubicBezTo>
                          <a:close/>
                          <a:moveTo>
                            <a:pt x="1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3" behindDoc="1" locked="0" layoutInCell="1" allowOverlap="1">
            <wp:simplePos x="0" y="0"/>
            <wp:positionH relativeFrom="page">
              <wp:posOffset>968653</wp:posOffset>
            </wp:positionH>
            <wp:positionV relativeFrom="line">
              <wp:posOffset>-23202</wp:posOffset>
            </wp:positionV>
            <wp:extent cx="5593773" cy="171529"/>
            <wp:effectExtent l="0" t="0" r="0" b="0"/>
            <wp:wrapNone/>
            <wp:docPr id="377" name="Freeform 3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3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1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-35900</wp:posOffset>
            </wp:positionV>
            <wp:extent cx="292223" cy="202480"/>
            <wp:effectExtent l="0" t="0" r="0" b="0"/>
            <wp:wrapNone/>
            <wp:docPr id="378" name="Picture 37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>
                      <a:picLocks noChangeAspect="0" noChangeArrowheads="1"/>
                    </pic:cNvPicPr>
                  </pic:nvPicPr>
                  <pic:blipFill>
                    <a:blip r:embed="rId3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84" behindDoc="1" locked="0" layoutInCell="1" allowOverlap="1">
            <wp:simplePos x="0" y="0"/>
            <wp:positionH relativeFrom="page">
              <wp:posOffset>968653</wp:posOffset>
            </wp:positionH>
            <wp:positionV relativeFrom="line">
              <wp:posOffset>-23202</wp:posOffset>
            </wp:positionV>
            <wp:extent cx="5593773" cy="171529"/>
            <wp:effectExtent l="0" t="0" r="0" b="0"/>
            <wp:wrapNone/>
            <wp:docPr id="379" name="Freeform 3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3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clazz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forName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"demo01.Student"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6108" w:firstLine="0"/>
      </w:pPr>
      <w:r/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d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）内置基本数据类型可以直接用类名</w:t>
      </w:r>
      <w:r>
        <w:rPr lang="en-US" sz="19" baseline="0" dirty="0">
          <w:jc w:val="left"/>
          <w:rFonts w:ascii="宋体" w:hAnsi="宋体" w:cs="宋体"/>
          <w:color w:val="333333"/>
          <w:spacing w:val="-57"/>
          <w:sz w:val="19"/>
          <w:szCs w:val="19"/>
        </w:rPr>
        <w:t>.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ype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）还可以利用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ClassLoader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我们之后讲解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2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65" w:lineRule="exact"/>
        <w:ind w:left="1440" w:right="2769" w:hanging="450"/>
      </w:pPr>
      <w:r/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哪些类型可以有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对象？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9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202231</wp:posOffset>
            </wp:positionV>
            <wp:extent cx="47647" cy="47647"/>
            <wp:effectExtent l="0" t="0" r="0" b="0"/>
            <wp:wrapNone/>
            <wp:docPr id="380" name="Freeform 3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19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19"/>
                          </a:cubicBezTo>
                          <a:cubicBezTo>
                            <a:pt x="15710" y="4031"/>
                            <a:pt x="12277" y="6326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05"/>
                          </a:cubicBezTo>
                          <a:cubicBezTo>
                            <a:pt x="4028" y="47799"/>
                            <a:pt x="6322" y="51235"/>
                            <a:pt x="9300" y="54199"/>
                          </a:cubicBezTo>
                          <a:cubicBezTo>
                            <a:pt x="12277" y="57188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188"/>
                            <a:pt x="54201" y="54199"/>
                          </a:cubicBezTo>
                          <a:cubicBezTo>
                            <a:pt x="57178" y="51235"/>
                            <a:pt x="59472" y="47799"/>
                            <a:pt x="61083" y="43905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：外部类，成员</w:t>
      </w:r>
      <w:r>
        <w:rPr lang="en-US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成员内部类，静态内部类</w:t>
      </w:r>
      <w:r>
        <w:rPr lang="en-US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，局部内部类，匿名内部类。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40" w:right="0" w:firstLine="0"/>
      </w:pPr>
      <w:r>
        <w:drawing>
          <wp:anchor simplePos="0" relativeHeight="251658405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126030</wp:posOffset>
            </wp:positionV>
            <wp:extent cx="47647" cy="47647"/>
            <wp:effectExtent l="0" t="0" r="0" b="0"/>
            <wp:wrapNone/>
            <wp:docPr id="381" name="Freeform 3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38"/>
                            <a:pt x="47790" y="4044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interface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：接口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40" w:right="0" w:firstLine="0"/>
      </w:pPr>
      <w:r>
        <w:drawing>
          <wp:anchor simplePos="0" relativeHeight="25165840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126031</wp:posOffset>
            </wp:positionV>
            <wp:extent cx="47647" cy="47647"/>
            <wp:effectExtent l="0" t="0" r="0" b="0"/>
            <wp:wrapNone/>
            <wp:docPr id="382" name="Freeform 3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799"/>
                            <a:pt x="6322" y="51235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35"/>
                            <a:pt x="59472" y="47799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31"/>
          <w:sz w:val="19"/>
          <w:szCs w:val="19"/>
        </w:rPr>
        <w:t>[]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：数组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spacing w:before="0" w:after="0" w:line="300" w:lineRule="exact"/>
        <w:ind w:left="1440" w:right="2769" w:firstLine="0"/>
      </w:pPr>
      <w:r>
        <w:drawing>
          <wp:anchor simplePos="0" relativeHeight="251658411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383" name="Freeform 3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1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491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enum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：枚举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41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384" name="Freeform 3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24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24"/>
                          </a:cubicBezTo>
                          <a:cubicBezTo>
                            <a:pt x="57178" y="51247"/>
                            <a:pt x="59472" y="47812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annotation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：注解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@interface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41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385" name="Freeform 3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09"/>
                          </a:cubicBezTo>
                          <a:cubicBezTo>
                            <a:pt x="59472" y="15714"/>
                            <a:pt x="57178" y="12279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07"/>
                            <a:pt x="35961" y="0"/>
                            <a:pt x="31751" y="0"/>
                          </a:cubicBezTo>
                          <a:cubicBezTo>
                            <a:pt x="27540" y="0"/>
                            <a:pt x="23490" y="807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79"/>
                            <a:pt x="4028" y="15714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primitive type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：基本数据类型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421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386" name="Freeform 3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17"/>
                          </a:cubicBezTo>
                          <a:cubicBezTo>
                            <a:pt x="4028" y="47799"/>
                            <a:pt x="6322" y="51235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35"/>
                            <a:pt x="59472" y="47799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void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319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>
        <w:drawing>
          <wp:anchor simplePos="0" relativeHeight="251658425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-184096</wp:posOffset>
            </wp:positionV>
            <wp:extent cx="5678209" cy="939800"/>
            <wp:effectExtent l="0" t="0" r="0" b="0"/>
            <wp:wrapNone/>
            <wp:docPr id="387" name="Picture 38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>
                      <a:picLocks noChangeAspect="0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25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-156637</wp:posOffset>
            </wp:positionV>
            <wp:extent cx="368459" cy="912341"/>
            <wp:effectExtent l="0" t="0" r="0" b="0"/>
            <wp:wrapNone/>
            <wp:docPr id="388" name="Picture 38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>
                      <a:picLocks noChangeAspect="0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912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43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-156637</wp:posOffset>
            </wp:positionV>
            <wp:extent cx="5619173" cy="911640"/>
            <wp:effectExtent l="0" t="0" r="0" b="0"/>
            <wp:wrapNone/>
            <wp:docPr id="389" name="Picture 38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>
                      <a:picLocks noChangeAspect="0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3" cy="91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package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com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reflection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import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annotation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ElementType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485" w:space="200"/>
            <w:col w:w="4270" w:space="0"/>
          </w:cols>
          <w:docGrid w:linePitch="360"/>
        </w:sectPr>
        <w:spacing w:before="0" w:after="0" w:line="187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演示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: 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所有类型的</w:t>
      </w:r>
      <w:r>
        <w:rPr lang="en-US" sz="17" baseline="0" dirty="0">
          <w:jc w:val="left"/>
          <w:rFonts w:ascii="Lucida Console" w:hAnsi="Lucida Console" w:cs="Lucida Console"/>
          <w:color w:val="AA5500"/>
          <w:spacing w:val="-1"/>
          <w:sz w:val="17"/>
          <w:szCs w:val="17"/>
        </w:rPr>
        <w:t>class</w:t>
      </w:r>
      <w:r>
        <w:rPr>
          <w:rFonts w:ascii="Times New Roman" w:hAnsi="Times New Roman" w:cs="Times New Roman"/>
          <w:sz w:val="17"/>
          <w:szCs w:val="17"/>
        </w:rPr>
        <w:t> </w:t>
      </w:r>
      <w:r/>
      <w:r/>
      <w:r>
        <w:br w:type="page"/>
      </w:r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91" name="Freeform 3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92" name="Freeform 39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93" name="Freeform 39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94" name="Freeform 39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95" name="Freeform 3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96" name="Freeform 3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97" name="Freeform 3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98" name="Freeform 39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99" name="Freeform 39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00" name="Freeform 4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01" name="Freeform 4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02" name="Freeform 4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9171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-1004751</wp:posOffset>
            </wp:positionV>
            <wp:extent cx="368459" cy="5866383"/>
            <wp:effectExtent l="0" t="0" r="0" b="0"/>
            <wp:wrapNone/>
            <wp:docPr id="403" name="Picture 40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>
                      <a:picLocks noChangeAspect="0" noChangeArrowheads="1"/>
                    </pic:cNvPicPr>
                  </pic:nvPicPr>
                  <pic:blipFill>
                    <a:blip r:embed="rId4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5866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60" behindDoc="1" locked="0" layoutInCell="1" allowOverlap="1">
            <wp:simplePos x="0" y="0"/>
            <wp:positionH relativeFrom="page">
              <wp:posOffset>955953</wp:posOffset>
            </wp:positionH>
            <wp:positionV relativeFrom="line">
              <wp:posOffset>-1004751</wp:posOffset>
            </wp:positionV>
            <wp:extent cx="5619173" cy="5857404"/>
            <wp:effectExtent l="0" t="0" r="0" b="0"/>
            <wp:wrapNone/>
            <wp:docPr id="404" name="Picture 40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>
                      <a:picLocks noChangeAspect="0" noChangeArrowheads="1"/>
                    </pic:cNvPicPr>
                  </pic:nvPicPr>
                  <pic:blipFill>
                    <a:blip r:embed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3" cy="5857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-1176281</wp:posOffset>
            </wp:positionV>
            <wp:extent cx="5678209" cy="5879083"/>
            <wp:effectExtent l="0" t="0" r="0" b="0"/>
            <wp:wrapNone/>
            <wp:docPr id="405" name="Picture 40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>
                      <a:picLocks noChangeAspect="0" noChangeArrowheads="1"/>
                    </pic:cNvPicPr>
                  </pic:nvPicPr>
                  <pic:blipFill>
                    <a:blip r:embed="rId4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09" cy="5879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Test4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Object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c2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Comparable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c3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[].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c4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[][].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c5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ElementType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c6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Override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c7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Integer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c8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c9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1123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en-US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en-US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100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c10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getClass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Class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c11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getClass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1228" w:firstLine="0"/>
        <w:jc w:val="both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c2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c3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c4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c5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c6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c7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c8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c9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c10</w:t>
      </w:r>
      <w:r>
        <w:rPr lang="en-US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112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c11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只要元素类型与维度一样</w:t>
      </w:r>
      <w:r>
        <w:rPr lang="en-US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,</w:t>
      </w:r>
      <w:r>
        <w:rPr lang="en-US" sz="17" baseline="0" dirty="0">
          <w:jc w:val="left"/>
          <w:rFonts w:ascii="新宋体" w:hAnsi="新宋体" w:cs="新宋体"/>
          <w:color w:val="AA5500"/>
          <w:sz w:val="17"/>
          <w:szCs w:val="17"/>
        </w:rPr>
        <w:t>就是同一个</w:t>
      </w:r>
      <w:r>
        <w:rPr lang="en-US" sz="17" baseline="0" dirty="0">
          <w:jc w:val="left"/>
          <w:rFonts w:ascii="Lucida Console" w:hAnsi="Lucida Console" w:cs="Lucida Console"/>
          <w:color w:val="AA5500"/>
          <w:spacing w:val="-1"/>
          <w:sz w:val="17"/>
          <w:szCs w:val="17"/>
        </w:rPr>
        <w:t>Class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c11</w:t>
      </w:r>
      <w:r>
        <w:rPr lang="en-US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en-US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c10</w:t>
      </w:r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pacing w:val="-1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cols w:num="2" w:space="0" w:equalWidth="0">
            <w:col w:w="1485" w:space="200"/>
            <w:col w:w="4693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en-US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tabs>
          <w:tab w:val="left" w:pos="9874"/>
        </w:tabs>
        <w:spacing w:before="0" w:after="0" w:line="425" w:lineRule="exact"/>
        <w:ind w:left="990" w:right="0" w:firstLine="0"/>
      </w:pPr>
      <w:r>
        <w:drawing>
          <wp:anchor simplePos="0" relativeHeight="251658258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475471</wp:posOffset>
            </wp:positionV>
            <wp:extent cx="5650950" cy="2134591"/>
            <wp:effectExtent l="0" t="0" r="0" b="0"/>
            <wp:wrapNone/>
            <wp:docPr id="406" name="Picture 40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>
                      <a:picLocks noChangeAspect="0" noChangeArrowheads="1"/>
                    </pic:cNvPicPr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2134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5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</w:t>
      </w:r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Java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内存分析	</w:t>
      </w:r>
      <w:hyperlink r:id="rId390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66" w:after="0" w:line="257" w:lineRule="exact"/>
        <w:ind w:left="99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07" name="Freeform 4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08" name="Freeform 4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09" name="Freeform 4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10" name="Freeform 4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11" name="Freeform 4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12" name="Freeform 4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13" name="Freeform 4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14" name="Freeform 4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15" name="Freeform 4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16" name="Freeform 4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17" name="Freeform 4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18" name="Freeform 41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类的加载过程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-415416</wp:posOffset>
            </wp:positionV>
            <wp:extent cx="5650950" cy="2773063"/>
            <wp:effectExtent l="0" t="0" r="0" b="0"/>
            <wp:wrapNone/>
            <wp:docPr id="419" name="Picture 41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>
                      <a:picLocks noChangeAspect="0" noChangeArrowheads="1"/>
                    </pic:cNvPicPr>
                  </pic:nvPicPr>
                  <pic:blipFill>
                    <a:blip r:embed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2773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类的加载与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ClassLoader</w:t>
      </w:r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的理解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1440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191374</wp:posOffset>
            </wp:positionV>
            <wp:extent cx="47647" cy="47647"/>
            <wp:effectExtent l="0" t="0" r="0" b="0"/>
            <wp:wrapNone/>
            <wp:docPr id="420" name="Freeform 4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27"/>
                            <a:pt x="57178" y="12291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291"/>
                            <a:pt x="4028" y="15727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加载：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2" w:after="0" w:line="300" w:lineRule="exact"/>
        <w:ind w:left="1890" w:right="920" w:firstLine="0"/>
      </w:pPr>
      <w:r>
        <w:drawing>
          <wp:anchor simplePos="0" relativeHeight="251658250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193976</wp:posOffset>
            </wp:positionV>
            <wp:extent cx="47647" cy="47647"/>
            <wp:effectExtent l="0" t="0" r="0" b="0"/>
            <wp:wrapNone/>
            <wp:docPr id="421" name="Freeform 4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将</w:t>
      </w:r>
      <w:r>
        <w:rPr lang="en-US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文件字节码内容加载到内存中，并将这些静态数据转换成方法区的运行时数据结构，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然后生成一个代表这个类的</w:t>
      </w:r>
      <w:r>
        <w:rPr lang="en-US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java.lang</w:t>
      </w:r>
      <w:r>
        <w:rPr lang="en-US" sz="19" baseline="0" dirty="0">
          <w:jc w:val="left"/>
          <w:rFonts w:ascii="宋体" w:hAnsi="宋体" w:cs="宋体"/>
          <w:color w:val="333333"/>
          <w:spacing w:val="-53"/>
          <w:sz w:val="19"/>
          <w:szCs w:val="19"/>
        </w:rPr>
        <w:t>.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405" w:lineRule="exact"/>
        <w:ind w:left="1890" w:right="920" w:hanging="450"/>
      </w:pPr>
      <w:r>
        <w:drawing>
          <wp:anchor simplePos="0" relativeHeight="251658259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202231</wp:posOffset>
            </wp:positionV>
            <wp:extent cx="47647" cy="47647"/>
            <wp:effectExtent l="0" t="0" r="0" b="0"/>
            <wp:wrapNone/>
            <wp:docPr id="422" name="Freeform 4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05"/>
                          </a:cubicBezTo>
                          <a:cubicBezTo>
                            <a:pt x="4028" y="47812"/>
                            <a:pt x="6322" y="51235"/>
                            <a:pt x="9300" y="54199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199"/>
                          </a:cubicBezTo>
                          <a:cubicBezTo>
                            <a:pt x="57178" y="51235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链接：将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类的二进制代码合并到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JVM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的运行状态之中的过程。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65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202230</wp:posOffset>
            </wp:positionV>
            <wp:extent cx="47647" cy="47647"/>
            <wp:effectExtent l="0" t="0" r="0" b="0"/>
            <wp:wrapNone/>
            <wp:docPr id="423" name="Freeform 4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38"/>
                            <a:pt x="47790" y="4044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59"/>
                            <a:pt x="9300" y="54224"/>
                          </a:cubicBezTo>
                          <a:cubicBezTo>
                            <a:pt x="12277" y="57213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507"/>
                            <a:pt x="51224" y="57213"/>
                            <a:pt x="54201" y="54224"/>
                          </a:cubicBezTo>
                          <a:cubicBezTo>
                            <a:pt x="57178" y="51259"/>
                            <a:pt x="59472" y="47824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验证：确保加载的类信息符合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JVM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规范，没有安全方面的问题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890" w:right="920" w:firstLine="0"/>
      </w:pPr>
      <w:r>
        <w:drawing>
          <wp:anchor simplePos="0" relativeHeight="251658269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424" name="Freeform 4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1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491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准备：正式为类变量（</w:t>
      </w:r>
      <w:r>
        <w:rPr lang="en-US" sz="19" baseline="0" dirty="0">
          <w:jc w:val="left"/>
          <w:rFonts w:ascii="宋体" w:hAnsi="宋体" w:cs="宋体"/>
          <w:color w:val="333333"/>
          <w:spacing w:val="-15"/>
          <w:sz w:val="19"/>
          <w:szCs w:val="19"/>
        </w:rPr>
        <w:t>static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）分配内存并设置类变量默认初始值的阶段，这些内存都将在方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法区中进行分配。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74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82155</wp:posOffset>
            </wp:positionV>
            <wp:extent cx="47647" cy="47647"/>
            <wp:effectExtent l="0" t="0" r="0" b="0"/>
            <wp:wrapNone/>
            <wp:docPr id="425" name="Freeform 4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27"/>
                            <a:pt x="57178" y="12291"/>
                            <a:pt x="54201" y="9315"/>
                          </a:cubicBezTo>
                          <a:cubicBezTo>
                            <a:pt x="51224" y="6338"/>
                            <a:pt x="47790" y="4044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15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59"/>
                            <a:pt x="9300" y="54224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24"/>
                          </a:cubicBezTo>
                          <a:cubicBezTo>
                            <a:pt x="57178" y="51259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解析：虚拟机常量池内的符号引用（常量名）替换为直接引用（地址）的过程。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90" w:lineRule="exact"/>
        <w:ind w:left="1890" w:right="920" w:hanging="450"/>
      </w:pPr>
      <w:r>
        <w:drawing>
          <wp:anchor simplePos="0" relativeHeight="25165827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137399</wp:posOffset>
            </wp:positionV>
            <wp:extent cx="47647" cy="47647"/>
            <wp:effectExtent l="0" t="0" r="0" b="0"/>
            <wp:wrapNone/>
            <wp:docPr id="426" name="Freeform 4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56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56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17"/>
                          </a:cubicBezTo>
                          <a:cubicBezTo>
                            <a:pt x="4028" y="47799"/>
                            <a:pt x="6322" y="51235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35"/>
                            <a:pt x="59472" y="47799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初始化：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78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192706</wp:posOffset>
            </wp:positionV>
            <wp:extent cx="47647" cy="47647"/>
            <wp:effectExtent l="0" t="0" r="0" b="0"/>
            <wp:wrapNone/>
            <wp:docPr id="427" name="Freeform 4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51"/>
                            <a:pt x="57178" y="12316"/>
                            <a:pt x="54201" y="9327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27"/>
                          </a:cubicBezTo>
                          <a:cubicBezTo>
                            <a:pt x="6322" y="12316"/>
                            <a:pt x="4028" y="15751"/>
                            <a:pt x="2417" y="19633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24"/>
                          </a:cubicBezTo>
                          <a:cubicBezTo>
                            <a:pt x="12277" y="57188"/>
                            <a:pt x="15710" y="59482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24"/>
                          </a:cubicBezTo>
                          <a:cubicBezTo>
                            <a:pt x="57178" y="51247"/>
                            <a:pt x="59472" y="47812"/>
                            <a:pt x="61083" y="43930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执行类构造器</w:t>
      </w:r>
      <w:r>
        <w:rPr lang="en-US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方法的过程。类构造器</w:t>
      </w:r>
      <w:r>
        <w:rPr lang="en-US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方法是由编译期自动收集类中所有类变量的赋值动作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890" w:right="920" w:firstLine="0"/>
      </w:pP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和静态代码块中的语句合并产生的。（类构造器是构造类信息的，不是构造该类对象的构造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器）。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86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96125</wp:posOffset>
            </wp:positionV>
            <wp:extent cx="47647" cy="47647"/>
            <wp:effectExtent l="0" t="0" r="0" b="0"/>
            <wp:wrapNone/>
            <wp:docPr id="428" name="Freeform 4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当初始化一个类的时候，如果发现其父类还没有进行初始化，则需要先触发其父类的初始化。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88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429" name="Freeform 4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虚拟机会保证一个类的</w:t>
      </w:r>
      <w:r>
        <w:rPr lang="en-US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方法在多线程环境中被正确加锁和同步。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2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50" w:lineRule="exact"/>
        <w:ind w:left="1440" w:right="920" w:hanging="450"/>
      </w:pPr>
      <w:r/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什么时候会发生类初始化？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9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169785</wp:posOffset>
            </wp:positionV>
            <wp:extent cx="47647" cy="47647"/>
            <wp:effectExtent l="0" t="0" r="0" b="0"/>
            <wp:wrapNone/>
            <wp:docPr id="430" name="Freeform 4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类的主动引用（一定会发生类的初始化）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65" w:lineRule="exact"/>
        <w:ind w:left="1890" w:right="0" w:firstLine="0"/>
      </w:pPr>
      <w:r>
        <w:drawing>
          <wp:anchor simplePos="0" relativeHeight="251658296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202230</wp:posOffset>
            </wp:positionV>
            <wp:extent cx="47647" cy="47647"/>
            <wp:effectExtent l="0" t="0" r="0" b="0"/>
            <wp:wrapNone/>
            <wp:docPr id="431" name="Freeform 4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799"/>
                            <a:pt x="6322" y="51235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35"/>
                            <a:pt x="59472" y="47799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当虚拟机启动，先初始化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main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方法所在的类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890" w:right="0" w:firstLine="0"/>
      </w:pPr>
      <w:r>
        <w:drawing>
          <wp:anchor simplePos="0" relativeHeight="251658300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126031</wp:posOffset>
            </wp:positionV>
            <wp:extent cx="47647" cy="47647"/>
            <wp:effectExtent l="0" t="0" r="0" b="0"/>
            <wp:wrapNone/>
            <wp:docPr id="432" name="Freeform 4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27"/>
                            <a:pt x="57178" y="12291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291"/>
                            <a:pt x="4028" y="15727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n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w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一个类的对象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890" w:right="920" w:firstLine="0"/>
      </w:pPr>
      <w:r>
        <w:drawing>
          <wp:anchor simplePos="0" relativeHeight="251658304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433" name="Freeform 4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调用类的静态成员（除了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ﬁnal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常量）和静态方法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08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434" name="Freeform 4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16"/>
                            <a:pt x="54201" y="9327"/>
                          </a:cubicBezTo>
                          <a:cubicBezTo>
                            <a:pt x="51224" y="6363"/>
                            <a:pt x="47790" y="4068"/>
                            <a:pt x="43901" y="2456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56"/>
                          </a:cubicBezTo>
                          <a:cubicBezTo>
                            <a:pt x="15710" y="4068"/>
                            <a:pt x="12277" y="6363"/>
                            <a:pt x="9300" y="9327"/>
                          </a:cubicBezTo>
                          <a:cubicBezTo>
                            <a:pt x="6322" y="12316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59"/>
                            <a:pt x="9300" y="54224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24"/>
                          </a:cubicBezTo>
                          <a:cubicBezTo>
                            <a:pt x="57178" y="51259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使用</w:t>
      </w:r>
      <w:r>
        <w:rPr lang="en-US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java.lang.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eﬂect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包的方法对类进行反射调用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13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82154</wp:posOffset>
            </wp:positionV>
            <wp:extent cx="47647" cy="47647"/>
            <wp:effectExtent l="0" t="0" r="0" b="0"/>
            <wp:wrapNone/>
            <wp:docPr id="435" name="Freeform 4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48"/>
                            <a:pt x="2417" y="43942"/>
                          </a:cubicBezTo>
                          <a:cubicBezTo>
                            <a:pt x="4028" y="47824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30"/>
                          </a:cubicBezTo>
                          <a:cubicBezTo>
                            <a:pt x="62695" y="40048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当初始化一个类，如果其父类没有被初始化，则先会初始化它的父类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90" w:lineRule="exact"/>
        <w:ind w:left="1890" w:right="920" w:hanging="450"/>
      </w:pPr>
      <w:r>
        <w:drawing>
          <wp:anchor simplePos="0" relativeHeight="251658315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137400</wp:posOffset>
            </wp:positionV>
            <wp:extent cx="47647" cy="47647"/>
            <wp:effectExtent l="0" t="0" r="0" b="0"/>
            <wp:wrapNone/>
            <wp:docPr id="436" name="Freeform 4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类的被动引用（不会发生类的初始化）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17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153275</wp:posOffset>
            </wp:positionV>
            <wp:extent cx="47647" cy="47647"/>
            <wp:effectExtent l="0" t="0" r="0" b="0"/>
            <wp:wrapNone/>
            <wp:docPr id="437" name="Freeform 4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当访问一个静态域时，只有真正声明这个域的类才会被初始化。如：当通过子类引用父类的静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7" w:lineRule="exact"/>
        <w:ind w:left="1890" w:right="0" w:firstLine="0"/>
      </w:pP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态变量，不会导致子类初始化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spacing w:before="4" w:after="0" w:line="300" w:lineRule="exact"/>
        <w:ind w:left="1890" w:right="920" w:firstLine="0"/>
      </w:pPr>
      <w:r>
        <w:drawing>
          <wp:anchor simplePos="0" relativeHeight="251658320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89775</wp:posOffset>
            </wp:positionV>
            <wp:extent cx="47647" cy="47647"/>
            <wp:effectExtent l="0" t="0" r="0" b="0"/>
            <wp:wrapNone/>
            <wp:docPr id="438" name="Freeform 4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56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56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59"/>
                            <a:pt x="9300" y="54224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24"/>
                          </a:cubicBezTo>
                          <a:cubicBezTo>
                            <a:pt x="57178" y="51259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通过数组定义类引用，不会触发此类的初始化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22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87235</wp:posOffset>
            </wp:positionV>
            <wp:extent cx="47647" cy="47647"/>
            <wp:effectExtent l="0" t="0" r="0" b="0"/>
            <wp:wrapNone/>
            <wp:docPr id="439" name="Freeform 4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291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44"/>
                            <a:pt x="12277" y="6326"/>
                            <a:pt x="9300" y="9302"/>
                          </a:cubicBezTo>
                          <a:cubicBezTo>
                            <a:pt x="6322" y="12291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05"/>
                          </a:cubicBezTo>
                          <a:cubicBezTo>
                            <a:pt x="4028" y="47799"/>
                            <a:pt x="6322" y="51235"/>
                            <a:pt x="9300" y="54199"/>
                          </a:cubicBezTo>
                          <a:cubicBezTo>
                            <a:pt x="12277" y="57188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2"/>
                          </a:cubicBezTo>
                          <a:cubicBezTo>
                            <a:pt x="47790" y="59482"/>
                            <a:pt x="51224" y="57188"/>
                            <a:pt x="54201" y="54199"/>
                          </a:cubicBezTo>
                          <a:cubicBezTo>
                            <a:pt x="57178" y="51235"/>
                            <a:pt x="59472" y="47799"/>
                            <a:pt x="61083" y="43905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引用常量不会触发此类的初始化（常量在链接阶段就存入调用类的常量池中了）</w:t>
      </w:r>
      <w:r>
        <w:rPr>
          <w:rFonts w:ascii="Times New Roman" w:hAnsi="Times New Roman" w:cs="Times New Roman"/>
          <w:sz w:val="19"/>
          <w:szCs w:val="19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00" w:after="0" w:line="450" w:lineRule="exact"/>
        <w:ind w:left="1440" w:right="933" w:hanging="45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41" name="Freeform 4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42" name="Freeform 4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43" name="Freeform 4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44" name="Freeform 4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45" name="Freeform 4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46" name="Freeform 4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47" name="Freeform 4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48" name="Freeform 44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49" name="Freeform 44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50" name="Freeform 45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51" name="Freeform 45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52" name="Freeform 45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类加载器的作用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4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192705</wp:posOffset>
            </wp:positionV>
            <wp:extent cx="47647" cy="47647"/>
            <wp:effectExtent l="0" t="0" r="0" b="0"/>
            <wp:wrapNone/>
            <wp:docPr id="453" name="Freeform 4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491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44"/>
                            <a:pt x="12277" y="6326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491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类加载的作用：将</w:t>
      </w:r>
      <w:r>
        <w:rPr lang="en-US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文件字节码内容加载到内存中，并将这些静态数据转换成方法区的运行时数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35" w:lineRule="exact"/>
        <w:ind w:left="1440" w:right="933" w:firstLine="0"/>
      </w:pP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据结构，然后在堆中生成一个代表这个类的</w:t>
      </w:r>
      <w:r>
        <w:rPr lang="en-US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java.lang</w:t>
      </w:r>
      <w:r>
        <w:rPr lang="en-US" sz="19" baseline="0" dirty="0">
          <w:jc w:val="left"/>
          <w:rFonts w:ascii="宋体" w:hAnsi="宋体" w:cs="宋体"/>
          <w:color w:val="333333"/>
          <w:spacing w:val="-53"/>
          <w:sz w:val="19"/>
          <w:szCs w:val="19"/>
        </w:rPr>
        <w:t>.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对象，作为方法区中类数据的访问入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口。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5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157780</wp:posOffset>
            </wp:positionV>
            <wp:extent cx="47647" cy="47647"/>
            <wp:effectExtent l="0" t="0" r="0" b="0"/>
            <wp:wrapNone/>
            <wp:docPr id="454" name="Freeform 4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类缓存：标准的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JavaSE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类加载器可以按要求查找类，但一旦某个类被加载到类加载器中，它将维持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加载（缓存）一段时间。不过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JVM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垃圾回收机制可以回收这些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61" behindDoc="0" locked="0" layoutInCell="1" allowOverlap="1">
            <wp:simplePos x="0" y="0"/>
            <wp:positionH relativeFrom="page">
              <wp:posOffset>1245007</wp:posOffset>
            </wp:positionH>
            <wp:positionV relativeFrom="paragraph">
              <wp:posOffset>-457462</wp:posOffset>
            </wp:positionV>
            <wp:extent cx="5365067" cy="2363297"/>
            <wp:effectExtent l="0" t="0" r="0" b="0"/>
            <wp:wrapNone/>
            <wp:docPr id="455" name="Picture 45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>
                      <a:picLocks noChangeAspect="0" noChangeArrowheads="1"/>
                    </pic:cNvPicPr>
                  </pic:nvPicPr>
                  <pic:blipFill>
                    <a:blip r:embed="rId4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5067" cy="2363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440" w:right="0" w:firstLine="0"/>
      </w:pPr>
      <w:r>
        <w:drawing>
          <wp:anchor simplePos="0" relativeHeight="25165826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75230</wp:posOffset>
            </wp:positionV>
            <wp:extent cx="47647" cy="47647"/>
            <wp:effectExtent l="0" t="0" r="0" b="0"/>
            <wp:wrapNone/>
            <wp:docPr id="456" name="Freeform 4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类加载器作用是用来把类</w:t>
      </w:r>
      <w:r>
        <w:rPr lang="en-US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(class)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装载进内存的。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JVM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规范定义了如下类型的类的加载器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68" behindDoc="0" locked="0" layoutInCell="1" allowOverlap="1">
            <wp:simplePos x="0" y="0"/>
            <wp:positionH relativeFrom="page">
              <wp:posOffset>1245007</wp:posOffset>
            </wp:positionH>
            <wp:positionV relativeFrom="paragraph">
              <wp:posOffset>-272697</wp:posOffset>
            </wp:positionV>
            <wp:extent cx="5365067" cy="1915414"/>
            <wp:effectExtent l="0" t="0" r="0" b="0"/>
            <wp:wrapNone/>
            <wp:docPr id="457" name="Picture 45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>
                      <a:picLocks noChangeAspect="0" noChangeArrowheads="1"/>
                    </pic:cNvPicPr>
                  </pic:nvPicPr>
                  <pic:blipFill>
                    <a:blip r:embed="rId4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5067" cy="1915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6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、创建运行时类的对象	</w:t>
      </w:r>
      <w:hyperlink r:id="rId440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84" w:after="0" w:line="300" w:lineRule="exact"/>
        <w:ind w:left="990" w:right="854" w:firstLine="0"/>
      </w:pP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通过反射获取运行时类的完整结构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en-US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Field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Method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Constructor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Supe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en-US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Interface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Annotation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4" w:after="0" w:line="300" w:lineRule="exact"/>
        <w:ind w:left="1440" w:right="854" w:firstLine="0"/>
      </w:pPr>
      <w:r>
        <w:drawing>
          <wp:anchor simplePos="0" relativeHeight="25165829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191375</wp:posOffset>
            </wp:positionV>
            <wp:extent cx="47647" cy="47647"/>
            <wp:effectExtent l="0" t="0" r="0" b="0"/>
            <wp:wrapNone/>
            <wp:docPr id="458" name="Freeform 4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38"/>
                            <a:pt x="47790" y="4044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15"/>
                          </a:cubicBezTo>
                          <a:cubicBezTo>
                            <a:pt x="6322" y="12304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59"/>
                            <a:pt x="9300" y="54224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24"/>
                          </a:cubicBezTo>
                          <a:cubicBezTo>
                            <a:pt x="57178" y="51259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实现的全部接口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9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87234</wp:posOffset>
            </wp:positionV>
            <wp:extent cx="47647" cy="47647"/>
            <wp:effectExtent l="0" t="0" r="0" b="0"/>
            <wp:wrapNone/>
            <wp:docPr id="459" name="Freeform 4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56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56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所继承的父类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0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87235</wp:posOffset>
            </wp:positionV>
            <wp:extent cx="47647" cy="47647"/>
            <wp:effectExtent l="0" t="0" r="0" b="0"/>
            <wp:wrapNone/>
            <wp:docPr id="460" name="Freeform 4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33"/>
                          </a:cubicBezTo>
                          <a:cubicBezTo>
                            <a:pt x="806" y="23515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全部的构造器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0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87234</wp:posOffset>
            </wp:positionV>
            <wp:extent cx="47647" cy="47647"/>
            <wp:effectExtent l="0" t="0" r="0" b="0"/>
            <wp:wrapNone/>
            <wp:docPr id="461" name="Freeform 4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全部的方法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0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462" name="Freeform 4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51"/>
                            <a:pt x="57178" y="12304"/>
                            <a:pt x="54201" y="9315"/>
                          </a:cubicBezTo>
                          <a:cubicBezTo>
                            <a:pt x="51224" y="6338"/>
                            <a:pt x="47790" y="4044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15"/>
                          </a:cubicBezTo>
                          <a:cubicBezTo>
                            <a:pt x="6322" y="12304"/>
                            <a:pt x="4028" y="15751"/>
                            <a:pt x="2417" y="19633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全部的</w:t>
      </w:r>
      <w:r>
        <w:rPr lang="en-US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Field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07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87235</wp:posOffset>
            </wp:positionV>
            <wp:extent cx="47647" cy="47647"/>
            <wp:effectExtent l="0" t="0" r="0" b="0"/>
            <wp:wrapNone/>
            <wp:docPr id="463" name="Freeform 4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51"/>
                            <a:pt x="57178" y="12316"/>
                            <a:pt x="54201" y="9327"/>
                          </a:cubicBezTo>
                          <a:cubicBezTo>
                            <a:pt x="51224" y="6363"/>
                            <a:pt x="47790" y="4068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68"/>
                            <a:pt x="12277" y="6363"/>
                            <a:pt x="9300" y="9327"/>
                          </a:cubicBezTo>
                          <a:cubicBezTo>
                            <a:pt x="6322" y="12316"/>
                            <a:pt x="4028" y="15751"/>
                            <a:pt x="2417" y="19633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59"/>
                            <a:pt x="9300" y="54224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24"/>
                          </a:cubicBezTo>
                          <a:cubicBezTo>
                            <a:pt x="57178" y="51259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注解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7" w:lineRule="exact"/>
        <w:ind w:left="1440" w:right="0" w:firstLine="0"/>
      </w:pPr>
      <w:r>
        <w:drawing>
          <wp:anchor simplePos="0" relativeHeight="251658309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89775</wp:posOffset>
            </wp:positionV>
            <wp:extent cx="47647" cy="47647"/>
            <wp:effectExtent l="0" t="0" r="0" b="0"/>
            <wp:wrapNone/>
            <wp:docPr id="464" name="Freeform 4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291"/>
                            <a:pt x="54201" y="9302"/>
                          </a:cubicBezTo>
                          <a:cubicBezTo>
                            <a:pt x="51224" y="6326"/>
                            <a:pt x="47790" y="4031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44"/>
                            <a:pt x="12277" y="6326"/>
                            <a:pt x="9300" y="9302"/>
                          </a:cubicBezTo>
                          <a:cubicBezTo>
                            <a:pt x="6322" y="12291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05"/>
                          </a:cubicBezTo>
                          <a:cubicBezTo>
                            <a:pt x="4028" y="47799"/>
                            <a:pt x="6322" y="51235"/>
                            <a:pt x="9300" y="54199"/>
                          </a:cubicBezTo>
                          <a:cubicBezTo>
                            <a:pt x="12277" y="57188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2"/>
                          </a:cubicBezTo>
                          <a:cubicBezTo>
                            <a:pt x="47790" y="59482"/>
                            <a:pt x="51224" y="57188"/>
                            <a:pt x="54201" y="54199"/>
                          </a:cubicBezTo>
                          <a:cubicBezTo>
                            <a:pt x="57178" y="51235"/>
                            <a:pt x="59472" y="47799"/>
                            <a:pt x="61083" y="43905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。。。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7" w:lineRule="exact"/>
        <w:ind w:left="990" w:right="0" w:firstLine="0"/>
      </w:pPr>
      <w:r/>
      <w:r>
        <w:rPr lang="en-US" sz="19" baseline="0" dirty="0">
          <w:jc w:val="left"/>
          <w:rFonts w:ascii="微软雅黑" w:hAnsi="微软雅黑" w:cs="微软雅黑"/>
          <w:b/>
          <w:bCs/>
          <w:color w:val="333333"/>
          <w:spacing w:val="-6"/>
          <w:sz w:val="19"/>
          <w:szCs w:val="19"/>
        </w:rPr>
        <w:t>小结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spacing w:before="157" w:after="0" w:line="300" w:lineRule="exact"/>
        <w:ind w:left="1440" w:right="3906" w:firstLine="0"/>
      </w:pPr>
      <w:r>
        <w:drawing>
          <wp:anchor simplePos="0" relativeHeight="25165831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195820</wp:posOffset>
            </wp:positionV>
            <wp:extent cx="47647" cy="47647"/>
            <wp:effectExtent l="0" t="0" r="0" b="0"/>
            <wp:wrapNone/>
            <wp:docPr id="465" name="Freeform 4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在实际的操作中，取得类的信息的操作代码，并不会经常开发。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15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466" name="Freeform 4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一定要熟悉</w:t>
      </w:r>
      <w:r>
        <w:rPr lang="en-US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java.lang.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eﬂect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包的作用，反射机制。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66" w:after="0" w:line="257" w:lineRule="exact"/>
        <w:ind w:left="1440" w:right="0" w:firstLine="0"/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237730</wp:posOffset>
            </wp:positionV>
            <wp:extent cx="47647" cy="47647"/>
            <wp:effectExtent l="0" t="0" r="0" b="0"/>
            <wp:wrapNone/>
            <wp:docPr id="469" name="Freeform 4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27"/>
                          </a:cubicBezTo>
                          <a:cubicBezTo>
                            <a:pt x="51224" y="6363"/>
                            <a:pt x="47790" y="4068"/>
                            <a:pt x="43901" y="2456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56"/>
                          </a:cubicBezTo>
                          <a:cubicBezTo>
                            <a:pt x="15710" y="4068"/>
                            <a:pt x="12277" y="6363"/>
                            <a:pt x="9300" y="9327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59"/>
                            <a:pt x="9300" y="54224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24"/>
                          </a:cubicBezTo>
                          <a:cubicBezTo>
                            <a:pt x="57178" y="51259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70" name="Freeform 47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71" name="Freeform 47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72" name="Freeform 47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73" name="Freeform 47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74" name="Freeform 47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75" name="Freeform 47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76" name="Freeform 47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77" name="Freeform 47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78" name="Freeform 47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79" name="Freeform 47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80" name="Freeform 4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81" name="Freeform 48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如何取得属性、方法、构造器的名称，修饰符等。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7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、有了</w:t>
      </w:r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Class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对象</w:t>
      </w:r>
      <w:r>
        <w:rPr lang="en-US" sz="31" baseline="0" dirty="0">
          <w:jc w:val="left"/>
          <w:rFonts w:ascii="宋体" w:hAnsi="宋体" w:cs="宋体"/>
          <w:color w:val="333333"/>
          <w:spacing w:val="-65"/>
          <w:sz w:val="31"/>
          <w:szCs w:val="31"/>
        </w:rPr>
        <w:t>,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能做什么</w:t>
      </w:r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?	</w:t>
      </w:r>
      <w:hyperlink r:id="rId467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1440" w:right="0" w:firstLine="0"/>
      </w:pPr>
      <w:r>
        <w:drawing>
          <wp:anchor simplePos="0" relativeHeight="25165826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253031</wp:posOffset>
            </wp:positionV>
            <wp:extent cx="47647" cy="47647"/>
            <wp:effectExtent l="0" t="0" r="0" b="0"/>
            <wp:wrapNone/>
            <wp:docPr id="482" name="Freeform 4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68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68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33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创建类的对象：调用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对象的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n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wInstance()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4" w:after="0" w:line="300" w:lineRule="exact"/>
        <w:ind w:left="1890" w:right="6186" w:firstLine="0"/>
        <w:jc w:val="both"/>
      </w:pPr>
      <w:r>
        <w:drawing>
          <wp:anchor simplePos="0" relativeHeight="251658270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149465</wp:posOffset>
            </wp:positionV>
            <wp:extent cx="47647" cy="47647"/>
            <wp:effectExtent l="0" t="0" r="0" b="0"/>
            <wp:wrapNone/>
            <wp:docPr id="483" name="Freeform 4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15"/>
                            <a:pt x="61083" y="19633"/>
                          </a:cubicBezTo>
                          <a:cubicBezTo>
                            <a:pt x="59472" y="15751"/>
                            <a:pt x="57178" y="12304"/>
                            <a:pt x="54201" y="9315"/>
                          </a:cubicBezTo>
                          <a:cubicBezTo>
                            <a:pt x="51224" y="6338"/>
                            <a:pt x="47790" y="4044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15"/>
                          </a:cubicBezTo>
                          <a:cubicBezTo>
                            <a:pt x="6322" y="12304"/>
                            <a:pt x="4028" y="15751"/>
                            <a:pt x="2417" y="19633"/>
                          </a:cubicBezTo>
                          <a:cubicBezTo>
                            <a:pt x="806" y="23515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类必须有一个无参数的构造器。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72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96125</wp:posOffset>
            </wp:positionV>
            <wp:extent cx="47647" cy="47647"/>
            <wp:effectExtent l="0" t="0" r="0" b="0"/>
            <wp:wrapNone/>
            <wp:docPr id="484" name="Freeform 4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27"/>
                            <a:pt x="57178" y="12291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291"/>
                            <a:pt x="4028" y="15727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类的构造器的访问权限需要足够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" w:after="0" w:line="300" w:lineRule="exact"/>
        <w:ind w:left="1440" w:right="854" w:firstLine="0"/>
      </w:pPr>
      <w:r>
        <w:drawing>
          <wp:anchor simplePos="0" relativeHeight="25165827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89775</wp:posOffset>
            </wp:positionV>
            <wp:extent cx="47647" cy="47647"/>
            <wp:effectExtent l="0" t="0" r="0" b="0"/>
            <wp:wrapNone/>
            <wp:docPr id="485" name="Freeform 4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33"/>
                          </a:cubicBezTo>
                          <a:cubicBezTo>
                            <a:pt x="806" y="23515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59"/>
                            <a:pt x="9300" y="54224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24"/>
                          </a:cubicBezTo>
                          <a:cubicBezTo>
                            <a:pt x="57178" y="51259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思考？难道没有无参的构造器就不能创建对象了吗？只要在操作的时候明确的调用类中的构造器，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并将参数传递进去之后，才可以实例化操作。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0" w:after="0" w:line="257" w:lineRule="exact"/>
        <w:ind w:left="1440" w:right="0" w:firstLine="0"/>
      </w:pPr>
      <w:r>
        <w:drawing>
          <wp:anchor simplePos="0" relativeHeight="251658277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153274</wp:posOffset>
            </wp:positionV>
            <wp:extent cx="47647" cy="47647"/>
            <wp:effectExtent l="0" t="0" r="0" b="0"/>
            <wp:wrapNone/>
            <wp:docPr id="486" name="Freeform 4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68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68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33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步骤如下：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2" w:after="0" w:line="300" w:lineRule="exact"/>
        <w:ind w:left="1890" w:right="854" w:firstLine="0"/>
      </w:pPr>
      <w:r>
        <w:drawing>
          <wp:anchor simplePos="0" relativeHeight="251658279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193975</wp:posOffset>
            </wp:positionV>
            <wp:extent cx="47647" cy="47647"/>
            <wp:effectExtent l="0" t="0" r="0" b="0"/>
            <wp:wrapNone/>
            <wp:docPr id="487" name="Freeform 4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15"/>
                            <a:pt x="61083" y="19633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07"/>
                            <a:pt x="35961" y="0"/>
                            <a:pt x="31751" y="0"/>
                          </a:cubicBezTo>
                          <a:cubicBezTo>
                            <a:pt x="27540" y="0"/>
                            <a:pt x="23490" y="807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通过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类的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getDecla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edConstructor(Class … pa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ameter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ypes)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取得本类的指定形参类型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的构造器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" w:after="0" w:line="300" w:lineRule="exact"/>
        <w:ind w:left="1890" w:right="854" w:firstLine="0"/>
      </w:pPr>
      <w:r>
        <w:drawing>
          <wp:anchor simplePos="0" relativeHeight="251658289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89774</wp:posOffset>
            </wp:positionV>
            <wp:extent cx="47647" cy="47647"/>
            <wp:effectExtent l="0" t="0" r="0" b="0"/>
            <wp:wrapNone/>
            <wp:docPr id="488" name="Freeform 4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33"/>
                          </a:cubicBezTo>
                          <a:cubicBezTo>
                            <a:pt x="806" y="23515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59"/>
                            <a:pt x="9300" y="54224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24"/>
                          </a:cubicBezTo>
                          <a:cubicBezTo>
                            <a:pt x="57178" y="51259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向构造器的形参中传递一个对象数组进去，里面包含了构造器中所需的各个参数。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91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489" name="Freeform 4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通过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Constructor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实例化对象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2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50" w:lineRule="exact"/>
        <w:ind w:left="1440" w:right="999" w:hanging="450"/>
      </w:pPr>
      <w:r/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调用指定的方法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97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230806</wp:posOffset>
            </wp:positionV>
            <wp:extent cx="47647" cy="47647"/>
            <wp:effectExtent l="0" t="0" r="0" b="0"/>
            <wp:wrapNone/>
            <wp:docPr id="490" name="Freeform 4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33"/>
                          </a:cubicBezTo>
                          <a:cubicBezTo>
                            <a:pt x="806" y="23515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通过反射，调用类中的方法，通过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Method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类完成。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2" w:after="0" w:line="300" w:lineRule="exact"/>
        <w:ind w:left="1890" w:right="999" w:firstLine="0"/>
      </w:pPr>
      <w:r>
        <w:drawing>
          <wp:anchor simplePos="0" relativeHeight="251658301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193975</wp:posOffset>
            </wp:positionV>
            <wp:extent cx="47647" cy="47647"/>
            <wp:effectExtent l="0" t="0" r="0" b="0"/>
            <wp:wrapNone/>
            <wp:docPr id="491" name="Freeform 4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通过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类的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getMethod(String name</w:t>
      </w:r>
      <w:r>
        <w:rPr lang="en-US" sz="19" baseline="0" dirty="0">
          <w:jc w:val="left"/>
          <w:rFonts w:ascii="宋体" w:hAnsi="宋体" w:cs="宋体"/>
          <w:color w:val="333333"/>
          <w:spacing w:val="-57"/>
          <w:sz w:val="19"/>
          <w:szCs w:val="19"/>
        </w:rPr>
        <w:t>,</w:t>
      </w:r>
      <w:r>
        <w:rPr lang="en-US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Class…pa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ameter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ypes)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方法取得一个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Method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象，并设置此方法操作时所需要的参数类型。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2" w:after="0" w:line="300" w:lineRule="exact"/>
        <w:ind w:left="1890" w:right="999" w:firstLine="0"/>
      </w:pPr>
      <w:r>
        <w:drawing>
          <wp:anchor simplePos="0" relativeHeight="251658313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155875</wp:posOffset>
            </wp:positionV>
            <wp:extent cx="47647" cy="47647"/>
            <wp:effectExtent l="0" t="0" r="0" b="0"/>
            <wp:wrapNone/>
            <wp:docPr id="492" name="Freeform 4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56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之后使用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Object invo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k</w:t>
      </w:r>
      <w:r>
        <w:rPr lang="en-US" sz="19" baseline="0" dirty="0">
          <w:jc w:val="left"/>
          <w:rFonts w:ascii="宋体" w:hAnsi="宋体" w:cs="宋体"/>
          <w:color w:val="333333"/>
          <w:spacing w:val="-9"/>
          <w:sz w:val="19"/>
          <w:szCs w:val="19"/>
        </w:rPr>
        <w:t>e(Object obj, Object[] args)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进行调用，并向方法中传递要设置的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obj</w:t>
      </w:r>
      <w:r>
        <w:rPr lang="en-US" sz="19" baseline="0" dirty="0">
          <w:jc w:val="left"/>
          <w:rFonts w:ascii="微软雅黑" w:hAnsi="微软雅黑" w:cs="微软雅黑"/>
          <w:color w:val="333333"/>
          <w:spacing w:val="-15"/>
          <w:sz w:val="19"/>
          <w:szCs w:val="19"/>
        </w:rPr>
        <w:t>对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象的参数信息。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3" behindDoc="0" locked="0" layoutInCell="1" allowOverlap="1">
            <wp:simplePos x="0" y="0"/>
            <wp:positionH relativeFrom="page">
              <wp:posOffset>1530890</wp:posOffset>
            </wp:positionH>
            <wp:positionV relativeFrom="paragraph">
              <wp:posOffset>-268987</wp:posOffset>
            </wp:positionV>
            <wp:extent cx="5079184" cy="1448472"/>
            <wp:effectExtent l="0" t="0" r="0" b="0"/>
            <wp:wrapNone/>
            <wp:docPr id="493" name="Picture 49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>
                      <a:picLocks noChangeAspect="0" noChangeArrowheads="1"/>
                    </pic:cNvPicPr>
                  </pic:nvPicPr>
                  <pic:blipFill>
                    <a:blip r:embed="rId4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9184" cy="1448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4" behindDoc="0" locked="0" layoutInCell="1" allowOverlap="1">
            <wp:simplePos x="0" y="0"/>
            <wp:positionH relativeFrom="page">
              <wp:posOffset>1530890</wp:posOffset>
            </wp:positionH>
            <wp:positionV relativeFrom="paragraph">
              <wp:posOffset>9846</wp:posOffset>
            </wp:positionV>
            <wp:extent cx="5079184" cy="447883"/>
            <wp:effectExtent l="0" t="0" r="0" b="0"/>
            <wp:wrapNone/>
            <wp:docPr id="494" name="Picture 49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>
                      <a:picLocks noChangeAspect="0" noChangeArrowheads="1"/>
                    </pic:cNvPicPr>
                  </pic:nvPicPr>
                  <pic:blipFill>
                    <a:blip r:embed="rId4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9184" cy="447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20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71" w:lineRule="exact"/>
        <w:ind w:left="1890" w:right="2262" w:firstLine="0"/>
      </w:pPr>
      <w:r>
        <w:drawing>
          <wp:anchor simplePos="0" relativeHeight="251658325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180641</wp:posOffset>
            </wp:positionV>
            <wp:extent cx="47647" cy="47647"/>
            <wp:effectExtent l="0" t="0" r="0" b="0"/>
            <wp:wrapNone/>
            <wp:docPr id="495" name="Freeform 4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56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Object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对应原方法的返回值，若原方法无返回值，此时返回</w:t>
      </w:r>
      <w:r>
        <w:rPr lang="en-US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null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29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180641</wp:posOffset>
            </wp:positionV>
            <wp:extent cx="47647" cy="47647"/>
            <wp:effectExtent l="0" t="0" r="0" b="0"/>
            <wp:wrapNone/>
            <wp:docPr id="496" name="Freeform 4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35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35"/>
                            <a:pt x="59472" y="47812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若原方法若为静态方法，此时形参</w:t>
      </w:r>
      <w:r>
        <w:rPr lang="en-US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Object obj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可为</w:t>
      </w:r>
      <w:r>
        <w:rPr lang="en-US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null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34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180641</wp:posOffset>
            </wp:positionV>
            <wp:extent cx="47647" cy="47647"/>
            <wp:effectExtent l="0" t="0" r="0" b="0"/>
            <wp:wrapNone/>
            <wp:docPr id="497" name="Freeform 4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51"/>
                            <a:pt x="57178" y="12304"/>
                            <a:pt x="54201" y="9315"/>
                          </a:cubicBezTo>
                          <a:cubicBezTo>
                            <a:pt x="51224" y="6338"/>
                            <a:pt x="47790" y="4044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15"/>
                          </a:cubicBezTo>
                          <a:cubicBezTo>
                            <a:pt x="6322" y="12304"/>
                            <a:pt x="4028" y="15751"/>
                            <a:pt x="2417" y="19633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507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507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若原方法形参列表为空，则</w:t>
      </w:r>
      <w:r>
        <w:rPr lang="en-US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Object[] args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为</w:t>
      </w:r>
      <w:r>
        <w:rPr lang="en-US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null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40" behindDoc="0" locked="0" layoutInCell="1" allowOverlap="1">
            <wp:simplePos x="0" y="0"/>
            <wp:positionH relativeFrom="page">
              <wp:posOffset>1378419</wp:posOffset>
            </wp:positionH>
            <wp:positionV relativeFrom="line">
              <wp:posOffset>142541</wp:posOffset>
            </wp:positionV>
            <wp:extent cx="47647" cy="47647"/>
            <wp:effectExtent l="0" t="0" r="0" b="0"/>
            <wp:wrapNone/>
            <wp:docPr id="498" name="Freeform 4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333333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若原方法声明为</w:t>
      </w:r>
      <w:r>
        <w:rPr lang="en-US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private,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则需要在调用此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invo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k</w:t>
      </w:r>
      <w:r>
        <w:rPr lang="en-US" sz="19" baseline="0" dirty="0">
          <w:jc w:val="left"/>
          <w:rFonts w:ascii="宋体" w:hAnsi="宋体" w:cs="宋体"/>
          <w:color w:val="333333"/>
          <w:spacing w:val="-21"/>
          <w:sz w:val="19"/>
          <w:szCs w:val="19"/>
        </w:rPr>
        <w:t>e()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方法前，显式调用方法对象的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setAccessible(true)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方法，将可访问</w:t>
      </w:r>
      <w:r>
        <w:rPr lang="en-US" sz="19" baseline="0" dirty="0">
          <w:jc w:val="left"/>
          <w:rFonts w:ascii="宋体" w:hAnsi="宋体" w:cs="宋体"/>
          <w:color w:val="333333"/>
          <w:spacing w:val="-5"/>
          <w:sz w:val="19"/>
          <w:szCs w:val="19"/>
        </w:rPr>
        <w:t>private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的方法。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8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</w:t>
      </w:r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setAccessible	</w:t>
      </w:r>
      <w:hyperlink r:id="rId468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spacing w:before="192" w:after="0" w:line="300" w:lineRule="exact"/>
        <w:ind w:left="1440" w:right="854" w:firstLine="0"/>
      </w:pPr>
      <w:r>
        <w:drawing>
          <wp:anchor simplePos="0" relativeHeight="25165836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257476</wp:posOffset>
            </wp:positionV>
            <wp:extent cx="47647" cy="47647"/>
            <wp:effectExtent l="0" t="0" r="0" b="0"/>
            <wp:wrapNone/>
            <wp:docPr id="499" name="Freeform 4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51"/>
                            <a:pt x="57178" y="12304"/>
                            <a:pt x="54201" y="9315"/>
                          </a:cubicBezTo>
                          <a:cubicBezTo>
                            <a:pt x="51224" y="6338"/>
                            <a:pt x="47790" y="4044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15"/>
                          </a:cubicBezTo>
                          <a:cubicBezTo>
                            <a:pt x="6322" y="12304"/>
                            <a:pt x="4028" y="15751"/>
                            <a:pt x="2417" y="19633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507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507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Method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</w:t>
      </w:r>
      <w:r>
        <w:rPr lang="en-US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Field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Constructor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对象都有</w:t>
      </w:r>
      <w:r>
        <w:rPr lang="en-US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setAccessible()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7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500" name="Freeform 5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51"/>
                            <a:pt x="57178" y="12316"/>
                            <a:pt x="54201" y="9327"/>
                          </a:cubicBezTo>
                          <a:cubicBezTo>
                            <a:pt x="51224" y="6363"/>
                            <a:pt x="47790" y="4068"/>
                            <a:pt x="43901" y="2456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56"/>
                          </a:cubicBezTo>
                          <a:cubicBezTo>
                            <a:pt x="15710" y="4068"/>
                            <a:pt x="12277" y="6363"/>
                            <a:pt x="9300" y="9327"/>
                          </a:cubicBezTo>
                          <a:cubicBezTo>
                            <a:pt x="6322" y="12316"/>
                            <a:pt x="4028" y="15751"/>
                            <a:pt x="2417" y="19633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59"/>
                            <a:pt x="9300" y="54224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24"/>
                          </a:cubicBezTo>
                          <a:cubicBezTo>
                            <a:pt x="57178" y="51259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setAccessible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作用是启动和禁用访问安全检查的开关。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7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501" name="Freeform 5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05"/>
                          </a:cubicBezTo>
                          <a:cubicBezTo>
                            <a:pt x="4028" y="47812"/>
                            <a:pt x="6322" y="51235"/>
                            <a:pt x="9300" y="54199"/>
                          </a:cubicBezTo>
                          <a:cubicBezTo>
                            <a:pt x="12277" y="57188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82"/>
                          </a:cubicBezTo>
                          <a:cubicBezTo>
                            <a:pt x="47790" y="59482"/>
                            <a:pt x="51224" y="57188"/>
                            <a:pt x="54201" y="54199"/>
                          </a:cubicBezTo>
                          <a:cubicBezTo>
                            <a:pt x="57178" y="51235"/>
                            <a:pt x="59472" y="47812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参数值为</w:t>
      </w:r>
      <w:r>
        <w:rPr lang="en-US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true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则指示反射的对象在使用时应该取消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语言访问检查。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8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135555</wp:posOffset>
            </wp:positionV>
            <wp:extent cx="47647" cy="47647"/>
            <wp:effectExtent l="0" t="0" r="0" b="0"/>
            <wp:wrapNone/>
            <wp:docPr id="502" name="Freeform 5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56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提高反射的效率。如果代码中必须用反射，而该句代码需要频繁的被调用，那么请设置为</w:t>
      </w:r>
      <w:r>
        <w:rPr lang="en-US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true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30" w:after="0" w:line="300" w:lineRule="exact"/>
        <w:ind w:left="1440" w:right="4284" w:firstLine="0"/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233285</wp:posOffset>
            </wp:positionV>
            <wp:extent cx="47647" cy="47647"/>
            <wp:effectExtent l="0" t="0" r="0" b="0"/>
            <wp:wrapNone/>
            <wp:docPr id="505" name="Freeform 5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68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68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33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06" name="Freeform 5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07" name="Freeform 5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08" name="Freeform 5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09" name="Freeform 5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10" name="Freeform 5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11" name="Freeform 5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12" name="Freeform 5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13" name="Freeform 5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14" name="Freeform 5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15" name="Freeform 5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16" name="Freeform 5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17" name="Freeform 5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使得原本无法访问的私有成员也可以访问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4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97456</wp:posOffset>
            </wp:positionV>
            <wp:extent cx="47647" cy="47647"/>
            <wp:effectExtent l="0" t="0" r="0" b="0"/>
            <wp:wrapNone/>
            <wp:docPr id="518" name="Freeform 5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56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参数值为</w:t>
      </w:r>
      <w:r>
        <w:rPr lang="en-US" sz="19" baseline="0" dirty="0">
          <w:jc w:val="left"/>
          <w:rFonts w:ascii="宋体" w:hAnsi="宋体" w:cs="宋体"/>
          <w:color w:val="333333"/>
          <w:spacing w:val="-10"/>
          <w:sz w:val="19"/>
          <w:szCs w:val="19"/>
        </w:rPr>
        <w:t>false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则指示反射的对象应该实施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语言访问检查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9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、反射操作泛型	</w:t>
      </w:r>
      <w:hyperlink r:id="rId503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92" w:after="0" w:line="300" w:lineRule="exact"/>
        <w:ind w:left="1440" w:right="854" w:firstLine="0"/>
      </w:pPr>
      <w:r>
        <w:drawing>
          <wp:anchor simplePos="0" relativeHeight="25165826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257475</wp:posOffset>
            </wp:positionV>
            <wp:extent cx="47647" cy="47647"/>
            <wp:effectExtent l="0" t="0" r="0" b="0"/>
            <wp:wrapNone/>
            <wp:docPr id="519" name="Freeform 5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采用泛型擦除的机制来引入泛型</w:t>
      </w:r>
      <w:r>
        <w:rPr lang="en-US" sz="19" baseline="0" dirty="0">
          <w:jc w:val="left"/>
          <w:rFonts w:ascii="宋体" w:hAnsi="宋体" w:cs="宋体"/>
          <w:color w:val="333333"/>
          <w:spacing w:val="-22"/>
          <w:sz w:val="19"/>
          <w:szCs w:val="19"/>
        </w:rPr>
        <w:t> , 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中的泛型仅仅是给编译器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javac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使用的</w:t>
      </w:r>
      <w:r>
        <w:rPr lang="en-US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确保数据的安全性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和免去强制类型转换问题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但是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一旦编译完成</w:t>
      </w:r>
      <w:r>
        <w:rPr lang="en-US" sz="19" baseline="0" dirty="0">
          <w:jc w:val="left"/>
          <w:rFonts w:ascii="宋体" w:hAnsi="宋体" w:cs="宋体"/>
          <w:color w:val="333333"/>
          <w:spacing w:val="-46"/>
          <w:sz w:val="19"/>
          <w:szCs w:val="19"/>
        </w:rPr>
        <w:t> ,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所有和泛型有关的类型全部擦除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7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520" name="Freeform 5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09"/>
                          </a:cubicBezTo>
                          <a:cubicBezTo>
                            <a:pt x="59472" y="15727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56"/>
                            <a:pt x="43901" y="2431"/>
                          </a:cubicBezTo>
                          <a:cubicBezTo>
                            <a:pt x="40011" y="819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56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27"/>
                            <a:pt x="2417" y="19609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188"/>
                            <a:pt x="15710" y="59482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82"/>
                            <a:pt x="51224" y="57188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为了通过反射操作这些类型</w:t>
      </w:r>
      <w:r>
        <w:rPr lang="en-US" sz="19" baseline="0" dirty="0">
          <w:jc w:val="left"/>
          <w:rFonts w:ascii="宋体" w:hAnsi="宋体" w:cs="宋体"/>
          <w:color w:val="333333"/>
          <w:spacing w:val="-22"/>
          <w:sz w:val="19"/>
          <w:szCs w:val="19"/>
        </w:rPr>
        <w:t> , Java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新增了</w:t>
      </w:r>
      <w:r>
        <w:rPr lang="en-US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 Pa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ameterized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en-US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ype , GenericAr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ay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en-US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ype , 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ype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V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ariable  </w:t>
      </w:r>
      <w:r>
        <w:br w:type="textWrapping" w:clear="all"/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</w:t>
      </w:r>
      <w:r>
        <w:rPr lang="en-US" sz="19" baseline="0" dirty="0">
          <w:jc w:val="left"/>
          <w:rFonts w:ascii="宋体" w:hAnsi="宋体" w:cs="宋体"/>
          <w:color w:val="333333"/>
          <w:spacing w:val="-3"/>
          <w:sz w:val="19"/>
          <w:szCs w:val="19"/>
        </w:rPr>
        <w:t> Wildca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d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en-US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ype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几种类型来代表不能被归一到</w:t>
      </w:r>
      <w:r>
        <w:rPr lang="en-US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Class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类中的类型但是又和原始类型齐名的类型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9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135556</wp:posOffset>
            </wp:positionV>
            <wp:extent cx="47647" cy="47647"/>
            <wp:effectExtent l="0" t="0" r="0" b="0"/>
            <wp:wrapNone/>
            <wp:docPr id="521" name="Freeform 5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56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Pa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ameterized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en-US" sz="19" baseline="0" dirty="0">
          <w:jc w:val="left"/>
          <w:rFonts w:ascii="宋体" w:hAnsi="宋体" w:cs="宋体"/>
          <w:color w:val="333333"/>
          <w:spacing w:val="-15"/>
          <w:sz w:val="19"/>
          <w:szCs w:val="19"/>
        </w:rPr>
        <w:t>ype :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表示一种参数化类型</w:t>
      </w:r>
      <w:r>
        <w:rPr lang="en-US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比如</w:t>
      </w:r>
      <w:r>
        <w:rPr lang="en-US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Collection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40" w:right="0" w:firstLine="0"/>
      </w:pPr>
      <w:r>
        <w:drawing>
          <wp:anchor simplePos="0" relativeHeight="25165830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126031</wp:posOffset>
            </wp:positionV>
            <wp:extent cx="47647" cy="47647"/>
            <wp:effectExtent l="0" t="0" r="0" b="0"/>
            <wp:wrapNone/>
            <wp:docPr id="522" name="Freeform 5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51"/>
                            <a:pt x="57178" y="12304"/>
                            <a:pt x="54201" y="9315"/>
                          </a:cubicBezTo>
                          <a:cubicBezTo>
                            <a:pt x="51224" y="6338"/>
                            <a:pt x="47790" y="4044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15"/>
                          </a:cubicBezTo>
                          <a:cubicBezTo>
                            <a:pt x="6322" y="12304"/>
                            <a:pt x="4028" y="15751"/>
                            <a:pt x="2417" y="19633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799"/>
                            <a:pt x="6322" y="51235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35"/>
                            <a:pt x="59472" y="47799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GenericAr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ay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en-US" sz="19" baseline="0" dirty="0">
          <w:jc w:val="left"/>
          <w:rFonts w:ascii="宋体" w:hAnsi="宋体" w:cs="宋体"/>
          <w:color w:val="333333"/>
          <w:spacing w:val="-15"/>
          <w:sz w:val="19"/>
          <w:szCs w:val="19"/>
        </w:rPr>
        <w:t>ype :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表示一种元素类型是参数化类型或者类型变量的数组类型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40" w:right="0" w:firstLine="0"/>
      </w:pPr>
      <w:r>
        <w:drawing>
          <wp:anchor simplePos="0" relativeHeight="251658309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126031</wp:posOffset>
            </wp:positionV>
            <wp:extent cx="47647" cy="47647"/>
            <wp:effectExtent l="0" t="0" r="0" b="0"/>
            <wp:wrapNone/>
            <wp:docPr id="523" name="Freeform 5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51"/>
                            <a:pt x="57178" y="12316"/>
                            <a:pt x="54201" y="9327"/>
                          </a:cubicBezTo>
                          <a:cubicBezTo>
                            <a:pt x="51224" y="6363"/>
                            <a:pt x="47790" y="4068"/>
                            <a:pt x="43901" y="2456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56"/>
                          </a:cubicBezTo>
                          <a:cubicBezTo>
                            <a:pt x="15710" y="4068"/>
                            <a:pt x="12277" y="6363"/>
                            <a:pt x="9300" y="9327"/>
                          </a:cubicBezTo>
                          <a:cubicBezTo>
                            <a:pt x="6322" y="12316"/>
                            <a:pt x="4028" y="15751"/>
                            <a:pt x="2417" y="19633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24"/>
                            <a:pt x="6322" y="51259"/>
                            <a:pt x="9300" y="54224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24"/>
                          </a:cubicBezTo>
                          <a:cubicBezTo>
                            <a:pt x="57178" y="51259"/>
                            <a:pt x="59472" y="47824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ype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V</w:t>
      </w:r>
      <w:r>
        <w:rPr lang="en-US" sz="19" baseline="0" dirty="0">
          <w:jc w:val="left"/>
          <w:rFonts w:ascii="宋体" w:hAnsi="宋体" w:cs="宋体"/>
          <w:color w:val="333333"/>
          <w:spacing w:val="-18"/>
          <w:sz w:val="19"/>
          <w:szCs w:val="19"/>
        </w:rPr>
        <w:t>ariable :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是各种类型变量的公共父接口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40" w:right="0" w:firstLine="0"/>
      </w:pPr>
      <w:r>
        <w:drawing>
          <wp:anchor simplePos="0" relativeHeight="25165831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126030</wp:posOffset>
            </wp:positionV>
            <wp:extent cx="47647" cy="47647"/>
            <wp:effectExtent l="0" t="0" r="0" b="0"/>
            <wp:wrapNone/>
            <wp:docPr id="524" name="Freeform 5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291"/>
                            <a:pt x="54201" y="9302"/>
                          </a:cubicBezTo>
                          <a:cubicBezTo>
                            <a:pt x="51224" y="6338"/>
                            <a:pt x="47790" y="4044"/>
                            <a:pt x="43901" y="2431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0" y="9302"/>
                          </a:cubicBezTo>
                          <a:cubicBezTo>
                            <a:pt x="6322" y="12291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17"/>
                          </a:cubicBezTo>
                          <a:cubicBezTo>
                            <a:pt x="4028" y="47812"/>
                            <a:pt x="6322" y="51247"/>
                            <a:pt x="9300" y="54224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694"/>
                            <a:pt x="43901" y="61094"/>
                          </a:cubicBezTo>
                          <a:cubicBezTo>
                            <a:pt x="47790" y="59495"/>
                            <a:pt x="51224" y="57200"/>
                            <a:pt x="54201" y="54224"/>
                          </a:cubicBezTo>
                          <a:cubicBezTo>
                            <a:pt x="57178" y="51247"/>
                            <a:pt x="59472" y="47812"/>
                            <a:pt x="61083" y="43930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Wildca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d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en-US" sz="19" baseline="0" dirty="0">
          <w:jc w:val="left"/>
          <w:rFonts w:ascii="宋体" w:hAnsi="宋体" w:cs="宋体"/>
          <w:color w:val="333333"/>
          <w:spacing w:val="-15"/>
          <w:sz w:val="19"/>
          <w:szCs w:val="19"/>
        </w:rPr>
        <w:t>ype :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代表一种通配符类型表达式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19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65" w:lineRule="exact"/>
        <w:ind w:left="1440" w:right="7977" w:hanging="450"/>
      </w:pPr>
      <w:r/>
      <w:r>
        <w:rPr lang="en-US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反射操作注解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21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240331</wp:posOffset>
            </wp:positionV>
            <wp:extent cx="47647" cy="47647"/>
            <wp:effectExtent l="0" t="0" r="0" b="0"/>
            <wp:wrapNone/>
            <wp:docPr id="525" name="Freeform 5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46"/>
                            <a:pt x="62695" y="23503"/>
                            <a:pt x="61083" y="19621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56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03"/>
                            <a:pt x="0" y="27546"/>
                            <a:pt x="1" y="31750"/>
                          </a:cubicBezTo>
                          <a:cubicBezTo>
                            <a:pt x="0" y="35980"/>
                            <a:pt x="806" y="40035"/>
                            <a:pt x="2417" y="43930"/>
                          </a:cubicBezTo>
                          <a:cubicBezTo>
                            <a:pt x="4028" y="47812"/>
                            <a:pt x="6322" y="51247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107"/>
                          </a:cubicBezTo>
                          <a:cubicBezTo>
                            <a:pt x="23490" y="62707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47"/>
                            <a:pt x="59472" y="47812"/>
                            <a:pt x="61083" y="43917"/>
                          </a:cubicBezTo>
                          <a:cubicBezTo>
                            <a:pt x="62695" y="40035"/>
                            <a:pt x="63500" y="35980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getAnnotations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360" w:right="8149" w:firstLine="0"/>
        <w:jc w:val="right"/>
      </w:pPr>
      <w:r>
        <w:drawing>
          <wp:anchor simplePos="0" relativeHeight="25165832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126030</wp:posOffset>
            </wp:positionV>
            <wp:extent cx="47647" cy="47647"/>
            <wp:effectExtent l="0" t="0" r="0" b="0"/>
            <wp:wrapNone/>
            <wp:docPr id="526" name="Freeform 5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1" h="63500">
                          <a:moveTo>
                            <a:pt x="63501" y="31750"/>
                          </a:moveTo>
                          <a:cubicBezTo>
                            <a:pt x="63500" y="27559"/>
                            <a:pt x="62695" y="23515"/>
                            <a:pt x="61083" y="19633"/>
                          </a:cubicBezTo>
                          <a:cubicBezTo>
                            <a:pt x="59472" y="15739"/>
                            <a:pt x="57178" y="12304"/>
                            <a:pt x="54201" y="9315"/>
                          </a:cubicBezTo>
                          <a:cubicBezTo>
                            <a:pt x="51224" y="6350"/>
                            <a:pt x="47790" y="4056"/>
                            <a:pt x="43901" y="2444"/>
                          </a:cubicBezTo>
                          <a:cubicBezTo>
                            <a:pt x="40011" y="831"/>
                            <a:pt x="35961" y="13"/>
                            <a:pt x="31751" y="0"/>
                          </a:cubicBezTo>
                          <a:cubicBezTo>
                            <a:pt x="27540" y="13"/>
                            <a:pt x="23490" y="831"/>
                            <a:pt x="19600" y="2444"/>
                          </a:cubicBezTo>
                          <a:cubicBezTo>
                            <a:pt x="15710" y="4056"/>
                            <a:pt x="12277" y="6350"/>
                            <a:pt x="9300" y="9315"/>
                          </a:cubicBezTo>
                          <a:cubicBezTo>
                            <a:pt x="6322" y="12304"/>
                            <a:pt x="4028" y="15739"/>
                            <a:pt x="2417" y="19621"/>
                          </a:cubicBezTo>
                          <a:cubicBezTo>
                            <a:pt x="806" y="23515"/>
                            <a:pt x="0" y="27559"/>
                            <a:pt x="1" y="31750"/>
                          </a:cubicBezTo>
                          <a:cubicBezTo>
                            <a:pt x="0" y="35967"/>
                            <a:pt x="806" y="40023"/>
                            <a:pt x="2417" y="43917"/>
                          </a:cubicBezTo>
                          <a:cubicBezTo>
                            <a:pt x="4028" y="47799"/>
                            <a:pt x="6322" y="51235"/>
                            <a:pt x="9300" y="54211"/>
                          </a:cubicBezTo>
                          <a:cubicBezTo>
                            <a:pt x="12277" y="57200"/>
                            <a:pt x="15710" y="59495"/>
                            <a:pt x="19600" y="61094"/>
                          </a:cubicBezTo>
                          <a:cubicBezTo>
                            <a:pt x="23490" y="62694"/>
                            <a:pt x="27540" y="63500"/>
                            <a:pt x="31751" y="63500"/>
                          </a:cubicBezTo>
                          <a:cubicBezTo>
                            <a:pt x="35961" y="63500"/>
                            <a:pt x="40011" y="62707"/>
                            <a:pt x="43901" y="61107"/>
                          </a:cubicBezTo>
                          <a:cubicBezTo>
                            <a:pt x="47790" y="59495"/>
                            <a:pt x="51224" y="57200"/>
                            <a:pt x="54201" y="54211"/>
                          </a:cubicBezTo>
                          <a:cubicBezTo>
                            <a:pt x="57178" y="51235"/>
                            <a:pt x="59472" y="47799"/>
                            <a:pt x="61083" y="43917"/>
                          </a:cubicBezTo>
                          <a:cubicBezTo>
                            <a:pt x="62695" y="40023"/>
                            <a:pt x="63500" y="35967"/>
                            <a:pt x="63501" y="31750"/>
                          </a:cubicBezTo>
                          <a:close/>
                          <a:moveTo>
                            <a:pt x="63501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getAnnotation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10</w:t>
      </w:r>
      <w:r>
        <w:rPr lang="en-US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、练习</w:t>
      </w:r>
      <w:r>
        <w:rPr lang="en-US" sz="31" baseline="0" dirty="0">
          <w:jc w:val="left"/>
          <w:rFonts w:ascii="宋体" w:hAnsi="宋体" w:cs="宋体"/>
          <w:color w:val="333333"/>
          <w:sz w:val="31"/>
          <w:szCs w:val="31"/>
        </w:rPr>
        <w:t>:ORM	</w:t>
      </w:r>
      <w:hyperlink r:id="rId504" w:history="1">
        <w:r>
          <w:rPr lang="en-US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990" w:right="0" w:firstLine="0"/>
      </w:pP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了解什么是</w:t>
      </w:r>
      <w:r>
        <w:rPr lang="en-US" sz="19" baseline="0" dirty="0">
          <w:jc w:val="left"/>
          <w:rFonts w:ascii="宋体" w:hAnsi="宋体" w:cs="宋体"/>
          <w:color w:val="333333"/>
          <w:sz w:val="19"/>
          <w:szCs w:val="19"/>
        </w:rPr>
        <w:t>ORM ?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990" w:right="0" w:firstLine="0"/>
      </w:pPr>
      <w:r/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Object </w:t>
      </w:r>
      <w:r>
        <w:rPr lang="en-US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en-US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elationship Mapping --&gt;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对象关系映射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40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-69021</wp:posOffset>
            </wp:positionV>
            <wp:extent cx="5650950" cy="962472"/>
            <wp:effectExtent l="0" t="0" r="0" b="0"/>
            <wp:wrapNone/>
            <wp:docPr id="527" name="Picture 52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>
                      <a:picLocks noChangeAspect="0" noChangeArrowheads="1"/>
                    </pic:cNvPicPr>
                  </pic:nvPicPr>
                  <pic:blipFill>
                    <a:blip r:embed="rId5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962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343" w:right="500" w:bottom="275" w:left="500" w:header="708" w:footer="708" w:gutter="0"/>
          <w:docGrid w:linePitch="360"/>
        </w:sectPr>
        <w:spacing w:before="0" w:after="0" w:line="350" w:lineRule="exact"/>
        <w:ind w:left="990" w:right="5569" w:firstLine="0"/>
      </w:pP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类和表结构对应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属性和字段对应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对象和记录对应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要求</w:t>
      </w:r>
      <w:r>
        <w:rPr lang="en-US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 : </w:t>
      </w:r>
      <w:r>
        <w:rPr lang="en-US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利用注解和反射完成类和表结构的映射关系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r/>
    </w:p>
    <w:sectPr>
      <w:type w:val="continuous"/>
      <w:pgSz w:w="11909" w:h="16848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 w:cryptProviderType="rsaAES" w:cryptAlgorithmClass="hash" w:cryptAlgorithmType="typeAny" w:cryptAlgorithmSid="14" w:cryptSpinCount="100000" w:salt="qBTZwsIAJBvlDelU4YFW0A==" w:hash="02K2abNVJPeoeOlrNYUfHj5d9YvT1YhR4HLvl+uAxg6Sr6EFwwET6PSiHbY/dX8+7nytfVaE9T17neQX14HPSA=="/>
  <w:documentProtection w:edit="readOnly" w:enforcement="1" w:cryptProviderType="rsaAES" w:cryptAlgorithmClass="hash" w:cryptAlgorithmType="typeAny" w:cryptAlgorithmSid="14" w:cryptSpinCount="100000" w:salt="qBTZwsIAJBvlDelU4YFW0A==" w:hash="02K2abNVJPeoeOlrNYUfHj5d9YvT1YhR4HLvl+uAxg6Sr6EFwwET6PSiHbY/dX8+7nytfVaE9T17neQX14HPSA=="/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hyperlink" TargetMode="External" Target="af://n0/"/><Relationship Id="rId101" Type="http://schemas.openxmlformats.org/officeDocument/2006/relationships/hyperlink" TargetMode="External" Target="af://n2/"/><Relationship Id="rId102" Type="http://schemas.openxmlformats.org/officeDocument/2006/relationships/hyperlink" TargetMode="External" Target="af://n28/"/><Relationship Id="rId138" Type="http://schemas.openxmlformats.org/officeDocument/2006/relationships/image" Target="media/image138.png"/><Relationship Id="rId139" Type="http://schemas.openxmlformats.org/officeDocument/2006/relationships/image" Target="media/image139.png"/><Relationship Id="rId141" Type="http://schemas.openxmlformats.org/officeDocument/2006/relationships/hyperlink" TargetMode="External" Target="af://n60/"/><Relationship Id="rId154" Type="http://schemas.openxmlformats.org/officeDocument/2006/relationships/image" Target="media/image154.png"/><Relationship Id="rId155" Type="http://schemas.openxmlformats.org/officeDocument/2006/relationships/image" Target="media/image155.png"/><Relationship Id="rId156" Type="http://schemas.openxmlformats.org/officeDocument/2006/relationships/image" Target="media/image156.png"/><Relationship Id="rId164" Type="http://schemas.openxmlformats.org/officeDocument/2006/relationships/image" Target="media/image164.png"/><Relationship Id="rId165" Type="http://schemas.openxmlformats.org/officeDocument/2006/relationships/image" Target="media/image165.png"/><Relationship Id="rId166" Type="http://schemas.openxmlformats.org/officeDocument/2006/relationships/image" Target="media/image166.png"/><Relationship Id="rId167" Type="http://schemas.openxmlformats.org/officeDocument/2006/relationships/hyperlink" TargetMode="External" Target="af://n80/"/><Relationship Id="rId168" Type="http://schemas.openxmlformats.org/officeDocument/2006/relationships/image" Target="media/image168.png"/><Relationship Id="rId169" Type="http://schemas.openxmlformats.org/officeDocument/2006/relationships/image" Target="media/image169.png"/><Relationship Id="rId170" Type="http://schemas.openxmlformats.org/officeDocument/2006/relationships/image" Target="media/image170.png"/><Relationship Id="rId192" Type="http://schemas.openxmlformats.org/officeDocument/2006/relationships/image" Target="media/image192.png"/><Relationship Id="rId193" Type="http://schemas.openxmlformats.org/officeDocument/2006/relationships/image" Target="media/image193.png"/><Relationship Id="rId194" Type="http://schemas.openxmlformats.org/officeDocument/2006/relationships/image" Target="media/image194.png"/><Relationship Id="rId195" Type="http://schemas.openxmlformats.org/officeDocument/2006/relationships/hyperlink" TargetMode="External" Target="af://n102/"/><Relationship Id="rId196" Type="http://schemas.openxmlformats.org/officeDocument/2006/relationships/image" Target="media/image196.png"/><Relationship Id="rId197" Type="http://schemas.openxmlformats.org/officeDocument/2006/relationships/image" Target="media/image197.png"/><Relationship Id="rId210" Type="http://schemas.openxmlformats.org/officeDocument/2006/relationships/image" Target="media/image210.png"/><Relationship Id="rId211" Type="http://schemas.openxmlformats.org/officeDocument/2006/relationships/image" Target="media/image211.png"/><Relationship Id="rId212" Type="http://schemas.openxmlformats.org/officeDocument/2006/relationships/image" Target="media/image212.png"/><Relationship Id="rId225" Type="http://schemas.openxmlformats.org/officeDocument/2006/relationships/image" Target="media/image225.png"/><Relationship Id="rId226" Type="http://schemas.openxmlformats.org/officeDocument/2006/relationships/image" Target="media/image226.png"/><Relationship Id="rId227" Type="http://schemas.openxmlformats.org/officeDocument/2006/relationships/hyperlink" TargetMode="External" Target="af://n105/"/><Relationship Id="rId228" Type="http://schemas.openxmlformats.org/officeDocument/2006/relationships/hyperlink" TargetMode="External" Target="af://n106/"/><Relationship Id="rId229" Type="http://schemas.openxmlformats.org/officeDocument/2006/relationships/hyperlink" TargetMode="External" Target="af://n124/"/><Relationship Id="rId242" Type="http://schemas.openxmlformats.org/officeDocument/2006/relationships/image" Target="media/image242.png"/><Relationship Id="rId243" Type="http://schemas.openxmlformats.org/officeDocument/2006/relationships/image" Target="media/image243.png"/><Relationship Id="rId244" Type="http://schemas.openxmlformats.org/officeDocument/2006/relationships/image" Target="media/image244.png"/><Relationship Id="rId251" Type="http://schemas.openxmlformats.org/officeDocument/2006/relationships/image" Target="media/image251.png"/><Relationship Id="rId260" Type="http://schemas.openxmlformats.org/officeDocument/2006/relationships/image" Target="media/image260.png"/><Relationship Id="rId262" Type="http://schemas.openxmlformats.org/officeDocument/2006/relationships/image" Target="media/image262.png"/><Relationship Id="rId263" Type="http://schemas.openxmlformats.org/officeDocument/2006/relationships/image" Target="media/image263.png"/><Relationship Id="rId264" Type="http://schemas.openxmlformats.org/officeDocument/2006/relationships/image" Target="media/image264.png"/><Relationship Id="rId265" Type="http://schemas.openxmlformats.org/officeDocument/2006/relationships/image" Target="media/image265.png"/><Relationship Id="rId278" Type="http://schemas.openxmlformats.org/officeDocument/2006/relationships/image" Target="media/image278.png"/><Relationship Id="rId279" Type="http://schemas.openxmlformats.org/officeDocument/2006/relationships/image" Target="media/image279.png"/><Relationship Id="rId280" Type="http://schemas.openxmlformats.org/officeDocument/2006/relationships/hyperlink" TargetMode="External" Target="af://n154/"/><Relationship Id="rId281" Type="http://schemas.openxmlformats.org/officeDocument/2006/relationships/hyperlink" TargetMode="External" Target="af://n167/"/><Relationship Id="rId294" Type="http://schemas.openxmlformats.org/officeDocument/2006/relationships/image" Target="media/image294.png"/><Relationship Id="rId295" Type="http://schemas.openxmlformats.org/officeDocument/2006/relationships/image" Target="media/image295.png"/><Relationship Id="rId296" Type="http://schemas.openxmlformats.org/officeDocument/2006/relationships/image" Target="media/image296.png"/><Relationship Id="rId312" Type="http://schemas.openxmlformats.org/officeDocument/2006/relationships/image" Target="media/image312.png"/><Relationship Id="rId327" Type="http://schemas.openxmlformats.org/officeDocument/2006/relationships/image" Target="media/image327.png"/><Relationship Id="rId335" Type="http://schemas.openxmlformats.org/officeDocument/2006/relationships/image" Target="media/image335.png"/><Relationship Id="rId336" Type="http://schemas.openxmlformats.org/officeDocument/2006/relationships/image" Target="media/image336.png"/><Relationship Id="rId350" Type="http://schemas.openxmlformats.org/officeDocument/2006/relationships/image" Target="media/image350.png"/><Relationship Id="rId351" Type="http://schemas.openxmlformats.org/officeDocument/2006/relationships/image" Target="media/image351.png"/><Relationship Id="rId352" Type="http://schemas.openxmlformats.org/officeDocument/2006/relationships/image" Target="media/image352.png"/><Relationship Id="rId368" Type="http://schemas.openxmlformats.org/officeDocument/2006/relationships/image" Target="media/image368.png"/><Relationship Id="rId372" Type="http://schemas.openxmlformats.org/officeDocument/2006/relationships/image" Target="media/image372.png"/><Relationship Id="rId378" Type="http://schemas.openxmlformats.org/officeDocument/2006/relationships/image" Target="media/image378.png"/><Relationship Id="rId387" Type="http://schemas.openxmlformats.org/officeDocument/2006/relationships/image" Target="media/image387.png"/><Relationship Id="rId388" Type="http://schemas.openxmlformats.org/officeDocument/2006/relationships/image" Target="media/image388.png"/><Relationship Id="rId389" Type="http://schemas.openxmlformats.org/officeDocument/2006/relationships/image" Target="media/image389.png"/><Relationship Id="rId390" Type="http://schemas.openxmlformats.org/officeDocument/2006/relationships/hyperlink" TargetMode="External" Target="af://n254/"/><Relationship Id="rId403" Type="http://schemas.openxmlformats.org/officeDocument/2006/relationships/image" Target="media/image403.png"/><Relationship Id="rId404" Type="http://schemas.openxmlformats.org/officeDocument/2006/relationships/image" Target="media/image404.png"/><Relationship Id="rId405" Type="http://schemas.openxmlformats.org/officeDocument/2006/relationships/image" Target="media/image405.png"/><Relationship Id="rId406" Type="http://schemas.openxmlformats.org/officeDocument/2006/relationships/image" Target="media/image406.png"/><Relationship Id="rId419" Type="http://schemas.openxmlformats.org/officeDocument/2006/relationships/image" Target="media/image419.png"/><Relationship Id="rId440" Type="http://schemas.openxmlformats.org/officeDocument/2006/relationships/hyperlink" TargetMode="External" Target="af://n323/"/><Relationship Id="rId455" Type="http://schemas.openxmlformats.org/officeDocument/2006/relationships/image" Target="media/image455.png"/><Relationship Id="rId457" Type="http://schemas.openxmlformats.org/officeDocument/2006/relationships/image" Target="media/image457.png"/><Relationship Id="rId467" Type="http://schemas.openxmlformats.org/officeDocument/2006/relationships/hyperlink" TargetMode="External" Target="af://n351/"/><Relationship Id="rId468" Type="http://schemas.openxmlformats.org/officeDocument/2006/relationships/hyperlink" TargetMode="External" Target="af://n392/"/><Relationship Id="rId493" Type="http://schemas.openxmlformats.org/officeDocument/2006/relationships/image" Target="media/image493.png"/><Relationship Id="rId494" Type="http://schemas.openxmlformats.org/officeDocument/2006/relationships/image" Target="media/image494.png"/><Relationship Id="rId503" Type="http://schemas.openxmlformats.org/officeDocument/2006/relationships/hyperlink" TargetMode="External" Target="af://n407/"/><Relationship Id="rId504" Type="http://schemas.openxmlformats.org/officeDocument/2006/relationships/hyperlink" TargetMode="External" Target="af://n429/"/><Relationship Id="rId527" Type="http://schemas.openxmlformats.org/officeDocument/2006/relationships/image" Target="media/image5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2021-10-29T11:34:03Z</dcterms:created>
  <dcterms:modified xsi:type="dcterms:W3CDTF">2021-10-29T11:34:03Z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