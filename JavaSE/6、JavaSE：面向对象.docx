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 Id="R00815e2714da42da"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xml:space="preserve" xml:embedTrueTypeFonts="1">
  <w:body>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3" name="Freeform 1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4" name="Freeform 1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5" name="Freeform 1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6" name="Freeform 1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7" name="Freeform 1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8" name="Freeform 1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9" name="Freeform 1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0" name="Freeform 1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1" name="Freeform 1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2" name="Freeform 1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3" name="Freeform 1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4" name="Freeform 1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spacing w:line="240" w:lineRule="auto"/>
        <w:rPr>
          <w:rFonts w:ascii="Times New Roman" w:hAnsi="Times New Roman"/>
          <w:color w:val="000000" w:themeColor="text1"/>
          <w:sz w:val="24"/>
          <w:szCs w:val="24"/>
          <w:lang w:val="zh-CN"/>
        </w:rPr>
      </w:pPr>
      <w:r/>
    </w:p>
    <w:p>
      <w:pPr>
        <w:spacing w:after="2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面向过程</w:t>
      </w:r>
      <w:r>
        <w:rPr lang="zh-CN" sz="36" baseline="0" dirty="0">
          <w:jc w:val="left"/>
          <w:rFonts w:ascii="宋体" w:hAnsi="宋体" w:cs="宋体"/>
          <w:color w:val="333333"/>
          <w:sz w:val="36"/>
          <w:szCs w:val="36"/>
        </w:rPr>
        <w:t>&amp;</w:t>
      </w:r>
      <w:r>
        <w:rPr lang="zh-CN" sz="36" baseline="0" dirty="0">
          <w:jc w:val="left"/>
          <w:rFonts w:ascii="微软雅黑" w:hAnsi="微软雅黑" w:cs="微软雅黑"/>
          <w:b/>
          <w:bCs/>
          <w:color w:val="333333"/>
          <w:sz w:val="36"/>
          <w:szCs w:val="36"/>
        </w:rPr>
        <w:t>面向对象	</w:t>
      </w:r>
      <w:hyperlink r:id="rId10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72" w:after="0" w:line="300" w:lineRule="exact"/>
        <w:ind w:left="990" w:right="841" w:firstLine="0"/>
      </w:pPr>
      <w:r>
        <w:drawing>
          <wp:anchor simplePos="0" relativeHeight="251658243" behindDoc="0" locked="0" layoutInCell="1" allowOverlap="1">
            <wp:simplePos x="0" y="0"/>
            <wp:positionH relativeFrom="page">
              <wp:posOffset>959124</wp:posOffset>
            </wp:positionH>
            <wp:positionV relativeFrom="line">
              <wp:posOffset>98629</wp:posOffset>
            </wp:positionV>
            <wp:extent cx="5650953" cy="9529"/>
            <wp:effectExtent l="0" t="0" r="0" b="0"/>
            <wp:wrapNone/>
            <wp:docPr id="115" name="Freeform 115"/>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语言的进化发展跟生物的进化发展其实是一回事，都是</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物以类聚</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。相近的感光细胞聚到一起变成了我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们的眼睛，相近的嗅觉细胞聚到一起变成了我们的鼻子。</w:t>
      </w:r>
      <w:r>
        <w:rPr>
          <w:rFonts w:ascii="Times New Roman" w:hAnsi="Times New Roman" w:cs="Times New Roman"/>
          <w:sz w:val="19"/>
          <w:szCs w:val="19"/>
        </w:rPr>
        <w:t> </w:t>
      </w:r>
      <w:r/>
    </w:p>
    <w:p>
      <w:pPr>
        <w:rPr>
          <w:rFonts w:ascii="Times New Roman" w:hAnsi="Times New Roman" w:cs="Times New Roman"/>
          <w:color w:val="010302"/>
        </w:rPr>
        <w:spacing w:before="34" w:after="0" w:line="450" w:lineRule="exact"/>
        <w:ind w:left="990" w:right="1039" w:firstLine="0"/>
        <w:jc w:val="both"/>
      </w:pPr>
      <w:r/>
      <w:r>
        <w:rPr lang="zh-CN" sz="19" baseline="0" dirty="0">
          <w:jc w:val="left"/>
          <w:rFonts w:ascii="微软雅黑" w:hAnsi="微软雅黑" w:cs="微软雅黑"/>
          <w:color w:val="333333"/>
          <w:sz w:val="19"/>
          <w:szCs w:val="19"/>
        </w:rPr>
        <w:t>语句多了，我们将完成同样功能的相近的语句，聚到了一块儿，便于我们使用。于是，方法出现了！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变量多了，我们将功能相近的变量组在一起，聚到一起归类，便于我们调用。于是，结构体出现了！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再后来，方法多了，变量多了！结构体不够用了！我们就将功能相近的变量和方法聚到了一起，于是类</w:t>
      </w:r>
      <w:r>
        <w:rPr>
          <w:rFonts w:ascii="Times New Roman" w:hAnsi="Times New Roman" w:cs="Times New Roman"/>
          <w:sz w:val="19"/>
          <w:szCs w:val="19"/>
        </w:rPr>
        <w:t> </w:t>
      </w:r>
      <w:r/>
    </w:p>
    <w:p>
      <w:pPr>
        <w:rPr>
          <w:rFonts w:ascii="Times New Roman" w:hAnsi="Times New Roman" w:cs="Times New Roman"/>
          <w:color w:val="010302"/>
        </w:rPr>
        <w:spacing w:before="0" w:after="0" w:line="378" w:lineRule="exact"/>
        <w:ind w:left="990" w:right="841" w:firstLine="0"/>
      </w:pPr>
      <w:r/>
      <w:r>
        <w:rPr lang="zh-CN" sz="19" baseline="0" dirty="0">
          <w:jc w:val="left"/>
          <w:rFonts w:ascii="微软雅黑" w:hAnsi="微软雅黑" w:cs="微软雅黑"/>
          <w:color w:val="333333"/>
          <w:sz w:val="19"/>
          <w:szCs w:val="19"/>
        </w:rPr>
        <w:t>和对象出现了！</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寥寥数语，就深刻的展示了语言的进化历史！其实，都非常自然，</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物以类聚</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。希望大家能记住这句</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话。</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企业的发展也是</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物以类聚</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的过程，完成市场推广的人员聚到一起形成了市场部。完成技术开发的人员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聚到一起形成了开发部！</w:t>
      </w:r>
      <w:r>
        <w:rPr>
          <w:rFonts w:ascii="Times New Roman" w:hAnsi="Times New Roman" w:cs="Times New Roman"/>
          <w:sz w:val="19"/>
          <w:szCs w:val="19"/>
        </w:rPr>
        <w:t> </w:t>
      </w:r>
      <w:r/>
    </w:p>
    <w:p>
      <w:pPr>
        <w:rPr>
          <w:rFonts w:ascii="Times New Roman" w:hAnsi="Times New Roman" w:cs="Times New Roman"/>
          <w:color w:val="010302"/>
        </w:rPr>
        <w:spacing w:before="99" w:after="0" w:line="375" w:lineRule="exact"/>
        <w:ind w:left="990" w:right="841" w:firstLine="0"/>
      </w:pPr>
      <w:r/>
      <w:r>
        <w:rPr lang="zh-CN" sz="19" baseline="0" dirty="0">
          <w:jc w:val="left"/>
          <w:rFonts w:ascii="微软雅黑" w:hAnsi="微软雅黑" w:cs="微软雅黑"/>
          <w:b/>
          <w:bCs/>
          <w:color w:val="333333"/>
          <w:sz w:val="19"/>
          <w:szCs w:val="19"/>
        </w:rPr>
        <w:t>面向过程的思维模式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面向过程的思维模式是简单的线性思维，思考问题首先陷入第一步做什么、第二步做什么的细节中。这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种思维模式适合处理简单的事情，比如：上厕所。</w:t>
      </w:r>
      <w:r>
        <w:rPr>
          <w:rFonts w:ascii="Times New Roman" w:hAnsi="Times New Roman" w:cs="Times New Roman"/>
          <w:sz w:val="19"/>
          <w:szCs w:val="19"/>
        </w:rPr>
        <w:t> </w:t>
      </w:r>
      <w:r/>
    </w:p>
    <w:p>
      <w:pPr>
        <w:rPr>
          <w:rFonts w:ascii="Times New Roman" w:hAnsi="Times New Roman" w:cs="Times New Roman"/>
          <w:color w:val="010302"/>
        </w:rPr>
        <w:spacing w:before="53" w:after="0" w:line="405" w:lineRule="exact"/>
        <w:ind w:left="990" w:right="841" w:firstLine="0"/>
      </w:pPr>
      <w:r/>
      <w:r>
        <w:rPr lang="zh-CN" sz="19" baseline="0" dirty="0">
          <w:jc w:val="left"/>
          <w:rFonts w:ascii="微软雅黑" w:hAnsi="微软雅黑" w:cs="微软雅黑"/>
          <w:color w:val="333333"/>
          <w:sz w:val="19"/>
          <w:szCs w:val="19"/>
        </w:rPr>
        <w:t>如果面对复杂的事情，这种思维模式会陷入令人发疯的状态！比如：如何造神舟十号！</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面向对象的思维模式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面向对象的思维模式说白了就是分类思维模式。思考问题首先会解决问题需要哪些分类，然后对这些分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类进行单独思考。最后，才对某个分类下的细节进行面向过程的思索。</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41" w:firstLine="0"/>
      </w:pPr>
      <w:r/>
      <w:r>
        <w:rPr lang="zh-CN" sz="19" baseline="0" dirty="0">
          <w:jc w:val="left"/>
          <w:rFonts w:ascii="微软雅黑" w:hAnsi="微软雅黑" w:cs="微软雅黑"/>
          <w:color w:val="333333"/>
          <w:sz w:val="19"/>
          <w:szCs w:val="19"/>
        </w:rPr>
        <w:t>这样就可以形成很好的协作分工。比如：设计师分了</w:t>
      </w:r>
      <w:r>
        <w:rPr lang="zh-CN" sz="19" baseline="0" dirty="0">
          <w:jc w:val="left"/>
          <w:rFonts w:ascii="宋体" w:hAnsi="宋体" w:cs="宋体"/>
          <w:color w:val="333333"/>
          <w:sz w:val="19"/>
          <w:szCs w:val="19"/>
        </w:rPr>
        <w:t>10</w:t>
      </w:r>
      <w:r>
        <w:rPr lang="zh-CN" sz="19" baseline="0" dirty="0">
          <w:jc w:val="left"/>
          <w:rFonts w:ascii="微软雅黑" w:hAnsi="微软雅黑" w:cs="微软雅黑"/>
          <w:color w:val="333333"/>
          <w:sz w:val="19"/>
          <w:szCs w:val="19"/>
        </w:rPr>
        <w:t>个类，然后将</w:t>
      </w:r>
      <w:r>
        <w:rPr lang="zh-CN" sz="19" baseline="0" dirty="0">
          <w:jc w:val="left"/>
          <w:rFonts w:ascii="宋体" w:hAnsi="宋体" w:cs="宋体"/>
          <w:color w:val="333333"/>
          <w:sz w:val="19"/>
          <w:szCs w:val="19"/>
        </w:rPr>
        <w:t>10</w:t>
      </w:r>
      <w:r>
        <w:rPr lang="zh-CN" sz="19" baseline="0" dirty="0">
          <w:jc w:val="left"/>
          <w:rFonts w:ascii="微软雅黑" w:hAnsi="微软雅黑" w:cs="微软雅黑"/>
          <w:color w:val="333333"/>
          <w:sz w:val="19"/>
          <w:szCs w:val="19"/>
        </w:rPr>
        <w:t>个类交给了</w:t>
      </w:r>
      <w:r>
        <w:rPr lang="zh-CN" sz="19" baseline="0" dirty="0">
          <w:jc w:val="left"/>
          <w:rFonts w:ascii="宋体" w:hAnsi="宋体" w:cs="宋体"/>
          <w:color w:val="333333"/>
          <w:sz w:val="19"/>
          <w:szCs w:val="19"/>
        </w:rPr>
        <w:t>10</w:t>
      </w:r>
      <w:r>
        <w:rPr lang="zh-CN" sz="19" baseline="0" dirty="0">
          <w:jc w:val="left"/>
          <w:rFonts w:ascii="微软雅黑" w:hAnsi="微软雅黑" w:cs="微软雅黑"/>
          <w:color w:val="333333"/>
          <w:sz w:val="19"/>
          <w:szCs w:val="19"/>
        </w:rPr>
        <w:t>个人分别进行详细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设计和编码！</w:t>
      </w:r>
      <w:r>
        <w:rPr>
          <w:rFonts w:ascii="Times New Roman" w:hAnsi="Times New Roman" w:cs="Times New Roman"/>
          <w:sz w:val="19"/>
          <w:szCs w:val="19"/>
        </w:rPr>
        <w:t> </w:t>
      </w:r>
      <w:r/>
    </w:p>
    <w:p>
      <w:pPr>
        <w:rPr>
          <w:rFonts w:ascii="Times New Roman" w:hAnsi="Times New Roman" w:cs="Times New Roman"/>
          <w:color w:val="010302"/>
        </w:rPr>
        <w:spacing w:before="53" w:after="0" w:line="405" w:lineRule="exact"/>
        <w:ind w:left="990" w:right="841" w:firstLine="0"/>
      </w:pPr>
      <w:r/>
      <w:r>
        <w:rPr lang="zh-CN" sz="19" baseline="0" dirty="0">
          <w:jc w:val="left"/>
          <w:rFonts w:ascii="微软雅黑" w:hAnsi="微软雅黑" w:cs="微软雅黑"/>
          <w:color w:val="333333"/>
          <w:sz w:val="19"/>
          <w:szCs w:val="19"/>
        </w:rPr>
        <w:t>显然，面向对象适合处理复杂的问题，适合处理需要多人协作的问题！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如果一个问题需要多人协作一起解决，那么你一定要用面向对象的方式来思考！</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对于描述复杂的事物，为了从宏观上把握、从整体上合理分析，我们需要使用面向对象的思路来分析整</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个系统。但是，具体到微观操作，仍然需要面向过程的思路去处理。</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宋体" w:hAnsi="宋体" w:cs="宋体"/>
          <w:color w:val="333333"/>
          <w:sz w:val="36"/>
          <w:szCs w:val="36"/>
        </w:rPr>
        <w:t>OOP</w:t>
      </w:r>
      <w:r>
        <w:rPr lang="zh-CN" sz="36" baseline="0" dirty="0">
          <w:jc w:val="left"/>
          <w:rFonts w:ascii="微软雅黑" w:hAnsi="微软雅黑" w:cs="微软雅黑"/>
          <w:b/>
          <w:bCs/>
          <w:color w:val="333333"/>
          <w:sz w:val="36"/>
          <w:szCs w:val="36"/>
        </w:rPr>
        <w:t>详解	</w:t>
      </w:r>
      <w:hyperlink r:id="rId101"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95" behindDoc="0" locked="0" layoutInCell="1" allowOverlap="1">
            <wp:simplePos x="0" y="0"/>
            <wp:positionH relativeFrom="page">
              <wp:posOffset>959124</wp:posOffset>
            </wp:positionH>
            <wp:positionV relativeFrom="line">
              <wp:posOffset>119628</wp:posOffset>
            </wp:positionV>
            <wp:extent cx="5650953" cy="9529"/>
            <wp:effectExtent l="0" t="0" r="0" b="0"/>
            <wp:wrapNone/>
            <wp:docPr id="116" name="Freeform 116"/>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、什么是面向对象	</w:t>
      </w:r>
      <w:hyperlink r:id="rId10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04" w:after="0" w:line="405" w:lineRule="exact"/>
        <w:ind w:left="990" w:right="841" w:firstLine="0"/>
      </w:pPr>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的编程语言是面向对象的，采用这种语言进行编程称为面向对象编程</w:t>
      </w:r>
      <w:r>
        <w:rPr lang="zh-CN" sz="19" baseline="0" dirty="0">
          <w:jc w:val="left"/>
          <w:rFonts w:ascii="宋体" w:hAnsi="宋体" w:cs="宋体"/>
          <w:color w:val="333333"/>
          <w:sz w:val="19"/>
          <w:szCs w:val="19"/>
        </w:rPr>
        <w:t>(Object-Oriented  </w:t>
      </w:r>
      <w:r>
        <w:br w:type="textWrapping" w:clear="all"/>
      </w:r>
      <w:r/>
      <w:r>
        <w:rPr lang="zh-CN" sz="19" baseline="0" dirty="0">
          <w:jc w:val="left"/>
          <w:rFonts w:ascii="宋体" w:hAnsi="宋体" w:cs="宋体"/>
          <w:color w:val="333333"/>
          <w:sz w:val="19"/>
          <w:szCs w:val="19"/>
        </w:rPr>
        <w:t>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og</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amming, OOP)</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面向对象编程的本质就是：以类的方式组织代码，以对象的组织</w:t>
      </w:r>
      <w:r>
        <w:rPr lang="zh-CN" sz="19" baseline="0" dirty="0">
          <w:jc w:val="left"/>
          <w:rFonts w:ascii="宋体" w:hAnsi="宋体" w:cs="宋体"/>
          <w:color w:val="333333"/>
          <w:spacing w:val="-29"/>
          <w:sz w:val="19"/>
          <w:szCs w:val="19"/>
        </w:rPr>
        <w:t>(</w:t>
      </w:r>
      <w:r>
        <w:rPr lang="zh-CN" sz="19" baseline="0" dirty="0">
          <w:jc w:val="left"/>
          <w:rFonts w:ascii="微软雅黑" w:hAnsi="微软雅黑" w:cs="微软雅黑"/>
          <w:b/>
          <w:bCs/>
          <w:color w:val="333333"/>
          <w:sz w:val="19"/>
          <w:szCs w:val="19"/>
        </w:rPr>
        <w:t>封装</w:t>
      </w:r>
      <w:r>
        <w:rPr lang="zh-CN" sz="19" baseline="0" dirty="0">
          <w:jc w:val="left"/>
          <w:rFonts w:ascii="宋体" w:hAnsi="宋体" w:cs="宋体"/>
          <w:color w:val="333333"/>
          <w:spacing w:val="-29"/>
          <w:sz w:val="19"/>
          <w:szCs w:val="19"/>
        </w:rPr>
        <w:t>)</w:t>
      </w:r>
      <w:r>
        <w:rPr lang="zh-CN" sz="19" baseline="0" dirty="0">
          <w:jc w:val="left"/>
          <w:rFonts w:ascii="微软雅黑" w:hAnsi="微软雅黑" w:cs="微软雅黑"/>
          <w:b/>
          <w:bCs/>
          <w:color w:val="333333"/>
          <w:sz w:val="19"/>
          <w:szCs w:val="19"/>
        </w:rPr>
        <w:t>数据。</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抽象</w:t>
      </w:r>
      <w:r>
        <w:rPr lang="zh-CN" sz="19" baseline="0" dirty="0">
          <w:jc w:val="left"/>
          <w:rFonts w:ascii="宋体" w:hAnsi="宋体" w:cs="宋体"/>
          <w:color w:val="333333"/>
          <w:sz w:val="19"/>
          <w:szCs w:val="19"/>
        </w:rPr>
        <w:t>(abst</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pacing w:val="-3"/>
          <w:sz w:val="19"/>
          <w:szCs w:val="19"/>
        </w:rPr>
        <w:t>act)</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27" behindDoc="1" locked="0" layoutInCell="1" allowOverlap="1">
            <wp:simplePos x="0" y="0"/>
            <wp:positionH relativeFrom="page">
              <wp:posOffset>963889</wp:posOffset>
            </wp:positionH>
            <wp:positionV relativeFrom="line">
              <wp:posOffset>-47021</wp:posOffset>
            </wp:positionV>
            <wp:extent cx="5641423" cy="714707"/>
            <wp:effectExtent l="0" t="0" r="0" b="0"/>
            <wp:wrapNone/>
            <wp:docPr id="117" name="Freeform 117"/>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2"/>
                            <a:pt x="805" y="929013"/>
                            <a:pt x="2416" y="932902"/>
                          </a:cubicBezTo>
                          <a:cubicBezTo>
                            <a:pt x="4028" y="936792"/>
                            <a:pt x="6322" y="940226"/>
                            <a:pt x="9298" y="943202"/>
                          </a:cubicBezTo>
                          <a:cubicBezTo>
                            <a:pt x="12275" y="946180"/>
                            <a:pt x="15709" y="948474"/>
                            <a:pt x="19599" y="950085"/>
                          </a:cubicBezTo>
                          <a:cubicBezTo>
                            <a:pt x="23489" y="951695"/>
                            <a:pt x="27539" y="952500"/>
                            <a:pt x="31750" y="952500"/>
                          </a:cubicBezTo>
                          <a:lnTo>
                            <a:pt x="7486650" y="952500"/>
                          </a:lnTo>
                          <a:cubicBezTo>
                            <a:pt x="7490859" y="952500"/>
                            <a:pt x="7494909" y="951695"/>
                            <a:pt x="7498798" y="950085"/>
                          </a:cubicBezTo>
                          <a:cubicBezTo>
                            <a:pt x="7502690" y="948474"/>
                            <a:pt x="7506123" y="946180"/>
                            <a:pt x="7509099" y="943202"/>
                          </a:cubicBezTo>
                          <a:cubicBezTo>
                            <a:pt x="7512076" y="940226"/>
                            <a:pt x="7514370" y="936793"/>
                            <a:pt x="7515981" y="932902"/>
                          </a:cubicBezTo>
                          <a:cubicBezTo>
                            <a:pt x="7517593" y="929013"/>
                            <a:pt x="7518400" y="924962"/>
                            <a:pt x="7518400" y="920750"/>
                          </a:cubicBezTo>
                          <a:lnTo>
                            <a:pt x="7518400" y="31750"/>
                          </a:lnTo>
                          <a:cubicBezTo>
                            <a:pt x="7518400" y="27541"/>
                            <a:pt x="7517593" y="23491"/>
                            <a:pt x="7515981" y="19603"/>
                          </a:cubicBezTo>
                          <a:cubicBezTo>
                            <a:pt x="7514370" y="15712"/>
                            <a:pt x="7512076" y="12277"/>
                            <a:pt x="7509099" y="9301"/>
                          </a:cubicBezTo>
                          <a:cubicBezTo>
                            <a:pt x="7506123" y="6324"/>
                            <a:pt x="7502690" y="4030"/>
                            <a:pt x="7498798" y="2420"/>
                          </a:cubicBezTo>
                          <a:cubicBezTo>
                            <a:pt x="7494909" y="807"/>
                            <a:pt x="7490859" y="0"/>
                            <a:pt x="7486650" y="0"/>
                          </a:cubicBezTo>
                          <a:lnTo>
                            <a:pt x="31750" y="0"/>
                          </a:lnTo>
                          <a:cubicBezTo>
                            <a:pt x="27539" y="0"/>
                            <a:pt x="23489" y="807"/>
                            <a:pt x="19599" y="2420"/>
                          </a:cubicBezTo>
                          <a:cubicBezTo>
                            <a:pt x="15709" y="4030"/>
                            <a:pt x="12275" y="6324"/>
                            <a:pt x="9298" y="9301"/>
                          </a:cubicBezTo>
                          <a:cubicBezTo>
                            <a:pt x="6322" y="12277"/>
                            <a:pt x="4028" y="15712"/>
                            <a:pt x="2416" y="19603"/>
                          </a:cubicBezTo>
                          <a:cubicBezTo>
                            <a:pt x="805" y="23491"/>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6" behindDoc="1" locked="0" layoutInCell="1" allowOverlap="1">
            <wp:simplePos x="0" y="0"/>
            <wp:positionH relativeFrom="page">
              <wp:posOffset>963889</wp:posOffset>
            </wp:positionH>
            <wp:positionV relativeFrom="line">
              <wp:posOffset>-47021</wp:posOffset>
            </wp:positionV>
            <wp:extent cx="5641423" cy="714707"/>
            <wp:effectExtent l="0" t="0" r="0" b="0"/>
            <wp:wrapNone/>
            <wp:docPr id="118" name="Freeform 118"/>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2"/>
                            <a:pt x="805" y="929013"/>
                            <a:pt x="2416" y="932902"/>
                          </a:cubicBezTo>
                          <a:cubicBezTo>
                            <a:pt x="4028" y="936792"/>
                            <a:pt x="6322" y="940226"/>
                            <a:pt x="9298" y="943202"/>
                          </a:cubicBezTo>
                          <a:cubicBezTo>
                            <a:pt x="12275" y="946180"/>
                            <a:pt x="15709" y="948474"/>
                            <a:pt x="19599" y="950085"/>
                          </a:cubicBezTo>
                          <a:cubicBezTo>
                            <a:pt x="23489" y="951695"/>
                            <a:pt x="27539" y="952500"/>
                            <a:pt x="31750" y="952500"/>
                          </a:cubicBezTo>
                          <a:lnTo>
                            <a:pt x="7486650" y="952500"/>
                          </a:lnTo>
                          <a:cubicBezTo>
                            <a:pt x="7490859" y="952500"/>
                            <a:pt x="7494909" y="951695"/>
                            <a:pt x="7498798" y="950085"/>
                          </a:cubicBezTo>
                          <a:cubicBezTo>
                            <a:pt x="7502690" y="948474"/>
                            <a:pt x="7506123" y="946180"/>
                            <a:pt x="7509099" y="943202"/>
                          </a:cubicBezTo>
                          <a:cubicBezTo>
                            <a:pt x="7512076" y="940226"/>
                            <a:pt x="7514370" y="936793"/>
                            <a:pt x="7515981" y="932902"/>
                          </a:cubicBezTo>
                          <a:cubicBezTo>
                            <a:pt x="7517593" y="929013"/>
                            <a:pt x="7518400" y="924962"/>
                            <a:pt x="7518400" y="920750"/>
                          </a:cubicBezTo>
                          <a:lnTo>
                            <a:pt x="7518400" y="31750"/>
                          </a:lnTo>
                          <a:cubicBezTo>
                            <a:pt x="7518400" y="27541"/>
                            <a:pt x="7517593" y="23491"/>
                            <a:pt x="7515981" y="19603"/>
                          </a:cubicBezTo>
                          <a:cubicBezTo>
                            <a:pt x="7514370" y="15712"/>
                            <a:pt x="7512076" y="12277"/>
                            <a:pt x="7509099" y="9301"/>
                          </a:cubicBezTo>
                          <a:cubicBezTo>
                            <a:pt x="7506123" y="6324"/>
                            <a:pt x="7502690" y="4030"/>
                            <a:pt x="7498798" y="2420"/>
                          </a:cubicBezTo>
                          <a:cubicBezTo>
                            <a:pt x="7494909" y="807"/>
                            <a:pt x="7490859" y="0"/>
                            <a:pt x="7486650" y="0"/>
                          </a:cubicBezTo>
                          <a:lnTo>
                            <a:pt x="31750" y="0"/>
                          </a:lnTo>
                          <a:cubicBezTo>
                            <a:pt x="27539" y="0"/>
                            <a:pt x="23489" y="807"/>
                            <a:pt x="19599" y="2420"/>
                          </a:cubicBezTo>
                          <a:cubicBezTo>
                            <a:pt x="15709" y="4030"/>
                            <a:pt x="12275" y="6324"/>
                            <a:pt x="9298" y="9301"/>
                          </a:cubicBezTo>
                          <a:cubicBezTo>
                            <a:pt x="6322" y="12277"/>
                            <a:pt x="4028" y="15712"/>
                            <a:pt x="2416" y="19603"/>
                          </a:cubicBezTo>
                          <a:cubicBezTo>
                            <a:pt x="805" y="23491"/>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4" behindDoc="1" locked="0" layoutInCell="1" allowOverlap="1">
            <wp:simplePos x="0" y="0"/>
            <wp:positionH relativeFrom="page">
              <wp:posOffset>955954</wp:posOffset>
            </wp:positionH>
            <wp:positionV relativeFrom="line">
              <wp:posOffset>-35898</wp:posOffset>
            </wp:positionV>
            <wp:extent cx="292223" cy="721959"/>
            <wp:effectExtent l="0" t="0" r="0" b="0"/>
            <wp:wrapNone/>
            <wp:docPr id="119" name="Picture 119"/>
            <wp:cNvGraphicFramePr>
              <a:graphicFrameLocks noChangeAspect="1"/>
            </wp:cNvGraphicFramePr>
            <a:graphic>
              <a:graphicData uri="http://schemas.openxmlformats.org/drawingml/2006/picture">
                <pic:pic xmlns:pic="http://schemas.openxmlformats.org/drawingml/2006/picture">
                  <pic:nvPicPr>
                    <pic:cNvPr id="119" name="Picture 119"/>
                    <pic:cNvPicPr>
                      <a:picLocks noChangeAspect="0" noChangeArrowheads="1"/>
                    </pic:cNvPicPr>
                  </pic:nvPicPr>
                  <pic:blipFill>
                    <a:blip r:embed="rId119">
                      <a:extLst>
                        <a:ext uri="{28A0092B-C50C-407E-A947-70E740481C1C}">
                          <a14:useLocalDpi xmlns:a14="http://schemas.microsoft.com/office/drawing/2010/main" val="0"/>
                        </a:ext>
                      </a:extLst>
                    </a:blip>
                    <a:srcRect/>
                    <a:stretch>
                      <a:fillRect/>
                    </a:stretch>
                  </pic:blipFill>
                  <pic:spPr>
                    <a:xfrm rot="0" flipH="0" flipV="0">
                      <a:off x="0" y="0"/>
                      <a:ext cx="292223" cy="721959"/>
                    </a:xfrm>
                    <a:prstGeom prst="rect">
                      <a:avLst/>
                    </a:prstGeom>
                    <a:noFill/>
                  </pic:spPr>
                </pic:pic>
              </a:graphicData>
            </a:graphic>
          </wp:anchor>
        </w:drawing>
        <w:drawing>
          <wp:anchor simplePos="0" relativeHeight="251658331" behindDoc="1" locked="0" layoutInCell="1" allowOverlap="1">
            <wp:simplePos x="0" y="0"/>
            <wp:positionH relativeFrom="page">
              <wp:posOffset>968654</wp:posOffset>
            </wp:positionH>
            <wp:positionV relativeFrom="line">
              <wp:posOffset>-23198</wp:posOffset>
            </wp:positionV>
            <wp:extent cx="5593776" cy="686119"/>
            <wp:effectExtent l="0" t="0" r="0" b="0"/>
            <wp:wrapNone/>
            <wp:docPr id="120" name="Freeform 120"/>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8" behindDoc="1" locked="0" layoutInCell="1" allowOverlap="1">
            <wp:simplePos x="0" y="0"/>
            <wp:positionH relativeFrom="page">
              <wp:posOffset>968654</wp:posOffset>
            </wp:positionH>
            <wp:positionV relativeFrom="line">
              <wp:posOffset>-23198</wp:posOffset>
            </wp:positionV>
            <wp:extent cx="5593776" cy="686119"/>
            <wp:effectExtent l="0" t="0" r="0" b="0"/>
            <wp:wrapNone/>
            <wp:docPr id="121" name="Freeform 121"/>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222" w:space="0"/>
          </w:cols>
          <w:docGrid w:linePitch="360"/>
        </w:sectPr>
        <w:spacing w:before="226" w:after="0" w:line="270" w:lineRule="exact"/>
        <w:ind w:left="0" w:right="-40" w:firstLine="0"/>
      </w:pPr>
      <w:r/>
      <w:r>
        <w:rPr lang="zh-CN" sz="17" baseline="0" dirty="0">
          <w:jc w:val="left"/>
          <w:rFonts w:ascii="新宋体" w:hAnsi="新宋体" w:cs="新宋体"/>
          <w:color w:val="000000"/>
          <w:sz w:val="17"/>
          <w:szCs w:val="17"/>
        </w:rPr>
        <w:t>忽略一个主题中与当前目标无关的那些方面，以便更充分地注意与当前目标有关的方面。抽象并不打算了</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解全部问题，而只是选择其中的一部分，暂时不用关注细节。</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例如</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要设计一个学生成绩管理系统，那么对于学生，只关心他的班级、学号、成绩等，而不用去关心他的</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身高、体重这些信息。</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抽象是什么</w:t>
      </w:r>
      <w:r>
        <w:rPr lang="zh-CN" sz="17" baseline="0" dirty="0">
          <w:jc w:val="left"/>
          <w:rFonts w:ascii="Lucida Console" w:hAnsi="Lucida Console" w:cs="Lucida Console"/>
          <w:color w:val="981A1A"/>
          <w:sz w:val="17"/>
          <w:szCs w:val="17"/>
        </w:rPr>
        <w:t>?</w:t>
      </w:r>
      <w:r>
        <w:rPr lang="zh-CN" sz="17" baseline="0" dirty="0">
          <w:jc w:val="left"/>
          <w:rFonts w:ascii="新宋体" w:hAnsi="新宋体" w:cs="新宋体"/>
          <w:color w:val="000000"/>
          <w:sz w:val="17"/>
          <w:szCs w:val="17"/>
        </w:rPr>
        <w:t>就是将多个物体共同点归纳出来，就是抽出像的部分！</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b/>
          <w:bCs/>
          <w:color w:val="333333"/>
          <w:sz w:val="19"/>
          <w:szCs w:val="19"/>
        </w:rPr>
        <w:t>封装</w:t>
      </w:r>
      <w:r>
        <w:rPr lang="zh-CN" sz="19" baseline="0" dirty="0">
          <w:jc w:val="left"/>
          <w:rFonts w:ascii="宋体" w:hAnsi="宋体" w:cs="宋体"/>
          <w:color w:val="333333"/>
          <w:sz w:val="19"/>
          <w:szCs w:val="19"/>
        </w:rPr>
        <w:t>(Encapsulation)</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3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3" name="Freeform 1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4" name="Freeform 1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5" name="Freeform 1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6" name="Freeform 1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7" name="Freeform 1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8" name="Freeform 1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9" name="Freeform 1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0" name="Freeform 1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1" name="Freeform 1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2" name="Freeform 1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3" name="Freeform 1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4" name="Freeform 1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51" w:after="0" w:line="350" w:lineRule="exact"/>
        <w:ind w:left="990" w:right="989"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封装是面向对象的特征之一，是对象和类概念的主要特性。封装是把过程和数据包围起来，对数据的访</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问只能通过指定的方式。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在定义一个对象的特性的时候，有必要决定这些特性的可见性，即哪些特性对外部是可见的，哪些特性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用于表示内部状态。</w:t>
      </w:r>
      <w:r>
        <w:rPr>
          <w:rFonts w:ascii="Times New Roman" w:hAnsi="Times New Roman" w:cs="Times New Roman"/>
          <w:sz w:val="19"/>
          <w:szCs w:val="19"/>
        </w:rPr>
        <w:t> </w:t>
      </w:r>
      <w:r/>
    </w:p>
    <w:p>
      <w:pPr>
        <w:rPr>
          <w:rFonts w:ascii="Times New Roman" w:hAnsi="Times New Roman" w:cs="Times New Roman"/>
          <w:color w:val="010302"/>
        </w:rPr>
        <w:spacing w:before="84" w:after="0" w:line="405" w:lineRule="exact"/>
        <w:ind w:left="990" w:right="989"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通常，应禁止直接访问一个对象中数据的实际表示，而应通过操作接口来访问，这称为信息隐藏。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信息隐藏是用户对封装性的认识，封装则为信息隐藏提供支持。</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封装保证了模块具有较好的独立性，使得程序维护修改较为容易。对应用程序的修改仅限于类的内部，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因而可以将应用程序修改带来的影响减少到最低限度。</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b/>
          <w:bCs/>
          <w:color w:val="333333"/>
          <w:sz w:val="19"/>
          <w:szCs w:val="19"/>
        </w:rPr>
        <w:t>继承</w:t>
      </w:r>
      <w:r>
        <w:rPr lang="zh-CN" sz="19" baseline="0" dirty="0">
          <w:jc w:val="left"/>
          <w:rFonts w:ascii="宋体" w:hAnsi="宋体" w:cs="宋体"/>
          <w:color w:val="333333"/>
          <w:sz w:val="19"/>
          <w:szCs w:val="19"/>
        </w:rPr>
        <w:t>(inheritance)</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8" behindDoc="1" locked="0" layoutInCell="1" allowOverlap="1">
            <wp:simplePos x="0" y="0"/>
            <wp:positionH relativeFrom="page">
              <wp:posOffset>963889</wp:posOffset>
            </wp:positionH>
            <wp:positionV relativeFrom="line">
              <wp:posOffset>-167749</wp:posOffset>
            </wp:positionV>
            <wp:extent cx="5641423" cy="1229296"/>
            <wp:effectExtent l="0" t="0" r="0" b="0"/>
            <wp:wrapNone/>
            <wp:docPr id="135" name="Freeform 135"/>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3"/>
                            <a:pt x="805" y="1614810"/>
                            <a:pt x="2416" y="1618700"/>
                          </a:cubicBezTo>
                          <a:cubicBezTo>
                            <a:pt x="4028" y="1622593"/>
                            <a:pt x="6322" y="1626025"/>
                            <a:pt x="9298" y="1629002"/>
                          </a:cubicBezTo>
                          <a:cubicBezTo>
                            <a:pt x="12275" y="1631980"/>
                            <a:pt x="15709" y="1634274"/>
                            <a:pt x="19599" y="1635885"/>
                          </a:cubicBezTo>
                          <a:cubicBezTo>
                            <a:pt x="23489" y="1637496"/>
                            <a:pt x="27539" y="1638300"/>
                            <a:pt x="31750" y="1638300"/>
                          </a:cubicBezTo>
                          <a:lnTo>
                            <a:pt x="7486650" y="1638300"/>
                          </a:lnTo>
                          <a:cubicBezTo>
                            <a:pt x="7490859" y="1638300"/>
                            <a:pt x="7494909" y="1637496"/>
                            <a:pt x="7498798" y="1635885"/>
                          </a:cubicBezTo>
                          <a:cubicBezTo>
                            <a:pt x="7502690" y="1634274"/>
                            <a:pt x="7506123" y="1631980"/>
                            <a:pt x="7509099" y="1629002"/>
                          </a:cubicBezTo>
                          <a:cubicBezTo>
                            <a:pt x="7512076" y="1626025"/>
                            <a:pt x="7514370" y="1622593"/>
                            <a:pt x="7515981" y="1618700"/>
                          </a:cubicBezTo>
                          <a:cubicBezTo>
                            <a:pt x="7517593" y="1614810"/>
                            <a:pt x="7518400" y="1610763"/>
                            <a:pt x="7518400" y="1606550"/>
                          </a:cubicBezTo>
                          <a:lnTo>
                            <a:pt x="7518400" y="31750"/>
                          </a:lnTo>
                          <a:cubicBezTo>
                            <a:pt x="7518400" y="27541"/>
                            <a:pt x="7517593" y="23491"/>
                            <a:pt x="7515981" y="19602"/>
                          </a:cubicBezTo>
                          <a:cubicBezTo>
                            <a:pt x="7514370" y="15713"/>
                            <a:pt x="7512076" y="12277"/>
                            <a:pt x="7509099" y="9301"/>
                          </a:cubicBezTo>
                          <a:cubicBezTo>
                            <a:pt x="7506123" y="6324"/>
                            <a:pt x="7502690" y="4033"/>
                            <a:pt x="7498798" y="2421"/>
                          </a:cubicBezTo>
                          <a:cubicBezTo>
                            <a:pt x="7494909" y="808"/>
                            <a:pt x="7490859" y="0"/>
                            <a:pt x="7486650" y="0"/>
                          </a:cubicBezTo>
                          <a:lnTo>
                            <a:pt x="31750" y="0"/>
                          </a:lnTo>
                          <a:cubicBezTo>
                            <a:pt x="27539" y="0"/>
                            <a:pt x="23489" y="808"/>
                            <a:pt x="19599" y="2421"/>
                          </a:cubicBezTo>
                          <a:cubicBezTo>
                            <a:pt x="15709" y="4033"/>
                            <a:pt x="12275" y="6324"/>
                            <a:pt x="9298" y="9301"/>
                          </a:cubicBezTo>
                          <a:cubicBezTo>
                            <a:pt x="6322" y="12277"/>
                            <a:pt x="4028" y="15713"/>
                            <a:pt x="2416" y="19602"/>
                          </a:cubicBezTo>
                          <a:cubicBezTo>
                            <a:pt x="805" y="23491"/>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7" behindDoc="1" locked="0" layoutInCell="1" allowOverlap="1">
            <wp:simplePos x="0" y="0"/>
            <wp:positionH relativeFrom="page">
              <wp:posOffset>963889</wp:posOffset>
            </wp:positionH>
            <wp:positionV relativeFrom="line">
              <wp:posOffset>-167749</wp:posOffset>
            </wp:positionV>
            <wp:extent cx="5641423" cy="1229296"/>
            <wp:effectExtent l="0" t="0" r="0" b="0"/>
            <wp:wrapNone/>
            <wp:docPr id="136" name="Freeform 136"/>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3"/>
                            <a:pt x="805" y="1614810"/>
                            <a:pt x="2416" y="1618700"/>
                          </a:cubicBezTo>
                          <a:cubicBezTo>
                            <a:pt x="4028" y="1622593"/>
                            <a:pt x="6322" y="1626025"/>
                            <a:pt x="9298" y="1629002"/>
                          </a:cubicBezTo>
                          <a:cubicBezTo>
                            <a:pt x="12275" y="1631980"/>
                            <a:pt x="15709" y="1634274"/>
                            <a:pt x="19599" y="1635885"/>
                          </a:cubicBezTo>
                          <a:cubicBezTo>
                            <a:pt x="23489" y="1637496"/>
                            <a:pt x="27539" y="1638300"/>
                            <a:pt x="31750" y="1638300"/>
                          </a:cubicBezTo>
                          <a:lnTo>
                            <a:pt x="7486650" y="1638300"/>
                          </a:lnTo>
                          <a:cubicBezTo>
                            <a:pt x="7490859" y="1638300"/>
                            <a:pt x="7494909" y="1637496"/>
                            <a:pt x="7498798" y="1635885"/>
                          </a:cubicBezTo>
                          <a:cubicBezTo>
                            <a:pt x="7502690" y="1634274"/>
                            <a:pt x="7506123" y="1631980"/>
                            <a:pt x="7509099" y="1629002"/>
                          </a:cubicBezTo>
                          <a:cubicBezTo>
                            <a:pt x="7512076" y="1626025"/>
                            <a:pt x="7514370" y="1622593"/>
                            <a:pt x="7515981" y="1618700"/>
                          </a:cubicBezTo>
                          <a:cubicBezTo>
                            <a:pt x="7517593" y="1614810"/>
                            <a:pt x="7518400" y="1610763"/>
                            <a:pt x="7518400" y="1606550"/>
                          </a:cubicBezTo>
                          <a:lnTo>
                            <a:pt x="7518400" y="31750"/>
                          </a:lnTo>
                          <a:cubicBezTo>
                            <a:pt x="7518400" y="27541"/>
                            <a:pt x="7517593" y="23491"/>
                            <a:pt x="7515981" y="19602"/>
                          </a:cubicBezTo>
                          <a:cubicBezTo>
                            <a:pt x="7514370" y="15713"/>
                            <a:pt x="7512076" y="12277"/>
                            <a:pt x="7509099" y="9301"/>
                          </a:cubicBezTo>
                          <a:cubicBezTo>
                            <a:pt x="7506123" y="6324"/>
                            <a:pt x="7502690" y="4033"/>
                            <a:pt x="7498798" y="2421"/>
                          </a:cubicBezTo>
                          <a:cubicBezTo>
                            <a:pt x="7494909" y="808"/>
                            <a:pt x="7490859" y="0"/>
                            <a:pt x="7486650" y="0"/>
                          </a:cubicBezTo>
                          <a:lnTo>
                            <a:pt x="31750" y="0"/>
                          </a:lnTo>
                          <a:cubicBezTo>
                            <a:pt x="27539" y="0"/>
                            <a:pt x="23489" y="808"/>
                            <a:pt x="19599" y="2421"/>
                          </a:cubicBezTo>
                          <a:cubicBezTo>
                            <a:pt x="15709" y="4033"/>
                            <a:pt x="12275" y="6324"/>
                            <a:pt x="9298" y="9301"/>
                          </a:cubicBezTo>
                          <a:cubicBezTo>
                            <a:pt x="6322" y="12277"/>
                            <a:pt x="4028" y="15713"/>
                            <a:pt x="2416" y="19602"/>
                          </a:cubicBezTo>
                          <a:cubicBezTo>
                            <a:pt x="805" y="23491"/>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28" behindDoc="1" locked="0" layoutInCell="1" allowOverlap="1">
            <wp:simplePos x="0" y="0"/>
            <wp:positionH relativeFrom="page">
              <wp:posOffset>955954</wp:posOffset>
            </wp:positionH>
            <wp:positionV relativeFrom="line">
              <wp:posOffset>-156626</wp:posOffset>
            </wp:positionV>
            <wp:extent cx="292223" cy="1236121"/>
            <wp:effectExtent l="0" t="0" r="0" b="0"/>
            <wp:wrapNone/>
            <wp:docPr id="137" name="Picture 137"/>
            <wp:cNvGraphicFramePr>
              <a:graphicFrameLocks noChangeAspect="1"/>
            </wp:cNvGraphicFramePr>
            <a:graphic>
              <a:graphicData uri="http://schemas.openxmlformats.org/drawingml/2006/picture">
                <pic:pic xmlns:pic="http://schemas.openxmlformats.org/drawingml/2006/picture">
                  <pic:nvPicPr>
                    <pic:cNvPr id="137" name="Picture 137"/>
                    <pic:cNvPicPr>
                      <a:picLocks noChangeAspect="0" noChangeArrowheads="1"/>
                    </pic:cNvPicPr>
                  </pic:nvPicPr>
                  <pic:blipFill>
                    <a:blip r:embed="rId137">
                      <a:extLst>
                        <a:ext uri="{28A0092B-C50C-407E-A947-70E740481C1C}">
                          <a14:useLocalDpi xmlns:a14="http://schemas.microsoft.com/office/drawing/2010/main" val="0"/>
                        </a:ext>
                      </a:extLst>
                    </a:blip>
                    <a:srcRect/>
                    <a:stretch>
                      <a:fillRect/>
                    </a:stretch>
                  </pic:blipFill>
                  <pic:spPr>
                    <a:xfrm rot="0" flipH="0" flipV="0">
                      <a:off x="0" y="0"/>
                      <a:ext cx="292223" cy="1236121"/>
                    </a:xfrm>
                    <a:prstGeom prst="rect">
                      <a:avLst/>
                    </a:prstGeom>
                    <a:noFill/>
                  </pic:spPr>
                </pic:pic>
              </a:graphicData>
            </a:graphic>
          </wp:anchor>
        </w:drawing>
        <w:drawing>
          <wp:anchor simplePos="0" relativeHeight="251658342" behindDoc="1" locked="0" layoutInCell="1" allowOverlap="1">
            <wp:simplePos x="0" y="0"/>
            <wp:positionH relativeFrom="page">
              <wp:posOffset>968654</wp:posOffset>
            </wp:positionH>
            <wp:positionV relativeFrom="line">
              <wp:posOffset>-143926</wp:posOffset>
            </wp:positionV>
            <wp:extent cx="5593776" cy="1200708"/>
            <wp:effectExtent l="0" t="0" r="0" b="0"/>
            <wp:wrapNone/>
            <wp:docPr id="138" name="Freeform 138"/>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9" behindDoc="1" locked="0" layoutInCell="1" allowOverlap="1">
            <wp:simplePos x="0" y="0"/>
            <wp:positionH relativeFrom="page">
              <wp:posOffset>968654</wp:posOffset>
            </wp:positionH>
            <wp:positionV relativeFrom="line">
              <wp:posOffset>-143926</wp:posOffset>
            </wp:positionV>
            <wp:extent cx="5593776" cy="1200708"/>
            <wp:effectExtent l="0" t="0" r="0" b="0"/>
            <wp:wrapNone/>
            <wp:docPr id="139" name="Freeform 139"/>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54" w:space="0"/>
          </w:cols>
          <w:docGrid w:linePitch="360"/>
        </w:sectPr>
        <w:spacing w:before="246"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继承是一种联结类的层次模型，并且允许和支持类的重用，它提供了一种明确表述共性的方法。</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新类继承了原始类后</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新类就继承了原始类的特性，新类称为原始类的派生类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子类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，而原始类称为新</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类的基类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父类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FF"/>
          <w:sz w:val="17"/>
          <w:szCs w:val="17"/>
        </w:rPr>
        <w:t>派生类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子类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可以从它的基类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父类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那里继承方法和实例变量，并且派生类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子类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中可以修改或增</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加新的方法使之更适合特殊的需要继承性很好的解决了软件的可重用性问题。比如说，所有的</w:t>
      </w:r>
      <w:r>
        <w:rPr lang="zh-CN" sz="17" baseline="0" dirty="0">
          <w:jc w:val="left"/>
          <w:rFonts w:ascii="Lucida Console" w:hAnsi="Lucida Console" w:cs="Lucida Console"/>
          <w:color w:val="000000"/>
          <w:sz w:val="17"/>
          <w:szCs w:val="17"/>
        </w:rPr>
        <w:t>Windows</w:t>
      </w:r>
      <w:r>
        <w:rPr lang="zh-CN" sz="17" baseline="0" dirty="0">
          <w:jc w:val="left"/>
          <w:rFonts w:ascii="新宋体" w:hAnsi="新宋体" w:cs="新宋体"/>
          <w:color w:val="000000"/>
          <w:spacing w:val="-16"/>
          <w:sz w:val="17"/>
          <w:szCs w:val="17"/>
        </w:rPr>
        <w:t>应</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用程序都有一个窗口，它们可以看作都是从一个窗口类派生出来的。但是有的应用程序用于文字处理，有</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的应用程序用于绘图，这是由于派生出了不同的子类，各个子类添加了不同的特性。</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b/>
          <w:bCs/>
          <w:color w:val="333333"/>
          <w:sz w:val="19"/>
          <w:szCs w:val="19"/>
        </w:rPr>
        <w:t>多态</w:t>
      </w:r>
      <w:r>
        <w:rPr lang="zh-CN" sz="19" baseline="0" dirty="0">
          <w:jc w:val="left"/>
          <w:rFonts w:ascii="宋体" w:hAnsi="宋体" w:cs="宋体"/>
          <w:color w:val="333333"/>
          <w:sz w:val="19"/>
          <w:szCs w:val="19"/>
        </w:rPr>
        <w:t>(polymorphism)</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63" behindDoc="1" locked="0" layoutInCell="1" allowOverlap="1">
            <wp:simplePos x="0" y="0"/>
            <wp:positionH relativeFrom="page">
              <wp:posOffset>963889</wp:posOffset>
            </wp:positionH>
            <wp:positionV relativeFrom="line">
              <wp:posOffset>-47020</wp:posOffset>
            </wp:positionV>
            <wp:extent cx="5641423" cy="371647"/>
            <wp:effectExtent l="0" t="0" r="0" b="0"/>
            <wp:wrapNone/>
            <wp:docPr id="140" name="Freeform 140"/>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3"/>
                            <a:pt x="805" y="471810"/>
                            <a:pt x="2416" y="475700"/>
                          </a:cubicBezTo>
                          <a:cubicBezTo>
                            <a:pt x="4028" y="479593"/>
                            <a:pt x="6322" y="483025"/>
                            <a:pt x="9298" y="486002"/>
                          </a:cubicBezTo>
                          <a:cubicBezTo>
                            <a:pt x="12275" y="488980"/>
                            <a:pt x="15709" y="491274"/>
                            <a:pt x="19599" y="492885"/>
                          </a:cubicBezTo>
                          <a:cubicBezTo>
                            <a:pt x="23489" y="494496"/>
                            <a:pt x="27539" y="495300"/>
                            <a:pt x="31750" y="495300"/>
                          </a:cubicBezTo>
                          <a:lnTo>
                            <a:pt x="7486650" y="495300"/>
                          </a:lnTo>
                          <a:cubicBezTo>
                            <a:pt x="7490859" y="495300"/>
                            <a:pt x="7494909" y="494496"/>
                            <a:pt x="7498798" y="492885"/>
                          </a:cubicBezTo>
                          <a:cubicBezTo>
                            <a:pt x="7502690" y="491274"/>
                            <a:pt x="7506123" y="488980"/>
                            <a:pt x="7509099" y="486002"/>
                          </a:cubicBezTo>
                          <a:cubicBezTo>
                            <a:pt x="7512076" y="483025"/>
                            <a:pt x="7514370" y="479593"/>
                            <a:pt x="7515981" y="475700"/>
                          </a:cubicBezTo>
                          <a:cubicBezTo>
                            <a:pt x="7517593" y="471810"/>
                            <a:pt x="7518400" y="467763"/>
                            <a:pt x="7518400" y="463550"/>
                          </a:cubicBezTo>
                          <a:lnTo>
                            <a:pt x="7518400" y="31750"/>
                          </a:lnTo>
                          <a:cubicBezTo>
                            <a:pt x="7518400" y="27541"/>
                            <a:pt x="7517593" y="23494"/>
                            <a:pt x="7515981" y="19604"/>
                          </a:cubicBezTo>
                          <a:cubicBezTo>
                            <a:pt x="7514370" y="15714"/>
                            <a:pt x="7512076" y="12277"/>
                            <a:pt x="7509099" y="9301"/>
                          </a:cubicBezTo>
                          <a:cubicBezTo>
                            <a:pt x="7506123" y="6327"/>
                            <a:pt x="7502690" y="4033"/>
                            <a:pt x="7498798" y="2421"/>
                          </a:cubicBezTo>
                          <a:cubicBezTo>
                            <a:pt x="7494909" y="808"/>
                            <a:pt x="7490859" y="0"/>
                            <a:pt x="7486650" y="0"/>
                          </a:cubicBezTo>
                          <a:lnTo>
                            <a:pt x="31750" y="0"/>
                          </a:lnTo>
                          <a:cubicBezTo>
                            <a:pt x="27539" y="0"/>
                            <a:pt x="23489" y="808"/>
                            <a:pt x="19599" y="2421"/>
                          </a:cubicBezTo>
                          <a:cubicBezTo>
                            <a:pt x="15709" y="4033"/>
                            <a:pt x="12275" y="6327"/>
                            <a:pt x="9298" y="9301"/>
                          </a:cubicBezTo>
                          <a:cubicBezTo>
                            <a:pt x="6322" y="12277"/>
                            <a:pt x="4028" y="15713"/>
                            <a:pt x="2416" y="19602"/>
                          </a:cubicBezTo>
                          <a:cubicBezTo>
                            <a:pt x="805" y="23491"/>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963889</wp:posOffset>
            </wp:positionH>
            <wp:positionV relativeFrom="line">
              <wp:posOffset>-47020</wp:posOffset>
            </wp:positionV>
            <wp:extent cx="5641423" cy="371647"/>
            <wp:effectExtent l="0" t="0" r="0" b="0"/>
            <wp:wrapNone/>
            <wp:docPr id="141" name="Freeform 141"/>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3"/>
                            <a:pt x="805" y="471810"/>
                            <a:pt x="2416" y="475700"/>
                          </a:cubicBezTo>
                          <a:cubicBezTo>
                            <a:pt x="4028" y="479593"/>
                            <a:pt x="6322" y="483025"/>
                            <a:pt x="9298" y="486002"/>
                          </a:cubicBezTo>
                          <a:cubicBezTo>
                            <a:pt x="12275" y="488980"/>
                            <a:pt x="15709" y="491274"/>
                            <a:pt x="19599" y="492885"/>
                          </a:cubicBezTo>
                          <a:cubicBezTo>
                            <a:pt x="23489" y="494496"/>
                            <a:pt x="27539" y="495300"/>
                            <a:pt x="31750" y="495300"/>
                          </a:cubicBezTo>
                          <a:lnTo>
                            <a:pt x="7486650" y="495300"/>
                          </a:lnTo>
                          <a:cubicBezTo>
                            <a:pt x="7490859" y="495300"/>
                            <a:pt x="7494909" y="494496"/>
                            <a:pt x="7498798" y="492885"/>
                          </a:cubicBezTo>
                          <a:cubicBezTo>
                            <a:pt x="7502690" y="491274"/>
                            <a:pt x="7506123" y="488980"/>
                            <a:pt x="7509099" y="486002"/>
                          </a:cubicBezTo>
                          <a:cubicBezTo>
                            <a:pt x="7512076" y="483025"/>
                            <a:pt x="7514370" y="479593"/>
                            <a:pt x="7515981" y="475700"/>
                          </a:cubicBezTo>
                          <a:cubicBezTo>
                            <a:pt x="7517593" y="471810"/>
                            <a:pt x="7518400" y="467763"/>
                            <a:pt x="7518400" y="463550"/>
                          </a:cubicBezTo>
                          <a:lnTo>
                            <a:pt x="7518400" y="31750"/>
                          </a:lnTo>
                          <a:cubicBezTo>
                            <a:pt x="7518400" y="27541"/>
                            <a:pt x="7517593" y="23494"/>
                            <a:pt x="7515981" y="19604"/>
                          </a:cubicBezTo>
                          <a:cubicBezTo>
                            <a:pt x="7514370" y="15714"/>
                            <a:pt x="7512076" y="12277"/>
                            <a:pt x="7509099" y="9301"/>
                          </a:cubicBezTo>
                          <a:cubicBezTo>
                            <a:pt x="7506123" y="6327"/>
                            <a:pt x="7502690" y="4033"/>
                            <a:pt x="7498798" y="2421"/>
                          </a:cubicBezTo>
                          <a:cubicBezTo>
                            <a:pt x="7494909" y="808"/>
                            <a:pt x="7490859" y="0"/>
                            <a:pt x="7486650" y="0"/>
                          </a:cubicBezTo>
                          <a:lnTo>
                            <a:pt x="31750" y="0"/>
                          </a:lnTo>
                          <a:cubicBezTo>
                            <a:pt x="27539" y="0"/>
                            <a:pt x="23489" y="808"/>
                            <a:pt x="19599" y="2421"/>
                          </a:cubicBezTo>
                          <a:cubicBezTo>
                            <a:pt x="15709" y="4033"/>
                            <a:pt x="12275" y="6327"/>
                            <a:pt x="9298" y="9301"/>
                          </a:cubicBezTo>
                          <a:cubicBezTo>
                            <a:pt x="6322" y="12277"/>
                            <a:pt x="4028" y="15713"/>
                            <a:pt x="2416" y="19602"/>
                          </a:cubicBezTo>
                          <a:cubicBezTo>
                            <a:pt x="805" y="23491"/>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04" behindDoc="1" locked="0" layoutInCell="1" allowOverlap="1">
            <wp:simplePos x="0" y="0"/>
            <wp:positionH relativeFrom="page">
              <wp:posOffset>955954</wp:posOffset>
            </wp:positionH>
            <wp:positionV relativeFrom="line">
              <wp:posOffset>-35896</wp:posOffset>
            </wp:positionV>
            <wp:extent cx="292223" cy="371723"/>
            <wp:effectExtent l="0" t="0" r="0" b="0"/>
            <wp:wrapNone/>
            <wp:docPr id="142" name="Picture 142"/>
            <wp:cNvGraphicFramePr>
              <a:graphicFrameLocks noChangeAspect="1"/>
            </wp:cNvGraphicFramePr>
            <a:graphic>
              <a:graphicData uri="http://schemas.openxmlformats.org/drawingml/2006/picture">
                <pic:pic xmlns:pic="http://schemas.openxmlformats.org/drawingml/2006/picture">
                  <pic:nvPicPr>
                    <pic:cNvPr id="142" name="Picture 142"/>
                    <pic:cNvPicPr>
                      <a:picLocks noChangeAspect="0" noChangeArrowheads="1"/>
                    </pic:cNvPicPr>
                  </pic:nvPicPr>
                  <pic:blipFill>
                    <a:blip r:embed="rId142">
                      <a:extLst>
                        <a:ext uri="{28A0092B-C50C-407E-A947-70E740481C1C}">
                          <a14:useLocalDpi xmlns:a14="http://schemas.microsoft.com/office/drawing/2010/main" val="0"/>
                        </a:ext>
                      </a:extLst>
                    </a:blip>
                    <a:srcRect/>
                    <a:stretch>
                      <a:fillRect/>
                    </a:stretch>
                  </pic:blipFill>
                  <pic:spPr>
                    <a:xfrm rot="0" flipH="0" flipV="0">
                      <a:off x="0" y="0"/>
                      <a:ext cx="292223" cy="371723"/>
                    </a:xfrm>
                    <a:prstGeom prst="rect">
                      <a:avLst/>
                    </a:prstGeom>
                    <a:noFill/>
                  </pic:spPr>
                </pic:pic>
              </a:graphicData>
            </a:graphic>
          </wp:anchor>
        </w:drawing>
        <w:drawing>
          <wp:anchor simplePos="0" relativeHeight="251658632" behindDoc="1" locked="0" layoutInCell="1" allowOverlap="1">
            <wp:simplePos x="0" y="0"/>
            <wp:positionH relativeFrom="page">
              <wp:posOffset>968654</wp:posOffset>
            </wp:positionH>
            <wp:positionV relativeFrom="line">
              <wp:posOffset>-23196</wp:posOffset>
            </wp:positionV>
            <wp:extent cx="5593776" cy="343059"/>
            <wp:effectExtent l="0" t="0" r="0" b="0"/>
            <wp:wrapNone/>
            <wp:docPr id="143" name="Freeform 143"/>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968654</wp:posOffset>
            </wp:positionH>
            <wp:positionV relativeFrom="line">
              <wp:posOffset>-23196</wp:posOffset>
            </wp:positionV>
            <wp:extent cx="5593776" cy="343059"/>
            <wp:effectExtent l="0" t="0" r="0" b="0"/>
            <wp:wrapNone/>
            <wp:docPr id="144" name="Freeform 144"/>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013" w:space="0"/>
          </w:cols>
          <w:docGrid w:linePitch="360"/>
        </w:sectPr>
        <w:spacing w:before="226" w:after="0" w:line="270" w:lineRule="exact"/>
        <w:ind w:left="0" w:right="-40" w:firstLine="0"/>
      </w:pPr>
      <w:r/>
      <w:r>
        <w:rPr lang="zh-CN" sz="17" baseline="0" dirty="0">
          <w:jc w:val="left"/>
          <w:rFonts w:ascii="新宋体" w:hAnsi="新宋体" w:cs="新宋体"/>
          <w:color w:val="000000"/>
          <w:sz w:val="17"/>
          <w:szCs w:val="17"/>
        </w:rPr>
        <w:t>多态性是指允许不同类的对象对同一消息作出响应。</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多态性语言具有灵活、抽象、行为共享、代码共享的优势，很好的解决了应用程序函数同名问题。</w:t>
      </w:r>
      <w:r>
        <w:rPr>
          <w:rFonts w:ascii="Times New Roman" w:hAnsi="Times New Roman" w:cs="Times New Roman"/>
          <w:sz w:val="17"/>
          <w:szCs w:val="17"/>
        </w:rPr>
        <w:t> </w:t>
      </w:r>
      <w:r/>
    </w:p>
    <w:p>
      <w:pPr>
        <w:rPr>
          <w:rFonts w:ascii="Times New Roman" w:hAnsi="Times New Roman" w:cs="Times New Roman"/>
          <w:color w:val="010302"/>
        </w:rPr>
        <w:spacing w:before="150" w:after="0" w:line="457"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相同类域的不同对象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调用相同方法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表现出不同的结果</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从认识论角度考虑是先有对象后有类。对象，是具体的事物。类，是抽象的，是对对象的抽象。</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从代码运行角度考虑是先有类后有对象。类是对象的模板。</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、类与对象的关系	</w:t>
      </w:r>
      <w:hyperlink r:id="rId12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类是一种抽象的数据类型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它是对某一类事物整体描述</w:t>
      </w:r>
      <w:r>
        <w:rPr lang="zh-CN" sz="19" baseline="0" dirty="0">
          <w:jc w:val="left"/>
          <w:rFonts w:ascii="宋体" w:hAnsi="宋体" w:cs="宋体"/>
          <w:color w:val="333333"/>
          <w:spacing w:val="-24"/>
          <w:sz w:val="19"/>
          <w:szCs w:val="19"/>
        </w:rPr>
        <w:t>/</w:t>
      </w:r>
      <w:r>
        <w:rPr lang="zh-CN" sz="19" baseline="0" dirty="0">
          <w:jc w:val="left"/>
          <w:rFonts w:ascii="微软雅黑" w:hAnsi="微软雅黑" w:cs="微软雅黑"/>
          <w:color w:val="333333"/>
          <w:sz w:val="19"/>
          <w:szCs w:val="19"/>
        </w:rPr>
        <w:t>定义</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但是并不能代表某一个具体的事物</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12" w:line="240" w:lineRule="auto"/>
        <w:rPr>
          <w:rFonts w:ascii="Times New Roman" w:hAnsi="Times New Roman"/>
          <w:color w:val="000000" w:themeColor="text1"/>
          <w:sz w:val="24"/>
          <w:szCs w:val="24"/>
          <w:lang w:val="zh-CN"/>
        </w:rPr>
      </w:pPr>
      <w:r/>
    </w:p>
    <w:tbl>
      <w:tblPr>
        <w:tblStyle w:val="TableGrid"/>
        <w:tblLayout w:type="fixed"/>
        <w:tblpPr w:leftFromText="0" w:rightFromText="0" w:vertAnchor="text" w:horzAnchor="page" w:tblpX="1525" w:tblpY="0"/>
        <w:tblOverlap w:val="never"/>
        "
        <w:tblW w:w="8789" w:type="dxa"/>
        <w:tblLook w:val="04A0" w:firstRow="1" w:lastRow="0" w:firstColumn="1" w:lastColumn="0" w:noHBand="0" w:noVBand="1"/>
      </w:tblPr>
      <w:tblGrid>
        <w:gridCol w:w="405"/>
        <w:gridCol w:w="8403"/>
      </w:tblGrid>
      <w:tr>
        <w:trPr>
          <w:trHeight w:hRule="exact" w:val="450"/>
        </w:trPr>
        <w:tc>
          <w:tcPr>
            <w:tcW w:w="405" w:type="dxa"/>
            <w:tcBorders>
              <w:top w:val="nil"/>
              <w:left w:val="nil"/>
              <w:bottom w:val="nil"/>
              <w:right w:val="single" w:sz="4" w:space="0" w:color="DDDDDD"/>
            </w:tcBorders>
            <w:shd w:val="clear" w:color="auto" w:fill="F8F8F8"/>
          </w:tcPr>
          <w:p>
            <w:pPr>
              <w:rPr>
                <w:rFonts w:ascii="Times New Roman" w:hAnsi="Times New Roman" w:cs="Times New Roman"/>
                <w:color w:val="010302"/>
              </w:rPr>
              <w:spacing w:before="41" w:after="233" w:line="240" w:lineRule="auto"/>
              <w:ind w:left="174" w:right="-18" w:firstLine="0"/>
            </w:pPr>
            <w:r>
              <w:drawing>
                <wp:anchor simplePos="0" relativeHeight="251658292" behindDoc="1" locked="0" layoutInCell="1" allowOverlap="1">
                  <wp:simplePos x="0" y="0"/>
                  <wp:positionH relativeFrom="page">
                    <wp:posOffset>-4765</wp:posOffset>
                  </wp:positionH>
                  <wp:positionV relativeFrom="line">
                    <wp:posOffset>-24158</wp:posOffset>
                  </wp:positionV>
                  <wp:extent cx="5641423" cy="371647"/>
                  <wp:effectExtent l="0" t="0" r="0" b="0"/>
                  <wp:wrapNone/>
                  <wp:docPr id="145" name="Freeform 145"/>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3"/>
                                  <a:pt x="805" y="471810"/>
                                  <a:pt x="2416" y="475700"/>
                                </a:cubicBezTo>
                                <a:cubicBezTo>
                                  <a:pt x="4028" y="479593"/>
                                  <a:pt x="6322" y="483027"/>
                                  <a:pt x="9298" y="486002"/>
                                </a:cubicBezTo>
                                <a:cubicBezTo>
                                  <a:pt x="12275" y="488980"/>
                                  <a:pt x="15709" y="491274"/>
                                  <a:pt x="19599" y="492885"/>
                                </a:cubicBezTo>
                                <a:cubicBezTo>
                                  <a:pt x="23489" y="494494"/>
                                  <a:pt x="27539" y="495300"/>
                                  <a:pt x="31750" y="495300"/>
                                </a:cubicBezTo>
                                <a:lnTo>
                                  <a:pt x="7486650" y="495300"/>
                                </a:lnTo>
                                <a:cubicBezTo>
                                  <a:pt x="7490859" y="495300"/>
                                  <a:pt x="7494909" y="494494"/>
                                  <a:pt x="7498798" y="492885"/>
                                </a:cubicBezTo>
                                <a:cubicBezTo>
                                  <a:pt x="7502690" y="491274"/>
                                  <a:pt x="7506123" y="488980"/>
                                  <a:pt x="7509099" y="486002"/>
                                </a:cubicBezTo>
                                <a:cubicBezTo>
                                  <a:pt x="7512076" y="483027"/>
                                  <a:pt x="7514370" y="479593"/>
                                  <a:pt x="7515981" y="475702"/>
                                </a:cubicBezTo>
                                <a:cubicBezTo>
                                  <a:pt x="7517593" y="471812"/>
                                  <a:pt x="7518400" y="467763"/>
                                  <a:pt x="7518400" y="463550"/>
                                </a:cubicBezTo>
                                <a:lnTo>
                                  <a:pt x="7518400" y="31750"/>
                                </a:lnTo>
                                <a:cubicBezTo>
                                  <a:pt x="7518400" y="27541"/>
                                  <a:pt x="7517593" y="23494"/>
                                  <a:pt x="7515981" y="19604"/>
                                </a:cubicBezTo>
                                <a:cubicBezTo>
                                  <a:pt x="7514370" y="15714"/>
                                  <a:pt x="7512076" y="12277"/>
                                  <a:pt x="7509099" y="9301"/>
                                </a:cubicBezTo>
                                <a:cubicBezTo>
                                  <a:pt x="7506123" y="6326"/>
                                  <a:pt x="7502690" y="4033"/>
                                  <a:pt x="7498798" y="2421"/>
                                </a:cubicBezTo>
                                <a:cubicBezTo>
                                  <a:pt x="7494909" y="808"/>
                                  <a:pt x="7490859" y="2"/>
                                  <a:pt x="7486650" y="0"/>
                                </a:cubicBezTo>
                                <a:lnTo>
                                  <a:pt x="31750" y="0"/>
                                </a:lnTo>
                                <a:cubicBezTo>
                                  <a:pt x="27539" y="2"/>
                                  <a:pt x="23489" y="808"/>
                                  <a:pt x="19599" y="2421"/>
                                </a:cubicBezTo>
                                <a:cubicBezTo>
                                  <a:pt x="15709" y="4033"/>
                                  <a:pt x="12275" y="6326"/>
                                  <a:pt x="9298" y="9301"/>
                                </a:cubicBezTo>
                                <a:cubicBezTo>
                                  <a:pt x="6322" y="12277"/>
                                  <a:pt x="4028" y="15714"/>
                                  <a:pt x="2416" y="19604"/>
                                </a:cubicBezTo>
                                <a:cubicBezTo>
                                  <a:pt x="805" y="23494"/>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1" behindDoc="1" locked="0" layoutInCell="1" allowOverlap="1">
                  <wp:simplePos x="0" y="0"/>
                  <wp:positionH relativeFrom="page">
                    <wp:posOffset>-4765</wp:posOffset>
                  </wp:positionH>
                  <wp:positionV relativeFrom="line">
                    <wp:posOffset>-24158</wp:posOffset>
                  </wp:positionV>
                  <wp:extent cx="5641423" cy="371647"/>
                  <wp:effectExtent l="0" t="0" r="0" b="0"/>
                  <wp:wrapNone/>
                  <wp:docPr id="146" name="Freeform 146"/>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3"/>
                                  <a:pt x="805" y="471810"/>
                                  <a:pt x="2416" y="475700"/>
                                </a:cubicBezTo>
                                <a:cubicBezTo>
                                  <a:pt x="4028" y="479593"/>
                                  <a:pt x="6322" y="483027"/>
                                  <a:pt x="9298" y="486002"/>
                                </a:cubicBezTo>
                                <a:cubicBezTo>
                                  <a:pt x="12275" y="488980"/>
                                  <a:pt x="15709" y="491274"/>
                                  <a:pt x="19599" y="492885"/>
                                </a:cubicBezTo>
                                <a:cubicBezTo>
                                  <a:pt x="23489" y="494494"/>
                                  <a:pt x="27539" y="495300"/>
                                  <a:pt x="31750" y="495300"/>
                                </a:cubicBezTo>
                                <a:lnTo>
                                  <a:pt x="7486650" y="495300"/>
                                </a:lnTo>
                                <a:cubicBezTo>
                                  <a:pt x="7490859" y="495300"/>
                                  <a:pt x="7494909" y="494494"/>
                                  <a:pt x="7498798" y="492885"/>
                                </a:cubicBezTo>
                                <a:cubicBezTo>
                                  <a:pt x="7502690" y="491274"/>
                                  <a:pt x="7506123" y="488980"/>
                                  <a:pt x="7509099" y="486002"/>
                                </a:cubicBezTo>
                                <a:cubicBezTo>
                                  <a:pt x="7512076" y="483027"/>
                                  <a:pt x="7514370" y="479593"/>
                                  <a:pt x="7515981" y="475702"/>
                                </a:cubicBezTo>
                                <a:cubicBezTo>
                                  <a:pt x="7517593" y="471812"/>
                                  <a:pt x="7518400" y="467763"/>
                                  <a:pt x="7518400" y="463550"/>
                                </a:cubicBezTo>
                                <a:lnTo>
                                  <a:pt x="7518400" y="31750"/>
                                </a:lnTo>
                                <a:cubicBezTo>
                                  <a:pt x="7518400" y="27541"/>
                                  <a:pt x="7517593" y="23494"/>
                                  <a:pt x="7515981" y="19604"/>
                                </a:cubicBezTo>
                                <a:cubicBezTo>
                                  <a:pt x="7514370" y="15714"/>
                                  <a:pt x="7512076" y="12277"/>
                                  <a:pt x="7509099" y="9301"/>
                                </a:cubicBezTo>
                                <a:cubicBezTo>
                                  <a:pt x="7506123" y="6326"/>
                                  <a:pt x="7502690" y="4033"/>
                                  <a:pt x="7498798" y="2421"/>
                                </a:cubicBezTo>
                                <a:cubicBezTo>
                                  <a:pt x="7494909" y="808"/>
                                  <a:pt x="7490859" y="2"/>
                                  <a:pt x="7486650" y="0"/>
                                </a:cubicBezTo>
                                <a:lnTo>
                                  <a:pt x="31750" y="0"/>
                                </a:lnTo>
                                <a:cubicBezTo>
                                  <a:pt x="27539" y="2"/>
                                  <a:pt x="23489" y="808"/>
                                  <a:pt x="19599" y="2421"/>
                                </a:cubicBezTo>
                                <a:cubicBezTo>
                                  <a:pt x="15709" y="4033"/>
                                  <a:pt x="12275" y="6326"/>
                                  <a:pt x="9298" y="9301"/>
                                </a:cubicBezTo>
                                <a:cubicBezTo>
                                  <a:pt x="6322" y="12277"/>
                                  <a:pt x="4028" y="15714"/>
                                  <a:pt x="2416" y="19604"/>
                                </a:cubicBezTo>
                                <a:cubicBezTo>
                                  <a:pt x="805" y="23494"/>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w:t>
            </w:r>
            <w:r>
              <w:rPr>
                <w:rFonts w:ascii="Times New Roman" w:hAnsi="Times New Roman" w:cs="Times New Roman"/>
                <w:sz w:val="17"/>
                <w:szCs w:val="17"/>
              </w:rPr>
              <w:t> </w:t>
            </w:r>
            <w:r/>
            <w:r/>
          </w:p>
        </w:tc>
        <w:tc>
          <w:tcPr>
            <w:tcW w:w="8403" w:type="dxa"/>
            <w:vMerge w:val="restart"/>
            <w:tcBorders>
              <w:top w:val="nil"/>
              <w:left w:val="single" w:sz="4" w:space="0" w:color="DDDDDD"/>
              <w:bottom w:val="nil"/>
              <w:right w:val="nil"/>
            </w:tcBorders>
            <w:shd w:val="clear" w:color="auto" w:fill="F8F8F8"/>
          </w:tcPr>
          <w:p>
            <w:pPr>
              <w:rPr>
                <w:rFonts w:ascii="Times New Roman" w:hAnsi="Times New Roman" w:cs="Times New Roman"/>
                <w:color w:val="010302"/>
              </w:rPr>
              <w:spacing w:before="0" w:after="65" w:line="270" w:lineRule="exact"/>
              <w:ind w:left="115" w:right="-12" w:firstLine="0"/>
            </w:pPr>
            <w:r/>
            <w:r>
              <w:rPr lang="zh-CN" sz="17" baseline="0" dirty="0">
                <w:jc w:val="left"/>
                <w:rFonts w:ascii="新宋体" w:hAnsi="新宋体" w:cs="新宋体"/>
                <w:color w:val="000000"/>
                <w:sz w:val="17"/>
                <w:szCs w:val="17"/>
              </w:rPr>
              <w:t>例如：我们生活中所说的词语：动物、植物、手机、电脑等等。这些也都是抽象的概念</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而不是指的某一个</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具体的东西。</w:t>
            </w:r>
            <w:r>
              <w:rPr>
                <w:rFonts w:ascii="Times New Roman" w:hAnsi="Times New Roman" w:cs="Times New Roman"/>
                <w:sz w:val="17"/>
                <w:szCs w:val="17"/>
              </w:rPr>
              <w:t> </w:t>
            </w:r>
            <w:r/>
            <w:r/>
          </w:p>
        </w:tc>
      </w:tr>
      <w:tr>
        <w:trPr>
          <w:trHeight w:hRule="exact" w:val="90"/>
        </w:trPr>
        <w:tc>
          <w:tcPr>
            <w:tcW w:w="405" w:type="dxa"/>
            <w:tcBorders>
              <w:top w:val="nil"/>
              <w:left w:val="nil"/>
              <w:bottom w:val="nil"/>
              <w:right w:val="nil"/>
            </w:tcBorders>
            <w:shd w:val="clear" w:color="auto" w:fill="F8F8F8"/>
          </w:tcPr>
          <w:p>
            <w:pPr>
              <w:spacing w:line="240" w:lineRule="auto"/>
              <w:rPr>
                <w:rFonts w:ascii="Times New Roman" w:hAnsi="Times New Roman"/>
                <w:color w:val="000000" w:themeColor="text1"/>
                <w:sz w:val="1"/>
                <w:szCs w:val="1"/>
                <w:lang w:val="zh-CN"/>
              </w:rPr>
            </w:pPr>
            <w:r/>
          </w:p>
        </w:tc>
        <w:tc>
          <w:tcPr>
            <w:tcW w:w="8403" w:type="dxa"/>
            <w:vMerge/>
            <w:tcBorders>
              <w:top w:val="nil"/>
              <w:left w:val="nil"/>
              <w:bottom w:val="nil"/>
              <w:right w:val="nil"/>
            </w:tcBorders>
            <w:shd w:val="clear" w:color="auto" w:fill="F8F8F8"/>
          </w:tcPr>
          <w:p>
            <w:pPr>
              <w:spacing w:line="240" w:lineRule="auto"/>
              <w:rPr>
                <w:rFonts w:ascii="Times New Roman" w:hAnsi="Times New Roman"/>
                <w:color w:val="000000" w:themeColor="text1"/>
                <w:sz w:val="1"/>
                <w:szCs w:val="1"/>
                <w:lang w:val="zh-CN"/>
              </w:rPr>
            </w:pPr>
            <w:r/>
          </w:p>
        </w:tc>
      </w:tr>
    </w:tbl>
    <w:p>
      <w:pPr>
        <w:spacing w:after="26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03" w:after="0" w:line="450" w:lineRule="exact"/>
        <w:ind w:left="990" w:right="987" w:firstLine="0"/>
      </w:pP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3"/>
          <w:sz w:val="19"/>
          <w:szCs w:val="19"/>
        </w:rPr>
        <w:t>: Person</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z w:val="19"/>
          <w:szCs w:val="19"/>
        </w:rPr>
        <w:t>Pet</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z w:val="19"/>
          <w:szCs w:val="19"/>
        </w:rPr>
        <w:t>Car</w:t>
      </w:r>
      <w:r>
        <w:rPr lang="zh-CN" sz="19" baseline="0" dirty="0">
          <w:jc w:val="left"/>
          <w:rFonts w:ascii="微软雅黑" w:hAnsi="微软雅黑" w:cs="微软雅黑"/>
          <w:color w:val="333333"/>
          <w:sz w:val="19"/>
          <w:szCs w:val="19"/>
        </w:rPr>
        <w:t>类等，这些类都是用来描述</w:t>
      </w:r>
      <w:r>
        <w:rPr lang="zh-CN" sz="19" baseline="0" dirty="0">
          <w:jc w:val="left"/>
          <w:rFonts w:ascii="宋体" w:hAnsi="宋体" w:cs="宋体"/>
          <w:color w:val="333333"/>
          <w:spacing w:val="-24"/>
          <w:sz w:val="19"/>
          <w:szCs w:val="19"/>
        </w:rPr>
        <w:t>/</w:t>
      </w:r>
      <w:r>
        <w:rPr lang="zh-CN" sz="19" baseline="0" dirty="0">
          <w:jc w:val="left"/>
          <w:rFonts w:ascii="微软雅黑" w:hAnsi="微软雅黑" w:cs="微软雅黑"/>
          <w:color w:val="333333"/>
          <w:sz w:val="19"/>
          <w:szCs w:val="19"/>
        </w:rPr>
        <w:t>定义某一类具体的事物应该具备的特点和行为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对象是抽象概念的具体实例</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05" behindDoc="1" locked="0" layoutInCell="1" allowOverlap="1">
            <wp:simplePos x="0" y="0"/>
            <wp:positionH relativeFrom="page">
              <wp:posOffset>963889</wp:posOffset>
            </wp:positionH>
            <wp:positionV relativeFrom="line">
              <wp:posOffset>-47017</wp:posOffset>
            </wp:positionV>
            <wp:extent cx="5641423" cy="371647"/>
            <wp:effectExtent l="0" t="0" r="0" b="0"/>
            <wp:wrapNone/>
            <wp:docPr id="147" name="Freeform 147"/>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3"/>
                            <a:pt x="805" y="471812"/>
                            <a:pt x="2416" y="475702"/>
                          </a:cubicBezTo>
                          <a:cubicBezTo>
                            <a:pt x="4028" y="479593"/>
                            <a:pt x="6322" y="483024"/>
                            <a:pt x="9298" y="486002"/>
                          </a:cubicBezTo>
                          <a:cubicBezTo>
                            <a:pt x="12275" y="488980"/>
                            <a:pt x="15709" y="491274"/>
                            <a:pt x="19599" y="492885"/>
                          </a:cubicBezTo>
                          <a:cubicBezTo>
                            <a:pt x="23489" y="494494"/>
                            <a:pt x="27539" y="495300"/>
                            <a:pt x="31750" y="495300"/>
                          </a:cubicBezTo>
                          <a:lnTo>
                            <a:pt x="7486650" y="495300"/>
                          </a:lnTo>
                          <a:cubicBezTo>
                            <a:pt x="7490859" y="495300"/>
                            <a:pt x="7494909" y="494493"/>
                            <a:pt x="7498798" y="492885"/>
                          </a:cubicBezTo>
                          <a:cubicBezTo>
                            <a:pt x="7502690" y="491274"/>
                            <a:pt x="7506123" y="488980"/>
                            <a:pt x="7509099" y="486002"/>
                          </a:cubicBezTo>
                          <a:cubicBezTo>
                            <a:pt x="7512076" y="483024"/>
                            <a:pt x="7514370" y="479593"/>
                            <a:pt x="7515981" y="475702"/>
                          </a:cubicBezTo>
                          <a:cubicBezTo>
                            <a:pt x="7517593" y="471812"/>
                            <a:pt x="7518400" y="467763"/>
                            <a:pt x="7518400" y="463550"/>
                          </a:cubicBezTo>
                          <a:lnTo>
                            <a:pt x="7518400" y="31750"/>
                          </a:lnTo>
                          <a:cubicBezTo>
                            <a:pt x="7518400" y="27541"/>
                            <a:pt x="7517593" y="23494"/>
                            <a:pt x="7515981" y="19604"/>
                          </a:cubicBezTo>
                          <a:cubicBezTo>
                            <a:pt x="7514370" y="15714"/>
                            <a:pt x="7512076" y="12277"/>
                            <a:pt x="7509099" y="9301"/>
                          </a:cubicBezTo>
                          <a:cubicBezTo>
                            <a:pt x="7506123" y="6324"/>
                            <a:pt x="7502690" y="4033"/>
                            <a:pt x="7498798" y="2421"/>
                          </a:cubicBezTo>
                          <a:cubicBezTo>
                            <a:pt x="7494909" y="810"/>
                            <a:pt x="7490859" y="2"/>
                            <a:pt x="7486650" y="0"/>
                          </a:cubicBezTo>
                          <a:lnTo>
                            <a:pt x="31750" y="0"/>
                          </a:lnTo>
                          <a:cubicBezTo>
                            <a:pt x="27539" y="2"/>
                            <a:pt x="23489" y="810"/>
                            <a:pt x="19599" y="2421"/>
                          </a:cubicBezTo>
                          <a:cubicBezTo>
                            <a:pt x="15709" y="4033"/>
                            <a:pt x="12275" y="6324"/>
                            <a:pt x="9298" y="9301"/>
                          </a:cubicBezTo>
                          <a:cubicBezTo>
                            <a:pt x="6322" y="12277"/>
                            <a:pt x="4028" y="15714"/>
                            <a:pt x="2416" y="19604"/>
                          </a:cubicBezTo>
                          <a:cubicBezTo>
                            <a:pt x="805" y="23494"/>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4" behindDoc="1" locked="0" layoutInCell="1" allowOverlap="1">
            <wp:simplePos x="0" y="0"/>
            <wp:positionH relativeFrom="page">
              <wp:posOffset>963889</wp:posOffset>
            </wp:positionH>
            <wp:positionV relativeFrom="line">
              <wp:posOffset>-47017</wp:posOffset>
            </wp:positionV>
            <wp:extent cx="5641423" cy="371647"/>
            <wp:effectExtent l="0" t="0" r="0" b="0"/>
            <wp:wrapNone/>
            <wp:docPr id="148" name="Freeform 148"/>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3"/>
                            <a:pt x="805" y="471812"/>
                            <a:pt x="2416" y="475702"/>
                          </a:cubicBezTo>
                          <a:cubicBezTo>
                            <a:pt x="4028" y="479593"/>
                            <a:pt x="6322" y="483024"/>
                            <a:pt x="9298" y="486002"/>
                          </a:cubicBezTo>
                          <a:cubicBezTo>
                            <a:pt x="12275" y="488980"/>
                            <a:pt x="15709" y="491274"/>
                            <a:pt x="19599" y="492885"/>
                          </a:cubicBezTo>
                          <a:cubicBezTo>
                            <a:pt x="23489" y="494494"/>
                            <a:pt x="27539" y="495300"/>
                            <a:pt x="31750" y="495300"/>
                          </a:cubicBezTo>
                          <a:lnTo>
                            <a:pt x="7486650" y="495300"/>
                          </a:lnTo>
                          <a:cubicBezTo>
                            <a:pt x="7490859" y="495300"/>
                            <a:pt x="7494909" y="494493"/>
                            <a:pt x="7498798" y="492885"/>
                          </a:cubicBezTo>
                          <a:cubicBezTo>
                            <a:pt x="7502690" y="491274"/>
                            <a:pt x="7506123" y="488980"/>
                            <a:pt x="7509099" y="486002"/>
                          </a:cubicBezTo>
                          <a:cubicBezTo>
                            <a:pt x="7512076" y="483024"/>
                            <a:pt x="7514370" y="479593"/>
                            <a:pt x="7515981" y="475702"/>
                          </a:cubicBezTo>
                          <a:cubicBezTo>
                            <a:pt x="7517593" y="471812"/>
                            <a:pt x="7518400" y="467763"/>
                            <a:pt x="7518400" y="463550"/>
                          </a:cubicBezTo>
                          <a:lnTo>
                            <a:pt x="7518400" y="31750"/>
                          </a:lnTo>
                          <a:cubicBezTo>
                            <a:pt x="7518400" y="27541"/>
                            <a:pt x="7517593" y="23494"/>
                            <a:pt x="7515981" y="19604"/>
                          </a:cubicBezTo>
                          <a:cubicBezTo>
                            <a:pt x="7514370" y="15714"/>
                            <a:pt x="7512076" y="12277"/>
                            <a:pt x="7509099" y="9301"/>
                          </a:cubicBezTo>
                          <a:cubicBezTo>
                            <a:pt x="7506123" y="6324"/>
                            <a:pt x="7502690" y="4033"/>
                            <a:pt x="7498798" y="2421"/>
                          </a:cubicBezTo>
                          <a:cubicBezTo>
                            <a:pt x="7494909" y="810"/>
                            <a:pt x="7490859" y="2"/>
                            <a:pt x="7486650" y="0"/>
                          </a:cubicBezTo>
                          <a:lnTo>
                            <a:pt x="31750" y="0"/>
                          </a:lnTo>
                          <a:cubicBezTo>
                            <a:pt x="27539" y="2"/>
                            <a:pt x="23489" y="810"/>
                            <a:pt x="19599" y="2421"/>
                          </a:cubicBezTo>
                          <a:cubicBezTo>
                            <a:pt x="15709" y="4033"/>
                            <a:pt x="12275" y="6324"/>
                            <a:pt x="9298" y="9301"/>
                          </a:cubicBezTo>
                          <a:cubicBezTo>
                            <a:pt x="6322" y="12277"/>
                            <a:pt x="4028" y="15714"/>
                            <a:pt x="2416" y="19604"/>
                          </a:cubicBezTo>
                          <a:cubicBezTo>
                            <a:pt x="805" y="23494"/>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34" behindDoc="1" locked="0" layoutInCell="1" allowOverlap="1">
            <wp:simplePos x="0" y="0"/>
            <wp:positionH relativeFrom="page">
              <wp:posOffset>955954</wp:posOffset>
            </wp:positionH>
            <wp:positionV relativeFrom="line">
              <wp:posOffset>-35893</wp:posOffset>
            </wp:positionV>
            <wp:extent cx="292223" cy="376539"/>
            <wp:effectExtent l="0" t="0" r="0" b="0"/>
            <wp:wrapNone/>
            <wp:docPr id="149" name="Picture 149"/>
            <wp:cNvGraphicFramePr>
              <a:graphicFrameLocks noChangeAspect="1"/>
            </wp:cNvGraphicFramePr>
            <a:graphic>
              <a:graphicData uri="http://schemas.openxmlformats.org/drawingml/2006/picture">
                <pic:pic xmlns:pic="http://schemas.openxmlformats.org/drawingml/2006/picture">
                  <pic:nvPicPr>
                    <pic:cNvPr id="149" name="Picture 149"/>
                    <pic:cNvPicPr>
                      <a:picLocks noChangeAspect="0" noChangeArrowheads="1"/>
                    </pic:cNvPicPr>
                  </pic:nvPicPr>
                  <pic:blipFill>
                    <a:blip r:embed="rId149">
                      <a:extLst>
                        <a:ext uri="{28A0092B-C50C-407E-A947-70E740481C1C}">
                          <a14:useLocalDpi xmlns:a14="http://schemas.microsoft.com/office/drawing/2010/main" val="0"/>
                        </a:ext>
                      </a:extLst>
                    </a:blip>
                    <a:srcRect/>
                    <a:stretch>
                      <a:fillRect/>
                    </a:stretch>
                  </pic:blipFill>
                  <pic:spPr>
                    <a:xfrm rot="0" flipH="0" flipV="0">
                      <a:off x="0" y="0"/>
                      <a:ext cx="292223" cy="376539"/>
                    </a:xfrm>
                    <a:prstGeom prst="rect">
                      <a:avLst/>
                    </a:prstGeom>
                    <a:noFill/>
                  </pic:spPr>
                </pic:pic>
              </a:graphicData>
            </a:graphic>
          </wp:anchor>
        </w:drawing>
        <w:drawing>
          <wp:anchor simplePos="0" relativeHeight="251658764" behindDoc="1" locked="0" layoutInCell="1" allowOverlap="1">
            <wp:simplePos x="0" y="0"/>
            <wp:positionH relativeFrom="page">
              <wp:posOffset>968654</wp:posOffset>
            </wp:positionH>
            <wp:positionV relativeFrom="line">
              <wp:posOffset>-23193</wp:posOffset>
            </wp:positionV>
            <wp:extent cx="5593776" cy="343059"/>
            <wp:effectExtent l="0" t="0" r="0" b="0"/>
            <wp:wrapNone/>
            <wp:docPr id="150" name="Freeform 150"/>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6" behindDoc="1" locked="0" layoutInCell="1" allowOverlap="1">
            <wp:simplePos x="0" y="0"/>
            <wp:positionH relativeFrom="page">
              <wp:posOffset>968654</wp:posOffset>
            </wp:positionH>
            <wp:positionV relativeFrom="line">
              <wp:posOffset>-23193</wp:posOffset>
            </wp:positionV>
            <wp:extent cx="5593776" cy="343059"/>
            <wp:effectExtent l="0" t="0" r="0" b="0"/>
            <wp:wrapNone/>
            <wp:docPr id="151" name="Freeform 151"/>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52" w:space="0"/>
          </w:cols>
          <w:docGrid w:linePitch="360"/>
        </w:sectPr>
        <w:spacing w:before="253" w:after="0" w:line="270" w:lineRule="exact"/>
        <w:ind w:left="0" w:right="-40" w:firstLine="0"/>
      </w:pPr>
      <w:r/>
      <w:r>
        <w:rPr lang="zh-CN" sz="17" baseline="0" dirty="0">
          <w:jc w:val="left"/>
          <w:rFonts w:ascii="新宋体" w:hAnsi="新宋体" w:cs="新宋体"/>
          <w:color w:val="000000"/>
          <w:sz w:val="17"/>
          <w:szCs w:val="17"/>
        </w:rPr>
        <w:t>例如：张三就是人的一个具体实例</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张三家里的旺财就是狗的一个具体实例。能够体现出特点</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展现出功能</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的是具体的实例</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而不是一个抽象的概念</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309" behindDoc="1" locked="0" layoutInCell="1" allowOverlap="1">
            <wp:simplePos x="0" y="0"/>
            <wp:positionH relativeFrom="page">
              <wp:posOffset>963889</wp:posOffset>
            </wp:positionH>
            <wp:positionV relativeFrom="line">
              <wp:posOffset>-167747</wp:posOffset>
            </wp:positionV>
            <wp:extent cx="5641423" cy="886237"/>
            <wp:effectExtent l="0" t="0" r="0" b="0"/>
            <wp:wrapNone/>
            <wp:docPr id="152" name="Freeform 152"/>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3"/>
                            <a:pt x="805" y="1157612"/>
                            <a:pt x="2416" y="1161502"/>
                          </a:cubicBezTo>
                          <a:cubicBezTo>
                            <a:pt x="4028" y="1165394"/>
                            <a:pt x="6322" y="1168828"/>
                            <a:pt x="9298" y="1171803"/>
                          </a:cubicBezTo>
                          <a:cubicBezTo>
                            <a:pt x="12275" y="1174782"/>
                            <a:pt x="15709" y="1177074"/>
                            <a:pt x="19599" y="1178685"/>
                          </a:cubicBezTo>
                          <a:cubicBezTo>
                            <a:pt x="23489" y="1180294"/>
                            <a:pt x="27539" y="1181100"/>
                            <a:pt x="31750" y="1181100"/>
                          </a:cubicBezTo>
                          <a:lnTo>
                            <a:pt x="7486650" y="1181100"/>
                          </a:lnTo>
                          <a:cubicBezTo>
                            <a:pt x="7490859" y="1181100"/>
                            <a:pt x="7494909" y="1180294"/>
                            <a:pt x="7498798" y="1178687"/>
                          </a:cubicBezTo>
                          <a:cubicBezTo>
                            <a:pt x="7502690" y="1177076"/>
                            <a:pt x="7506123" y="1174782"/>
                            <a:pt x="7509099" y="1171803"/>
                          </a:cubicBezTo>
                          <a:cubicBezTo>
                            <a:pt x="7512076" y="1168828"/>
                            <a:pt x="7514370" y="1165394"/>
                            <a:pt x="7515981" y="1161502"/>
                          </a:cubicBezTo>
                          <a:cubicBezTo>
                            <a:pt x="7517593" y="1157612"/>
                            <a:pt x="7518400" y="1153563"/>
                            <a:pt x="7518400" y="1149350"/>
                          </a:cubicBezTo>
                          <a:lnTo>
                            <a:pt x="7518400" y="31750"/>
                          </a:lnTo>
                          <a:cubicBezTo>
                            <a:pt x="7518400" y="27541"/>
                            <a:pt x="7517593" y="23492"/>
                            <a:pt x="7515981" y="19602"/>
                          </a:cubicBezTo>
                          <a:cubicBezTo>
                            <a:pt x="7514370" y="15713"/>
                            <a:pt x="7512076" y="12277"/>
                            <a:pt x="7509099" y="9301"/>
                          </a:cubicBezTo>
                          <a:cubicBezTo>
                            <a:pt x="7506123" y="6326"/>
                            <a:pt x="7502690" y="4033"/>
                            <a:pt x="7498798" y="2417"/>
                          </a:cubicBezTo>
                          <a:cubicBezTo>
                            <a:pt x="7494909" y="808"/>
                            <a:pt x="7490859" y="2"/>
                            <a:pt x="7486650" y="0"/>
                          </a:cubicBezTo>
                          <a:lnTo>
                            <a:pt x="31750" y="0"/>
                          </a:lnTo>
                          <a:cubicBezTo>
                            <a:pt x="27539" y="2"/>
                            <a:pt x="23489" y="808"/>
                            <a:pt x="19599" y="2417"/>
                          </a:cubicBezTo>
                          <a:cubicBezTo>
                            <a:pt x="15709" y="4033"/>
                            <a:pt x="12275" y="6326"/>
                            <a:pt x="9298" y="9301"/>
                          </a:cubicBezTo>
                          <a:cubicBezTo>
                            <a:pt x="6322" y="12277"/>
                            <a:pt x="4028" y="15713"/>
                            <a:pt x="2416" y="19602"/>
                          </a:cubicBezTo>
                          <a:cubicBezTo>
                            <a:pt x="805" y="23492"/>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8" behindDoc="1" locked="0" layoutInCell="1" allowOverlap="1">
            <wp:simplePos x="0" y="0"/>
            <wp:positionH relativeFrom="page">
              <wp:posOffset>963889</wp:posOffset>
            </wp:positionH>
            <wp:positionV relativeFrom="line">
              <wp:posOffset>-167747</wp:posOffset>
            </wp:positionV>
            <wp:extent cx="5641423" cy="886237"/>
            <wp:effectExtent l="0" t="0" r="0" b="0"/>
            <wp:wrapNone/>
            <wp:docPr id="153" name="Freeform 153"/>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3"/>
                            <a:pt x="805" y="1157612"/>
                            <a:pt x="2416" y="1161502"/>
                          </a:cubicBezTo>
                          <a:cubicBezTo>
                            <a:pt x="4028" y="1165394"/>
                            <a:pt x="6322" y="1168828"/>
                            <a:pt x="9298" y="1171803"/>
                          </a:cubicBezTo>
                          <a:cubicBezTo>
                            <a:pt x="12275" y="1174782"/>
                            <a:pt x="15709" y="1177074"/>
                            <a:pt x="19599" y="1178685"/>
                          </a:cubicBezTo>
                          <a:cubicBezTo>
                            <a:pt x="23489" y="1180294"/>
                            <a:pt x="27539" y="1181100"/>
                            <a:pt x="31750" y="1181100"/>
                          </a:cubicBezTo>
                          <a:lnTo>
                            <a:pt x="7486650" y="1181100"/>
                          </a:lnTo>
                          <a:cubicBezTo>
                            <a:pt x="7490859" y="1181100"/>
                            <a:pt x="7494909" y="1180294"/>
                            <a:pt x="7498798" y="1178687"/>
                          </a:cubicBezTo>
                          <a:cubicBezTo>
                            <a:pt x="7502690" y="1177076"/>
                            <a:pt x="7506123" y="1174782"/>
                            <a:pt x="7509099" y="1171803"/>
                          </a:cubicBezTo>
                          <a:cubicBezTo>
                            <a:pt x="7512076" y="1168828"/>
                            <a:pt x="7514370" y="1165394"/>
                            <a:pt x="7515981" y="1161502"/>
                          </a:cubicBezTo>
                          <a:cubicBezTo>
                            <a:pt x="7517593" y="1157612"/>
                            <a:pt x="7518400" y="1153563"/>
                            <a:pt x="7518400" y="1149350"/>
                          </a:cubicBezTo>
                          <a:lnTo>
                            <a:pt x="7518400" y="31750"/>
                          </a:lnTo>
                          <a:cubicBezTo>
                            <a:pt x="7518400" y="27541"/>
                            <a:pt x="7517593" y="23492"/>
                            <a:pt x="7515981" y="19602"/>
                          </a:cubicBezTo>
                          <a:cubicBezTo>
                            <a:pt x="7514370" y="15713"/>
                            <a:pt x="7512076" y="12277"/>
                            <a:pt x="7509099" y="9301"/>
                          </a:cubicBezTo>
                          <a:cubicBezTo>
                            <a:pt x="7506123" y="6326"/>
                            <a:pt x="7502690" y="4033"/>
                            <a:pt x="7498798" y="2417"/>
                          </a:cubicBezTo>
                          <a:cubicBezTo>
                            <a:pt x="7494909" y="808"/>
                            <a:pt x="7490859" y="2"/>
                            <a:pt x="7486650" y="0"/>
                          </a:cubicBezTo>
                          <a:lnTo>
                            <a:pt x="31750" y="0"/>
                          </a:lnTo>
                          <a:cubicBezTo>
                            <a:pt x="27539" y="2"/>
                            <a:pt x="23489" y="808"/>
                            <a:pt x="19599" y="2417"/>
                          </a:cubicBezTo>
                          <a:cubicBezTo>
                            <a:pt x="15709" y="4033"/>
                            <a:pt x="12275" y="6326"/>
                            <a:pt x="9298" y="9301"/>
                          </a:cubicBezTo>
                          <a:cubicBezTo>
                            <a:pt x="6322" y="12277"/>
                            <a:pt x="4028" y="15713"/>
                            <a:pt x="2416" y="19602"/>
                          </a:cubicBezTo>
                          <a:cubicBezTo>
                            <a:pt x="805" y="23492"/>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25" behindDoc="1" locked="0" layoutInCell="1" allowOverlap="1">
            <wp:simplePos x="0" y="0"/>
            <wp:positionH relativeFrom="page">
              <wp:posOffset>955954</wp:posOffset>
            </wp:positionH>
            <wp:positionV relativeFrom="line">
              <wp:posOffset>-156624</wp:posOffset>
            </wp:positionV>
            <wp:extent cx="292223" cy="890491"/>
            <wp:effectExtent l="0" t="0" r="0" b="0"/>
            <wp:wrapNone/>
            <wp:docPr id="154" name="Picture 154"/>
            <wp:cNvGraphicFramePr>
              <a:graphicFrameLocks noChangeAspect="1"/>
            </wp:cNvGraphicFramePr>
            <a:graphic>
              <a:graphicData uri="http://schemas.openxmlformats.org/drawingml/2006/picture">
                <pic:pic xmlns:pic="http://schemas.openxmlformats.org/drawingml/2006/picture">
                  <pic:nvPicPr>
                    <pic:cNvPr id="154" name="Picture 154"/>
                    <pic:cNvPicPr>
                      <a:picLocks noChangeAspect="0" noChangeArrowheads="1"/>
                    </pic:cNvPicPr>
                  </pic:nvPicPr>
                  <pic:blipFill>
                    <a:blip r:embed="rId154">
                      <a:extLst>
                        <a:ext uri="{28A0092B-C50C-407E-A947-70E740481C1C}">
                          <a14:useLocalDpi xmlns:a14="http://schemas.microsoft.com/office/drawing/2010/main" val="0"/>
                        </a:ext>
                      </a:extLst>
                    </a:blip>
                    <a:srcRect/>
                    <a:stretch>
                      <a:fillRect/>
                    </a:stretch>
                  </pic:blipFill>
                  <pic:spPr>
                    <a:xfrm rot="0" flipH="0" flipV="0">
                      <a:off x="0" y="0"/>
                      <a:ext cx="292223" cy="890491"/>
                    </a:xfrm>
                    <a:prstGeom prst="rect">
                      <a:avLst/>
                    </a:prstGeom>
                    <a:noFill/>
                  </pic:spPr>
                </pic:pic>
              </a:graphicData>
            </a:graphic>
          </wp:anchor>
        </w:drawing>
        <w:drawing>
          <wp:anchor simplePos="0" relativeHeight="251658836" behindDoc="1" locked="0" layoutInCell="1" allowOverlap="1">
            <wp:simplePos x="0" y="0"/>
            <wp:positionH relativeFrom="page">
              <wp:posOffset>968654</wp:posOffset>
            </wp:positionH>
            <wp:positionV relativeFrom="line">
              <wp:posOffset>-143924</wp:posOffset>
            </wp:positionV>
            <wp:extent cx="5593776" cy="857648"/>
            <wp:effectExtent l="0" t="0" r="0" b="0"/>
            <wp:wrapNone/>
            <wp:docPr id="155" name="Freeform 155"/>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0" behindDoc="1" locked="0" layoutInCell="1" allowOverlap="1">
            <wp:simplePos x="0" y="0"/>
            <wp:positionH relativeFrom="page">
              <wp:posOffset>968654</wp:posOffset>
            </wp:positionH>
            <wp:positionV relativeFrom="line">
              <wp:posOffset>-143924</wp:posOffset>
            </wp:positionV>
            <wp:extent cx="5593776" cy="857648"/>
            <wp:effectExtent l="0" t="0" r="0" b="0"/>
            <wp:wrapNone/>
            <wp:docPr id="156" name="Freeform 156"/>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study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953" w:space="0"/>
          </w:cols>
          <w:docGrid w:linePitch="360"/>
        </w:sectPr>
        <w:spacing w:before="0" w:after="0" w:line="270" w:lineRule="exact"/>
        <w:ind w:left="0" w:right="489" w:firstLine="0"/>
      </w:pPr>
      <w:r/>
      <w:r>
        <w:rPr lang="zh-CN" sz="17" baseline="0" dirty="0">
          <w:jc w:val="left"/>
          <w:rFonts w:ascii="Lucida Console" w:hAnsi="Lucida Console" w:cs="Lucida Console"/>
          <w:color w:val="000000"/>
          <w:sz w:val="17"/>
          <w:szCs w:val="17"/>
        </w:rPr>
        <w:t>Car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Car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"BWM"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500000</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0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就是</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类的一个实例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pacing w:val="-3"/>
          <w:sz w:val="19"/>
          <w:szCs w:val="19"/>
        </w:rPr>
        <w:t>c</w:t>
      </w:r>
      <w:r>
        <w:rPr lang="zh-CN" sz="19" baseline="0" dirty="0">
          <w:jc w:val="left"/>
          <w:rFonts w:ascii="微软雅黑" w:hAnsi="微软雅黑" w:cs="微软雅黑"/>
          <w:color w:val="333333"/>
          <w:sz w:val="19"/>
          <w:szCs w:val="19"/>
        </w:rPr>
        <w:t>就是</w:t>
      </w:r>
      <w:r>
        <w:rPr lang="zh-CN" sz="19" baseline="0" dirty="0">
          <w:jc w:val="left"/>
          <w:rFonts w:ascii="宋体" w:hAnsi="宋体" w:cs="宋体"/>
          <w:color w:val="333333"/>
          <w:sz w:val="19"/>
          <w:szCs w:val="19"/>
        </w:rPr>
        <w:t>Car</w:t>
      </w:r>
      <w:r>
        <w:rPr lang="zh-CN" sz="19" baseline="0" dirty="0">
          <w:jc w:val="left"/>
          <w:rFonts w:ascii="微软雅黑" w:hAnsi="微软雅黑" w:cs="微软雅黑"/>
          <w:color w:val="333333"/>
          <w:sz w:val="19"/>
          <w:szCs w:val="19"/>
        </w:rPr>
        <w:t>类的一个具体实例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能够使用的是具体实例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而不是类。类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只是给对象的创建提供了一个参考的模板而已</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但是在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没有类就没有对象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然而类又是根据具体的功能需求</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进行实际的分析</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最终抽象出来的</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4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60" name="Freeform 1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61" name="Freeform 1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62" name="Freeform 1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63" name="Freeform 1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64" name="Freeform 1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65" name="Freeform 1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66" name="Freeform 1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67" name="Freeform 1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68" name="Freeform 1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69" name="Freeform 1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70" name="Freeform 1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71" name="Freeform 1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tabs>
          <w:tab w:val="left" w:pos="9874"/>
        </w:tabs>
        <w:spacing w:before="101"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、对象和引用的关系	</w:t>
      </w:r>
      <w:hyperlink r:id="rId15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41" w:firstLine="0"/>
      </w:pPr>
      <w:r/>
      <w:r>
        <w:rPr lang="zh-CN" sz="19" baseline="0" dirty="0">
          <w:jc w:val="left"/>
          <w:rFonts w:ascii="微软雅黑" w:hAnsi="微软雅黑" w:cs="微软雅黑"/>
          <w:color w:val="333333"/>
          <w:sz w:val="19"/>
          <w:szCs w:val="19"/>
        </w:rPr>
        <w:t>引用</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指向</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对象</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使用类类型、数组类型、接口类型声明出的变量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都可以指向对象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这种变量就是引用类型变量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简称引</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841" w:firstLine="0"/>
      </w:pPr>
      <w:r/>
      <w:r>
        <w:rPr lang="zh-CN" sz="19" baseline="0" dirty="0">
          <w:jc w:val="left"/>
          <w:rFonts w:ascii="微软雅黑" w:hAnsi="微软雅黑" w:cs="微软雅黑"/>
          <w:color w:val="333333"/>
          <w:sz w:val="19"/>
          <w:szCs w:val="19"/>
        </w:rPr>
        <w:t>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在程序中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创建出对象后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直接使用并不方便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所以一般会用一个引用类型的变量去接收这个对象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这个就是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所说的引用指向对象</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总结</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对象和引用的关系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就如电视机和遥控器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风筝和线的关系一样。</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方法回顾及加深	</w:t>
      </w:r>
      <w:hyperlink r:id="rId158"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300" w:after="0" w:line="265" w:lineRule="exact"/>
        <w:ind w:left="990" w:right="0" w:firstLine="0"/>
      </w:pPr>
      <w:r>
        <w:drawing>
          <wp:anchor simplePos="0" relativeHeight="251658289" behindDoc="0" locked="0" layoutInCell="1" allowOverlap="1">
            <wp:simplePos x="0" y="0"/>
            <wp:positionH relativeFrom="page">
              <wp:posOffset>959124</wp:posOffset>
            </wp:positionH>
            <wp:positionV relativeFrom="line">
              <wp:posOffset>94193</wp:posOffset>
            </wp:positionV>
            <wp:extent cx="5650953" cy="9529"/>
            <wp:effectExtent l="0" t="0" r="0" b="0"/>
            <wp:wrapNone/>
            <wp:docPr id="172" name="Freeform 172"/>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方法一定是定义在类中的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属于类的成员。</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、方法的定义	</w:t>
      </w:r>
      <w:hyperlink r:id="rId159" w:history="1">
        <w:r>
          <w:rPr lang="zh-CN" sz="31" baseline="0" dirty="0">
            <w:jc w:val="left"/>
            <w:rFonts w:ascii="宋体" w:hAnsi="宋体" w:cs="宋体"/>
            <w:color w:val="4183C4"/>
            <w:sz w:val="31"/>
            <w:szCs w:val="31"/>
          </w:rPr>
          <w:t>  </w:t>
        </w:r>
      </w:hyperlink>
      <w:r/>
    </w:p>
    <w:p>
      <w:pPr>
        <w:spacing w:after="3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310" behindDoc="1" locked="0" layoutInCell="1" allowOverlap="1">
            <wp:simplePos x="0" y="0"/>
            <wp:positionH relativeFrom="page">
              <wp:posOffset>963889</wp:posOffset>
            </wp:positionH>
            <wp:positionV relativeFrom="line">
              <wp:posOffset>-31556</wp:posOffset>
            </wp:positionV>
            <wp:extent cx="5641423" cy="200118"/>
            <wp:effectExtent l="0" t="0" r="0" b="0"/>
            <wp:wrapNone/>
            <wp:docPr id="173" name="Freeform 17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5"/>
                          </a:cubicBezTo>
                          <a:cubicBezTo>
                            <a:pt x="4028" y="250993"/>
                            <a:pt x="6322" y="254425"/>
                            <a:pt x="9298" y="257402"/>
                          </a:cubicBezTo>
                          <a:cubicBezTo>
                            <a:pt x="12275" y="260382"/>
                            <a:pt x="15709" y="262673"/>
                            <a:pt x="19599" y="264282"/>
                          </a:cubicBezTo>
                          <a:cubicBezTo>
                            <a:pt x="23489" y="265894"/>
                            <a:pt x="27539" y="266700"/>
                            <a:pt x="31750" y="266700"/>
                          </a:cubicBezTo>
                          <a:lnTo>
                            <a:pt x="7486650" y="266700"/>
                          </a:lnTo>
                          <a:cubicBezTo>
                            <a:pt x="7490859" y="266700"/>
                            <a:pt x="7494909" y="265894"/>
                            <a:pt x="7498798" y="264282"/>
                          </a:cubicBezTo>
                          <a:cubicBezTo>
                            <a:pt x="7502690" y="262673"/>
                            <a:pt x="7506123" y="260382"/>
                            <a:pt x="7509099" y="257402"/>
                          </a:cubicBezTo>
                          <a:cubicBezTo>
                            <a:pt x="7512076" y="254425"/>
                            <a:pt x="7514370" y="250993"/>
                            <a:pt x="7515981" y="247105"/>
                          </a:cubicBezTo>
                          <a:cubicBezTo>
                            <a:pt x="7517593" y="243210"/>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9" behindDoc="1" locked="0" layoutInCell="1" allowOverlap="1">
            <wp:simplePos x="0" y="0"/>
            <wp:positionH relativeFrom="page">
              <wp:posOffset>963889</wp:posOffset>
            </wp:positionH>
            <wp:positionV relativeFrom="line">
              <wp:posOffset>-31556</wp:posOffset>
            </wp:positionV>
            <wp:extent cx="5641423" cy="200118"/>
            <wp:effectExtent l="0" t="0" r="0" b="0"/>
            <wp:wrapNone/>
            <wp:docPr id="174" name="Freeform 174"/>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5"/>
                          </a:cubicBezTo>
                          <a:cubicBezTo>
                            <a:pt x="4028" y="250993"/>
                            <a:pt x="6322" y="254425"/>
                            <a:pt x="9298" y="257402"/>
                          </a:cubicBezTo>
                          <a:cubicBezTo>
                            <a:pt x="12275" y="260382"/>
                            <a:pt x="15709" y="262673"/>
                            <a:pt x="19599" y="264282"/>
                          </a:cubicBezTo>
                          <a:cubicBezTo>
                            <a:pt x="23489" y="265894"/>
                            <a:pt x="27539" y="266700"/>
                            <a:pt x="31750" y="266700"/>
                          </a:cubicBezTo>
                          <a:lnTo>
                            <a:pt x="7486650" y="266700"/>
                          </a:lnTo>
                          <a:cubicBezTo>
                            <a:pt x="7490859" y="266700"/>
                            <a:pt x="7494909" y="265894"/>
                            <a:pt x="7498798" y="264282"/>
                          </a:cubicBezTo>
                          <a:cubicBezTo>
                            <a:pt x="7502690" y="262673"/>
                            <a:pt x="7506123" y="260382"/>
                            <a:pt x="7509099" y="257402"/>
                          </a:cubicBezTo>
                          <a:cubicBezTo>
                            <a:pt x="7512076" y="254425"/>
                            <a:pt x="7514370" y="250993"/>
                            <a:pt x="7515981" y="247105"/>
                          </a:cubicBezTo>
                          <a:cubicBezTo>
                            <a:pt x="7517593" y="243210"/>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83" behindDoc="1" locked="0" layoutInCell="1" allowOverlap="1">
            <wp:simplePos x="0" y="0"/>
            <wp:positionH relativeFrom="page">
              <wp:posOffset>955954</wp:posOffset>
            </wp:positionH>
            <wp:positionV relativeFrom="line">
              <wp:posOffset>-20433</wp:posOffset>
            </wp:positionV>
            <wp:extent cx="292223" cy="200772"/>
            <wp:effectExtent l="0" t="0" r="0" b="0"/>
            <wp:wrapNone/>
            <wp:docPr id="175" name="Picture 175"/>
            <wp:cNvGraphicFramePr>
              <a:graphicFrameLocks noChangeAspect="1"/>
            </wp:cNvGraphicFramePr>
            <a:graphic>
              <a:graphicData uri="http://schemas.openxmlformats.org/drawingml/2006/picture">
                <pic:pic xmlns:pic="http://schemas.openxmlformats.org/drawingml/2006/picture">
                  <pic:nvPicPr>
                    <pic:cNvPr id="175" name="Picture 175"/>
                    <pic:cNvPicPr>
                      <a:picLocks noChangeAspect="0" noChangeArrowheads="1"/>
                    </pic:cNvPicPr>
                  </pic:nvPicPr>
                  <pic:blipFill>
                    <a:blip r:embed="rId175">
                      <a:extLst>
                        <a:ext uri="{28A0092B-C50C-407E-A947-70E740481C1C}">
                          <a14:useLocalDpi xmlns:a14="http://schemas.microsoft.com/office/drawing/2010/main" val="0"/>
                        </a:ext>
                      </a:extLst>
                    </a:blip>
                    <a:srcRect/>
                    <a:stretch>
                      <a:fillRect/>
                    </a:stretch>
                  </pic:blipFill>
                  <pic:spPr>
                    <a:xfrm rot="0" flipH="0" flipV="0">
                      <a:off x="0" y="0"/>
                      <a:ext cx="292223" cy="200772"/>
                    </a:xfrm>
                    <a:prstGeom prst="rect">
                      <a:avLst/>
                    </a:prstGeom>
                    <a:noFill/>
                  </pic:spPr>
                </pic:pic>
              </a:graphicData>
            </a:graphic>
          </wp:anchor>
        </w:drawing>
        <w:drawing>
          <wp:anchor simplePos="0" relativeHeight="251658347" behindDoc="1" locked="0" layoutInCell="1" allowOverlap="1">
            <wp:simplePos x="0" y="0"/>
            <wp:positionH relativeFrom="page">
              <wp:posOffset>968654</wp:posOffset>
            </wp:positionH>
            <wp:positionV relativeFrom="line">
              <wp:posOffset>-7732</wp:posOffset>
            </wp:positionV>
            <wp:extent cx="5593776" cy="171529"/>
            <wp:effectExtent l="0" t="0" r="0" b="0"/>
            <wp:wrapNone/>
            <wp:docPr id="176" name="Freeform 17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1" behindDoc="1" locked="0" layoutInCell="1" allowOverlap="1">
            <wp:simplePos x="0" y="0"/>
            <wp:positionH relativeFrom="page">
              <wp:posOffset>968654</wp:posOffset>
            </wp:positionH>
            <wp:positionV relativeFrom="line">
              <wp:posOffset>-7732</wp:posOffset>
            </wp:positionV>
            <wp:extent cx="5593776" cy="171529"/>
            <wp:effectExtent l="0" t="0" r="0" b="0"/>
            <wp:wrapNone/>
            <wp:docPr id="177" name="Freeform 17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新宋体" w:hAnsi="新宋体" w:cs="新宋体"/>
          <w:color w:val="000000"/>
          <w:sz w:val="17"/>
          <w:szCs w:val="17"/>
        </w:rPr>
        <w:t>格式：</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修饰符</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返回类型</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FF"/>
          <w:sz w:val="17"/>
          <w:szCs w:val="17"/>
        </w:rPr>
        <w:t>方法名</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参数列表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异常抛出类型</w:t>
      </w:r>
      <w:r>
        <w:rPr lang="zh-CN" sz="17" baseline="0" dirty="0">
          <w:jc w:val="left"/>
          <w:rFonts w:ascii="Lucida Console" w:hAnsi="Lucida Console" w:cs="Lucida Console"/>
          <w:color w:val="333333"/>
          <w:spacing w:val="-1"/>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宋体" w:hAnsi="宋体" w:cs="宋体"/>
          <w:color w:val="333333"/>
          <w:spacing w:val="-23"/>
          <w:sz w:val="19"/>
          <w:szCs w:val="19"/>
        </w:rPr>
        <w:t>1. </w:t>
      </w:r>
      <w:r>
        <w:rPr lang="zh-CN" sz="19" baseline="0" dirty="0">
          <w:jc w:val="left"/>
          <w:rFonts w:ascii="微软雅黑" w:hAnsi="微软雅黑" w:cs="微软雅黑"/>
          <w:b/>
          <w:bCs/>
          <w:color w:val="333333"/>
          <w:spacing w:val="-2"/>
          <w:sz w:val="19"/>
          <w:szCs w:val="19"/>
        </w:rPr>
        <w:t>修饰符</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15" behindDoc="1" locked="0" layoutInCell="1" allowOverlap="1">
            <wp:simplePos x="0" y="0"/>
            <wp:positionH relativeFrom="page">
              <wp:posOffset>963889</wp:posOffset>
            </wp:positionH>
            <wp:positionV relativeFrom="line">
              <wp:posOffset>-47014</wp:posOffset>
            </wp:positionV>
            <wp:extent cx="5641423" cy="543177"/>
            <wp:effectExtent l="0" t="0" r="0" b="0"/>
            <wp:wrapNone/>
            <wp:docPr id="178" name="Freeform 178"/>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58"/>
                            <a:pt x="805" y="700410"/>
                            <a:pt x="2416" y="704305"/>
                          </a:cubicBezTo>
                          <a:cubicBezTo>
                            <a:pt x="4028" y="708196"/>
                            <a:pt x="6322" y="711631"/>
                            <a:pt x="9298" y="714605"/>
                          </a:cubicBezTo>
                          <a:cubicBezTo>
                            <a:pt x="12275" y="717582"/>
                            <a:pt x="15709" y="719873"/>
                            <a:pt x="19599" y="721485"/>
                          </a:cubicBezTo>
                          <a:cubicBezTo>
                            <a:pt x="23489" y="723097"/>
                            <a:pt x="27539" y="723900"/>
                            <a:pt x="31750" y="723900"/>
                          </a:cubicBezTo>
                          <a:lnTo>
                            <a:pt x="7486650" y="723900"/>
                          </a:lnTo>
                          <a:cubicBezTo>
                            <a:pt x="7490859" y="723900"/>
                            <a:pt x="7494909" y="723097"/>
                            <a:pt x="7498798" y="721485"/>
                          </a:cubicBezTo>
                          <a:cubicBezTo>
                            <a:pt x="7502690" y="719873"/>
                            <a:pt x="7506123" y="717582"/>
                            <a:pt x="7509099" y="714605"/>
                          </a:cubicBezTo>
                          <a:cubicBezTo>
                            <a:pt x="7512076" y="711631"/>
                            <a:pt x="7514370" y="708196"/>
                            <a:pt x="7515981" y="704305"/>
                          </a:cubicBezTo>
                          <a:cubicBezTo>
                            <a:pt x="7517593" y="700410"/>
                            <a:pt x="7518400" y="696358"/>
                            <a:pt x="7518400" y="692150"/>
                          </a:cubicBezTo>
                          <a:lnTo>
                            <a:pt x="7518400" y="31750"/>
                          </a:lnTo>
                          <a:cubicBezTo>
                            <a:pt x="7518400" y="27543"/>
                            <a:pt x="7517593" y="23494"/>
                            <a:pt x="7515981" y="19602"/>
                          </a:cubicBezTo>
                          <a:cubicBezTo>
                            <a:pt x="7514370" y="15714"/>
                            <a:pt x="7512076" y="12282"/>
                            <a:pt x="7509099" y="9302"/>
                          </a:cubicBezTo>
                          <a:cubicBezTo>
                            <a:pt x="7506123" y="6329"/>
                            <a:pt x="7502690" y="4031"/>
                            <a:pt x="7498798" y="2422"/>
                          </a:cubicBezTo>
                          <a:cubicBezTo>
                            <a:pt x="7494909" y="813"/>
                            <a:pt x="7490859" y="4"/>
                            <a:pt x="7486650" y="0"/>
                          </a:cubicBezTo>
                          <a:lnTo>
                            <a:pt x="31750" y="0"/>
                          </a:lnTo>
                          <a:cubicBezTo>
                            <a:pt x="27539" y="4"/>
                            <a:pt x="23489" y="813"/>
                            <a:pt x="19599" y="2422"/>
                          </a:cubicBezTo>
                          <a:cubicBezTo>
                            <a:pt x="15709" y="4031"/>
                            <a:pt x="12275" y="6329"/>
                            <a:pt x="9298" y="9302"/>
                          </a:cubicBezTo>
                          <a:cubicBezTo>
                            <a:pt x="6322" y="12282"/>
                            <a:pt x="4028" y="15714"/>
                            <a:pt x="2416" y="19602"/>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4" behindDoc="1" locked="0" layoutInCell="1" allowOverlap="1">
            <wp:simplePos x="0" y="0"/>
            <wp:positionH relativeFrom="page">
              <wp:posOffset>963889</wp:posOffset>
            </wp:positionH>
            <wp:positionV relativeFrom="line">
              <wp:posOffset>-47014</wp:posOffset>
            </wp:positionV>
            <wp:extent cx="5641423" cy="543177"/>
            <wp:effectExtent l="0" t="0" r="0" b="0"/>
            <wp:wrapNone/>
            <wp:docPr id="179" name="Freeform 179"/>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58"/>
                            <a:pt x="805" y="700410"/>
                            <a:pt x="2416" y="704305"/>
                          </a:cubicBezTo>
                          <a:cubicBezTo>
                            <a:pt x="4028" y="708196"/>
                            <a:pt x="6322" y="711631"/>
                            <a:pt x="9298" y="714605"/>
                          </a:cubicBezTo>
                          <a:cubicBezTo>
                            <a:pt x="12275" y="717582"/>
                            <a:pt x="15709" y="719873"/>
                            <a:pt x="19599" y="721485"/>
                          </a:cubicBezTo>
                          <a:cubicBezTo>
                            <a:pt x="23489" y="723097"/>
                            <a:pt x="27539" y="723900"/>
                            <a:pt x="31750" y="723900"/>
                          </a:cubicBezTo>
                          <a:lnTo>
                            <a:pt x="7486650" y="723900"/>
                          </a:lnTo>
                          <a:cubicBezTo>
                            <a:pt x="7490859" y="723900"/>
                            <a:pt x="7494909" y="723097"/>
                            <a:pt x="7498798" y="721485"/>
                          </a:cubicBezTo>
                          <a:cubicBezTo>
                            <a:pt x="7502690" y="719873"/>
                            <a:pt x="7506123" y="717582"/>
                            <a:pt x="7509099" y="714605"/>
                          </a:cubicBezTo>
                          <a:cubicBezTo>
                            <a:pt x="7512076" y="711631"/>
                            <a:pt x="7514370" y="708196"/>
                            <a:pt x="7515981" y="704305"/>
                          </a:cubicBezTo>
                          <a:cubicBezTo>
                            <a:pt x="7517593" y="700410"/>
                            <a:pt x="7518400" y="696358"/>
                            <a:pt x="7518400" y="692150"/>
                          </a:cubicBezTo>
                          <a:lnTo>
                            <a:pt x="7518400" y="31750"/>
                          </a:lnTo>
                          <a:cubicBezTo>
                            <a:pt x="7518400" y="27543"/>
                            <a:pt x="7517593" y="23494"/>
                            <a:pt x="7515981" y="19602"/>
                          </a:cubicBezTo>
                          <a:cubicBezTo>
                            <a:pt x="7514370" y="15714"/>
                            <a:pt x="7512076" y="12282"/>
                            <a:pt x="7509099" y="9302"/>
                          </a:cubicBezTo>
                          <a:cubicBezTo>
                            <a:pt x="7506123" y="6329"/>
                            <a:pt x="7502690" y="4031"/>
                            <a:pt x="7498798" y="2422"/>
                          </a:cubicBezTo>
                          <a:cubicBezTo>
                            <a:pt x="7494909" y="813"/>
                            <a:pt x="7490859" y="4"/>
                            <a:pt x="7486650" y="0"/>
                          </a:cubicBezTo>
                          <a:lnTo>
                            <a:pt x="31750" y="0"/>
                          </a:lnTo>
                          <a:cubicBezTo>
                            <a:pt x="27539" y="4"/>
                            <a:pt x="23489" y="813"/>
                            <a:pt x="19599" y="2422"/>
                          </a:cubicBezTo>
                          <a:cubicBezTo>
                            <a:pt x="15709" y="4031"/>
                            <a:pt x="12275" y="6329"/>
                            <a:pt x="9298" y="9302"/>
                          </a:cubicBezTo>
                          <a:cubicBezTo>
                            <a:pt x="6322" y="12282"/>
                            <a:pt x="4028" y="15714"/>
                            <a:pt x="2416" y="19602"/>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06" behindDoc="1" locked="0" layoutInCell="1" allowOverlap="1">
            <wp:simplePos x="0" y="0"/>
            <wp:positionH relativeFrom="page">
              <wp:posOffset>955954</wp:posOffset>
            </wp:positionH>
            <wp:positionV relativeFrom="line">
              <wp:posOffset>-35890</wp:posOffset>
            </wp:positionV>
            <wp:extent cx="292223" cy="543352"/>
            <wp:effectExtent l="0" t="0" r="0" b="0"/>
            <wp:wrapNone/>
            <wp:docPr id="180" name="Picture 180"/>
            <wp:cNvGraphicFramePr>
              <a:graphicFrameLocks noChangeAspect="1"/>
            </wp:cNvGraphicFramePr>
            <a:graphic>
              <a:graphicData uri="http://schemas.openxmlformats.org/drawingml/2006/picture">
                <pic:pic xmlns:pic="http://schemas.openxmlformats.org/drawingml/2006/picture">
                  <pic:nvPicPr>
                    <pic:cNvPr id="180" name="Picture 180"/>
                    <pic:cNvPicPr>
                      <a:picLocks noChangeAspect="0" noChangeArrowheads="1"/>
                    </pic:cNvPicPr>
                  </pic:nvPicPr>
                  <pic:blipFill>
                    <a:blip r:embed="rId180">
                      <a:extLst>
                        <a:ext uri="{28A0092B-C50C-407E-A947-70E740481C1C}">
                          <a14:useLocalDpi xmlns:a14="http://schemas.microsoft.com/office/drawing/2010/main" val="0"/>
                        </a:ext>
                      </a:extLst>
                    </a:blip>
                    <a:srcRect/>
                    <a:stretch>
                      <a:fillRect/>
                    </a:stretch>
                  </pic:blipFill>
                  <pic:spPr>
                    <a:xfrm rot="0" flipH="0" flipV="0">
                      <a:off x="0" y="0"/>
                      <a:ext cx="292223" cy="543352"/>
                    </a:xfrm>
                    <a:prstGeom prst="rect">
                      <a:avLst/>
                    </a:prstGeom>
                    <a:noFill/>
                  </pic:spPr>
                </pic:pic>
              </a:graphicData>
            </a:graphic>
          </wp:anchor>
        </w:drawing>
        <w:drawing>
          <wp:anchor simplePos="0" relativeHeight="251658385" behindDoc="1" locked="0" layoutInCell="1" allowOverlap="1">
            <wp:simplePos x="0" y="0"/>
            <wp:positionH relativeFrom="page">
              <wp:posOffset>968654</wp:posOffset>
            </wp:positionH>
            <wp:positionV relativeFrom="line">
              <wp:posOffset>-23190</wp:posOffset>
            </wp:positionV>
            <wp:extent cx="5593776" cy="514589"/>
            <wp:effectExtent l="0" t="0" r="0" b="0"/>
            <wp:wrapNone/>
            <wp:docPr id="181" name="Freeform 181"/>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6" behindDoc="1" locked="0" layoutInCell="1" allowOverlap="1">
            <wp:simplePos x="0" y="0"/>
            <wp:positionH relativeFrom="page">
              <wp:posOffset>968654</wp:posOffset>
            </wp:positionH>
            <wp:positionV relativeFrom="line">
              <wp:posOffset>-23190</wp:posOffset>
            </wp:positionV>
            <wp:extent cx="5593776" cy="514589"/>
            <wp:effectExtent l="0" t="0" r="0" b="0"/>
            <wp:wrapNone/>
            <wp:docPr id="182" name="Freeform 182"/>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952" w:space="0"/>
          </w:cols>
          <w:docGrid w:linePitch="360"/>
        </w:sectPr>
        <w:spacing w:before="246" w:after="0" w:line="270" w:lineRule="exact"/>
        <w:ind w:left="0" w:right="-40" w:firstLine="0"/>
      </w:pPr>
      <w:r/>
      <w:r>
        <w:rPr lang="zh-CN" sz="17" baseline="0" dirty="0">
          <w:jc w:val="left"/>
          <w:rFonts w:ascii="Lucida Console" w:hAnsi="Lucida Console" w:cs="Lucida Console"/>
          <w:color w:val="000000"/>
          <w:sz w:val="17"/>
          <w:szCs w:val="17"/>
        </w:rPr>
        <w:t>public</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000000"/>
          <w:sz w:val="17"/>
          <w:szCs w:val="17"/>
        </w:rPr>
        <w:t>static</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000000"/>
          <w:sz w:val="17"/>
          <w:szCs w:val="17"/>
        </w:rPr>
        <w:t>abstract</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000000"/>
          <w:sz w:val="17"/>
          <w:szCs w:val="17"/>
        </w:rPr>
        <w:t>final</w:t>
      </w:r>
      <w:r>
        <w:rPr lang="zh-CN" sz="17" baseline="0" dirty="0">
          <w:jc w:val="left"/>
          <w:rFonts w:ascii="新宋体" w:hAnsi="新宋体" w:cs="新宋体"/>
          <w:color w:val="000000"/>
          <w:sz w:val="17"/>
          <w:szCs w:val="17"/>
        </w:rPr>
        <w:t>等等都是修饰符，一个方法可以有多个修饰符。例如程序入口</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main</w:t>
      </w:r>
      <w:r>
        <w:rPr lang="zh-CN" sz="17" baseline="0" dirty="0">
          <w:jc w:val="left"/>
          <w:rFonts w:ascii="新宋体" w:hAnsi="新宋体" w:cs="新宋体"/>
          <w:color w:val="000000"/>
          <w:sz w:val="17"/>
          <w:szCs w:val="17"/>
        </w:rPr>
        <w:t>方法，就使用了</w:t>
      </w:r>
      <w:r>
        <w:rPr lang="zh-CN" sz="17" baseline="0" dirty="0">
          <w:jc w:val="left"/>
          <w:rFonts w:ascii="Lucida Console" w:hAnsi="Lucida Console" w:cs="Lucida Console"/>
          <w:color w:val="000000"/>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w:t>
      </w:r>
      <w:r>
        <w:rPr lang="zh-CN" sz="17" baseline="0" dirty="0">
          <w:jc w:val="left"/>
          <w:rFonts w:ascii="新宋体" w:hAnsi="新宋体" w:cs="新宋体"/>
          <w:color w:val="000000"/>
          <w:sz w:val="17"/>
          <w:szCs w:val="17"/>
        </w:rPr>
        <w:t>这个俩个修饰符</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如果一个方法或者属性有多个修饰符</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这多个修饰符是没有先后顺序的</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23"/>
          <w:sz w:val="19"/>
          <w:szCs w:val="19"/>
        </w:rPr>
        <w:t>2. </w:t>
      </w:r>
      <w:r>
        <w:rPr lang="zh-CN" sz="19" baseline="0" dirty="0">
          <w:jc w:val="left"/>
          <w:rFonts w:ascii="微软雅黑" w:hAnsi="微软雅黑" w:cs="微软雅黑"/>
          <w:b/>
          <w:bCs/>
          <w:color w:val="333333"/>
          <w:sz w:val="19"/>
          <w:szCs w:val="19"/>
        </w:rPr>
        <w:t>返回类型</w:t>
      </w:r>
      <w:r>
        <w:rPr>
          <w:rFonts w:ascii="Times New Roman" w:hAnsi="Times New Roman" w:cs="Times New Roman"/>
          <w:sz w:val="19"/>
          <w:szCs w:val="19"/>
        </w:rPr>
        <w:t> </w:t>
      </w:r>
      <w:r/>
    </w:p>
    <w:p>
      <w:pPr>
        <w:spacing w:after="12"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25" w:tblpY="-270"/>
        <w:tblOverlap w:val="never"/>
        "
        <w:tblW w:w="8789" w:type="dxa"/>
        <w:tblLook w:val="04A0" w:firstRow="1" w:lastRow="0" w:firstColumn="1" w:lastColumn="0" w:noHBand="0" w:noVBand="1"/>
      </w:tblPr>
      <w:tblGrid>
        <w:gridCol w:w="405"/>
        <w:gridCol w:w="8403"/>
      </w:tblGrid>
      <w:tr>
        <w:trPr>
          <w:trHeight w:hRule="exact" w:val="690"/>
        </w:trPr>
        <w:tc>
          <w:tcPr>
            <w:tcW w:w="405" w:type="dxa"/>
            <w:tcBorders>
              <w:top w:val="nil"/>
              <w:left w:val="nil"/>
              <w:bottom w:val="nil"/>
              <w:right w:val="single" w:sz="4" w:space="0" w:color="DDDDDD"/>
            </w:tcBorders>
            <w:shd w:val="clear" w:color="auto" w:fill="F8F8F8"/>
          </w:tcPr>
          <w:p>
            <w:pPr>
              <w:rPr>
                <w:rFonts w:ascii="Times New Roman" w:hAnsi="Times New Roman" w:cs="Times New Roman"/>
                <w:color w:val="010302"/>
              </w:rPr>
              <w:spacing w:before="41" w:after="0" w:line="175" w:lineRule="exact"/>
              <w:ind w:left="174" w:right="-18" w:firstLine="0"/>
            </w:pPr>
            <w:r>
              <w:drawing>
                <wp:anchor simplePos="0" relativeHeight="251658320" behindDoc="1" locked="0" layoutInCell="1" allowOverlap="1">
                  <wp:simplePos x="0" y="0"/>
                  <wp:positionH relativeFrom="page">
                    <wp:posOffset>-4765</wp:posOffset>
                  </wp:positionH>
                  <wp:positionV relativeFrom="line">
                    <wp:posOffset>-20979</wp:posOffset>
                  </wp:positionV>
                  <wp:extent cx="5641423" cy="543177"/>
                  <wp:effectExtent l="0" t="0" r="0" b="0"/>
                  <wp:wrapNone/>
                  <wp:docPr id="183" name="Freeform 183"/>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10"/>
                                  <a:pt x="2416" y="704305"/>
                                </a:cubicBezTo>
                                <a:cubicBezTo>
                                  <a:pt x="4028" y="708196"/>
                                  <a:pt x="6322" y="711628"/>
                                  <a:pt x="9298" y="714602"/>
                                </a:cubicBezTo>
                                <a:cubicBezTo>
                                  <a:pt x="12275" y="717582"/>
                                  <a:pt x="15709" y="719873"/>
                                  <a:pt x="19599" y="721482"/>
                                </a:cubicBezTo>
                                <a:cubicBezTo>
                                  <a:pt x="23489" y="723094"/>
                                  <a:pt x="27539" y="723900"/>
                                  <a:pt x="31750" y="723900"/>
                                </a:cubicBezTo>
                                <a:lnTo>
                                  <a:pt x="7486650" y="723900"/>
                                </a:lnTo>
                                <a:cubicBezTo>
                                  <a:pt x="7490859" y="723900"/>
                                  <a:pt x="7494909" y="723094"/>
                                  <a:pt x="7498798" y="721482"/>
                                </a:cubicBezTo>
                                <a:cubicBezTo>
                                  <a:pt x="7502690" y="719873"/>
                                  <a:pt x="7506123" y="717582"/>
                                  <a:pt x="7509099" y="714602"/>
                                </a:cubicBezTo>
                                <a:cubicBezTo>
                                  <a:pt x="7512076" y="711628"/>
                                  <a:pt x="7514370" y="708196"/>
                                  <a:pt x="7515981" y="704305"/>
                                </a:cubicBezTo>
                                <a:cubicBezTo>
                                  <a:pt x="7517593" y="700410"/>
                                  <a:pt x="7518400" y="696361"/>
                                  <a:pt x="7518400" y="6921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9" behindDoc="1" locked="0" layoutInCell="1" allowOverlap="1">
                  <wp:simplePos x="0" y="0"/>
                  <wp:positionH relativeFrom="page">
                    <wp:posOffset>-4765</wp:posOffset>
                  </wp:positionH>
                  <wp:positionV relativeFrom="line">
                    <wp:posOffset>-20979</wp:posOffset>
                  </wp:positionV>
                  <wp:extent cx="5641423" cy="543177"/>
                  <wp:effectExtent l="0" t="0" r="0" b="0"/>
                  <wp:wrapNone/>
                  <wp:docPr id="184" name="Freeform 184"/>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10"/>
                                  <a:pt x="2416" y="704305"/>
                                </a:cubicBezTo>
                                <a:cubicBezTo>
                                  <a:pt x="4028" y="708196"/>
                                  <a:pt x="6322" y="711628"/>
                                  <a:pt x="9298" y="714602"/>
                                </a:cubicBezTo>
                                <a:cubicBezTo>
                                  <a:pt x="12275" y="717582"/>
                                  <a:pt x="15709" y="719873"/>
                                  <a:pt x="19599" y="721482"/>
                                </a:cubicBezTo>
                                <a:cubicBezTo>
                                  <a:pt x="23489" y="723094"/>
                                  <a:pt x="27539" y="723900"/>
                                  <a:pt x="31750" y="723900"/>
                                </a:cubicBezTo>
                                <a:lnTo>
                                  <a:pt x="7486650" y="723900"/>
                                </a:lnTo>
                                <a:cubicBezTo>
                                  <a:pt x="7490859" y="723900"/>
                                  <a:pt x="7494909" y="723094"/>
                                  <a:pt x="7498798" y="721482"/>
                                </a:cubicBezTo>
                                <a:cubicBezTo>
                                  <a:pt x="7502690" y="719873"/>
                                  <a:pt x="7506123" y="717582"/>
                                  <a:pt x="7509099" y="714602"/>
                                </a:cubicBezTo>
                                <a:cubicBezTo>
                                  <a:pt x="7512076" y="711628"/>
                                  <a:pt x="7514370" y="708196"/>
                                  <a:pt x="7515981" y="704305"/>
                                </a:cubicBezTo>
                                <a:cubicBezTo>
                                  <a:pt x="7517593" y="700410"/>
                                  <a:pt x="7518400" y="696361"/>
                                  <a:pt x="7518400" y="6921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431" w:after="0" w:line="175" w:lineRule="exact"/>
              <w:ind w:left="174" w:right="-18" w:firstLine="0"/>
            </w:pPr>
            <w:r/>
            <w:r>
              <w:rPr lang="zh-CN" sz="17" baseline="0" dirty="0">
                <w:jc w:val="left"/>
                <w:rFonts w:ascii="Lucida Console" w:hAnsi="Lucida Console" w:cs="Lucida Console"/>
                <w:color w:val="999999"/>
                <w:sz w:val="17"/>
                <w:szCs w:val="17"/>
              </w:rPr>
              <w:t>2</w:t>
            </w:r>
            <w:r>
              <w:rPr>
                <w:rFonts w:ascii="Times New Roman" w:hAnsi="Times New Roman" w:cs="Times New Roman"/>
                <w:sz w:val="17"/>
                <w:szCs w:val="17"/>
              </w:rPr>
              <w:t> </w:t>
            </w:r>
            <w:r/>
            <w:r/>
          </w:p>
        </w:tc>
        <w:tc>
          <w:tcPr>
            <w:tcW w:w="8403" w:type="dxa"/>
            <w:vMerge w:val="restart"/>
            <w:tcBorders>
              <w:top w:val="nil"/>
              <w:left w:val="single" w:sz="4" w:space="0" w:color="DDDDDD"/>
              <w:bottom w:val="nil"/>
              <w:right w:val="nil"/>
            </w:tcBorders>
            <w:shd w:val="clear" w:color="auto" w:fill="F8F8F8"/>
          </w:tcPr>
          <w:p>
            <w:pPr>
              <w:rPr>
                <w:rFonts w:ascii="Times New Roman" w:hAnsi="Times New Roman" w:cs="Times New Roman"/>
                <w:color w:val="010302"/>
              </w:rPr>
              <w:spacing w:before="0" w:after="0" w:line="270" w:lineRule="exact"/>
              <w:ind w:left="115" w:right="128" w:firstLine="0"/>
            </w:pPr>
            <w:r/>
            <w:r>
              <w:rPr lang="zh-CN" sz="17" baseline="0" dirty="0">
                <w:jc w:val="left"/>
                <w:rFonts w:ascii="新宋体" w:hAnsi="新宋体" w:cs="新宋体"/>
                <w:color w:val="000000"/>
                <w:sz w:val="17"/>
                <w:szCs w:val="17"/>
              </w:rPr>
              <w:t>方法执行完如果有要返回的数据</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那么就要声明返回数据的类型</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如果没有返回的数据</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那么返回类型就必</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须写</w:t>
            </w:r>
            <w:r>
              <w:rPr lang="zh-CN" sz="17" baseline="0" dirty="0">
                <w:jc w:val="left"/>
                <w:rFonts w:ascii="Lucida Console" w:hAnsi="Lucida Console" w:cs="Lucida Console"/>
                <w:color w:val="000000"/>
                <w:sz w:val="17"/>
                <w:szCs w:val="17"/>
              </w:rPr>
              <w:t>void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0" w:after="53" w:line="187" w:lineRule="exact"/>
              <w:ind w:left="115" w:right="0" w:firstLine="0"/>
            </w:pPr>
            <w:r/>
            <w:r>
              <w:rPr lang="zh-CN" sz="17" baseline="0" dirty="0">
                <w:jc w:val="left"/>
                <w:rFonts w:ascii="新宋体" w:hAnsi="新宋体" w:cs="新宋体"/>
                <w:color w:val="000000"/>
                <w:sz w:val="17"/>
                <w:szCs w:val="17"/>
              </w:rPr>
              <w:t>只有构造方法</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构造器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不写任何返回类型也不写</w:t>
            </w:r>
            <w:r>
              <w:rPr lang="zh-CN" sz="17" baseline="0" dirty="0">
                <w:jc w:val="left"/>
                <w:rFonts w:ascii="Lucida Console" w:hAnsi="Lucida Console" w:cs="Lucida Console"/>
                <w:color w:val="000000"/>
                <w:sz w:val="17"/>
                <w:szCs w:val="17"/>
              </w:rPr>
              <w:t>void</w:t>
            </w:r>
            <w:r>
              <w:rPr>
                <w:rFonts w:ascii="Times New Roman" w:hAnsi="Times New Roman" w:cs="Times New Roman"/>
                <w:sz w:val="17"/>
                <w:szCs w:val="17"/>
              </w:rPr>
              <w:t> </w:t>
            </w:r>
            <w:r/>
            <w:r/>
          </w:p>
        </w:tc>
      </w:tr>
      <w:tr>
        <w:trPr>
          <w:trHeight w:hRule="exact" w:val="120"/>
        </w:trPr>
        <w:tc>
          <w:tcPr>
            <w:tcW w:w="405" w:type="dxa"/>
            <w:tcBorders>
              <w:top w:val="nil"/>
              <w:left w:val="nil"/>
              <w:bottom w:val="nil"/>
              <w:right w:val="single" w:sz="4" w:space="0" w:color="DDDDDD"/>
            </w:tcBorders>
            <w:shd w:val="clear" w:color="auto" w:fill="F8F8F8"/>
          </w:tcPr>
          <w:p>
            <w:pPr>
              <w:spacing w:line="240" w:lineRule="auto"/>
              <w:rPr>
                <w:rFonts w:ascii="Times New Roman" w:hAnsi="Times New Roman"/>
                <w:color w:val="000000" w:themeColor="text1"/>
                <w:sz w:val="1"/>
                <w:szCs w:val="1"/>
                <w:lang w:val="zh-CN"/>
              </w:rPr>
            </w:pPr>
            <w:r/>
          </w:p>
        </w:tc>
        <w:tc>
          <w:tcPr>
            <w:tcW w:w="8403" w:type="dxa"/>
            <w:vMerge/>
            <w:tcBorders>
              <w:top w:val="nil"/>
              <w:left w:val="single" w:sz="4" w:space="0" w:color="DDDDDD"/>
              <w:bottom w:val="nil"/>
              <w:right w:val="nil"/>
            </w:tcBorders>
            <w:shd w:val="clear" w:color="auto" w:fill="F8F8F8"/>
          </w:tcPr>
          <w:p>
            <w:pPr>
              <w:spacing w:line="240" w:lineRule="auto"/>
              <w:rPr>
                <w:rFonts w:ascii="Times New Roman" w:hAnsi="Times New Roman"/>
                <w:color w:val="000000" w:themeColor="text1"/>
                <w:sz w:val="1"/>
                <w:szCs w:val="1"/>
                <w:lang w:val="zh-CN"/>
              </w:rPr>
            </w:pPr>
            <w:r/>
          </w:p>
        </w:tc>
      </w:tr>
    </w:tbl>
    <w:p>
      <w:pPr>
        <w:spacing w:after="2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59"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324" behindDoc="1" locked="0" layoutInCell="1" allowOverlap="1">
            <wp:simplePos x="0" y="0"/>
            <wp:positionH relativeFrom="page">
              <wp:posOffset>963889</wp:posOffset>
            </wp:positionH>
            <wp:positionV relativeFrom="line">
              <wp:posOffset>-167743</wp:posOffset>
            </wp:positionV>
            <wp:extent cx="5641423" cy="1572356"/>
            <wp:effectExtent l="0" t="0" r="0" b="0"/>
            <wp:wrapNone/>
            <wp:docPr id="185" name="Freeform 185"/>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1"/>
                            <a:pt x="805" y="2072010"/>
                            <a:pt x="2416" y="2075905"/>
                          </a:cubicBezTo>
                          <a:cubicBezTo>
                            <a:pt x="4028" y="2079796"/>
                            <a:pt x="6322" y="2083231"/>
                            <a:pt x="9298" y="2086205"/>
                          </a:cubicBezTo>
                          <a:cubicBezTo>
                            <a:pt x="12275" y="2089182"/>
                            <a:pt x="15709" y="2091473"/>
                            <a:pt x="19599" y="2093082"/>
                          </a:cubicBezTo>
                          <a:cubicBezTo>
                            <a:pt x="23489" y="2094694"/>
                            <a:pt x="27539" y="2095500"/>
                            <a:pt x="31750" y="2095500"/>
                          </a:cubicBezTo>
                          <a:lnTo>
                            <a:pt x="7486650" y="2095500"/>
                          </a:lnTo>
                          <a:cubicBezTo>
                            <a:pt x="7490859" y="2095500"/>
                            <a:pt x="7494909" y="2094694"/>
                            <a:pt x="7498798" y="2093082"/>
                          </a:cubicBezTo>
                          <a:cubicBezTo>
                            <a:pt x="7502690" y="2091473"/>
                            <a:pt x="7506123" y="2089182"/>
                            <a:pt x="7509099" y="2086205"/>
                          </a:cubicBezTo>
                          <a:cubicBezTo>
                            <a:pt x="7512076" y="2083231"/>
                            <a:pt x="7514370" y="2079796"/>
                            <a:pt x="7515981" y="2075905"/>
                          </a:cubicBezTo>
                          <a:cubicBezTo>
                            <a:pt x="7517593" y="2072010"/>
                            <a:pt x="7518400" y="2067961"/>
                            <a:pt x="7518400" y="20637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5"/>
                          </a:cubicBezTo>
                          <a:cubicBezTo>
                            <a:pt x="7494909" y="813"/>
                            <a:pt x="7490859" y="4"/>
                            <a:pt x="7486650" y="0"/>
                          </a:cubicBezTo>
                          <a:lnTo>
                            <a:pt x="31750" y="0"/>
                          </a:lnTo>
                          <a:cubicBezTo>
                            <a:pt x="27539" y="4"/>
                            <a:pt x="23489" y="813"/>
                            <a:pt x="19599" y="2425"/>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3" behindDoc="1" locked="0" layoutInCell="1" allowOverlap="1">
            <wp:simplePos x="0" y="0"/>
            <wp:positionH relativeFrom="page">
              <wp:posOffset>963889</wp:posOffset>
            </wp:positionH>
            <wp:positionV relativeFrom="line">
              <wp:posOffset>-167743</wp:posOffset>
            </wp:positionV>
            <wp:extent cx="5641423" cy="1572356"/>
            <wp:effectExtent l="0" t="0" r="0" b="0"/>
            <wp:wrapNone/>
            <wp:docPr id="186" name="Freeform 186"/>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1"/>
                            <a:pt x="805" y="2072010"/>
                            <a:pt x="2416" y="2075905"/>
                          </a:cubicBezTo>
                          <a:cubicBezTo>
                            <a:pt x="4028" y="2079796"/>
                            <a:pt x="6322" y="2083231"/>
                            <a:pt x="9298" y="2086205"/>
                          </a:cubicBezTo>
                          <a:cubicBezTo>
                            <a:pt x="12275" y="2089182"/>
                            <a:pt x="15709" y="2091473"/>
                            <a:pt x="19599" y="2093082"/>
                          </a:cubicBezTo>
                          <a:cubicBezTo>
                            <a:pt x="23489" y="2094694"/>
                            <a:pt x="27539" y="2095500"/>
                            <a:pt x="31750" y="2095500"/>
                          </a:cubicBezTo>
                          <a:lnTo>
                            <a:pt x="7486650" y="2095500"/>
                          </a:lnTo>
                          <a:cubicBezTo>
                            <a:pt x="7490859" y="2095500"/>
                            <a:pt x="7494909" y="2094694"/>
                            <a:pt x="7498798" y="2093082"/>
                          </a:cubicBezTo>
                          <a:cubicBezTo>
                            <a:pt x="7502690" y="2091473"/>
                            <a:pt x="7506123" y="2089182"/>
                            <a:pt x="7509099" y="2086205"/>
                          </a:cubicBezTo>
                          <a:cubicBezTo>
                            <a:pt x="7512076" y="2083231"/>
                            <a:pt x="7514370" y="2079796"/>
                            <a:pt x="7515981" y="2075905"/>
                          </a:cubicBezTo>
                          <a:cubicBezTo>
                            <a:pt x="7517593" y="2072010"/>
                            <a:pt x="7518400" y="2067961"/>
                            <a:pt x="7518400" y="20637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5"/>
                          </a:cubicBezTo>
                          <a:cubicBezTo>
                            <a:pt x="7494909" y="813"/>
                            <a:pt x="7490859" y="4"/>
                            <a:pt x="7486650" y="0"/>
                          </a:cubicBezTo>
                          <a:lnTo>
                            <a:pt x="31750" y="0"/>
                          </a:lnTo>
                          <a:cubicBezTo>
                            <a:pt x="27539" y="4"/>
                            <a:pt x="23489" y="813"/>
                            <a:pt x="19599" y="2425"/>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50" behindDoc="1" locked="0" layoutInCell="1" allowOverlap="1">
            <wp:simplePos x="0" y="0"/>
            <wp:positionH relativeFrom="page">
              <wp:posOffset>955954</wp:posOffset>
            </wp:positionH>
            <wp:positionV relativeFrom="line">
              <wp:posOffset>-156618</wp:posOffset>
            </wp:positionV>
            <wp:extent cx="292223" cy="1571094"/>
            <wp:effectExtent l="0" t="0" r="0" b="0"/>
            <wp:wrapNone/>
            <wp:docPr id="187" name="Picture 187"/>
            <wp:cNvGraphicFramePr>
              <a:graphicFrameLocks noChangeAspect="1"/>
            </wp:cNvGraphicFramePr>
            <a:graphic>
              <a:graphicData uri="http://schemas.openxmlformats.org/drawingml/2006/picture">
                <pic:pic xmlns:pic="http://schemas.openxmlformats.org/drawingml/2006/picture">
                  <pic:nvPicPr>
                    <pic:cNvPr id="187" name="Picture 187"/>
                    <pic:cNvPicPr>
                      <a:picLocks noChangeAspect="0" noChangeArrowheads="1"/>
                    </pic:cNvPicPr>
                  </pic:nvPicPr>
                  <pic:blipFill>
                    <a:blip r:embed="rId187">
                      <a:extLst>
                        <a:ext uri="{28A0092B-C50C-407E-A947-70E740481C1C}">
                          <a14:useLocalDpi xmlns:a14="http://schemas.microsoft.com/office/drawing/2010/main" val="0"/>
                        </a:ext>
                      </a:extLst>
                    </a:blip>
                    <a:srcRect/>
                    <a:stretch>
                      <a:fillRect/>
                    </a:stretch>
                  </pic:blipFill>
                  <pic:spPr>
                    <a:xfrm rot="0" flipH="0" flipV="0">
                      <a:off x="0" y="0"/>
                      <a:ext cx="292223" cy="1571094"/>
                    </a:xfrm>
                    <a:prstGeom prst="rect">
                      <a:avLst/>
                    </a:prstGeom>
                    <a:noFill/>
                  </pic:spPr>
                </pic:pic>
              </a:graphicData>
            </a:graphic>
          </wp:anchor>
        </w:drawing>
        <w:drawing>
          <wp:anchor simplePos="0" relativeHeight="251658594" behindDoc="1" locked="0" layoutInCell="1" allowOverlap="1">
            <wp:simplePos x="0" y="0"/>
            <wp:positionH relativeFrom="page">
              <wp:posOffset>968654</wp:posOffset>
            </wp:positionH>
            <wp:positionV relativeFrom="line">
              <wp:posOffset>-143919</wp:posOffset>
            </wp:positionV>
            <wp:extent cx="5593776" cy="1543768"/>
            <wp:effectExtent l="0" t="0" r="0" b="0"/>
            <wp:wrapNone/>
            <wp:docPr id="188" name="Freeform 188"/>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5" behindDoc="1" locked="0" layoutInCell="1" allowOverlap="1">
            <wp:simplePos x="0" y="0"/>
            <wp:positionH relativeFrom="page">
              <wp:posOffset>968654</wp:posOffset>
            </wp:positionH>
            <wp:positionV relativeFrom="line">
              <wp:posOffset>-143919</wp:posOffset>
            </wp:positionV>
            <wp:extent cx="5593776" cy="1543768"/>
            <wp:effectExtent l="0" t="0" r="0" b="0"/>
            <wp:wrapNone/>
            <wp:docPr id="189" name="Freeform 189"/>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sayHello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max</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msg</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msg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21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333333"/>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432" w:firstLine="0"/>
      </w:pPr>
      <w:r/>
      <w:r>
        <w:rPr lang="zh-CN" sz="19" baseline="0" dirty="0">
          <w:jc w:val="left"/>
          <w:rFonts w:ascii="微软雅黑" w:hAnsi="微软雅黑" w:cs="微软雅黑"/>
          <w:color w:val="333333"/>
          <w:sz w:val="19"/>
          <w:szCs w:val="19"/>
        </w:rPr>
        <w:t>思考：声明返回类型的方法中一定要出现</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eturn</w:t>
      </w:r>
      <w:r>
        <w:rPr lang="zh-CN" sz="19" baseline="0" dirty="0">
          <w:jc w:val="left"/>
          <w:rFonts w:ascii="微软雅黑" w:hAnsi="微软雅黑" w:cs="微软雅黑"/>
          <w:color w:val="333333"/>
          <w:sz w:val="19"/>
          <w:szCs w:val="19"/>
        </w:rPr>
        <w:t>语句</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那么没有返回类型</w:t>
      </w:r>
      <w:r>
        <w:rPr lang="zh-CN" sz="19" baseline="0" dirty="0">
          <w:jc w:val="left"/>
          <w:rFonts w:ascii="宋体" w:hAnsi="宋体" w:cs="宋体"/>
          <w:color w:val="333333"/>
          <w:spacing w:val="-12"/>
          <w:sz w:val="19"/>
          <w:szCs w:val="19"/>
        </w:rPr>
        <w:t>(void)</w:t>
      </w:r>
      <w:r>
        <w:rPr lang="zh-CN" sz="19" baseline="0" dirty="0">
          <w:jc w:val="left"/>
          <w:rFonts w:ascii="微软雅黑" w:hAnsi="微软雅黑" w:cs="微软雅黑"/>
          <w:color w:val="333333"/>
          <w:sz w:val="19"/>
          <w:szCs w:val="19"/>
        </w:rPr>
        <w:t>的方法中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能不能出现</w:t>
      </w:r>
      <w:r>
        <w:rPr>
          <w:rFonts w:ascii="Times New Roman" w:hAnsi="Times New Roman" w:cs="Times New Roman"/>
          <w:sz w:val="19"/>
          <w:szCs w:val="19"/>
        </w:rPr>
        <w:t> </w:t>
      </w:r>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eturn</w:t>
      </w:r>
      <w:r>
        <w:rPr lang="zh-CN" sz="19" baseline="0" dirty="0">
          <w:jc w:val="left"/>
          <w:rFonts w:ascii="微软雅黑" w:hAnsi="微软雅黑" w:cs="微软雅黑"/>
          <w:color w:val="333333"/>
          <w:sz w:val="19"/>
          <w:szCs w:val="19"/>
        </w:rPr>
        <w:t>语句</w:t>
      </w:r>
      <w:r>
        <w:rPr lang="zh-CN" sz="19" baseline="0" dirty="0">
          <w:jc w:val="left"/>
          <w:rFonts w:ascii="宋体" w:hAnsi="宋体" w:cs="宋体"/>
          <w:color w:val="333333"/>
          <w:spacing w:val="-12"/>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微软雅黑" w:hAnsi="微软雅黑" w:cs="微软雅黑"/>
          <w:b/>
          <w:bCs/>
          <w:color w:val="333333"/>
          <w:sz w:val="19"/>
          <w:szCs w:val="19"/>
        </w:rPr>
        <w:t>注：</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b/>
          <w:bCs/>
          <w:color w:val="333333"/>
          <w:sz w:val="19"/>
          <w:szCs w:val="19"/>
        </w:rPr>
        <w:t>和</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eturn</w:t>
      </w:r>
      <w:r>
        <w:rPr lang="zh-CN" sz="19" baseline="0" dirty="0">
          <w:jc w:val="left"/>
          <w:rFonts w:ascii="微软雅黑" w:hAnsi="微软雅黑" w:cs="微软雅黑"/>
          <w:b/>
          <w:bCs/>
          <w:color w:val="333333"/>
          <w:sz w:val="19"/>
          <w:szCs w:val="19"/>
        </w:rPr>
        <w:t>的区别</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4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91" name="Freeform 19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92" name="Freeform 1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93" name="Freeform 1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94" name="Freeform 1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95" name="Freeform 1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96" name="Freeform 1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97" name="Freeform 1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98" name="Freeform 1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99" name="Freeform 1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00" name="Freeform 2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01" name="Freeform 2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02" name="Freeform 2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-339271</wp:posOffset>
            </wp:positionV>
            <wp:extent cx="5641423" cy="1915415"/>
            <wp:effectExtent l="0" t="0" r="0" b="0"/>
            <wp:wrapNone/>
            <wp:docPr id="203" name="Freeform 203"/>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58"/>
                            <a:pt x="805" y="2529210"/>
                            <a:pt x="2416" y="2533102"/>
                          </a:cubicBezTo>
                          <a:cubicBezTo>
                            <a:pt x="4028" y="2536993"/>
                            <a:pt x="6322" y="2540428"/>
                            <a:pt x="9298" y="2543402"/>
                          </a:cubicBezTo>
                          <a:cubicBezTo>
                            <a:pt x="12275" y="2546382"/>
                            <a:pt x="15709" y="2548673"/>
                            <a:pt x="19599" y="2550285"/>
                          </a:cubicBezTo>
                          <a:cubicBezTo>
                            <a:pt x="23489" y="2551897"/>
                            <a:pt x="27539" y="2552700"/>
                            <a:pt x="31750" y="2552700"/>
                          </a:cubicBezTo>
                          <a:lnTo>
                            <a:pt x="7486650" y="2552700"/>
                          </a:lnTo>
                          <a:cubicBezTo>
                            <a:pt x="7490859" y="2552700"/>
                            <a:pt x="7494909" y="2551897"/>
                            <a:pt x="7498798" y="2550285"/>
                          </a:cubicBezTo>
                          <a:cubicBezTo>
                            <a:pt x="7502690" y="2548673"/>
                            <a:pt x="7506123" y="2546382"/>
                            <a:pt x="7509099" y="2543402"/>
                          </a:cubicBezTo>
                          <a:cubicBezTo>
                            <a:pt x="7512076" y="2540428"/>
                            <a:pt x="7514370" y="2536996"/>
                            <a:pt x="7515981" y="2533105"/>
                          </a:cubicBezTo>
                          <a:cubicBezTo>
                            <a:pt x="7517593" y="2529210"/>
                            <a:pt x="7518400" y="2525158"/>
                            <a:pt x="7518400" y="2520950"/>
                          </a:cubicBezTo>
                          <a:lnTo>
                            <a:pt x="7518400" y="31750"/>
                          </a:lnTo>
                          <a:cubicBezTo>
                            <a:pt x="7518400" y="27543"/>
                            <a:pt x="7517593" y="23494"/>
                            <a:pt x="7515981" y="19606"/>
                          </a:cubicBezTo>
                          <a:cubicBezTo>
                            <a:pt x="7514370" y="15717"/>
                            <a:pt x="7512076" y="12285"/>
                            <a:pt x="7509099" y="9305"/>
                          </a:cubicBezTo>
                          <a:cubicBezTo>
                            <a:pt x="7506123" y="6332"/>
                            <a:pt x="7502690" y="4037"/>
                            <a:pt x="7498798" y="2422"/>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17"/>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-339271</wp:posOffset>
            </wp:positionV>
            <wp:extent cx="5641423" cy="1915415"/>
            <wp:effectExtent l="0" t="0" r="0" b="0"/>
            <wp:wrapNone/>
            <wp:docPr id="204" name="Freeform 204"/>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58"/>
                            <a:pt x="805" y="2529210"/>
                            <a:pt x="2416" y="2533102"/>
                          </a:cubicBezTo>
                          <a:cubicBezTo>
                            <a:pt x="4028" y="2536993"/>
                            <a:pt x="6322" y="2540428"/>
                            <a:pt x="9298" y="2543402"/>
                          </a:cubicBezTo>
                          <a:cubicBezTo>
                            <a:pt x="12275" y="2546382"/>
                            <a:pt x="15709" y="2548673"/>
                            <a:pt x="19599" y="2550285"/>
                          </a:cubicBezTo>
                          <a:cubicBezTo>
                            <a:pt x="23489" y="2551897"/>
                            <a:pt x="27539" y="2552700"/>
                            <a:pt x="31750" y="2552700"/>
                          </a:cubicBezTo>
                          <a:lnTo>
                            <a:pt x="7486650" y="2552700"/>
                          </a:lnTo>
                          <a:cubicBezTo>
                            <a:pt x="7490859" y="2552700"/>
                            <a:pt x="7494909" y="2551897"/>
                            <a:pt x="7498798" y="2550285"/>
                          </a:cubicBezTo>
                          <a:cubicBezTo>
                            <a:pt x="7502690" y="2548673"/>
                            <a:pt x="7506123" y="2546382"/>
                            <a:pt x="7509099" y="2543402"/>
                          </a:cubicBezTo>
                          <a:cubicBezTo>
                            <a:pt x="7512076" y="2540428"/>
                            <a:pt x="7514370" y="2536996"/>
                            <a:pt x="7515981" y="2533105"/>
                          </a:cubicBezTo>
                          <a:cubicBezTo>
                            <a:pt x="7517593" y="2529210"/>
                            <a:pt x="7518400" y="2525158"/>
                            <a:pt x="7518400" y="2520950"/>
                          </a:cubicBezTo>
                          <a:lnTo>
                            <a:pt x="7518400" y="31750"/>
                          </a:lnTo>
                          <a:cubicBezTo>
                            <a:pt x="7518400" y="27543"/>
                            <a:pt x="7517593" y="23494"/>
                            <a:pt x="7515981" y="19606"/>
                          </a:cubicBezTo>
                          <a:cubicBezTo>
                            <a:pt x="7514370" y="15717"/>
                            <a:pt x="7512076" y="12285"/>
                            <a:pt x="7509099" y="9305"/>
                          </a:cubicBezTo>
                          <a:cubicBezTo>
                            <a:pt x="7506123" y="6332"/>
                            <a:pt x="7502690" y="4037"/>
                            <a:pt x="7498798" y="2422"/>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17"/>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76" behindDoc="1" locked="0" layoutInCell="1" allowOverlap="1">
            <wp:simplePos x="0" y="0"/>
            <wp:positionH relativeFrom="page">
              <wp:posOffset>955954</wp:posOffset>
            </wp:positionH>
            <wp:positionV relativeFrom="line">
              <wp:posOffset>-328147</wp:posOffset>
            </wp:positionV>
            <wp:extent cx="292223" cy="1913486"/>
            <wp:effectExtent l="0" t="0" r="0" b="0"/>
            <wp:wrapNone/>
            <wp:docPr id="205" name="Picture 205"/>
            <wp:cNvGraphicFramePr>
              <a:graphicFrameLocks noChangeAspect="1"/>
            </wp:cNvGraphicFramePr>
            <a:graphic>
              <a:graphicData uri="http://schemas.openxmlformats.org/drawingml/2006/picture">
                <pic:pic xmlns:pic="http://schemas.openxmlformats.org/drawingml/2006/picture">
                  <pic:nvPicPr>
                    <pic:cNvPr id="205" name="Picture 205"/>
                    <pic:cNvPicPr>
                      <a:picLocks noChangeAspect="0" noChangeArrowheads="1"/>
                    </pic:cNvPicPr>
                  </pic:nvPicPr>
                  <pic:blipFill>
                    <a:blip r:embed="rId205">
                      <a:extLst>
                        <a:ext uri="{28A0092B-C50C-407E-A947-70E740481C1C}">
                          <a14:useLocalDpi xmlns:a14="http://schemas.microsoft.com/office/drawing/2010/main" val="0"/>
                        </a:ext>
                      </a:extLst>
                    </a:blip>
                    <a:srcRect/>
                    <a:stretch>
                      <a:fillRect/>
                    </a:stretch>
                  </pic:blipFill>
                  <pic:spPr>
                    <a:xfrm rot="0" flipH="0" flipV="0">
                      <a:off x="0" y="0"/>
                      <a:ext cx="292223" cy="1913486"/>
                    </a:xfrm>
                    <a:prstGeom prst="rect">
                      <a:avLst/>
                    </a:prstGeom>
                    <a:noFill/>
                  </pic:spPr>
                </pic:pic>
              </a:graphicData>
            </a:graphic>
          </wp:anchor>
        </w:drawing>
        <w:drawing>
          <wp:anchor simplePos="0" relativeHeight="251658290" behindDoc="1" locked="0" layoutInCell="1" allowOverlap="1">
            <wp:simplePos x="0" y="0"/>
            <wp:positionH relativeFrom="page">
              <wp:posOffset>968654</wp:posOffset>
            </wp:positionH>
            <wp:positionV relativeFrom="line">
              <wp:posOffset>-315447</wp:posOffset>
            </wp:positionV>
            <wp:extent cx="5593776" cy="1886827"/>
            <wp:effectExtent l="0" t="0" r="0" b="0"/>
            <wp:wrapNone/>
            <wp:docPr id="206" name="Freeform 206"/>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-315447</wp:posOffset>
            </wp:positionV>
            <wp:extent cx="5593776" cy="1886827"/>
            <wp:effectExtent l="0" t="0" r="0" b="0"/>
            <wp:wrapNone/>
            <wp:docPr id="207" name="Freeform 207"/>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77" w:after="0" w:line="187" w:lineRule="exact"/>
        <w:ind w:left="0" w:right="0" w:firstLine="0"/>
      </w:pPr>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语句的作用</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从当前的方法中退出</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返回到该调用的方法的语句处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继续执行。</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返回一个值给调用该方法的语句，返回值的数据类型必须与方法的声明中的返回值的类型一</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致。</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return</w:t>
      </w:r>
      <w:r>
        <w:rPr lang="zh-CN" sz="17" baseline="0" dirty="0">
          <w:jc w:val="left"/>
          <w:rFonts w:ascii="新宋体" w:hAnsi="新宋体" w:cs="新宋体"/>
          <w:color w:val="000000"/>
          <w:sz w:val="17"/>
          <w:szCs w:val="17"/>
        </w:rPr>
        <w:t>后面也可以不带参数，不带参数就是返回空，其实主要目的就是用于想中断函数执行，返回</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调用函数处。</w:t>
      </w:r>
      <w:r>
        <w:rPr>
          <w:rFonts w:ascii="Times New Roman" w:hAnsi="Times New Roman" w:cs="Times New Roman"/>
          <w:sz w:val="17"/>
          <w:szCs w:val="17"/>
        </w:rPr>
        <w:t> </w:t>
      </w:r>
      <w:r/>
    </w:p>
    <w:p>
      <w:pPr>
        <w:spacing w:after="1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226" w:space="0"/>
          </w:cols>
          <w:docGrid w:linePitch="360"/>
        </w:sectPr>
        <w:spacing w:before="0" w:after="0" w:line="270" w:lineRule="exact"/>
        <w:ind w:left="0" w:right="102" w:firstLine="0"/>
      </w:pPr>
      <w:r/>
      <w:r>
        <w:rPr lang="zh-CN" sz="17" baseline="0" dirty="0">
          <w:jc w:val="left"/>
          <w:rFonts w:ascii="Lucida Console" w:hAnsi="Lucida Console" w:cs="Lucida Console"/>
          <w:color w:val="000000"/>
          <w:sz w:val="17"/>
          <w:szCs w:val="17"/>
        </w:rPr>
        <w:t>break</w:t>
      </w:r>
      <w:r>
        <w:rPr lang="zh-CN" sz="17" baseline="0" dirty="0">
          <w:jc w:val="left"/>
          <w:rFonts w:ascii="新宋体" w:hAnsi="新宋体" w:cs="新宋体"/>
          <w:color w:val="000000"/>
          <w:sz w:val="17"/>
          <w:szCs w:val="17"/>
        </w:rPr>
        <w:t>语句的作用</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break</w:t>
      </w:r>
      <w:r>
        <w:rPr lang="zh-CN" sz="17" baseline="0" dirty="0">
          <w:jc w:val="left"/>
          <w:rFonts w:ascii="新宋体" w:hAnsi="新宋体" w:cs="新宋体"/>
          <w:color w:val="000000"/>
          <w:sz w:val="17"/>
          <w:szCs w:val="17"/>
        </w:rPr>
        <w:t>在循环体内，强行结束循环的执行，也就是结束整个循环过程，不在判断执行循环的条件是否</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成立，直接转向循环语句下面的语句。</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当</w:t>
      </w:r>
      <w:r>
        <w:rPr lang="zh-CN" sz="17" baseline="0" dirty="0">
          <w:jc w:val="left"/>
          <w:rFonts w:ascii="Lucida Console" w:hAnsi="Lucida Console" w:cs="Lucida Console"/>
          <w:color w:val="000000"/>
          <w:sz w:val="17"/>
          <w:szCs w:val="17"/>
        </w:rPr>
        <w:t>break</w:t>
      </w:r>
      <w:r>
        <w:rPr lang="zh-CN" sz="17" baseline="0" dirty="0">
          <w:jc w:val="left"/>
          <w:rFonts w:ascii="新宋体" w:hAnsi="新宋体" w:cs="新宋体"/>
          <w:color w:val="000000"/>
          <w:sz w:val="17"/>
          <w:szCs w:val="17"/>
        </w:rPr>
        <w:t>出现在循环体中的</w:t>
      </w:r>
      <w:r>
        <w:rPr lang="zh-CN" sz="17" baseline="0" dirty="0">
          <w:jc w:val="left"/>
          <w:rFonts w:ascii="Lucida Console" w:hAnsi="Lucida Console" w:cs="Lucida Console"/>
          <w:color w:val="000000"/>
          <w:sz w:val="17"/>
          <w:szCs w:val="17"/>
        </w:rPr>
        <w:t>switch</w:t>
      </w:r>
      <w:r>
        <w:rPr lang="zh-CN" sz="17" baseline="0" dirty="0">
          <w:jc w:val="left"/>
          <w:rFonts w:ascii="新宋体" w:hAnsi="新宋体" w:cs="新宋体"/>
          <w:color w:val="000000"/>
          <w:sz w:val="17"/>
          <w:szCs w:val="17"/>
        </w:rPr>
        <w:t>语句体内时，其作用只是跳出该</w:t>
      </w:r>
      <w:r>
        <w:rPr lang="zh-CN" sz="17" baseline="0" dirty="0">
          <w:jc w:val="left"/>
          <w:rFonts w:ascii="Lucida Console" w:hAnsi="Lucida Console" w:cs="Lucida Console"/>
          <w:color w:val="000000"/>
          <w:sz w:val="17"/>
          <w:szCs w:val="17"/>
        </w:rPr>
        <w:t>switch</w:t>
      </w:r>
      <w:r>
        <w:rPr lang="zh-CN" sz="17" baseline="0" dirty="0">
          <w:jc w:val="left"/>
          <w:rFonts w:ascii="新宋体" w:hAnsi="新宋体" w:cs="新宋体"/>
          <w:color w:val="000000"/>
          <w:sz w:val="17"/>
          <w:szCs w:val="17"/>
        </w:rPr>
        <w:t>语句体。</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23"/>
          <w:sz w:val="19"/>
          <w:szCs w:val="19"/>
        </w:rPr>
        <w:t>3. </w:t>
      </w:r>
      <w:r>
        <w:rPr lang="zh-CN" sz="19" baseline="0" dirty="0">
          <w:jc w:val="left"/>
          <w:rFonts w:ascii="微软雅黑" w:hAnsi="微软雅黑" w:cs="微软雅黑"/>
          <w:b/>
          <w:bCs/>
          <w:color w:val="333333"/>
          <w:spacing w:val="-2"/>
          <w:sz w:val="19"/>
          <w:szCs w:val="19"/>
        </w:rPr>
        <w:t>方法名</w:t>
      </w:r>
      <w:r>
        <w:rPr>
          <w:rFonts w:ascii="Times New Roman" w:hAnsi="Times New Roman" w:cs="Times New Roman"/>
          <w:sz w:val="19"/>
          <w:szCs w:val="19"/>
        </w:rPr>
        <w:t> </w:t>
      </w:r>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248" behindDoc="1" locked="0" layoutInCell="1" allowOverlap="1">
            <wp:simplePos x="0" y="0"/>
            <wp:positionH relativeFrom="page">
              <wp:posOffset>963889</wp:posOffset>
            </wp:positionH>
            <wp:positionV relativeFrom="line">
              <wp:posOffset>-31551</wp:posOffset>
            </wp:positionV>
            <wp:extent cx="5641423" cy="200118"/>
            <wp:effectExtent l="0" t="0" r="0" b="0"/>
            <wp:wrapNone/>
            <wp:docPr id="208" name="Freeform 208"/>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5"/>
                          </a:cubicBezTo>
                          <a:cubicBezTo>
                            <a:pt x="4028" y="250996"/>
                            <a:pt x="6322" y="254431"/>
                            <a:pt x="9298" y="257405"/>
                          </a:cubicBezTo>
                          <a:cubicBezTo>
                            <a:pt x="12275" y="260385"/>
                            <a:pt x="15709" y="262676"/>
                            <a:pt x="19599" y="264288"/>
                          </a:cubicBezTo>
                          <a:cubicBezTo>
                            <a:pt x="23489" y="265897"/>
                            <a:pt x="27539" y="266700"/>
                            <a:pt x="31750" y="266700"/>
                          </a:cubicBezTo>
                          <a:lnTo>
                            <a:pt x="7486650" y="266700"/>
                          </a:lnTo>
                          <a:cubicBezTo>
                            <a:pt x="7490859" y="266700"/>
                            <a:pt x="7494909" y="265897"/>
                            <a:pt x="7498798" y="264288"/>
                          </a:cubicBezTo>
                          <a:cubicBezTo>
                            <a:pt x="7502690" y="262676"/>
                            <a:pt x="7506123" y="260385"/>
                            <a:pt x="7509099" y="257405"/>
                          </a:cubicBezTo>
                          <a:cubicBezTo>
                            <a:pt x="7512076" y="254431"/>
                            <a:pt x="7514370" y="250999"/>
                            <a:pt x="7515981" y="247108"/>
                          </a:cubicBezTo>
                          <a:cubicBezTo>
                            <a:pt x="7517593" y="243217"/>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963889</wp:posOffset>
            </wp:positionH>
            <wp:positionV relativeFrom="line">
              <wp:posOffset>-31551</wp:posOffset>
            </wp:positionV>
            <wp:extent cx="5641423" cy="200118"/>
            <wp:effectExtent l="0" t="0" r="0" b="0"/>
            <wp:wrapNone/>
            <wp:docPr id="209" name="Freeform 209"/>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5"/>
                          </a:cubicBezTo>
                          <a:cubicBezTo>
                            <a:pt x="4028" y="250996"/>
                            <a:pt x="6322" y="254431"/>
                            <a:pt x="9298" y="257405"/>
                          </a:cubicBezTo>
                          <a:cubicBezTo>
                            <a:pt x="12275" y="260385"/>
                            <a:pt x="15709" y="262676"/>
                            <a:pt x="19599" y="264288"/>
                          </a:cubicBezTo>
                          <a:cubicBezTo>
                            <a:pt x="23489" y="265897"/>
                            <a:pt x="27539" y="266700"/>
                            <a:pt x="31750" y="266700"/>
                          </a:cubicBezTo>
                          <a:lnTo>
                            <a:pt x="7486650" y="266700"/>
                          </a:lnTo>
                          <a:cubicBezTo>
                            <a:pt x="7490859" y="266700"/>
                            <a:pt x="7494909" y="265897"/>
                            <a:pt x="7498798" y="264288"/>
                          </a:cubicBezTo>
                          <a:cubicBezTo>
                            <a:pt x="7502690" y="262676"/>
                            <a:pt x="7506123" y="260385"/>
                            <a:pt x="7509099" y="257405"/>
                          </a:cubicBezTo>
                          <a:cubicBezTo>
                            <a:pt x="7512076" y="254431"/>
                            <a:pt x="7514370" y="250999"/>
                            <a:pt x="7515981" y="247108"/>
                          </a:cubicBezTo>
                          <a:cubicBezTo>
                            <a:pt x="7517593" y="243217"/>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2"/>
                          </a:cubicBezTo>
                          <a:cubicBezTo>
                            <a:pt x="7494909" y="810"/>
                            <a:pt x="7490859" y="4"/>
                            <a:pt x="7486650" y="0"/>
                          </a:cubicBezTo>
                          <a:lnTo>
                            <a:pt x="31750" y="0"/>
                          </a:lnTo>
                          <a:cubicBezTo>
                            <a:pt x="27539" y="4"/>
                            <a:pt x="23489" y="810"/>
                            <a:pt x="19599" y="2422"/>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05" behindDoc="1" locked="0" layoutInCell="1" allowOverlap="1">
            <wp:simplePos x="0" y="0"/>
            <wp:positionH relativeFrom="page">
              <wp:posOffset>955954</wp:posOffset>
            </wp:positionH>
            <wp:positionV relativeFrom="line">
              <wp:posOffset>-20428</wp:posOffset>
            </wp:positionV>
            <wp:extent cx="292223" cy="197870"/>
            <wp:effectExtent l="0" t="0" r="0" b="0"/>
            <wp:wrapNone/>
            <wp:docPr id="210" name="Picture 210"/>
            <wp:cNvGraphicFramePr>
              <a:graphicFrameLocks noChangeAspect="1"/>
            </wp:cNvGraphicFramePr>
            <a:graphic>
              <a:graphicData uri="http://schemas.openxmlformats.org/drawingml/2006/picture">
                <pic:pic xmlns:pic="http://schemas.openxmlformats.org/drawingml/2006/picture">
                  <pic:nvPicPr>
                    <pic:cNvPr id="210" name="Picture 210"/>
                    <pic:cNvPicPr>
                      <a:picLocks noChangeAspect="0" noChangeArrowheads="1"/>
                    </pic:cNvPicPr>
                  </pic:nvPicPr>
                  <pic:blipFill>
                    <a:blip r:embed="rId210">
                      <a:extLst>
                        <a:ext uri="{28A0092B-C50C-407E-A947-70E740481C1C}">
                          <a14:useLocalDpi xmlns:a14="http://schemas.microsoft.com/office/drawing/2010/main" val="0"/>
                        </a:ext>
                      </a:extLst>
                    </a:blip>
                    <a:srcRect/>
                    <a:stretch>
                      <a:fillRect/>
                    </a:stretch>
                  </pic:blipFill>
                  <pic:spPr>
                    <a:xfrm rot="0" flipH="0" flipV="0">
                      <a:off x="0" y="0"/>
                      <a:ext cx="292223" cy="197870"/>
                    </a:xfrm>
                    <a:prstGeom prst="rect">
                      <a:avLst/>
                    </a:prstGeom>
                    <a:noFill/>
                  </pic:spPr>
                </pic:pic>
              </a:graphicData>
            </a:graphic>
          </wp:anchor>
        </w:drawing>
        <w:drawing>
          <wp:anchor simplePos="0" relativeHeight="251658585" behindDoc="1" locked="0" layoutInCell="1" allowOverlap="1">
            <wp:simplePos x="0" y="0"/>
            <wp:positionH relativeFrom="page">
              <wp:posOffset>968654</wp:posOffset>
            </wp:positionH>
            <wp:positionV relativeFrom="line">
              <wp:posOffset>-7727</wp:posOffset>
            </wp:positionV>
            <wp:extent cx="5593776" cy="171529"/>
            <wp:effectExtent l="0" t="0" r="0" b="0"/>
            <wp:wrapNone/>
            <wp:docPr id="211" name="Freeform 211"/>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9" behindDoc="1" locked="0" layoutInCell="1" allowOverlap="1">
            <wp:simplePos x="0" y="0"/>
            <wp:positionH relativeFrom="page">
              <wp:posOffset>968654</wp:posOffset>
            </wp:positionH>
            <wp:positionV relativeFrom="line">
              <wp:posOffset>-7727</wp:posOffset>
            </wp:positionV>
            <wp:extent cx="5593776" cy="171529"/>
            <wp:effectExtent l="0" t="0" r="0" b="0"/>
            <wp:wrapNone/>
            <wp:docPr id="212" name="Freeform 212"/>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新宋体" w:hAnsi="新宋体" w:cs="新宋体"/>
          <w:color w:val="000000"/>
          <w:sz w:val="17"/>
          <w:szCs w:val="17"/>
        </w:rPr>
        <w:t>遵守</w:t>
      </w:r>
      <w:r>
        <w:rPr lang="zh-CN" sz="17" baseline="0" dirty="0">
          <w:jc w:val="left"/>
          <w:rFonts w:ascii="Lucida Console" w:hAnsi="Lucida Console" w:cs="Lucida Console"/>
          <w:color w:val="000000"/>
          <w:sz w:val="17"/>
          <w:szCs w:val="17"/>
        </w:rPr>
        <w:t>java</w:t>
      </w:r>
      <w:r>
        <w:rPr lang="zh-CN" sz="17" baseline="0" dirty="0">
          <w:jc w:val="left"/>
          <w:rFonts w:ascii="新宋体" w:hAnsi="新宋体" w:cs="新宋体"/>
          <w:color w:val="000000"/>
          <w:sz w:val="17"/>
          <w:szCs w:val="17"/>
        </w:rPr>
        <w:t>中标示符的命名规则即可</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23"/>
          <w:sz w:val="19"/>
          <w:szCs w:val="19"/>
        </w:rPr>
        <w:t>4. </w:t>
      </w:r>
      <w:r>
        <w:rPr lang="zh-CN" sz="19" baseline="0" dirty="0">
          <w:jc w:val="left"/>
          <w:rFonts w:ascii="微软雅黑" w:hAnsi="微软雅黑" w:cs="微软雅黑"/>
          <w:b/>
          <w:bCs/>
          <w:color w:val="333333"/>
          <w:sz w:val="19"/>
          <w:szCs w:val="19"/>
        </w:rPr>
        <w:t>参数列表</w:t>
      </w:r>
      <w:r>
        <w:rPr>
          <w:rFonts w:ascii="Times New Roman" w:hAnsi="Times New Roman" w:cs="Times New Roman"/>
          <w:sz w:val="19"/>
          <w:szCs w:val="19"/>
        </w:rPr>
        <w:t> </w:t>
      </w:r>
      <w:r/>
    </w:p>
    <w:p>
      <w:pPr>
        <w:spacing w:after="4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253" behindDoc="1" locked="0" layoutInCell="1" allowOverlap="1">
            <wp:simplePos x="0" y="0"/>
            <wp:positionH relativeFrom="page">
              <wp:posOffset>963889</wp:posOffset>
            </wp:positionH>
            <wp:positionV relativeFrom="line">
              <wp:posOffset>-31551</wp:posOffset>
            </wp:positionV>
            <wp:extent cx="5641423" cy="200118"/>
            <wp:effectExtent l="0" t="0" r="0" b="0"/>
            <wp:wrapNone/>
            <wp:docPr id="213" name="Freeform 21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2"/>
                          </a:cubicBezTo>
                          <a:cubicBezTo>
                            <a:pt x="4028" y="250993"/>
                            <a:pt x="6322" y="254428"/>
                            <a:pt x="9298" y="257402"/>
                          </a:cubicBezTo>
                          <a:cubicBezTo>
                            <a:pt x="12275" y="260382"/>
                            <a:pt x="15709" y="262673"/>
                            <a:pt x="19599" y="264282"/>
                          </a:cubicBezTo>
                          <a:cubicBezTo>
                            <a:pt x="23489" y="265894"/>
                            <a:pt x="27539" y="266700"/>
                            <a:pt x="31750" y="266700"/>
                          </a:cubicBezTo>
                          <a:lnTo>
                            <a:pt x="7486650" y="266700"/>
                          </a:lnTo>
                          <a:cubicBezTo>
                            <a:pt x="7490859" y="266700"/>
                            <a:pt x="7494909" y="265894"/>
                            <a:pt x="7498798" y="264282"/>
                          </a:cubicBezTo>
                          <a:cubicBezTo>
                            <a:pt x="7502690" y="262673"/>
                            <a:pt x="7506123" y="260382"/>
                            <a:pt x="7509099" y="257402"/>
                          </a:cubicBezTo>
                          <a:cubicBezTo>
                            <a:pt x="7512076" y="254428"/>
                            <a:pt x="7514370" y="250996"/>
                            <a:pt x="7515981" y="247105"/>
                          </a:cubicBezTo>
                          <a:cubicBezTo>
                            <a:pt x="7517593" y="243210"/>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5"/>
                          </a:cubicBezTo>
                          <a:cubicBezTo>
                            <a:pt x="7494909" y="813"/>
                            <a:pt x="7490859" y="4"/>
                            <a:pt x="7486650" y="0"/>
                          </a:cubicBezTo>
                          <a:lnTo>
                            <a:pt x="31750" y="0"/>
                          </a:lnTo>
                          <a:cubicBezTo>
                            <a:pt x="27539" y="4"/>
                            <a:pt x="23489" y="813"/>
                            <a:pt x="19599" y="2425"/>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2" behindDoc="1" locked="0" layoutInCell="1" allowOverlap="1">
            <wp:simplePos x="0" y="0"/>
            <wp:positionH relativeFrom="page">
              <wp:posOffset>963889</wp:posOffset>
            </wp:positionH>
            <wp:positionV relativeFrom="line">
              <wp:posOffset>-31551</wp:posOffset>
            </wp:positionV>
            <wp:extent cx="5641423" cy="200118"/>
            <wp:effectExtent l="0" t="0" r="0" b="0"/>
            <wp:wrapNone/>
            <wp:docPr id="214" name="Freeform 214"/>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0"/>
                            <a:pt x="2416" y="247102"/>
                          </a:cubicBezTo>
                          <a:cubicBezTo>
                            <a:pt x="4028" y="250993"/>
                            <a:pt x="6322" y="254428"/>
                            <a:pt x="9298" y="257402"/>
                          </a:cubicBezTo>
                          <a:cubicBezTo>
                            <a:pt x="12275" y="260382"/>
                            <a:pt x="15709" y="262673"/>
                            <a:pt x="19599" y="264282"/>
                          </a:cubicBezTo>
                          <a:cubicBezTo>
                            <a:pt x="23489" y="265894"/>
                            <a:pt x="27539" y="266700"/>
                            <a:pt x="31750" y="266700"/>
                          </a:cubicBezTo>
                          <a:lnTo>
                            <a:pt x="7486650" y="266700"/>
                          </a:lnTo>
                          <a:cubicBezTo>
                            <a:pt x="7490859" y="266700"/>
                            <a:pt x="7494909" y="265894"/>
                            <a:pt x="7498798" y="264282"/>
                          </a:cubicBezTo>
                          <a:cubicBezTo>
                            <a:pt x="7502690" y="262673"/>
                            <a:pt x="7506123" y="260382"/>
                            <a:pt x="7509099" y="257402"/>
                          </a:cubicBezTo>
                          <a:cubicBezTo>
                            <a:pt x="7512076" y="254428"/>
                            <a:pt x="7514370" y="250996"/>
                            <a:pt x="7515981" y="247105"/>
                          </a:cubicBezTo>
                          <a:cubicBezTo>
                            <a:pt x="7517593" y="243210"/>
                            <a:pt x="7518400" y="239161"/>
                            <a:pt x="7518400" y="2349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5"/>
                          </a:cubicBezTo>
                          <a:cubicBezTo>
                            <a:pt x="7494909" y="813"/>
                            <a:pt x="7490859" y="4"/>
                            <a:pt x="7486650" y="0"/>
                          </a:cubicBezTo>
                          <a:lnTo>
                            <a:pt x="31750" y="0"/>
                          </a:lnTo>
                          <a:cubicBezTo>
                            <a:pt x="27539" y="4"/>
                            <a:pt x="23489" y="813"/>
                            <a:pt x="19599" y="2425"/>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07" behindDoc="1" locked="0" layoutInCell="1" allowOverlap="1">
            <wp:simplePos x="0" y="0"/>
            <wp:positionH relativeFrom="page">
              <wp:posOffset>968654</wp:posOffset>
            </wp:positionH>
            <wp:positionV relativeFrom="line">
              <wp:posOffset>-7727</wp:posOffset>
            </wp:positionV>
            <wp:extent cx="5593776" cy="171529"/>
            <wp:effectExtent l="0" t="0" r="0" b="0"/>
            <wp:wrapNone/>
            <wp:docPr id="215" name="Freeform 21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42" behindDoc="1" locked="0" layoutInCell="1" allowOverlap="1">
            <wp:simplePos x="0" y="0"/>
            <wp:positionH relativeFrom="page">
              <wp:posOffset>955954</wp:posOffset>
            </wp:positionH>
            <wp:positionV relativeFrom="line">
              <wp:posOffset>-20427</wp:posOffset>
            </wp:positionV>
            <wp:extent cx="292223" cy="197550"/>
            <wp:effectExtent l="0" t="0" r="0" b="0"/>
            <wp:wrapNone/>
            <wp:docPr id="216" name="Picture 216"/>
            <wp:cNvGraphicFramePr>
              <a:graphicFrameLocks noChangeAspect="1"/>
            </wp:cNvGraphicFramePr>
            <a:graphic>
              <a:graphicData uri="http://schemas.openxmlformats.org/drawingml/2006/picture">
                <pic:pic xmlns:pic="http://schemas.openxmlformats.org/drawingml/2006/picture">
                  <pic:nvPicPr>
                    <pic:cNvPr id="216" name="Picture 216"/>
                    <pic:cNvPicPr>
                      <a:picLocks noChangeAspect="0" noChangeArrowheads="1"/>
                    </pic:cNvPicPr>
                  </pic:nvPicPr>
                  <pic:blipFill>
                    <a:blip r:embed="rId216">
                      <a:extLst>
                        <a:ext uri="{28A0092B-C50C-407E-A947-70E740481C1C}">
                          <a14:useLocalDpi xmlns:a14="http://schemas.microsoft.com/office/drawing/2010/main" val="0"/>
                        </a:ext>
                      </a:extLst>
                    </a:blip>
                    <a:srcRect/>
                    <a:stretch>
                      <a:fillRect/>
                    </a:stretch>
                  </pic:blipFill>
                  <pic:spPr>
                    <a:xfrm rot="0" flipH="0" flipV="0">
                      <a:off x="0" y="0"/>
                      <a:ext cx="292223" cy="197550"/>
                    </a:xfrm>
                    <a:prstGeom prst="rect">
                      <a:avLst/>
                    </a:prstGeom>
                    <a:noFill/>
                  </pic:spPr>
                </pic:pic>
              </a:graphicData>
            </a:graphic>
          </wp:anchor>
        </w:drawing>
        <w:drawing>
          <wp:anchor simplePos="0" relativeHeight="251658254" behindDoc="1" locked="0" layoutInCell="1" allowOverlap="1">
            <wp:simplePos x="0" y="0"/>
            <wp:positionH relativeFrom="page">
              <wp:posOffset>968654</wp:posOffset>
            </wp:positionH>
            <wp:positionV relativeFrom="line">
              <wp:posOffset>-7727</wp:posOffset>
            </wp:positionV>
            <wp:extent cx="5593776" cy="171529"/>
            <wp:effectExtent l="0" t="0" r="0" b="0"/>
            <wp:wrapNone/>
            <wp:docPr id="217" name="Freeform 21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新宋体" w:hAnsi="新宋体" w:cs="新宋体"/>
          <w:color w:val="000000"/>
          <w:sz w:val="17"/>
          <w:szCs w:val="17"/>
        </w:rPr>
        <w:t>根据需求定义</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方法可以是无参的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也可以有一个参数</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也可以有多个参数</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宋体" w:hAnsi="宋体" w:cs="宋体"/>
          <w:color w:val="333333"/>
          <w:spacing w:val="-23"/>
          <w:sz w:val="19"/>
          <w:szCs w:val="19"/>
        </w:rPr>
        <w:t>5. </w:t>
      </w:r>
      <w:r>
        <w:rPr lang="zh-CN" sz="19" baseline="0" dirty="0">
          <w:jc w:val="left"/>
          <w:rFonts w:ascii="微软雅黑" w:hAnsi="微软雅黑" w:cs="微软雅黑"/>
          <w:b/>
          <w:bCs/>
          <w:color w:val="333333"/>
          <w:sz w:val="19"/>
          <w:szCs w:val="19"/>
        </w:rPr>
        <w:t>异常抛出类型</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8" behindDoc="1" locked="0" layoutInCell="1" allowOverlap="1">
            <wp:simplePos x="0" y="0"/>
            <wp:positionH relativeFrom="page">
              <wp:posOffset>963889</wp:posOffset>
            </wp:positionH>
            <wp:positionV relativeFrom="line">
              <wp:posOffset>-47010</wp:posOffset>
            </wp:positionV>
            <wp:extent cx="5641423" cy="371647"/>
            <wp:effectExtent l="0" t="0" r="0" b="0"/>
            <wp:wrapNone/>
            <wp:docPr id="218" name="Freeform 218"/>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1"/>
                            <a:pt x="805" y="471817"/>
                            <a:pt x="2416" y="475711"/>
                          </a:cubicBezTo>
                          <a:cubicBezTo>
                            <a:pt x="4028" y="479599"/>
                            <a:pt x="6322" y="483031"/>
                            <a:pt x="9298" y="486008"/>
                          </a:cubicBezTo>
                          <a:cubicBezTo>
                            <a:pt x="12275" y="488985"/>
                            <a:pt x="15709" y="491276"/>
                            <a:pt x="19599" y="492885"/>
                          </a:cubicBezTo>
                          <a:cubicBezTo>
                            <a:pt x="23489" y="494497"/>
                            <a:pt x="27539" y="495300"/>
                            <a:pt x="31750" y="495300"/>
                          </a:cubicBezTo>
                          <a:lnTo>
                            <a:pt x="7486650" y="495300"/>
                          </a:lnTo>
                          <a:cubicBezTo>
                            <a:pt x="7490859" y="495300"/>
                            <a:pt x="7494909" y="494497"/>
                            <a:pt x="7498798" y="492888"/>
                          </a:cubicBezTo>
                          <a:cubicBezTo>
                            <a:pt x="7502690" y="491276"/>
                            <a:pt x="7506123" y="488985"/>
                            <a:pt x="7509099" y="486008"/>
                          </a:cubicBezTo>
                          <a:cubicBezTo>
                            <a:pt x="7512076" y="483031"/>
                            <a:pt x="7514370" y="479599"/>
                            <a:pt x="7515981" y="475708"/>
                          </a:cubicBezTo>
                          <a:cubicBezTo>
                            <a:pt x="7517593" y="471817"/>
                            <a:pt x="7518400" y="467761"/>
                            <a:pt x="7518400" y="463550"/>
                          </a:cubicBezTo>
                          <a:lnTo>
                            <a:pt x="7518400" y="31750"/>
                          </a:lnTo>
                          <a:cubicBezTo>
                            <a:pt x="7518400" y="27543"/>
                            <a:pt x="7517593" y="23494"/>
                            <a:pt x="7515981" y="19606"/>
                          </a:cubicBezTo>
                          <a:cubicBezTo>
                            <a:pt x="7514370" y="15720"/>
                            <a:pt x="7512076" y="12285"/>
                            <a:pt x="7509099" y="9305"/>
                          </a:cubicBezTo>
                          <a:cubicBezTo>
                            <a:pt x="7506123" y="6332"/>
                            <a:pt x="7502690" y="4037"/>
                            <a:pt x="7498798" y="2425"/>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20"/>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7" behindDoc="1" locked="0" layoutInCell="1" allowOverlap="1">
            <wp:simplePos x="0" y="0"/>
            <wp:positionH relativeFrom="page">
              <wp:posOffset>963889</wp:posOffset>
            </wp:positionH>
            <wp:positionV relativeFrom="line">
              <wp:posOffset>-47010</wp:posOffset>
            </wp:positionV>
            <wp:extent cx="5641423" cy="371647"/>
            <wp:effectExtent l="0" t="0" r="0" b="0"/>
            <wp:wrapNone/>
            <wp:docPr id="219" name="Freeform 219"/>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1"/>
                            <a:pt x="805" y="471817"/>
                            <a:pt x="2416" y="475711"/>
                          </a:cubicBezTo>
                          <a:cubicBezTo>
                            <a:pt x="4028" y="479599"/>
                            <a:pt x="6322" y="483031"/>
                            <a:pt x="9298" y="486008"/>
                          </a:cubicBezTo>
                          <a:cubicBezTo>
                            <a:pt x="12275" y="488985"/>
                            <a:pt x="15709" y="491276"/>
                            <a:pt x="19599" y="492885"/>
                          </a:cubicBezTo>
                          <a:cubicBezTo>
                            <a:pt x="23489" y="494497"/>
                            <a:pt x="27539" y="495300"/>
                            <a:pt x="31750" y="495300"/>
                          </a:cubicBezTo>
                          <a:lnTo>
                            <a:pt x="7486650" y="495300"/>
                          </a:lnTo>
                          <a:cubicBezTo>
                            <a:pt x="7490859" y="495300"/>
                            <a:pt x="7494909" y="494497"/>
                            <a:pt x="7498798" y="492888"/>
                          </a:cubicBezTo>
                          <a:cubicBezTo>
                            <a:pt x="7502690" y="491276"/>
                            <a:pt x="7506123" y="488985"/>
                            <a:pt x="7509099" y="486008"/>
                          </a:cubicBezTo>
                          <a:cubicBezTo>
                            <a:pt x="7512076" y="483031"/>
                            <a:pt x="7514370" y="479599"/>
                            <a:pt x="7515981" y="475708"/>
                          </a:cubicBezTo>
                          <a:cubicBezTo>
                            <a:pt x="7517593" y="471817"/>
                            <a:pt x="7518400" y="467761"/>
                            <a:pt x="7518400" y="463550"/>
                          </a:cubicBezTo>
                          <a:lnTo>
                            <a:pt x="7518400" y="31750"/>
                          </a:lnTo>
                          <a:cubicBezTo>
                            <a:pt x="7518400" y="27543"/>
                            <a:pt x="7517593" y="23494"/>
                            <a:pt x="7515981" y="19606"/>
                          </a:cubicBezTo>
                          <a:cubicBezTo>
                            <a:pt x="7514370" y="15720"/>
                            <a:pt x="7512076" y="12285"/>
                            <a:pt x="7509099" y="9305"/>
                          </a:cubicBezTo>
                          <a:cubicBezTo>
                            <a:pt x="7506123" y="6332"/>
                            <a:pt x="7502690" y="4037"/>
                            <a:pt x="7498798" y="2425"/>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20"/>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16" behindDoc="1" locked="0" layoutInCell="1" allowOverlap="1">
            <wp:simplePos x="0" y="0"/>
            <wp:positionH relativeFrom="page">
              <wp:posOffset>955954</wp:posOffset>
            </wp:positionH>
            <wp:positionV relativeFrom="line">
              <wp:posOffset>-35886</wp:posOffset>
            </wp:positionV>
            <wp:extent cx="292223" cy="375031"/>
            <wp:effectExtent l="0" t="0" r="0" b="0"/>
            <wp:wrapNone/>
            <wp:docPr id="220" name="Picture 220"/>
            <wp:cNvGraphicFramePr>
              <a:graphicFrameLocks noChangeAspect="1"/>
            </wp:cNvGraphicFramePr>
            <a:graphic>
              <a:graphicData uri="http://schemas.openxmlformats.org/drawingml/2006/picture">
                <pic:pic xmlns:pic="http://schemas.openxmlformats.org/drawingml/2006/picture">
                  <pic:nvPicPr>
                    <pic:cNvPr id="220" name="Picture 220"/>
                    <pic:cNvPicPr>
                      <a:picLocks noChangeAspect="0" noChangeArrowheads="1"/>
                    </pic:cNvPicPr>
                  </pic:nvPicPr>
                  <pic:blipFill>
                    <a:blip r:embed="rId220">
                      <a:extLst>
                        <a:ext uri="{28A0092B-C50C-407E-A947-70E740481C1C}">
                          <a14:useLocalDpi xmlns:a14="http://schemas.microsoft.com/office/drawing/2010/main" val="0"/>
                        </a:ext>
                      </a:extLst>
                    </a:blip>
                    <a:srcRect/>
                    <a:stretch>
                      <a:fillRect/>
                    </a:stretch>
                  </pic:blipFill>
                  <pic:spPr>
                    <a:xfrm rot="0" flipH="0" flipV="0">
                      <a:off x="0" y="0"/>
                      <a:ext cx="292223" cy="375031"/>
                    </a:xfrm>
                    <a:prstGeom prst="rect">
                      <a:avLst/>
                    </a:prstGeom>
                    <a:noFill/>
                  </pic:spPr>
                </pic:pic>
              </a:graphicData>
            </a:graphic>
          </wp:anchor>
        </w:drawing>
        <w:drawing>
          <wp:anchor simplePos="0" relativeHeight="251658644" behindDoc="1" locked="0" layoutInCell="1" allowOverlap="1">
            <wp:simplePos x="0" y="0"/>
            <wp:positionH relativeFrom="page">
              <wp:posOffset>968654</wp:posOffset>
            </wp:positionH>
            <wp:positionV relativeFrom="line">
              <wp:posOffset>-23186</wp:posOffset>
            </wp:positionV>
            <wp:extent cx="5593776" cy="343059"/>
            <wp:effectExtent l="0" t="0" r="0" b="0"/>
            <wp:wrapNone/>
            <wp:docPr id="221" name="Freeform 221"/>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9" behindDoc="1" locked="0" layoutInCell="1" allowOverlap="1">
            <wp:simplePos x="0" y="0"/>
            <wp:positionH relativeFrom="page">
              <wp:posOffset>968654</wp:posOffset>
            </wp:positionH>
            <wp:positionV relativeFrom="line">
              <wp:posOffset>-23186</wp:posOffset>
            </wp:positionV>
            <wp:extent cx="5593776" cy="343059"/>
            <wp:effectExtent l="0" t="0" r="0" b="0"/>
            <wp:wrapNone/>
            <wp:docPr id="222" name="Freeform 222"/>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082" w:space="0"/>
          </w:cols>
          <w:docGrid w:linePitch="360"/>
        </w:sectPr>
        <w:spacing w:before="246" w:after="0" w:line="270" w:lineRule="exact"/>
        <w:ind w:left="0" w:right="-40" w:firstLine="0"/>
      </w:pPr>
      <w:r/>
      <w:r>
        <w:rPr lang="zh-CN" sz="17" baseline="0" dirty="0">
          <w:jc w:val="left"/>
          <w:rFonts w:ascii="新宋体" w:hAnsi="新宋体" w:cs="新宋体"/>
          <w:color w:val="000000"/>
          <w:sz w:val="17"/>
          <w:szCs w:val="17"/>
        </w:rPr>
        <w:t>如果方法中的代码在执行过程中</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可能会出现一些异常情况</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那么就可以在方法上把这些异常声明并抛出</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也可以同时声明抛出多个异常</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使用逗号隔开即可。</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2" behindDoc="1" locked="0" layoutInCell="1" allowOverlap="1">
            <wp:simplePos x="0" y="0"/>
            <wp:positionH relativeFrom="page">
              <wp:posOffset>963889</wp:posOffset>
            </wp:positionH>
            <wp:positionV relativeFrom="line">
              <wp:posOffset>-167739</wp:posOffset>
            </wp:positionV>
            <wp:extent cx="5641423" cy="1229296"/>
            <wp:effectExtent l="0" t="0" r="0" b="0"/>
            <wp:wrapNone/>
            <wp:docPr id="223" name="Freeform 223"/>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17"/>
                            <a:pt x="2416" y="1618705"/>
                          </a:cubicBezTo>
                          <a:cubicBezTo>
                            <a:pt x="4028" y="1622596"/>
                            <a:pt x="6322" y="1626031"/>
                            <a:pt x="9298" y="1629005"/>
                          </a:cubicBezTo>
                          <a:cubicBezTo>
                            <a:pt x="12275" y="1631985"/>
                            <a:pt x="15709" y="1634273"/>
                            <a:pt x="19599" y="1635882"/>
                          </a:cubicBezTo>
                          <a:cubicBezTo>
                            <a:pt x="23489" y="1637494"/>
                            <a:pt x="27539" y="1638300"/>
                            <a:pt x="31750" y="1638300"/>
                          </a:cubicBezTo>
                          <a:lnTo>
                            <a:pt x="7486650" y="1638300"/>
                          </a:lnTo>
                          <a:cubicBezTo>
                            <a:pt x="7490859" y="1638300"/>
                            <a:pt x="7494909" y="1637494"/>
                            <a:pt x="7498798" y="1635882"/>
                          </a:cubicBezTo>
                          <a:cubicBezTo>
                            <a:pt x="7502690" y="1634273"/>
                            <a:pt x="7506123" y="1631985"/>
                            <a:pt x="7509099" y="1629005"/>
                          </a:cubicBezTo>
                          <a:cubicBezTo>
                            <a:pt x="7512076" y="1626031"/>
                            <a:pt x="7514370" y="1622596"/>
                            <a:pt x="7515981" y="1618705"/>
                          </a:cubicBezTo>
                          <a:cubicBezTo>
                            <a:pt x="7517593" y="1614817"/>
                            <a:pt x="7518400" y="1610761"/>
                            <a:pt x="7518400" y="1606550"/>
                          </a:cubicBezTo>
                          <a:lnTo>
                            <a:pt x="7518400" y="31750"/>
                          </a:lnTo>
                          <a:cubicBezTo>
                            <a:pt x="7518400" y="27543"/>
                            <a:pt x="7517593" y="23494"/>
                            <a:pt x="7515981" y="19606"/>
                          </a:cubicBezTo>
                          <a:cubicBezTo>
                            <a:pt x="7514370" y="15717"/>
                            <a:pt x="7512076" y="12285"/>
                            <a:pt x="7509099" y="9305"/>
                          </a:cubicBezTo>
                          <a:cubicBezTo>
                            <a:pt x="7506123" y="6332"/>
                            <a:pt x="7502690" y="4037"/>
                            <a:pt x="7498798" y="2425"/>
                          </a:cubicBezTo>
                          <a:cubicBezTo>
                            <a:pt x="7494909" y="819"/>
                            <a:pt x="7490859" y="7"/>
                            <a:pt x="7486650" y="0"/>
                          </a:cubicBezTo>
                          <a:lnTo>
                            <a:pt x="31750" y="0"/>
                          </a:lnTo>
                          <a:cubicBezTo>
                            <a:pt x="27539" y="7"/>
                            <a:pt x="23489" y="819"/>
                            <a:pt x="19599" y="2425"/>
                          </a:cubicBezTo>
                          <a:cubicBezTo>
                            <a:pt x="15709" y="4037"/>
                            <a:pt x="12275" y="6332"/>
                            <a:pt x="9298" y="9305"/>
                          </a:cubicBezTo>
                          <a:cubicBezTo>
                            <a:pt x="6322" y="12285"/>
                            <a:pt x="4028" y="15717"/>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1" behindDoc="1" locked="0" layoutInCell="1" allowOverlap="1">
            <wp:simplePos x="0" y="0"/>
            <wp:positionH relativeFrom="page">
              <wp:posOffset>963889</wp:posOffset>
            </wp:positionH>
            <wp:positionV relativeFrom="line">
              <wp:posOffset>-167739</wp:posOffset>
            </wp:positionV>
            <wp:extent cx="5641423" cy="1229296"/>
            <wp:effectExtent l="0" t="0" r="0" b="0"/>
            <wp:wrapNone/>
            <wp:docPr id="224" name="Freeform 224"/>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17"/>
                            <a:pt x="2416" y="1618705"/>
                          </a:cubicBezTo>
                          <a:cubicBezTo>
                            <a:pt x="4028" y="1622596"/>
                            <a:pt x="6322" y="1626031"/>
                            <a:pt x="9298" y="1629005"/>
                          </a:cubicBezTo>
                          <a:cubicBezTo>
                            <a:pt x="12275" y="1631985"/>
                            <a:pt x="15709" y="1634273"/>
                            <a:pt x="19599" y="1635882"/>
                          </a:cubicBezTo>
                          <a:cubicBezTo>
                            <a:pt x="23489" y="1637494"/>
                            <a:pt x="27539" y="1638300"/>
                            <a:pt x="31750" y="1638300"/>
                          </a:cubicBezTo>
                          <a:lnTo>
                            <a:pt x="7486650" y="1638300"/>
                          </a:lnTo>
                          <a:cubicBezTo>
                            <a:pt x="7490859" y="1638300"/>
                            <a:pt x="7494909" y="1637494"/>
                            <a:pt x="7498798" y="1635882"/>
                          </a:cubicBezTo>
                          <a:cubicBezTo>
                            <a:pt x="7502690" y="1634273"/>
                            <a:pt x="7506123" y="1631985"/>
                            <a:pt x="7509099" y="1629005"/>
                          </a:cubicBezTo>
                          <a:cubicBezTo>
                            <a:pt x="7512076" y="1626031"/>
                            <a:pt x="7514370" y="1622596"/>
                            <a:pt x="7515981" y="1618705"/>
                          </a:cubicBezTo>
                          <a:cubicBezTo>
                            <a:pt x="7517593" y="1614817"/>
                            <a:pt x="7518400" y="1610761"/>
                            <a:pt x="7518400" y="1606550"/>
                          </a:cubicBezTo>
                          <a:lnTo>
                            <a:pt x="7518400" y="31750"/>
                          </a:lnTo>
                          <a:cubicBezTo>
                            <a:pt x="7518400" y="27543"/>
                            <a:pt x="7517593" y="23494"/>
                            <a:pt x="7515981" y="19606"/>
                          </a:cubicBezTo>
                          <a:cubicBezTo>
                            <a:pt x="7514370" y="15717"/>
                            <a:pt x="7512076" y="12285"/>
                            <a:pt x="7509099" y="9305"/>
                          </a:cubicBezTo>
                          <a:cubicBezTo>
                            <a:pt x="7506123" y="6332"/>
                            <a:pt x="7502690" y="4037"/>
                            <a:pt x="7498798" y="2425"/>
                          </a:cubicBezTo>
                          <a:cubicBezTo>
                            <a:pt x="7494909" y="819"/>
                            <a:pt x="7490859" y="7"/>
                            <a:pt x="7486650" y="0"/>
                          </a:cubicBezTo>
                          <a:lnTo>
                            <a:pt x="31750" y="0"/>
                          </a:lnTo>
                          <a:cubicBezTo>
                            <a:pt x="27539" y="7"/>
                            <a:pt x="23489" y="819"/>
                            <a:pt x="19599" y="2425"/>
                          </a:cubicBezTo>
                          <a:cubicBezTo>
                            <a:pt x="15709" y="4037"/>
                            <a:pt x="12275" y="6332"/>
                            <a:pt x="9298" y="9305"/>
                          </a:cubicBezTo>
                          <a:cubicBezTo>
                            <a:pt x="6322" y="12285"/>
                            <a:pt x="4028" y="15717"/>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50" behindDoc="1" locked="0" layoutInCell="1" allowOverlap="1">
            <wp:simplePos x="0" y="0"/>
            <wp:positionH relativeFrom="page">
              <wp:posOffset>955954</wp:posOffset>
            </wp:positionH>
            <wp:positionV relativeFrom="line">
              <wp:posOffset>-156614</wp:posOffset>
            </wp:positionV>
            <wp:extent cx="292223" cy="1231881"/>
            <wp:effectExtent l="0" t="0" r="0" b="0"/>
            <wp:wrapNone/>
            <wp:docPr id="225" name="Picture 225"/>
            <wp:cNvGraphicFramePr>
              <a:graphicFrameLocks noChangeAspect="1"/>
            </wp:cNvGraphicFramePr>
            <a:graphic>
              <a:graphicData uri="http://schemas.openxmlformats.org/drawingml/2006/picture">
                <pic:pic xmlns:pic="http://schemas.openxmlformats.org/drawingml/2006/picture">
                  <pic:nvPicPr>
                    <pic:cNvPr id="225" name="Picture 225"/>
                    <pic:cNvPicPr>
                      <a:picLocks noChangeAspect="0" noChangeArrowheads="1"/>
                    </pic:cNvPicPr>
                  </pic:nvPicPr>
                  <pic:blipFill>
                    <a:blip r:embed="rId225">
                      <a:extLst>
                        <a:ext uri="{28A0092B-C50C-407E-A947-70E740481C1C}">
                          <a14:useLocalDpi xmlns:a14="http://schemas.microsoft.com/office/drawing/2010/main" val="0"/>
                        </a:ext>
                      </a:extLst>
                    </a:blip>
                    <a:srcRect/>
                    <a:stretch>
                      <a:fillRect/>
                    </a:stretch>
                  </pic:blipFill>
                  <pic:spPr>
                    <a:xfrm rot="0" flipH="0" flipV="0">
                      <a:off x="0" y="0"/>
                      <a:ext cx="292223" cy="1231881"/>
                    </a:xfrm>
                    <a:prstGeom prst="rect">
                      <a:avLst/>
                    </a:prstGeom>
                    <a:noFill/>
                  </pic:spPr>
                </pic:pic>
              </a:graphicData>
            </a:graphic>
          </wp:anchor>
        </w:drawing>
        <w:drawing>
          <wp:anchor simplePos="0" relativeHeight="251658718" behindDoc="1" locked="0" layoutInCell="1" allowOverlap="1">
            <wp:simplePos x="0" y="0"/>
            <wp:positionH relativeFrom="page">
              <wp:posOffset>968654</wp:posOffset>
            </wp:positionH>
            <wp:positionV relativeFrom="line">
              <wp:posOffset>-143915</wp:posOffset>
            </wp:positionV>
            <wp:extent cx="5593776" cy="1200708"/>
            <wp:effectExtent l="0" t="0" r="0" b="0"/>
            <wp:wrapNone/>
            <wp:docPr id="226" name="Freeform 226"/>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3" behindDoc="1" locked="0" layoutInCell="1" allowOverlap="1">
            <wp:simplePos x="0" y="0"/>
            <wp:positionH relativeFrom="page">
              <wp:posOffset>968654</wp:posOffset>
            </wp:positionH>
            <wp:positionV relativeFrom="line">
              <wp:posOffset>-143915</wp:posOffset>
            </wp:positionV>
            <wp:extent cx="5593776" cy="1200708"/>
            <wp:effectExtent l="0" t="0" r="0" b="0"/>
            <wp:wrapNone/>
            <wp:docPr id="227" name="Freeform 227"/>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readFile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IOException</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readFile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IOException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ClassNotFoundException</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973" w:space="0"/>
          </w:cols>
          <w:docGrid w:linePitch="360"/>
        </w:sectPr>
        <w:spacing w:before="0" w:after="0" w:line="175" w:lineRule="exact"/>
        <w:ind w:left="0" w:right="0" w:firstLine="0"/>
      </w:pPr>
      <w:r/>
      <w:r>
        <w:rPr lang="zh-CN" sz="17" baseline="0" dirty="0">
          <w:jc w:val="left"/>
          <w:rFonts w:ascii="Lucida Console" w:hAnsi="Lucida Console" w:cs="Lucida Console"/>
          <w:color w:val="333333"/>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、方法调用	</w:t>
      </w:r>
      <w:hyperlink r:id="rId19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在类中定义了方法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这个方法中的代码并不会执行</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当这个方法被调用的时候</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方法中的代码才会被一行一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行顺序执行。</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pacing w:val="-23"/>
          <w:sz w:val="19"/>
          <w:szCs w:val="19"/>
        </w:rPr>
        <w:t>1. </w:t>
      </w:r>
      <w:r>
        <w:rPr lang="zh-CN" sz="19" baseline="0" dirty="0">
          <w:jc w:val="left"/>
          <w:rFonts w:ascii="微软雅黑" w:hAnsi="微软雅黑" w:cs="微软雅黑"/>
          <w:b/>
          <w:bCs/>
          <w:color w:val="333333"/>
          <w:sz w:val="19"/>
          <w:szCs w:val="19"/>
        </w:rPr>
        <w:t>非静态方法</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82" behindDoc="1" locked="0" layoutInCell="1" allowOverlap="1">
            <wp:simplePos x="0" y="0"/>
            <wp:positionH relativeFrom="page">
              <wp:posOffset>963889</wp:posOffset>
            </wp:positionH>
            <wp:positionV relativeFrom="line">
              <wp:posOffset>-47008</wp:posOffset>
            </wp:positionV>
            <wp:extent cx="5641423" cy="371647"/>
            <wp:effectExtent l="0" t="0" r="0" b="0"/>
            <wp:wrapNone/>
            <wp:docPr id="228" name="Freeform 228"/>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1"/>
                            <a:pt x="805" y="471817"/>
                            <a:pt x="2416" y="475711"/>
                          </a:cubicBezTo>
                          <a:cubicBezTo>
                            <a:pt x="4028" y="479602"/>
                            <a:pt x="6322" y="483038"/>
                            <a:pt x="9298" y="486008"/>
                          </a:cubicBezTo>
                          <a:cubicBezTo>
                            <a:pt x="12275" y="488985"/>
                            <a:pt x="15709" y="491276"/>
                            <a:pt x="19599" y="492885"/>
                          </a:cubicBezTo>
                          <a:cubicBezTo>
                            <a:pt x="23489" y="494497"/>
                            <a:pt x="27539" y="495300"/>
                            <a:pt x="31750" y="495300"/>
                          </a:cubicBezTo>
                          <a:lnTo>
                            <a:pt x="7486650" y="495300"/>
                          </a:lnTo>
                          <a:cubicBezTo>
                            <a:pt x="7490859" y="495300"/>
                            <a:pt x="7494909" y="494497"/>
                            <a:pt x="7498798" y="492888"/>
                          </a:cubicBezTo>
                          <a:cubicBezTo>
                            <a:pt x="7502690" y="491276"/>
                            <a:pt x="7506123" y="488985"/>
                            <a:pt x="7509099" y="486008"/>
                          </a:cubicBezTo>
                          <a:cubicBezTo>
                            <a:pt x="7512076" y="483038"/>
                            <a:pt x="7514370" y="479599"/>
                            <a:pt x="7515981" y="475708"/>
                          </a:cubicBezTo>
                          <a:cubicBezTo>
                            <a:pt x="7517593" y="471817"/>
                            <a:pt x="7518400" y="467761"/>
                            <a:pt x="7518400" y="463550"/>
                          </a:cubicBezTo>
                          <a:lnTo>
                            <a:pt x="7518400" y="31750"/>
                          </a:lnTo>
                          <a:cubicBezTo>
                            <a:pt x="7518400" y="27543"/>
                            <a:pt x="7517593" y="23494"/>
                            <a:pt x="7515981" y="19606"/>
                          </a:cubicBezTo>
                          <a:cubicBezTo>
                            <a:pt x="7514370" y="15720"/>
                            <a:pt x="7512076" y="12285"/>
                            <a:pt x="7509099" y="9305"/>
                          </a:cubicBezTo>
                          <a:cubicBezTo>
                            <a:pt x="7506123" y="6332"/>
                            <a:pt x="7502690" y="4037"/>
                            <a:pt x="7498798" y="2425"/>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20"/>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1" behindDoc="1" locked="0" layoutInCell="1" allowOverlap="1">
            <wp:simplePos x="0" y="0"/>
            <wp:positionH relativeFrom="page">
              <wp:posOffset>963889</wp:posOffset>
            </wp:positionH>
            <wp:positionV relativeFrom="line">
              <wp:posOffset>-47008</wp:posOffset>
            </wp:positionV>
            <wp:extent cx="5641423" cy="371647"/>
            <wp:effectExtent l="0" t="0" r="0" b="0"/>
            <wp:wrapNone/>
            <wp:docPr id="229" name="Freeform 229"/>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1"/>
                            <a:pt x="805" y="471817"/>
                            <a:pt x="2416" y="475711"/>
                          </a:cubicBezTo>
                          <a:cubicBezTo>
                            <a:pt x="4028" y="479602"/>
                            <a:pt x="6322" y="483038"/>
                            <a:pt x="9298" y="486008"/>
                          </a:cubicBezTo>
                          <a:cubicBezTo>
                            <a:pt x="12275" y="488985"/>
                            <a:pt x="15709" y="491276"/>
                            <a:pt x="19599" y="492885"/>
                          </a:cubicBezTo>
                          <a:cubicBezTo>
                            <a:pt x="23489" y="494497"/>
                            <a:pt x="27539" y="495300"/>
                            <a:pt x="31750" y="495300"/>
                          </a:cubicBezTo>
                          <a:lnTo>
                            <a:pt x="7486650" y="495300"/>
                          </a:lnTo>
                          <a:cubicBezTo>
                            <a:pt x="7490859" y="495300"/>
                            <a:pt x="7494909" y="494497"/>
                            <a:pt x="7498798" y="492888"/>
                          </a:cubicBezTo>
                          <a:cubicBezTo>
                            <a:pt x="7502690" y="491276"/>
                            <a:pt x="7506123" y="488985"/>
                            <a:pt x="7509099" y="486008"/>
                          </a:cubicBezTo>
                          <a:cubicBezTo>
                            <a:pt x="7512076" y="483038"/>
                            <a:pt x="7514370" y="479599"/>
                            <a:pt x="7515981" y="475708"/>
                          </a:cubicBezTo>
                          <a:cubicBezTo>
                            <a:pt x="7517593" y="471817"/>
                            <a:pt x="7518400" y="467761"/>
                            <a:pt x="7518400" y="463550"/>
                          </a:cubicBezTo>
                          <a:lnTo>
                            <a:pt x="7518400" y="31750"/>
                          </a:lnTo>
                          <a:cubicBezTo>
                            <a:pt x="7518400" y="27543"/>
                            <a:pt x="7517593" y="23494"/>
                            <a:pt x="7515981" y="19606"/>
                          </a:cubicBezTo>
                          <a:cubicBezTo>
                            <a:pt x="7514370" y="15720"/>
                            <a:pt x="7512076" y="12285"/>
                            <a:pt x="7509099" y="9305"/>
                          </a:cubicBezTo>
                          <a:cubicBezTo>
                            <a:pt x="7506123" y="6332"/>
                            <a:pt x="7502690" y="4037"/>
                            <a:pt x="7498798" y="2425"/>
                          </a:cubicBezTo>
                          <a:cubicBezTo>
                            <a:pt x="7494909" y="813"/>
                            <a:pt x="7490859" y="4"/>
                            <a:pt x="7486650" y="0"/>
                          </a:cubicBezTo>
                          <a:lnTo>
                            <a:pt x="31750" y="0"/>
                          </a:lnTo>
                          <a:cubicBezTo>
                            <a:pt x="27539" y="4"/>
                            <a:pt x="23489" y="813"/>
                            <a:pt x="19599" y="2422"/>
                          </a:cubicBezTo>
                          <a:cubicBezTo>
                            <a:pt x="15709" y="4037"/>
                            <a:pt x="12275" y="6332"/>
                            <a:pt x="9298" y="9305"/>
                          </a:cubicBezTo>
                          <a:cubicBezTo>
                            <a:pt x="6322" y="12285"/>
                            <a:pt x="4028" y="15720"/>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58" behindDoc="1" locked="0" layoutInCell="1" allowOverlap="1">
            <wp:simplePos x="0" y="0"/>
            <wp:positionH relativeFrom="page">
              <wp:posOffset>968654</wp:posOffset>
            </wp:positionH>
            <wp:positionV relativeFrom="line">
              <wp:posOffset>-23185</wp:posOffset>
            </wp:positionV>
            <wp:extent cx="5593776" cy="343059"/>
            <wp:effectExtent l="0" t="0" r="0" b="0"/>
            <wp:wrapNone/>
            <wp:docPr id="230" name="Freeform 230"/>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35" behindDoc="1" locked="0" layoutInCell="1" allowOverlap="1">
            <wp:simplePos x="0" y="0"/>
            <wp:positionH relativeFrom="page">
              <wp:posOffset>955954</wp:posOffset>
            </wp:positionH>
            <wp:positionV relativeFrom="line">
              <wp:posOffset>-35886</wp:posOffset>
            </wp:positionV>
            <wp:extent cx="292223" cy="379778"/>
            <wp:effectExtent l="0" t="0" r="0" b="0"/>
            <wp:wrapNone/>
            <wp:docPr id="231" name="Picture 231"/>
            <wp:cNvGraphicFramePr>
              <a:graphicFrameLocks noChangeAspect="1"/>
            </wp:cNvGraphicFramePr>
            <a:graphic>
              <a:graphicData uri="http://schemas.openxmlformats.org/drawingml/2006/picture">
                <pic:pic xmlns:pic="http://schemas.openxmlformats.org/drawingml/2006/picture">
                  <pic:nvPicPr>
                    <pic:cNvPr id="231" name="Picture 231"/>
                    <pic:cNvPicPr>
                      <a:picLocks noChangeAspect="0" noChangeArrowheads="1"/>
                    </pic:cNvPicPr>
                  </pic:nvPicPr>
                  <pic:blipFill>
                    <a:blip r:embed="rId231">
                      <a:extLst>
                        <a:ext uri="{28A0092B-C50C-407E-A947-70E740481C1C}">
                          <a14:useLocalDpi xmlns:a14="http://schemas.microsoft.com/office/drawing/2010/main" val="0"/>
                        </a:ext>
                      </a:extLst>
                    </a:blip>
                    <a:srcRect/>
                    <a:stretch>
                      <a:fillRect/>
                    </a:stretch>
                  </pic:blipFill>
                  <pic:spPr>
                    <a:xfrm rot="0" flipH="0" flipV="0">
                      <a:off x="0" y="0"/>
                      <a:ext cx="292223" cy="379778"/>
                    </a:xfrm>
                    <a:prstGeom prst="rect">
                      <a:avLst/>
                    </a:prstGeom>
                    <a:noFill/>
                  </pic:spPr>
                </pic:pic>
              </a:graphicData>
            </a:graphic>
          </wp:anchor>
        </w:drawing>
        <w:drawing>
          <wp:anchor simplePos="0" relativeHeight="251658283" behindDoc="1" locked="0" layoutInCell="1" allowOverlap="1">
            <wp:simplePos x="0" y="0"/>
            <wp:positionH relativeFrom="page">
              <wp:posOffset>968654</wp:posOffset>
            </wp:positionH>
            <wp:positionV relativeFrom="line">
              <wp:posOffset>-23185</wp:posOffset>
            </wp:positionV>
            <wp:extent cx="5593776" cy="343059"/>
            <wp:effectExtent l="0" t="0" r="0" b="0"/>
            <wp:wrapNone/>
            <wp:docPr id="232" name="Freeform 232"/>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18" w:space="0"/>
          </w:cols>
          <w:docGrid w:linePitch="360"/>
        </w:sectPr>
        <w:spacing w:before="246" w:after="0" w:line="270" w:lineRule="exact"/>
        <w:ind w:left="0" w:right="-40" w:firstLine="0"/>
      </w:pPr>
      <w:r/>
      <w:r>
        <w:rPr lang="zh-CN" sz="17" baseline="0" dirty="0">
          <w:jc w:val="left"/>
          <w:rFonts w:ascii="新宋体" w:hAnsi="新宋体" w:cs="新宋体"/>
          <w:color w:val="000000"/>
          <w:sz w:val="17"/>
          <w:szCs w:val="17"/>
        </w:rPr>
        <w:t>没有使用</w:t>
      </w:r>
      <w:r>
        <w:rPr lang="zh-CN" sz="17" baseline="0" dirty="0">
          <w:jc w:val="left"/>
          <w:rFonts w:ascii="Lucida Console" w:hAnsi="Lucida Console" w:cs="Lucida Console"/>
          <w:color w:val="000000"/>
          <w:sz w:val="17"/>
          <w:szCs w:val="17"/>
        </w:rPr>
        <w:t>static</w:t>
      </w:r>
      <w:r>
        <w:rPr lang="zh-CN" sz="17" baseline="0" dirty="0">
          <w:jc w:val="left"/>
          <w:rFonts w:ascii="新宋体" w:hAnsi="新宋体" w:cs="新宋体"/>
          <w:color w:val="000000"/>
          <w:sz w:val="17"/>
          <w:szCs w:val="17"/>
        </w:rPr>
        <w:t>修饰符修饰的方法</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就是非静态方法</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调用这种方法的时候</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是</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一定</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000000"/>
          <w:sz w:val="17"/>
          <w:szCs w:val="17"/>
        </w:rPr>
        <w:t>要使用对象的。因为非静态方法是属于对象的。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非静态属性也是一样的</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86" behindDoc="1" locked="0" layoutInCell="1" allowOverlap="1">
            <wp:simplePos x="0" y="0"/>
            <wp:positionH relativeFrom="page">
              <wp:posOffset>963889</wp:posOffset>
            </wp:positionH>
            <wp:positionV relativeFrom="line">
              <wp:posOffset>-167737</wp:posOffset>
            </wp:positionV>
            <wp:extent cx="5641423" cy="1229296"/>
            <wp:effectExtent l="0" t="0" r="0" b="0"/>
            <wp:wrapNone/>
            <wp:docPr id="233" name="Freeform 233"/>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17"/>
                            <a:pt x="2416" y="1618711"/>
                          </a:cubicBezTo>
                          <a:cubicBezTo>
                            <a:pt x="4028" y="1622602"/>
                            <a:pt x="6322" y="1626038"/>
                            <a:pt x="9298" y="1629008"/>
                          </a:cubicBezTo>
                          <a:cubicBezTo>
                            <a:pt x="12275" y="1631988"/>
                            <a:pt x="15709" y="1634276"/>
                            <a:pt x="19599" y="1635885"/>
                          </a:cubicBezTo>
                          <a:cubicBezTo>
                            <a:pt x="23489" y="1637497"/>
                            <a:pt x="27539" y="1638300"/>
                            <a:pt x="31750" y="1638300"/>
                          </a:cubicBezTo>
                          <a:lnTo>
                            <a:pt x="7486650" y="1638300"/>
                          </a:lnTo>
                          <a:cubicBezTo>
                            <a:pt x="7490859" y="1638300"/>
                            <a:pt x="7494909" y="1637497"/>
                            <a:pt x="7498798" y="1635885"/>
                          </a:cubicBezTo>
                          <a:cubicBezTo>
                            <a:pt x="7502690" y="1634276"/>
                            <a:pt x="7506123" y="1631988"/>
                            <a:pt x="7509099" y="1629008"/>
                          </a:cubicBezTo>
                          <a:cubicBezTo>
                            <a:pt x="7512076" y="1626038"/>
                            <a:pt x="7514370" y="1622602"/>
                            <a:pt x="7515981" y="1618711"/>
                          </a:cubicBezTo>
                          <a:cubicBezTo>
                            <a:pt x="7517593" y="1614817"/>
                            <a:pt x="7518400" y="1610761"/>
                            <a:pt x="7518400" y="16065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5" behindDoc="1" locked="0" layoutInCell="1" allowOverlap="1">
            <wp:simplePos x="0" y="0"/>
            <wp:positionH relativeFrom="page">
              <wp:posOffset>963889</wp:posOffset>
            </wp:positionH>
            <wp:positionV relativeFrom="line">
              <wp:posOffset>-167737</wp:posOffset>
            </wp:positionV>
            <wp:extent cx="5641423" cy="1229296"/>
            <wp:effectExtent l="0" t="0" r="0" b="0"/>
            <wp:wrapNone/>
            <wp:docPr id="234" name="Freeform 234"/>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17"/>
                            <a:pt x="2416" y="1618711"/>
                          </a:cubicBezTo>
                          <a:cubicBezTo>
                            <a:pt x="4028" y="1622602"/>
                            <a:pt x="6322" y="1626038"/>
                            <a:pt x="9298" y="1629008"/>
                          </a:cubicBezTo>
                          <a:cubicBezTo>
                            <a:pt x="12275" y="1631988"/>
                            <a:pt x="15709" y="1634276"/>
                            <a:pt x="19599" y="1635885"/>
                          </a:cubicBezTo>
                          <a:cubicBezTo>
                            <a:pt x="23489" y="1637497"/>
                            <a:pt x="27539" y="1638300"/>
                            <a:pt x="31750" y="1638300"/>
                          </a:cubicBezTo>
                          <a:lnTo>
                            <a:pt x="7486650" y="1638300"/>
                          </a:lnTo>
                          <a:cubicBezTo>
                            <a:pt x="7490859" y="1638300"/>
                            <a:pt x="7494909" y="1637497"/>
                            <a:pt x="7498798" y="1635885"/>
                          </a:cubicBezTo>
                          <a:cubicBezTo>
                            <a:pt x="7502690" y="1634276"/>
                            <a:pt x="7506123" y="1631988"/>
                            <a:pt x="7509099" y="1629008"/>
                          </a:cubicBezTo>
                          <a:cubicBezTo>
                            <a:pt x="7512076" y="1626038"/>
                            <a:pt x="7514370" y="1622602"/>
                            <a:pt x="7515981" y="1618711"/>
                          </a:cubicBezTo>
                          <a:cubicBezTo>
                            <a:pt x="7517593" y="1614817"/>
                            <a:pt x="7518400" y="1610761"/>
                            <a:pt x="7518400" y="16065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24" behindDoc="1" locked="0" layoutInCell="1" allowOverlap="1">
            <wp:simplePos x="0" y="0"/>
            <wp:positionH relativeFrom="page">
              <wp:posOffset>955954</wp:posOffset>
            </wp:positionH>
            <wp:positionV relativeFrom="line">
              <wp:posOffset>-156614</wp:posOffset>
            </wp:positionV>
            <wp:extent cx="292223" cy="1236628"/>
            <wp:effectExtent l="0" t="0" r="0" b="0"/>
            <wp:wrapNone/>
            <wp:docPr id="235" name="Picture 235"/>
            <wp:cNvGraphicFramePr>
              <a:graphicFrameLocks noChangeAspect="1"/>
            </wp:cNvGraphicFramePr>
            <a:graphic>
              <a:graphicData uri="http://schemas.openxmlformats.org/drawingml/2006/picture">
                <pic:pic xmlns:pic="http://schemas.openxmlformats.org/drawingml/2006/picture">
                  <pic:nvPicPr>
                    <pic:cNvPr id="235" name="Picture 235"/>
                    <pic:cNvPicPr>
                      <a:picLocks noChangeAspect="0" noChangeArrowheads="1"/>
                    </pic:cNvPicPr>
                  </pic:nvPicPr>
                  <pic:blipFill>
                    <a:blip r:embed="rId235">
                      <a:extLst>
                        <a:ext uri="{28A0092B-C50C-407E-A947-70E740481C1C}">
                          <a14:useLocalDpi xmlns:a14="http://schemas.microsoft.com/office/drawing/2010/main" val="0"/>
                        </a:ext>
                      </a:extLst>
                    </a:blip>
                    <a:srcRect/>
                    <a:stretch>
                      <a:fillRect/>
                    </a:stretch>
                  </pic:blipFill>
                  <pic:spPr>
                    <a:xfrm rot="0" flipH="0" flipV="0">
                      <a:off x="0" y="0"/>
                      <a:ext cx="292223" cy="1236628"/>
                    </a:xfrm>
                    <a:prstGeom prst="rect">
                      <a:avLst/>
                    </a:prstGeom>
                    <a:noFill/>
                  </pic:spPr>
                </pic:pic>
              </a:graphicData>
            </a:graphic>
          </wp:anchor>
        </w:drawing>
        <w:drawing>
          <wp:anchor simplePos="0" relativeHeight="251658938" behindDoc="1" locked="0" layoutInCell="1" allowOverlap="1">
            <wp:simplePos x="0" y="0"/>
            <wp:positionH relativeFrom="page">
              <wp:posOffset>968654</wp:posOffset>
            </wp:positionH>
            <wp:positionV relativeFrom="line">
              <wp:posOffset>-143914</wp:posOffset>
            </wp:positionV>
            <wp:extent cx="5593776" cy="1200708"/>
            <wp:effectExtent l="0" t="0" r="0" b="0"/>
            <wp:wrapNone/>
            <wp:docPr id="236" name="Freeform 236"/>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7" behindDoc="1" locked="0" layoutInCell="1" allowOverlap="1">
            <wp:simplePos x="0" y="0"/>
            <wp:positionH relativeFrom="page">
              <wp:posOffset>968654</wp:posOffset>
            </wp:positionH>
            <wp:positionV relativeFrom="line">
              <wp:posOffset>-143914</wp:posOffset>
            </wp:positionV>
            <wp:extent cx="5593776" cy="1200708"/>
            <wp:effectExtent l="0" t="0" r="0" b="0"/>
            <wp:wrapNone/>
            <wp:docPr id="237" name="Freeform 237"/>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277"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say</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790" w:space="0"/>
          </w:cols>
          <w:docGrid w:linePitch="360"/>
        </w:sectPr>
        <w:spacing w:before="1" w:after="0" w:line="270" w:lineRule="exact"/>
        <w:ind w:left="0" w:right="-40" w:firstLine="0"/>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say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23"/>
          <w:sz w:val="19"/>
          <w:szCs w:val="19"/>
        </w:rPr>
        <w:t>2. </w:t>
      </w:r>
      <w:r>
        <w:rPr lang="zh-CN" sz="19" baseline="0" dirty="0">
          <w:jc w:val="left"/>
          <w:rFonts w:ascii="微软雅黑" w:hAnsi="微软雅黑" w:cs="微软雅黑"/>
          <w:b/>
          <w:bCs/>
          <w:color w:val="333333"/>
          <w:sz w:val="19"/>
          <w:szCs w:val="19"/>
        </w:rPr>
        <w:t>静态方法</w:t>
      </w:r>
      <w:r>
        <w:rPr>
          <w:rFonts w:ascii="Times New Roman" w:hAnsi="Times New Roman" w:cs="Times New Roman"/>
          <w:sz w:val="19"/>
          <w:szCs w:val="19"/>
        </w:rPr>
        <w:t> </w:t>
      </w:r>
      <w:r/>
    </w:p>
    <w:p>
      <w:pPr>
        <w:spacing w:after="1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39" name="Freeform 2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40" name="Freeform 2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41" name="Freeform 2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42" name="Freeform 2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43" name="Freeform 2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44" name="Freeform 2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45" name="Freeform 2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46" name="Freeform 2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47" name="Freeform 2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48" name="Freeform 2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49" name="Freeform 2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50" name="Freeform 2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73643</wp:posOffset>
            </wp:positionV>
            <wp:extent cx="5641423" cy="543177"/>
            <wp:effectExtent l="0" t="0" r="0" b="0"/>
            <wp:wrapNone/>
            <wp:docPr id="251" name="Freeform 251"/>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23"/>
                            <a:pt x="2416" y="704305"/>
                          </a:cubicBezTo>
                          <a:cubicBezTo>
                            <a:pt x="4028" y="708199"/>
                            <a:pt x="6322" y="711635"/>
                            <a:pt x="9298" y="714605"/>
                          </a:cubicBezTo>
                          <a:cubicBezTo>
                            <a:pt x="12275" y="717588"/>
                            <a:pt x="15709" y="719882"/>
                            <a:pt x="19599" y="721488"/>
                          </a:cubicBezTo>
                          <a:cubicBezTo>
                            <a:pt x="23489" y="723094"/>
                            <a:pt x="27539" y="723900"/>
                            <a:pt x="31750" y="723900"/>
                          </a:cubicBezTo>
                          <a:lnTo>
                            <a:pt x="7486650" y="723900"/>
                          </a:lnTo>
                          <a:cubicBezTo>
                            <a:pt x="7490859" y="723900"/>
                            <a:pt x="7494909" y="723094"/>
                            <a:pt x="7498798" y="721488"/>
                          </a:cubicBezTo>
                          <a:cubicBezTo>
                            <a:pt x="7502690" y="719882"/>
                            <a:pt x="7506123" y="717588"/>
                            <a:pt x="7509099" y="714605"/>
                          </a:cubicBezTo>
                          <a:cubicBezTo>
                            <a:pt x="7512076" y="711635"/>
                            <a:pt x="7514370" y="708199"/>
                            <a:pt x="7515981" y="704305"/>
                          </a:cubicBezTo>
                          <a:cubicBezTo>
                            <a:pt x="7517593" y="700423"/>
                            <a:pt x="7518400" y="696361"/>
                            <a:pt x="7518400" y="6921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73643</wp:posOffset>
            </wp:positionV>
            <wp:extent cx="5641423" cy="543177"/>
            <wp:effectExtent l="0" t="0" r="0" b="0"/>
            <wp:wrapNone/>
            <wp:docPr id="252" name="Freeform 252"/>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23"/>
                            <a:pt x="2416" y="704305"/>
                          </a:cubicBezTo>
                          <a:cubicBezTo>
                            <a:pt x="4028" y="708199"/>
                            <a:pt x="6322" y="711635"/>
                            <a:pt x="9298" y="714605"/>
                          </a:cubicBezTo>
                          <a:cubicBezTo>
                            <a:pt x="12275" y="717588"/>
                            <a:pt x="15709" y="719882"/>
                            <a:pt x="19599" y="721488"/>
                          </a:cubicBezTo>
                          <a:cubicBezTo>
                            <a:pt x="23489" y="723094"/>
                            <a:pt x="27539" y="723900"/>
                            <a:pt x="31750" y="723900"/>
                          </a:cubicBezTo>
                          <a:lnTo>
                            <a:pt x="7486650" y="723900"/>
                          </a:lnTo>
                          <a:cubicBezTo>
                            <a:pt x="7490859" y="723900"/>
                            <a:pt x="7494909" y="723094"/>
                            <a:pt x="7498798" y="721488"/>
                          </a:cubicBezTo>
                          <a:cubicBezTo>
                            <a:pt x="7502690" y="719882"/>
                            <a:pt x="7506123" y="717588"/>
                            <a:pt x="7509099" y="714605"/>
                          </a:cubicBezTo>
                          <a:cubicBezTo>
                            <a:pt x="7512076" y="711635"/>
                            <a:pt x="7514370" y="708199"/>
                            <a:pt x="7515981" y="704305"/>
                          </a:cubicBezTo>
                          <a:cubicBezTo>
                            <a:pt x="7517593" y="700423"/>
                            <a:pt x="7518400" y="696361"/>
                            <a:pt x="7518400" y="6921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07" behindDoc="1" locked="0" layoutInCell="1" allowOverlap="1">
            <wp:simplePos x="0" y="0"/>
            <wp:positionH relativeFrom="page">
              <wp:posOffset>955954</wp:posOffset>
            </wp:positionH>
            <wp:positionV relativeFrom="line">
              <wp:posOffset>84766</wp:posOffset>
            </wp:positionV>
            <wp:extent cx="292223" cy="541877"/>
            <wp:effectExtent l="0" t="0" r="0" b="0"/>
            <wp:wrapNone/>
            <wp:docPr id="253" name="Picture 253"/>
            <wp:cNvGraphicFramePr>
              <a:graphicFrameLocks noChangeAspect="1"/>
            </wp:cNvGraphicFramePr>
            <a:graphic>
              <a:graphicData uri="http://schemas.openxmlformats.org/drawingml/2006/picture">
                <pic:pic xmlns:pic="http://schemas.openxmlformats.org/drawingml/2006/picture">
                  <pic:nvPicPr>
                    <pic:cNvPr id="253" name="Picture 253"/>
                    <pic:cNvPicPr>
                      <a:picLocks noChangeAspect="0" noChangeArrowheads="1"/>
                    </pic:cNvPicPr>
                  </pic:nvPicPr>
                  <pic:blipFill>
                    <a:blip r:embed="rId253">
                      <a:extLst>
                        <a:ext uri="{28A0092B-C50C-407E-A947-70E740481C1C}">
                          <a14:useLocalDpi xmlns:a14="http://schemas.microsoft.com/office/drawing/2010/main" val="0"/>
                        </a:ext>
                      </a:extLst>
                    </a:blip>
                    <a:srcRect/>
                    <a:stretch>
                      <a:fillRect/>
                    </a:stretch>
                  </pic:blipFill>
                  <pic:spPr>
                    <a:xfrm rot="0" flipH="0" flipV="0">
                      <a:off x="0" y="0"/>
                      <a:ext cx="292223" cy="541877"/>
                    </a:xfrm>
                    <a:prstGeom prst="rect">
                      <a:avLst/>
                    </a:prstGeom>
                    <a:noFill/>
                  </pic:spPr>
                </pic:pic>
              </a:graphicData>
            </a:graphic>
          </wp:anchor>
        </w:drawing>
        <w:drawing>
          <wp:anchor simplePos="0" relativeHeight="251658313" behindDoc="1" locked="0" layoutInCell="1" allowOverlap="1">
            <wp:simplePos x="0" y="0"/>
            <wp:positionH relativeFrom="page">
              <wp:posOffset>968654</wp:posOffset>
            </wp:positionH>
            <wp:positionV relativeFrom="line">
              <wp:posOffset>97467</wp:posOffset>
            </wp:positionV>
            <wp:extent cx="5593776" cy="514589"/>
            <wp:effectExtent l="0" t="0" r="0" b="0"/>
            <wp:wrapNone/>
            <wp:docPr id="254" name="Freeform 254"/>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97467</wp:posOffset>
            </wp:positionV>
            <wp:extent cx="5593776" cy="514589"/>
            <wp:effectExtent l="0" t="0" r="0" b="0"/>
            <wp:wrapNone/>
            <wp:docPr id="255" name="Freeform 255"/>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083" w:space="0"/>
          </w:cols>
          <w:docGrid w:linePitch="360"/>
        </w:sectPr>
        <w:spacing w:before="106" w:after="0" w:line="270" w:lineRule="exact"/>
        <w:ind w:left="0" w:right="-40" w:firstLine="0"/>
      </w:pPr>
      <w:r/>
      <w:r>
        <w:rPr lang="zh-CN" sz="17" baseline="0" dirty="0">
          <w:jc w:val="left"/>
          <w:rFonts w:ascii="新宋体" w:hAnsi="新宋体" w:cs="新宋体"/>
          <w:color w:val="000000"/>
          <w:sz w:val="17"/>
          <w:szCs w:val="17"/>
        </w:rPr>
        <w:t>使用</w:t>
      </w:r>
      <w:r>
        <w:rPr lang="zh-CN" sz="17" baseline="0" dirty="0">
          <w:jc w:val="left"/>
          <w:rFonts w:ascii="Lucida Console" w:hAnsi="Lucida Console" w:cs="Lucida Console"/>
          <w:color w:val="000000"/>
          <w:sz w:val="17"/>
          <w:szCs w:val="17"/>
        </w:rPr>
        <w:t>static</w:t>
      </w:r>
      <w:r>
        <w:rPr lang="zh-CN" sz="17" baseline="0" dirty="0">
          <w:jc w:val="left"/>
          <w:rFonts w:ascii="新宋体" w:hAnsi="新宋体" w:cs="新宋体"/>
          <w:color w:val="000000"/>
          <w:sz w:val="17"/>
          <w:szCs w:val="17"/>
        </w:rPr>
        <w:t>修饰符修饰的方法</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就是静态方法</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调用这种方法的时候</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可以</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000000"/>
          <w:sz w:val="17"/>
          <w:szCs w:val="17"/>
        </w:rPr>
        <w:t>使用对象调用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也</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可以</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000000"/>
          <w:sz w:val="17"/>
          <w:szCs w:val="17"/>
        </w:rPr>
        <w:t>使用类来调用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但是推荐使用类进行调用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因为静态</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方法是属于类的。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静态属性也是一样的</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7" behindDoc="1" locked="0" layoutInCell="1" allowOverlap="1">
            <wp:simplePos x="0" y="0"/>
            <wp:positionH relativeFrom="page">
              <wp:posOffset>963889</wp:posOffset>
            </wp:positionH>
            <wp:positionV relativeFrom="line">
              <wp:posOffset>-167736</wp:posOffset>
            </wp:positionV>
            <wp:extent cx="5641423" cy="1057766"/>
            <wp:effectExtent l="0" t="0" r="0" b="0"/>
            <wp:wrapNone/>
            <wp:docPr id="256" name="Freeform 256"/>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7"/>
                            <a:pt x="805" y="1386223"/>
                            <a:pt x="2416" y="1390105"/>
                          </a:cubicBezTo>
                          <a:cubicBezTo>
                            <a:pt x="4028" y="1393993"/>
                            <a:pt x="6322" y="1397428"/>
                            <a:pt x="9298" y="1400405"/>
                          </a:cubicBezTo>
                          <a:cubicBezTo>
                            <a:pt x="12275" y="1403394"/>
                            <a:pt x="15709" y="1405688"/>
                            <a:pt x="19599" y="1407288"/>
                          </a:cubicBezTo>
                          <a:cubicBezTo>
                            <a:pt x="23489" y="1408894"/>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28"/>
                            <a:pt x="7514370" y="1393993"/>
                            <a:pt x="7515981" y="1390105"/>
                          </a:cubicBezTo>
                          <a:cubicBezTo>
                            <a:pt x="7517593" y="1386223"/>
                            <a:pt x="7518400" y="1382167"/>
                            <a:pt x="7518400" y="13779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25"/>
                          </a:cubicBezTo>
                          <a:cubicBezTo>
                            <a:pt x="7494909" y="819"/>
                            <a:pt x="7490859" y="13"/>
                            <a:pt x="7486650" y="0"/>
                          </a:cubicBezTo>
                          <a:lnTo>
                            <a:pt x="31750" y="0"/>
                          </a:lnTo>
                          <a:cubicBezTo>
                            <a:pt x="27539" y="13"/>
                            <a:pt x="23489" y="819"/>
                            <a:pt x="19599" y="2425"/>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6" behindDoc="1" locked="0" layoutInCell="1" allowOverlap="1">
            <wp:simplePos x="0" y="0"/>
            <wp:positionH relativeFrom="page">
              <wp:posOffset>963889</wp:posOffset>
            </wp:positionH>
            <wp:positionV relativeFrom="line">
              <wp:posOffset>-167736</wp:posOffset>
            </wp:positionV>
            <wp:extent cx="5641423" cy="1057766"/>
            <wp:effectExtent l="0" t="0" r="0" b="0"/>
            <wp:wrapNone/>
            <wp:docPr id="257" name="Freeform 257"/>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7"/>
                            <a:pt x="805" y="1386223"/>
                            <a:pt x="2416" y="1390105"/>
                          </a:cubicBezTo>
                          <a:cubicBezTo>
                            <a:pt x="4028" y="1393993"/>
                            <a:pt x="6322" y="1397428"/>
                            <a:pt x="9298" y="1400405"/>
                          </a:cubicBezTo>
                          <a:cubicBezTo>
                            <a:pt x="12275" y="1403394"/>
                            <a:pt x="15709" y="1405688"/>
                            <a:pt x="19599" y="1407288"/>
                          </a:cubicBezTo>
                          <a:cubicBezTo>
                            <a:pt x="23489" y="1408894"/>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28"/>
                            <a:pt x="7514370" y="1393993"/>
                            <a:pt x="7515981" y="1390105"/>
                          </a:cubicBezTo>
                          <a:cubicBezTo>
                            <a:pt x="7517593" y="1386223"/>
                            <a:pt x="7518400" y="1382167"/>
                            <a:pt x="7518400" y="13779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25"/>
                          </a:cubicBezTo>
                          <a:cubicBezTo>
                            <a:pt x="7494909" y="819"/>
                            <a:pt x="7490859" y="13"/>
                            <a:pt x="7486650" y="0"/>
                          </a:cubicBezTo>
                          <a:lnTo>
                            <a:pt x="31750" y="0"/>
                          </a:lnTo>
                          <a:cubicBezTo>
                            <a:pt x="27539" y="13"/>
                            <a:pt x="23489" y="819"/>
                            <a:pt x="19599" y="2425"/>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3" behindDoc="1" locked="0" layoutInCell="1" allowOverlap="1">
            <wp:simplePos x="0" y="0"/>
            <wp:positionH relativeFrom="page">
              <wp:posOffset>955954</wp:posOffset>
            </wp:positionH>
            <wp:positionV relativeFrom="line">
              <wp:posOffset>-156614</wp:posOffset>
            </wp:positionV>
            <wp:extent cx="292223" cy="1062099"/>
            <wp:effectExtent l="0" t="0" r="0" b="0"/>
            <wp:wrapNone/>
            <wp:docPr id="258" name="Picture 258"/>
            <wp:cNvGraphicFramePr>
              <a:graphicFrameLocks noChangeAspect="1"/>
            </wp:cNvGraphicFramePr>
            <a:graphic>
              <a:graphicData uri="http://schemas.openxmlformats.org/drawingml/2006/picture">
                <pic:pic xmlns:pic="http://schemas.openxmlformats.org/drawingml/2006/picture">
                  <pic:nvPicPr>
                    <pic:cNvPr id="258" name="Picture 258"/>
                    <pic:cNvPicPr>
                      <a:picLocks noChangeAspect="0" noChangeArrowheads="1"/>
                    </pic:cNvPicPr>
                  </pic:nvPicPr>
                  <pic:blipFill>
                    <a:blip r:embed="rId258">
                      <a:extLst>
                        <a:ext uri="{28A0092B-C50C-407E-A947-70E740481C1C}">
                          <a14:useLocalDpi xmlns:a14="http://schemas.microsoft.com/office/drawing/2010/main" val="0"/>
                        </a:ext>
                      </a:extLst>
                    </a:blip>
                    <a:srcRect/>
                    <a:stretch>
                      <a:fillRect/>
                    </a:stretch>
                  </pic:blipFill>
                  <pic:spPr>
                    <a:xfrm rot="0" flipH="0" flipV="0">
                      <a:off x="0" y="0"/>
                      <a:ext cx="292223" cy="1062099"/>
                    </a:xfrm>
                    <a:prstGeom prst="rect">
                      <a:avLst/>
                    </a:prstGeom>
                    <a:noFill/>
                  </pic:spPr>
                </pic:pic>
              </a:graphicData>
            </a:graphic>
          </wp:anchor>
        </w:drawing>
        <w:drawing>
          <wp:anchor simplePos="0" relativeHeight="251658410" behindDoc="1" locked="0" layoutInCell="1" allowOverlap="1">
            <wp:simplePos x="0" y="0"/>
            <wp:positionH relativeFrom="page">
              <wp:posOffset>968654</wp:posOffset>
            </wp:positionH>
            <wp:positionV relativeFrom="line">
              <wp:posOffset>-143913</wp:posOffset>
            </wp:positionV>
            <wp:extent cx="5593776" cy="1029178"/>
            <wp:effectExtent l="0" t="0" r="0" b="0"/>
            <wp:wrapNone/>
            <wp:docPr id="259" name="Freeform 259"/>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8" behindDoc="1" locked="0" layoutInCell="1" allowOverlap="1">
            <wp:simplePos x="0" y="0"/>
            <wp:positionH relativeFrom="page">
              <wp:posOffset>968654</wp:posOffset>
            </wp:positionH>
            <wp:positionV relativeFrom="line">
              <wp:posOffset>-143913</wp:posOffset>
            </wp:positionV>
            <wp:extent cx="5593776" cy="1029178"/>
            <wp:effectExtent l="0" t="0" r="0" b="0"/>
            <wp:wrapNone/>
            <wp:docPr id="260" name="Freeform 260"/>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say</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213" w:space="0"/>
          </w:cols>
          <w:docGrid w:linePitch="360"/>
        </w:sectPr>
        <w:spacing w:before="0" w:after="0" w:line="270" w:lineRule="exact"/>
        <w:ind w:left="0" w:right="1652"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say</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990" w:right="1902" w:firstLine="0"/>
      </w:pPr>
      <w:r/>
      <w:r>
        <w:rPr lang="zh-CN" sz="19" baseline="0" dirty="0">
          <w:jc w:val="left"/>
          <w:rFonts w:ascii="宋体" w:hAnsi="宋体" w:cs="宋体"/>
          <w:color w:val="333333"/>
          <w:spacing w:val="-23"/>
          <w:sz w:val="19"/>
          <w:szCs w:val="19"/>
        </w:rPr>
        <w:t>3. </w:t>
      </w:r>
      <w:r>
        <w:rPr lang="zh-CN" sz="19" baseline="0" dirty="0">
          <w:jc w:val="left"/>
          <w:rFonts w:ascii="微软雅黑" w:hAnsi="微软雅黑" w:cs="微软雅黑"/>
          <w:b/>
          <w:bCs/>
          <w:color w:val="333333"/>
          <w:sz w:val="19"/>
          <w:szCs w:val="19"/>
        </w:rPr>
        <w:t>类中方法之间的调用</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假设同一个类中有俩个方法</w:t>
      </w:r>
      <w:r>
        <w:rPr lang="zh-CN" sz="19" baseline="0" dirty="0">
          <w:jc w:val="left"/>
          <w:rFonts w:ascii="宋体" w:hAnsi="宋体" w:cs="宋体"/>
          <w:color w:val="333333"/>
          <w:spacing w:val="-17"/>
          <w:sz w:val="19"/>
          <w:szCs w:val="19"/>
        </w:rPr>
        <w:t>,a</w:t>
      </w:r>
      <w:r>
        <w:rPr lang="zh-CN" sz="19" baseline="0" dirty="0">
          <w:jc w:val="left"/>
          <w:rFonts w:ascii="微软雅黑" w:hAnsi="微软雅黑" w:cs="微软雅黑"/>
          <w:color w:val="333333"/>
          <w:sz w:val="19"/>
          <w:szCs w:val="19"/>
        </w:rPr>
        <w:t>方法和</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都是非静态方法，相互之间可以直接调用。</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1" behindDoc="1" locked="0" layoutInCell="1" allowOverlap="1">
            <wp:simplePos x="0" y="0"/>
            <wp:positionH relativeFrom="page">
              <wp:posOffset>963889</wp:posOffset>
            </wp:positionH>
            <wp:positionV relativeFrom="line">
              <wp:posOffset>-167736</wp:posOffset>
            </wp:positionV>
            <wp:extent cx="5641423" cy="1057766"/>
            <wp:effectExtent l="0" t="0" r="0" b="0"/>
            <wp:wrapNone/>
            <wp:docPr id="261" name="Freeform 261"/>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1"/>
                            <a:pt x="805" y="1386223"/>
                            <a:pt x="2416" y="1390105"/>
                          </a:cubicBezTo>
                          <a:cubicBezTo>
                            <a:pt x="4028" y="1393993"/>
                            <a:pt x="6322" y="1397428"/>
                            <a:pt x="9298" y="1400405"/>
                          </a:cubicBezTo>
                          <a:cubicBezTo>
                            <a:pt x="12275" y="1403394"/>
                            <a:pt x="15709" y="1405688"/>
                            <a:pt x="19599" y="1407294"/>
                          </a:cubicBezTo>
                          <a:cubicBezTo>
                            <a:pt x="23489" y="1408901"/>
                            <a:pt x="27539" y="1409700"/>
                            <a:pt x="31750" y="1409700"/>
                          </a:cubicBezTo>
                          <a:lnTo>
                            <a:pt x="7486650" y="1409700"/>
                          </a:lnTo>
                          <a:cubicBezTo>
                            <a:pt x="7490859" y="1409700"/>
                            <a:pt x="7494909" y="1408901"/>
                            <a:pt x="7498798" y="1407294"/>
                          </a:cubicBezTo>
                          <a:cubicBezTo>
                            <a:pt x="7502690" y="1405688"/>
                            <a:pt x="7506123" y="1403394"/>
                            <a:pt x="7509099" y="1400405"/>
                          </a:cubicBezTo>
                          <a:cubicBezTo>
                            <a:pt x="7512076" y="1397428"/>
                            <a:pt x="7514370" y="1393993"/>
                            <a:pt x="7515981" y="1390105"/>
                          </a:cubicBezTo>
                          <a:cubicBezTo>
                            <a:pt x="7517593" y="1386223"/>
                            <a:pt x="7518400" y="1382161"/>
                            <a:pt x="7518400" y="1377950"/>
                          </a:cubicBezTo>
                          <a:lnTo>
                            <a:pt x="7518400" y="31750"/>
                          </a:lnTo>
                          <a:cubicBezTo>
                            <a:pt x="7518400" y="27552"/>
                            <a:pt x="7517593" y="23497"/>
                            <a:pt x="7515981" y="19609"/>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09"/>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963889</wp:posOffset>
            </wp:positionH>
            <wp:positionV relativeFrom="line">
              <wp:posOffset>-167736</wp:posOffset>
            </wp:positionV>
            <wp:extent cx="5641423" cy="1057766"/>
            <wp:effectExtent l="0" t="0" r="0" b="0"/>
            <wp:wrapNone/>
            <wp:docPr id="262" name="Freeform 262"/>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1"/>
                            <a:pt x="805" y="1386223"/>
                            <a:pt x="2416" y="1390105"/>
                          </a:cubicBezTo>
                          <a:cubicBezTo>
                            <a:pt x="4028" y="1393993"/>
                            <a:pt x="6322" y="1397428"/>
                            <a:pt x="9298" y="1400405"/>
                          </a:cubicBezTo>
                          <a:cubicBezTo>
                            <a:pt x="12275" y="1403394"/>
                            <a:pt x="15709" y="1405688"/>
                            <a:pt x="19599" y="1407294"/>
                          </a:cubicBezTo>
                          <a:cubicBezTo>
                            <a:pt x="23489" y="1408901"/>
                            <a:pt x="27539" y="1409700"/>
                            <a:pt x="31750" y="1409700"/>
                          </a:cubicBezTo>
                          <a:lnTo>
                            <a:pt x="7486650" y="1409700"/>
                          </a:lnTo>
                          <a:cubicBezTo>
                            <a:pt x="7490859" y="1409700"/>
                            <a:pt x="7494909" y="1408901"/>
                            <a:pt x="7498798" y="1407294"/>
                          </a:cubicBezTo>
                          <a:cubicBezTo>
                            <a:pt x="7502690" y="1405688"/>
                            <a:pt x="7506123" y="1403394"/>
                            <a:pt x="7509099" y="1400405"/>
                          </a:cubicBezTo>
                          <a:cubicBezTo>
                            <a:pt x="7512076" y="1397428"/>
                            <a:pt x="7514370" y="1393993"/>
                            <a:pt x="7515981" y="1390105"/>
                          </a:cubicBezTo>
                          <a:cubicBezTo>
                            <a:pt x="7517593" y="1386223"/>
                            <a:pt x="7518400" y="1382161"/>
                            <a:pt x="7518400" y="1377950"/>
                          </a:cubicBezTo>
                          <a:lnTo>
                            <a:pt x="7518400" y="31750"/>
                          </a:lnTo>
                          <a:cubicBezTo>
                            <a:pt x="7518400" y="27552"/>
                            <a:pt x="7517593" y="23497"/>
                            <a:pt x="7515981" y="19609"/>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09"/>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4" behindDoc="1" locked="0" layoutInCell="1" allowOverlap="1">
            <wp:simplePos x="0" y="0"/>
            <wp:positionH relativeFrom="page">
              <wp:posOffset>955954</wp:posOffset>
            </wp:positionH>
            <wp:positionV relativeFrom="line">
              <wp:posOffset>-156611</wp:posOffset>
            </wp:positionV>
            <wp:extent cx="292223" cy="1054940"/>
            <wp:effectExtent l="0" t="0" r="0" b="0"/>
            <wp:wrapNone/>
            <wp:docPr id="263" name="Picture 263"/>
            <wp:cNvGraphicFramePr>
              <a:graphicFrameLocks noChangeAspect="1"/>
            </wp:cNvGraphicFramePr>
            <a:graphic>
              <a:graphicData uri="http://schemas.openxmlformats.org/drawingml/2006/picture">
                <pic:pic xmlns:pic="http://schemas.openxmlformats.org/drawingml/2006/picture">
                  <pic:nvPicPr>
                    <pic:cNvPr id="263" name="Picture 263"/>
                    <pic:cNvPicPr>
                      <a:picLocks noChangeAspect="0" noChangeArrowheads="1"/>
                    </pic:cNvPicPr>
                  </pic:nvPicPr>
                  <pic:blipFill>
                    <a:blip r:embed="rId263">
                      <a:extLst>
                        <a:ext uri="{28A0092B-C50C-407E-A947-70E740481C1C}">
                          <a14:useLocalDpi xmlns:a14="http://schemas.microsoft.com/office/drawing/2010/main" val="0"/>
                        </a:ext>
                      </a:extLst>
                    </a:blip>
                    <a:srcRect/>
                    <a:stretch>
                      <a:fillRect/>
                    </a:stretch>
                  </pic:blipFill>
                  <pic:spPr>
                    <a:xfrm rot="0" flipH="0" flipV="0">
                      <a:off x="0" y="0"/>
                      <a:ext cx="292223" cy="1054940"/>
                    </a:xfrm>
                    <a:prstGeom prst="rect">
                      <a:avLst/>
                    </a:prstGeom>
                    <a:noFill/>
                  </pic:spPr>
                </pic:pic>
              </a:graphicData>
            </a:graphic>
          </wp:anchor>
        </w:drawing>
        <w:drawing>
          <wp:anchor simplePos="0" relativeHeight="251658490" behindDoc="1" locked="0" layoutInCell="1" allowOverlap="1">
            <wp:simplePos x="0" y="0"/>
            <wp:positionH relativeFrom="page">
              <wp:posOffset>968654</wp:posOffset>
            </wp:positionH>
            <wp:positionV relativeFrom="line">
              <wp:posOffset>-143912</wp:posOffset>
            </wp:positionV>
            <wp:extent cx="5593776" cy="1029178"/>
            <wp:effectExtent l="0" t="0" r="0" b="0"/>
            <wp:wrapNone/>
            <wp:docPr id="264" name="Freeform 264"/>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968654</wp:posOffset>
            </wp:positionH>
            <wp:positionV relativeFrom="line">
              <wp:posOffset>-143912</wp:posOffset>
            </wp:positionV>
            <wp:extent cx="5593776" cy="1029178"/>
            <wp:effectExtent l="0" t="0" r="0" b="0"/>
            <wp:wrapNone/>
            <wp:docPr id="265" name="Freeform 265"/>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b</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1732"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都是静态方法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相互之间可以直接调用</w:t>
      </w:r>
      <w:r>
        <w:rPr lang="zh-CN" sz="19" baseline="0" dirty="0">
          <w:jc w:val="left"/>
          <w:rFonts w:ascii="宋体" w:hAnsi="宋体" w:cs="宋体"/>
          <w:color w:val="333333"/>
          <w:spacing w:val="-6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71" behindDoc="1" locked="0" layoutInCell="1" allowOverlap="1">
            <wp:simplePos x="0" y="0"/>
            <wp:positionH relativeFrom="page">
              <wp:posOffset>963889</wp:posOffset>
            </wp:positionH>
            <wp:positionV relativeFrom="line">
              <wp:posOffset>-167735</wp:posOffset>
            </wp:positionV>
            <wp:extent cx="5641423" cy="1057766"/>
            <wp:effectExtent l="0" t="0" r="0" b="0"/>
            <wp:wrapNone/>
            <wp:docPr id="266" name="Freeform 266"/>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7"/>
                            <a:pt x="805" y="1386229"/>
                            <a:pt x="2416" y="1390111"/>
                          </a:cubicBezTo>
                          <a:cubicBezTo>
                            <a:pt x="4028" y="1393999"/>
                            <a:pt x="6322" y="1397428"/>
                            <a:pt x="9298" y="1400405"/>
                          </a:cubicBezTo>
                          <a:cubicBezTo>
                            <a:pt x="12275" y="1403394"/>
                            <a:pt x="15709" y="1405688"/>
                            <a:pt x="19599" y="1407288"/>
                          </a:cubicBezTo>
                          <a:cubicBezTo>
                            <a:pt x="23489" y="1408894"/>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28"/>
                            <a:pt x="7514370" y="1393999"/>
                            <a:pt x="7515981" y="1390111"/>
                          </a:cubicBezTo>
                          <a:cubicBezTo>
                            <a:pt x="7517593" y="1386229"/>
                            <a:pt x="7518400" y="1382167"/>
                            <a:pt x="7518400" y="13779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25"/>
                            <a:pt x="7490859" y="13"/>
                            <a:pt x="7486650" y="0"/>
                          </a:cubicBezTo>
                          <a:lnTo>
                            <a:pt x="31750" y="0"/>
                          </a:lnTo>
                          <a:cubicBezTo>
                            <a:pt x="27539" y="13"/>
                            <a:pt x="23489" y="825"/>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0" behindDoc="1" locked="0" layoutInCell="1" allowOverlap="1">
            <wp:simplePos x="0" y="0"/>
            <wp:positionH relativeFrom="page">
              <wp:posOffset>963889</wp:posOffset>
            </wp:positionH>
            <wp:positionV relativeFrom="line">
              <wp:posOffset>-167735</wp:posOffset>
            </wp:positionV>
            <wp:extent cx="5641423" cy="1057766"/>
            <wp:effectExtent l="0" t="0" r="0" b="0"/>
            <wp:wrapNone/>
            <wp:docPr id="267" name="Freeform 267"/>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7"/>
                            <a:pt x="805" y="1386229"/>
                            <a:pt x="2416" y="1390111"/>
                          </a:cubicBezTo>
                          <a:cubicBezTo>
                            <a:pt x="4028" y="1393999"/>
                            <a:pt x="6322" y="1397428"/>
                            <a:pt x="9298" y="1400405"/>
                          </a:cubicBezTo>
                          <a:cubicBezTo>
                            <a:pt x="12275" y="1403394"/>
                            <a:pt x="15709" y="1405688"/>
                            <a:pt x="19599" y="1407288"/>
                          </a:cubicBezTo>
                          <a:cubicBezTo>
                            <a:pt x="23489" y="1408894"/>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28"/>
                            <a:pt x="7514370" y="1393999"/>
                            <a:pt x="7515981" y="1390111"/>
                          </a:cubicBezTo>
                          <a:cubicBezTo>
                            <a:pt x="7517593" y="1386229"/>
                            <a:pt x="7518400" y="1382167"/>
                            <a:pt x="7518400" y="13779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25"/>
                            <a:pt x="7490859" y="13"/>
                            <a:pt x="7486650" y="0"/>
                          </a:cubicBezTo>
                          <a:lnTo>
                            <a:pt x="31750" y="0"/>
                          </a:lnTo>
                          <a:cubicBezTo>
                            <a:pt x="27539" y="13"/>
                            <a:pt x="23489" y="825"/>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99" behindDoc="1" locked="0" layoutInCell="1" allowOverlap="1">
            <wp:simplePos x="0" y="0"/>
            <wp:positionH relativeFrom="page">
              <wp:posOffset>955954</wp:posOffset>
            </wp:positionH>
            <wp:positionV relativeFrom="line">
              <wp:posOffset>-156612</wp:posOffset>
            </wp:positionV>
            <wp:extent cx="292223" cy="1060574"/>
            <wp:effectExtent l="0" t="0" r="0" b="0"/>
            <wp:wrapNone/>
            <wp:docPr id="268" name="Picture 268"/>
            <wp:cNvGraphicFramePr>
              <a:graphicFrameLocks noChangeAspect="1"/>
            </wp:cNvGraphicFramePr>
            <a:graphic>
              <a:graphicData uri="http://schemas.openxmlformats.org/drawingml/2006/picture">
                <pic:pic xmlns:pic="http://schemas.openxmlformats.org/drawingml/2006/picture">
                  <pic:nvPicPr>
                    <pic:cNvPr id="268" name="Picture 268"/>
                    <pic:cNvPicPr>
                      <a:picLocks noChangeAspect="0" noChangeArrowheads="1"/>
                    </pic:cNvPicPr>
                  </pic:nvPicPr>
                  <pic:blipFill>
                    <a:blip r:embed="rId268">
                      <a:extLst>
                        <a:ext uri="{28A0092B-C50C-407E-A947-70E740481C1C}">
                          <a14:useLocalDpi xmlns:a14="http://schemas.microsoft.com/office/drawing/2010/main" val="0"/>
                        </a:ext>
                      </a:extLst>
                    </a:blip>
                    <a:srcRect/>
                    <a:stretch>
                      <a:fillRect/>
                    </a:stretch>
                  </pic:blipFill>
                  <pic:spPr>
                    <a:xfrm rot="0" flipH="0" flipV="0">
                      <a:off x="0" y="0"/>
                      <a:ext cx="292223" cy="1060574"/>
                    </a:xfrm>
                    <a:prstGeom prst="rect">
                      <a:avLst/>
                    </a:prstGeom>
                    <a:noFill/>
                  </pic:spPr>
                </pic:pic>
              </a:graphicData>
            </a:graphic>
          </wp:anchor>
        </w:drawing>
        <w:drawing>
          <wp:anchor simplePos="0" relativeHeight="251658541" behindDoc="1" locked="0" layoutInCell="1" allowOverlap="1">
            <wp:simplePos x="0" y="0"/>
            <wp:positionH relativeFrom="page">
              <wp:posOffset>968654</wp:posOffset>
            </wp:positionH>
            <wp:positionV relativeFrom="line">
              <wp:posOffset>-143911</wp:posOffset>
            </wp:positionV>
            <wp:extent cx="5593776" cy="1029178"/>
            <wp:effectExtent l="0" t="0" r="0" b="0"/>
            <wp:wrapNone/>
            <wp:docPr id="269" name="Freeform 269"/>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2" behindDoc="1" locked="0" layoutInCell="1" allowOverlap="1">
            <wp:simplePos x="0" y="0"/>
            <wp:positionH relativeFrom="page">
              <wp:posOffset>968654</wp:posOffset>
            </wp:positionH>
            <wp:positionV relativeFrom="line">
              <wp:posOffset>-143911</wp:posOffset>
            </wp:positionV>
            <wp:extent cx="5593776" cy="1029178"/>
            <wp:effectExtent l="0" t="0" r="0" b="0"/>
            <wp:wrapNone/>
            <wp:docPr id="270" name="Freeform 270"/>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b</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472"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990" w:right="938" w:firstLine="0"/>
      </w:pPr>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静态方法</w:t>
      </w:r>
      <w:r>
        <w:rPr lang="zh-CN" sz="19" baseline="0" dirty="0">
          <w:jc w:val="left"/>
          <w:rFonts w:ascii="宋体" w:hAnsi="宋体" w:cs="宋体"/>
          <w:color w:val="333333"/>
          <w:spacing w:val="-12"/>
          <w:sz w:val="19"/>
          <w:szCs w:val="19"/>
        </w:rPr>
        <w:t>,b</w:t>
      </w:r>
      <w:r>
        <w:rPr lang="zh-CN" sz="19" baseline="0" dirty="0">
          <w:jc w:val="left"/>
          <w:rFonts w:ascii="微软雅黑" w:hAnsi="微软雅黑" w:cs="微软雅黑"/>
          <w:color w:val="333333"/>
          <w:sz w:val="19"/>
          <w:szCs w:val="19"/>
        </w:rPr>
        <w:t>是非静态方法，</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方法中不能直接调用</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方法中可以直接调用</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44"/>
          <w:sz w:val="19"/>
          <w:szCs w:val="19"/>
        </w:rPr>
        <w:t>. </w:t>
      </w:r>
      <w:r>
        <w:rPr lang="zh-CN" sz="19" baseline="0" dirty="0">
          <w:jc w:val="left"/>
          <w:rFonts w:ascii="微软雅黑" w:hAnsi="微软雅黑" w:cs="微软雅黑"/>
          <w:color w:val="333333"/>
          <w:sz w:val="19"/>
          <w:szCs w:val="19"/>
        </w:rPr>
        <w:t>静态方法不能</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调用非静态方法！</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1" behindDoc="1" locked="0" layoutInCell="1" allowOverlap="1">
            <wp:simplePos x="0" y="0"/>
            <wp:positionH relativeFrom="page">
              <wp:posOffset>963889</wp:posOffset>
            </wp:positionH>
            <wp:positionV relativeFrom="line">
              <wp:posOffset>-167734</wp:posOffset>
            </wp:positionV>
            <wp:extent cx="5641423" cy="1057766"/>
            <wp:effectExtent l="0" t="0" r="0" b="0"/>
            <wp:wrapNone/>
            <wp:docPr id="271" name="Freeform 271"/>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1"/>
                            <a:pt x="805" y="1386223"/>
                            <a:pt x="2416" y="1390111"/>
                          </a:cubicBezTo>
                          <a:cubicBezTo>
                            <a:pt x="4028" y="1394005"/>
                            <a:pt x="6322" y="1397441"/>
                            <a:pt x="9298" y="1400411"/>
                          </a:cubicBezTo>
                          <a:cubicBezTo>
                            <a:pt x="12275" y="1403394"/>
                            <a:pt x="15709" y="1405688"/>
                            <a:pt x="19599" y="1407288"/>
                          </a:cubicBezTo>
                          <a:cubicBezTo>
                            <a:pt x="23489" y="1408894"/>
                            <a:pt x="27539" y="1409700"/>
                            <a:pt x="31750" y="1409700"/>
                          </a:cubicBezTo>
                          <a:lnTo>
                            <a:pt x="7486650" y="1409700"/>
                          </a:lnTo>
                          <a:cubicBezTo>
                            <a:pt x="7490859" y="1409700"/>
                            <a:pt x="7494909" y="1408894"/>
                            <a:pt x="7498798" y="1407288"/>
                          </a:cubicBezTo>
                          <a:cubicBezTo>
                            <a:pt x="7502690" y="1405688"/>
                            <a:pt x="7506123" y="1403394"/>
                            <a:pt x="7509099" y="1400411"/>
                          </a:cubicBezTo>
                          <a:cubicBezTo>
                            <a:pt x="7512076" y="1397441"/>
                            <a:pt x="7514370" y="1394005"/>
                            <a:pt x="7515981" y="1390111"/>
                          </a:cubicBezTo>
                          <a:cubicBezTo>
                            <a:pt x="7517593" y="1386223"/>
                            <a:pt x="7518400" y="1382161"/>
                            <a:pt x="7518400" y="1377950"/>
                          </a:cubicBezTo>
                          <a:lnTo>
                            <a:pt x="7518400" y="31750"/>
                          </a:lnTo>
                          <a:cubicBezTo>
                            <a:pt x="7518400" y="27546"/>
                            <a:pt x="7517593" y="23497"/>
                            <a:pt x="7515981" y="19615"/>
                          </a:cubicBezTo>
                          <a:cubicBezTo>
                            <a:pt x="7514370" y="15720"/>
                            <a:pt x="7512076" y="12297"/>
                            <a:pt x="7509099" y="9308"/>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8"/>
                          </a:cubicBezTo>
                          <a:cubicBezTo>
                            <a:pt x="6322" y="12297"/>
                            <a:pt x="4028" y="15720"/>
                            <a:pt x="2416" y="19615"/>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0" behindDoc="1" locked="0" layoutInCell="1" allowOverlap="1">
            <wp:simplePos x="0" y="0"/>
            <wp:positionH relativeFrom="page">
              <wp:posOffset>963889</wp:posOffset>
            </wp:positionH>
            <wp:positionV relativeFrom="line">
              <wp:posOffset>-167734</wp:posOffset>
            </wp:positionV>
            <wp:extent cx="5641423" cy="1057766"/>
            <wp:effectExtent l="0" t="0" r="0" b="0"/>
            <wp:wrapNone/>
            <wp:docPr id="272" name="Freeform 272"/>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1"/>
                            <a:pt x="805" y="1386223"/>
                            <a:pt x="2416" y="1390111"/>
                          </a:cubicBezTo>
                          <a:cubicBezTo>
                            <a:pt x="4028" y="1394005"/>
                            <a:pt x="6322" y="1397441"/>
                            <a:pt x="9298" y="1400411"/>
                          </a:cubicBezTo>
                          <a:cubicBezTo>
                            <a:pt x="12275" y="1403394"/>
                            <a:pt x="15709" y="1405688"/>
                            <a:pt x="19599" y="1407288"/>
                          </a:cubicBezTo>
                          <a:cubicBezTo>
                            <a:pt x="23489" y="1408894"/>
                            <a:pt x="27539" y="1409700"/>
                            <a:pt x="31750" y="1409700"/>
                          </a:cubicBezTo>
                          <a:lnTo>
                            <a:pt x="7486650" y="1409700"/>
                          </a:lnTo>
                          <a:cubicBezTo>
                            <a:pt x="7490859" y="1409700"/>
                            <a:pt x="7494909" y="1408894"/>
                            <a:pt x="7498798" y="1407288"/>
                          </a:cubicBezTo>
                          <a:cubicBezTo>
                            <a:pt x="7502690" y="1405688"/>
                            <a:pt x="7506123" y="1403394"/>
                            <a:pt x="7509099" y="1400411"/>
                          </a:cubicBezTo>
                          <a:cubicBezTo>
                            <a:pt x="7512076" y="1397441"/>
                            <a:pt x="7514370" y="1394005"/>
                            <a:pt x="7515981" y="1390111"/>
                          </a:cubicBezTo>
                          <a:cubicBezTo>
                            <a:pt x="7517593" y="1386223"/>
                            <a:pt x="7518400" y="1382161"/>
                            <a:pt x="7518400" y="1377950"/>
                          </a:cubicBezTo>
                          <a:lnTo>
                            <a:pt x="7518400" y="31750"/>
                          </a:lnTo>
                          <a:cubicBezTo>
                            <a:pt x="7518400" y="27546"/>
                            <a:pt x="7517593" y="23497"/>
                            <a:pt x="7515981" y="19615"/>
                          </a:cubicBezTo>
                          <a:cubicBezTo>
                            <a:pt x="7514370" y="15720"/>
                            <a:pt x="7512076" y="12297"/>
                            <a:pt x="7509099" y="9308"/>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8"/>
                          </a:cubicBezTo>
                          <a:cubicBezTo>
                            <a:pt x="6322" y="12297"/>
                            <a:pt x="4028" y="15720"/>
                            <a:pt x="2416" y="19615"/>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69" behindDoc="1" locked="0" layoutInCell="1" allowOverlap="1">
            <wp:simplePos x="0" y="0"/>
            <wp:positionH relativeFrom="page">
              <wp:posOffset>955954</wp:posOffset>
            </wp:positionH>
            <wp:positionV relativeFrom="line">
              <wp:posOffset>-156611</wp:posOffset>
            </wp:positionV>
            <wp:extent cx="292223" cy="1066117"/>
            <wp:effectExtent l="0" t="0" r="0" b="0"/>
            <wp:wrapNone/>
            <wp:docPr id="273" name="Picture 273"/>
            <wp:cNvGraphicFramePr>
              <a:graphicFrameLocks noChangeAspect="1"/>
            </wp:cNvGraphicFramePr>
            <a:graphic>
              <a:graphicData uri="http://schemas.openxmlformats.org/drawingml/2006/picture">
                <pic:pic xmlns:pic="http://schemas.openxmlformats.org/drawingml/2006/picture">
                  <pic:nvPicPr>
                    <pic:cNvPr id="273" name="Picture 273"/>
                    <pic:cNvPicPr>
                      <a:picLocks noChangeAspect="0" noChangeArrowheads="1"/>
                    </pic:cNvPicPr>
                  </pic:nvPicPr>
                  <pic:blipFill>
                    <a:blip r:embed="rId273">
                      <a:extLst>
                        <a:ext uri="{28A0092B-C50C-407E-A947-70E740481C1C}">
                          <a14:useLocalDpi xmlns:a14="http://schemas.microsoft.com/office/drawing/2010/main" val="0"/>
                        </a:ext>
                      </a:extLst>
                    </a:blip>
                    <a:srcRect/>
                    <a:stretch>
                      <a:fillRect/>
                    </a:stretch>
                  </pic:blipFill>
                  <pic:spPr>
                    <a:xfrm rot="0" flipH="0" flipV="0">
                      <a:off x="0" y="0"/>
                      <a:ext cx="292223" cy="1066117"/>
                    </a:xfrm>
                    <a:prstGeom prst="rect">
                      <a:avLst/>
                    </a:prstGeom>
                    <a:noFill/>
                  </pic:spPr>
                </pic:pic>
              </a:graphicData>
            </a:graphic>
          </wp:anchor>
        </w:drawing>
        <w:drawing>
          <wp:anchor simplePos="0" relativeHeight="251658606" behindDoc="1" locked="0" layoutInCell="1" allowOverlap="1">
            <wp:simplePos x="0" y="0"/>
            <wp:positionH relativeFrom="page">
              <wp:posOffset>968654</wp:posOffset>
            </wp:positionH>
            <wp:positionV relativeFrom="line">
              <wp:posOffset>-143910</wp:posOffset>
            </wp:positionV>
            <wp:extent cx="5593776" cy="1029178"/>
            <wp:effectExtent l="0" t="0" r="0" b="0"/>
            <wp:wrapNone/>
            <wp:docPr id="274" name="Freeform 274"/>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2" behindDoc="1" locked="0" layoutInCell="1" allowOverlap="1">
            <wp:simplePos x="0" y="0"/>
            <wp:positionH relativeFrom="page">
              <wp:posOffset>968654</wp:posOffset>
            </wp:positionH>
            <wp:positionV relativeFrom="line">
              <wp:posOffset>-143910</wp:posOffset>
            </wp:positionV>
            <wp:extent cx="5593776" cy="1029178"/>
            <wp:effectExtent l="0" t="0" r="0" b="0"/>
            <wp:wrapNone/>
            <wp:docPr id="275" name="Freeform 275"/>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z w:val="17"/>
          <w:szCs w:val="17"/>
        </w:rPr>
        <w:t>报错</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47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19" w:after="0" w:line="375" w:lineRule="exact"/>
        <w:ind w:left="990" w:right="854" w:firstLine="0"/>
      </w:pPr>
      <w:r/>
      <w:r>
        <w:rPr lang="zh-CN" sz="19" baseline="0" dirty="0">
          <w:jc w:val="left"/>
          <w:rFonts w:ascii="微软雅黑" w:hAnsi="微软雅黑" w:cs="微软雅黑"/>
          <w:color w:val="333333"/>
          <w:sz w:val="19"/>
          <w:szCs w:val="19"/>
        </w:rPr>
        <w:t>另外：在同一个类中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静态方法内不能直接访问到类中的非静态属性</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总结：类中方法中的调用，两个方法都是静态或者非静态都可以互相调用，当一个方法是静态，一个方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法是非静态的时候，非静态方法可以调用静态方法，反之不能。</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、调用方法时的传参	</w:t>
      </w:r>
      <w:hyperlink r:id="rId23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54" w:after="0" w:line="465" w:lineRule="exact"/>
        <w:ind w:left="990" w:right="854" w:firstLine="0"/>
      </w:pPr>
      <w:r/>
      <w:r>
        <w:rPr lang="zh-CN" sz="19" baseline="0" dirty="0">
          <w:jc w:val="left"/>
          <w:rFonts w:ascii="宋体" w:hAnsi="宋体" w:cs="宋体"/>
          <w:color w:val="333333"/>
          <w:spacing w:val="-23"/>
          <w:sz w:val="19"/>
          <w:szCs w:val="19"/>
        </w:rPr>
        <w:t>1. </w:t>
      </w:r>
      <w:r>
        <w:rPr lang="zh-CN" sz="19" baseline="0" dirty="0">
          <w:jc w:val="left"/>
          <w:rFonts w:ascii="微软雅黑" w:hAnsi="微软雅黑" w:cs="微软雅黑"/>
          <w:b/>
          <w:bCs/>
          <w:color w:val="333333"/>
          <w:sz w:val="19"/>
          <w:szCs w:val="19"/>
        </w:rPr>
        <w:t>形参和实参</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0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76" name="Freeform 2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77" name="Freeform 2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78" name="Freeform 2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79" name="Freeform 2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80" name="Freeform 2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81" name="Freeform 2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82" name="Freeform 2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83" name="Freeform 2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84" name="Freeform 2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85" name="Freeform 2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86" name="Freeform 2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87" name="Freeform 2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-167732</wp:posOffset>
            </wp:positionV>
            <wp:extent cx="5641423" cy="1229296"/>
            <wp:effectExtent l="0" t="0" r="0" b="0"/>
            <wp:wrapNone/>
            <wp:docPr id="288" name="Freeform 288"/>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23"/>
                            <a:pt x="2416" y="1618711"/>
                          </a:cubicBezTo>
                          <a:cubicBezTo>
                            <a:pt x="4028" y="1622605"/>
                            <a:pt x="6322" y="1626041"/>
                            <a:pt x="9298" y="1629011"/>
                          </a:cubicBezTo>
                          <a:cubicBezTo>
                            <a:pt x="12275" y="1631994"/>
                            <a:pt x="15709" y="1634288"/>
                            <a:pt x="19599" y="1635888"/>
                          </a:cubicBezTo>
                          <a:cubicBezTo>
                            <a:pt x="23489" y="1637494"/>
                            <a:pt x="27539" y="1638300"/>
                            <a:pt x="31750" y="1638300"/>
                          </a:cubicBezTo>
                          <a:lnTo>
                            <a:pt x="7486650" y="1638300"/>
                          </a:lnTo>
                          <a:cubicBezTo>
                            <a:pt x="7490859" y="1638300"/>
                            <a:pt x="7494909" y="1637494"/>
                            <a:pt x="7498798" y="1635888"/>
                          </a:cubicBezTo>
                          <a:cubicBezTo>
                            <a:pt x="7502690" y="1634288"/>
                            <a:pt x="7506123" y="1631994"/>
                            <a:pt x="7509099" y="1629011"/>
                          </a:cubicBezTo>
                          <a:cubicBezTo>
                            <a:pt x="7512076" y="1626041"/>
                            <a:pt x="7514370" y="1622605"/>
                            <a:pt x="7515981" y="1618711"/>
                          </a:cubicBezTo>
                          <a:cubicBezTo>
                            <a:pt x="7517593" y="1614823"/>
                            <a:pt x="7518400" y="1610761"/>
                            <a:pt x="7518400" y="1606550"/>
                          </a:cubicBezTo>
                          <a:lnTo>
                            <a:pt x="7518400" y="31750"/>
                          </a:lnTo>
                          <a:cubicBezTo>
                            <a:pt x="7518400" y="27552"/>
                            <a:pt x="7517593" y="23497"/>
                            <a:pt x="7515981" y="19615"/>
                          </a:cubicBezTo>
                          <a:cubicBezTo>
                            <a:pt x="7514370" y="15727"/>
                            <a:pt x="7512076" y="12297"/>
                            <a:pt x="7509099" y="9308"/>
                          </a:cubicBezTo>
                          <a:cubicBezTo>
                            <a:pt x="7506123" y="6338"/>
                            <a:pt x="7502690" y="4044"/>
                            <a:pt x="7498798" y="2431"/>
                          </a:cubicBezTo>
                          <a:cubicBezTo>
                            <a:pt x="7494909" y="819"/>
                            <a:pt x="7490859" y="13"/>
                            <a:pt x="7486650" y="0"/>
                          </a:cubicBezTo>
                          <a:lnTo>
                            <a:pt x="31750" y="0"/>
                          </a:lnTo>
                          <a:cubicBezTo>
                            <a:pt x="27539" y="13"/>
                            <a:pt x="23489" y="819"/>
                            <a:pt x="19599" y="2431"/>
                          </a:cubicBezTo>
                          <a:cubicBezTo>
                            <a:pt x="15709" y="4044"/>
                            <a:pt x="12275" y="6338"/>
                            <a:pt x="9298" y="9308"/>
                          </a:cubicBezTo>
                          <a:cubicBezTo>
                            <a:pt x="6322" y="12297"/>
                            <a:pt x="4028" y="15727"/>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-167732</wp:posOffset>
            </wp:positionV>
            <wp:extent cx="5641423" cy="1229296"/>
            <wp:effectExtent l="0" t="0" r="0" b="0"/>
            <wp:wrapNone/>
            <wp:docPr id="289" name="Freeform 289"/>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1"/>
                            <a:pt x="805" y="1614823"/>
                            <a:pt x="2416" y="1618711"/>
                          </a:cubicBezTo>
                          <a:cubicBezTo>
                            <a:pt x="4028" y="1622605"/>
                            <a:pt x="6322" y="1626041"/>
                            <a:pt x="9298" y="1629011"/>
                          </a:cubicBezTo>
                          <a:cubicBezTo>
                            <a:pt x="12275" y="1631994"/>
                            <a:pt x="15709" y="1634288"/>
                            <a:pt x="19599" y="1635888"/>
                          </a:cubicBezTo>
                          <a:cubicBezTo>
                            <a:pt x="23489" y="1637494"/>
                            <a:pt x="27539" y="1638300"/>
                            <a:pt x="31750" y="1638300"/>
                          </a:cubicBezTo>
                          <a:lnTo>
                            <a:pt x="7486650" y="1638300"/>
                          </a:lnTo>
                          <a:cubicBezTo>
                            <a:pt x="7490859" y="1638300"/>
                            <a:pt x="7494909" y="1637494"/>
                            <a:pt x="7498798" y="1635888"/>
                          </a:cubicBezTo>
                          <a:cubicBezTo>
                            <a:pt x="7502690" y="1634288"/>
                            <a:pt x="7506123" y="1631994"/>
                            <a:pt x="7509099" y="1629011"/>
                          </a:cubicBezTo>
                          <a:cubicBezTo>
                            <a:pt x="7512076" y="1626041"/>
                            <a:pt x="7514370" y="1622605"/>
                            <a:pt x="7515981" y="1618711"/>
                          </a:cubicBezTo>
                          <a:cubicBezTo>
                            <a:pt x="7517593" y="1614823"/>
                            <a:pt x="7518400" y="1610761"/>
                            <a:pt x="7518400" y="1606550"/>
                          </a:cubicBezTo>
                          <a:lnTo>
                            <a:pt x="7518400" y="31750"/>
                          </a:lnTo>
                          <a:cubicBezTo>
                            <a:pt x="7518400" y="27552"/>
                            <a:pt x="7517593" y="23497"/>
                            <a:pt x="7515981" y="19615"/>
                          </a:cubicBezTo>
                          <a:cubicBezTo>
                            <a:pt x="7514370" y="15727"/>
                            <a:pt x="7512076" y="12297"/>
                            <a:pt x="7509099" y="9308"/>
                          </a:cubicBezTo>
                          <a:cubicBezTo>
                            <a:pt x="7506123" y="6338"/>
                            <a:pt x="7502690" y="4044"/>
                            <a:pt x="7498798" y="2431"/>
                          </a:cubicBezTo>
                          <a:cubicBezTo>
                            <a:pt x="7494909" y="819"/>
                            <a:pt x="7490859" y="13"/>
                            <a:pt x="7486650" y="0"/>
                          </a:cubicBezTo>
                          <a:lnTo>
                            <a:pt x="31750" y="0"/>
                          </a:lnTo>
                          <a:cubicBezTo>
                            <a:pt x="27539" y="13"/>
                            <a:pt x="23489" y="819"/>
                            <a:pt x="19599" y="2431"/>
                          </a:cubicBezTo>
                          <a:cubicBezTo>
                            <a:pt x="15709" y="4044"/>
                            <a:pt x="12275" y="6338"/>
                            <a:pt x="9298" y="9308"/>
                          </a:cubicBezTo>
                          <a:cubicBezTo>
                            <a:pt x="6322" y="12297"/>
                            <a:pt x="4028" y="15727"/>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66" behindDoc="1" locked="0" layoutInCell="1" allowOverlap="1">
            <wp:simplePos x="0" y="0"/>
            <wp:positionH relativeFrom="page">
              <wp:posOffset>955954</wp:posOffset>
            </wp:positionH>
            <wp:positionV relativeFrom="line">
              <wp:posOffset>-156610</wp:posOffset>
            </wp:positionV>
            <wp:extent cx="292223" cy="1227677"/>
            <wp:effectExtent l="0" t="0" r="0" b="0"/>
            <wp:wrapNone/>
            <wp:docPr id="290" name="Picture 290"/>
            <wp:cNvGraphicFramePr>
              <a:graphicFrameLocks noChangeAspect="1"/>
            </wp:cNvGraphicFramePr>
            <a:graphic>
              <a:graphicData uri="http://schemas.openxmlformats.org/drawingml/2006/picture">
                <pic:pic xmlns:pic="http://schemas.openxmlformats.org/drawingml/2006/picture">
                  <pic:nvPicPr>
                    <pic:cNvPr id="290" name="Picture 290"/>
                    <pic:cNvPicPr>
                      <a:picLocks noChangeAspect="0" noChangeArrowheads="1"/>
                    </pic:cNvPicPr>
                  </pic:nvPicPr>
                  <pic:blipFill>
                    <a:blip r:embed="rId290">
                      <a:extLst>
                        <a:ext uri="{28A0092B-C50C-407E-A947-70E740481C1C}">
                          <a14:useLocalDpi xmlns:a14="http://schemas.microsoft.com/office/drawing/2010/main" val="0"/>
                        </a:ext>
                      </a:extLst>
                    </a:blip>
                    <a:srcRect/>
                    <a:stretch>
                      <a:fillRect/>
                    </a:stretch>
                  </pic:blipFill>
                  <pic:spPr>
                    <a:xfrm rot="0" flipH="0" flipV="0">
                      <a:off x="0" y="0"/>
                      <a:ext cx="292223" cy="1227677"/>
                    </a:xfrm>
                    <a:prstGeom prst="rect">
                      <a:avLst/>
                    </a:prstGeom>
                    <a:noFill/>
                  </pic:spPr>
                </pic:pic>
              </a:graphicData>
            </a:graphic>
          </wp:anchor>
        </w:drawing>
        <w:drawing>
          <wp:anchor simplePos="0" relativeHeight="251658297" behindDoc="1" locked="0" layoutInCell="1" allowOverlap="1">
            <wp:simplePos x="0" y="0"/>
            <wp:positionH relativeFrom="page">
              <wp:posOffset>968654</wp:posOffset>
            </wp:positionH>
            <wp:positionV relativeFrom="line">
              <wp:posOffset>-143909</wp:posOffset>
            </wp:positionV>
            <wp:extent cx="5593776" cy="1200708"/>
            <wp:effectExtent l="0" t="0" r="0" b="0"/>
            <wp:wrapNone/>
            <wp:docPr id="291" name="Freeform 291"/>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-143909</wp:posOffset>
            </wp:positionV>
            <wp:extent cx="5593776" cy="1200708"/>
            <wp:effectExtent l="0" t="0" r="0" b="0"/>
            <wp:wrapNone/>
            <wp:docPr id="292" name="Freeform 292"/>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90" w:after="0" w:line="175" w:lineRule="exact"/>
        <w:ind w:left="0" w:right="0" w:firstLine="0"/>
      </w:pPr>
      <w:r/>
      <w:r>
        <w:rPr lang="zh-CN" sz="17" baseline="0" dirty="0">
          <w:jc w:val="left"/>
          <w:rFonts w:ascii="Lucida Console" w:hAnsi="Lucida Console" w:cs="Lucida Console"/>
          <w:color w:val="AA5500"/>
          <w:sz w:val="17"/>
          <w:szCs w:val="17"/>
        </w:rPr>
        <w:t>// a = x;</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578" w:space="0"/>
          </w:cols>
          <w:docGrid w:linePitch="360"/>
        </w:sectPr>
        <w:spacing w:before="1" w:after="0" w:line="270" w:lineRule="exact"/>
        <w:ind w:left="0" w:right="1440" w:firstLine="0"/>
        <w:jc w:val="both"/>
      </w:pPr>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pacing w:val="-16"/>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5742" w:firstLine="0"/>
        <w:jc w:val="both"/>
      </w:pPr>
      <w:r/>
      <w:r>
        <w:rPr lang="zh-CN" sz="19" baseline="0" dirty="0">
          <w:jc w:val="left"/>
          <w:rFonts w:ascii="微软雅黑" w:hAnsi="微软雅黑" w:cs="微软雅黑"/>
          <w:color w:val="333333"/>
          <w:sz w:val="19"/>
          <w:szCs w:val="19"/>
        </w:rPr>
        <w:t>参数列表中的</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是方法</w:t>
      </w:r>
      <w:r>
        <w:rPr lang="zh-CN" sz="19" baseline="0" dirty="0">
          <w:jc w:val="left"/>
          <w:rFonts w:ascii="宋体" w:hAnsi="宋体" w:cs="宋体"/>
          <w:color w:val="333333"/>
          <w:spacing w:val="-10"/>
          <w:sz w:val="19"/>
          <w:szCs w:val="19"/>
        </w:rPr>
        <w:t>test</w:t>
      </w:r>
      <w:r>
        <w:rPr lang="zh-CN" sz="19" baseline="0" dirty="0">
          <w:jc w:val="left"/>
          <w:rFonts w:ascii="微软雅黑" w:hAnsi="微软雅黑" w:cs="微软雅黑"/>
          <w:color w:val="333333"/>
          <w:sz w:val="19"/>
          <w:szCs w:val="19"/>
        </w:rPr>
        <w:t>的形参</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形式上的参数</w:t>
      </w:r>
      <w:r>
        <w:rPr lang="zh-CN" sz="19" baseline="0" dirty="0">
          <w:jc w:val="left"/>
          <w:rFonts w:ascii="宋体" w:hAnsi="宋体" w:cs="宋体"/>
          <w:color w:val="333333"/>
          <w:spacing w:val="-57"/>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调用方法时的</w:t>
      </w:r>
      <w:r>
        <w:rPr lang="zh-CN" sz="19" baseline="0" dirty="0">
          <w:jc w:val="left"/>
          <w:rFonts w:ascii="宋体" w:hAnsi="宋体" w:cs="宋体"/>
          <w:color w:val="333333"/>
          <w:sz w:val="19"/>
          <w:szCs w:val="19"/>
        </w:rPr>
        <w:t>x</w:t>
      </w:r>
      <w:r>
        <w:rPr lang="zh-CN" sz="19" baseline="0" dirty="0">
          <w:jc w:val="left"/>
          <w:rFonts w:ascii="微软雅黑" w:hAnsi="微软雅黑" w:cs="微软雅黑"/>
          <w:color w:val="333333"/>
          <w:sz w:val="19"/>
          <w:szCs w:val="19"/>
        </w:rPr>
        <w:t>是方法</w:t>
      </w:r>
      <w:r>
        <w:rPr lang="zh-CN" sz="19" baseline="0" dirty="0">
          <w:jc w:val="left"/>
          <w:rFonts w:ascii="宋体" w:hAnsi="宋体" w:cs="宋体"/>
          <w:color w:val="333333"/>
          <w:spacing w:val="-10"/>
          <w:sz w:val="19"/>
          <w:szCs w:val="19"/>
        </w:rPr>
        <w:t>test</w:t>
      </w:r>
      <w:r>
        <w:rPr lang="zh-CN" sz="19" baseline="0" dirty="0">
          <w:jc w:val="left"/>
          <w:rFonts w:ascii="微软雅黑" w:hAnsi="微软雅黑" w:cs="微软雅黑"/>
          <w:color w:val="333333"/>
          <w:sz w:val="19"/>
          <w:szCs w:val="19"/>
        </w:rPr>
        <w:t>的实参</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实际上的参数</w:t>
      </w:r>
      <w:r>
        <w:rPr lang="zh-CN" sz="19" baseline="0" dirty="0">
          <w:jc w:val="left"/>
          <w:rFonts w:ascii="宋体" w:hAnsi="宋体" w:cs="宋体"/>
          <w:color w:val="333333"/>
          <w:spacing w:val="-51"/>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092" w:firstLine="0"/>
      </w:pPr>
      <w:r/>
      <w:r>
        <w:rPr lang="zh-CN" sz="19" baseline="0" dirty="0">
          <w:jc w:val="left"/>
          <w:rFonts w:ascii="微软雅黑" w:hAnsi="微软雅黑" w:cs="微软雅黑"/>
          <w:b/>
          <w:bCs/>
          <w:color w:val="333333"/>
          <w:sz w:val="19"/>
          <w:szCs w:val="19"/>
        </w:rPr>
        <w:t>注意</w:t>
      </w:r>
      <w:r>
        <w:rPr lang="zh-CN" sz="19" baseline="0" dirty="0">
          <w:jc w:val="left"/>
          <w:rFonts w:ascii="微软雅黑" w:hAnsi="微软雅黑" w:cs="微软雅黑"/>
          <w:color w:val="333333"/>
          <w:sz w:val="19"/>
          <w:szCs w:val="19"/>
        </w:rPr>
        <w:t>：形参的名字和实参的名字都只是一个变量的名字</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是可以随便写的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我们并不关心这个名字</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pacing w:val="-2"/>
          <w:sz w:val="19"/>
          <w:szCs w:val="19"/>
        </w:rPr>
        <w:t>而是关</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心变量的类型以及变量接收的值。</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1092" w:firstLine="0"/>
      </w:pPr>
      <w:r/>
      <w:r>
        <w:rPr lang="zh-CN" sz="19" baseline="0" dirty="0">
          <w:jc w:val="left"/>
          <w:rFonts w:ascii="宋体" w:hAnsi="宋体" w:cs="宋体"/>
          <w:color w:val="333333"/>
          <w:spacing w:val="-23"/>
          <w:sz w:val="19"/>
          <w:szCs w:val="19"/>
        </w:rPr>
        <w:t>2. </w:t>
      </w:r>
      <w:r>
        <w:rPr lang="zh-CN" sz="19" baseline="0" dirty="0">
          <w:jc w:val="left"/>
          <w:rFonts w:ascii="微软雅黑" w:hAnsi="微软雅黑" w:cs="微软雅黑"/>
          <w:b/>
          <w:bCs/>
          <w:color w:val="333333"/>
          <w:sz w:val="19"/>
          <w:szCs w:val="19"/>
        </w:rPr>
        <w:t>值传递和引用传递</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调用方法进行传参时</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分为值传递和引用传递两种。</w:t>
      </w:r>
      <w:r>
        <w:rPr>
          <w:rFonts w:ascii="Times New Roman" w:hAnsi="Times New Roman" w:cs="Times New Roman"/>
          <w:sz w:val="19"/>
          <w:szCs w:val="19"/>
        </w:rPr>
        <w:t> </w:t>
      </w:r>
      <w:r/>
    </w:p>
    <w:p>
      <w:pPr>
        <w:rPr>
          <w:rFonts w:ascii="Times New Roman" w:hAnsi="Times New Roman" w:cs="Times New Roman"/>
          <w:color w:val="010302"/>
        </w:rPr>
        <w:spacing w:before="64" w:after="0" w:line="405" w:lineRule="exact"/>
        <w:ind w:left="990" w:right="1092" w:firstLine="0"/>
      </w:pPr>
      <w:r/>
      <w:r>
        <w:rPr lang="zh-CN" sz="19" baseline="0" dirty="0">
          <w:jc w:val="left"/>
          <w:rFonts w:ascii="微软雅黑" w:hAnsi="微软雅黑" w:cs="微软雅黑"/>
          <w:color w:val="333333"/>
          <w:sz w:val="19"/>
          <w:szCs w:val="19"/>
        </w:rPr>
        <w:t>如果参数的类型是基本数据类型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那么就是值传递。</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如果参数的类型是引用数据类型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那么就是引用传递。</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值传递是实参把自己变量本身存的简单数值赋值给形参</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引用传递是实参把自己变量本身存的对象内存地址值赋值给形参</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 w:after="0" w:line="465" w:lineRule="exact"/>
        <w:ind w:left="990" w:right="1092" w:firstLine="0"/>
      </w:pPr>
      <w:r/>
      <w:r>
        <w:rPr lang="zh-CN" sz="19" baseline="0" dirty="0">
          <w:jc w:val="left"/>
          <w:rFonts w:ascii="微软雅黑" w:hAnsi="微软雅黑" w:cs="微软雅黑"/>
          <w:color w:val="333333"/>
          <w:sz w:val="19"/>
          <w:szCs w:val="19"/>
        </w:rPr>
        <w:t>所以值传递和引用传递本质上是一回事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只不过传递的东西的意义不同而已</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【示例：值传递】</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1" behindDoc="1" locked="0" layoutInCell="1" allowOverlap="1">
            <wp:simplePos x="0" y="0"/>
            <wp:positionH relativeFrom="page">
              <wp:posOffset>963889</wp:posOffset>
            </wp:positionH>
            <wp:positionV relativeFrom="line">
              <wp:posOffset>-339259</wp:posOffset>
            </wp:positionV>
            <wp:extent cx="5641423" cy="2086945"/>
            <wp:effectExtent l="0" t="0" r="0" b="0"/>
            <wp:wrapNone/>
            <wp:docPr id="293" name="Freeform 293"/>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67"/>
                            <a:pt x="805" y="2757829"/>
                            <a:pt x="2416" y="2761711"/>
                          </a:cubicBezTo>
                          <a:cubicBezTo>
                            <a:pt x="4028" y="2765599"/>
                            <a:pt x="6322" y="2769035"/>
                            <a:pt x="9298" y="2772005"/>
                          </a:cubicBezTo>
                          <a:cubicBezTo>
                            <a:pt x="12275" y="2774994"/>
                            <a:pt x="15709" y="2777288"/>
                            <a:pt x="19599" y="2778888"/>
                          </a:cubicBezTo>
                          <a:cubicBezTo>
                            <a:pt x="23489" y="2780494"/>
                            <a:pt x="27539" y="2781300"/>
                            <a:pt x="31750" y="2781300"/>
                          </a:cubicBezTo>
                          <a:lnTo>
                            <a:pt x="7486650" y="2781300"/>
                          </a:lnTo>
                          <a:cubicBezTo>
                            <a:pt x="7490859" y="2781300"/>
                            <a:pt x="7494909" y="2780494"/>
                            <a:pt x="7498798" y="2778888"/>
                          </a:cubicBezTo>
                          <a:cubicBezTo>
                            <a:pt x="7502690" y="2777288"/>
                            <a:pt x="7506123" y="2774994"/>
                            <a:pt x="7509099" y="2772005"/>
                          </a:cubicBezTo>
                          <a:cubicBezTo>
                            <a:pt x="7512076" y="2769035"/>
                            <a:pt x="7514370" y="2765599"/>
                            <a:pt x="7515981" y="2761711"/>
                          </a:cubicBezTo>
                          <a:cubicBezTo>
                            <a:pt x="7517593" y="2757829"/>
                            <a:pt x="7518400" y="2753767"/>
                            <a:pt x="7518400" y="2749550"/>
                          </a:cubicBezTo>
                          <a:lnTo>
                            <a:pt x="7518400" y="31750"/>
                          </a:lnTo>
                          <a:cubicBezTo>
                            <a:pt x="7518400" y="27552"/>
                            <a:pt x="7517593" y="23497"/>
                            <a:pt x="7515981" y="19615"/>
                          </a:cubicBezTo>
                          <a:cubicBezTo>
                            <a:pt x="7514370" y="15720"/>
                            <a:pt x="7512076" y="12291"/>
                            <a:pt x="7509099" y="9302"/>
                          </a:cubicBezTo>
                          <a:cubicBezTo>
                            <a:pt x="7506123" y="6332"/>
                            <a:pt x="7502690" y="4044"/>
                            <a:pt x="7498798" y="2431"/>
                          </a:cubicBezTo>
                          <a:cubicBezTo>
                            <a:pt x="7494909" y="825"/>
                            <a:pt x="7490859" y="13"/>
                            <a:pt x="7486650" y="0"/>
                          </a:cubicBezTo>
                          <a:lnTo>
                            <a:pt x="31750" y="0"/>
                          </a:lnTo>
                          <a:cubicBezTo>
                            <a:pt x="27539" y="13"/>
                            <a:pt x="23489" y="825"/>
                            <a:pt x="19599" y="2438"/>
                          </a:cubicBezTo>
                          <a:cubicBezTo>
                            <a:pt x="15709" y="4044"/>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0" behindDoc="1" locked="0" layoutInCell="1" allowOverlap="1">
            <wp:simplePos x="0" y="0"/>
            <wp:positionH relativeFrom="page">
              <wp:posOffset>963889</wp:posOffset>
            </wp:positionH>
            <wp:positionV relativeFrom="line">
              <wp:posOffset>-339259</wp:posOffset>
            </wp:positionV>
            <wp:extent cx="5641423" cy="2086945"/>
            <wp:effectExtent l="0" t="0" r="0" b="0"/>
            <wp:wrapNone/>
            <wp:docPr id="294" name="Freeform 294"/>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67"/>
                            <a:pt x="805" y="2757829"/>
                            <a:pt x="2416" y="2761711"/>
                          </a:cubicBezTo>
                          <a:cubicBezTo>
                            <a:pt x="4028" y="2765599"/>
                            <a:pt x="6322" y="2769035"/>
                            <a:pt x="9298" y="2772005"/>
                          </a:cubicBezTo>
                          <a:cubicBezTo>
                            <a:pt x="12275" y="2774994"/>
                            <a:pt x="15709" y="2777288"/>
                            <a:pt x="19599" y="2778888"/>
                          </a:cubicBezTo>
                          <a:cubicBezTo>
                            <a:pt x="23489" y="2780494"/>
                            <a:pt x="27539" y="2781300"/>
                            <a:pt x="31750" y="2781300"/>
                          </a:cubicBezTo>
                          <a:lnTo>
                            <a:pt x="7486650" y="2781300"/>
                          </a:lnTo>
                          <a:cubicBezTo>
                            <a:pt x="7490859" y="2781300"/>
                            <a:pt x="7494909" y="2780494"/>
                            <a:pt x="7498798" y="2778888"/>
                          </a:cubicBezTo>
                          <a:cubicBezTo>
                            <a:pt x="7502690" y="2777288"/>
                            <a:pt x="7506123" y="2774994"/>
                            <a:pt x="7509099" y="2772005"/>
                          </a:cubicBezTo>
                          <a:cubicBezTo>
                            <a:pt x="7512076" y="2769035"/>
                            <a:pt x="7514370" y="2765599"/>
                            <a:pt x="7515981" y="2761711"/>
                          </a:cubicBezTo>
                          <a:cubicBezTo>
                            <a:pt x="7517593" y="2757829"/>
                            <a:pt x="7518400" y="2753767"/>
                            <a:pt x="7518400" y="2749550"/>
                          </a:cubicBezTo>
                          <a:lnTo>
                            <a:pt x="7518400" y="31750"/>
                          </a:lnTo>
                          <a:cubicBezTo>
                            <a:pt x="7518400" y="27552"/>
                            <a:pt x="7517593" y="23497"/>
                            <a:pt x="7515981" y="19615"/>
                          </a:cubicBezTo>
                          <a:cubicBezTo>
                            <a:pt x="7514370" y="15720"/>
                            <a:pt x="7512076" y="12291"/>
                            <a:pt x="7509099" y="9302"/>
                          </a:cubicBezTo>
                          <a:cubicBezTo>
                            <a:pt x="7506123" y="6332"/>
                            <a:pt x="7502690" y="4044"/>
                            <a:pt x="7498798" y="2431"/>
                          </a:cubicBezTo>
                          <a:cubicBezTo>
                            <a:pt x="7494909" y="825"/>
                            <a:pt x="7490859" y="13"/>
                            <a:pt x="7486650" y="0"/>
                          </a:cubicBezTo>
                          <a:lnTo>
                            <a:pt x="31750" y="0"/>
                          </a:lnTo>
                          <a:cubicBezTo>
                            <a:pt x="27539" y="13"/>
                            <a:pt x="23489" y="825"/>
                            <a:pt x="19599" y="2438"/>
                          </a:cubicBezTo>
                          <a:cubicBezTo>
                            <a:pt x="15709" y="4044"/>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42" behindDoc="1" locked="0" layoutInCell="1" allowOverlap="1">
            <wp:simplePos x="0" y="0"/>
            <wp:positionH relativeFrom="page">
              <wp:posOffset>955954</wp:posOffset>
            </wp:positionH>
            <wp:positionV relativeFrom="line">
              <wp:posOffset>-328137</wp:posOffset>
            </wp:positionV>
            <wp:extent cx="368459" cy="2092356"/>
            <wp:effectExtent l="0" t="0" r="0" b="0"/>
            <wp:wrapNone/>
            <wp:docPr id="295" name="Picture 295"/>
            <wp:cNvGraphicFramePr>
              <a:graphicFrameLocks noChangeAspect="1"/>
            </wp:cNvGraphicFramePr>
            <a:graphic>
              <a:graphicData uri="http://schemas.openxmlformats.org/drawingml/2006/picture">
                <pic:pic xmlns:pic="http://schemas.openxmlformats.org/drawingml/2006/picture">
                  <pic:nvPicPr>
                    <pic:cNvPr id="295" name="Picture 295"/>
                    <pic:cNvPicPr>
                      <a:picLocks noChangeAspect="0" noChangeArrowheads="1"/>
                    </pic:cNvPicPr>
                  </pic:nvPicPr>
                  <pic:blipFill>
                    <a:blip r:embed="rId295">
                      <a:extLst>
                        <a:ext uri="{28A0092B-C50C-407E-A947-70E740481C1C}">
                          <a14:useLocalDpi xmlns:a14="http://schemas.microsoft.com/office/drawing/2010/main" val="0"/>
                        </a:ext>
                      </a:extLst>
                    </a:blip>
                    <a:srcRect/>
                    <a:stretch>
                      <a:fillRect/>
                    </a:stretch>
                  </pic:blipFill>
                  <pic:spPr>
                    <a:xfrm rot="0" flipH="0" flipV="0">
                      <a:off x="0" y="0"/>
                      <a:ext cx="368459" cy="2092356"/>
                    </a:xfrm>
                    <a:prstGeom prst="rect">
                      <a:avLst/>
                    </a:prstGeom>
                    <a:noFill/>
                  </pic:spPr>
                </pic:pic>
              </a:graphicData>
            </a:graphic>
          </wp:anchor>
        </w:drawing>
        <w:drawing>
          <wp:anchor simplePos="0" relativeHeight="251658374" behindDoc="1" locked="0" layoutInCell="1" allowOverlap="1">
            <wp:simplePos x="0" y="0"/>
            <wp:positionH relativeFrom="page">
              <wp:posOffset>968654</wp:posOffset>
            </wp:positionH>
            <wp:positionV relativeFrom="line">
              <wp:posOffset>-315435</wp:posOffset>
            </wp:positionV>
            <wp:extent cx="5593776" cy="2058357"/>
            <wp:effectExtent l="0" t="0" r="0" b="0"/>
            <wp:wrapNone/>
            <wp:docPr id="296" name="Freeform 296"/>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2" behindDoc="1" locked="0" layoutInCell="1" allowOverlap="1">
            <wp:simplePos x="0" y="0"/>
            <wp:positionH relativeFrom="page">
              <wp:posOffset>968654</wp:posOffset>
            </wp:positionH>
            <wp:positionV relativeFrom="line">
              <wp:posOffset>-315435</wp:posOffset>
            </wp:positionV>
            <wp:extent cx="5593776" cy="2058357"/>
            <wp:effectExtent l="0" t="0" r="0" b="0"/>
            <wp:wrapNone/>
            <wp:docPr id="297" name="Freeform 297"/>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01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changeNum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"before: a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pacing w:val="-4"/>
          <w:sz w:val="17"/>
          <w:szCs w:val="17"/>
        </w:rPr>
        <w:t>//1</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changeNum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"after: a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pacing w:val="-4"/>
          <w:sz w:val="17"/>
          <w:szCs w:val="17"/>
        </w:rPr>
        <w:t>//1</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32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【示例：引用传递】</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6" behindDoc="1" locked="0" layoutInCell="1" allowOverlap="1">
            <wp:simplePos x="0" y="0"/>
            <wp:positionH relativeFrom="page">
              <wp:posOffset>939800</wp:posOffset>
            </wp:positionH>
            <wp:positionV relativeFrom="line">
              <wp:posOffset>-523491</wp:posOffset>
            </wp:positionV>
            <wp:extent cx="5678213" cy="2908734"/>
            <wp:effectExtent l="0" t="0" r="0" b="0"/>
            <wp:wrapNone/>
            <wp:docPr id="298" name="Picture 298"/>
            <wp:cNvGraphicFramePr>
              <a:graphicFrameLocks noChangeAspect="1"/>
            </wp:cNvGraphicFramePr>
            <a:graphic>
              <a:graphicData uri="http://schemas.openxmlformats.org/drawingml/2006/picture">
                <pic:pic xmlns:pic="http://schemas.openxmlformats.org/drawingml/2006/picture">
                  <pic:nvPicPr>
                    <pic:cNvPr id="298" name="Picture 298"/>
                    <pic:cNvPicPr>
                      <a:picLocks noChangeAspect="0" noChangeArrowheads="1"/>
                    </pic:cNvPicPr>
                  </pic:nvPicPr>
                  <pic:blipFill>
                    <a:blip r:embed="rId298">
                      <a:extLst>
                        <a:ext uri="{28A0092B-C50C-407E-A947-70E740481C1C}">
                          <a14:useLocalDpi xmlns:a14="http://schemas.microsoft.com/office/drawing/2010/main" val="0"/>
                        </a:ext>
                      </a:extLst>
                    </a:blip>
                    <a:srcRect/>
                    <a:stretch>
                      <a:fillRect/>
                    </a:stretch>
                  </pic:blipFill>
                  <pic:spPr>
                    <a:xfrm rot="0" flipH="0" flipV="0">
                      <a:off x="0" y="0"/>
                      <a:ext cx="5678213" cy="2908734"/>
                    </a:xfrm>
                    <a:prstGeom prst="rect">
                      <a:avLst/>
                    </a:prstGeom>
                    <a:noFill/>
                  </pic:spPr>
                </pic:pic>
              </a:graphicData>
            </a:graphic>
          </wp:anchor>
        </w:drawing>
        <w:drawing>
          <wp:anchor simplePos="0" relativeHeight="251659007" behindDoc="1" locked="0" layoutInCell="1" allowOverlap="1">
            <wp:simplePos x="0" y="0"/>
            <wp:positionH relativeFrom="page">
              <wp:posOffset>955954</wp:posOffset>
            </wp:positionH>
            <wp:positionV relativeFrom="line">
              <wp:posOffset>-499666</wp:posOffset>
            </wp:positionV>
            <wp:extent cx="368459" cy="2884909"/>
            <wp:effectExtent l="0" t="0" r="0" b="0"/>
            <wp:wrapNone/>
            <wp:docPr id="299" name="Picture 299"/>
            <wp:cNvGraphicFramePr>
              <a:graphicFrameLocks noChangeAspect="1"/>
            </wp:cNvGraphicFramePr>
            <a:graphic>
              <a:graphicData uri="http://schemas.openxmlformats.org/drawingml/2006/picture">
                <pic:pic xmlns:pic="http://schemas.openxmlformats.org/drawingml/2006/picture">
                  <pic:nvPicPr>
                    <pic:cNvPr id="299" name="Picture 299"/>
                    <pic:cNvPicPr>
                      <a:picLocks noChangeAspect="0" noChangeArrowheads="1"/>
                    </pic:cNvPicPr>
                  </pic:nvPicPr>
                  <pic:blipFill>
                    <a:blip r:embed="rId299">
                      <a:extLst>
                        <a:ext uri="{28A0092B-C50C-407E-A947-70E740481C1C}">
                          <a14:useLocalDpi xmlns:a14="http://schemas.microsoft.com/office/drawing/2010/main" val="0"/>
                        </a:ext>
                      </a:extLst>
                    </a:blip>
                    <a:srcRect/>
                    <a:stretch>
                      <a:fillRect/>
                    </a:stretch>
                  </pic:blipFill>
                  <pic:spPr>
                    <a:xfrm rot="0" flipH="0" flipV="0">
                      <a:off x="0" y="0"/>
                      <a:ext cx="368459" cy="2884909"/>
                    </a:xfrm>
                    <a:prstGeom prst="rect">
                      <a:avLst/>
                    </a:prstGeom>
                    <a:noFill/>
                  </pic:spPr>
                </pic:pic>
              </a:graphicData>
            </a:graphic>
          </wp:anchor>
        </w:drawing>
        <w:drawing>
          <wp:anchor simplePos="0" relativeHeight="251658658" behindDoc="1" locked="0" layoutInCell="1" allowOverlap="1">
            <wp:simplePos x="0" y="0"/>
            <wp:positionH relativeFrom="page">
              <wp:posOffset>955954</wp:posOffset>
            </wp:positionH>
            <wp:positionV relativeFrom="line">
              <wp:posOffset>-499666</wp:posOffset>
            </wp:positionV>
            <wp:extent cx="5619174" cy="2884205"/>
            <wp:effectExtent l="0" t="0" r="0" b="0"/>
            <wp:wrapNone/>
            <wp:docPr id="300" name="Picture 300"/>
            <wp:cNvGraphicFramePr>
              <a:graphicFrameLocks noChangeAspect="1"/>
            </wp:cNvGraphicFramePr>
            <a:graphic>
              <a:graphicData uri="http://schemas.openxmlformats.org/drawingml/2006/picture">
                <pic:pic xmlns:pic="http://schemas.openxmlformats.org/drawingml/2006/picture">
                  <pic:nvPicPr>
                    <pic:cNvPr id="300" name="Picture 300"/>
                    <pic:cNvPicPr>
                      <a:picLocks noChangeAspect="0" noChangeArrowheads="1"/>
                    </pic:cNvPicPr>
                  </pic:nvPicPr>
                  <pic:blipFill>
                    <a:blip r:embed="rId300">
                      <a:extLst>
                        <a:ext uri="{28A0092B-C50C-407E-A947-70E740481C1C}">
                          <a14:useLocalDpi xmlns:a14="http://schemas.microsoft.com/office/drawing/2010/main" val="0"/>
                        </a:ext>
                      </a:extLst>
                    </a:blip>
                    <a:srcRect/>
                    <a:stretch>
                      <a:fillRect/>
                    </a:stretch>
                  </pic:blipFill>
                  <pic:spPr>
                    <a:xfrm rot="0" flipH="0" flipV="0">
                      <a:off x="0" y="0"/>
                      <a:ext cx="5619174" cy="288420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Demo03</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54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changeName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"before: name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//null</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changeName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"after: name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//tom</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386" w:space="0"/>
          </w:cols>
          <w:docGrid w:linePitch="360"/>
        </w:sectPr>
        <w:spacing w:before="0" w:after="0" w:line="270" w:lineRule="exact"/>
        <w:ind w:left="0" w:right="4614"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5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02" name="Freeform 3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03" name="Freeform 3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04" name="Freeform 3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05" name="Freeform 3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06" name="Freeform 3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07" name="Freeform 3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08" name="Freeform 3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09" name="Freeform 3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10" name="Freeform 3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11" name="Freeform 3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12" name="Freeform 3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13" name="Freeform 3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tabs>
          <w:tab w:val="left" w:pos="1665"/>
        </w:tabs>
        <w:spacing w:before="67" w:after="0" w:line="270" w:lineRule="exact"/>
        <w:ind w:left="1214" w:right="9038" w:firstLine="0"/>
      </w:pPr>
      <w:r>
        <w:drawing>
          <wp:anchor simplePos="0" relativeHeight="251658244" behindDoc="1" locked="0" layoutInCell="1" allowOverlap="1">
            <wp:simplePos x="0" y="0"/>
            <wp:positionH relativeFrom="page">
              <wp:posOffset>939800</wp:posOffset>
            </wp:positionH>
            <wp:positionV relativeFrom="line">
              <wp:posOffset>66969</wp:posOffset>
            </wp:positionV>
            <wp:extent cx="5678213" cy="379981"/>
            <wp:effectExtent l="0" t="0" r="0" b="0"/>
            <wp:wrapNone/>
            <wp:docPr id="314" name="Picture 314"/>
            <wp:cNvGraphicFramePr>
              <a:graphicFrameLocks noChangeAspect="1"/>
            </wp:cNvGraphicFramePr>
            <a:graphic>
              <a:graphicData uri="http://schemas.openxmlformats.org/drawingml/2006/picture">
                <pic:pic xmlns:pic="http://schemas.openxmlformats.org/drawingml/2006/picture">
                  <pic:nvPicPr>
                    <pic:cNvPr id="314" name="Picture 314"/>
                    <pic:cNvPicPr>
                      <a:picLocks noChangeAspect="0" noChangeArrowheads="1"/>
                    </pic:cNvPicPr>
                  </pic:nvPicPr>
                  <pic:blipFill>
                    <a:blip r:embed="rId314">
                      <a:extLst>
                        <a:ext uri="{28A0092B-C50C-407E-A947-70E740481C1C}">
                          <a14:useLocalDpi xmlns:a14="http://schemas.microsoft.com/office/drawing/2010/main" val="0"/>
                        </a:ext>
                      </a:extLst>
                    </a:blip>
                    <a:srcRect/>
                    <a:stretch>
                      <a:fillRect/>
                    </a:stretch>
                  </pic:blipFill>
                  <pic:spPr>
                    <a:xfrm rot="0" flipH="0" flipV="0">
                      <a:off x="0" y="0"/>
                      <a:ext cx="5678213" cy="379981"/>
                    </a:xfrm>
                    <a:prstGeom prst="rect">
                      <a:avLst/>
                    </a:prstGeom>
                    <a:noFill/>
                  </pic:spPr>
                </pic:pic>
              </a:graphicData>
            </a:graphic>
          </wp:anchor>
        </w:drawing>
        <w:drawing>
          <wp:anchor simplePos="0" relativeHeight="251658298" behindDoc="1" locked="0" layoutInCell="1" allowOverlap="1">
            <wp:simplePos x="0" y="0"/>
            <wp:positionH relativeFrom="page">
              <wp:posOffset>955954</wp:posOffset>
            </wp:positionH>
            <wp:positionV relativeFrom="line">
              <wp:posOffset>66969</wp:posOffset>
            </wp:positionV>
            <wp:extent cx="368459" cy="379981"/>
            <wp:effectExtent l="0" t="0" r="0" b="0"/>
            <wp:wrapNone/>
            <wp:docPr id="315" name="Picture 315"/>
            <wp:cNvGraphicFramePr>
              <a:graphicFrameLocks noChangeAspect="1"/>
            </wp:cNvGraphicFramePr>
            <a:graphic>
              <a:graphicData uri="http://schemas.openxmlformats.org/drawingml/2006/picture">
                <pic:pic xmlns:pic="http://schemas.openxmlformats.org/drawingml/2006/picture">
                  <pic:nvPicPr>
                    <pic:cNvPr id="315" name="Picture 315"/>
                    <pic:cNvPicPr>
                      <a:picLocks noChangeAspect="0" noChangeArrowheads="1"/>
                    </pic:cNvPicPr>
                  </pic:nvPicPr>
                  <pic:blipFill>
                    <a:blip r:embed="rId315">
                      <a:extLst>
                        <a:ext uri="{28A0092B-C50C-407E-A947-70E740481C1C}">
                          <a14:useLocalDpi xmlns:a14="http://schemas.microsoft.com/office/drawing/2010/main" val="0"/>
                        </a:ext>
                      </a:extLst>
                    </a:blip>
                    <a:srcRect/>
                    <a:stretch>
                      <a:fillRect/>
                    </a:stretch>
                  </pic:blipFill>
                  <pic:spPr>
                    <a:xfrm rot="0" flipH="0" flipV="0">
                      <a:off x="0" y="0"/>
                      <a:ext cx="368459" cy="379981"/>
                    </a:xfrm>
                    <a:prstGeom prst="rect">
                      <a:avLst/>
                    </a:prstGeom>
                    <a:noFill/>
                  </pic:spPr>
                </pic:pic>
              </a:graphicData>
            </a:graphic>
          </wp:anchor>
        </w:drawing>
        <w:drawing>
          <wp:anchor simplePos="0" relativeHeight="251658295" behindDoc="1" locked="0" layoutInCell="1" allowOverlap="1">
            <wp:simplePos x="0" y="0"/>
            <wp:positionH relativeFrom="page">
              <wp:posOffset>955954</wp:posOffset>
            </wp:positionH>
            <wp:positionV relativeFrom="line">
              <wp:posOffset>66969</wp:posOffset>
            </wp:positionV>
            <wp:extent cx="5619174" cy="368459"/>
            <wp:effectExtent l="0" t="0" r="0" b="0"/>
            <wp:wrapNone/>
            <wp:docPr id="316" name="Picture 316"/>
            <wp:cNvGraphicFramePr>
              <a:graphicFrameLocks noChangeAspect="1"/>
            </wp:cNvGraphicFramePr>
            <a:graphic>
              <a:graphicData uri="http://schemas.openxmlformats.org/drawingml/2006/picture">
                <pic:pic xmlns:pic="http://schemas.openxmlformats.org/drawingml/2006/picture">
                  <pic:nvPicPr>
                    <pic:cNvPr id="316" name="Picture 316"/>
                    <pic:cNvPicPr>
                      <a:picLocks noChangeAspect="0" noChangeArrowheads="1"/>
                    </pic:cNvPicPr>
                  </pic:nvPicPr>
                  <pic:blipFill>
                    <a:blip r:embed="rId316">
                      <a:extLst>
                        <a:ext uri="{28A0092B-C50C-407E-A947-70E740481C1C}">
                          <a14:useLocalDpi xmlns:a14="http://schemas.microsoft.com/office/drawing/2010/main" val="0"/>
                        </a:ext>
                      </a:extLst>
                    </a:blip>
                    <a:srcRect/>
                    <a:stretch>
                      <a:fillRect/>
                    </a:stretch>
                  </pic:blipFill>
                  <pic:spPr>
                    <a:xfrm rot="0" flipH="0" flipV="0">
                      <a:off x="0" y="0"/>
                      <a:ext cx="5619174" cy="368459"/>
                    </a:xfrm>
                    <a:prstGeom prst="rect">
                      <a:avLst/>
                    </a:prstGeom>
                    <a:noFill/>
                  </pic:spPr>
                </pic:pic>
              </a:graphicData>
            </a:graphic>
          </wp:anchor>
        </w:drawing>
      </w:r>
      <w:r>
        <w:rPr lang="zh-CN" sz="17" baseline="0" dirty="0">
          <w:jc w:val="left"/>
          <w:rFonts w:ascii="Lucida Console" w:hAnsi="Lucida Console" w:cs="Lucida Console"/>
          <w:color w:val="999999"/>
          <w:sz w:val="17"/>
          <w:szCs w:val="17"/>
        </w:rPr>
        <w:t>17	</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999999"/>
          <w:sz w:val="17"/>
          <w:szCs w:val="17"/>
        </w:rPr>
        <w:t>18</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8"/>
          <w:sz w:val="31"/>
          <w:szCs w:val="31"/>
        </w:rPr>
        <w:t>this</w:t>
      </w:r>
      <w:r>
        <w:rPr lang="zh-CN" sz="31" baseline="0" dirty="0">
          <w:jc w:val="left"/>
          <w:rFonts w:ascii="微软雅黑" w:hAnsi="微软雅黑" w:cs="微软雅黑"/>
          <w:b/>
          <w:bCs/>
          <w:color w:val="333333"/>
          <w:sz w:val="31"/>
          <w:szCs w:val="31"/>
        </w:rPr>
        <w:t>关键字	</w:t>
      </w:r>
      <w:hyperlink r:id="rId30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61" w:after="0" w:line="457" w:lineRule="exact"/>
        <w:ind w:left="990" w:right="854" w:firstLine="0"/>
      </w:pPr>
      <w:r/>
      <w:r>
        <w:rPr lang="zh-CN" sz="19" baseline="0" dirty="0">
          <w:jc w:val="left"/>
          <w:rFonts w:ascii="微软雅黑" w:hAnsi="微软雅黑" w:cs="微软雅黑"/>
          <w:color w:val="333333"/>
          <w:sz w:val="19"/>
          <w:szCs w:val="19"/>
        </w:rPr>
        <w:t>在类中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可以使用</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关键字表示一些特殊的作用。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1</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pacing w:val="-3"/>
          <w:sz w:val="19"/>
          <w:szCs w:val="19"/>
        </w:rPr>
        <w:t>this</w:t>
      </w:r>
      <w:r>
        <w:rPr lang="zh-CN" sz="19" baseline="0" dirty="0">
          <w:jc w:val="left"/>
          <w:rFonts w:ascii="微软雅黑" w:hAnsi="微软雅黑" w:cs="微软雅黑"/>
          <w:b/>
          <w:bCs/>
          <w:color w:val="333333"/>
          <w:sz w:val="19"/>
          <w:szCs w:val="19"/>
        </w:rPr>
        <w:t>在类中的作用</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【区别成员变量和局部变量】</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5" behindDoc="1" locked="0" layoutInCell="1" allowOverlap="1">
            <wp:simplePos x="0" y="0"/>
            <wp:positionH relativeFrom="page">
              <wp:posOffset>963889</wp:posOffset>
            </wp:positionH>
            <wp:positionV relativeFrom="line">
              <wp:posOffset>-167726</wp:posOffset>
            </wp:positionV>
            <wp:extent cx="5641423" cy="1229296"/>
            <wp:effectExtent l="0" t="0" r="0" b="0"/>
            <wp:wrapNone/>
            <wp:docPr id="317" name="Freeform 317"/>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829"/>
                            <a:pt x="2416" y="1618711"/>
                          </a:cubicBezTo>
                          <a:cubicBezTo>
                            <a:pt x="4028" y="1622599"/>
                            <a:pt x="6322" y="1626035"/>
                            <a:pt x="9298" y="1629005"/>
                          </a:cubicBezTo>
                          <a:cubicBezTo>
                            <a:pt x="12275" y="1631994"/>
                            <a:pt x="15709" y="1634288"/>
                            <a:pt x="19599" y="1635894"/>
                          </a:cubicBezTo>
                          <a:cubicBezTo>
                            <a:pt x="23489" y="1637501"/>
                            <a:pt x="27539" y="1638300"/>
                            <a:pt x="31750" y="1638300"/>
                          </a:cubicBezTo>
                          <a:lnTo>
                            <a:pt x="7486650" y="1638300"/>
                          </a:lnTo>
                          <a:cubicBezTo>
                            <a:pt x="7490859" y="1638300"/>
                            <a:pt x="7494909" y="1637494"/>
                            <a:pt x="7498798" y="1635888"/>
                          </a:cubicBezTo>
                          <a:cubicBezTo>
                            <a:pt x="7502690" y="1634288"/>
                            <a:pt x="7506123" y="1631994"/>
                            <a:pt x="7509099" y="1629005"/>
                          </a:cubicBezTo>
                          <a:cubicBezTo>
                            <a:pt x="7512076" y="1626035"/>
                            <a:pt x="7514370" y="1622599"/>
                            <a:pt x="7515981" y="1618711"/>
                          </a:cubicBezTo>
                          <a:cubicBezTo>
                            <a:pt x="7517593" y="1614829"/>
                            <a:pt x="7518400" y="1610767"/>
                            <a:pt x="7518400" y="1606550"/>
                          </a:cubicBezTo>
                          <a:lnTo>
                            <a:pt x="7518400" y="31750"/>
                          </a:lnTo>
                          <a:cubicBezTo>
                            <a:pt x="7518400" y="27552"/>
                            <a:pt x="7517593" y="23503"/>
                            <a:pt x="7515981" y="19621"/>
                          </a:cubicBezTo>
                          <a:cubicBezTo>
                            <a:pt x="7514370" y="15727"/>
                            <a:pt x="7512076" y="12297"/>
                            <a:pt x="7509099" y="9308"/>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8"/>
                          </a:cubicBezTo>
                          <a:cubicBezTo>
                            <a:pt x="6322" y="12297"/>
                            <a:pt x="4028" y="15727"/>
                            <a:pt x="2416" y="19621"/>
                          </a:cubicBezTo>
                          <a:cubicBezTo>
                            <a:pt x="805" y="23503"/>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963889</wp:posOffset>
            </wp:positionH>
            <wp:positionV relativeFrom="line">
              <wp:posOffset>-167726</wp:posOffset>
            </wp:positionV>
            <wp:extent cx="5641423" cy="1229296"/>
            <wp:effectExtent l="0" t="0" r="0" b="0"/>
            <wp:wrapNone/>
            <wp:docPr id="318" name="Freeform 318"/>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829"/>
                            <a:pt x="2416" y="1618711"/>
                          </a:cubicBezTo>
                          <a:cubicBezTo>
                            <a:pt x="4028" y="1622599"/>
                            <a:pt x="6322" y="1626035"/>
                            <a:pt x="9298" y="1629005"/>
                          </a:cubicBezTo>
                          <a:cubicBezTo>
                            <a:pt x="12275" y="1631994"/>
                            <a:pt x="15709" y="1634288"/>
                            <a:pt x="19599" y="1635894"/>
                          </a:cubicBezTo>
                          <a:cubicBezTo>
                            <a:pt x="23489" y="1637501"/>
                            <a:pt x="27539" y="1638300"/>
                            <a:pt x="31750" y="1638300"/>
                          </a:cubicBezTo>
                          <a:lnTo>
                            <a:pt x="7486650" y="1638300"/>
                          </a:lnTo>
                          <a:cubicBezTo>
                            <a:pt x="7490859" y="1638300"/>
                            <a:pt x="7494909" y="1637494"/>
                            <a:pt x="7498798" y="1635888"/>
                          </a:cubicBezTo>
                          <a:cubicBezTo>
                            <a:pt x="7502690" y="1634288"/>
                            <a:pt x="7506123" y="1631994"/>
                            <a:pt x="7509099" y="1629005"/>
                          </a:cubicBezTo>
                          <a:cubicBezTo>
                            <a:pt x="7512076" y="1626035"/>
                            <a:pt x="7514370" y="1622599"/>
                            <a:pt x="7515981" y="1618711"/>
                          </a:cubicBezTo>
                          <a:cubicBezTo>
                            <a:pt x="7517593" y="1614829"/>
                            <a:pt x="7518400" y="1610767"/>
                            <a:pt x="7518400" y="1606550"/>
                          </a:cubicBezTo>
                          <a:lnTo>
                            <a:pt x="7518400" y="31750"/>
                          </a:lnTo>
                          <a:cubicBezTo>
                            <a:pt x="7518400" y="27552"/>
                            <a:pt x="7517593" y="23503"/>
                            <a:pt x="7515981" y="19621"/>
                          </a:cubicBezTo>
                          <a:cubicBezTo>
                            <a:pt x="7514370" y="15727"/>
                            <a:pt x="7512076" y="12297"/>
                            <a:pt x="7509099" y="9308"/>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8"/>
                          </a:cubicBezTo>
                          <a:cubicBezTo>
                            <a:pt x="6322" y="12297"/>
                            <a:pt x="4028" y="15727"/>
                            <a:pt x="2416" y="19621"/>
                          </a:cubicBezTo>
                          <a:cubicBezTo>
                            <a:pt x="805" y="23503"/>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3" behindDoc="1" locked="0" layoutInCell="1" allowOverlap="1">
            <wp:simplePos x="0" y="0"/>
            <wp:positionH relativeFrom="page">
              <wp:posOffset>968654</wp:posOffset>
            </wp:positionH>
            <wp:positionV relativeFrom="line">
              <wp:posOffset>-143903</wp:posOffset>
            </wp:positionV>
            <wp:extent cx="5593776" cy="1200708"/>
            <wp:effectExtent l="0" t="0" r="0" b="0"/>
            <wp:wrapNone/>
            <wp:docPr id="319" name="Freeform 319"/>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48" behindDoc="1" locked="0" layoutInCell="1" allowOverlap="1">
            <wp:simplePos x="0" y="0"/>
            <wp:positionH relativeFrom="page">
              <wp:posOffset>955954</wp:posOffset>
            </wp:positionH>
            <wp:positionV relativeFrom="line">
              <wp:posOffset>-156600</wp:posOffset>
            </wp:positionV>
            <wp:extent cx="292223" cy="1233171"/>
            <wp:effectExtent l="0" t="0" r="0" b="0"/>
            <wp:wrapNone/>
            <wp:docPr id="320" name="Picture 320"/>
            <wp:cNvGraphicFramePr>
              <a:graphicFrameLocks noChangeAspect="1"/>
            </wp:cNvGraphicFramePr>
            <a:graphic>
              <a:graphicData uri="http://schemas.openxmlformats.org/drawingml/2006/picture">
                <pic:pic xmlns:pic="http://schemas.openxmlformats.org/drawingml/2006/picture">
                  <pic:nvPicPr>
                    <pic:cNvPr id="320" name="Picture 320"/>
                    <pic:cNvPicPr>
                      <a:picLocks noChangeAspect="0" noChangeArrowheads="1"/>
                    </pic:cNvPicPr>
                  </pic:nvPicPr>
                  <pic:blipFill>
                    <a:blip r:embed="rId320">
                      <a:extLst>
                        <a:ext uri="{28A0092B-C50C-407E-A947-70E740481C1C}">
                          <a14:useLocalDpi xmlns:a14="http://schemas.microsoft.com/office/drawing/2010/main" val="0"/>
                        </a:ext>
                      </a:extLst>
                    </a:blip>
                    <a:srcRect/>
                    <a:stretch>
                      <a:fillRect/>
                    </a:stretch>
                  </pic:blipFill>
                  <pic:spPr>
                    <a:xfrm rot="0" flipH="0" flipV="0">
                      <a:off x="0" y="0"/>
                      <a:ext cx="292223" cy="1233171"/>
                    </a:xfrm>
                    <a:prstGeom prst="rect">
                      <a:avLst/>
                    </a:prstGeom>
                    <a:noFill/>
                  </pic:spPr>
                </pic:pic>
              </a:graphicData>
            </a:graphic>
          </wp:anchor>
        </w:drawing>
        <w:drawing>
          <wp:anchor simplePos="0" relativeHeight="251658266" behindDoc="1" locked="0" layoutInCell="1" allowOverlap="1">
            <wp:simplePos x="0" y="0"/>
            <wp:positionH relativeFrom="page">
              <wp:posOffset>968654</wp:posOffset>
            </wp:positionH>
            <wp:positionV relativeFrom="line">
              <wp:posOffset>-143903</wp:posOffset>
            </wp:positionV>
            <wp:extent cx="5593776" cy="1200708"/>
            <wp:effectExtent l="0" t="0" r="0" b="0"/>
            <wp:wrapNone/>
            <wp:docPr id="321" name="Freeform 321"/>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//this.name</w:t>
      </w:r>
      <w:r>
        <w:rPr lang="zh-CN" sz="17" baseline="0" dirty="0">
          <w:jc w:val="left"/>
          <w:rFonts w:ascii="新宋体" w:hAnsi="新宋体" w:cs="新宋体"/>
          <w:color w:val="AA5500"/>
          <w:sz w:val="17"/>
          <w:szCs w:val="17"/>
        </w:rPr>
        <w:t>表示类中的属性</w:t>
      </w:r>
      <w:r>
        <w:rPr lang="zh-CN" sz="17" baseline="0" dirty="0">
          <w:jc w:val="left"/>
          <w:rFonts w:ascii="Lucida Console" w:hAnsi="Lucida Console" w:cs="Lucida Console"/>
          <w:color w:val="AA5500"/>
          <w:sz w:val="17"/>
          <w:szCs w:val="17"/>
        </w:rPr>
        <w:t>name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95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【调用类中的其他方法】</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9" behindDoc="1" locked="0" layoutInCell="1" allowOverlap="1">
            <wp:simplePos x="0" y="0"/>
            <wp:positionH relativeFrom="page">
              <wp:posOffset>963889</wp:posOffset>
            </wp:positionH>
            <wp:positionV relativeFrom="line">
              <wp:posOffset>-339254</wp:posOffset>
            </wp:positionV>
            <wp:extent cx="5641423" cy="1743886"/>
            <wp:effectExtent l="0" t="0" r="0" b="0"/>
            <wp:wrapNone/>
            <wp:docPr id="322" name="Freeform 322"/>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29"/>
                            <a:pt x="2416" y="2304511"/>
                          </a:cubicBezTo>
                          <a:cubicBezTo>
                            <a:pt x="4028" y="2308399"/>
                            <a:pt x="6322" y="2311835"/>
                            <a:pt x="9298" y="2314805"/>
                          </a:cubicBezTo>
                          <a:cubicBezTo>
                            <a:pt x="12275" y="2317794"/>
                            <a:pt x="15709" y="2320088"/>
                            <a:pt x="19599" y="2321688"/>
                          </a:cubicBezTo>
                          <a:cubicBezTo>
                            <a:pt x="23489" y="2323294"/>
                            <a:pt x="27539" y="2324100"/>
                            <a:pt x="31750" y="2324100"/>
                          </a:cubicBezTo>
                          <a:lnTo>
                            <a:pt x="7486650" y="2324100"/>
                          </a:lnTo>
                          <a:cubicBezTo>
                            <a:pt x="7490859" y="2324100"/>
                            <a:pt x="7494909" y="2323294"/>
                            <a:pt x="7498798" y="2321688"/>
                          </a:cubicBezTo>
                          <a:cubicBezTo>
                            <a:pt x="7502690" y="2320088"/>
                            <a:pt x="7506123" y="2317794"/>
                            <a:pt x="7509099" y="2314805"/>
                          </a:cubicBezTo>
                          <a:cubicBezTo>
                            <a:pt x="7512076" y="2311835"/>
                            <a:pt x="7514370" y="2308399"/>
                            <a:pt x="7515981" y="2304511"/>
                          </a:cubicBezTo>
                          <a:cubicBezTo>
                            <a:pt x="7517593" y="2300629"/>
                            <a:pt x="7518400" y="2296567"/>
                            <a:pt x="7518400" y="2292350"/>
                          </a:cubicBezTo>
                          <a:lnTo>
                            <a:pt x="7518400" y="31750"/>
                          </a:lnTo>
                          <a:cubicBezTo>
                            <a:pt x="7518400" y="27552"/>
                            <a:pt x="7517593" y="23497"/>
                            <a:pt x="7515981" y="19615"/>
                          </a:cubicBezTo>
                          <a:cubicBezTo>
                            <a:pt x="7514370" y="15720"/>
                            <a:pt x="7512076" y="12297"/>
                            <a:pt x="7509099" y="9308"/>
                          </a:cubicBezTo>
                          <a:cubicBezTo>
                            <a:pt x="7506123" y="6332"/>
                            <a:pt x="7502690" y="4037"/>
                            <a:pt x="7498798" y="2438"/>
                          </a:cubicBezTo>
                          <a:cubicBezTo>
                            <a:pt x="7494909" y="825"/>
                            <a:pt x="7490859" y="13"/>
                            <a:pt x="7486650" y="0"/>
                          </a:cubicBezTo>
                          <a:lnTo>
                            <a:pt x="31750" y="0"/>
                          </a:lnTo>
                          <a:cubicBezTo>
                            <a:pt x="27539" y="13"/>
                            <a:pt x="23489" y="825"/>
                            <a:pt x="19599" y="2438"/>
                          </a:cubicBezTo>
                          <a:cubicBezTo>
                            <a:pt x="15709" y="4037"/>
                            <a:pt x="12275" y="6332"/>
                            <a:pt x="9298" y="9308"/>
                          </a:cubicBezTo>
                          <a:cubicBezTo>
                            <a:pt x="6322" y="12297"/>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8" behindDoc="1" locked="0" layoutInCell="1" allowOverlap="1">
            <wp:simplePos x="0" y="0"/>
            <wp:positionH relativeFrom="page">
              <wp:posOffset>963889</wp:posOffset>
            </wp:positionH>
            <wp:positionV relativeFrom="line">
              <wp:posOffset>-339254</wp:posOffset>
            </wp:positionV>
            <wp:extent cx="5641423" cy="1743886"/>
            <wp:effectExtent l="0" t="0" r="0" b="0"/>
            <wp:wrapNone/>
            <wp:docPr id="323" name="Freeform 323"/>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29"/>
                            <a:pt x="2416" y="2304511"/>
                          </a:cubicBezTo>
                          <a:cubicBezTo>
                            <a:pt x="4028" y="2308399"/>
                            <a:pt x="6322" y="2311835"/>
                            <a:pt x="9298" y="2314805"/>
                          </a:cubicBezTo>
                          <a:cubicBezTo>
                            <a:pt x="12275" y="2317794"/>
                            <a:pt x="15709" y="2320088"/>
                            <a:pt x="19599" y="2321688"/>
                          </a:cubicBezTo>
                          <a:cubicBezTo>
                            <a:pt x="23489" y="2323294"/>
                            <a:pt x="27539" y="2324100"/>
                            <a:pt x="31750" y="2324100"/>
                          </a:cubicBezTo>
                          <a:lnTo>
                            <a:pt x="7486650" y="2324100"/>
                          </a:lnTo>
                          <a:cubicBezTo>
                            <a:pt x="7490859" y="2324100"/>
                            <a:pt x="7494909" y="2323294"/>
                            <a:pt x="7498798" y="2321688"/>
                          </a:cubicBezTo>
                          <a:cubicBezTo>
                            <a:pt x="7502690" y="2320088"/>
                            <a:pt x="7506123" y="2317794"/>
                            <a:pt x="7509099" y="2314805"/>
                          </a:cubicBezTo>
                          <a:cubicBezTo>
                            <a:pt x="7512076" y="2311835"/>
                            <a:pt x="7514370" y="2308399"/>
                            <a:pt x="7515981" y="2304511"/>
                          </a:cubicBezTo>
                          <a:cubicBezTo>
                            <a:pt x="7517593" y="2300629"/>
                            <a:pt x="7518400" y="2296567"/>
                            <a:pt x="7518400" y="2292350"/>
                          </a:cubicBezTo>
                          <a:lnTo>
                            <a:pt x="7518400" y="31750"/>
                          </a:lnTo>
                          <a:cubicBezTo>
                            <a:pt x="7518400" y="27552"/>
                            <a:pt x="7517593" y="23497"/>
                            <a:pt x="7515981" y="19615"/>
                          </a:cubicBezTo>
                          <a:cubicBezTo>
                            <a:pt x="7514370" y="15720"/>
                            <a:pt x="7512076" y="12297"/>
                            <a:pt x="7509099" y="9308"/>
                          </a:cubicBezTo>
                          <a:cubicBezTo>
                            <a:pt x="7506123" y="6332"/>
                            <a:pt x="7502690" y="4037"/>
                            <a:pt x="7498798" y="2438"/>
                          </a:cubicBezTo>
                          <a:cubicBezTo>
                            <a:pt x="7494909" y="825"/>
                            <a:pt x="7490859" y="13"/>
                            <a:pt x="7486650" y="0"/>
                          </a:cubicBezTo>
                          <a:lnTo>
                            <a:pt x="31750" y="0"/>
                          </a:lnTo>
                          <a:cubicBezTo>
                            <a:pt x="27539" y="13"/>
                            <a:pt x="23489" y="825"/>
                            <a:pt x="19599" y="2438"/>
                          </a:cubicBezTo>
                          <a:cubicBezTo>
                            <a:pt x="15709" y="4037"/>
                            <a:pt x="12275" y="6332"/>
                            <a:pt x="9298" y="9308"/>
                          </a:cubicBezTo>
                          <a:cubicBezTo>
                            <a:pt x="6322" y="12297"/>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56" behindDoc="1" locked="0" layoutInCell="1" allowOverlap="1">
            <wp:simplePos x="0" y="0"/>
            <wp:positionH relativeFrom="page">
              <wp:posOffset>968654</wp:posOffset>
            </wp:positionH>
            <wp:positionV relativeFrom="line">
              <wp:posOffset>-315431</wp:posOffset>
            </wp:positionV>
            <wp:extent cx="5593776" cy="1715297"/>
            <wp:effectExtent l="0" t="0" r="0" b="0"/>
            <wp:wrapNone/>
            <wp:docPr id="324" name="Freeform 324"/>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56" behindDoc="1" locked="0" layoutInCell="1" allowOverlap="1">
            <wp:simplePos x="0" y="0"/>
            <wp:positionH relativeFrom="page">
              <wp:posOffset>955954</wp:posOffset>
            </wp:positionH>
            <wp:positionV relativeFrom="line">
              <wp:posOffset>-328132</wp:posOffset>
            </wp:positionV>
            <wp:extent cx="368459" cy="1753077"/>
            <wp:effectExtent l="0" t="0" r="0" b="0"/>
            <wp:wrapNone/>
            <wp:docPr id="325" name="Picture 325"/>
            <wp:cNvGraphicFramePr>
              <a:graphicFrameLocks noChangeAspect="1"/>
            </wp:cNvGraphicFramePr>
            <a:graphic>
              <a:graphicData uri="http://schemas.openxmlformats.org/drawingml/2006/picture">
                <pic:pic xmlns:pic="http://schemas.openxmlformats.org/drawingml/2006/picture">
                  <pic:nvPicPr>
                    <pic:cNvPr id="325" name="Picture 325"/>
                    <pic:cNvPicPr>
                      <a:picLocks noChangeAspect="0" noChangeArrowheads="1"/>
                    </pic:cNvPicPr>
                  </pic:nvPicPr>
                  <pic:blipFill>
                    <a:blip r:embed="rId325">
                      <a:extLst>
                        <a:ext uri="{28A0092B-C50C-407E-A947-70E740481C1C}">
                          <a14:useLocalDpi xmlns:a14="http://schemas.microsoft.com/office/drawing/2010/main" val="0"/>
                        </a:ext>
                      </a:extLst>
                    </a:blip>
                    <a:srcRect/>
                    <a:stretch>
                      <a:fillRect/>
                    </a:stretch>
                  </pic:blipFill>
                  <pic:spPr>
                    <a:xfrm rot="0" flipH="0" flipV="0">
                      <a:off x="0" y="0"/>
                      <a:ext cx="368459" cy="1753077"/>
                    </a:xfrm>
                    <a:prstGeom prst="rect">
                      <a:avLst/>
                    </a:prstGeom>
                    <a:noFill/>
                  </pic:spPr>
                </pic:pic>
              </a:graphicData>
            </a:graphic>
          </wp:anchor>
        </w:drawing>
        <w:drawing>
          <wp:anchor simplePos="0" relativeHeight="251658270" behindDoc="1" locked="0" layoutInCell="1" allowOverlap="1">
            <wp:simplePos x="0" y="0"/>
            <wp:positionH relativeFrom="page">
              <wp:posOffset>968654</wp:posOffset>
            </wp:positionH>
            <wp:positionV relativeFrom="line">
              <wp:posOffset>-315431</wp:posOffset>
            </wp:positionV>
            <wp:extent cx="5593776" cy="1715297"/>
            <wp:effectExtent l="0" t="0" r="0" b="0"/>
            <wp:wrapNone/>
            <wp:docPr id="326" name="Freeform 326"/>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表示调用当前类中的</w:t>
      </w:r>
      <w:r>
        <w:rPr lang="zh-CN" sz="17" baseline="0" dirty="0">
          <w:jc w:val="left"/>
          <w:rFonts w:ascii="Lucida Console" w:hAnsi="Lucida Console" w:cs="Lucida Console"/>
          <w:color w:val="AA5500"/>
          <w:sz w:val="17"/>
          <w:szCs w:val="17"/>
        </w:rPr>
        <w:t>setName</w:t>
      </w:r>
      <w:r>
        <w:rPr lang="zh-CN" sz="17" baseline="0" dirty="0">
          <w:jc w:val="left"/>
          <w:rFonts w:ascii="新宋体" w:hAnsi="新宋体" w:cs="新宋体"/>
          <w:color w:val="AA5500"/>
          <w:sz w:val="17"/>
          <w:szCs w:val="17"/>
        </w:rPr>
        <w:t>方法</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95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3498" w:firstLine="0"/>
      </w:pPr>
      <w:r/>
      <w:r>
        <w:rPr lang="zh-CN" sz="19" baseline="0" dirty="0">
          <w:jc w:val="left"/>
          <w:rFonts w:ascii="微软雅黑" w:hAnsi="微软雅黑" w:cs="微软雅黑"/>
          <w:color w:val="333333"/>
          <w:sz w:val="19"/>
          <w:szCs w:val="19"/>
        </w:rPr>
        <w:t>注：默认情况下</w:t>
      </w:r>
      <w:r>
        <w:rPr lang="zh-CN" sz="19" baseline="0" dirty="0">
          <w:jc w:val="left"/>
          <w:rFonts w:ascii="宋体" w:hAnsi="宋体" w:cs="宋体"/>
          <w:color w:val="333333"/>
          <w:sz w:val="19"/>
          <w:szCs w:val="19"/>
        </w:rPr>
        <w:t>,setName("tom")</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this.setName("tom")</w:t>
      </w:r>
      <w:r>
        <w:rPr lang="zh-CN" sz="19" baseline="0" dirty="0">
          <w:jc w:val="left"/>
          <w:rFonts w:ascii="微软雅黑" w:hAnsi="微软雅黑" w:cs="微软雅黑"/>
          <w:color w:val="333333"/>
          <w:sz w:val="19"/>
          <w:szCs w:val="19"/>
        </w:rPr>
        <w:t>的效果是一样的</w:t>
      </w:r>
      <w:r>
        <w:rPr lang="zh-CN" sz="19" baseline="0" dirty="0">
          <w:jc w:val="left"/>
          <w:rFonts w:ascii="宋体" w:hAnsi="宋体" w:cs="宋体"/>
          <w:color w:val="333333"/>
          <w:spacing w:val="-64"/>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【调用类中的其他构造器】</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1" behindDoc="1" locked="0" layoutInCell="1" allowOverlap="1">
            <wp:simplePos x="0" y="0"/>
            <wp:positionH relativeFrom="page">
              <wp:posOffset>963889</wp:posOffset>
            </wp:positionH>
            <wp:positionV relativeFrom="line">
              <wp:posOffset>-339253</wp:posOffset>
            </wp:positionV>
            <wp:extent cx="5641423" cy="1743886"/>
            <wp:effectExtent l="0" t="0" r="0" b="0"/>
            <wp:wrapNone/>
            <wp:docPr id="327" name="Freeform 327"/>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29"/>
                            <a:pt x="2416" y="2304517"/>
                          </a:cubicBezTo>
                          <a:cubicBezTo>
                            <a:pt x="4028" y="2308405"/>
                            <a:pt x="6322" y="2311841"/>
                            <a:pt x="9298" y="2314811"/>
                          </a:cubicBezTo>
                          <a:cubicBezTo>
                            <a:pt x="12275" y="2317794"/>
                            <a:pt x="15709" y="2320088"/>
                            <a:pt x="19599" y="2321688"/>
                          </a:cubicBezTo>
                          <a:cubicBezTo>
                            <a:pt x="23489" y="2323294"/>
                            <a:pt x="27539" y="2324100"/>
                            <a:pt x="31750" y="2324100"/>
                          </a:cubicBezTo>
                          <a:lnTo>
                            <a:pt x="7486650" y="2324100"/>
                          </a:lnTo>
                          <a:cubicBezTo>
                            <a:pt x="7490859" y="2324100"/>
                            <a:pt x="7494909" y="2323294"/>
                            <a:pt x="7498798" y="2321688"/>
                          </a:cubicBezTo>
                          <a:cubicBezTo>
                            <a:pt x="7502690" y="2320088"/>
                            <a:pt x="7506123" y="2317794"/>
                            <a:pt x="7509099" y="2314811"/>
                          </a:cubicBezTo>
                          <a:cubicBezTo>
                            <a:pt x="7512076" y="2311841"/>
                            <a:pt x="7514370" y="2308405"/>
                            <a:pt x="7515981" y="2304517"/>
                          </a:cubicBezTo>
                          <a:cubicBezTo>
                            <a:pt x="7517593" y="2300629"/>
                            <a:pt x="7518400" y="2296567"/>
                            <a:pt x="7518400" y="2292350"/>
                          </a:cubicBezTo>
                          <a:lnTo>
                            <a:pt x="7518400" y="31750"/>
                          </a:lnTo>
                          <a:cubicBezTo>
                            <a:pt x="7518400" y="27559"/>
                            <a:pt x="7517593" y="23503"/>
                            <a:pt x="7515981" y="19621"/>
                          </a:cubicBezTo>
                          <a:cubicBezTo>
                            <a:pt x="7514370" y="15727"/>
                            <a:pt x="7512076" y="12297"/>
                            <a:pt x="7509099" y="9308"/>
                          </a:cubicBezTo>
                          <a:cubicBezTo>
                            <a:pt x="7506123" y="6338"/>
                            <a:pt x="7502690" y="4044"/>
                            <a:pt x="7498798" y="2444"/>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7"/>
                            <a:pt x="2416" y="19621"/>
                          </a:cubicBezTo>
                          <a:cubicBezTo>
                            <a:pt x="805" y="23503"/>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0" behindDoc="1" locked="0" layoutInCell="1" allowOverlap="1">
            <wp:simplePos x="0" y="0"/>
            <wp:positionH relativeFrom="page">
              <wp:posOffset>963889</wp:posOffset>
            </wp:positionH>
            <wp:positionV relativeFrom="line">
              <wp:posOffset>-339253</wp:posOffset>
            </wp:positionV>
            <wp:extent cx="5641423" cy="1743886"/>
            <wp:effectExtent l="0" t="0" r="0" b="0"/>
            <wp:wrapNone/>
            <wp:docPr id="328" name="Freeform 328"/>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29"/>
                            <a:pt x="2416" y="2304517"/>
                          </a:cubicBezTo>
                          <a:cubicBezTo>
                            <a:pt x="4028" y="2308405"/>
                            <a:pt x="6322" y="2311841"/>
                            <a:pt x="9298" y="2314811"/>
                          </a:cubicBezTo>
                          <a:cubicBezTo>
                            <a:pt x="12275" y="2317794"/>
                            <a:pt x="15709" y="2320088"/>
                            <a:pt x="19599" y="2321688"/>
                          </a:cubicBezTo>
                          <a:cubicBezTo>
                            <a:pt x="23489" y="2323294"/>
                            <a:pt x="27539" y="2324100"/>
                            <a:pt x="31750" y="2324100"/>
                          </a:cubicBezTo>
                          <a:lnTo>
                            <a:pt x="7486650" y="2324100"/>
                          </a:lnTo>
                          <a:cubicBezTo>
                            <a:pt x="7490859" y="2324100"/>
                            <a:pt x="7494909" y="2323294"/>
                            <a:pt x="7498798" y="2321688"/>
                          </a:cubicBezTo>
                          <a:cubicBezTo>
                            <a:pt x="7502690" y="2320088"/>
                            <a:pt x="7506123" y="2317794"/>
                            <a:pt x="7509099" y="2314811"/>
                          </a:cubicBezTo>
                          <a:cubicBezTo>
                            <a:pt x="7512076" y="2311841"/>
                            <a:pt x="7514370" y="2308405"/>
                            <a:pt x="7515981" y="2304517"/>
                          </a:cubicBezTo>
                          <a:cubicBezTo>
                            <a:pt x="7517593" y="2300629"/>
                            <a:pt x="7518400" y="2296567"/>
                            <a:pt x="7518400" y="2292350"/>
                          </a:cubicBezTo>
                          <a:lnTo>
                            <a:pt x="7518400" y="31750"/>
                          </a:lnTo>
                          <a:cubicBezTo>
                            <a:pt x="7518400" y="27559"/>
                            <a:pt x="7517593" y="23503"/>
                            <a:pt x="7515981" y="19621"/>
                          </a:cubicBezTo>
                          <a:cubicBezTo>
                            <a:pt x="7514370" y="15727"/>
                            <a:pt x="7512076" y="12297"/>
                            <a:pt x="7509099" y="9308"/>
                          </a:cubicBezTo>
                          <a:cubicBezTo>
                            <a:pt x="7506123" y="6338"/>
                            <a:pt x="7502690" y="4044"/>
                            <a:pt x="7498798" y="2444"/>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7"/>
                            <a:pt x="2416" y="19621"/>
                          </a:cubicBezTo>
                          <a:cubicBezTo>
                            <a:pt x="805" y="23503"/>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59" behindDoc="1" locked="0" layoutInCell="1" allowOverlap="1">
            <wp:simplePos x="0" y="0"/>
            <wp:positionH relativeFrom="page">
              <wp:posOffset>955954</wp:posOffset>
            </wp:positionH>
            <wp:positionV relativeFrom="line">
              <wp:posOffset>-328129</wp:posOffset>
            </wp:positionV>
            <wp:extent cx="368459" cy="1751905"/>
            <wp:effectExtent l="0" t="0" r="0" b="0"/>
            <wp:wrapNone/>
            <wp:docPr id="329" name="Picture 329"/>
            <wp:cNvGraphicFramePr>
              <a:graphicFrameLocks noChangeAspect="1"/>
            </wp:cNvGraphicFramePr>
            <a:graphic>
              <a:graphicData uri="http://schemas.openxmlformats.org/drawingml/2006/picture">
                <pic:pic xmlns:pic="http://schemas.openxmlformats.org/drawingml/2006/picture">
                  <pic:nvPicPr>
                    <pic:cNvPr id="329" name="Picture 329"/>
                    <pic:cNvPicPr>
                      <a:picLocks noChangeAspect="0" noChangeArrowheads="1"/>
                    </pic:cNvPicPr>
                  </pic:nvPicPr>
                  <pic:blipFill>
                    <a:blip r:embed="rId329">
                      <a:extLst>
                        <a:ext uri="{28A0092B-C50C-407E-A947-70E740481C1C}">
                          <a14:useLocalDpi xmlns:a14="http://schemas.microsoft.com/office/drawing/2010/main" val="0"/>
                        </a:ext>
                      </a:extLst>
                    </a:blip>
                    <a:srcRect/>
                    <a:stretch>
                      <a:fillRect/>
                    </a:stretch>
                  </pic:blipFill>
                  <pic:spPr>
                    <a:xfrm rot="0" flipH="0" flipV="0">
                      <a:off x="0" y="0"/>
                      <a:ext cx="368459" cy="1751905"/>
                    </a:xfrm>
                    <a:prstGeom prst="rect">
                      <a:avLst/>
                    </a:prstGeom>
                    <a:noFill/>
                  </pic:spPr>
                </pic:pic>
              </a:graphicData>
            </a:graphic>
          </wp:anchor>
        </w:drawing>
        <w:drawing>
          <wp:anchor simplePos="0" relativeHeight="251658668" behindDoc="1" locked="0" layoutInCell="1" allowOverlap="1">
            <wp:simplePos x="0" y="0"/>
            <wp:positionH relativeFrom="page">
              <wp:posOffset>968654</wp:posOffset>
            </wp:positionH>
            <wp:positionV relativeFrom="line">
              <wp:posOffset>-315430</wp:posOffset>
            </wp:positionV>
            <wp:extent cx="5593776" cy="1715297"/>
            <wp:effectExtent l="0" t="0" r="0" b="0"/>
            <wp:wrapNone/>
            <wp:docPr id="330" name="Freeform 330"/>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2" behindDoc="1" locked="0" layoutInCell="1" allowOverlap="1">
            <wp:simplePos x="0" y="0"/>
            <wp:positionH relativeFrom="page">
              <wp:posOffset>968654</wp:posOffset>
            </wp:positionH>
            <wp:positionV relativeFrom="line">
              <wp:posOffset>-315430</wp:posOffset>
            </wp:positionV>
            <wp:extent cx="5593776" cy="1715297"/>
            <wp:effectExtent l="0" t="0" r="0" b="0"/>
            <wp:wrapNone/>
            <wp:docPr id="331" name="Freeform 331"/>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调用一个参数的构造器</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并且参数的类型是</w:t>
      </w:r>
      <w:r>
        <w:rPr lang="zh-CN" sz="17" baseline="0" dirty="0">
          <w:jc w:val="left"/>
          <w:rFonts w:ascii="Lucida Console" w:hAnsi="Lucida Console" w:cs="Lucida Console"/>
          <w:color w:val="AA5500"/>
          <w:sz w:val="17"/>
          <w:szCs w:val="17"/>
        </w:rPr>
        <w:t>String</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99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91"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19"/>
          <w:sz w:val="19"/>
          <w:szCs w:val="19"/>
        </w:rPr>
        <w:t>:this</w:t>
      </w:r>
      <w:r>
        <w:rPr lang="zh-CN" sz="19" baseline="0" dirty="0">
          <w:jc w:val="left"/>
          <w:rFonts w:ascii="微软雅黑" w:hAnsi="微软雅黑" w:cs="微软雅黑"/>
          <w:color w:val="333333"/>
          <w:sz w:val="19"/>
          <w:szCs w:val="19"/>
        </w:rPr>
        <w:t>的这种用法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只能在构造器中使用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普通的方法是不能用的</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并且这局调用的代码只能出现在构造器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中的第一句</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4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32" name="Freeform 3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33" name="Freeform 3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34" name="Freeform 3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35" name="Freeform 3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36" name="Freeform 3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37" name="Freeform 3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38" name="Freeform 3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39" name="Freeform 3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40" name="Freeform 3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41" name="Freeform 3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42" name="Freeform 3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43" name="Freeform 3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-339252</wp:posOffset>
            </wp:positionV>
            <wp:extent cx="5641423" cy="1915415"/>
            <wp:effectExtent l="0" t="0" r="0" b="0"/>
            <wp:wrapNone/>
            <wp:docPr id="344" name="Freeform 344"/>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7"/>
                            <a:pt x="805" y="2529229"/>
                            <a:pt x="2416" y="2533111"/>
                          </a:cubicBezTo>
                          <a:cubicBezTo>
                            <a:pt x="4028" y="2537005"/>
                            <a:pt x="6322" y="2540441"/>
                            <a:pt x="9298" y="2543411"/>
                          </a:cubicBezTo>
                          <a:cubicBezTo>
                            <a:pt x="12275" y="2546394"/>
                            <a:pt x="15709" y="2548688"/>
                            <a:pt x="19599" y="2550294"/>
                          </a:cubicBezTo>
                          <a:cubicBezTo>
                            <a:pt x="23489" y="2551901"/>
                            <a:pt x="27539" y="2552700"/>
                            <a:pt x="31750" y="2552700"/>
                          </a:cubicBezTo>
                          <a:lnTo>
                            <a:pt x="7486650" y="2552700"/>
                          </a:lnTo>
                          <a:cubicBezTo>
                            <a:pt x="7490859" y="2552700"/>
                            <a:pt x="7494909" y="2551901"/>
                            <a:pt x="7498798" y="2550301"/>
                          </a:cubicBezTo>
                          <a:cubicBezTo>
                            <a:pt x="7502690" y="2548688"/>
                            <a:pt x="7506123" y="2546394"/>
                            <a:pt x="7509099" y="2543411"/>
                          </a:cubicBezTo>
                          <a:cubicBezTo>
                            <a:pt x="7512076" y="2540441"/>
                            <a:pt x="7514370" y="2537005"/>
                            <a:pt x="7515981" y="2533111"/>
                          </a:cubicBezTo>
                          <a:cubicBezTo>
                            <a:pt x="7517593" y="2529229"/>
                            <a:pt x="7518400" y="2525167"/>
                            <a:pt x="7518400" y="25209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21"/>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-339252</wp:posOffset>
            </wp:positionV>
            <wp:extent cx="5641423" cy="1915415"/>
            <wp:effectExtent l="0" t="0" r="0" b="0"/>
            <wp:wrapNone/>
            <wp:docPr id="345" name="Freeform 345"/>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7"/>
                            <a:pt x="805" y="2529229"/>
                            <a:pt x="2416" y="2533111"/>
                          </a:cubicBezTo>
                          <a:cubicBezTo>
                            <a:pt x="4028" y="2537005"/>
                            <a:pt x="6322" y="2540441"/>
                            <a:pt x="9298" y="2543411"/>
                          </a:cubicBezTo>
                          <a:cubicBezTo>
                            <a:pt x="12275" y="2546394"/>
                            <a:pt x="15709" y="2548688"/>
                            <a:pt x="19599" y="2550294"/>
                          </a:cubicBezTo>
                          <a:cubicBezTo>
                            <a:pt x="23489" y="2551901"/>
                            <a:pt x="27539" y="2552700"/>
                            <a:pt x="31750" y="2552700"/>
                          </a:cubicBezTo>
                          <a:lnTo>
                            <a:pt x="7486650" y="2552700"/>
                          </a:lnTo>
                          <a:cubicBezTo>
                            <a:pt x="7490859" y="2552700"/>
                            <a:pt x="7494909" y="2551901"/>
                            <a:pt x="7498798" y="2550301"/>
                          </a:cubicBezTo>
                          <a:cubicBezTo>
                            <a:pt x="7502690" y="2548688"/>
                            <a:pt x="7506123" y="2546394"/>
                            <a:pt x="7509099" y="2543411"/>
                          </a:cubicBezTo>
                          <a:cubicBezTo>
                            <a:pt x="7512076" y="2540441"/>
                            <a:pt x="7514370" y="2537005"/>
                            <a:pt x="7515981" y="2533111"/>
                          </a:cubicBezTo>
                          <a:cubicBezTo>
                            <a:pt x="7517593" y="2529229"/>
                            <a:pt x="7518400" y="2525167"/>
                            <a:pt x="7518400" y="25209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21"/>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5" behindDoc="1" locked="0" layoutInCell="1" allowOverlap="1">
            <wp:simplePos x="0" y="0"/>
            <wp:positionH relativeFrom="page">
              <wp:posOffset>955954</wp:posOffset>
            </wp:positionH>
            <wp:positionV relativeFrom="line">
              <wp:posOffset>-328130</wp:posOffset>
            </wp:positionV>
            <wp:extent cx="368459" cy="1913470"/>
            <wp:effectExtent l="0" t="0" r="0" b="0"/>
            <wp:wrapNone/>
            <wp:docPr id="346" name="Picture 346"/>
            <wp:cNvGraphicFramePr>
              <a:graphicFrameLocks noChangeAspect="1"/>
            </wp:cNvGraphicFramePr>
            <a:graphic>
              <a:graphicData uri="http://schemas.openxmlformats.org/drawingml/2006/picture">
                <pic:pic xmlns:pic="http://schemas.openxmlformats.org/drawingml/2006/picture">
                  <pic:nvPicPr>
                    <pic:cNvPr id="346" name="Picture 346"/>
                    <pic:cNvPicPr>
                      <a:picLocks noChangeAspect="0" noChangeArrowheads="1"/>
                    </pic:cNvPicPr>
                  </pic:nvPicPr>
                  <pic:blipFill>
                    <a:blip r:embed="rId346">
                      <a:extLst>
                        <a:ext uri="{28A0092B-C50C-407E-A947-70E740481C1C}">
                          <a14:useLocalDpi xmlns:a14="http://schemas.microsoft.com/office/drawing/2010/main" val="0"/>
                        </a:ext>
                      </a:extLst>
                    </a:blip>
                    <a:srcRect/>
                    <a:stretch>
                      <a:fillRect/>
                    </a:stretch>
                  </pic:blipFill>
                  <pic:spPr>
                    <a:xfrm rot="0" flipH="0" flipV="0">
                      <a:off x="0" y="0"/>
                      <a:ext cx="368459" cy="1913470"/>
                    </a:xfrm>
                    <a:prstGeom prst="rect">
                      <a:avLst/>
                    </a:prstGeom>
                    <a:noFill/>
                  </pic:spPr>
                </pic:pic>
              </a:graphicData>
            </a:graphic>
          </wp:anchor>
        </w:drawing>
        <w:drawing>
          <wp:anchor simplePos="0" relativeHeight="251658316" behindDoc="1" locked="0" layoutInCell="1" allowOverlap="1">
            <wp:simplePos x="0" y="0"/>
            <wp:positionH relativeFrom="page">
              <wp:posOffset>968654</wp:posOffset>
            </wp:positionH>
            <wp:positionV relativeFrom="line">
              <wp:posOffset>-315428</wp:posOffset>
            </wp:positionV>
            <wp:extent cx="5593776" cy="1886827"/>
            <wp:effectExtent l="0" t="0" r="0" b="0"/>
            <wp:wrapNone/>
            <wp:docPr id="347" name="Freeform 347"/>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-315428</wp:posOffset>
            </wp:positionV>
            <wp:extent cx="5593776" cy="1886827"/>
            <wp:effectExtent l="0" t="0" r="0" b="0"/>
            <wp:wrapNone/>
            <wp:docPr id="348" name="Freeform 348"/>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9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w:t>
      </w:r>
      <w:r>
        <w:rPr lang="zh-CN" sz="17" baseline="0" dirty="0">
          <w:jc w:val="left"/>
          <w:rFonts w:ascii="Lucida Console" w:hAnsi="Lucida Console" w:cs="Lucida Console"/>
          <w:color w:val="AA5500"/>
          <w:sz w:val="17"/>
          <w:szCs w:val="17"/>
        </w:rPr>
        <w:t>this("tom")</w:t>
      </w:r>
      <w:r>
        <w:rPr lang="zh-CN" sz="17" baseline="0" dirty="0">
          <w:jc w:val="left"/>
          <w:rFonts w:ascii="新宋体" w:hAnsi="新宋体" w:cs="新宋体"/>
          <w:color w:val="AA5500"/>
          <w:sz w:val="17"/>
          <w:szCs w:val="17"/>
        </w:rPr>
        <w:t>不是构造器中的第一句代码</w:t>
      </w:r>
      <w:r>
        <w:rPr lang="zh-CN" sz="17" baseline="0" dirty="0">
          <w:jc w:val="left"/>
          <w:rFonts w:ascii="Lucida Console" w:hAnsi="Lucida Console" w:cs="Lucida Console"/>
          <w:color w:val="AA5500"/>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21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457" w:lineRule="exact"/>
        <w:ind w:left="990" w:right="6315" w:firstLine="0"/>
      </w:pPr>
      <w:r/>
      <w:r>
        <w:rPr lang="zh-CN" sz="19" baseline="0" dirty="0">
          <w:jc w:val="left"/>
          <w:rFonts w:ascii="宋体" w:hAnsi="宋体" w:cs="宋体"/>
          <w:color w:val="333333"/>
          <w:sz w:val="19"/>
          <w:szCs w:val="19"/>
        </w:rPr>
        <w:t>2</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pacing w:val="-3"/>
          <w:sz w:val="19"/>
          <w:szCs w:val="19"/>
        </w:rPr>
        <w:t>this</w:t>
      </w:r>
      <w:r>
        <w:rPr lang="zh-CN" sz="19" baseline="0" dirty="0">
          <w:jc w:val="left"/>
          <w:rFonts w:ascii="微软雅黑" w:hAnsi="微软雅黑" w:cs="微软雅黑"/>
          <w:b/>
          <w:bCs/>
          <w:color w:val="333333"/>
          <w:sz w:val="19"/>
          <w:szCs w:val="19"/>
        </w:rPr>
        <w:t>关键字在类中的意义</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在类中表示当前类将来创建出的对象</w:t>
      </w:r>
      <w:r>
        <w:rPr lang="zh-CN" sz="19" baseline="0" dirty="0">
          <w:jc w:val="left"/>
          <w:rFonts w:ascii="宋体" w:hAnsi="宋体" w:cs="宋体"/>
          <w:color w:val="333333"/>
          <w:spacing w:val="-64"/>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4" behindDoc="1" locked="0" layoutInCell="1" allowOverlap="1">
            <wp:simplePos x="0" y="0"/>
            <wp:positionH relativeFrom="page">
              <wp:posOffset>963889</wp:posOffset>
            </wp:positionH>
            <wp:positionV relativeFrom="line">
              <wp:posOffset>-339251</wp:posOffset>
            </wp:positionV>
            <wp:extent cx="5641423" cy="1743886"/>
            <wp:effectExtent l="0" t="0" r="0" b="0"/>
            <wp:wrapNone/>
            <wp:docPr id="349" name="Freeform 349"/>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29"/>
                            <a:pt x="2416" y="2304517"/>
                          </a:cubicBezTo>
                          <a:cubicBezTo>
                            <a:pt x="4028" y="2308405"/>
                            <a:pt x="6322" y="2311841"/>
                            <a:pt x="9298" y="2314811"/>
                          </a:cubicBezTo>
                          <a:cubicBezTo>
                            <a:pt x="12275" y="2317800"/>
                            <a:pt x="15709" y="2320088"/>
                            <a:pt x="19599" y="2321688"/>
                          </a:cubicBezTo>
                          <a:cubicBezTo>
                            <a:pt x="23489" y="2323294"/>
                            <a:pt x="27539" y="2324100"/>
                            <a:pt x="31750" y="2324100"/>
                          </a:cubicBezTo>
                          <a:lnTo>
                            <a:pt x="7486650" y="2324100"/>
                          </a:lnTo>
                          <a:cubicBezTo>
                            <a:pt x="7490859" y="2324100"/>
                            <a:pt x="7494909" y="2323294"/>
                            <a:pt x="7498798" y="2321688"/>
                          </a:cubicBezTo>
                          <a:cubicBezTo>
                            <a:pt x="7502690" y="2320088"/>
                            <a:pt x="7506123" y="2317800"/>
                            <a:pt x="7509099" y="2314811"/>
                          </a:cubicBezTo>
                          <a:cubicBezTo>
                            <a:pt x="7512076" y="2311841"/>
                            <a:pt x="7514370" y="2308405"/>
                            <a:pt x="7515981" y="2304517"/>
                          </a:cubicBezTo>
                          <a:cubicBezTo>
                            <a:pt x="7517593" y="2300629"/>
                            <a:pt x="7518400" y="2296567"/>
                            <a:pt x="7518400" y="2292350"/>
                          </a:cubicBezTo>
                          <a:lnTo>
                            <a:pt x="7518400" y="31750"/>
                          </a:lnTo>
                          <a:cubicBezTo>
                            <a:pt x="7518400" y="27559"/>
                            <a:pt x="7517593" y="23503"/>
                            <a:pt x="7515981" y="19621"/>
                          </a:cubicBezTo>
                          <a:cubicBezTo>
                            <a:pt x="7514370" y="15727"/>
                            <a:pt x="7512076" y="12297"/>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7"/>
                            <a:pt x="2416" y="19621"/>
                          </a:cubicBezTo>
                          <a:cubicBezTo>
                            <a:pt x="805" y="23503"/>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-339251</wp:posOffset>
            </wp:positionV>
            <wp:extent cx="5641423" cy="1743886"/>
            <wp:effectExtent l="0" t="0" r="0" b="0"/>
            <wp:wrapNone/>
            <wp:docPr id="350" name="Freeform 350"/>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29"/>
                            <a:pt x="2416" y="2304517"/>
                          </a:cubicBezTo>
                          <a:cubicBezTo>
                            <a:pt x="4028" y="2308405"/>
                            <a:pt x="6322" y="2311841"/>
                            <a:pt x="9298" y="2314811"/>
                          </a:cubicBezTo>
                          <a:cubicBezTo>
                            <a:pt x="12275" y="2317800"/>
                            <a:pt x="15709" y="2320088"/>
                            <a:pt x="19599" y="2321688"/>
                          </a:cubicBezTo>
                          <a:cubicBezTo>
                            <a:pt x="23489" y="2323294"/>
                            <a:pt x="27539" y="2324100"/>
                            <a:pt x="31750" y="2324100"/>
                          </a:cubicBezTo>
                          <a:lnTo>
                            <a:pt x="7486650" y="2324100"/>
                          </a:lnTo>
                          <a:cubicBezTo>
                            <a:pt x="7490859" y="2324100"/>
                            <a:pt x="7494909" y="2323294"/>
                            <a:pt x="7498798" y="2321688"/>
                          </a:cubicBezTo>
                          <a:cubicBezTo>
                            <a:pt x="7502690" y="2320088"/>
                            <a:pt x="7506123" y="2317800"/>
                            <a:pt x="7509099" y="2314811"/>
                          </a:cubicBezTo>
                          <a:cubicBezTo>
                            <a:pt x="7512076" y="2311841"/>
                            <a:pt x="7514370" y="2308405"/>
                            <a:pt x="7515981" y="2304517"/>
                          </a:cubicBezTo>
                          <a:cubicBezTo>
                            <a:pt x="7517593" y="2300629"/>
                            <a:pt x="7518400" y="2296567"/>
                            <a:pt x="7518400" y="2292350"/>
                          </a:cubicBezTo>
                          <a:lnTo>
                            <a:pt x="7518400" y="31750"/>
                          </a:lnTo>
                          <a:cubicBezTo>
                            <a:pt x="7518400" y="27559"/>
                            <a:pt x="7517593" y="23503"/>
                            <a:pt x="7515981" y="19621"/>
                          </a:cubicBezTo>
                          <a:cubicBezTo>
                            <a:pt x="7514370" y="15727"/>
                            <a:pt x="7512076" y="12297"/>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7"/>
                            <a:pt x="2416" y="19621"/>
                          </a:cubicBezTo>
                          <a:cubicBezTo>
                            <a:pt x="805" y="23503"/>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95" behindDoc="1" locked="0" layoutInCell="1" allowOverlap="1">
            <wp:simplePos x="0" y="0"/>
            <wp:positionH relativeFrom="page">
              <wp:posOffset>955954</wp:posOffset>
            </wp:positionH>
            <wp:positionV relativeFrom="line">
              <wp:posOffset>-328127</wp:posOffset>
            </wp:positionV>
            <wp:extent cx="368459" cy="1750156"/>
            <wp:effectExtent l="0" t="0" r="0" b="0"/>
            <wp:wrapNone/>
            <wp:docPr id="351" name="Picture 351"/>
            <wp:cNvGraphicFramePr>
              <a:graphicFrameLocks noChangeAspect="1"/>
            </wp:cNvGraphicFramePr>
            <a:graphic>
              <a:graphicData uri="http://schemas.openxmlformats.org/drawingml/2006/picture">
                <pic:pic xmlns:pic="http://schemas.openxmlformats.org/drawingml/2006/picture">
                  <pic:nvPicPr>
                    <pic:cNvPr id="351" name="Picture 351"/>
                    <pic:cNvPicPr>
                      <a:picLocks noChangeAspect="0" noChangeArrowheads="1"/>
                    </pic:cNvPicPr>
                  </pic:nvPicPr>
                  <pic:blipFill>
                    <a:blip r:embed="rId351">
                      <a:extLst>
                        <a:ext uri="{28A0092B-C50C-407E-A947-70E740481C1C}">
                          <a14:useLocalDpi xmlns:a14="http://schemas.microsoft.com/office/drawing/2010/main" val="0"/>
                        </a:ext>
                      </a:extLst>
                    </a:blip>
                    <a:srcRect/>
                    <a:stretch>
                      <a:fillRect/>
                    </a:stretch>
                  </pic:blipFill>
                  <pic:spPr>
                    <a:xfrm rot="0" flipH="0" flipV="0">
                      <a:off x="0" y="0"/>
                      <a:ext cx="368459" cy="1750156"/>
                    </a:xfrm>
                    <a:prstGeom prst="rect">
                      <a:avLst/>
                    </a:prstGeom>
                    <a:noFill/>
                  </pic:spPr>
                </pic:pic>
              </a:graphicData>
            </a:graphic>
          </wp:anchor>
        </w:drawing>
        <w:drawing>
          <wp:anchor simplePos="0" relativeHeight="251658559" behindDoc="1" locked="0" layoutInCell="1" allowOverlap="1">
            <wp:simplePos x="0" y="0"/>
            <wp:positionH relativeFrom="page">
              <wp:posOffset>968654</wp:posOffset>
            </wp:positionH>
            <wp:positionV relativeFrom="line">
              <wp:posOffset>-315427</wp:posOffset>
            </wp:positionV>
            <wp:extent cx="5593776" cy="1715297"/>
            <wp:effectExtent l="0" t="0" r="0" b="0"/>
            <wp:wrapNone/>
            <wp:docPr id="352" name="Freeform 352"/>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968654</wp:posOffset>
            </wp:positionH>
            <wp:positionV relativeFrom="line">
              <wp:posOffset>-315427</wp:posOffset>
            </wp:positionV>
            <wp:extent cx="5593776" cy="1715297"/>
            <wp:effectExtent l="0" t="0" r="0" b="0"/>
            <wp:wrapNone/>
            <wp:docPr id="353" name="Freeform 353"/>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"this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58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24" w:firstLine="0"/>
      </w:pPr>
      <w:r/>
      <w:r>
        <w:rPr lang="zh-CN" sz="19" baseline="0" dirty="0">
          <w:jc w:val="left"/>
          <w:rFonts w:ascii="微软雅黑" w:hAnsi="微软雅黑" w:cs="微软雅黑"/>
          <w:color w:val="333333"/>
          <w:sz w:val="19"/>
          <w:szCs w:val="19"/>
        </w:rPr>
        <w:t>运行后看结果可知</w:t>
      </w:r>
      <w:r>
        <w:rPr lang="zh-CN" sz="19" baseline="0" dirty="0">
          <w:jc w:val="left"/>
          <w:rFonts w:ascii="宋体" w:hAnsi="宋体" w:cs="宋体"/>
          <w:color w:val="333333"/>
          <w:spacing w:val="-20"/>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打印的结果是一样的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那么其实也就是变量</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是从对象的外部执行对象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而</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pacing w:val="-16"/>
          <w:sz w:val="19"/>
          <w:szCs w:val="19"/>
        </w:rPr>
        <w:t>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在对象的内部执行对象本身</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这样也就能理解为什么</w:t>
      </w:r>
      <w:r>
        <w:rPr lang="zh-CN" sz="19" baseline="0" dirty="0">
          <w:jc w:val="left"/>
          <w:rFonts w:ascii="宋体" w:hAnsi="宋体" w:cs="宋体"/>
          <w:color w:val="333333"/>
          <w:sz w:val="19"/>
          <w:szCs w:val="19"/>
        </w:rPr>
        <w:t>this.name</w:t>
      </w:r>
      <w:r>
        <w:rPr lang="zh-CN" sz="19" baseline="0" dirty="0">
          <w:jc w:val="left"/>
          <w:rFonts w:ascii="微软雅黑" w:hAnsi="微软雅黑" w:cs="微软雅黑"/>
          <w:color w:val="333333"/>
          <w:sz w:val="19"/>
          <w:szCs w:val="19"/>
        </w:rPr>
        <w:t>代表的是成员变量</w:t>
      </w:r>
      <w:r>
        <w:rPr lang="zh-CN" sz="19" baseline="0" dirty="0">
          <w:jc w:val="left"/>
          <w:rFonts w:ascii="宋体" w:hAnsi="宋体" w:cs="宋体"/>
          <w:color w:val="333333"/>
          <w:spacing w:val="-1"/>
          <w:sz w:val="19"/>
          <w:szCs w:val="19"/>
        </w:rPr>
        <w:t>,this.setName("tom")</w:t>
      </w:r>
      <w:r>
        <w:rPr lang="zh-CN" sz="19" baseline="0" dirty="0">
          <w:jc w:val="left"/>
          <w:rFonts w:ascii="微软雅黑" w:hAnsi="微软雅黑" w:cs="微软雅黑"/>
          <w:color w:val="333333"/>
          <w:sz w:val="19"/>
          <w:szCs w:val="19"/>
        </w:rPr>
        <w:t>代表的是调用成员方法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这俩句代码从本质上讲</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和在对象外部使用变量</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来调用是一样的</w:t>
      </w:r>
      <w:r>
        <w:rPr lang="zh-CN" sz="19" baseline="0" dirty="0">
          <w:jc w:val="left"/>
          <w:rFonts w:ascii="宋体" w:hAnsi="宋体" w:cs="宋体"/>
          <w:color w:val="333333"/>
          <w:sz w:val="19"/>
          <w:szCs w:val="19"/>
        </w:rPr>
        <w:t>,s.name</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s.setName("tom")</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打印出来的内存地址是一样的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比较的结果为</w:t>
      </w:r>
      <w:r>
        <w:rPr lang="zh-CN" sz="19" baseline="0" dirty="0">
          <w:jc w:val="left"/>
          <w:rFonts w:ascii="宋体" w:hAnsi="宋体" w:cs="宋体"/>
          <w:color w:val="333333"/>
          <w:spacing w:val="-1"/>
          <w:sz w:val="19"/>
          <w:szCs w:val="19"/>
        </w:rPr>
        <w:t>true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03" behindDoc="1" locked="0" layoutInCell="1" allowOverlap="1">
            <wp:simplePos x="0" y="0"/>
            <wp:positionH relativeFrom="page">
              <wp:posOffset>963889</wp:posOffset>
            </wp:positionH>
            <wp:positionV relativeFrom="line">
              <wp:posOffset>-339249</wp:posOffset>
            </wp:positionV>
            <wp:extent cx="5641423" cy="1915415"/>
            <wp:effectExtent l="0" t="0" r="0" b="0"/>
            <wp:wrapNone/>
            <wp:docPr id="354" name="Freeform 354"/>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1"/>
                            <a:pt x="805" y="2529223"/>
                            <a:pt x="2416" y="2533105"/>
                          </a:cubicBezTo>
                          <a:cubicBezTo>
                            <a:pt x="4028" y="2536999"/>
                            <a:pt x="6322" y="2540435"/>
                            <a:pt x="9298" y="2543405"/>
                          </a:cubicBezTo>
                          <a:cubicBezTo>
                            <a:pt x="12275" y="2546394"/>
                            <a:pt x="15709" y="2548688"/>
                            <a:pt x="19599" y="2550294"/>
                          </a:cubicBezTo>
                          <a:cubicBezTo>
                            <a:pt x="23489" y="2551901"/>
                            <a:pt x="27539" y="2552700"/>
                            <a:pt x="31750" y="2552700"/>
                          </a:cubicBezTo>
                          <a:lnTo>
                            <a:pt x="7486650" y="2552700"/>
                          </a:lnTo>
                          <a:cubicBezTo>
                            <a:pt x="7490859" y="2552700"/>
                            <a:pt x="7494909" y="2551901"/>
                            <a:pt x="7498798" y="2550294"/>
                          </a:cubicBezTo>
                          <a:cubicBezTo>
                            <a:pt x="7502690" y="2548688"/>
                            <a:pt x="7506123" y="2546394"/>
                            <a:pt x="7509099" y="2543405"/>
                          </a:cubicBezTo>
                          <a:cubicBezTo>
                            <a:pt x="7512076" y="2540435"/>
                            <a:pt x="7514370" y="2536999"/>
                            <a:pt x="7515981" y="2533111"/>
                          </a:cubicBezTo>
                          <a:cubicBezTo>
                            <a:pt x="7517593" y="2529223"/>
                            <a:pt x="7518400" y="2525161"/>
                            <a:pt x="7518400" y="2520950"/>
                          </a:cubicBezTo>
                          <a:lnTo>
                            <a:pt x="7518400" y="31750"/>
                          </a:lnTo>
                          <a:cubicBezTo>
                            <a:pt x="7518400" y="27552"/>
                            <a:pt x="7517593" y="23497"/>
                            <a:pt x="7515981" y="19615"/>
                          </a:cubicBezTo>
                          <a:cubicBezTo>
                            <a:pt x="7514370" y="15727"/>
                            <a:pt x="7512076" y="12297"/>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7"/>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2" behindDoc="1" locked="0" layoutInCell="1" allowOverlap="1">
            <wp:simplePos x="0" y="0"/>
            <wp:positionH relativeFrom="page">
              <wp:posOffset>963889</wp:posOffset>
            </wp:positionH>
            <wp:positionV relativeFrom="line">
              <wp:posOffset>-339249</wp:posOffset>
            </wp:positionV>
            <wp:extent cx="5641423" cy="1915415"/>
            <wp:effectExtent l="0" t="0" r="0" b="0"/>
            <wp:wrapNone/>
            <wp:docPr id="355" name="Freeform 355"/>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1"/>
                            <a:pt x="805" y="2529223"/>
                            <a:pt x="2416" y="2533105"/>
                          </a:cubicBezTo>
                          <a:cubicBezTo>
                            <a:pt x="4028" y="2536999"/>
                            <a:pt x="6322" y="2540435"/>
                            <a:pt x="9298" y="2543405"/>
                          </a:cubicBezTo>
                          <a:cubicBezTo>
                            <a:pt x="12275" y="2546394"/>
                            <a:pt x="15709" y="2548688"/>
                            <a:pt x="19599" y="2550294"/>
                          </a:cubicBezTo>
                          <a:cubicBezTo>
                            <a:pt x="23489" y="2551901"/>
                            <a:pt x="27539" y="2552700"/>
                            <a:pt x="31750" y="2552700"/>
                          </a:cubicBezTo>
                          <a:lnTo>
                            <a:pt x="7486650" y="2552700"/>
                          </a:lnTo>
                          <a:cubicBezTo>
                            <a:pt x="7490859" y="2552700"/>
                            <a:pt x="7494909" y="2551901"/>
                            <a:pt x="7498798" y="2550294"/>
                          </a:cubicBezTo>
                          <a:cubicBezTo>
                            <a:pt x="7502690" y="2548688"/>
                            <a:pt x="7506123" y="2546394"/>
                            <a:pt x="7509099" y="2543405"/>
                          </a:cubicBezTo>
                          <a:cubicBezTo>
                            <a:pt x="7512076" y="2540435"/>
                            <a:pt x="7514370" y="2536999"/>
                            <a:pt x="7515981" y="2533111"/>
                          </a:cubicBezTo>
                          <a:cubicBezTo>
                            <a:pt x="7517593" y="2529223"/>
                            <a:pt x="7518400" y="2525161"/>
                            <a:pt x="7518400" y="2520950"/>
                          </a:cubicBezTo>
                          <a:lnTo>
                            <a:pt x="7518400" y="31750"/>
                          </a:lnTo>
                          <a:cubicBezTo>
                            <a:pt x="7518400" y="27552"/>
                            <a:pt x="7517593" y="23497"/>
                            <a:pt x="7515981" y="19615"/>
                          </a:cubicBezTo>
                          <a:cubicBezTo>
                            <a:pt x="7514370" y="15727"/>
                            <a:pt x="7512076" y="12297"/>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7"/>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63" behindDoc="1" locked="0" layoutInCell="1" allowOverlap="1">
            <wp:simplePos x="0" y="0"/>
            <wp:positionH relativeFrom="page">
              <wp:posOffset>955954</wp:posOffset>
            </wp:positionH>
            <wp:positionV relativeFrom="line">
              <wp:posOffset>-328123</wp:posOffset>
            </wp:positionV>
            <wp:extent cx="368459" cy="1913818"/>
            <wp:effectExtent l="0" t="0" r="0" b="0"/>
            <wp:wrapNone/>
            <wp:docPr id="356" name="Picture 356"/>
            <wp:cNvGraphicFramePr>
              <a:graphicFrameLocks noChangeAspect="1"/>
            </wp:cNvGraphicFramePr>
            <a:graphic>
              <a:graphicData uri="http://schemas.openxmlformats.org/drawingml/2006/picture">
                <pic:pic xmlns:pic="http://schemas.openxmlformats.org/drawingml/2006/picture">
                  <pic:nvPicPr>
                    <pic:cNvPr id="356" name="Picture 356"/>
                    <pic:cNvPicPr>
                      <a:picLocks noChangeAspect="0" noChangeArrowheads="1"/>
                    </pic:cNvPicPr>
                  </pic:nvPicPr>
                  <pic:blipFill>
                    <a:blip r:embed="rId356">
                      <a:extLst>
                        <a:ext uri="{28A0092B-C50C-407E-A947-70E740481C1C}">
                          <a14:useLocalDpi xmlns:a14="http://schemas.microsoft.com/office/drawing/2010/main" val="0"/>
                        </a:ext>
                      </a:extLst>
                    </a:blip>
                    <a:srcRect/>
                    <a:stretch>
                      <a:fillRect/>
                    </a:stretch>
                  </pic:blipFill>
                  <pic:spPr>
                    <a:xfrm rot="0" flipH="0" flipV="0">
                      <a:off x="0" y="0"/>
                      <a:ext cx="368459" cy="1913818"/>
                    </a:xfrm>
                    <a:prstGeom prst="rect">
                      <a:avLst/>
                    </a:prstGeom>
                    <a:noFill/>
                  </pic:spPr>
                </pic:pic>
              </a:graphicData>
            </a:graphic>
          </wp:anchor>
        </w:drawing>
        <w:drawing>
          <wp:anchor simplePos="0" relativeHeight="251658807" behindDoc="1" locked="0" layoutInCell="1" allowOverlap="1">
            <wp:simplePos x="0" y="0"/>
            <wp:positionH relativeFrom="page">
              <wp:posOffset>968654</wp:posOffset>
            </wp:positionH>
            <wp:positionV relativeFrom="line">
              <wp:posOffset>-315425</wp:posOffset>
            </wp:positionV>
            <wp:extent cx="5593776" cy="1886827"/>
            <wp:effectExtent l="0" t="0" r="0" b="0"/>
            <wp:wrapNone/>
            <wp:docPr id="357" name="Freeform 357"/>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4" behindDoc="1" locked="0" layoutInCell="1" allowOverlap="1">
            <wp:simplePos x="0" y="0"/>
            <wp:positionH relativeFrom="page">
              <wp:posOffset>968654</wp:posOffset>
            </wp:positionH>
            <wp:positionV relativeFrom="line">
              <wp:posOffset>-315425</wp:posOffset>
            </wp:positionV>
            <wp:extent cx="5593776" cy="1886827"/>
            <wp:effectExtent l="0" t="0" r="0" b="0"/>
            <wp:wrapNone/>
            <wp:docPr id="358" name="Freeform 358"/>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28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getStudent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75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类中的</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是和</w:t>
      </w:r>
      <w:r>
        <w:rPr lang="zh-CN" sz="19" baseline="0" dirty="0">
          <w:jc w:val="left"/>
          <w:rFonts w:ascii="宋体" w:hAnsi="宋体" w:cs="宋体"/>
          <w:color w:val="333333"/>
          <w:sz w:val="19"/>
          <w:szCs w:val="19"/>
        </w:rPr>
        <w:t>s1</w:t>
      </w:r>
      <w:r>
        <w:rPr lang="zh-CN" sz="19" baseline="0" dirty="0">
          <w:jc w:val="left"/>
          <w:rFonts w:ascii="微软雅黑" w:hAnsi="微软雅黑" w:cs="微软雅黑"/>
          <w:color w:val="333333"/>
          <w:sz w:val="19"/>
          <w:szCs w:val="19"/>
        </w:rPr>
        <w:t>相等还是和</w:t>
      </w:r>
      <w:r>
        <w:rPr lang="zh-CN" sz="19" baseline="0" dirty="0">
          <w:jc w:val="left"/>
          <w:rFonts w:ascii="宋体" w:hAnsi="宋体" w:cs="宋体"/>
          <w:color w:val="333333"/>
          <w:sz w:val="19"/>
          <w:szCs w:val="19"/>
        </w:rPr>
        <w:t>s2</w:t>
      </w:r>
      <w:r>
        <w:rPr lang="zh-CN" sz="19" baseline="0" dirty="0">
          <w:jc w:val="left"/>
          <w:rFonts w:ascii="微软雅黑" w:hAnsi="微软雅黑" w:cs="微软雅黑"/>
          <w:color w:val="333333"/>
          <w:sz w:val="19"/>
          <w:szCs w:val="19"/>
        </w:rPr>
        <w:t>相等呢</w:t>
      </w:r>
      <w:r>
        <w:rPr lang="zh-CN" sz="19" baseline="0" dirty="0">
          <w:jc w:val="left"/>
          <w:rFonts w:ascii="宋体" w:hAnsi="宋体" w:cs="宋体"/>
          <w:color w:val="333333"/>
          <w:spacing w:val="-12"/>
          <w:sz w:val="19"/>
          <w:szCs w:val="19"/>
        </w:rPr>
        <w:t>?</w:t>
      </w:r>
      <w:r>
        <w:rPr lang="zh-CN" sz="19" baseline="0" dirty="0">
          <w:jc w:val="left"/>
          <w:rFonts w:ascii="微软雅黑" w:hAnsi="微软雅黑" w:cs="微软雅黑"/>
          <w:color w:val="333333"/>
          <w:spacing w:val="-16"/>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61" name="Freeform 3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62" name="Freeform 3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63" name="Freeform 3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64" name="Freeform 3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65" name="Freeform 3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66" name="Freeform 3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67" name="Freeform 3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68" name="Freeform 3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69" name="Freeform 3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70" name="Freeform 3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71" name="Freeform 3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72" name="Freeform 3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-339247</wp:posOffset>
            </wp:positionV>
            <wp:extent cx="5641423" cy="2086945"/>
            <wp:effectExtent l="0" t="0" r="0" b="0"/>
            <wp:wrapNone/>
            <wp:docPr id="373" name="Freeform 373"/>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80"/>
                            <a:pt x="805" y="2757823"/>
                            <a:pt x="2416" y="2761717"/>
                          </a:cubicBezTo>
                          <a:cubicBezTo>
                            <a:pt x="4028" y="2765599"/>
                            <a:pt x="6322" y="2769035"/>
                            <a:pt x="9298" y="2772011"/>
                          </a:cubicBezTo>
                          <a:cubicBezTo>
                            <a:pt x="12275" y="2774988"/>
                            <a:pt x="15709" y="2777295"/>
                            <a:pt x="19599" y="2778894"/>
                          </a:cubicBezTo>
                          <a:cubicBezTo>
                            <a:pt x="23489" y="2780494"/>
                            <a:pt x="27539" y="2781300"/>
                            <a:pt x="31750" y="2781300"/>
                          </a:cubicBezTo>
                          <a:lnTo>
                            <a:pt x="7486650" y="2781300"/>
                          </a:lnTo>
                          <a:cubicBezTo>
                            <a:pt x="7490859" y="2781300"/>
                            <a:pt x="7494909" y="2780494"/>
                            <a:pt x="7498798" y="2778894"/>
                          </a:cubicBezTo>
                          <a:cubicBezTo>
                            <a:pt x="7502690" y="2777295"/>
                            <a:pt x="7506123" y="2774988"/>
                            <a:pt x="7509099" y="2772011"/>
                          </a:cubicBezTo>
                          <a:cubicBezTo>
                            <a:pt x="7512076" y="2769035"/>
                            <a:pt x="7514370" y="2765599"/>
                            <a:pt x="7515981" y="2761717"/>
                          </a:cubicBezTo>
                          <a:cubicBezTo>
                            <a:pt x="7517593" y="2757823"/>
                            <a:pt x="7518400" y="2753780"/>
                            <a:pt x="7518400" y="2749550"/>
                          </a:cubicBezTo>
                          <a:lnTo>
                            <a:pt x="7518400" y="31750"/>
                          </a:lnTo>
                          <a:cubicBezTo>
                            <a:pt x="7518400" y="27546"/>
                            <a:pt x="7517593" y="23503"/>
                            <a:pt x="7515981" y="19596"/>
                          </a:cubicBezTo>
                          <a:cubicBezTo>
                            <a:pt x="7514370" y="15714"/>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-339247</wp:posOffset>
            </wp:positionV>
            <wp:extent cx="5641423" cy="2086945"/>
            <wp:effectExtent l="0" t="0" r="0" b="0"/>
            <wp:wrapNone/>
            <wp:docPr id="374" name="Freeform 374"/>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80"/>
                            <a:pt x="805" y="2757823"/>
                            <a:pt x="2416" y="2761717"/>
                          </a:cubicBezTo>
                          <a:cubicBezTo>
                            <a:pt x="4028" y="2765599"/>
                            <a:pt x="6322" y="2769035"/>
                            <a:pt x="9298" y="2772011"/>
                          </a:cubicBezTo>
                          <a:cubicBezTo>
                            <a:pt x="12275" y="2774988"/>
                            <a:pt x="15709" y="2777295"/>
                            <a:pt x="19599" y="2778894"/>
                          </a:cubicBezTo>
                          <a:cubicBezTo>
                            <a:pt x="23489" y="2780494"/>
                            <a:pt x="27539" y="2781300"/>
                            <a:pt x="31750" y="2781300"/>
                          </a:cubicBezTo>
                          <a:lnTo>
                            <a:pt x="7486650" y="2781300"/>
                          </a:lnTo>
                          <a:cubicBezTo>
                            <a:pt x="7490859" y="2781300"/>
                            <a:pt x="7494909" y="2780494"/>
                            <a:pt x="7498798" y="2778894"/>
                          </a:cubicBezTo>
                          <a:cubicBezTo>
                            <a:pt x="7502690" y="2777295"/>
                            <a:pt x="7506123" y="2774988"/>
                            <a:pt x="7509099" y="2772011"/>
                          </a:cubicBezTo>
                          <a:cubicBezTo>
                            <a:pt x="7512076" y="2769035"/>
                            <a:pt x="7514370" y="2765599"/>
                            <a:pt x="7515981" y="2761717"/>
                          </a:cubicBezTo>
                          <a:cubicBezTo>
                            <a:pt x="7517593" y="2757823"/>
                            <a:pt x="7518400" y="2753780"/>
                            <a:pt x="7518400" y="2749550"/>
                          </a:cubicBezTo>
                          <a:lnTo>
                            <a:pt x="7518400" y="31750"/>
                          </a:lnTo>
                          <a:cubicBezTo>
                            <a:pt x="7518400" y="27546"/>
                            <a:pt x="7517593" y="23503"/>
                            <a:pt x="7515981" y="19596"/>
                          </a:cubicBezTo>
                          <a:cubicBezTo>
                            <a:pt x="7514370" y="15714"/>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99" behindDoc="1" locked="0" layoutInCell="1" allowOverlap="1">
            <wp:simplePos x="0" y="0"/>
            <wp:positionH relativeFrom="page">
              <wp:posOffset>955954</wp:posOffset>
            </wp:positionH>
            <wp:positionV relativeFrom="line">
              <wp:posOffset>-328123</wp:posOffset>
            </wp:positionV>
            <wp:extent cx="368459" cy="2091258"/>
            <wp:effectExtent l="0" t="0" r="0" b="0"/>
            <wp:wrapNone/>
            <wp:docPr id="375" name="Picture 375"/>
            <wp:cNvGraphicFramePr>
              <a:graphicFrameLocks noChangeAspect="1"/>
            </wp:cNvGraphicFramePr>
            <a:graphic>
              <a:graphicData uri="http://schemas.openxmlformats.org/drawingml/2006/picture">
                <pic:pic xmlns:pic="http://schemas.openxmlformats.org/drawingml/2006/picture">
                  <pic:nvPicPr>
                    <pic:cNvPr id="375" name="Picture 375"/>
                    <pic:cNvPicPr>
                      <a:picLocks noChangeAspect="0" noChangeArrowheads="1"/>
                    </pic:cNvPicPr>
                  </pic:nvPicPr>
                  <pic:blipFill>
                    <a:blip r:embed="rId375">
                      <a:extLst>
                        <a:ext uri="{28A0092B-C50C-407E-A947-70E740481C1C}">
                          <a14:useLocalDpi xmlns:a14="http://schemas.microsoft.com/office/drawing/2010/main" val="0"/>
                        </a:ext>
                      </a:extLst>
                    </a:blip>
                    <a:srcRect/>
                    <a:stretch>
                      <a:fillRect/>
                    </a:stretch>
                  </pic:blipFill>
                  <pic:spPr>
                    <a:xfrm rot="0" flipH="0" flipV="0">
                      <a:off x="0" y="0"/>
                      <a:ext cx="368459" cy="2091258"/>
                    </a:xfrm>
                    <a:prstGeom prst="rect">
                      <a:avLst/>
                    </a:prstGeom>
                    <a:noFill/>
                  </pic:spPr>
                </pic:pic>
              </a:graphicData>
            </a:graphic>
          </wp:anchor>
        </w:drawing>
        <w:drawing>
          <wp:anchor simplePos="0" relativeHeight="251658335" behindDoc="1" locked="0" layoutInCell="1" allowOverlap="1">
            <wp:simplePos x="0" y="0"/>
            <wp:positionH relativeFrom="page">
              <wp:posOffset>968654</wp:posOffset>
            </wp:positionH>
            <wp:positionV relativeFrom="line">
              <wp:posOffset>-315423</wp:posOffset>
            </wp:positionV>
            <wp:extent cx="5593776" cy="2058357"/>
            <wp:effectExtent l="0" t="0" r="0" b="0"/>
            <wp:wrapNone/>
            <wp:docPr id="376" name="Freeform 376"/>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-315423</wp:posOffset>
            </wp:positionV>
            <wp:extent cx="5593776" cy="2058357"/>
            <wp:effectExtent l="0" t="0" r="0" b="0"/>
            <wp:wrapNone/>
            <wp:docPr id="377" name="Freeform 377"/>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9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9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41"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这句话是要这么来描述的</w:t>
      </w:r>
      <w:r>
        <w:rPr lang="zh-CN" sz="19" baseline="0" dirty="0">
          <w:jc w:val="left"/>
          <w:rFonts w:ascii="宋体" w:hAnsi="宋体" w:cs="宋体"/>
          <w:color w:val="333333"/>
          <w:spacing w:val="-11"/>
          <w:sz w:val="19"/>
          <w:szCs w:val="19"/>
        </w:rPr>
        <w:t>,s1</w:t>
      </w:r>
      <w:r>
        <w:rPr lang="zh-CN" sz="19" baseline="0" dirty="0">
          <w:jc w:val="left"/>
          <w:rFonts w:ascii="微软雅黑" w:hAnsi="微软雅黑" w:cs="微软雅黑"/>
          <w:color w:val="333333"/>
          <w:sz w:val="19"/>
          <w:szCs w:val="19"/>
        </w:rPr>
        <w:t>对象中的</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s1</w:t>
      </w:r>
      <w:r>
        <w:rPr lang="zh-CN" sz="19" baseline="0" dirty="0">
          <w:jc w:val="left"/>
          <w:rFonts w:ascii="微软雅黑" w:hAnsi="微软雅黑" w:cs="微软雅黑"/>
          <w:color w:val="333333"/>
          <w:sz w:val="19"/>
          <w:szCs w:val="19"/>
        </w:rPr>
        <w:t>相等</w:t>
      </w:r>
      <w:r>
        <w:rPr lang="zh-CN" sz="19" baseline="0" dirty="0">
          <w:jc w:val="left"/>
          <w:rFonts w:ascii="宋体" w:hAnsi="宋体" w:cs="宋体"/>
          <w:color w:val="333333"/>
          <w:spacing w:val="-11"/>
          <w:sz w:val="19"/>
          <w:szCs w:val="19"/>
        </w:rPr>
        <w:t>,s2</w:t>
      </w:r>
      <w:r>
        <w:rPr lang="zh-CN" sz="19" baseline="0" dirty="0">
          <w:jc w:val="left"/>
          <w:rFonts w:ascii="微软雅黑" w:hAnsi="微软雅黑" w:cs="微软雅黑"/>
          <w:color w:val="333333"/>
          <w:sz w:val="19"/>
          <w:szCs w:val="19"/>
        </w:rPr>
        <w:t>对象中的</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s2</w:t>
      </w:r>
      <w:r>
        <w:rPr lang="zh-CN" sz="19" baseline="0" dirty="0">
          <w:jc w:val="left"/>
          <w:rFonts w:ascii="微软雅黑" w:hAnsi="微软雅黑" w:cs="微软雅黑"/>
          <w:color w:val="333333"/>
          <w:sz w:val="19"/>
          <w:szCs w:val="19"/>
        </w:rPr>
        <w:t>相等</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因为类是模板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模板中写</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的</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并不是只有一个</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每个对象中都有一个属于自己的</w:t>
      </w:r>
      <w:r>
        <w:rPr lang="zh-CN" sz="19" baseline="0" dirty="0">
          <w:jc w:val="left"/>
          <w:rFonts w:ascii="宋体" w:hAnsi="宋体" w:cs="宋体"/>
          <w:color w:val="333333"/>
          <w:spacing w:val="-20"/>
          <w:sz w:val="19"/>
          <w:szCs w:val="19"/>
        </w:rPr>
        <w:t>this,</w:t>
      </w:r>
      <w:r>
        <w:rPr lang="zh-CN" sz="19" baseline="0" dirty="0">
          <w:jc w:val="left"/>
          <w:rFonts w:ascii="微软雅黑" w:hAnsi="微软雅黑" w:cs="微软雅黑"/>
          <w:color w:val="333333"/>
          <w:sz w:val="19"/>
          <w:szCs w:val="19"/>
        </w:rPr>
        <w:t>就是每个对象中都一个属于自己的</w:t>
      </w:r>
      <w:r>
        <w:rPr lang="zh-CN" sz="19" baseline="0" dirty="0">
          <w:jc w:val="left"/>
          <w:rFonts w:ascii="宋体" w:hAnsi="宋体" w:cs="宋体"/>
          <w:color w:val="333333"/>
          <w:sz w:val="19"/>
          <w:szCs w:val="19"/>
        </w:rPr>
        <w:t>name</w:t>
      </w:r>
      <w:r>
        <w:rPr lang="zh-CN" sz="19" baseline="0" dirty="0">
          <w:jc w:val="left"/>
          <w:rFonts w:ascii="微软雅黑" w:hAnsi="微软雅黑" w:cs="微软雅黑"/>
          <w:color w:val="333333"/>
          <w:sz w:val="19"/>
          <w:szCs w:val="19"/>
        </w:rPr>
        <w:t>属性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一样</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创建与初始化对象	</w:t>
      </w:r>
      <w:hyperlink r:id="rId359"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300" w:after="0" w:line="265" w:lineRule="exact"/>
        <w:ind w:left="990" w:right="0" w:firstLine="0"/>
      </w:pPr>
      <w:r>
        <w:drawing>
          <wp:anchor simplePos="0" relativeHeight="251658275" behindDoc="0" locked="0" layoutInCell="1" allowOverlap="1">
            <wp:simplePos x="0" y="0"/>
            <wp:positionH relativeFrom="page">
              <wp:posOffset>959124</wp:posOffset>
            </wp:positionH>
            <wp:positionV relativeFrom="line">
              <wp:posOffset>94222</wp:posOffset>
            </wp:positionV>
            <wp:extent cx="5650953" cy="9529"/>
            <wp:effectExtent l="0" t="0" r="0" b="0"/>
            <wp:wrapNone/>
            <wp:docPr id="378" name="Freeform 378"/>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b/>
          <w:bCs/>
          <w:color w:val="333333"/>
          <w:sz w:val="19"/>
          <w:szCs w:val="19"/>
        </w:rPr>
        <w:t>关键字创建对象</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841" w:firstLine="0"/>
      </w:pPr>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关键字创建的时候，除了分配内存空间之外，还会给</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创建好的对象</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进行默认的初始化</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以</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及对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类中构造器的调用。</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303" behindDoc="1" locked="0" layoutInCell="1" allowOverlap="1">
            <wp:simplePos x="0" y="0"/>
            <wp:positionH relativeFrom="page">
              <wp:posOffset>963889</wp:posOffset>
            </wp:positionH>
            <wp:positionV relativeFrom="line">
              <wp:posOffset>-339245</wp:posOffset>
            </wp:positionV>
            <wp:extent cx="5641423" cy="2258475"/>
            <wp:effectExtent l="0" t="0" r="0" b="0"/>
            <wp:wrapNone/>
            <wp:docPr id="379" name="Freeform 379"/>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80"/>
                            <a:pt x="805" y="2986423"/>
                            <a:pt x="2416" y="2990317"/>
                          </a:cubicBezTo>
                          <a:cubicBezTo>
                            <a:pt x="4028" y="2994199"/>
                            <a:pt x="6322" y="2997635"/>
                            <a:pt x="9298" y="3000611"/>
                          </a:cubicBezTo>
                          <a:cubicBezTo>
                            <a:pt x="12275" y="3003588"/>
                            <a:pt x="15709" y="3005895"/>
                            <a:pt x="19599" y="3007494"/>
                          </a:cubicBezTo>
                          <a:cubicBezTo>
                            <a:pt x="23489" y="3009094"/>
                            <a:pt x="27539" y="3009900"/>
                            <a:pt x="31750" y="3009900"/>
                          </a:cubicBezTo>
                          <a:lnTo>
                            <a:pt x="7486650" y="3009900"/>
                          </a:lnTo>
                          <a:cubicBezTo>
                            <a:pt x="7490859" y="3009900"/>
                            <a:pt x="7494909" y="3009094"/>
                            <a:pt x="7498798" y="3007494"/>
                          </a:cubicBezTo>
                          <a:cubicBezTo>
                            <a:pt x="7502690" y="3005895"/>
                            <a:pt x="7506123" y="3003588"/>
                            <a:pt x="7509099" y="3000611"/>
                          </a:cubicBezTo>
                          <a:cubicBezTo>
                            <a:pt x="7512076" y="2997635"/>
                            <a:pt x="7514370" y="2994199"/>
                            <a:pt x="7515981" y="2990317"/>
                          </a:cubicBezTo>
                          <a:cubicBezTo>
                            <a:pt x="7517593" y="2986423"/>
                            <a:pt x="7518400" y="2982380"/>
                            <a:pt x="7518400" y="2978150"/>
                          </a:cubicBezTo>
                          <a:lnTo>
                            <a:pt x="7518400" y="31750"/>
                          </a:lnTo>
                          <a:cubicBezTo>
                            <a:pt x="7518400" y="27546"/>
                            <a:pt x="7517593" y="23515"/>
                            <a:pt x="7515981" y="19609"/>
                          </a:cubicBezTo>
                          <a:cubicBezTo>
                            <a:pt x="7514370" y="15727"/>
                            <a:pt x="7512076" y="12291"/>
                            <a:pt x="7509099" y="9302"/>
                          </a:cubicBezTo>
                          <a:cubicBezTo>
                            <a:pt x="7506123" y="6338"/>
                            <a:pt x="7502690" y="4044"/>
                            <a:pt x="7498798" y="2431"/>
                          </a:cubicBezTo>
                          <a:cubicBezTo>
                            <a:pt x="7494909" y="794"/>
                            <a:pt x="7490859" y="0"/>
                            <a:pt x="7486650" y="0"/>
                          </a:cubicBezTo>
                          <a:lnTo>
                            <a:pt x="31750" y="0"/>
                          </a:lnTo>
                          <a:cubicBezTo>
                            <a:pt x="27539" y="0"/>
                            <a:pt x="23489" y="794"/>
                            <a:pt x="19599" y="2431"/>
                          </a:cubicBezTo>
                          <a:cubicBezTo>
                            <a:pt x="15709" y="4044"/>
                            <a:pt x="12275" y="6338"/>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2" behindDoc="1" locked="0" layoutInCell="1" allowOverlap="1">
            <wp:simplePos x="0" y="0"/>
            <wp:positionH relativeFrom="page">
              <wp:posOffset>963889</wp:posOffset>
            </wp:positionH>
            <wp:positionV relativeFrom="line">
              <wp:posOffset>-339245</wp:posOffset>
            </wp:positionV>
            <wp:extent cx="5641423" cy="2258475"/>
            <wp:effectExtent l="0" t="0" r="0" b="0"/>
            <wp:wrapNone/>
            <wp:docPr id="380" name="Freeform 380"/>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80"/>
                            <a:pt x="805" y="2986423"/>
                            <a:pt x="2416" y="2990317"/>
                          </a:cubicBezTo>
                          <a:cubicBezTo>
                            <a:pt x="4028" y="2994199"/>
                            <a:pt x="6322" y="2997635"/>
                            <a:pt x="9298" y="3000611"/>
                          </a:cubicBezTo>
                          <a:cubicBezTo>
                            <a:pt x="12275" y="3003588"/>
                            <a:pt x="15709" y="3005895"/>
                            <a:pt x="19599" y="3007494"/>
                          </a:cubicBezTo>
                          <a:cubicBezTo>
                            <a:pt x="23489" y="3009094"/>
                            <a:pt x="27539" y="3009900"/>
                            <a:pt x="31750" y="3009900"/>
                          </a:cubicBezTo>
                          <a:lnTo>
                            <a:pt x="7486650" y="3009900"/>
                          </a:lnTo>
                          <a:cubicBezTo>
                            <a:pt x="7490859" y="3009900"/>
                            <a:pt x="7494909" y="3009094"/>
                            <a:pt x="7498798" y="3007494"/>
                          </a:cubicBezTo>
                          <a:cubicBezTo>
                            <a:pt x="7502690" y="3005895"/>
                            <a:pt x="7506123" y="3003588"/>
                            <a:pt x="7509099" y="3000611"/>
                          </a:cubicBezTo>
                          <a:cubicBezTo>
                            <a:pt x="7512076" y="2997635"/>
                            <a:pt x="7514370" y="2994199"/>
                            <a:pt x="7515981" y="2990317"/>
                          </a:cubicBezTo>
                          <a:cubicBezTo>
                            <a:pt x="7517593" y="2986423"/>
                            <a:pt x="7518400" y="2982380"/>
                            <a:pt x="7518400" y="2978150"/>
                          </a:cubicBezTo>
                          <a:lnTo>
                            <a:pt x="7518400" y="31750"/>
                          </a:lnTo>
                          <a:cubicBezTo>
                            <a:pt x="7518400" y="27546"/>
                            <a:pt x="7517593" y="23515"/>
                            <a:pt x="7515981" y="19609"/>
                          </a:cubicBezTo>
                          <a:cubicBezTo>
                            <a:pt x="7514370" y="15727"/>
                            <a:pt x="7512076" y="12291"/>
                            <a:pt x="7509099" y="9302"/>
                          </a:cubicBezTo>
                          <a:cubicBezTo>
                            <a:pt x="7506123" y="6338"/>
                            <a:pt x="7502690" y="4044"/>
                            <a:pt x="7498798" y="2431"/>
                          </a:cubicBezTo>
                          <a:cubicBezTo>
                            <a:pt x="7494909" y="794"/>
                            <a:pt x="7490859" y="0"/>
                            <a:pt x="7486650" y="0"/>
                          </a:cubicBezTo>
                          <a:lnTo>
                            <a:pt x="31750" y="0"/>
                          </a:lnTo>
                          <a:cubicBezTo>
                            <a:pt x="27539" y="0"/>
                            <a:pt x="23489" y="794"/>
                            <a:pt x="19599" y="2431"/>
                          </a:cubicBezTo>
                          <a:cubicBezTo>
                            <a:pt x="15709" y="4044"/>
                            <a:pt x="12275" y="6338"/>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45" behindDoc="1" locked="0" layoutInCell="1" allowOverlap="1">
            <wp:simplePos x="0" y="0"/>
            <wp:positionH relativeFrom="page">
              <wp:posOffset>955954</wp:posOffset>
            </wp:positionH>
            <wp:positionV relativeFrom="line">
              <wp:posOffset>-328123</wp:posOffset>
            </wp:positionV>
            <wp:extent cx="368459" cy="2267092"/>
            <wp:effectExtent l="0" t="0" r="0" b="0"/>
            <wp:wrapNone/>
            <wp:docPr id="381" name="Picture 381"/>
            <wp:cNvGraphicFramePr>
              <a:graphicFrameLocks noChangeAspect="1"/>
            </wp:cNvGraphicFramePr>
            <a:graphic>
              <a:graphicData uri="http://schemas.openxmlformats.org/drawingml/2006/picture">
                <pic:pic xmlns:pic="http://schemas.openxmlformats.org/drawingml/2006/picture">
                  <pic:nvPicPr>
                    <pic:cNvPr id="381" name="Picture 381"/>
                    <pic:cNvPicPr>
                      <a:picLocks noChangeAspect="0" noChangeArrowheads="1"/>
                    </pic:cNvPicPr>
                  </pic:nvPicPr>
                  <pic:blipFill>
                    <a:blip r:embed="rId381">
                      <a:extLst>
                        <a:ext uri="{28A0092B-C50C-407E-A947-70E740481C1C}">
                          <a14:useLocalDpi xmlns:a14="http://schemas.microsoft.com/office/drawing/2010/main" val="0"/>
                        </a:ext>
                      </a:extLst>
                    </a:blip>
                    <a:srcRect/>
                    <a:stretch>
                      <a:fillRect/>
                    </a:stretch>
                  </pic:blipFill>
                  <pic:spPr>
                    <a:xfrm rot="0" flipH="0" flipV="0">
                      <a:off x="0" y="0"/>
                      <a:ext cx="368459" cy="2267092"/>
                    </a:xfrm>
                    <a:prstGeom prst="rect">
                      <a:avLst/>
                    </a:prstGeom>
                    <a:noFill/>
                  </pic:spPr>
                </pic:pic>
              </a:graphicData>
            </a:graphic>
          </wp:anchor>
        </w:drawing>
        <w:drawing>
          <wp:anchor simplePos="0" relativeHeight="251658615" behindDoc="1" locked="0" layoutInCell="1" allowOverlap="1">
            <wp:simplePos x="0" y="0"/>
            <wp:positionH relativeFrom="page">
              <wp:posOffset>968654</wp:posOffset>
            </wp:positionH>
            <wp:positionV relativeFrom="line">
              <wp:posOffset>-315421</wp:posOffset>
            </wp:positionV>
            <wp:extent cx="5593776" cy="2229887"/>
            <wp:effectExtent l="0" t="0" r="0" b="0"/>
            <wp:wrapNone/>
            <wp:docPr id="382" name="Freeform 382"/>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4" behindDoc="1" locked="0" layoutInCell="1" allowOverlap="1">
            <wp:simplePos x="0" y="0"/>
            <wp:positionH relativeFrom="page">
              <wp:posOffset>968654</wp:posOffset>
            </wp:positionH>
            <wp:positionV relativeFrom="line">
              <wp:posOffset>-315421</wp:posOffset>
            </wp:positionV>
            <wp:extent cx="5593776" cy="2229887"/>
            <wp:effectExtent l="0" t="0" r="0" b="0"/>
            <wp:wrapNone/>
            <wp:docPr id="383" name="Freeform 383"/>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2" w:after="0" w:line="270" w:lineRule="exact"/>
        <w:ind w:left="0" w:right="4690" w:firstLine="0"/>
      </w:pPr>
      <w:r/>
      <w:r>
        <w:rPr lang="zh-CN" sz="17" baseline="0" dirty="0">
          <w:jc w:val="left"/>
          <w:rFonts w:ascii="新宋体" w:hAnsi="新宋体" w:cs="新宋体"/>
          <w:color w:val="000000"/>
          <w:sz w:val="17"/>
          <w:szCs w:val="17"/>
        </w:rPr>
        <w:t>那么对</w:t>
      </w:r>
      <w:r>
        <w:rPr lang="zh-CN" sz="17" baseline="0" dirty="0">
          <w:jc w:val="left"/>
          <w:rFonts w:ascii="Lucida Console" w:hAnsi="Lucida Console" w:cs="Lucida Console"/>
          <w:color w:val="000000"/>
          <w:sz w:val="17"/>
          <w:szCs w:val="17"/>
        </w:rPr>
        <w:t>main</w:t>
      </w:r>
      <w:r>
        <w:rPr lang="zh-CN" sz="17" baseline="0" dirty="0">
          <w:jc w:val="left"/>
          <w:rFonts w:ascii="新宋体" w:hAnsi="新宋体" w:cs="新宋体"/>
          <w:color w:val="000000"/>
          <w:sz w:val="17"/>
          <w:szCs w:val="17"/>
        </w:rPr>
        <w:t>方法中的以下代码</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为对象分配内存空间</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将对象的实例变量自动初始化默认值为</w:t>
      </w:r>
      <w:r>
        <w:rPr lang="zh-CN" sz="17" baseline="0" dirty="0">
          <w:jc w:val="left"/>
          <w:rFonts w:ascii="Lucida Console" w:hAnsi="Lucida Console" w:cs="Lucida Console"/>
          <w:color w:val="000000"/>
          <w:sz w:val="17"/>
          <w:szCs w:val="17"/>
        </w:rPr>
        <w:t>0</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false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null</w:t>
      </w:r>
      <w:r>
        <w:rPr lang="zh-CN" sz="17" baseline="0" dirty="0">
          <w:jc w:val="left"/>
          <w:rFonts w:ascii="新宋体" w:hAnsi="新宋体" w:cs="新宋体"/>
          <w:color w:val="000000"/>
          <w:sz w:val="17"/>
          <w:szCs w:val="17"/>
        </w:rPr>
        <w:t>。</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实例变量的隐式赋</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值</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如果代码中实例变量有显式赋值</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那么就将之前的默认值覆盖掉。</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之后可以通过例子看到这个现象</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例如</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显式赋值</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调用构造器</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943" w:space="0"/>
          </w:cols>
          <w:docGrid w:linePitch="360"/>
        </w:sectPr>
        <w:spacing w:before="0" w:after="0" w:line="187" w:lineRule="exact"/>
        <w:ind w:left="0" w:right="0" w:firstLine="0"/>
      </w:pPr>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把对象内存地址值赋值给变量。</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新宋体" w:hAnsi="新宋体" w:cs="新宋体"/>
          <w:color w:val="000000"/>
          <w:sz w:val="17"/>
          <w:szCs w:val="17"/>
        </w:rPr>
        <w:t>号赋值操作</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6" w:after="0" w:line="491" w:lineRule="exact"/>
        <w:ind w:left="990" w:right="0" w:firstLine="0"/>
      </w:pPr>
      <w:r/>
      <w:r>
        <w:rPr lang="zh-CN" sz="36" baseline="0" dirty="0">
          <w:jc w:val="left"/>
          <w:rFonts w:ascii="微软雅黑" w:hAnsi="微软雅黑" w:cs="微软雅黑"/>
          <w:b/>
          <w:bCs/>
          <w:color w:val="333333"/>
          <w:sz w:val="36"/>
          <w:szCs w:val="36"/>
        </w:rPr>
        <w:t>构造器	</w:t>
      </w:r>
      <w:hyperlink r:id="rId36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300" w:after="0" w:line="265" w:lineRule="exact"/>
        <w:ind w:left="990" w:right="0" w:firstLine="0"/>
      </w:pPr>
      <w:r>
        <w:drawing>
          <wp:anchor simplePos="0" relativeHeight="251658305" behindDoc="0" locked="0" layoutInCell="1" allowOverlap="1">
            <wp:simplePos x="0" y="0"/>
            <wp:positionH relativeFrom="page">
              <wp:posOffset>959124</wp:posOffset>
            </wp:positionH>
            <wp:positionV relativeFrom="line">
              <wp:posOffset>94224</wp:posOffset>
            </wp:positionV>
            <wp:extent cx="5650953" cy="9529"/>
            <wp:effectExtent l="0" t="0" r="0" b="0"/>
            <wp:wrapNone/>
            <wp:docPr id="384" name="Freeform 38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类中的构造器也称为构造方法，是在进行创建对象的时候必须要调用的。并且构造器有以下俩个特点</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必须和类的名字相同</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必须没有返回类型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也不能写</w:t>
      </w:r>
      <w:r>
        <w:rPr lang="zh-CN" sz="19" baseline="0" dirty="0">
          <w:jc w:val="left"/>
          <w:rFonts w:ascii="宋体" w:hAnsi="宋体" w:cs="宋体"/>
          <w:color w:val="333333"/>
          <w:sz w:val="19"/>
          <w:szCs w:val="19"/>
        </w:rPr>
        <w:t>void</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b/>
          <w:bCs/>
          <w:color w:val="333333"/>
          <w:sz w:val="19"/>
          <w:szCs w:val="19"/>
        </w:rPr>
        <w:t>构造器的作用</w:t>
      </w:r>
      <w:r>
        <w:rPr lang="zh-CN" sz="19" baseline="0" dirty="0">
          <w:jc w:val="left"/>
          <w:rFonts w:ascii="宋体" w:hAnsi="宋体" w:cs="宋体"/>
          <w:color w:val="333333"/>
          <w:spacing w:val="-40"/>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创建对象的时候必须使用类的构造器</w:t>
      </w:r>
      <w:r>
        <w:rPr>
          <w:rFonts w:ascii="Times New Roman" w:hAnsi="Times New Roman" w:cs="Times New Roman"/>
          <w:sz w:val="19"/>
          <w:szCs w:val="19"/>
        </w:rPr>
        <w:t> </w:t>
      </w:r>
      <w:r/>
    </w:p>
    <w:p>
      <w:pPr>
        <w:rPr>
          <w:rFonts w:ascii="Times New Roman" w:hAnsi="Times New Roman" w:cs="Times New Roman"/>
          <w:color w:val="010302"/>
        </w:rPr>
        <w:spacing w:before="0" w:after="0" w:line="450" w:lineRule="exact"/>
        <w:ind w:left="990" w:right="841" w:firstLine="24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构造器中的代码执行后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可以给对象中的属性初始化赋值</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85" name="Freeform 3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86" name="Freeform 3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87" name="Freeform 3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88" name="Freeform 3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89" name="Freeform 38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90" name="Freeform 39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91" name="Freeform 39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92" name="Freeform 3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93" name="Freeform 3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94" name="Freeform 3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95" name="Freeform 3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96" name="Freeform 3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-167712</wp:posOffset>
            </wp:positionV>
            <wp:extent cx="5641423" cy="1057766"/>
            <wp:effectExtent l="0" t="0" r="0" b="0"/>
            <wp:wrapNone/>
            <wp:docPr id="397" name="Freeform 397"/>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80"/>
                            <a:pt x="805" y="1386223"/>
                            <a:pt x="2416" y="1390117"/>
                          </a:cubicBezTo>
                          <a:cubicBezTo>
                            <a:pt x="4028" y="1393999"/>
                            <a:pt x="6322" y="1397435"/>
                            <a:pt x="9298" y="1400411"/>
                          </a:cubicBezTo>
                          <a:cubicBezTo>
                            <a:pt x="12275" y="1403388"/>
                            <a:pt x="15709" y="1405695"/>
                            <a:pt x="19599" y="1407294"/>
                          </a:cubicBezTo>
                          <a:cubicBezTo>
                            <a:pt x="23489" y="1408894"/>
                            <a:pt x="27539" y="1409700"/>
                            <a:pt x="31750" y="1409700"/>
                          </a:cubicBezTo>
                          <a:lnTo>
                            <a:pt x="7486650" y="1409700"/>
                          </a:lnTo>
                          <a:cubicBezTo>
                            <a:pt x="7490859" y="1409700"/>
                            <a:pt x="7494909" y="1408894"/>
                            <a:pt x="7498798" y="1407294"/>
                          </a:cubicBezTo>
                          <a:cubicBezTo>
                            <a:pt x="7502690" y="1405695"/>
                            <a:pt x="7506123" y="1403388"/>
                            <a:pt x="7509099" y="1400411"/>
                          </a:cubicBezTo>
                          <a:cubicBezTo>
                            <a:pt x="7512076" y="1397435"/>
                            <a:pt x="7514370" y="1393999"/>
                            <a:pt x="7515981" y="1390117"/>
                          </a:cubicBezTo>
                          <a:cubicBezTo>
                            <a:pt x="7517593" y="1386223"/>
                            <a:pt x="7518400" y="1382180"/>
                            <a:pt x="7518400" y="13779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-167712</wp:posOffset>
            </wp:positionV>
            <wp:extent cx="5641423" cy="1057766"/>
            <wp:effectExtent l="0" t="0" r="0" b="0"/>
            <wp:wrapNone/>
            <wp:docPr id="398" name="Freeform 398"/>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80"/>
                            <a:pt x="805" y="1386223"/>
                            <a:pt x="2416" y="1390117"/>
                          </a:cubicBezTo>
                          <a:cubicBezTo>
                            <a:pt x="4028" y="1393999"/>
                            <a:pt x="6322" y="1397435"/>
                            <a:pt x="9298" y="1400411"/>
                          </a:cubicBezTo>
                          <a:cubicBezTo>
                            <a:pt x="12275" y="1403388"/>
                            <a:pt x="15709" y="1405695"/>
                            <a:pt x="19599" y="1407294"/>
                          </a:cubicBezTo>
                          <a:cubicBezTo>
                            <a:pt x="23489" y="1408894"/>
                            <a:pt x="27539" y="1409700"/>
                            <a:pt x="31750" y="1409700"/>
                          </a:cubicBezTo>
                          <a:lnTo>
                            <a:pt x="7486650" y="1409700"/>
                          </a:lnTo>
                          <a:cubicBezTo>
                            <a:pt x="7490859" y="1409700"/>
                            <a:pt x="7494909" y="1408894"/>
                            <a:pt x="7498798" y="1407294"/>
                          </a:cubicBezTo>
                          <a:cubicBezTo>
                            <a:pt x="7502690" y="1405695"/>
                            <a:pt x="7506123" y="1403388"/>
                            <a:pt x="7509099" y="1400411"/>
                          </a:cubicBezTo>
                          <a:cubicBezTo>
                            <a:pt x="7512076" y="1397435"/>
                            <a:pt x="7514370" y="1393999"/>
                            <a:pt x="7515981" y="1390117"/>
                          </a:cubicBezTo>
                          <a:cubicBezTo>
                            <a:pt x="7517593" y="1386223"/>
                            <a:pt x="7518400" y="1382180"/>
                            <a:pt x="7518400" y="13779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0" behindDoc="1" locked="0" layoutInCell="1" allowOverlap="1">
            <wp:simplePos x="0" y="0"/>
            <wp:positionH relativeFrom="page">
              <wp:posOffset>968654</wp:posOffset>
            </wp:positionH>
            <wp:positionV relativeFrom="line">
              <wp:posOffset>-143888</wp:posOffset>
            </wp:positionV>
            <wp:extent cx="5593776" cy="1029178"/>
            <wp:effectExtent l="0" t="0" r="0" b="0"/>
            <wp:wrapNone/>
            <wp:docPr id="399" name="Freeform 399"/>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5" behindDoc="1" locked="0" layoutInCell="1" allowOverlap="1">
            <wp:simplePos x="0" y="0"/>
            <wp:positionH relativeFrom="page">
              <wp:posOffset>955954</wp:posOffset>
            </wp:positionH>
            <wp:positionV relativeFrom="line">
              <wp:posOffset>-156585</wp:posOffset>
            </wp:positionV>
            <wp:extent cx="292223" cy="1062545"/>
            <wp:effectExtent l="0" t="0" r="0" b="0"/>
            <wp:wrapNone/>
            <wp:docPr id="400" name="Picture 400"/>
            <wp:cNvGraphicFramePr>
              <a:graphicFrameLocks noChangeAspect="1"/>
            </wp:cNvGraphicFramePr>
            <a:graphic>
              <a:graphicData uri="http://schemas.openxmlformats.org/drawingml/2006/picture">
                <pic:pic xmlns:pic="http://schemas.openxmlformats.org/drawingml/2006/picture">
                  <pic:nvPicPr>
                    <pic:cNvPr id="400" name="Picture 400"/>
                    <pic:cNvPicPr>
                      <a:picLocks noChangeAspect="0" noChangeArrowheads="1"/>
                    </pic:cNvPicPr>
                  </pic:nvPicPr>
                  <pic:blipFill>
                    <a:blip r:embed="rId400">
                      <a:extLst>
                        <a:ext uri="{28A0092B-C50C-407E-A947-70E740481C1C}">
                          <a14:useLocalDpi xmlns:a14="http://schemas.microsoft.com/office/drawing/2010/main" val="0"/>
                        </a:ext>
                      </a:extLst>
                    </a:blip>
                    <a:srcRect/>
                    <a:stretch>
                      <a:fillRect/>
                    </a:stretch>
                  </pic:blipFill>
                  <pic:spPr>
                    <a:xfrm rot="0" flipH="0" flipV="0">
                      <a:off x="0" y="0"/>
                      <a:ext cx="292223" cy="1062545"/>
                    </a:xfrm>
                    <a:prstGeom prst="rect">
                      <a:avLst/>
                    </a:prstGeom>
                    <a:noFill/>
                  </pic:spPr>
                </pic:pic>
              </a:graphicData>
            </a:graphic>
          </wp:anchor>
        </w:drawing>
        <w:drawing>
          <wp:anchor simplePos="0" relativeHeight="251658244" behindDoc="1" locked="0" layoutInCell="1" allowOverlap="1">
            <wp:simplePos x="0" y="0"/>
            <wp:positionH relativeFrom="page">
              <wp:posOffset>968654</wp:posOffset>
            </wp:positionH>
            <wp:positionV relativeFrom="line">
              <wp:posOffset>-143888</wp:posOffset>
            </wp:positionV>
            <wp:extent cx="5593776" cy="1029178"/>
            <wp:effectExtent l="0" t="0" r="0" b="0"/>
            <wp:wrapNone/>
            <wp:docPr id="401" name="Freeform 401"/>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57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11" w:after="0" w:line="375" w:lineRule="exact"/>
        <w:ind w:left="990" w:right="2258" w:firstLine="0"/>
      </w:pPr>
      <w:r/>
      <w:r>
        <w:rPr lang="zh-CN" sz="19" baseline="0" dirty="0">
          <w:jc w:val="left"/>
          <w:rFonts w:ascii="微软雅黑" w:hAnsi="微软雅黑" w:cs="微软雅黑"/>
          <w:b/>
          <w:bCs/>
          <w:color w:val="333333"/>
          <w:sz w:val="19"/>
          <w:szCs w:val="19"/>
        </w:rPr>
        <w:t>构造器重载</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除了无参构造器之外</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很多时候我们还会使用有参构造器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在创建对象时候可以给属性赋值</w:t>
      </w:r>
      <w:r>
        <w:rPr lang="zh-CN" sz="19" baseline="0" dirty="0">
          <w:jc w:val="left"/>
          <w:rFonts w:ascii="宋体" w:hAnsi="宋体" w:cs="宋体"/>
          <w:color w:val="333333"/>
          <w:spacing w:val="-64"/>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4" behindDoc="1" locked="0" layoutInCell="1" allowOverlap="1">
            <wp:simplePos x="0" y="0"/>
            <wp:positionH relativeFrom="page">
              <wp:posOffset>963889</wp:posOffset>
            </wp:positionH>
            <wp:positionV relativeFrom="line">
              <wp:posOffset>-339241</wp:posOffset>
            </wp:positionV>
            <wp:extent cx="5641423" cy="1915415"/>
            <wp:effectExtent l="0" t="0" r="0" b="0"/>
            <wp:wrapNone/>
            <wp:docPr id="402" name="Freeform 402"/>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92"/>
                            <a:pt x="805" y="2529235"/>
                            <a:pt x="2416" y="2533117"/>
                          </a:cubicBezTo>
                          <a:cubicBezTo>
                            <a:pt x="4028" y="2537012"/>
                            <a:pt x="6322" y="2540447"/>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894"/>
                            <a:pt x="7498798" y="2550294"/>
                          </a:cubicBezTo>
                          <a:cubicBezTo>
                            <a:pt x="7502690" y="2548707"/>
                            <a:pt x="7506123" y="2546400"/>
                            <a:pt x="7509099" y="2543411"/>
                          </a:cubicBezTo>
                          <a:cubicBezTo>
                            <a:pt x="7512076" y="2540447"/>
                            <a:pt x="7514370" y="2537012"/>
                            <a:pt x="7515981" y="2533117"/>
                          </a:cubicBezTo>
                          <a:cubicBezTo>
                            <a:pt x="7517593" y="2529235"/>
                            <a:pt x="7518400" y="2525192"/>
                            <a:pt x="7518400" y="2520950"/>
                          </a:cubicBezTo>
                          <a:lnTo>
                            <a:pt x="7518400" y="31750"/>
                          </a:lnTo>
                          <a:cubicBezTo>
                            <a:pt x="7518400" y="27546"/>
                            <a:pt x="7517593" y="23503"/>
                            <a:pt x="7515981" y="19609"/>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-339241</wp:posOffset>
            </wp:positionV>
            <wp:extent cx="5641423" cy="1915415"/>
            <wp:effectExtent l="0" t="0" r="0" b="0"/>
            <wp:wrapNone/>
            <wp:docPr id="403" name="Freeform 403"/>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92"/>
                            <a:pt x="805" y="2529235"/>
                            <a:pt x="2416" y="2533117"/>
                          </a:cubicBezTo>
                          <a:cubicBezTo>
                            <a:pt x="4028" y="2537012"/>
                            <a:pt x="6322" y="2540447"/>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894"/>
                            <a:pt x="7498798" y="2550294"/>
                          </a:cubicBezTo>
                          <a:cubicBezTo>
                            <a:pt x="7502690" y="2548707"/>
                            <a:pt x="7506123" y="2546400"/>
                            <a:pt x="7509099" y="2543411"/>
                          </a:cubicBezTo>
                          <a:cubicBezTo>
                            <a:pt x="7512076" y="2540447"/>
                            <a:pt x="7514370" y="2537012"/>
                            <a:pt x="7515981" y="2533117"/>
                          </a:cubicBezTo>
                          <a:cubicBezTo>
                            <a:pt x="7517593" y="2529235"/>
                            <a:pt x="7518400" y="2525192"/>
                            <a:pt x="7518400" y="2520950"/>
                          </a:cubicBezTo>
                          <a:lnTo>
                            <a:pt x="7518400" y="31750"/>
                          </a:lnTo>
                          <a:cubicBezTo>
                            <a:pt x="7518400" y="27546"/>
                            <a:pt x="7517593" y="23503"/>
                            <a:pt x="7515981" y="19609"/>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67" behindDoc="1" locked="0" layoutInCell="1" allowOverlap="1">
            <wp:simplePos x="0" y="0"/>
            <wp:positionH relativeFrom="page">
              <wp:posOffset>955954</wp:posOffset>
            </wp:positionH>
            <wp:positionV relativeFrom="line">
              <wp:posOffset>-328118</wp:posOffset>
            </wp:positionV>
            <wp:extent cx="368459" cy="1912509"/>
            <wp:effectExtent l="0" t="0" r="0" b="0"/>
            <wp:wrapNone/>
            <wp:docPr id="404" name="Picture 404"/>
            <wp:cNvGraphicFramePr>
              <a:graphicFrameLocks noChangeAspect="1"/>
            </wp:cNvGraphicFramePr>
            <a:graphic>
              <a:graphicData uri="http://schemas.openxmlformats.org/drawingml/2006/picture">
                <pic:pic xmlns:pic="http://schemas.openxmlformats.org/drawingml/2006/picture">
                  <pic:nvPicPr>
                    <pic:cNvPr id="404" name="Picture 404"/>
                    <pic:cNvPicPr>
                      <a:picLocks noChangeAspect="0" noChangeArrowheads="1"/>
                    </pic:cNvPicPr>
                  </pic:nvPicPr>
                  <pic:blipFill>
                    <a:blip r:embed="rId404">
                      <a:extLst>
                        <a:ext uri="{28A0092B-C50C-407E-A947-70E740481C1C}">
                          <a14:useLocalDpi xmlns:a14="http://schemas.microsoft.com/office/drawing/2010/main" val="0"/>
                        </a:ext>
                      </a:extLst>
                    </a:blip>
                    <a:srcRect/>
                    <a:stretch>
                      <a:fillRect/>
                    </a:stretch>
                  </pic:blipFill>
                  <pic:spPr>
                    <a:xfrm rot="0" flipH="0" flipV="0">
                      <a:off x="0" y="0"/>
                      <a:ext cx="368459" cy="1912509"/>
                    </a:xfrm>
                    <a:prstGeom prst="rect">
                      <a:avLst/>
                    </a:prstGeom>
                    <a:noFill/>
                  </pic:spPr>
                </pic:pic>
              </a:graphicData>
            </a:graphic>
          </wp:anchor>
        </w:drawing>
        <w:drawing>
          <wp:anchor simplePos="0" relativeHeight="251658402" behindDoc="1" locked="0" layoutInCell="1" allowOverlap="1">
            <wp:simplePos x="0" y="0"/>
            <wp:positionH relativeFrom="page">
              <wp:posOffset>968654</wp:posOffset>
            </wp:positionH>
            <wp:positionV relativeFrom="line">
              <wp:posOffset>-315418</wp:posOffset>
            </wp:positionV>
            <wp:extent cx="5593776" cy="1886827"/>
            <wp:effectExtent l="0" t="0" r="0" b="0"/>
            <wp:wrapNone/>
            <wp:docPr id="405" name="Freeform 405"/>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968654</wp:posOffset>
            </wp:positionH>
            <wp:positionV relativeFrom="line">
              <wp:posOffset>-315418</wp:posOffset>
            </wp:positionV>
            <wp:extent cx="5593776" cy="1886827"/>
            <wp:effectExtent l="0" t="0" r="0" b="0"/>
            <wp:wrapNone/>
            <wp:docPr id="406" name="Freeform 406"/>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12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pacing w:val="-16"/>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42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b/>
          <w:bCs/>
          <w:color w:val="333333"/>
          <w:sz w:val="19"/>
          <w:szCs w:val="19"/>
        </w:rPr>
        <w:t>构造器之间的调用</w:t>
      </w:r>
      <w:r>
        <w:rPr>
          <w:rFonts w:ascii="Times New Roman" w:hAnsi="Times New Roman" w:cs="Times New Roman"/>
          <w:sz w:val="19"/>
          <w:szCs w:val="19"/>
        </w:rPr>
        <w:t> </w:t>
      </w:r>
      <w:r/>
    </w:p>
    <w:p>
      <w:pPr>
        <w:rPr>
          <w:rFonts w:ascii="Times New Roman" w:hAnsi="Times New Roman" w:cs="Times New Roman"/>
          <w:color w:val="010302"/>
        </w:rPr>
        <w:spacing w:before="110" w:after="0" w:line="375" w:lineRule="exact"/>
        <w:ind w:left="990" w:right="1105"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关键字</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在一个构造器中可以调用另一个构造器的代码。</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注意</w:t>
      </w:r>
      <w:r>
        <w:rPr lang="zh-CN" sz="19" baseline="0" dirty="0">
          <w:jc w:val="left"/>
          <w:rFonts w:ascii="宋体" w:hAnsi="宋体" w:cs="宋体"/>
          <w:color w:val="333333"/>
          <w:spacing w:val="-19"/>
          <w:sz w:val="19"/>
          <w:szCs w:val="19"/>
        </w:rPr>
        <w:t>:this</w:t>
      </w:r>
      <w:r>
        <w:rPr lang="zh-CN" sz="19" baseline="0" dirty="0">
          <w:jc w:val="left"/>
          <w:rFonts w:ascii="微软雅黑" w:hAnsi="微软雅黑" w:cs="微软雅黑"/>
          <w:color w:val="333333"/>
          <w:sz w:val="19"/>
          <w:szCs w:val="19"/>
        </w:rPr>
        <w:t>的这种用法不会产生新的对象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只是调用了构造器中的代码而已</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一般情况下只有使用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pacing w:val="-6"/>
          <w:sz w:val="19"/>
          <w:szCs w:val="19"/>
        </w:rPr>
        <w:t>关键</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字才会创建新对象。</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77" behindDoc="1" locked="0" layoutInCell="1" allowOverlap="1">
            <wp:simplePos x="0" y="0"/>
            <wp:positionH relativeFrom="page">
              <wp:posOffset>963889</wp:posOffset>
            </wp:positionH>
            <wp:positionV relativeFrom="line">
              <wp:posOffset>-167710</wp:posOffset>
            </wp:positionV>
            <wp:extent cx="5641423" cy="1572356"/>
            <wp:effectExtent l="0" t="0" r="0" b="0"/>
            <wp:wrapNone/>
            <wp:docPr id="407" name="Freeform 407"/>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80"/>
                            <a:pt x="805" y="2072023"/>
                            <a:pt x="2416" y="2075917"/>
                          </a:cubicBezTo>
                          <a:cubicBezTo>
                            <a:pt x="4028" y="2079812"/>
                            <a:pt x="6322" y="2083247"/>
                            <a:pt x="9298" y="2086211"/>
                          </a:cubicBezTo>
                          <a:cubicBezTo>
                            <a:pt x="12275" y="2089200"/>
                            <a:pt x="15709" y="2091507"/>
                            <a:pt x="19599" y="2093094"/>
                          </a:cubicBezTo>
                          <a:cubicBezTo>
                            <a:pt x="23489" y="2094694"/>
                            <a:pt x="27539" y="2095500"/>
                            <a:pt x="31750" y="2095500"/>
                          </a:cubicBezTo>
                          <a:lnTo>
                            <a:pt x="7486650" y="2095500"/>
                          </a:lnTo>
                          <a:cubicBezTo>
                            <a:pt x="7490859" y="2095500"/>
                            <a:pt x="7494909" y="2094694"/>
                            <a:pt x="7498798" y="2093094"/>
                          </a:cubicBezTo>
                          <a:cubicBezTo>
                            <a:pt x="7502690" y="2091507"/>
                            <a:pt x="7506123" y="2089200"/>
                            <a:pt x="7509099" y="2086211"/>
                          </a:cubicBezTo>
                          <a:cubicBezTo>
                            <a:pt x="7512076" y="2083247"/>
                            <a:pt x="7514370" y="2079812"/>
                            <a:pt x="7515981" y="2075917"/>
                          </a:cubicBezTo>
                          <a:cubicBezTo>
                            <a:pt x="7517593" y="2072023"/>
                            <a:pt x="7518400" y="2067980"/>
                            <a:pt x="7518400" y="20637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6" behindDoc="1" locked="0" layoutInCell="1" allowOverlap="1">
            <wp:simplePos x="0" y="0"/>
            <wp:positionH relativeFrom="page">
              <wp:posOffset>963889</wp:posOffset>
            </wp:positionH>
            <wp:positionV relativeFrom="line">
              <wp:posOffset>-167710</wp:posOffset>
            </wp:positionV>
            <wp:extent cx="5641423" cy="1572356"/>
            <wp:effectExtent l="0" t="0" r="0" b="0"/>
            <wp:wrapNone/>
            <wp:docPr id="408" name="Freeform 408"/>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80"/>
                            <a:pt x="805" y="2072023"/>
                            <a:pt x="2416" y="2075917"/>
                          </a:cubicBezTo>
                          <a:cubicBezTo>
                            <a:pt x="4028" y="2079812"/>
                            <a:pt x="6322" y="2083247"/>
                            <a:pt x="9298" y="2086211"/>
                          </a:cubicBezTo>
                          <a:cubicBezTo>
                            <a:pt x="12275" y="2089200"/>
                            <a:pt x="15709" y="2091507"/>
                            <a:pt x="19599" y="2093094"/>
                          </a:cubicBezTo>
                          <a:cubicBezTo>
                            <a:pt x="23489" y="2094694"/>
                            <a:pt x="27539" y="2095500"/>
                            <a:pt x="31750" y="2095500"/>
                          </a:cubicBezTo>
                          <a:lnTo>
                            <a:pt x="7486650" y="2095500"/>
                          </a:lnTo>
                          <a:cubicBezTo>
                            <a:pt x="7490859" y="2095500"/>
                            <a:pt x="7494909" y="2094694"/>
                            <a:pt x="7498798" y="2093094"/>
                          </a:cubicBezTo>
                          <a:cubicBezTo>
                            <a:pt x="7502690" y="2091507"/>
                            <a:pt x="7506123" y="2089200"/>
                            <a:pt x="7509099" y="2086211"/>
                          </a:cubicBezTo>
                          <a:cubicBezTo>
                            <a:pt x="7512076" y="2083247"/>
                            <a:pt x="7514370" y="2079812"/>
                            <a:pt x="7515981" y="2075917"/>
                          </a:cubicBezTo>
                          <a:cubicBezTo>
                            <a:pt x="7517593" y="2072023"/>
                            <a:pt x="7518400" y="2067980"/>
                            <a:pt x="7518400" y="20637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32" behindDoc="1" locked="0" layoutInCell="1" allowOverlap="1">
            <wp:simplePos x="0" y="0"/>
            <wp:positionH relativeFrom="page">
              <wp:posOffset>955954</wp:posOffset>
            </wp:positionH>
            <wp:positionV relativeFrom="line">
              <wp:posOffset>-156588</wp:posOffset>
            </wp:positionV>
            <wp:extent cx="292223" cy="1580697"/>
            <wp:effectExtent l="0" t="0" r="0" b="0"/>
            <wp:wrapNone/>
            <wp:docPr id="409" name="Picture 409"/>
            <wp:cNvGraphicFramePr>
              <a:graphicFrameLocks noChangeAspect="1"/>
            </wp:cNvGraphicFramePr>
            <a:graphic>
              <a:graphicData uri="http://schemas.openxmlformats.org/drawingml/2006/picture">
                <pic:pic xmlns:pic="http://schemas.openxmlformats.org/drawingml/2006/picture">
                  <pic:nvPicPr>
                    <pic:cNvPr id="409" name="Picture 409"/>
                    <pic:cNvPicPr>
                      <a:picLocks noChangeAspect="0" noChangeArrowheads="1"/>
                    </pic:cNvPicPr>
                  </pic:nvPicPr>
                  <pic:blipFill>
                    <a:blip r:embed="rId409">
                      <a:extLst>
                        <a:ext uri="{28A0092B-C50C-407E-A947-70E740481C1C}">
                          <a14:useLocalDpi xmlns:a14="http://schemas.microsoft.com/office/drawing/2010/main" val="0"/>
                        </a:ext>
                      </a:extLst>
                    </a:blip>
                    <a:srcRect/>
                    <a:stretch>
                      <a:fillRect/>
                    </a:stretch>
                  </pic:blipFill>
                  <pic:spPr>
                    <a:xfrm rot="0" flipH="0" flipV="0">
                      <a:off x="0" y="0"/>
                      <a:ext cx="292223" cy="1580697"/>
                    </a:xfrm>
                    <a:prstGeom prst="rect">
                      <a:avLst/>
                    </a:prstGeom>
                    <a:noFill/>
                  </pic:spPr>
                </pic:pic>
              </a:graphicData>
            </a:graphic>
          </wp:anchor>
        </w:drawing>
        <w:drawing>
          <wp:anchor simplePos="0" relativeHeight="251658581" behindDoc="1" locked="0" layoutInCell="1" allowOverlap="1">
            <wp:simplePos x="0" y="0"/>
            <wp:positionH relativeFrom="page">
              <wp:posOffset>968654</wp:posOffset>
            </wp:positionH>
            <wp:positionV relativeFrom="line">
              <wp:posOffset>-143886</wp:posOffset>
            </wp:positionV>
            <wp:extent cx="5593776" cy="1543768"/>
            <wp:effectExtent l="0" t="0" r="0" b="0"/>
            <wp:wrapNone/>
            <wp:docPr id="410" name="Freeform 410"/>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8" behindDoc="1" locked="0" layoutInCell="1" allowOverlap="1">
            <wp:simplePos x="0" y="0"/>
            <wp:positionH relativeFrom="page">
              <wp:posOffset>968654</wp:posOffset>
            </wp:positionH>
            <wp:positionV relativeFrom="line">
              <wp:posOffset>-143886</wp:posOffset>
            </wp:positionV>
            <wp:extent cx="5593776" cy="1543768"/>
            <wp:effectExtent l="0" t="0" r="0" b="0"/>
            <wp:wrapNone/>
            <wp:docPr id="411" name="Freeform 411"/>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42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10" w:after="0" w:line="375" w:lineRule="exact"/>
        <w:ind w:left="990" w:right="1067" w:firstLine="0"/>
      </w:pPr>
      <w:r/>
      <w:r>
        <w:rPr lang="zh-CN" sz="19" baseline="0" dirty="0">
          <w:jc w:val="left"/>
          <w:rFonts w:ascii="微软雅黑" w:hAnsi="微软雅黑" w:cs="微软雅黑"/>
          <w:b/>
          <w:bCs/>
          <w:color w:val="333333"/>
          <w:sz w:val="19"/>
          <w:szCs w:val="19"/>
        </w:rPr>
        <w:t>默认构造器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即使我们在编写类的时候没有写构造器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那么在编译之后也会自动的添加一个无参构造器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pacing w:val="-6"/>
          <w:sz w:val="19"/>
          <w:szCs w:val="19"/>
        </w:rPr>
        <w:t>这个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无参构造器也被称为默认的构造器。</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3" behindDoc="1" locked="0" layoutInCell="1" allowOverlap="1">
            <wp:simplePos x="0" y="0"/>
            <wp:positionH relativeFrom="page">
              <wp:posOffset>963889</wp:posOffset>
            </wp:positionH>
            <wp:positionV relativeFrom="line">
              <wp:posOffset>-167708</wp:posOffset>
            </wp:positionV>
            <wp:extent cx="5641423" cy="1229296"/>
            <wp:effectExtent l="0" t="0" r="0" b="0"/>
            <wp:wrapNone/>
            <wp:docPr id="412" name="Freeform 412"/>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80"/>
                            <a:pt x="805" y="1614823"/>
                            <a:pt x="2416" y="1618717"/>
                          </a:cubicBezTo>
                          <a:cubicBezTo>
                            <a:pt x="4028" y="1622612"/>
                            <a:pt x="6322" y="1626047"/>
                            <a:pt x="9298" y="1629011"/>
                          </a:cubicBezTo>
                          <a:cubicBezTo>
                            <a:pt x="12275" y="1631988"/>
                            <a:pt x="15709" y="1634295"/>
                            <a:pt x="19599" y="1635894"/>
                          </a:cubicBezTo>
                          <a:cubicBezTo>
                            <a:pt x="23489" y="1637494"/>
                            <a:pt x="27539" y="1638300"/>
                            <a:pt x="31750" y="1638300"/>
                          </a:cubicBezTo>
                          <a:lnTo>
                            <a:pt x="7486650" y="1638300"/>
                          </a:lnTo>
                          <a:cubicBezTo>
                            <a:pt x="7490859" y="1638300"/>
                            <a:pt x="7494909" y="1637494"/>
                            <a:pt x="7498798" y="1635894"/>
                          </a:cubicBezTo>
                          <a:cubicBezTo>
                            <a:pt x="7502690" y="1634295"/>
                            <a:pt x="7506123" y="1631988"/>
                            <a:pt x="7509099" y="1629011"/>
                          </a:cubicBezTo>
                          <a:cubicBezTo>
                            <a:pt x="7512076" y="1626047"/>
                            <a:pt x="7514370" y="1622612"/>
                            <a:pt x="7515981" y="1618717"/>
                          </a:cubicBezTo>
                          <a:cubicBezTo>
                            <a:pt x="7517593" y="1614823"/>
                            <a:pt x="7518400" y="1610780"/>
                            <a:pt x="7518400" y="1606550"/>
                          </a:cubicBezTo>
                          <a:lnTo>
                            <a:pt x="7518400" y="31750"/>
                          </a:lnTo>
                          <a:cubicBezTo>
                            <a:pt x="7518400" y="27546"/>
                            <a:pt x="7517593" y="23515"/>
                            <a:pt x="7515981" y="19609"/>
                          </a:cubicBezTo>
                          <a:cubicBezTo>
                            <a:pt x="7514370" y="15727"/>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2" behindDoc="1" locked="0" layoutInCell="1" allowOverlap="1">
            <wp:simplePos x="0" y="0"/>
            <wp:positionH relativeFrom="page">
              <wp:posOffset>963889</wp:posOffset>
            </wp:positionH>
            <wp:positionV relativeFrom="line">
              <wp:posOffset>-167708</wp:posOffset>
            </wp:positionV>
            <wp:extent cx="5641423" cy="1229296"/>
            <wp:effectExtent l="0" t="0" r="0" b="0"/>
            <wp:wrapNone/>
            <wp:docPr id="413" name="Freeform 413"/>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80"/>
                            <a:pt x="805" y="1614823"/>
                            <a:pt x="2416" y="1618717"/>
                          </a:cubicBezTo>
                          <a:cubicBezTo>
                            <a:pt x="4028" y="1622612"/>
                            <a:pt x="6322" y="1626047"/>
                            <a:pt x="9298" y="1629011"/>
                          </a:cubicBezTo>
                          <a:cubicBezTo>
                            <a:pt x="12275" y="1631988"/>
                            <a:pt x="15709" y="1634295"/>
                            <a:pt x="19599" y="1635894"/>
                          </a:cubicBezTo>
                          <a:cubicBezTo>
                            <a:pt x="23489" y="1637494"/>
                            <a:pt x="27539" y="1638300"/>
                            <a:pt x="31750" y="1638300"/>
                          </a:cubicBezTo>
                          <a:lnTo>
                            <a:pt x="7486650" y="1638300"/>
                          </a:lnTo>
                          <a:cubicBezTo>
                            <a:pt x="7490859" y="1638300"/>
                            <a:pt x="7494909" y="1637494"/>
                            <a:pt x="7498798" y="1635894"/>
                          </a:cubicBezTo>
                          <a:cubicBezTo>
                            <a:pt x="7502690" y="1634295"/>
                            <a:pt x="7506123" y="1631988"/>
                            <a:pt x="7509099" y="1629011"/>
                          </a:cubicBezTo>
                          <a:cubicBezTo>
                            <a:pt x="7512076" y="1626047"/>
                            <a:pt x="7514370" y="1622612"/>
                            <a:pt x="7515981" y="1618717"/>
                          </a:cubicBezTo>
                          <a:cubicBezTo>
                            <a:pt x="7517593" y="1614823"/>
                            <a:pt x="7518400" y="1610780"/>
                            <a:pt x="7518400" y="1606550"/>
                          </a:cubicBezTo>
                          <a:lnTo>
                            <a:pt x="7518400" y="31750"/>
                          </a:lnTo>
                          <a:cubicBezTo>
                            <a:pt x="7518400" y="27546"/>
                            <a:pt x="7517593" y="23515"/>
                            <a:pt x="7515981" y="19609"/>
                          </a:cubicBezTo>
                          <a:cubicBezTo>
                            <a:pt x="7514370" y="15727"/>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12" behindDoc="1" locked="0" layoutInCell="1" allowOverlap="1">
            <wp:simplePos x="0" y="0"/>
            <wp:positionH relativeFrom="page">
              <wp:posOffset>955954</wp:posOffset>
            </wp:positionH>
            <wp:positionV relativeFrom="line">
              <wp:posOffset>-156583</wp:posOffset>
            </wp:positionV>
            <wp:extent cx="292223" cy="1236482"/>
            <wp:effectExtent l="0" t="0" r="0" b="0"/>
            <wp:wrapNone/>
            <wp:docPr id="414" name="Picture 414"/>
            <wp:cNvGraphicFramePr>
              <a:graphicFrameLocks noChangeAspect="1"/>
            </wp:cNvGraphicFramePr>
            <a:graphic>
              <a:graphicData uri="http://schemas.openxmlformats.org/drawingml/2006/picture">
                <pic:pic xmlns:pic="http://schemas.openxmlformats.org/drawingml/2006/picture">
                  <pic:nvPicPr>
                    <pic:cNvPr id="414" name="Picture 414"/>
                    <pic:cNvPicPr>
                      <a:picLocks noChangeAspect="0" noChangeArrowheads="1"/>
                    </pic:cNvPicPr>
                  </pic:nvPicPr>
                  <pic:blipFill>
                    <a:blip r:embed="rId414">
                      <a:extLst>
                        <a:ext uri="{28A0092B-C50C-407E-A947-70E740481C1C}">
                          <a14:useLocalDpi xmlns:a14="http://schemas.microsoft.com/office/drawing/2010/main" val="0"/>
                        </a:ext>
                      </a:extLst>
                    </a:blip>
                    <a:srcRect/>
                    <a:stretch>
                      <a:fillRect/>
                    </a:stretch>
                  </pic:blipFill>
                  <pic:spPr>
                    <a:xfrm rot="0" flipH="0" flipV="0">
                      <a:off x="0" y="0"/>
                      <a:ext cx="292223" cy="1236482"/>
                    </a:xfrm>
                    <a:prstGeom prst="rect">
                      <a:avLst/>
                    </a:prstGeom>
                    <a:noFill/>
                  </pic:spPr>
                </pic:pic>
              </a:graphicData>
            </a:graphic>
          </wp:anchor>
        </w:drawing>
        <w:drawing>
          <wp:anchor simplePos="0" relativeHeight="251658742" behindDoc="1" locked="0" layoutInCell="1" allowOverlap="1">
            <wp:simplePos x="0" y="0"/>
            <wp:positionH relativeFrom="page">
              <wp:posOffset>968654</wp:posOffset>
            </wp:positionH>
            <wp:positionV relativeFrom="line">
              <wp:posOffset>-143885</wp:posOffset>
            </wp:positionV>
            <wp:extent cx="5593776" cy="1200708"/>
            <wp:effectExtent l="0" t="0" r="0" b="0"/>
            <wp:wrapNone/>
            <wp:docPr id="415" name="Freeform 415"/>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4" behindDoc="1" locked="0" layoutInCell="1" allowOverlap="1">
            <wp:simplePos x="0" y="0"/>
            <wp:positionH relativeFrom="page">
              <wp:posOffset>968654</wp:posOffset>
            </wp:positionH>
            <wp:positionV relativeFrom="line">
              <wp:posOffset>-143885</wp:posOffset>
            </wp:positionV>
            <wp:extent cx="5593776" cy="1200708"/>
            <wp:effectExtent l="0" t="0" r="0" b="0"/>
            <wp:wrapNone/>
            <wp:docPr id="416" name="Freeform 416"/>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790" w:space="0"/>
          </w:cols>
          <w:docGrid w:linePitch="360"/>
        </w:sectPr>
        <w:spacing w:before="0" w:after="0" w:line="270" w:lineRule="exact"/>
        <w:ind w:left="0" w:right="-4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因为有无参构造器</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但是</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如果我们手动的编写了一个构造器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那么编译后就不会添加任何构造器了</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7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18" name="Freeform 4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19" name="Freeform 4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20" name="Freeform 4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21" name="Freeform 4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22" name="Freeform 4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23" name="Freeform 4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24" name="Freeform 4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25" name="Freeform 4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26" name="Freeform 4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27" name="Freeform 4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28" name="Freeform 4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29" name="Freeform 4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3"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963889</wp:posOffset>
            </wp:positionH>
            <wp:positionV relativeFrom="line">
              <wp:posOffset>-339238</wp:posOffset>
            </wp:positionV>
            <wp:extent cx="5641423" cy="1743886"/>
            <wp:effectExtent l="0" t="0" r="0" b="0"/>
            <wp:wrapNone/>
            <wp:docPr id="430" name="Freeform 430"/>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17"/>
                          </a:cubicBezTo>
                          <a:cubicBezTo>
                            <a:pt x="4028" y="2308399"/>
                            <a:pt x="6322" y="2311835"/>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35"/>
                            <a:pt x="7514370" y="2308399"/>
                            <a:pt x="7515981" y="2304517"/>
                          </a:cubicBezTo>
                          <a:cubicBezTo>
                            <a:pt x="7517593" y="2300635"/>
                            <a:pt x="7518400" y="2296592"/>
                            <a:pt x="7518400" y="2292350"/>
                          </a:cubicBezTo>
                          <a:lnTo>
                            <a:pt x="7518400" y="31750"/>
                          </a:lnTo>
                          <a:cubicBezTo>
                            <a:pt x="7518400" y="27546"/>
                            <a:pt x="7517593" y="23515"/>
                            <a:pt x="7515981" y="19609"/>
                          </a:cubicBezTo>
                          <a:cubicBezTo>
                            <a:pt x="7514370" y="15727"/>
                            <a:pt x="7512076" y="12291"/>
                            <a:pt x="7509099" y="9302"/>
                          </a:cubicBezTo>
                          <a:cubicBezTo>
                            <a:pt x="7506123" y="6338"/>
                            <a:pt x="7502690" y="4044"/>
                            <a:pt x="7498798" y="2431"/>
                          </a:cubicBezTo>
                          <a:cubicBezTo>
                            <a:pt x="7494909" y="794"/>
                            <a:pt x="7490859" y="0"/>
                            <a:pt x="7486650" y="0"/>
                          </a:cubicBezTo>
                          <a:lnTo>
                            <a:pt x="31750" y="0"/>
                          </a:lnTo>
                          <a:cubicBezTo>
                            <a:pt x="27539" y="0"/>
                            <a:pt x="23489" y="794"/>
                            <a:pt x="19599" y="2431"/>
                          </a:cubicBezTo>
                          <a:cubicBezTo>
                            <a:pt x="15709" y="4044"/>
                            <a:pt x="12275" y="6338"/>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3" behindDoc="1" locked="0" layoutInCell="1" allowOverlap="1">
            <wp:simplePos x="0" y="0"/>
            <wp:positionH relativeFrom="page">
              <wp:posOffset>963889</wp:posOffset>
            </wp:positionH>
            <wp:positionV relativeFrom="line">
              <wp:posOffset>-339238</wp:posOffset>
            </wp:positionV>
            <wp:extent cx="5641423" cy="1743886"/>
            <wp:effectExtent l="0" t="0" r="0" b="0"/>
            <wp:wrapNone/>
            <wp:docPr id="431" name="Freeform 431"/>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17"/>
                          </a:cubicBezTo>
                          <a:cubicBezTo>
                            <a:pt x="4028" y="2308399"/>
                            <a:pt x="6322" y="2311835"/>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35"/>
                            <a:pt x="7514370" y="2308399"/>
                            <a:pt x="7515981" y="2304517"/>
                          </a:cubicBezTo>
                          <a:cubicBezTo>
                            <a:pt x="7517593" y="2300635"/>
                            <a:pt x="7518400" y="2296592"/>
                            <a:pt x="7518400" y="2292350"/>
                          </a:cubicBezTo>
                          <a:lnTo>
                            <a:pt x="7518400" y="31750"/>
                          </a:lnTo>
                          <a:cubicBezTo>
                            <a:pt x="7518400" y="27546"/>
                            <a:pt x="7517593" y="23515"/>
                            <a:pt x="7515981" y="19609"/>
                          </a:cubicBezTo>
                          <a:cubicBezTo>
                            <a:pt x="7514370" y="15727"/>
                            <a:pt x="7512076" y="12291"/>
                            <a:pt x="7509099" y="9302"/>
                          </a:cubicBezTo>
                          <a:cubicBezTo>
                            <a:pt x="7506123" y="6338"/>
                            <a:pt x="7502690" y="4044"/>
                            <a:pt x="7498798" y="2431"/>
                          </a:cubicBezTo>
                          <a:cubicBezTo>
                            <a:pt x="7494909" y="794"/>
                            <a:pt x="7490859" y="0"/>
                            <a:pt x="7486650" y="0"/>
                          </a:cubicBezTo>
                          <a:lnTo>
                            <a:pt x="31750" y="0"/>
                          </a:lnTo>
                          <a:cubicBezTo>
                            <a:pt x="27539" y="0"/>
                            <a:pt x="23489" y="794"/>
                            <a:pt x="19599" y="2431"/>
                          </a:cubicBezTo>
                          <a:cubicBezTo>
                            <a:pt x="15709" y="4044"/>
                            <a:pt x="12275" y="6338"/>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4" behindDoc="1" locked="0" layoutInCell="1" allowOverlap="1">
            <wp:simplePos x="0" y="0"/>
            <wp:positionH relativeFrom="page">
              <wp:posOffset>968654</wp:posOffset>
            </wp:positionH>
            <wp:positionV relativeFrom="line">
              <wp:posOffset>-315414</wp:posOffset>
            </wp:positionV>
            <wp:extent cx="5593776" cy="1715297"/>
            <wp:effectExtent l="0" t="0" r="0" b="0"/>
            <wp:wrapNone/>
            <wp:docPr id="432" name="Freeform 432"/>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3" behindDoc="1" locked="0" layoutInCell="1" allowOverlap="1">
            <wp:simplePos x="0" y="0"/>
            <wp:positionH relativeFrom="page">
              <wp:posOffset>955954</wp:posOffset>
            </wp:positionH>
            <wp:positionV relativeFrom="line">
              <wp:posOffset>-328115</wp:posOffset>
            </wp:positionV>
            <wp:extent cx="368459" cy="1745028"/>
            <wp:effectExtent l="0" t="0" r="0" b="0"/>
            <wp:wrapNone/>
            <wp:docPr id="433" name="Picture 433"/>
            <wp:cNvGraphicFramePr>
              <a:graphicFrameLocks noChangeAspect="1"/>
            </wp:cNvGraphicFramePr>
            <a:graphic>
              <a:graphicData uri="http://schemas.openxmlformats.org/drawingml/2006/picture">
                <pic:pic xmlns:pic="http://schemas.openxmlformats.org/drawingml/2006/picture">
                  <pic:nvPicPr>
                    <pic:cNvPr id="433" name="Picture 433"/>
                    <pic:cNvPicPr>
                      <a:picLocks noChangeAspect="0" noChangeArrowheads="1"/>
                    </pic:cNvPicPr>
                  </pic:nvPicPr>
                  <pic:blipFill>
                    <a:blip r:embed="rId433">
                      <a:extLst>
                        <a:ext uri="{28A0092B-C50C-407E-A947-70E740481C1C}">
                          <a14:useLocalDpi xmlns:a14="http://schemas.microsoft.com/office/drawing/2010/main" val="0"/>
                        </a:ext>
                      </a:extLst>
                    </a:blip>
                    <a:srcRect/>
                    <a:stretch>
                      <a:fillRect/>
                    </a:stretch>
                  </pic:blipFill>
                  <pic:spPr>
                    <a:xfrm rot="0" flipH="0" flipV="0">
                      <a:off x="0" y="0"/>
                      <a:ext cx="368459" cy="1745028"/>
                    </a:xfrm>
                    <a:prstGeom prst="rect">
                      <a:avLst/>
                    </a:prstGeom>
                    <a:noFill/>
                  </pic:spPr>
                </pic:pic>
              </a:graphicData>
            </a:graphic>
          </wp:anchor>
        </w:drawing>
        <w:drawing>
          <wp:anchor simplePos="0" relativeHeight="251658245" behindDoc="1" locked="0" layoutInCell="1" allowOverlap="1">
            <wp:simplePos x="0" y="0"/>
            <wp:positionH relativeFrom="page">
              <wp:posOffset>968654</wp:posOffset>
            </wp:positionH>
            <wp:positionV relativeFrom="line">
              <wp:posOffset>-315414</wp:posOffset>
            </wp:positionV>
            <wp:extent cx="5593776" cy="1715297"/>
            <wp:effectExtent l="0" t="0" r="0" b="0"/>
            <wp:wrapNone/>
            <wp:docPr id="434" name="Freeform 434"/>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424" w:space="0"/>
          </w:cols>
          <w:docGrid w:linePitch="360"/>
        </w:sectPr>
        <w:spacing w:before="0" w:after="0" w:line="270" w:lineRule="exact"/>
        <w:ind w:left="0" w:right="383"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因为没有无参构造器</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7" w:after="0" w:line="491" w:lineRule="exact"/>
        <w:ind w:left="990" w:right="0" w:firstLine="0"/>
      </w:pPr>
      <w:r/>
      <w:r>
        <w:rPr lang="zh-CN" sz="36" baseline="0" dirty="0">
          <w:jc w:val="left"/>
          <w:rFonts w:ascii="微软雅黑" w:hAnsi="微软雅黑" w:cs="微软雅黑"/>
          <w:b/>
          <w:bCs/>
          <w:color w:val="333333"/>
          <w:sz w:val="36"/>
          <w:szCs w:val="36"/>
        </w:rPr>
        <w:t>内存分析	</w:t>
      </w:r>
      <w:hyperlink r:id="rId417"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134" w:after="0" w:line="465" w:lineRule="exact"/>
        <w:ind w:left="990" w:right="841" w:firstLine="0"/>
      </w:pPr>
      <w:r>
        <w:drawing>
          <wp:anchor simplePos="0" relativeHeight="251658246" behindDoc="0" locked="0" layoutInCell="1" allowOverlap="1">
            <wp:simplePos x="0" y="0"/>
            <wp:positionH relativeFrom="page">
              <wp:posOffset>959124</wp:posOffset>
            </wp:positionH>
            <wp:positionV relativeFrom="line">
              <wp:posOffset>115822</wp:posOffset>
            </wp:positionV>
            <wp:extent cx="5650953" cy="9529"/>
            <wp:effectExtent l="0" t="0" r="0" b="0"/>
            <wp:wrapNone/>
            <wp:docPr id="435" name="Freeform 435"/>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31"/>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b/>
          <w:bCs/>
          <w:color w:val="333333"/>
          <w:sz w:val="19"/>
          <w:szCs w:val="19"/>
        </w:rPr>
        <w:t>程序运行的内存分析</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栈</w:t>
      </w:r>
      <w:r>
        <w:rPr lang="zh-CN" sz="19" baseline="0" dirty="0">
          <w:jc w:val="left"/>
          <w:rFonts w:ascii="宋体" w:hAnsi="宋体" w:cs="宋体"/>
          <w:color w:val="333333"/>
          <w:sz w:val="19"/>
          <w:szCs w:val="19"/>
        </w:rPr>
        <w:t> stack</w:t>
      </w:r>
      <w:r>
        <w:rPr lang="zh-CN" sz="19" baseline="0" dirty="0">
          <w:jc w:val="left"/>
          <w:rFonts w:ascii="微软雅黑" w:hAnsi="微软雅黑" w:cs="微软雅黑"/>
          <w:b/>
          <w:bCs/>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每个线程私有，不能实现线程间的共享！</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局部变量放置于栈中。</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栈是由系统自动分配，速度快！栈是一个连续的内存空间！</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b/>
          <w:bCs/>
          <w:color w:val="333333"/>
          <w:sz w:val="19"/>
          <w:szCs w:val="19"/>
        </w:rPr>
        <w:t>堆</w:t>
      </w:r>
      <w:r>
        <w:rPr lang="zh-CN" sz="19" baseline="0" dirty="0">
          <w:jc w:val="left"/>
          <w:rFonts w:ascii="宋体" w:hAnsi="宋体" w:cs="宋体"/>
          <w:color w:val="333333"/>
          <w:sz w:val="19"/>
          <w:szCs w:val="19"/>
        </w:rPr>
        <w:t> heap</w:t>
      </w:r>
      <w:r>
        <w:rPr lang="zh-CN" sz="19" baseline="0" dirty="0">
          <w:jc w:val="left"/>
          <w:rFonts w:ascii="微软雅黑" w:hAnsi="微软雅黑" w:cs="微软雅黑"/>
          <w:b/>
          <w:bCs/>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放置</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出来的对象！</w:t>
      </w:r>
      <w:r>
        <w:rPr>
          <w:rFonts w:ascii="Times New Roman" w:hAnsi="Times New Roman" w:cs="Times New Roman"/>
          <w:sz w:val="19"/>
          <w:szCs w:val="19"/>
        </w:rPr>
        <w:t> </w:t>
      </w:r>
      <w:r/>
    </w:p>
    <w:p>
      <w:pPr>
        <w:rPr>
          <w:rFonts w:ascii="Times New Roman" w:hAnsi="Times New Roman" w:cs="Times New Roman"/>
          <w:color w:val="010302"/>
        </w:rPr>
        <w:spacing w:before="0" w:after="0" w:line="450" w:lineRule="exact"/>
        <w:ind w:left="990" w:right="841" w:firstLine="24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堆是一个不连续的内存空间，分配灵活，速度慢！</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方法区</w:t>
      </w:r>
      <w:r>
        <w:rPr lang="zh-CN" sz="19" baseline="0" dirty="0">
          <w:jc w:val="left"/>
          <w:rFonts w:ascii="宋体" w:hAnsi="宋体" w:cs="宋体"/>
          <w:color w:val="333333"/>
          <w:spacing w:val="-29"/>
          <w:sz w:val="19"/>
          <w:szCs w:val="19"/>
        </w:rPr>
        <w:t>(</w:t>
      </w:r>
      <w:r>
        <w:rPr lang="zh-CN" sz="19" baseline="0" dirty="0">
          <w:jc w:val="left"/>
          <w:rFonts w:ascii="微软雅黑" w:hAnsi="微软雅黑" w:cs="微软雅黑"/>
          <w:b/>
          <w:bCs/>
          <w:color w:val="333333"/>
          <w:sz w:val="19"/>
          <w:szCs w:val="19"/>
        </w:rPr>
        <w:t>也是堆</w:t>
      </w:r>
      <w:r>
        <w:rPr lang="zh-CN" sz="19" baseline="0" dirty="0">
          <w:jc w:val="left"/>
          <w:rFonts w:ascii="宋体" w:hAnsi="宋体" w:cs="宋体"/>
          <w:color w:val="333333"/>
          <w:spacing w:val="-29"/>
          <w:sz w:val="19"/>
          <w:szCs w:val="19"/>
        </w:rPr>
        <w:t>)</w:t>
      </w:r>
      <w:r>
        <w:rPr lang="zh-CN" sz="19" baseline="0" dirty="0">
          <w:jc w:val="left"/>
          <w:rFonts w:ascii="微软雅黑" w:hAnsi="微软雅黑" w:cs="微软雅黑"/>
          <w:b/>
          <w:bCs/>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被所有线程共享！</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用来存放程序中永远是不变或唯一的内容。（类代码信息、静态变量、字符串常量）</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91" behindDoc="0" locked="0" layoutInCell="1" allowOverlap="1">
            <wp:simplePos x="0" y="0"/>
            <wp:positionH relativeFrom="page">
              <wp:posOffset>1121124</wp:posOffset>
            </wp:positionH>
            <wp:positionV relativeFrom="paragraph">
              <wp:posOffset>-244072</wp:posOffset>
            </wp:positionV>
            <wp:extent cx="5326949" cy="2039297"/>
            <wp:effectExtent l="0" t="0" r="0" b="0"/>
            <wp:wrapNone/>
            <wp:docPr id="436" name="Picture 436"/>
            <wp:cNvGraphicFramePr>
              <a:graphicFrameLocks noChangeAspect="1"/>
            </wp:cNvGraphicFramePr>
            <a:graphic>
              <a:graphicData uri="http://schemas.openxmlformats.org/drawingml/2006/picture">
                <pic:pic xmlns:pic="http://schemas.openxmlformats.org/drawingml/2006/picture">
                  <pic:nvPicPr>
                    <pic:cNvPr id="436" name="Picture 436"/>
                    <pic:cNvPicPr>
                      <a:picLocks noChangeAspect="0" noChangeArrowheads="1"/>
                    </pic:cNvPicPr>
                  </pic:nvPicPr>
                  <pic:blipFill>
                    <a:blip r:embed="rId436">
                      <a:extLst>
                        <a:ext uri="{28A0092B-C50C-407E-A947-70E740481C1C}">
                          <a14:useLocalDpi xmlns:a14="http://schemas.microsoft.com/office/drawing/2010/main" val="0"/>
                        </a:ext>
                      </a:extLst>
                    </a:blip>
                    <a:srcRect/>
                    <a:stretch>
                      <a:fillRect/>
                    </a:stretch>
                  </pic:blipFill>
                  <pic:spPr>
                    <a:xfrm rot="0" flipH="0" flipV="0">
                      <a:off x="0" y="0"/>
                      <a:ext cx="5326949" cy="2039297"/>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0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63" w:firstLine="0"/>
      </w:pPr>
      <w:r/>
      <w:r>
        <w:rPr lang="zh-CN" sz="19" baseline="0" dirty="0">
          <w:jc w:val="left"/>
          <w:rFonts w:ascii="微软雅黑" w:hAnsi="微软雅黑" w:cs="微软雅黑"/>
          <w:b/>
          <w:bCs/>
          <w:color w:val="333333"/>
          <w:sz w:val="19"/>
          <w:szCs w:val="19"/>
        </w:rPr>
        <w:t>注意：</w:t>
      </w:r>
      <w:r>
        <w:rPr lang="zh-CN" sz="19" baseline="0" dirty="0">
          <w:jc w:val="left"/>
          <w:rFonts w:ascii="微软雅黑" w:hAnsi="微软雅黑" w:cs="微软雅黑"/>
          <w:color w:val="333333"/>
          <w:sz w:val="19"/>
          <w:szCs w:val="19"/>
        </w:rPr>
        <w:t>本次内存分析，我们的主要目的是让大家了解基本的内存概念。类加载器、</w:t>
      </w:r>
      <w:r>
        <w:rPr lang="zh-CN" sz="19" baseline="0" dirty="0">
          <w:jc w:val="left"/>
          <w:rFonts w:ascii="宋体" w:hAnsi="宋体" w:cs="宋体"/>
          <w:color w:val="333333"/>
          <w:spacing w:val="-2"/>
          <w:sz w:val="19"/>
          <w:szCs w:val="19"/>
        </w:rPr>
        <w:t>Class</w:t>
      </w:r>
      <w:r>
        <w:rPr lang="zh-CN" sz="19" baseline="0" dirty="0">
          <w:jc w:val="left"/>
          <w:rFonts w:ascii="微软雅黑" w:hAnsi="微软雅黑" w:cs="微软雅黑"/>
          <w:color w:val="333333"/>
          <w:sz w:val="19"/>
          <w:szCs w:val="19"/>
        </w:rPr>
        <w:t>对象这些更加详</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细的内容，我们将在后面专门讲反射的课程里面讲。</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b/>
          <w:bCs/>
          <w:color w:val="333333"/>
          <w:sz w:val="19"/>
          <w:szCs w:val="19"/>
        </w:rPr>
        <w:t>引用类型的概念</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17"/>
          <w:sz w:val="19"/>
          <w:szCs w:val="19"/>
        </w:rPr>
        <w:t>. java</w:t>
      </w:r>
      <w:r>
        <w:rPr lang="zh-CN" sz="19" baseline="0" dirty="0">
          <w:jc w:val="left"/>
          <w:rFonts w:ascii="微软雅黑" w:hAnsi="微软雅黑" w:cs="微软雅黑"/>
          <w:color w:val="333333"/>
          <w:sz w:val="19"/>
          <w:szCs w:val="19"/>
        </w:rPr>
        <w:t>中，除了基本数据类型之外的其他类型称之为引用类型。</w:t>
      </w:r>
      <w:r>
        <w:rPr>
          <w:rFonts w:ascii="Times New Roman" w:hAnsi="Times New Roman" w:cs="Times New Roman"/>
          <w:sz w:val="19"/>
          <w:szCs w:val="19"/>
        </w:rPr>
        <w:t> </w:t>
      </w:r>
      <w:r/>
    </w:p>
    <w:p>
      <w:pPr>
        <w:rPr>
          <w:rFonts w:ascii="Times New Roman" w:hAnsi="Times New Roman" w:cs="Times New Roman"/>
          <w:color w:val="010302"/>
        </w:rPr>
        <w:spacing w:before="0" w:after="0" w:line="465" w:lineRule="exact"/>
        <w:ind w:left="990" w:right="963" w:firstLine="24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17"/>
          <w:sz w:val="19"/>
          <w:szCs w:val="19"/>
        </w:rPr>
        <w:t>. java</w:t>
      </w:r>
      <w:r>
        <w:rPr lang="zh-CN" sz="19" baseline="0" dirty="0">
          <w:jc w:val="left"/>
          <w:rFonts w:ascii="微软雅黑" w:hAnsi="微软雅黑" w:cs="微软雅黑"/>
          <w:color w:val="333333"/>
          <w:sz w:val="19"/>
          <w:szCs w:val="19"/>
        </w:rPr>
        <w:t>中的对象是通过引用来操作的。</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引用：</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efe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ence)</w:t>
      </w:r>
      <w:r>
        <w:rPr lang="zh-CN" sz="19" baseline="0" dirty="0">
          <w:jc w:val="left"/>
          <w:rFonts w:ascii="微软雅黑" w:hAnsi="微软雅黑" w:cs="微软雅黑"/>
          <w:color w:val="333333"/>
          <w:sz w:val="19"/>
          <w:szCs w:val="19"/>
        </w:rPr>
        <w:t>说白了，引用指的就是对象的地址！</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属性（</w:t>
      </w:r>
      <w:r>
        <w:rPr lang="zh-CN" sz="19" baseline="0" dirty="0">
          <w:jc w:val="left"/>
          <w:rFonts w:ascii="宋体" w:hAnsi="宋体" w:cs="宋体"/>
          <w:color w:val="333333"/>
          <w:sz w:val="19"/>
          <w:szCs w:val="19"/>
        </w:rPr>
        <w:t>ﬁeld</w:t>
      </w:r>
      <w:r>
        <w:rPr lang="zh-CN" sz="19" baseline="0" dirty="0">
          <w:jc w:val="left"/>
          <w:rFonts w:ascii="微软雅黑" w:hAnsi="微软雅黑" w:cs="微软雅黑"/>
          <w:b/>
          <w:bCs/>
          <w:color w:val="333333"/>
          <w:sz w:val="19"/>
          <w:szCs w:val="19"/>
        </w:rPr>
        <w:t>，或者叫成员变量）</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230" w:right="963"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属性用于定义该类或该类对象包含的数据或者说静态属性。</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属性作用范围是整个类体。</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属性的默认初始化：</w:t>
      </w:r>
      <w:r>
        <w:rPr>
          <w:rFonts w:ascii="Times New Roman" w:hAnsi="Times New Roman" w:cs="Times New Roman"/>
          <w:sz w:val="19"/>
          <w:szCs w:val="19"/>
        </w:rPr>
        <w:t> </w:t>
      </w:r>
      <w:r/>
    </w:p>
    <w:p>
      <w:pPr>
        <w:spacing w:after="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39" name="Freeform 4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40" name="Freeform 4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41" name="Freeform 4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42" name="Freeform 4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43" name="Freeform 4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44" name="Freeform 4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45" name="Freeform 4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46" name="Freeform 4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47" name="Freeform 4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48" name="Freeform 4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49" name="Freeform 4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50" name="Freeform 4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055"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在定义成员变量时可以对其初始化，如果不对其初始化，</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使用默认的值对其初始化。</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数值：</w:t>
      </w:r>
      <w:r>
        <w:rPr lang="zh-CN" sz="19" baseline="0" dirty="0">
          <w:jc w:val="left"/>
          <w:rFonts w:ascii="宋体" w:hAnsi="宋体" w:cs="宋体"/>
          <w:color w:val="333333"/>
          <w:spacing w:val="-2"/>
          <w:sz w:val="19"/>
          <w:szCs w:val="19"/>
        </w:rPr>
        <w:t>0,0.0  </w:t>
      </w:r>
      <w:r/>
      <w:r>
        <w:rPr lang="zh-CN" sz="19" baseline="0" dirty="0">
          <w:jc w:val="left"/>
          <w:rFonts w:ascii="宋体" w:hAnsi="宋体" w:cs="宋体"/>
          <w:color w:val="333333"/>
          <w:spacing w:val="-5"/>
          <w:sz w:val="19"/>
          <w:szCs w:val="19"/>
        </w:rPr>
        <w:t>char:u0000, boolean:false, </w:t>
      </w:r>
      <w:r>
        <w:rPr lang="zh-CN" sz="19" baseline="0" dirty="0">
          <w:jc w:val="left"/>
          <w:rFonts w:ascii="微软雅黑" w:hAnsi="微软雅黑" w:cs="微软雅黑"/>
          <w:color w:val="333333"/>
          <w:sz w:val="19"/>
          <w:szCs w:val="19"/>
        </w:rPr>
        <w:t>所有引用类型</w:t>
      </w:r>
      <w:r>
        <w:rPr lang="zh-CN" sz="19" baseline="0" dirty="0">
          <w:jc w:val="left"/>
          <w:rFonts w:ascii="宋体" w:hAnsi="宋体" w:cs="宋体"/>
          <w:color w:val="333333"/>
          <w:spacing w:val="-21"/>
          <w:sz w:val="19"/>
          <w:szCs w:val="19"/>
        </w:rPr>
        <w:t>:null)</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24"/>
          <w:sz w:val="19"/>
          <w:szCs w:val="19"/>
        </w:rPr>
        <w:t> 4.</w:t>
      </w:r>
      <w:r>
        <w:rPr lang="zh-CN" sz="19" baseline="0" dirty="0">
          <w:jc w:val="left"/>
          <w:rFonts w:ascii="微软雅黑" w:hAnsi="微软雅黑" w:cs="微软雅黑"/>
          <w:color w:val="333333"/>
          <w:sz w:val="19"/>
          <w:szCs w:val="19"/>
        </w:rPr>
        <w:t>属性定义格式：</w:t>
      </w:r>
      <w:r>
        <w:rPr>
          <w:rFonts w:ascii="Times New Roman" w:hAnsi="Times New Roman" w:cs="Times New Roman"/>
          <w:sz w:val="19"/>
          <w:szCs w:val="19"/>
        </w:rPr>
        <w:t> </w:t>
      </w:r>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256" behindDoc="1" locked="0" layoutInCell="1" allowOverlap="1">
            <wp:simplePos x="0" y="0"/>
            <wp:positionH relativeFrom="page">
              <wp:posOffset>963889</wp:posOffset>
            </wp:positionH>
            <wp:positionV relativeFrom="line">
              <wp:posOffset>-31513</wp:posOffset>
            </wp:positionV>
            <wp:extent cx="5641423" cy="200118"/>
            <wp:effectExtent l="0" t="0" r="0" b="0"/>
            <wp:wrapNone/>
            <wp:docPr id="451" name="Freeform 451"/>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30"/>
                          </a:cubicBezTo>
                          <a:cubicBezTo>
                            <a:pt x="4028" y="251012"/>
                            <a:pt x="6322" y="254435"/>
                            <a:pt x="9298" y="257411"/>
                          </a:cubicBezTo>
                          <a:cubicBezTo>
                            <a:pt x="12275" y="260388"/>
                            <a:pt x="15709" y="262695"/>
                            <a:pt x="19599" y="264294"/>
                          </a:cubicBezTo>
                          <a:cubicBezTo>
                            <a:pt x="23489" y="265894"/>
                            <a:pt x="27539" y="266700"/>
                            <a:pt x="31750" y="266700"/>
                          </a:cubicBezTo>
                          <a:lnTo>
                            <a:pt x="7486650" y="266700"/>
                          </a:lnTo>
                          <a:cubicBezTo>
                            <a:pt x="7490859" y="266700"/>
                            <a:pt x="7494909" y="265894"/>
                            <a:pt x="7498798" y="264294"/>
                          </a:cubicBezTo>
                          <a:cubicBezTo>
                            <a:pt x="7502690" y="262695"/>
                            <a:pt x="7506123" y="260388"/>
                            <a:pt x="7509099" y="257411"/>
                          </a:cubicBezTo>
                          <a:cubicBezTo>
                            <a:pt x="7512076" y="254435"/>
                            <a:pt x="7514370" y="251012"/>
                            <a:pt x="7515981" y="247130"/>
                          </a:cubicBezTo>
                          <a:cubicBezTo>
                            <a:pt x="7517593" y="243235"/>
                            <a:pt x="7518400" y="239192"/>
                            <a:pt x="7518400" y="234950"/>
                          </a:cubicBezTo>
                          <a:lnTo>
                            <a:pt x="7518400" y="31750"/>
                          </a:lnTo>
                          <a:cubicBezTo>
                            <a:pt x="7518400" y="27546"/>
                            <a:pt x="7517593" y="23503"/>
                            <a:pt x="7515981" y="19609"/>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963889</wp:posOffset>
            </wp:positionH>
            <wp:positionV relativeFrom="line">
              <wp:posOffset>-31513</wp:posOffset>
            </wp:positionV>
            <wp:extent cx="5641423" cy="200118"/>
            <wp:effectExtent l="0" t="0" r="0" b="0"/>
            <wp:wrapNone/>
            <wp:docPr id="452" name="Freeform 452"/>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30"/>
                          </a:cubicBezTo>
                          <a:cubicBezTo>
                            <a:pt x="4028" y="251012"/>
                            <a:pt x="6322" y="254435"/>
                            <a:pt x="9298" y="257411"/>
                          </a:cubicBezTo>
                          <a:cubicBezTo>
                            <a:pt x="12275" y="260388"/>
                            <a:pt x="15709" y="262695"/>
                            <a:pt x="19599" y="264294"/>
                          </a:cubicBezTo>
                          <a:cubicBezTo>
                            <a:pt x="23489" y="265894"/>
                            <a:pt x="27539" y="266700"/>
                            <a:pt x="31750" y="266700"/>
                          </a:cubicBezTo>
                          <a:lnTo>
                            <a:pt x="7486650" y="266700"/>
                          </a:lnTo>
                          <a:cubicBezTo>
                            <a:pt x="7490859" y="266700"/>
                            <a:pt x="7494909" y="265894"/>
                            <a:pt x="7498798" y="264294"/>
                          </a:cubicBezTo>
                          <a:cubicBezTo>
                            <a:pt x="7502690" y="262695"/>
                            <a:pt x="7506123" y="260388"/>
                            <a:pt x="7509099" y="257411"/>
                          </a:cubicBezTo>
                          <a:cubicBezTo>
                            <a:pt x="7512076" y="254435"/>
                            <a:pt x="7514370" y="251012"/>
                            <a:pt x="7515981" y="247130"/>
                          </a:cubicBezTo>
                          <a:cubicBezTo>
                            <a:pt x="7517593" y="243235"/>
                            <a:pt x="7518400" y="239192"/>
                            <a:pt x="7518400" y="234950"/>
                          </a:cubicBezTo>
                          <a:lnTo>
                            <a:pt x="7518400" y="31750"/>
                          </a:lnTo>
                          <a:cubicBezTo>
                            <a:pt x="7518400" y="27546"/>
                            <a:pt x="7517593" y="23503"/>
                            <a:pt x="7515981" y="19609"/>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56" behindDoc="1" locked="0" layoutInCell="1" allowOverlap="1">
            <wp:simplePos x="0" y="0"/>
            <wp:positionH relativeFrom="page">
              <wp:posOffset>955954</wp:posOffset>
            </wp:positionH>
            <wp:positionV relativeFrom="line">
              <wp:posOffset>-20393</wp:posOffset>
            </wp:positionV>
            <wp:extent cx="292223" cy="201761"/>
            <wp:effectExtent l="0" t="0" r="0" b="0"/>
            <wp:wrapNone/>
            <wp:docPr id="453" name="Picture 453"/>
            <wp:cNvGraphicFramePr>
              <a:graphicFrameLocks noChangeAspect="1"/>
            </wp:cNvGraphicFramePr>
            <a:graphic>
              <a:graphicData uri="http://schemas.openxmlformats.org/drawingml/2006/picture">
                <pic:pic xmlns:pic="http://schemas.openxmlformats.org/drawingml/2006/picture">
                  <pic:nvPicPr>
                    <pic:cNvPr id="453" name="Picture 453"/>
                    <pic:cNvPicPr>
                      <a:picLocks noChangeAspect="0" noChangeArrowheads="1"/>
                    </pic:cNvPicPr>
                  </pic:nvPicPr>
                  <pic:blipFill>
                    <a:blip r:embed="rId453">
                      <a:extLst>
                        <a:ext uri="{28A0092B-C50C-407E-A947-70E740481C1C}">
                          <a14:useLocalDpi xmlns:a14="http://schemas.microsoft.com/office/drawing/2010/main" val="0"/>
                        </a:ext>
                      </a:extLst>
                    </a:blip>
                    <a:srcRect/>
                    <a:stretch>
                      <a:fillRect/>
                    </a:stretch>
                  </pic:blipFill>
                  <pic:spPr>
                    <a:xfrm rot="0" flipH="0" flipV="0">
                      <a:off x="0" y="0"/>
                      <a:ext cx="292223" cy="201761"/>
                    </a:xfrm>
                    <a:prstGeom prst="rect">
                      <a:avLst/>
                    </a:prstGeom>
                    <a:noFill/>
                  </pic:spPr>
                </pic:pic>
              </a:graphicData>
            </a:graphic>
          </wp:anchor>
        </w:drawing>
        <w:drawing>
          <wp:anchor simplePos="0" relativeHeight="251658329" behindDoc="1" locked="0" layoutInCell="1" allowOverlap="1">
            <wp:simplePos x="0" y="0"/>
            <wp:positionH relativeFrom="page">
              <wp:posOffset>968654</wp:posOffset>
            </wp:positionH>
            <wp:positionV relativeFrom="line">
              <wp:posOffset>-7690</wp:posOffset>
            </wp:positionV>
            <wp:extent cx="5593776" cy="171529"/>
            <wp:effectExtent l="0" t="0" r="0" b="0"/>
            <wp:wrapNone/>
            <wp:docPr id="454" name="Freeform 454"/>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7" behindDoc="1" locked="0" layoutInCell="1" allowOverlap="1">
            <wp:simplePos x="0" y="0"/>
            <wp:positionH relativeFrom="page">
              <wp:posOffset>968654</wp:posOffset>
            </wp:positionH>
            <wp:positionV relativeFrom="line">
              <wp:posOffset>-7690</wp:posOffset>
            </wp:positionV>
            <wp:extent cx="5593776" cy="171529"/>
            <wp:effectExtent l="0" t="0" r="0" b="0"/>
            <wp:wrapNone/>
            <wp:docPr id="455" name="Freeform 45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修饰符</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属性类型</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属性名</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默认值</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29" w:after="0" w:line="355" w:lineRule="exact"/>
        <w:ind w:left="990" w:right="989" w:firstLine="0"/>
      </w:pPr>
      <w:r/>
      <w:r>
        <w:rPr lang="zh-CN" sz="19" baseline="0" dirty="0">
          <w:jc w:val="left"/>
          <w:rFonts w:ascii="微软雅黑" w:hAnsi="微软雅黑" w:cs="微软雅黑"/>
          <w:b/>
          <w:bCs/>
          <w:color w:val="333333"/>
          <w:sz w:val="19"/>
          <w:szCs w:val="19"/>
        </w:rPr>
        <w:t>类的方法</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方法是类和对象动态行为特征的抽象。方法很类似于面向过程中的函数。面向过程中，函数是最基本单</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位，整个程序有一个个函数调用组成；面向对象中，整个程序的基本单位是类，方法是从属于类或对象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57" w:lineRule="exact"/>
        <w:ind w:left="990" w:right="0" w:firstLine="0"/>
      </w:pPr>
      <w:r/>
      <w:r>
        <w:rPr lang="zh-CN" sz="19" baseline="0" dirty="0">
          <w:jc w:val="left"/>
          <w:rFonts w:ascii="微软雅黑" w:hAnsi="微软雅黑" w:cs="微软雅黑"/>
          <w:color w:val="333333"/>
          <w:sz w:val="19"/>
          <w:szCs w:val="19"/>
        </w:rPr>
        <w:t>方法定义格式：</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65" behindDoc="1" locked="0" layoutInCell="1" allowOverlap="1">
            <wp:simplePos x="0" y="0"/>
            <wp:positionH relativeFrom="page">
              <wp:posOffset>963889</wp:posOffset>
            </wp:positionH>
            <wp:positionV relativeFrom="line">
              <wp:posOffset>-46973</wp:posOffset>
            </wp:positionV>
            <wp:extent cx="5641423" cy="543177"/>
            <wp:effectExtent l="0" t="0" r="0" b="0"/>
            <wp:wrapNone/>
            <wp:docPr id="456" name="Freeform 456"/>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199"/>
                            <a:pt x="6322" y="711635"/>
                            <a:pt x="9298" y="714611"/>
                          </a:cubicBezTo>
                          <a:cubicBezTo>
                            <a:pt x="12275" y="717588"/>
                            <a:pt x="15709" y="719895"/>
                            <a:pt x="19599" y="721494"/>
                          </a:cubicBezTo>
                          <a:cubicBezTo>
                            <a:pt x="23489" y="723094"/>
                            <a:pt x="27539" y="723900"/>
                            <a:pt x="31750" y="723900"/>
                          </a:cubicBezTo>
                          <a:lnTo>
                            <a:pt x="7486650" y="723900"/>
                          </a:lnTo>
                          <a:cubicBezTo>
                            <a:pt x="7490859" y="723900"/>
                            <a:pt x="7494909" y="723107"/>
                            <a:pt x="7498798" y="721507"/>
                          </a:cubicBezTo>
                          <a:cubicBezTo>
                            <a:pt x="7502690" y="719895"/>
                            <a:pt x="7506123" y="717588"/>
                            <a:pt x="7509099" y="714611"/>
                          </a:cubicBezTo>
                          <a:cubicBezTo>
                            <a:pt x="7512076" y="711635"/>
                            <a:pt x="7514370" y="708199"/>
                            <a:pt x="7515981" y="704317"/>
                          </a:cubicBezTo>
                          <a:cubicBezTo>
                            <a:pt x="7517593" y="700423"/>
                            <a:pt x="7518400" y="696380"/>
                            <a:pt x="7518400" y="6921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963889</wp:posOffset>
            </wp:positionH>
            <wp:positionV relativeFrom="line">
              <wp:posOffset>-46973</wp:posOffset>
            </wp:positionV>
            <wp:extent cx="5641423" cy="543177"/>
            <wp:effectExtent l="0" t="0" r="0" b="0"/>
            <wp:wrapNone/>
            <wp:docPr id="457" name="Freeform 457"/>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199"/>
                            <a:pt x="6322" y="711635"/>
                            <a:pt x="9298" y="714611"/>
                          </a:cubicBezTo>
                          <a:cubicBezTo>
                            <a:pt x="12275" y="717588"/>
                            <a:pt x="15709" y="719895"/>
                            <a:pt x="19599" y="721494"/>
                          </a:cubicBezTo>
                          <a:cubicBezTo>
                            <a:pt x="23489" y="723094"/>
                            <a:pt x="27539" y="723900"/>
                            <a:pt x="31750" y="723900"/>
                          </a:cubicBezTo>
                          <a:lnTo>
                            <a:pt x="7486650" y="723900"/>
                          </a:lnTo>
                          <a:cubicBezTo>
                            <a:pt x="7490859" y="723900"/>
                            <a:pt x="7494909" y="723107"/>
                            <a:pt x="7498798" y="721507"/>
                          </a:cubicBezTo>
                          <a:cubicBezTo>
                            <a:pt x="7502690" y="719895"/>
                            <a:pt x="7506123" y="717588"/>
                            <a:pt x="7509099" y="714611"/>
                          </a:cubicBezTo>
                          <a:cubicBezTo>
                            <a:pt x="7512076" y="711635"/>
                            <a:pt x="7514370" y="708199"/>
                            <a:pt x="7515981" y="704317"/>
                          </a:cubicBezTo>
                          <a:cubicBezTo>
                            <a:pt x="7517593" y="700423"/>
                            <a:pt x="7518400" y="696380"/>
                            <a:pt x="7518400" y="6921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9" behindDoc="1" locked="0" layoutInCell="1" allowOverlap="1">
            <wp:simplePos x="0" y="0"/>
            <wp:positionH relativeFrom="page">
              <wp:posOffset>955954</wp:posOffset>
            </wp:positionH>
            <wp:positionV relativeFrom="line">
              <wp:posOffset>-35850</wp:posOffset>
            </wp:positionV>
            <wp:extent cx="292223" cy="547067"/>
            <wp:effectExtent l="0" t="0" r="0" b="0"/>
            <wp:wrapNone/>
            <wp:docPr id="458" name="Picture 458"/>
            <wp:cNvGraphicFramePr>
              <a:graphicFrameLocks noChangeAspect="1"/>
            </wp:cNvGraphicFramePr>
            <a:graphic>
              <a:graphicData uri="http://schemas.openxmlformats.org/drawingml/2006/picture">
                <pic:pic xmlns:pic="http://schemas.openxmlformats.org/drawingml/2006/picture">
                  <pic:nvPicPr>
                    <pic:cNvPr id="458" name="Picture 458"/>
                    <pic:cNvPicPr>
                      <a:picLocks noChangeAspect="0" noChangeArrowheads="1"/>
                    </pic:cNvPicPr>
                  </pic:nvPicPr>
                  <pic:blipFill>
                    <a:blip r:embed="rId458">
                      <a:extLst>
                        <a:ext uri="{28A0092B-C50C-407E-A947-70E740481C1C}">
                          <a14:useLocalDpi xmlns:a14="http://schemas.microsoft.com/office/drawing/2010/main" val="0"/>
                        </a:ext>
                      </a:extLst>
                    </a:blip>
                    <a:srcRect/>
                    <a:stretch>
                      <a:fillRect/>
                    </a:stretch>
                  </pic:blipFill>
                  <pic:spPr>
                    <a:xfrm rot="0" flipH="0" flipV="0">
                      <a:off x="0" y="0"/>
                      <a:ext cx="292223" cy="547067"/>
                    </a:xfrm>
                    <a:prstGeom prst="rect">
                      <a:avLst/>
                    </a:prstGeom>
                    <a:noFill/>
                  </pic:spPr>
                </pic:pic>
              </a:graphicData>
            </a:graphic>
          </wp:anchor>
        </w:drawing>
        <w:drawing>
          <wp:anchor simplePos="0" relativeHeight="251658358" behindDoc="1" locked="0" layoutInCell="1" allowOverlap="1">
            <wp:simplePos x="0" y="0"/>
            <wp:positionH relativeFrom="page">
              <wp:posOffset>968654</wp:posOffset>
            </wp:positionH>
            <wp:positionV relativeFrom="line">
              <wp:posOffset>-23149</wp:posOffset>
            </wp:positionV>
            <wp:extent cx="5593776" cy="514589"/>
            <wp:effectExtent l="0" t="0" r="0" b="0"/>
            <wp:wrapNone/>
            <wp:docPr id="459" name="Freeform 459"/>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6" behindDoc="1" locked="0" layoutInCell="1" allowOverlap="1">
            <wp:simplePos x="0" y="0"/>
            <wp:positionH relativeFrom="page">
              <wp:posOffset>968654</wp:posOffset>
            </wp:positionH>
            <wp:positionV relativeFrom="line">
              <wp:posOffset>-23149</wp:posOffset>
            </wp:positionV>
            <wp:extent cx="5593776" cy="514589"/>
            <wp:effectExtent l="0" t="0" r="0" b="0"/>
            <wp:wrapNone/>
            <wp:docPr id="460" name="Freeform 460"/>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2" w:after="0" w:line="270" w:lineRule="exact"/>
        <w:ind w:left="0" w:right="-40" w:firstLine="0"/>
      </w:pPr>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修饰符</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方法返回值类型</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FF"/>
          <w:sz w:val="17"/>
          <w:szCs w:val="17"/>
        </w:rPr>
        <w:t>方法名</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形参列表</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n</w:t>
      </w:r>
      <w:r>
        <w:rPr lang="zh-CN" sz="17" baseline="0" dirty="0">
          <w:jc w:val="left"/>
          <w:rFonts w:ascii="新宋体" w:hAnsi="新宋体" w:cs="新宋体"/>
          <w:color w:val="AA5500"/>
          <w:sz w:val="17"/>
          <w:szCs w:val="17"/>
        </w:rPr>
        <w:t>条语句</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08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z w:val="19"/>
          <w:szCs w:val="19"/>
        </w:rPr>
        <w:t>java</w:t>
      </w:r>
      <w:r>
        <w:rPr lang="zh-CN" sz="19" baseline="0" dirty="0">
          <w:jc w:val="left"/>
          <w:rFonts w:ascii="微软雅黑" w:hAnsi="微软雅黑" w:cs="微软雅黑"/>
          <w:b/>
          <w:bCs/>
          <w:color w:val="333333"/>
          <w:sz w:val="19"/>
          <w:szCs w:val="19"/>
        </w:rPr>
        <w:t>对象的创建和使用</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440" w:right="0" w:firstLine="0"/>
      </w:pPr>
      <w:r>
        <w:drawing>
          <wp:anchor simplePos="0" relativeHeight="251658269" behindDoc="0" locked="0" layoutInCell="1" allowOverlap="1">
            <wp:simplePos x="0" y="0"/>
            <wp:positionH relativeFrom="page">
              <wp:posOffset>1092536</wp:posOffset>
            </wp:positionH>
            <wp:positionV relativeFrom="line">
              <wp:posOffset>227684</wp:posOffset>
            </wp:positionV>
            <wp:extent cx="47647" cy="47647"/>
            <wp:effectExtent l="0" t="0" r="0" b="0"/>
            <wp:wrapNone/>
            <wp:docPr id="461" name="Freeform 46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09"/>
                          </a:cubicBezTo>
                          <a:cubicBezTo>
                            <a:pt x="59471" y="15727"/>
                            <a:pt x="57177" y="12291"/>
                            <a:pt x="54201" y="9302"/>
                          </a:cubicBezTo>
                          <a:cubicBezTo>
                            <a:pt x="51222" y="6338"/>
                            <a:pt x="47790" y="4044"/>
                            <a:pt x="43900" y="2431"/>
                          </a:cubicBezTo>
                          <a:cubicBezTo>
                            <a:pt x="40010" y="807"/>
                            <a:pt x="35960" y="13"/>
                            <a:pt x="31750" y="0"/>
                          </a:cubicBezTo>
                          <a:cubicBezTo>
                            <a:pt x="27539" y="13"/>
                            <a:pt x="23489" y="807"/>
                            <a:pt x="19599" y="2431"/>
                          </a:cubicBezTo>
                          <a:cubicBezTo>
                            <a:pt x="15709" y="4044"/>
                            <a:pt x="12275" y="6338"/>
                            <a:pt x="9298" y="9302"/>
                          </a:cubicBezTo>
                          <a:cubicBezTo>
                            <a:pt x="6322" y="12291"/>
                            <a:pt x="4028" y="15727"/>
                            <a:pt x="2416" y="19609"/>
                          </a:cubicBezTo>
                          <a:cubicBezTo>
                            <a:pt x="805" y="23515"/>
                            <a:pt x="0" y="27546"/>
                            <a:pt x="0" y="31750"/>
                          </a:cubicBezTo>
                          <a:cubicBezTo>
                            <a:pt x="0" y="35992"/>
                            <a:pt x="805" y="40035"/>
                            <a:pt x="2416" y="43930"/>
                          </a:cubicBezTo>
                          <a:cubicBezTo>
                            <a:pt x="4028" y="47812"/>
                            <a:pt x="6322" y="51235"/>
                            <a:pt x="9298" y="54211"/>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211"/>
                          </a:cubicBezTo>
                          <a:cubicBezTo>
                            <a:pt x="57177" y="51235"/>
                            <a:pt x="59471" y="47812"/>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必须使用</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 </w:t>
      </w:r>
      <w:r>
        <w:rPr lang="zh-CN" sz="19" baseline="0" dirty="0">
          <w:jc w:val="left"/>
          <w:rFonts w:ascii="微软雅黑" w:hAnsi="微软雅黑" w:cs="微软雅黑"/>
          <w:color w:val="333333"/>
          <w:sz w:val="19"/>
          <w:szCs w:val="19"/>
        </w:rPr>
        <w:t>关键字创建对象。</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Person person=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7"/>
          <w:sz w:val="19"/>
          <w:szCs w:val="19"/>
        </w:rPr>
        <w:t>w Person ();</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440" w:right="0" w:firstLine="0"/>
      </w:pPr>
      <w:r>
        <w:drawing>
          <wp:anchor simplePos="0" relativeHeight="251658276" behindDoc="0" locked="0" layoutInCell="1" allowOverlap="1">
            <wp:simplePos x="0" y="0"/>
            <wp:positionH relativeFrom="page">
              <wp:posOffset>1092536</wp:posOffset>
            </wp:positionH>
            <wp:positionV relativeFrom="line">
              <wp:posOffset>227685</wp:posOffset>
            </wp:positionV>
            <wp:extent cx="47647" cy="47647"/>
            <wp:effectExtent l="0" t="0" r="0" b="0"/>
            <wp:wrapNone/>
            <wp:docPr id="462" name="Freeform 46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28"/>
                            <a:pt x="61083" y="19633"/>
                          </a:cubicBezTo>
                          <a:cubicBezTo>
                            <a:pt x="59471" y="15727"/>
                            <a:pt x="57177" y="12291"/>
                            <a:pt x="54201" y="9302"/>
                          </a:cubicBezTo>
                          <a:cubicBezTo>
                            <a:pt x="51222" y="6338"/>
                            <a:pt x="47790" y="4044"/>
                            <a:pt x="43900" y="2431"/>
                          </a:cubicBezTo>
                          <a:cubicBezTo>
                            <a:pt x="40010" y="794"/>
                            <a:pt x="35960" y="0"/>
                            <a:pt x="31750" y="0"/>
                          </a:cubicBezTo>
                          <a:cubicBezTo>
                            <a:pt x="27539" y="0"/>
                            <a:pt x="23489" y="794"/>
                            <a:pt x="19599" y="2431"/>
                          </a:cubicBezTo>
                          <a:cubicBezTo>
                            <a:pt x="15709" y="4044"/>
                            <a:pt x="12275" y="6338"/>
                            <a:pt x="9298" y="9302"/>
                          </a:cubicBezTo>
                          <a:cubicBezTo>
                            <a:pt x="6322" y="12291"/>
                            <a:pt x="4028" y="15727"/>
                            <a:pt x="2416" y="19621"/>
                          </a:cubicBezTo>
                          <a:cubicBezTo>
                            <a:pt x="805" y="23515"/>
                            <a:pt x="0" y="27546"/>
                            <a:pt x="0" y="31750"/>
                          </a:cubicBezTo>
                          <a:cubicBezTo>
                            <a:pt x="0" y="35980"/>
                            <a:pt x="805" y="40023"/>
                            <a:pt x="2416" y="43917"/>
                          </a:cubicBezTo>
                          <a:cubicBezTo>
                            <a:pt x="4028" y="47799"/>
                            <a:pt x="6322" y="51235"/>
                            <a:pt x="9298" y="54199"/>
                          </a:cubicBezTo>
                          <a:cubicBezTo>
                            <a:pt x="12275" y="57175"/>
                            <a:pt x="15709" y="59482"/>
                            <a:pt x="19599" y="61094"/>
                          </a:cubicBezTo>
                          <a:cubicBezTo>
                            <a:pt x="23489" y="62694"/>
                            <a:pt x="27539" y="63500"/>
                            <a:pt x="31750" y="63500"/>
                          </a:cubicBezTo>
                          <a:cubicBezTo>
                            <a:pt x="35960" y="63500"/>
                            <a:pt x="40010" y="62694"/>
                            <a:pt x="43900" y="61094"/>
                          </a:cubicBezTo>
                          <a:cubicBezTo>
                            <a:pt x="47790" y="59482"/>
                            <a:pt x="51222" y="57175"/>
                            <a:pt x="54201" y="54199"/>
                          </a:cubicBezTo>
                          <a:cubicBezTo>
                            <a:pt x="57177" y="51235"/>
                            <a:pt x="59471" y="47799"/>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使用对象（引用）</w:t>
      </w:r>
      <w:r>
        <w:rPr lang="zh-CN" sz="19" baseline="0" dirty="0">
          <w:jc w:val="left"/>
          <w:rFonts w:ascii="宋体" w:hAnsi="宋体" w:cs="宋体"/>
          <w:color w:val="333333"/>
          <w:spacing w:val="-44"/>
          <w:sz w:val="19"/>
          <w:szCs w:val="19"/>
        </w:rPr>
        <w:t> . </w:t>
      </w:r>
      <w:r>
        <w:rPr lang="zh-CN" sz="19" baseline="0" dirty="0">
          <w:jc w:val="left"/>
          <w:rFonts w:ascii="微软雅黑" w:hAnsi="微软雅黑" w:cs="微软雅黑"/>
          <w:color w:val="333333"/>
          <w:sz w:val="19"/>
          <w:szCs w:val="19"/>
        </w:rPr>
        <w:t>成员变量来引用对象的成员变量。</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person.age</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440" w:right="0" w:firstLine="0"/>
      </w:pPr>
      <w:r>
        <w:drawing>
          <wp:anchor simplePos="0" relativeHeight="251658281" behindDoc="0" locked="0" layoutInCell="1" allowOverlap="1">
            <wp:simplePos x="0" y="0"/>
            <wp:positionH relativeFrom="page">
              <wp:posOffset>1092536</wp:posOffset>
            </wp:positionH>
            <wp:positionV relativeFrom="line">
              <wp:posOffset>227685</wp:posOffset>
            </wp:positionV>
            <wp:extent cx="47647" cy="47647"/>
            <wp:effectExtent l="0" t="0" r="0" b="0"/>
            <wp:wrapNone/>
            <wp:docPr id="463" name="Freeform 46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28"/>
                            <a:pt x="61083" y="19633"/>
                          </a:cubicBezTo>
                          <a:cubicBezTo>
                            <a:pt x="59471" y="15739"/>
                            <a:pt x="57177" y="12304"/>
                            <a:pt x="54201" y="9315"/>
                          </a:cubicBezTo>
                          <a:cubicBezTo>
                            <a:pt x="51222" y="6350"/>
                            <a:pt x="47790" y="4056"/>
                            <a:pt x="43900" y="2431"/>
                          </a:cubicBezTo>
                          <a:cubicBezTo>
                            <a:pt x="40010" y="807"/>
                            <a:pt x="35960" y="13"/>
                            <a:pt x="31750" y="0"/>
                          </a:cubicBezTo>
                          <a:cubicBezTo>
                            <a:pt x="27539" y="13"/>
                            <a:pt x="23489" y="807"/>
                            <a:pt x="19599" y="2431"/>
                          </a:cubicBezTo>
                          <a:cubicBezTo>
                            <a:pt x="15709" y="4056"/>
                            <a:pt x="12275" y="6350"/>
                            <a:pt x="9298" y="9315"/>
                          </a:cubicBezTo>
                          <a:cubicBezTo>
                            <a:pt x="6322" y="12304"/>
                            <a:pt x="4028" y="15739"/>
                            <a:pt x="2416" y="19621"/>
                          </a:cubicBezTo>
                          <a:cubicBezTo>
                            <a:pt x="805" y="23528"/>
                            <a:pt x="0" y="27559"/>
                            <a:pt x="0" y="31750"/>
                          </a:cubicBezTo>
                          <a:cubicBezTo>
                            <a:pt x="0" y="35980"/>
                            <a:pt x="805" y="40023"/>
                            <a:pt x="2416" y="43917"/>
                          </a:cubicBezTo>
                          <a:cubicBezTo>
                            <a:pt x="4028" y="47812"/>
                            <a:pt x="6322" y="51247"/>
                            <a:pt x="9298" y="54211"/>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使用对象（引用）</w:t>
      </w:r>
      <w:r>
        <w:rPr lang="zh-CN" sz="19" baseline="0" dirty="0">
          <w:jc w:val="left"/>
          <w:rFonts w:ascii="宋体" w:hAnsi="宋体" w:cs="宋体"/>
          <w:color w:val="333333"/>
          <w:spacing w:val="-44"/>
          <w:sz w:val="19"/>
          <w:szCs w:val="19"/>
        </w:rPr>
        <w:t> . </w:t>
      </w:r>
      <w:r>
        <w:rPr lang="zh-CN" sz="19" baseline="0" dirty="0">
          <w:jc w:val="left"/>
          <w:rFonts w:ascii="微软雅黑" w:hAnsi="微软雅黑" w:cs="微软雅黑"/>
          <w:color w:val="333333"/>
          <w:sz w:val="19"/>
          <w:szCs w:val="19"/>
        </w:rPr>
        <w:t>方法（参数列表）来调用对象的方法。</w:t>
      </w:r>
      <w:r>
        <w:rPr>
          <w:rFonts w:ascii="Times New Roman" w:hAnsi="Times New Roman" w:cs="Times New Roman"/>
          <w:sz w:val="19"/>
          <w:szCs w:val="19"/>
        </w:rPr>
        <w:t> </w:t>
      </w:r>
      <w:r/>
    </w:p>
    <w:p>
      <w:pPr>
        <w:rPr>
          <w:rFonts w:ascii="Times New Roman" w:hAnsi="Times New Roman" w:cs="Times New Roman"/>
          <w:color w:val="010302"/>
        </w:rPr>
        <w:spacing w:before="0" w:after="0" w:line="450" w:lineRule="exact"/>
        <w:ind w:left="990" w:right="841" w:firstLine="69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8"/>
          <w:sz w:val="19"/>
          <w:szCs w:val="19"/>
        </w:rPr>
        <w:t>. setAge(23)</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类中就是：</w:t>
      </w:r>
      <w:r>
        <w:rPr lang="zh-CN" sz="19" baseline="0" dirty="0">
          <w:jc w:val="left"/>
          <w:rFonts w:ascii="宋体" w:hAnsi="宋体" w:cs="宋体"/>
          <w:color w:val="333333"/>
          <w:spacing w:val="-24"/>
          <w:sz w:val="19"/>
          <w:szCs w:val="19"/>
        </w:rPr>
        <w:t>//</w:t>
      </w:r>
      <w:r>
        <w:rPr lang="zh-CN" sz="19" baseline="0" dirty="0">
          <w:jc w:val="left"/>
          <w:rFonts w:ascii="微软雅黑" w:hAnsi="微软雅黑" w:cs="微软雅黑"/>
          <w:color w:val="333333"/>
          <w:sz w:val="19"/>
          <w:szCs w:val="19"/>
        </w:rPr>
        <w:t>静态的数据</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动态的行为</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微软雅黑" w:hAnsi="微软雅黑" w:cs="微软雅黑"/>
          <w:color w:val="FF0000"/>
          <w:sz w:val="19"/>
          <w:szCs w:val="19"/>
        </w:rPr>
        <w:t>学习完类与对象终于认识到什么是类，什么是对象了。接下来要看的就是</w:t>
      </w:r>
      <w:r>
        <w:rPr lang="zh-CN" sz="19" baseline="0" dirty="0">
          <w:jc w:val="left"/>
          <w:rFonts w:ascii="宋体" w:hAnsi="宋体" w:cs="宋体"/>
          <w:color w:val="FF0000"/>
          <w:spacing w:val="-4"/>
          <w:sz w:val="19"/>
          <w:szCs w:val="19"/>
        </w:rPr>
        <w:t>java</w:t>
      </w:r>
      <w:r>
        <w:rPr lang="zh-CN" sz="19" baseline="0" dirty="0">
          <w:jc w:val="left"/>
          <w:rFonts w:ascii="微软雅黑" w:hAnsi="微软雅黑" w:cs="微软雅黑"/>
          <w:color w:val="FF0000"/>
          <w:sz w:val="19"/>
          <w:szCs w:val="19"/>
        </w:rPr>
        <w:t>的三大特征：继承、封</w:t>
      </w:r>
      <w:r>
        <w:rPr>
          <w:rFonts w:ascii="Times New Roman" w:hAnsi="Times New Roman" w:cs="Times New Roman"/>
          <w:sz w:val="19"/>
          <w:szCs w:val="19"/>
        </w:rPr>
        <w:t> </w:t>
      </w:r>
      <w:r/>
      <w:r>
        <w:rPr lang="zh-CN" sz="19" baseline="0" dirty="0">
          <w:jc w:val="left"/>
          <w:rFonts w:ascii="微软雅黑" w:hAnsi="微软雅黑" w:cs="微软雅黑"/>
          <w:color w:val="FF0000"/>
          <w:sz w:val="19"/>
          <w:szCs w:val="19"/>
        </w:rPr>
        <w:t>装、多态。</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封装	</w:t>
      </w:r>
      <w:hyperlink r:id="rId437"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64" w:after="0" w:line="300" w:lineRule="exact"/>
        <w:ind w:left="990" w:right="841" w:firstLine="0"/>
      </w:pPr>
      <w:r>
        <w:drawing>
          <wp:anchor simplePos="0" relativeHeight="251658297" behindDoc="0" locked="0" layoutInCell="1" allowOverlap="1">
            <wp:simplePos x="0" y="0"/>
            <wp:positionH relativeFrom="page">
              <wp:posOffset>959124</wp:posOffset>
            </wp:positionH>
            <wp:positionV relativeFrom="line">
              <wp:posOffset>45283</wp:posOffset>
            </wp:positionV>
            <wp:extent cx="5650953" cy="9529"/>
            <wp:effectExtent l="0" t="0" r="0" b="0"/>
            <wp:wrapNone/>
            <wp:docPr id="464" name="Freeform 46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我要看电视，只需要按一下开关和换台就可以了。有必要了解电视机内部的结构吗？有必要碰碰显像管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吗？</w:t>
      </w:r>
      <w:r>
        <w:rPr>
          <w:rFonts w:ascii="Times New Roman" w:hAnsi="Times New Roman" w:cs="Times New Roman"/>
          <w:sz w:val="19"/>
          <w:szCs w:val="19"/>
        </w:rPr>
        <w:t> </w:t>
      </w:r>
      <w:r/>
    </w:p>
    <w:p>
      <w:pPr>
        <w:rPr>
          <w:rFonts w:ascii="Times New Roman" w:hAnsi="Times New Roman" w:cs="Times New Roman"/>
          <w:color w:val="010302"/>
        </w:rPr>
        <w:spacing w:before="76" w:after="0" w:line="378" w:lineRule="exact"/>
        <w:ind w:left="990" w:right="841" w:firstLine="0"/>
      </w:pPr>
      <w:r/>
      <w:r>
        <w:rPr lang="zh-CN" sz="19" baseline="0" dirty="0">
          <w:jc w:val="left"/>
          <w:rFonts w:ascii="微软雅黑" w:hAnsi="微软雅黑" w:cs="微软雅黑"/>
          <w:color w:val="333333"/>
          <w:sz w:val="19"/>
          <w:szCs w:val="19"/>
        </w:rPr>
        <w:t>制造厂家为了方便我们使用电视，把复杂的内部细节全部封装起来，只给我们暴露简单的接口，比如：</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电源开关。需要让用户知道的暴露出来，不需要让用户了解的全部隐藏起来。这就是封装。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白话：该露的露，该藏的藏</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专业：我们程序设计要追求</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高内聚，低耦合</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。高内聚就是类的内部数据操作细节自己完成，不允许外</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部干涉；低耦合：仅暴露少量的方法给外部使用。</w:t>
      </w:r>
      <w:r>
        <w:rPr>
          <w:rFonts w:ascii="Times New Roman" w:hAnsi="Times New Roman" w:cs="Times New Roman"/>
          <w:sz w:val="19"/>
          <w:szCs w:val="19"/>
        </w:rPr>
        <w:t> </w:t>
      </w:r>
      <w:r/>
    </w:p>
    <w:p>
      <w:pPr>
        <w:rPr>
          <w:rFonts w:ascii="Times New Roman" w:hAnsi="Times New Roman" w:cs="Times New Roman"/>
          <w:color w:val="010302"/>
        </w:rPr>
        <w:spacing w:before="72" w:after="0" w:line="382" w:lineRule="exact"/>
        <w:ind w:left="990" w:right="841" w:firstLine="0"/>
      </w:pPr>
      <w:r/>
      <w:r>
        <w:rPr lang="zh-CN" sz="19" baseline="0" dirty="0">
          <w:jc w:val="left"/>
          <w:rFonts w:ascii="微软雅黑" w:hAnsi="微软雅黑" w:cs="微软雅黑"/>
          <w:b/>
          <w:bCs/>
          <w:color w:val="333333"/>
          <w:sz w:val="19"/>
          <w:szCs w:val="19"/>
        </w:rPr>
        <w:t>封装（数据的隐藏）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在定义一个对象的特性的时候，有必要决定这些特性的可见性，即哪些特性对外部是可见的，哪些特性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用于表示内部状态。</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0" w:after="0" w:line="600" w:lineRule="exact"/>
        <w:ind w:left="990" w:right="841" w:firstLine="0"/>
      </w:pPr>
      <w:r/>
      <w:r>
        <w:rPr lang="zh-CN" sz="19" baseline="0" dirty="0">
          <w:jc w:val="left"/>
          <w:rFonts w:ascii="微软雅黑" w:hAnsi="微软雅黑" w:cs="微软雅黑"/>
          <w:color w:val="333333"/>
          <w:sz w:val="19"/>
          <w:szCs w:val="19"/>
        </w:rPr>
        <w:t>通常，应禁止直接访问一个对象中数据的实际表示，而应通过操作接口来访问，这称为信息隐藏。</w:t>
      </w:r>
      <w:r>
        <w:rPr>
          <w:rFonts w:ascii="Times New Roman" w:hAnsi="Times New Roman" w:cs="Times New Roman"/>
          <w:sz w:val="19"/>
          <w:szCs w:val="19"/>
        </w:rPr>
        <w:t> </w:t>
      </w:r>
      <w:r>
        <w:br w:type="textWrapping" w:clear="all"/>
      </w:r>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、封装的步骤	</w:t>
      </w:r>
      <w:hyperlink r:id="rId43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10"/>
          <w:sz w:val="19"/>
          <w:szCs w:val="19"/>
        </w:rPr>
        <w:t>private </w:t>
      </w:r>
      <w:r>
        <w:rPr lang="zh-CN" sz="19" baseline="0" dirty="0">
          <w:jc w:val="left"/>
          <w:rFonts w:ascii="微软雅黑" w:hAnsi="微软雅黑" w:cs="微软雅黑"/>
          <w:color w:val="333333"/>
          <w:sz w:val="19"/>
          <w:szCs w:val="19"/>
        </w:rPr>
        <w:t>修饰需要封装的成员变量。</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6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65" name="Freeform 4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66" name="Freeform 4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67" name="Freeform 4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68" name="Freeform 4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69" name="Freeform 4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70" name="Freeform 4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71" name="Freeform 4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72" name="Freeform 4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73" name="Freeform 4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74" name="Freeform 4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75" name="Freeform 4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76" name="Freeform 4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1"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提供一个公开的方法设置或者访问私有的属性</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360" w:right="3630" w:firstLine="0"/>
        <w:jc w:val="right"/>
      </w:pPr>
      <w:r/>
      <w:r>
        <w:rPr lang="zh-CN" sz="19" baseline="0" dirty="0">
          <w:jc w:val="left"/>
          <w:rFonts w:ascii="微软雅黑" w:hAnsi="微软雅黑" w:cs="微软雅黑"/>
          <w:color w:val="333333"/>
          <w:sz w:val="19"/>
          <w:szCs w:val="19"/>
        </w:rPr>
        <w:t>设置</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通过</w:t>
      </w:r>
      <w:r>
        <w:rPr lang="zh-CN" sz="19" baseline="0" dirty="0">
          <w:jc w:val="left"/>
          <w:rFonts w:ascii="宋体" w:hAnsi="宋体" w:cs="宋体"/>
          <w:color w:val="333333"/>
          <w:spacing w:val="-5"/>
          <w:sz w:val="19"/>
          <w:szCs w:val="19"/>
        </w:rPr>
        <w:t>set</w:t>
      </w:r>
      <w:r>
        <w:rPr lang="zh-CN" sz="19" baseline="0" dirty="0">
          <w:jc w:val="left"/>
          <w:rFonts w:ascii="微软雅黑" w:hAnsi="微软雅黑" w:cs="微软雅黑"/>
          <w:color w:val="333333"/>
          <w:sz w:val="19"/>
          <w:szCs w:val="19"/>
        </w:rPr>
        <w:t>方法，命名格式：</w:t>
      </w:r>
      <w:r>
        <w:rPr lang="zh-CN" sz="19" baseline="0" dirty="0">
          <w:jc w:val="left"/>
          <w:rFonts w:ascii="宋体" w:hAnsi="宋体" w:cs="宋体"/>
          <w:color w:val="333333"/>
          <w:spacing w:val="-15"/>
          <w:sz w:val="19"/>
          <w:szCs w:val="19"/>
        </w:rPr>
        <w:t> set</w:t>
      </w:r>
      <w:r>
        <w:rPr lang="zh-CN" sz="19" baseline="0" dirty="0">
          <w:jc w:val="left"/>
          <w:rFonts w:ascii="微软雅黑" w:hAnsi="微软雅黑" w:cs="微软雅黑"/>
          <w:color w:val="333333"/>
          <w:sz w:val="19"/>
          <w:szCs w:val="19"/>
        </w:rPr>
        <w:t>属性名（）</w:t>
      </w:r>
      <w:r>
        <w:rPr lang="zh-CN" sz="19" baseline="0" dirty="0">
          <w:jc w:val="left"/>
          <w:rFonts w:ascii="宋体" w:hAnsi="宋体" w:cs="宋体"/>
          <w:color w:val="333333"/>
          <w:spacing w:val="-44"/>
          <w:sz w:val="19"/>
          <w:szCs w:val="19"/>
        </w:rPr>
        <w:t>; </w:t>
      </w:r>
      <w:r>
        <w:rPr lang="zh-CN" sz="19" baseline="0" dirty="0">
          <w:jc w:val="left"/>
          <w:rFonts w:ascii="微软雅黑" w:hAnsi="微软雅黑" w:cs="微软雅黑"/>
          <w:color w:val="333333"/>
          <w:sz w:val="19"/>
          <w:szCs w:val="19"/>
        </w:rPr>
        <w:t>属性的首字母要大写</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 w:after="0" w:line="465" w:lineRule="exact"/>
        <w:ind w:left="990" w:right="3550" w:firstLine="0"/>
      </w:pPr>
      <w:r/>
      <w:r>
        <w:rPr lang="zh-CN" sz="19" baseline="0" dirty="0">
          <w:jc w:val="left"/>
          <w:rFonts w:ascii="微软雅黑" w:hAnsi="微软雅黑" w:cs="微软雅黑"/>
          <w:color w:val="333333"/>
          <w:sz w:val="19"/>
          <w:szCs w:val="19"/>
        </w:rPr>
        <w:t>访问</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通过</w:t>
      </w:r>
      <w:r>
        <w:rPr lang="zh-CN" sz="19" baseline="0" dirty="0">
          <w:jc w:val="left"/>
          <w:rFonts w:ascii="宋体" w:hAnsi="宋体" w:cs="宋体"/>
          <w:color w:val="333333"/>
          <w:sz w:val="19"/>
          <w:szCs w:val="19"/>
        </w:rPr>
        <w:t>get</w:t>
      </w:r>
      <w:r>
        <w:rPr lang="zh-CN" sz="19" baseline="0" dirty="0">
          <w:jc w:val="left"/>
          <w:rFonts w:ascii="微软雅黑" w:hAnsi="微软雅黑" w:cs="微软雅黑"/>
          <w:color w:val="333333"/>
          <w:sz w:val="19"/>
          <w:szCs w:val="19"/>
        </w:rPr>
        <w:t>方法，命名格式：</w:t>
      </w:r>
      <w:r>
        <w:rPr lang="zh-CN" sz="19" baseline="0" dirty="0">
          <w:jc w:val="left"/>
          <w:rFonts w:ascii="宋体" w:hAnsi="宋体" w:cs="宋体"/>
          <w:color w:val="333333"/>
          <w:spacing w:val="-12"/>
          <w:sz w:val="19"/>
          <w:szCs w:val="19"/>
        </w:rPr>
        <w:t> get</w:t>
      </w:r>
      <w:r>
        <w:rPr lang="zh-CN" sz="19" baseline="0" dirty="0">
          <w:jc w:val="left"/>
          <w:rFonts w:ascii="微软雅黑" w:hAnsi="微软雅黑" w:cs="微软雅黑"/>
          <w:color w:val="333333"/>
          <w:sz w:val="19"/>
          <w:szCs w:val="19"/>
        </w:rPr>
        <w:t>属性名（）</w:t>
      </w:r>
      <w:r>
        <w:rPr lang="zh-CN" sz="19" baseline="0" dirty="0">
          <w:jc w:val="left"/>
          <w:rFonts w:ascii="宋体" w:hAnsi="宋体" w:cs="宋体"/>
          <w:color w:val="333333"/>
          <w:spacing w:val="-44"/>
          <w:sz w:val="19"/>
          <w:szCs w:val="19"/>
        </w:rPr>
        <w:t>; </w:t>
      </w:r>
      <w:r>
        <w:rPr lang="zh-CN" sz="19" baseline="0" dirty="0">
          <w:jc w:val="left"/>
          <w:rFonts w:ascii="微软雅黑" w:hAnsi="微软雅黑" w:cs="微软雅黑"/>
          <w:color w:val="333333"/>
          <w:sz w:val="19"/>
          <w:szCs w:val="19"/>
        </w:rPr>
        <w:t>属性的首字母要大写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5" behindDoc="1" locked="0" layoutInCell="1" allowOverlap="1">
            <wp:simplePos x="0" y="0"/>
            <wp:positionH relativeFrom="page">
              <wp:posOffset>963889</wp:posOffset>
            </wp:positionH>
            <wp:positionV relativeFrom="line">
              <wp:posOffset>-339228</wp:posOffset>
            </wp:positionV>
            <wp:extent cx="5641423" cy="2258475"/>
            <wp:effectExtent l="0" t="0" r="0" b="0"/>
            <wp:wrapNone/>
            <wp:docPr id="477" name="Freeform 477"/>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92"/>
                            <a:pt x="805" y="2986435"/>
                            <a:pt x="2416" y="2990330"/>
                          </a:cubicBezTo>
                          <a:cubicBezTo>
                            <a:pt x="4028" y="2994212"/>
                            <a:pt x="6322" y="2997647"/>
                            <a:pt x="9298" y="3000611"/>
                          </a:cubicBezTo>
                          <a:cubicBezTo>
                            <a:pt x="12275" y="3003600"/>
                            <a:pt x="15709" y="3005907"/>
                            <a:pt x="19599" y="3007507"/>
                          </a:cubicBezTo>
                          <a:cubicBezTo>
                            <a:pt x="23489" y="3009107"/>
                            <a:pt x="27539" y="3009900"/>
                            <a:pt x="31750" y="3009900"/>
                          </a:cubicBezTo>
                          <a:lnTo>
                            <a:pt x="7486650" y="3009900"/>
                          </a:lnTo>
                          <a:cubicBezTo>
                            <a:pt x="7490859" y="3009900"/>
                            <a:pt x="7494909" y="3009107"/>
                            <a:pt x="7498798" y="3007507"/>
                          </a:cubicBezTo>
                          <a:cubicBezTo>
                            <a:pt x="7502690" y="3005907"/>
                            <a:pt x="7506123" y="3003600"/>
                            <a:pt x="7509099" y="3000611"/>
                          </a:cubicBezTo>
                          <a:cubicBezTo>
                            <a:pt x="7512076" y="2997647"/>
                            <a:pt x="7514370" y="2994212"/>
                            <a:pt x="7515981" y="2990317"/>
                          </a:cubicBezTo>
                          <a:cubicBezTo>
                            <a:pt x="7517593" y="2986435"/>
                            <a:pt x="7518400" y="2982392"/>
                            <a:pt x="7518400" y="2978150"/>
                          </a:cubicBezTo>
                          <a:lnTo>
                            <a:pt x="7518400" y="31750"/>
                          </a:lnTo>
                          <a:cubicBezTo>
                            <a:pt x="7518400" y="27546"/>
                            <a:pt x="7517593" y="23528"/>
                            <a:pt x="7515981" y="19633"/>
                          </a:cubicBezTo>
                          <a:cubicBezTo>
                            <a:pt x="7514370" y="15751"/>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51"/>
                            <a:pt x="2416" y="19633"/>
                          </a:cubicBezTo>
                          <a:cubicBezTo>
                            <a:pt x="805" y="23528"/>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963889</wp:posOffset>
            </wp:positionH>
            <wp:positionV relativeFrom="line">
              <wp:posOffset>-339228</wp:posOffset>
            </wp:positionV>
            <wp:extent cx="5641423" cy="2258475"/>
            <wp:effectExtent l="0" t="0" r="0" b="0"/>
            <wp:wrapNone/>
            <wp:docPr id="478" name="Freeform 478"/>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92"/>
                            <a:pt x="805" y="2986435"/>
                            <a:pt x="2416" y="2990330"/>
                          </a:cubicBezTo>
                          <a:cubicBezTo>
                            <a:pt x="4028" y="2994212"/>
                            <a:pt x="6322" y="2997647"/>
                            <a:pt x="9298" y="3000611"/>
                          </a:cubicBezTo>
                          <a:cubicBezTo>
                            <a:pt x="12275" y="3003600"/>
                            <a:pt x="15709" y="3005907"/>
                            <a:pt x="19599" y="3007507"/>
                          </a:cubicBezTo>
                          <a:cubicBezTo>
                            <a:pt x="23489" y="3009107"/>
                            <a:pt x="27539" y="3009900"/>
                            <a:pt x="31750" y="3009900"/>
                          </a:cubicBezTo>
                          <a:lnTo>
                            <a:pt x="7486650" y="3009900"/>
                          </a:lnTo>
                          <a:cubicBezTo>
                            <a:pt x="7490859" y="3009900"/>
                            <a:pt x="7494909" y="3009107"/>
                            <a:pt x="7498798" y="3007507"/>
                          </a:cubicBezTo>
                          <a:cubicBezTo>
                            <a:pt x="7502690" y="3005907"/>
                            <a:pt x="7506123" y="3003600"/>
                            <a:pt x="7509099" y="3000611"/>
                          </a:cubicBezTo>
                          <a:cubicBezTo>
                            <a:pt x="7512076" y="2997647"/>
                            <a:pt x="7514370" y="2994212"/>
                            <a:pt x="7515981" y="2990317"/>
                          </a:cubicBezTo>
                          <a:cubicBezTo>
                            <a:pt x="7517593" y="2986435"/>
                            <a:pt x="7518400" y="2982392"/>
                            <a:pt x="7518400" y="2978150"/>
                          </a:cubicBezTo>
                          <a:lnTo>
                            <a:pt x="7518400" y="31750"/>
                          </a:lnTo>
                          <a:cubicBezTo>
                            <a:pt x="7518400" y="27546"/>
                            <a:pt x="7517593" y="23528"/>
                            <a:pt x="7515981" y="19633"/>
                          </a:cubicBezTo>
                          <a:cubicBezTo>
                            <a:pt x="7514370" y="15751"/>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51"/>
                            <a:pt x="2416" y="19633"/>
                          </a:cubicBezTo>
                          <a:cubicBezTo>
                            <a:pt x="805" y="23528"/>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8" behindDoc="1" locked="0" layoutInCell="1" allowOverlap="1">
            <wp:simplePos x="0" y="0"/>
            <wp:positionH relativeFrom="page">
              <wp:posOffset>955954</wp:posOffset>
            </wp:positionH>
            <wp:positionV relativeFrom="line">
              <wp:posOffset>-328106</wp:posOffset>
            </wp:positionV>
            <wp:extent cx="368459" cy="2255825"/>
            <wp:effectExtent l="0" t="0" r="0" b="0"/>
            <wp:wrapNone/>
            <wp:docPr id="479" name="Picture 479"/>
            <wp:cNvGraphicFramePr>
              <a:graphicFrameLocks noChangeAspect="1"/>
            </wp:cNvGraphicFramePr>
            <a:graphic>
              <a:graphicData uri="http://schemas.openxmlformats.org/drawingml/2006/picture">
                <pic:pic xmlns:pic="http://schemas.openxmlformats.org/drawingml/2006/picture">
                  <pic:nvPicPr>
                    <pic:cNvPr id="479" name="Picture 479"/>
                    <pic:cNvPicPr>
                      <a:picLocks noChangeAspect="0" noChangeArrowheads="1"/>
                    </pic:cNvPicPr>
                  </pic:nvPicPr>
                  <pic:blipFill>
                    <a:blip r:embed="rId479">
                      <a:extLst>
                        <a:ext uri="{28A0092B-C50C-407E-A947-70E740481C1C}">
                          <a14:useLocalDpi xmlns:a14="http://schemas.microsoft.com/office/drawing/2010/main" val="0"/>
                        </a:ext>
                      </a:extLst>
                    </a:blip>
                    <a:srcRect/>
                    <a:stretch>
                      <a:fillRect/>
                    </a:stretch>
                  </pic:blipFill>
                  <pic:spPr>
                    <a:xfrm rot="0" flipH="0" flipV="0">
                      <a:off x="0" y="0"/>
                      <a:ext cx="368459" cy="2255825"/>
                    </a:xfrm>
                    <a:prstGeom prst="rect">
                      <a:avLst/>
                    </a:prstGeom>
                    <a:noFill/>
                  </pic:spPr>
                </pic:pic>
              </a:graphicData>
            </a:graphic>
          </wp:anchor>
        </w:drawing>
        <w:drawing>
          <wp:anchor simplePos="0" relativeHeight="251658292" behindDoc="1" locked="0" layoutInCell="1" allowOverlap="1">
            <wp:simplePos x="0" y="0"/>
            <wp:positionH relativeFrom="page">
              <wp:posOffset>968654</wp:posOffset>
            </wp:positionH>
            <wp:positionV relativeFrom="line">
              <wp:posOffset>-315404</wp:posOffset>
            </wp:positionV>
            <wp:extent cx="5593776" cy="2229887"/>
            <wp:effectExtent l="0" t="0" r="0" b="0"/>
            <wp:wrapNone/>
            <wp:docPr id="480" name="Freeform 480"/>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6" behindDoc="1" locked="0" layoutInCell="1" allowOverlap="1">
            <wp:simplePos x="0" y="0"/>
            <wp:positionH relativeFrom="page">
              <wp:posOffset>968654</wp:posOffset>
            </wp:positionH>
            <wp:positionV relativeFrom="line">
              <wp:posOffset>-315404</wp:posOffset>
            </wp:positionV>
            <wp:extent cx="5593776" cy="2229887"/>
            <wp:effectExtent l="0" t="0" r="0" b="0"/>
            <wp:wrapNone/>
            <wp:docPr id="481" name="Freeform 481"/>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对象能在类的外部</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直接</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访问</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58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5" w:after="0" w:line="450" w:lineRule="exact"/>
        <w:ind w:left="990" w:right="2585" w:firstLine="0"/>
      </w:pPr>
      <w:r/>
      <w:r>
        <w:rPr lang="zh-CN" sz="19" baseline="0" dirty="0">
          <w:jc w:val="left"/>
          <w:rFonts w:ascii="微软雅黑" w:hAnsi="微软雅黑" w:cs="微软雅黑"/>
          <w:color w:val="333333"/>
          <w:sz w:val="19"/>
          <w:szCs w:val="19"/>
        </w:rPr>
        <w:t>在类中一般不会把数据直接暴露在外部的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而使用</w:t>
      </w:r>
      <w:r>
        <w:rPr lang="zh-CN" sz="19" baseline="0" dirty="0">
          <w:jc w:val="left"/>
          <w:rFonts w:ascii="宋体" w:hAnsi="宋体" w:cs="宋体"/>
          <w:color w:val="333333"/>
          <w:spacing w:val="-9"/>
          <w:sz w:val="19"/>
          <w:szCs w:val="19"/>
        </w:rPr>
        <w:t>private(</w:t>
      </w:r>
      <w:r>
        <w:rPr lang="zh-CN" sz="19" baseline="0" dirty="0">
          <w:jc w:val="left"/>
          <w:rFonts w:ascii="微软雅黑" w:hAnsi="微软雅黑" w:cs="微软雅黑"/>
          <w:color w:val="333333"/>
          <w:sz w:val="19"/>
          <w:szCs w:val="19"/>
        </w:rPr>
        <w:t>私有</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关键字把数据隐藏起来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6" behindDoc="1" locked="0" layoutInCell="1" allowOverlap="1">
            <wp:simplePos x="0" y="0"/>
            <wp:positionH relativeFrom="page">
              <wp:posOffset>963889</wp:posOffset>
            </wp:positionH>
            <wp:positionV relativeFrom="line">
              <wp:posOffset>-339226</wp:posOffset>
            </wp:positionV>
            <wp:extent cx="5641423" cy="1915415"/>
            <wp:effectExtent l="0" t="0" r="0" b="0"/>
            <wp:wrapNone/>
            <wp:docPr id="482" name="Freeform 482"/>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80"/>
                            <a:pt x="805" y="2529223"/>
                            <a:pt x="2416" y="2533117"/>
                          </a:cubicBezTo>
                          <a:cubicBezTo>
                            <a:pt x="4028" y="2536999"/>
                            <a:pt x="6322" y="2540435"/>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907"/>
                            <a:pt x="7498798" y="2550307"/>
                          </a:cubicBezTo>
                          <a:cubicBezTo>
                            <a:pt x="7502690" y="2548707"/>
                            <a:pt x="7506123" y="2546400"/>
                            <a:pt x="7509099" y="2543411"/>
                          </a:cubicBezTo>
                          <a:cubicBezTo>
                            <a:pt x="7512076" y="2540435"/>
                            <a:pt x="7514370" y="2536999"/>
                            <a:pt x="7515981" y="2533117"/>
                          </a:cubicBezTo>
                          <a:cubicBezTo>
                            <a:pt x="7517593" y="2529223"/>
                            <a:pt x="7518400" y="2525180"/>
                            <a:pt x="7518400" y="25209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5" behindDoc="1" locked="0" layoutInCell="1" allowOverlap="1">
            <wp:simplePos x="0" y="0"/>
            <wp:positionH relativeFrom="page">
              <wp:posOffset>963889</wp:posOffset>
            </wp:positionH>
            <wp:positionV relativeFrom="line">
              <wp:posOffset>-339226</wp:posOffset>
            </wp:positionV>
            <wp:extent cx="5641423" cy="1915415"/>
            <wp:effectExtent l="0" t="0" r="0" b="0"/>
            <wp:wrapNone/>
            <wp:docPr id="483" name="Freeform 483"/>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80"/>
                            <a:pt x="805" y="2529223"/>
                            <a:pt x="2416" y="2533117"/>
                          </a:cubicBezTo>
                          <a:cubicBezTo>
                            <a:pt x="4028" y="2536999"/>
                            <a:pt x="6322" y="2540435"/>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907"/>
                            <a:pt x="7498798" y="2550307"/>
                          </a:cubicBezTo>
                          <a:cubicBezTo>
                            <a:pt x="7502690" y="2548707"/>
                            <a:pt x="7506123" y="2546400"/>
                            <a:pt x="7509099" y="2543411"/>
                          </a:cubicBezTo>
                          <a:cubicBezTo>
                            <a:pt x="7512076" y="2540435"/>
                            <a:pt x="7514370" y="2536999"/>
                            <a:pt x="7515981" y="2533117"/>
                          </a:cubicBezTo>
                          <a:cubicBezTo>
                            <a:pt x="7517593" y="2529223"/>
                            <a:pt x="7518400" y="2525180"/>
                            <a:pt x="7518400" y="25209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71" behindDoc="1" locked="0" layoutInCell="1" allowOverlap="1">
            <wp:simplePos x="0" y="0"/>
            <wp:positionH relativeFrom="page">
              <wp:posOffset>955954</wp:posOffset>
            </wp:positionH>
            <wp:positionV relativeFrom="line">
              <wp:posOffset>-328100</wp:posOffset>
            </wp:positionV>
            <wp:extent cx="368459" cy="1917861"/>
            <wp:effectExtent l="0" t="0" r="0" b="0"/>
            <wp:wrapNone/>
            <wp:docPr id="484" name="Picture 484"/>
            <wp:cNvGraphicFramePr>
              <a:graphicFrameLocks noChangeAspect="1"/>
            </wp:cNvGraphicFramePr>
            <a:graphic>
              <a:graphicData uri="http://schemas.openxmlformats.org/drawingml/2006/picture">
                <pic:pic xmlns:pic="http://schemas.openxmlformats.org/drawingml/2006/picture">
                  <pic:nvPicPr>
                    <pic:cNvPr id="484" name="Picture 484"/>
                    <pic:cNvPicPr>
                      <a:picLocks noChangeAspect="0" noChangeArrowheads="1"/>
                    </pic:cNvPicPr>
                  </pic:nvPicPr>
                  <pic:blipFill>
                    <a:blip r:embed="rId484">
                      <a:extLst>
                        <a:ext uri="{28A0092B-C50C-407E-A947-70E740481C1C}">
                          <a14:useLocalDpi xmlns:a14="http://schemas.microsoft.com/office/drawing/2010/main" val="0"/>
                        </a:ext>
                      </a:extLst>
                    </a:blip>
                    <a:srcRect/>
                    <a:stretch>
                      <a:fillRect/>
                    </a:stretch>
                  </pic:blipFill>
                  <pic:spPr>
                    <a:xfrm rot="0" flipH="0" flipV="0">
                      <a:off x="0" y="0"/>
                      <a:ext cx="368459" cy="1917861"/>
                    </a:xfrm>
                    <a:prstGeom prst="rect">
                      <a:avLst/>
                    </a:prstGeom>
                    <a:noFill/>
                  </pic:spPr>
                </pic:pic>
              </a:graphicData>
            </a:graphic>
          </wp:anchor>
        </w:drawing>
        <w:drawing>
          <wp:anchor simplePos="0" relativeHeight="251658566" behindDoc="1" locked="0" layoutInCell="1" allowOverlap="1">
            <wp:simplePos x="0" y="0"/>
            <wp:positionH relativeFrom="page">
              <wp:posOffset>968654</wp:posOffset>
            </wp:positionH>
            <wp:positionV relativeFrom="line">
              <wp:posOffset>-315403</wp:posOffset>
            </wp:positionV>
            <wp:extent cx="5593776" cy="1886827"/>
            <wp:effectExtent l="0" t="0" r="0" b="0"/>
            <wp:wrapNone/>
            <wp:docPr id="485" name="Freeform 485"/>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7" behindDoc="1" locked="0" layoutInCell="1" allowOverlap="1">
            <wp:simplePos x="0" y="0"/>
            <wp:positionH relativeFrom="page">
              <wp:posOffset>968654</wp:posOffset>
            </wp:positionH>
            <wp:positionV relativeFrom="line">
              <wp:posOffset>-315403</wp:posOffset>
            </wp:positionV>
            <wp:extent cx="5593776" cy="1886827"/>
            <wp:effectExtent l="0" t="0" r="0" b="0"/>
            <wp:wrapNone/>
            <wp:docPr id="486" name="Freeform 486"/>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2448"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在类的外部不能直接访问类中的私有成员</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06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73" w:firstLine="0"/>
      </w:pPr>
      <w:r/>
      <w:r>
        <w:rPr lang="zh-CN" sz="19" baseline="0" dirty="0">
          <w:jc w:val="left"/>
          <w:rFonts w:ascii="微软雅黑" w:hAnsi="微软雅黑" w:cs="微软雅黑"/>
          <w:color w:val="333333"/>
          <w:sz w:val="19"/>
          <w:szCs w:val="19"/>
        </w:rPr>
        <w:t>如果在类的外部需要访问这些私有属性</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那么可以在类中提供对于的</w:t>
      </w:r>
      <w:r>
        <w:rPr lang="zh-CN" sz="19" baseline="0" dirty="0">
          <w:jc w:val="left"/>
          <w:rFonts w:ascii="宋体" w:hAnsi="宋体" w:cs="宋体"/>
          <w:color w:val="333333"/>
          <w:sz w:val="19"/>
          <w:szCs w:val="19"/>
        </w:rPr>
        <w:t>get</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5"/>
          <w:sz w:val="19"/>
          <w:szCs w:val="19"/>
        </w:rPr>
        <w:t>set</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以便让用户在类的外部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可以间接的访问到私有属性</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1" behindDoc="1" locked="0" layoutInCell="1" allowOverlap="1">
            <wp:simplePos x="0" y="0"/>
            <wp:positionH relativeFrom="page">
              <wp:posOffset>939800</wp:posOffset>
            </wp:positionH>
            <wp:positionV relativeFrom="line">
              <wp:posOffset>-523456</wp:posOffset>
            </wp:positionV>
            <wp:extent cx="5678213" cy="2965871"/>
            <wp:effectExtent l="0" t="0" r="0" b="0"/>
            <wp:wrapNone/>
            <wp:docPr id="487" name="Picture 487"/>
            <wp:cNvGraphicFramePr>
              <a:graphicFrameLocks noChangeAspect="1"/>
            </wp:cNvGraphicFramePr>
            <a:graphic>
              <a:graphicData uri="http://schemas.openxmlformats.org/drawingml/2006/picture">
                <pic:pic xmlns:pic="http://schemas.openxmlformats.org/drawingml/2006/picture">
                  <pic:nvPicPr>
                    <pic:cNvPr id="487" name="Picture 487"/>
                    <pic:cNvPicPr>
                      <a:picLocks noChangeAspect="0" noChangeArrowheads="1"/>
                    </pic:cNvPicPr>
                  </pic:nvPicPr>
                  <pic:blipFill>
                    <a:blip r:embed="rId487">
                      <a:extLst>
                        <a:ext uri="{28A0092B-C50C-407E-A947-70E740481C1C}">
                          <a14:useLocalDpi xmlns:a14="http://schemas.microsoft.com/office/drawing/2010/main" val="0"/>
                        </a:ext>
                      </a:extLst>
                    </a:blip>
                    <a:srcRect/>
                    <a:stretch>
                      <a:fillRect/>
                    </a:stretch>
                  </pic:blipFill>
                  <pic:spPr>
                    <a:xfrm rot="0" flipH="0" flipV="0">
                      <a:off x="0" y="0"/>
                      <a:ext cx="5678213" cy="2965871"/>
                    </a:xfrm>
                    <a:prstGeom prst="rect">
                      <a:avLst/>
                    </a:prstGeom>
                    <a:noFill/>
                  </pic:spPr>
                </pic:pic>
              </a:graphicData>
            </a:graphic>
          </wp:anchor>
        </w:drawing>
        <w:drawing>
          <wp:anchor simplePos="0" relativeHeight="251659143" behindDoc="1" locked="0" layoutInCell="1" allowOverlap="1">
            <wp:simplePos x="0" y="0"/>
            <wp:positionH relativeFrom="page">
              <wp:posOffset>955954</wp:posOffset>
            </wp:positionH>
            <wp:positionV relativeFrom="line">
              <wp:posOffset>-499631</wp:posOffset>
            </wp:positionV>
            <wp:extent cx="368459" cy="2942046"/>
            <wp:effectExtent l="0" t="0" r="0" b="0"/>
            <wp:wrapNone/>
            <wp:docPr id="488" name="Picture 488"/>
            <wp:cNvGraphicFramePr>
              <a:graphicFrameLocks noChangeAspect="1"/>
            </wp:cNvGraphicFramePr>
            <a:graphic>
              <a:graphicData uri="http://schemas.openxmlformats.org/drawingml/2006/picture">
                <pic:pic xmlns:pic="http://schemas.openxmlformats.org/drawingml/2006/picture">
                  <pic:nvPicPr>
                    <pic:cNvPr id="488" name="Picture 488"/>
                    <pic:cNvPicPr>
                      <a:picLocks noChangeAspect="0" noChangeArrowheads="1"/>
                    </pic:cNvPicPr>
                  </pic:nvPicPr>
                  <pic:blipFill>
                    <a:blip r:embed="rId488">
                      <a:extLst>
                        <a:ext uri="{28A0092B-C50C-407E-A947-70E740481C1C}">
                          <a14:useLocalDpi xmlns:a14="http://schemas.microsoft.com/office/drawing/2010/main" val="0"/>
                        </a:ext>
                      </a:extLst>
                    </a:blip>
                    <a:srcRect/>
                    <a:stretch>
                      <a:fillRect/>
                    </a:stretch>
                  </pic:blipFill>
                  <pic:spPr>
                    <a:xfrm rot="0" flipH="0" flipV="0">
                      <a:off x="0" y="0"/>
                      <a:ext cx="368459" cy="2942046"/>
                    </a:xfrm>
                    <a:prstGeom prst="rect">
                      <a:avLst/>
                    </a:prstGeom>
                    <a:noFill/>
                  </pic:spPr>
                </pic:pic>
              </a:graphicData>
            </a:graphic>
          </wp:anchor>
        </w:drawing>
        <w:drawing>
          <wp:anchor simplePos="0" relativeHeight="251658785" behindDoc="1" locked="0" layoutInCell="1" allowOverlap="1">
            <wp:simplePos x="0" y="0"/>
            <wp:positionH relativeFrom="page">
              <wp:posOffset>955954</wp:posOffset>
            </wp:positionH>
            <wp:positionV relativeFrom="line">
              <wp:posOffset>-499631</wp:posOffset>
            </wp:positionV>
            <wp:extent cx="5619174" cy="2941340"/>
            <wp:effectExtent l="0" t="0" r="0" b="0"/>
            <wp:wrapNone/>
            <wp:docPr id="489" name="Picture 489"/>
            <wp:cNvGraphicFramePr>
              <a:graphicFrameLocks noChangeAspect="1"/>
            </wp:cNvGraphicFramePr>
            <a:graphic>
              <a:graphicData uri="http://schemas.openxmlformats.org/drawingml/2006/picture">
                <pic:pic xmlns:pic="http://schemas.openxmlformats.org/drawingml/2006/picture">
                  <pic:nvPicPr>
                    <pic:cNvPr id="489" name="Picture 489"/>
                    <pic:cNvPicPr>
                      <a:picLocks noChangeAspect="0" noChangeArrowheads="1"/>
                    </pic:cNvPicPr>
                  </pic:nvPicPr>
                  <pic:blipFill>
                    <a:blip r:embed="rId489">
                      <a:extLst>
                        <a:ext uri="{28A0092B-C50C-407E-A947-70E740481C1C}">
                          <a14:useLocalDpi xmlns:a14="http://schemas.microsoft.com/office/drawing/2010/main" val="0"/>
                        </a:ext>
                      </a:extLst>
                    </a:blip>
                    <a:srcRect/>
                    <a:stretch>
                      <a:fillRect/>
                    </a:stretch>
                  </pic:blipFill>
                  <pic:spPr>
                    <a:xfrm rot="0" flipH="0" flipV="0">
                      <a:off x="0" y="0"/>
                      <a:ext cx="5619174" cy="2941340"/>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//set</w:t>
      </w:r>
      <w:r>
        <w:rPr lang="zh-CN" sz="17" baseline="0" dirty="0">
          <w:jc w:val="left"/>
          <w:rFonts w:ascii="新宋体" w:hAnsi="新宋体" w:cs="新宋体"/>
          <w:color w:val="AA5500"/>
          <w:sz w:val="17"/>
          <w:szCs w:val="17"/>
        </w:rPr>
        <w:t>负责给属性赋值</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//get</w:t>
      </w:r>
      <w:r>
        <w:rPr lang="zh-CN" sz="17" baseline="0" dirty="0">
          <w:jc w:val="left"/>
          <w:rFonts w:ascii="新宋体" w:hAnsi="新宋体" w:cs="新宋体"/>
          <w:color w:val="AA5500"/>
          <w:sz w:val="17"/>
          <w:szCs w:val="17"/>
        </w:rPr>
        <w:t>负责返回属性的值</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59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59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getName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588" w:space="0"/>
          </w:cols>
          <w:docGrid w:linePitch="360"/>
        </w:sect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getName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93" name="Freeform 4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94" name="Freeform 4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95" name="Freeform 4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96" name="Freeform 4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97" name="Freeform 4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98" name="Freeform 4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99" name="Freeform 4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00" name="Freeform 5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01" name="Freeform 5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02" name="Freeform 5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03" name="Freeform 5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04" name="Freeform 5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66352</wp:posOffset>
            </wp:positionV>
            <wp:extent cx="5678213" cy="379983"/>
            <wp:effectExtent l="0" t="0" r="0" b="0"/>
            <wp:wrapNone/>
            <wp:docPr id="505" name="Picture 505"/>
            <wp:cNvGraphicFramePr>
              <a:graphicFrameLocks noChangeAspect="1"/>
            </wp:cNvGraphicFramePr>
            <a:graphic>
              <a:graphicData uri="http://schemas.openxmlformats.org/drawingml/2006/picture">
                <pic:pic xmlns:pic="http://schemas.openxmlformats.org/drawingml/2006/picture">
                  <pic:nvPicPr>
                    <pic:cNvPr id="505" name="Picture 505"/>
                    <pic:cNvPicPr>
                      <a:picLocks noChangeAspect="0" noChangeArrowheads="1"/>
                    </pic:cNvPicPr>
                  </pic:nvPicPr>
                  <pic:blipFill>
                    <a:blip r:embed="rId505">
                      <a:extLst>
                        <a:ext uri="{28A0092B-C50C-407E-A947-70E740481C1C}">
                          <a14:useLocalDpi xmlns:a14="http://schemas.microsoft.com/office/drawing/2010/main" val="0"/>
                        </a:ext>
                      </a:extLst>
                    </a:blip>
                    <a:srcRect/>
                    <a:stretch>
                      <a:fillRect/>
                    </a:stretch>
                  </pic:blipFill>
                  <pic:spPr>
                    <a:xfrm rot="0" flipH="0" flipV="0">
                      <a:off x="0" y="0"/>
                      <a:ext cx="5678213" cy="379983"/>
                    </a:xfrm>
                    <a:prstGeom prst="rect">
                      <a:avLst/>
                    </a:prstGeom>
                    <a:noFill/>
                  </pic:spPr>
                </pic:pic>
              </a:graphicData>
            </a:graphic>
          </wp:anchor>
        </w:drawing>
        <w:drawing>
          <wp:anchor simplePos="0" relativeHeight="251658340" behindDoc="1" locked="0" layoutInCell="1" allowOverlap="1">
            <wp:simplePos x="0" y="0"/>
            <wp:positionH relativeFrom="page">
              <wp:posOffset>955954</wp:posOffset>
            </wp:positionH>
            <wp:positionV relativeFrom="line">
              <wp:posOffset>66352</wp:posOffset>
            </wp:positionV>
            <wp:extent cx="368459" cy="379983"/>
            <wp:effectExtent l="0" t="0" r="0" b="0"/>
            <wp:wrapNone/>
            <wp:docPr id="506" name="Picture 506"/>
            <wp:cNvGraphicFramePr>
              <a:graphicFrameLocks noChangeAspect="1"/>
            </wp:cNvGraphicFramePr>
            <a:graphic>
              <a:graphicData uri="http://schemas.openxmlformats.org/drawingml/2006/picture">
                <pic:pic xmlns:pic="http://schemas.openxmlformats.org/drawingml/2006/picture">
                  <pic:nvPicPr>
                    <pic:cNvPr id="506" name="Picture 506"/>
                    <pic:cNvPicPr>
                      <a:picLocks noChangeAspect="0" noChangeArrowheads="1"/>
                    </pic:cNvPicPr>
                  </pic:nvPicPr>
                  <pic:blipFill>
                    <a:blip r:embed="rId506">
                      <a:extLst>
                        <a:ext uri="{28A0092B-C50C-407E-A947-70E740481C1C}">
                          <a14:useLocalDpi xmlns:a14="http://schemas.microsoft.com/office/drawing/2010/main" val="0"/>
                        </a:ext>
                      </a:extLst>
                    </a:blip>
                    <a:srcRect/>
                    <a:stretch>
                      <a:fillRect/>
                    </a:stretch>
                  </pic:blipFill>
                  <pic:spPr>
                    <a:xfrm rot="0" flipH="0" flipV="0">
                      <a:off x="0" y="0"/>
                      <a:ext cx="368459" cy="379983"/>
                    </a:xfrm>
                    <a:prstGeom prst="rect">
                      <a:avLst/>
                    </a:prstGeom>
                    <a:noFill/>
                  </pic:spPr>
                </pic:pic>
              </a:graphicData>
            </a:graphic>
          </wp:anchor>
        </w:drawing>
        <w:drawing>
          <wp:anchor simplePos="0" relativeHeight="251658332" behindDoc="1" locked="0" layoutInCell="1" allowOverlap="1">
            <wp:simplePos x="0" y="0"/>
            <wp:positionH relativeFrom="page">
              <wp:posOffset>955954</wp:posOffset>
            </wp:positionH>
            <wp:positionV relativeFrom="line">
              <wp:posOffset>66352</wp:posOffset>
            </wp:positionV>
            <wp:extent cx="5619174" cy="368451"/>
            <wp:effectExtent l="0" t="0" r="0" b="0"/>
            <wp:wrapNone/>
            <wp:docPr id="507" name="Picture 507"/>
            <wp:cNvGraphicFramePr>
              <a:graphicFrameLocks noChangeAspect="1"/>
            </wp:cNvGraphicFramePr>
            <a:graphic>
              <a:graphicData uri="http://schemas.openxmlformats.org/drawingml/2006/picture">
                <pic:pic xmlns:pic="http://schemas.openxmlformats.org/drawingml/2006/picture">
                  <pic:nvPicPr>
                    <pic:cNvPr id="507" name="Picture 507"/>
                    <pic:cNvPicPr>
                      <a:picLocks noChangeAspect="0" noChangeArrowheads="1"/>
                    </pic:cNvPicPr>
                  </pic:nvPicPr>
                  <pic:blipFill>
                    <a:blip r:embed="rId507">
                      <a:extLst>
                        <a:ext uri="{28A0092B-C50C-407E-A947-70E740481C1C}">
                          <a14:useLocalDpi xmlns:a14="http://schemas.microsoft.com/office/drawing/2010/main" val="0"/>
                        </a:ext>
                      </a:extLst>
                    </a:blip>
                    <a:srcRect/>
                    <a:stretch>
                      <a:fillRect/>
                    </a:stretch>
                  </pic:blipFill>
                  <pic:spPr>
                    <a:xfrm rot="0" flipH="0" flipV="0">
                      <a:off x="0" y="0"/>
                      <a:ext cx="5619174" cy="368451"/>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6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、作用和意义	</w:t>
      </w:r>
      <w:hyperlink r:id="rId49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1230" w:right="854"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提高程序的安全性，保护数据。</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隐藏代码的实现细节</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统一用户的调用接口</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提高系统的可维护性</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便于调用者调用。</w:t>
      </w:r>
      <w:r>
        <w:rPr>
          <w:rFonts w:ascii="Times New Roman" w:hAnsi="Times New Roman" w:cs="Times New Roman"/>
          <w:sz w:val="19"/>
          <w:szCs w:val="19"/>
        </w:rPr>
        <w:t> </w:t>
      </w:r>
      <w:r/>
    </w:p>
    <w:p>
      <w:pPr>
        <w:rPr>
          <w:rFonts w:ascii="Times New Roman" w:hAnsi="Times New Roman" w:cs="Times New Roman"/>
          <w:color w:val="010302"/>
        </w:rPr>
        <w:spacing w:before="1" w:after="0" w:line="465" w:lineRule="exact"/>
        <w:ind w:left="990" w:right="854" w:firstLine="0"/>
      </w:pPr>
      <w:r/>
      <w:r>
        <w:rPr lang="zh-CN" sz="19" baseline="0" dirty="0">
          <w:jc w:val="left"/>
          <w:rFonts w:ascii="微软雅黑" w:hAnsi="微软雅黑" w:cs="微软雅黑"/>
          <w:color w:val="333333"/>
          <w:sz w:val="19"/>
          <w:szCs w:val="19"/>
        </w:rPr>
        <w:t>良好的封装，便于修改内部代码，提高可维护性。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良好的封装，可进行数据完整性检测，保证数据的有效性。</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、方法重载	</w:t>
      </w:r>
      <w:hyperlink r:id="rId49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类中有多个方法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有着相同的方法名</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但是方法的参数各不相同</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这种情况被称为方法的重载。方法的重载</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可以提供方法调用的灵活性。</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854" w:firstLine="0"/>
      </w:pPr>
      <w:r/>
      <w:r>
        <w:rPr lang="zh-CN" sz="19" baseline="0" dirty="0">
          <w:jc w:val="left"/>
          <w:rFonts w:ascii="微软雅黑" w:hAnsi="微软雅黑" w:cs="微软雅黑"/>
          <w:color w:val="333333"/>
          <w:sz w:val="19"/>
          <w:szCs w:val="19"/>
        </w:rPr>
        <w:t>思考：</w:t>
      </w:r>
      <w:r>
        <w:rPr lang="zh-CN" sz="19" baseline="0" dirty="0">
          <w:jc w:val="left"/>
          <w:rFonts w:ascii="宋体" w:hAnsi="宋体" w:cs="宋体"/>
          <w:color w:val="333333"/>
          <w:spacing w:val="-2"/>
          <w:sz w:val="19"/>
          <w:szCs w:val="19"/>
        </w:rPr>
        <w:t>Hello</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中的</w:t>
      </w:r>
      <w:r>
        <w:rPr lang="zh-CN" sz="19" baseline="0" dirty="0">
          <w:jc w:val="left"/>
          <w:rFonts w:ascii="宋体" w:hAnsi="宋体" w:cs="宋体"/>
          <w:color w:val="333333"/>
          <w:spacing w:val="-6"/>
          <w:sz w:val="19"/>
          <w:szCs w:val="19"/>
        </w:rPr>
        <w:t>System.out.println()</w:t>
      </w:r>
      <w:r>
        <w:rPr lang="zh-CN" sz="19" baseline="0" dirty="0">
          <w:jc w:val="left"/>
          <w:rFonts w:ascii="微软雅黑" w:hAnsi="微软雅黑" w:cs="微软雅黑"/>
          <w:color w:val="333333"/>
          <w:sz w:val="19"/>
          <w:szCs w:val="19"/>
        </w:rPr>
        <w:t>方法，为什么可以把不同类型的参数传给这个方法</w:t>
      </w:r>
      <w:r>
        <w:rPr lang="zh-CN" sz="19" baseline="0" dirty="0">
          <w:jc w:val="left"/>
          <w:rFonts w:ascii="宋体" w:hAnsi="宋体" w:cs="宋体"/>
          <w:color w:val="333333"/>
          <w:spacing w:val="-12"/>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【演示：查看</w:t>
      </w:r>
      <w:r>
        <w:rPr lang="zh-CN" sz="19" baseline="0" dirty="0">
          <w:jc w:val="left"/>
          <w:rFonts w:ascii="宋体" w:hAnsi="宋体" w:cs="宋体"/>
          <w:color w:val="333333"/>
          <w:spacing w:val="-9"/>
          <w:sz w:val="19"/>
          <w:szCs w:val="19"/>
        </w:rPr>
        <w:t>println</w:t>
      </w:r>
      <w:r>
        <w:rPr lang="zh-CN" sz="19" baseline="0" dirty="0">
          <w:jc w:val="left"/>
          <w:rFonts w:ascii="微软雅黑" w:hAnsi="微软雅黑" w:cs="微软雅黑"/>
          <w:color w:val="333333"/>
          <w:sz w:val="19"/>
          <w:szCs w:val="19"/>
        </w:rPr>
        <w:t>方法的重载】</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8" behindDoc="1" locked="0" layoutInCell="1" allowOverlap="1">
            <wp:simplePos x="0" y="0"/>
            <wp:positionH relativeFrom="page">
              <wp:posOffset>963889</wp:posOffset>
            </wp:positionH>
            <wp:positionV relativeFrom="line">
              <wp:posOffset>-167692</wp:posOffset>
            </wp:positionV>
            <wp:extent cx="5641423" cy="1229296"/>
            <wp:effectExtent l="0" t="0" r="0" b="0"/>
            <wp:wrapNone/>
            <wp:docPr id="508" name="Freeform 508"/>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48"/>
                            <a:pt x="2416" y="1618742"/>
                          </a:cubicBezTo>
                          <a:cubicBezTo>
                            <a:pt x="4028" y="1622636"/>
                            <a:pt x="6322" y="1626059"/>
                            <a:pt x="9298" y="1629011"/>
                          </a:cubicBezTo>
                          <a:cubicBezTo>
                            <a:pt x="12275" y="1632013"/>
                            <a:pt x="15709" y="1634307"/>
                            <a:pt x="19599" y="1635894"/>
                          </a:cubicBezTo>
                          <a:cubicBezTo>
                            <a:pt x="23489" y="1637494"/>
                            <a:pt x="27539" y="1638300"/>
                            <a:pt x="31750" y="1638300"/>
                          </a:cubicBezTo>
                          <a:lnTo>
                            <a:pt x="7486650" y="1638300"/>
                          </a:lnTo>
                          <a:cubicBezTo>
                            <a:pt x="7490859" y="1638300"/>
                            <a:pt x="7494909" y="1637507"/>
                            <a:pt x="7498798" y="1635907"/>
                          </a:cubicBezTo>
                          <a:cubicBezTo>
                            <a:pt x="7502690" y="1634307"/>
                            <a:pt x="7506123" y="1632013"/>
                            <a:pt x="7509099" y="1629011"/>
                          </a:cubicBezTo>
                          <a:cubicBezTo>
                            <a:pt x="7512076" y="1626059"/>
                            <a:pt x="7514370" y="1622636"/>
                            <a:pt x="7515981" y="1618730"/>
                          </a:cubicBezTo>
                          <a:cubicBezTo>
                            <a:pt x="7517593" y="1614848"/>
                            <a:pt x="7518400" y="1610792"/>
                            <a:pt x="7518400" y="16065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7" behindDoc="1" locked="0" layoutInCell="1" allowOverlap="1">
            <wp:simplePos x="0" y="0"/>
            <wp:positionH relativeFrom="page">
              <wp:posOffset>963889</wp:posOffset>
            </wp:positionH>
            <wp:positionV relativeFrom="line">
              <wp:posOffset>-167692</wp:posOffset>
            </wp:positionV>
            <wp:extent cx="5641423" cy="1229296"/>
            <wp:effectExtent l="0" t="0" r="0" b="0"/>
            <wp:wrapNone/>
            <wp:docPr id="509" name="Freeform 509"/>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48"/>
                            <a:pt x="2416" y="1618742"/>
                          </a:cubicBezTo>
                          <a:cubicBezTo>
                            <a:pt x="4028" y="1622636"/>
                            <a:pt x="6322" y="1626059"/>
                            <a:pt x="9298" y="1629011"/>
                          </a:cubicBezTo>
                          <a:cubicBezTo>
                            <a:pt x="12275" y="1632013"/>
                            <a:pt x="15709" y="1634307"/>
                            <a:pt x="19599" y="1635894"/>
                          </a:cubicBezTo>
                          <a:cubicBezTo>
                            <a:pt x="23489" y="1637494"/>
                            <a:pt x="27539" y="1638300"/>
                            <a:pt x="31750" y="1638300"/>
                          </a:cubicBezTo>
                          <a:lnTo>
                            <a:pt x="7486650" y="1638300"/>
                          </a:lnTo>
                          <a:cubicBezTo>
                            <a:pt x="7490859" y="1638300"/>
                            <a:pt x="7494909" y="1637507"/>
                            <a:pt x="7498798" y="1635907"/>
                          </a:cubicBezTo>
                          <a:cubicBezTo>
                            <a:pt x="7502690" y="1634307"/>
                            <a:pt x="7506123" y="1632013"/>
                            <a:pt x="7509099" y="1629011"/>
                          </a:cubicBezTo>
                          <a:cubicBezTo>
                            <a:pt x="7512076" y="1626059"/>
                            <a:pt x="7514370" y="1622636"/>
                            <a:pt x="7515981" y="1618730"/>
                          </a:cubicBezTo>
                          <a:cubicBezTo>
                            <a:pt x="7517593" y="1614848"/>
                            <a:pt x="7518400" y="1610792"/>
                            <a:pt x="7518400" y="16065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19"/>
                          </a:cubicBezTo>
                          <a:cubicBezTo>
                            <a:pt x="7494909" y="807"/>
                            <a:pt x="7490859" y="13"/>
                            <a:pt x="7486650" y="0"/>
                          </a:cubicBezTo>
                          <a:lnTo>
                            <a:pt x="31750" y="0"/>
                          </a:ln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37" behindDoc="1" locked="0" layoutInCell="1" allowOverlap="1">
            <wp:simplePos x="0" y="0"/>
            <wp:positionH relativeFrom="page">
              <wp:posOffset>955954</wp:posOffset>
            </wp:positionH>
            <wp:positionV relativeFrom="line">
              <wp:posOffset>-156573</wp:posOffset>
            </wp:positionV>
            <wp:extent cx="292223" cy="1238336"/>
            <wp:effectExtent l="0" t="0" r="0" b="0"/>
            <wp:wrapNone/>
            <wp:docPr id="510" name="Picture 510"/>
            <wp:cNvGraphicFramePr>
              <a:graphicFrameLocks noChangeAspect="1"/>
            </wp:cNvGraphicFramePr>
            <a:graphic>
              <a:graphicData uri="http://schemas.openxmlformats.org/drawingml/2006/picture">
                <pic:pic xmlns:pic="http://schemas.openxmlformats.org/drawingml/2006/picture">
                  <pic:nvPicPr>
                    <pic:cNvPr id="510" name="Picture 510"/>
                    <pic:cNvPicPr>
                      <a:picLocks noChangeAspect="0" noChangeArrowheads="1"/>
                    </pic:cNvPicPr>
                  </pic:nvPicPr>
                  <pic:blipFill>
                    <a:blip r:embed="rId510">
                      <a:extLst>
                        <a:ext uri="{28A0092B-C50C-407E-A947-70E740481C1C}">
                          <a14:useLocalDpi xmlns:a14="http://schemas.microsoft.com/office/drawing/2010/main" val="0"/>
                        </a:ext>
                      </a:extLst>
                    </a:blip>
                    <a:srcRect/>
                    <a:stretch>
                      <a:fillRect/>
                    </a:stretch>
                  </pic:blipFill>
                  <pic:spPr>
                    <a:xfrm rot="0" flipH="0" flipV="0">
                      <a:off x="0" y="0"/>
                      <a:ext cx="292223" cy="1238336"/>
                    </a:xfrm>
                    <a:prstGeom prst="rect">
                      <a:avLst/>
                    </a:prstGeom>
                    <a:noFill/>
                  </pic:spPr>
                </pic:pic>
              </a:graphicData>
            </a:graphic>
          </wp:anchor>
        </w:drawing>
        <w:drawing>
          <wp:anchor simplePos="0" relativeHeight="251658345" behindDoc="1" locked="0" layoutInCell="1" allowOverlap="1">
            <wp:simplePos x="0" y="0"/>
            <wp:positionH relativeFrom="page">
              <wp:posOffset>968654</wp:posOffset>
            </wp:positionH>
            <wp:positionV relativeFrom="line">
              <wp:posOffset>-143868</wp:posOffset>
            </wp:positionV>
            <wp:extent cx="5593776" cy="1200708"/>
            <wp:effectExtent l="0" t="0" r="0" b="0"/>
            <wp:wrapNone/>
            <wp:docPr id="511" name="Freeform 511"/>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9" behindDoc="1" locked="0" layoutInCell="1" allowOverlap="1">
            <wp:simplePos x="0" y="0"/>
            <wp:positionH relativeFrom="page">
              <wp:posOffset>968654</wp:posOffset>
            </wp:positionH>
            <wp:positionV relativeFrom="line">
              <wp:posOffset>-143868</wp:posOffset>
            </wp:positionV>
            <wp:extent cx="5593776" cy="1200708"/>
            <wp:effectExtent l="0" t="0" r="0" b="0"/>
            <wp:wrapNone/>
            <wp:docPr id="512" name="Freeform 512"/>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89"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53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b/>
          <w:bCs/>
          <w:color w:val="333333"/>
          <w:sz w:val="19"/>
          <w:szCs w:val="19"/>
        </w:rPr>
        <w:t>方法重载必须满足以下条件</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方法名必须相同</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65" w:lineRule="exact"/>
        <w:ind w:left="1150" w:right="5041" w:firstLine="0"/>
        <w:jc w:val="right"/>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参数列表必须不同</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参数的类型、个数、顺序的不同</w:t>
      </w:r>
      <w:r>
        <w:rPr lang="zh-CN" sz="19" baseline="0" dirty="0">
          <w:jc w:val="left"/>
          <w:rFonts w:ascii="宋体" w:hAnsi="宋体" w:cs="宋体"/>
          <w:color w:val="333333"/>
          <w:spacing w:val="-58"/>
          <w:sz w:val="19"/>
          <w:szCs w:val="19"/>
        </w:rPr>
        <w:t>)</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311" behindDoc="1" locked="0" layoutInCell="1" allowOverlap="1">
            <wp:simplePos x="0" y="0"/>
            <wp:positionH relativeFrom="page">
              <wp:posOffset>963889</wp:posOffset>
            </wp:positionH>
            <wp:positionV relativeFrom="line">
              <wp:posOffset>-167690</wp:posOffset>
            </wp:positionV>
            <wp:extent cx="5641423" cy="1400826"/>
            <wp:effectExtent l="0" t="0" r="0" b="0"/>
            <wp:wrapNone/>
            <wp:docPr id="513" name="Freeform 513"/>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30"/>
                          </a:cubicBezTo>
                          <a:cubicBezTo>
                            <a:pt x="4028" y="1851212"/>
                            <a:pt x="6322" y="1854635"/>
                            <a:pt x="9298" y="1857599"/>
                          </a:cubicBezTo>
                          <a:cubicBezTo>
                            <a:pt x="12275" y="1860588"/>
                            <a:pt x="15709" y="1862895"/>
                            <a:pt x="19599" y="1864494"/>
                          </a:cubicBezTo>
                          <a:cubicBezTo>
                            <a:pt x="23489" y="1866094"/>
                            <a:pt x="27539" y="1866900"/>
                            <a:pt x="31750" y="1866900"/>
                          </a:cubicBezTo>
                          <a:lnTo>
                            <a:pt x="7486650" y="1866900"/>
                          </a:lnTo>
                          <a:cubicBezTo>
                            <a:pt x="7490859" y="1866900"/>
                            <a:pt x="7494909" y="1866094"/>
                            <a:pt x="7498798" y="1864494"/>
                          </a:cubicBezTo>
                          <a:cubicBezTo>
                            <a:pt x="7502690" y="1862895"/>
                            <a:pt x="7506123" y="1860588"/>
                            <a:pt x="7509099" y="1857599"/>
                          </a:cubicBezTo>
                          <a:cubicBezTo>
                            <a:pt x="7512076" y="1854635"/>
                            <a:pt x="7514370" y="1851212"/>
                            <a:pt x="7515981" y="1847330"/>
                          </a:cubicBezTo>
                          <a:cubicBezTo>
                            <a:pt x="7517593" y="1843435"/>
                            <a:pt x="7518400" y="1839392"/>
                            <a:pt x="7518400" y="1835150"/>
                          </a:cubicBezTo>
                          <a:lnTo>
                            <a:pt x="7518400" y="31750"/>
                          </a:lnTo>
                          <a:cubicBezTo>
                            <a:pt x="7518400" y="27559"/>
                            <a:pt x="7517593" y="23528"/>
                            <a:pt x="7515981" y="19633"/>
                          </a:cubicBezTo>
                          <a:cubicBezTo>
                            <a:pt x="7514370" y="15751"/>
                            <a:pt x="7512076" y="12304"/>
                            <a:pt x="7509099" y="9315"/>
                          </a:cubicBezTo>
                          <a:cubicBezTo>
                            <a:pt x="7506123" y="6338"/>
                            <a:pt x="7502690" y="4044"/>
                            <a:pt x="7498798" y="2444"/>
                          </a:cubicBezTo>
                          <a:cubicBezTo>
                            <a:pt x="7494909" y="819"/>
                            <a:pt x="7490859" y="13"/>
                            <a:pt x="7486650" y="0"/>
                          </a:cubicBezTo>
                          <a:lnTo>
                            <a:pt x="31750" y="0"/>
                          </a:lnTo>
                          <a:cubicBezTo>
                            <a:pt x="27539" y="13"/>
                            <a:pt x="23489" y="819"/>
                            <a:pt x="19599" y="2444"/>
                          </a:cubicBezTo>
                          <a:cubicBezTo>
                            <a:pt x="15709" y="4044"/>
                            <a:pt x="12275" y="6338"/>
                            <a:pt x="9298" y="9315"/>
                          </a:cubicBezTo>
                          <a:cubicBezTo>
                            <a:pt x="6322" y="12304"/>
                            <a:pt x="4028" y="15751"/>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0" behindDoc="1" locked="0" layoutInCell="1" allowOverlap="1">
            <wp:simplePos x="0" y="0"/>
            <wp:positionH relativeFrom="page">
              <wp:posOffset>963889</wp:posOffset>
            </wp:positionH>
            <wp:positionV relativeFrom="line">
              <wp:posOffset>-167690</wp:posOffset>
            </wp:positionV>
            <wp:extent cx="5641423" cy="1400826"/>
            <wp:effectExtent l="0" t="0" r="0" b="0"/>
            <wp:wrapNone/>
            <wp:docPr id="514" name="Freeform 514"/>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30"/>
                          </a:cubicBezTo>
                          <a:cubicBezTo>
                            <a:pt x="4028" y="1851212"/>
                            <a:pt x="6322" y="1854635"/>
                            <a:pt x="9298" y="1857599"/>
                          </a:cubicBezTo>
                          <a:cubicBezTo>
                            <a:pt x="12275" y="1860588"/>
                            <a:pt x="15709" y="1862895"/>
                            <a:pt x="19599" y="1864494"/>
                          </a:cubicBezTo>
                          <a:cubicBezTo>
                            <a:pt x="23489" y="1866094"/>
                            <a:pt x="27539" y="1866900"/>
                            <a:pt x="31750" y="1866900"/>
                          </a:cubicBezTo>
                          <a:lnTo>
                            <a:pt x="7486650" y="1866900"/>
                          </a:lnTo>
                          <a:cubicBezTo>
                            <a:pt x="7490859" y="1866900"/>
                            <a:pt x="7494909" y="1866094"/>
                            <a:pt x="7498798" y="1864494"/>
                          </a:cubicBezTo>
                          <a:cubicBezTo>
                            <a:pt x="7502690" y="1862895"/>
                            <a:pt x="7506123" y="1860588"/>
                            <a:pt x="7509099" y="1857599"/>
                          </a:cubicBezTo>
                          <a:cubicBezTo>
                            <a:pt x="7512076" y="1854635"/>
                            <a:pt x="7514370" y="1851212"/>
                            <a:pt x="7515981" y="1847330"/>
                          </a:cubicBezTo>
                          <a:cubicBezTo>
                            <a:pt x="7517593" y="1843435"/>
                            <a:pt x="7518400" y="1839392"/>
                            <a:pt x="7518400" y="1835150"/>
                          </a:cubicBezTo>
                          <a:lnTo>
                            <a:pt x="7518400" y="31750"/>
                          </a:lnTo>
                          <a:cubicBezTo>
                            <a:pt x="7518400" y="27559"/>
                            <a:pt x="7517593" y="23528"/>
                            <a:pt x="7515981" y="19633"/>
                          </a:cubicBezTo>
                          <a:cubicBezTo>
                            <a:pt x="7514370" y="15751"/>
                            <a:pt x="7512076" y="12304"/>
                            <a:pt x="7509099" y="9315"/>
                          </a:cubicBezTo>
                          <a:cubicBezTo>
                            <a:pt x="7506123" y="6338"/>
                            <a:pt x="7502690" y="4044"/>
                            <a:pt x="7498798" y="2444"/>
                          </a:cubicBezTo>
                          <a:cubicBezTo>
                            <a:pt x="7494909" y="819"/>
                            <a:pt x="7490859" y="13"/>
                            <a:pt x="7486650" y="0"/>
                          </a:cubicBezTo>
                          <a:lnTo>
                            <a:pt x="31750" y="0"/>
                          </a:lnTo>
                          <a:cubicBezTo>
                            <a:pt x="27539" y="13"/>
                            <a:pt x="23489" y="819"/>
                            <a:pt x="19599" y="2444"/>
                          </a:cubicBezTo>
                          <a:cubicBezTo>
                            <a:pt x="15709" y="4044"/>
                            <a:pt x="12275" y="6338"/>
                            <a:pt x="9298" y="9315"/>
                          </a:cubicBezTo>
                          <a:cubicBezTo>
                            <a:pt x="6322" y="12304"/>
                            <a:pt x="4028" y="15751"/>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45" behindDoc="1" locked="0" layoutInCell="1" allowOverlap="1">
            <wp:simplePos x="0" y="0"/>
            <wp:positionH relativeFrom="page">
              <wp:posOffset>968654</wp:posOffset>
            </wp:positionH>
            <wp:positionV relativeFrom="line">
              <wp:posOffset>-143867</wp:posOffset>
            </wp:positionV>
            <wp:extent cx="5593776" cy="1372238"/>
            <wp:effectExtent l="0" t="0" r="0" b="0"/>
            <wp:wrapNone/>
            <wp:docPr id="515" name="Freeform 515"/>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44" behindDoc="1" locked="0" layoutInCell="1" allowOverlap="1">
            <wp:simplePos x="0" y="0"/>
            <wp:positionH relativeFrom="page">
              <wp:posOffset>955954</wp:posOffset>
            </wp:positionH>
            <wp:positionV relativeFrom="line">
              <wp:posOffset>-156562</wp:posOffset>
            </wp:positionV>
            <wp:extent cx="292223" cy="1408757"/>
            <wp:effectExtent l="0" t="0" r="0" b="0"/>
            <wp:wrapNone/>
            <wp:docPr id="516" name="Picture 516"/>
            <wp:cNvGraphicFramePr>
              <a:graphicFrameLocks noChangeAspect="1"/>
            </wp:cNvGraphicFramePr>
            <a:graphic>
              <a:graphicData uri="http://schemas.openxmlformats.org/drawingml/2006/picture">
                <pic:pic xmlns:pic="http://schemas.openxmlformats.org/drawingml/2006/picture">
                  <pic:nvPicPr>
                    <pic:cNvPr id="516" name="Picture 516"/>
                    <pic:cNvPicPr>
                      <a:picLocks noChangeAspect="0" noChangeArrowheads="1"/>
                    </pic:cNvPicPr>
                  </pic:nvPicPr>
                  <pic:blipFill>
                    <a:blip r:embed="rId516">
                      <a:extLst>
                        <a:ext uri="{28A0092B-C50C-407E-A947-70E740481C1C}">
                          <a14:useLocalDpi xmlns:a14="http://schemas.microsoft.com/office/drawing/2010/main" val="0"/>
                        </a:ext>
                      </a:extLst>
                    </a:blip>
                    <a:srcRect/>
                    <a:stretch>
                      <a:fillRect/>
                    </a:stretch>
                  </pic:blipFill>
                  <pic:spPr>
                    <a:xfrm rot="0" flipH="0" flipV="0">
                      <a:off x="0" y="0"/>
                      <a:ext cx="292223" cy="1408757"/>
                    </a:xfrm>
                    <a:prstGeom prst="rect">
                      <a:avLst/>
                    </a:prstGeom>
                    <a:noFill/>
                  </pic:spPr>
                </pic:pic>
              </a:graphicData>
            </a:graphic>
          </wp:anchor>
        </w:drawing>
        <w:drawing>
          <wp:anchor simplePos="0" relativeHeight="251658312" behindDoc="1" locked="0" layoutInCell="1" allowOverlap="1">
            <wp:simplePos x="0" y="0"/>
            <wp:positionH relativeFrom="page">
              <wp:posOffset>968654</wp:posOffset>
            </wp:positionH>
            <wp:positionV relativeFrom="line">
              <wp:posOffset>-143867</wp:posOffset>
            </wp:positionV>
            <wp:extent cx="5593776" cy="1372238"/>
            <wp:effectExtent l="0" t="0" r="0" b="0"/>
            <wp:wrapNone/>
            <wp:docPr id="517" name="Freeform 517"/>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9" w:after="0" w:line="270" w:lineRule="exact"/>
        <w:ind w:left="0" w:right="912"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Strig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Strig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Strig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059" w:space="0"/>
          </w:cols>
          <w:docGrid w:linePitch="360"/>
        </w:sectPr>
        <w:spacing w:before="0" w:after="0" w:line="270" w:lineRule="exact"/>
        <w:ind w:left="0" w:right="-40" w:firstLine="0"/>
        <w:jc w:val="both"/>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Strig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Strig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44" w:after="0" w:line="465" w:lineRule="exact"/>
        <w:ind w:left="990" w:right="841" w:firstLine="24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方法的返回值可以不同，也可以相同。</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在</w:t>
      </w:r>
      <w:r>
        <w:rPr lang="zh-CN" sz="19" baseline="0" dirty="0">
          <w:jc w:val="left"/>
          <w:rFonts w:ascii="宋体" w:hAnsi="宋体" w:cs="宋体"/>
          <w:color w:val="333333"/>
          <w:sz w:val="19"/>
          <w:szCs w:val="19"/>
        </w:rPr>
        <w:t>java</w:t>
      </w:r>
      <w:r>
        <w:rPr lang="zh-CN" sz="19" baseline="0" dirty="0">
          <w:jc w:val="left"/>
          <w:rFonts w:ascii="微软雅黑" w:hAnsi="微软雅黑" w:cs="微软雅黑"/>
          <w:b/>
          <w:bCs/>
          <w:color w:val="333333"/>
          <w:sz w:val="19"/>
          <w:szCs w:val="19"/>
        </w:rPr>
        <w:t>中</w:t>
      </w:r>
      <w:r>
        <w:rPr lang="zh-CN" sz="19" baseline="0" dirty="0">
          <w:jc w:val="left"/>
          <w:rFonts w:ascii="宋体" w:hAnsi="宋体" w:cs="宋体"/>
          <w:color w:val="333333"/>
          <w:spacing w:val="-39"/>
          <w:sz w:val="19"/>
          <w:szCs w:val="19"/>
        </w:rPr>
        <w:t>,</w:t>
      </w:r>
      <w:r>
        <w:rPr lang="zh-CN" sz="19" baseline="0" dirty="0">
          <w:jc w:val="left"/>
          <w:rFonts w:ascii="微软雅黑" w:hAnsi="微软雅黑" w:cs="微软雅黑"/>
          <w:b/>
          <w:bCs/>
          <w:color w:val="333333"/>
          <w:sz w:val="19"/>
          <w:szCs w:val="19"/>
        </w:rPr>
        <w:t>判断一个类中的俩个方法是否相同</w:t>
      </w:r>
      <w:r>
        <w:rPr lang="zh-CN" sz="19" baseline="0" dirty="0">
          <w:jc w:val="left"/>
          <w:rFonts w:ascii="宋体" w:hAnsi="宋体" w:cs="宋体"/>
          <w:color w:val="333333"/>
          <w:spacing w:val="-39"/>
          <w:sz w:val="19"/>
          <w:szCs w:val="19"/>
        </w:rPr>
        <w:t>,</w:t>
      </w:r>
      <w:r>
        <w:rPr lang="zh-CN" sz="19" baseline="0" dirty="0">
          <w:jc w:val="left"/>
          <w:rFonts w:ascii="微软雅黑" w:hAnsi="微软雅黑" w:cs="微软雅黑"/>
          <w:b/>
          <w:bCs/>
          <w:color w:val="333333"/>
          <w:sz w:val="19"/>
          <w:szCs w:val="19"/>
        </w:rPr>
        <w:t>主要参考俩个方面</w:t>
      </w:r>
      <w:r>
        <w:rPr lang="zh-CN" sz="19" baseline="0" dirty="0">
          <w:jc w:val="left"/>
          <w:rFonts w:ascii="宋体" w:hAnsi="宋体" w:cs="宋体"/>
          <w:color w:val="333333"/>
          <w:spacing w:val="-40"/>
          <w:sz w:val="19"/>
          <w:szCs w:val="19"/>
        </w:rPr>
        <w:t>:</w:t>
      </w:r>
      <w:r>
        <w:rPr lang="zh-CN" sz="19" baseline="0" dirty="0">
          <w:jc w:val="left"/>
          <w:rFonts w:ascii="微软雅黑" w:hAnsi="微软雅黑" w:cs="微软雅黑"/>
          <w:b/>
          <w:bCs/>
          <w:color w:val="333333"/>
          <w:sz w:val="19"/>
          <w:szCs w:val="19"/>
        </w:rPr>
        <w:t>方法名字和参数列表</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继承	</w:t>
      </w:r>
      <w:hyperlink r:id="rId492"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128" w:after="0" w:line="457" w:lineRule="exact"/>
        <w:ind w:left="990" w:right="841" w:firstLine="0"/>
      </w:pPr>
      <w:r>
        <w:drawing>
          <wp:anchor simplePos="0" relativeHeight="251658325" behindDoc="0" locked="0" layoutInCell="1" allowOverlap="1">
            <wp:simplePos x="0" y="0"/>
            <wp:positionH relativeFrom="page">
              <wp:posOffset>959124</wp:posOffset>
            </wp:positionH>
            <wp:positionV relativeFrom="line">
              <wp:posOffset>45294</wp:posOffset>
            </wp:positionV>
            <wp:extent cx="5650953" cy="9529"/>
            <wp:effectExtent l="0" t="0" r="0" b="0"/>
            <wp:wrapNone/>
            <wp:docPr id="518" name="Freeform 518"/>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现实世界中的继承无处不在。比如：</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动物：哺乳动物、爬行动物</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哺乳动物：灵长目、鲸目等。</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21" name="Freeform 5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22" name="Freeform 5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23" name="Freeform 5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24" name="Freeform 5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25" name="Freeform 5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26" name="Freeform 5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27" name="Freeform 5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28" name="Freeform 5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29" name="Freeform 5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30" name="Freeform 5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31" name="Freeform 5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32" name="Freeform 5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3" w:after="0" w:line="257" w:lineRule="exact"/>
        <w:ind w:left="990" w:right="0" w:firstLine="0"/>
      </w:pPr>
      <w:r/>
      <w:r>
        <w:rPr lang="zh-CN" sz="19" baseline="0" dirty="0">
          <w:jc w:val="left"/>
          <w:rFonts w:ascii="微软雅黑" w:hAnsi="微软雅黑" w:cs="微软雅黑"/>
          <w:b/>
          <w:bCs/>
          <w:color w:val="333333"/>
          <w:sz w:val="19"/>
          <w:szCs w:val="19"/>
        </w:rPr>
        <w:t>继承的本质是对某一批类的抽象，从而实现对现实世界更好的建模。</w:t>
      </w:r>
      <w:r>
        <w:rPr>
          <w:rFonts w:ascii="Times New Roman" w:hAnsi="Times New Roman" w:cs="Times New Roman"/>
          <w:sz w:val="19"/>
          <w:szCs w:val="19"/>
        </w:rPr>
        <w:t> </w:t>
      </w:r>
      <w:r/>
    </w:p>
    <w:p>
      <w:pPr>
        <w:rPr>
          <w:rFonts w:ascii="Times New Roman" w:hAnsi="Times New Roman" w:cs="Times New Roman"/>
          <w:color w:val="010302"/>
        </w:rPr>
        <w:spacing w:before="8" w:after="0" w:line="457" w:lineRule="exact"/>
        <w:ind w:left="990" w:right="854" w:firstLine="0"/>
      </w:pPr>
      <w:r/>
      <w:r>
        <w:rPr lang="zh-CN" sz="19" baseline="0" dirty="0">
          <w:jc w:val="left"/>
          <w:rFonts w:ascii="微软雅黑" w:hAnsi="微软雅黑" w:cs="微软雅黑"/>
          <w:b/>
          <w:bCs/>
          <w:color w:val="333333"/>
          <w:sz w:val="19"/>
          <w:szCs w:val="19"/>
        </w:rPr>
        <w:t>为什么需要继承？继承的作用？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第一好处：继承的本质在于抽象。类是对对象的抽象，继承是对某一批类的抽象。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第二好处：为了提高代码的复用性。</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xtands</w:t>
      </w:r>
      <w:r>
        <w:rPr lang="zh-CN" sz="19" baseline="0" dirty="0">
          <w:jc w:val="left"/>
          <w:rFonts w:ascii="微软雅黑" w:hAnsi="微软雅黑" w:cs="微软雅黑"/>
          <w:color w:val="333333"/>
          <w:sz w:val="19"/>
          <w:szCs w:val="19"/>
        </w:rPr>
        <w:t>的意思是</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扩展</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。子类是父类的扩展。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中类只有单继承，没有多继承！</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接口可以多继承！</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、继承	</w:t>
      </w:r>
      <w:hyperlink r:id="rId519"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继承是类和类之间的一种关系。除此之外</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类和类之间的关系还有依赖、组合、聚合等。</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继承关系的俩个类，一个为子类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派生类</w:t>
      </w:r>
      <w:r>
        <w:rPr lang="zh-CN" sz="19" baseline="0" dirty="0">
          <w:jc w:val="left"/>
          <w:rFonts w:ascii="宋体" w:hAnsi="宋体" w:cs="宋体"/>
          <w:color w:val="333333"/>
          <w:spacing w:val="-43"/>
          <w:sz w:val="19"/>
          <w:szCs w:val="19"/>
        </w:rPr>
        <w:t>),</w:t>
      </w:r>
      <w:r>
        <w:rPr lang="zh-CN" sz="19" baseline="0" dirty="0">
          <w:jc w:val="left"/>
          <w:rFonts w:ascii="微软雅黑" w:hAnsi="微软雅黑" w:cs="微软雅黑"/>
          <w:color w:val="333333"/>
          <w:sz w:val="19"/>
          <w:szCs w:val="19"/>
        </w:rPr>
        <w:t>一个为父类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基类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。子类继承父类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使用关键字</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xtends</w:t>
      </w:r>
      <w:r>
        <w:rPr lang="zh-CN" sz="19" baseline="0" dirty="0">
          <w:jc w:val="left"/>
          <w:rFonts w:ascii="微软雅黑" w:hAnsi="微软雅黑" w:cs="微软雅黑"/>
          <w:color w:val="333333"/>
          <w:sz w:val="19"/>
          <w:szCs w:val="19"/>
        </w:rPr>
        <w:t>来</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57" w:lineRule="exact"/>
        <w:ind w:left="1440" w:right="0" w:firstLine="0"/>
      </w:pPr>
      <w:r/>
      <w:r>
        <w:rPr lang="zh-CN" sz="19" baseline="0" dirty="0">
          <w:jc w:val="left"/>
          <w:rFonts w:ascii="微软雅黑" w:hAnsi="微软雅黑" w:cs="微软雅黑"/>
          <w:color w:val="333333"/>
          <w:sz w:val="19"/>
          <w:szCs w:val="19"/>
        </w:rPr>
        <w:t>表示。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88" behindDoc="1" locked="0" layoutInCell="1" allowOverlap="1">
            <wp:simplePos x="0" y="0"/>
            <wp:positionH relativeFrom="page">
              <wp:posOffset>963889</wp:posOffset>
            </wp:positionH>
            <wp:positionV relativeFrom="line">
              <wp:posOffset>-46957</wp:posOffset>
            </wp:positionV>
            <wp:extent cx="5641423" cy="371647"/>
            <wp:effectExtent l="0" t="0" r="0" b="0"/>
            <wp:wrapNone/>
            <wp:docPr id="533" name="Freeform 533"/>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30"/>
                          </a:cubicBezTo>
                          <a:cubicBezTo>
                            <a:pt x="4028" y="479612"/>
                            <a:pt x="6322" y="483047"/>
                            <a:pt x="9298" y="486011"/>
                          </a:cubicBezTo>
                          <a:cubicBezTo>
                            <a:pt x="12275" y="489000"/>
                            <a:pt x="15709" y="491307"/>
                            <a:pt x="19599" y="492907"/>
                          </a:cubicBezTo>
                          <a:cubicBezTo>
                            <a:pt x="23489" y="494507"/>
                            <a:pt x="27539" y="495300"/>
                            <a:pt x="31750" y="495300"/>
                          </a:cubicBezTo>
                          <a:lnTo>
                            <a:pt x="7486650" y="495300"/>
                          </a:lnTo>
                          <a:cubicBezTo>
                            <a:pt x="7490859" y="495300"/>
                            <a:pt x="7494909" y="494507"/>
                            <a:pt x="7498798" y="492907"/>
                          </a:cubicBezTo>
                          <a:cubicBezTo>
                            <a:pt x="7502690" y="491307"/>
                            <a:pt x="7506123" y="489000"/>
                            <a:pt x="7509099" y="486011"/>
                          </a:cubicBezTo>
                          <a:cubicBezTo>
                            <a:pt x="7512076" y="483047"/>
                            <a:pt x="7514370" y="479612"/>
                            <a:pt x="7515981" y="475717"/>
                          </a:cubicBezTo>
                          <a:cubicBezTo>
                            <a:pt x="7517593" y="471835"/>
                            <a:pt x="7518400" y="467792"/>
                            <a:pt x="7518400" y="4635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56"/>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7" behindDoc="1" locked="0" layoutInCell="1" allowOverlap="1">
            <wp:simplePos x="0" y="0"/>
            <wp:positionH relativeFrom="page">
              <wp:posOffset>963889</wp:posOffset>
            </wp:positionH>
            <wp:positionV relativeFrom="line">
              <wp:posOffset>-46957</wp:posOffset>
            </wp:positionV>
            <wp:extent cx="5641423" cy="371647"/>
            <wp:effectExtent l="0" t="0" r="0" b="0"/>
            <wp:wrapNone/>
            <wp:docPr id="534" name="Freeform 534"/>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30"/>
                          </a:cubicBezTo>
                          <a:cubicBezTo>
                            <a:pt x="4028" y="479612"/>
                            <a:pt x="6322" y="483047"/>
                            <a:pt x="9298" y="486011"/>
                          </a:cubicBezTo>
                          <a:cubicBezTo>
                            <a:pt x="12275" y="489000"/>
                            <a:pt x="15709" y="491307"/>
                            <a:pt x="19599" y="492907"/>
                          </a:cubicBezTo>
                          <a:cubicBezTo>
                            <a:pt x="23489" y="494507"/>
                            <a:pt x="27539" y="495300"/>
                            <a:pt x="31750" y="495300"/>
                          </a:cubicBezTo>
                          <a:lnTo>
                            <a:pt x="7486650" y="495300"/>
                          </a:lnTo>
                          <a:cubicBezTo>
                            <a:pt x="7490859" y="495300"/>
                            <a:pt x="7494909" y="494507"/>
                            <a:pt x="7498798" y="492907"/>
                          </a:cubicBezTo>
                          <a:cubicBezTo>
                            <a:pt x="7502690" y="491307"/>
                            <a:pt x="7506123" y="489000"/>
                            <a:pt x="7509099" y="486011"/>
                          </a:cubicBezTo>
                          <a:cubicBezTo>
                            <a:pt x="7512076" y="483047"/>
                            <a:pt x="7514370" y="479612"/>
                            <a:pt x="7515981" y="475717"/>
                          </a:cubicBezTo>
                          <a:cubicBezTo>
                            <a:pt x="7517593" y="471835"/>
                            <a:pt x="7518400" y="467792"/>
                            <a:pt x="7518400" y="4635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56"/>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40" behindDoc="1" locked="0" layoutInCell="1" allowOverlap="1">
            <wp:simplePos x="0" y="0"/>
            <wp:positionH relativeFrom="page">
              <wp:posOffset>955954</wp:posOffset>
            </wp:positionH>
            <wp:positionV relativeFrom="line">
              <wp:posOffset>-35836</wp:posOffset>
            </wp:positionV>
            <wp:extent cx="292223" cy="369031"/>
            <wp:effectExtent l="0" t="0" r="0" b="0"/>
            <wp:wrapNone/>
            <wp:docPr id="535" name="Picture 535"/>
            <wp:cNvGraphicFramePr>
              <a:graphicFrameLocks noChangeAspect="1"/>
            </wp:cNvGraphicFramePr>
            <a:graphic>
              <a:graphicData uri="http://schemas.openxmlformats.org/drawingml/2006/picture">
                <pic:pic xmlns:pic="http://schemas.openxmlformats.org/drawingml/2006/picture">
                  <pic:nvPicPr>
                    <pic:cNvPr id="535" name="Picture 535"/>
                    <pic:cNvPicPr>
                      <a:picLocks noChangeAspect="0" noChangeArrowheads="1"/>
                    </pic:cNvPicPr>
                  </pic:nvPicPr>
                  <pic:blipFill>
                    <a:blip r:embed="rId535">
                      <a:extLst>
                        <a:ext uri="{28A0092B-C50C-407E-A947-70E740481C1C}">
                          <a14:useLocalDpi xmlns:a14="http://schemas.microsoft.com/office/drawing/2010/main" val="0"/>
                        </a:ext>
                      </a:extLst>
                    </a:blip>
                    <a:srcRect/>
                    <a:stretch>
                      <a:fillRect/>
                    </a:stretch>
                  </pic:blipFill>
                  <pic:spPr>
                    <a:xfrm rot="0" flipH="0" flipV="0">
                      <a:off x="0" y="0"/>
                      <a:ext cx="292223" cy="369031"/>
                    </a:xfrm>
                    <a:prstGeom prst="rect">
                      <a:avLst/>
                    </a:prstGeom>
                    <a:noFill/>
                  </pic:spPr>
                </pic:pic>
              </a:graphicData>
            </a:graphic>
          </wp:anchor>
        </w:drawing>
        <w:drawing>
          <wp:anchor simplePos="0" relativeHeight="251658401" behindDoc="1" locked="0" layoutInCell="1" allowOverlap="1">
            <wp:simplePos x="0" y="0"/>
            <wp:positionH relativeFrom="page">
              <wp:posOffset>968654</wp:posOffset>
            </wp:positionH>
            <wp:positionV relativeFrom="line">
              <wp:posOffset>-23134</wp:posOffset>
            </wp:positionV>
            <wp:extent cx="5593776" cy="343059"/>
            <wp:effectExtent l="0" t="0" r="0" b="0"/>
            <wp:wrapNone/>
            <wp:docPr id="536" name="Freeform 536"/>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9" behindDoc="1" locked="0" layoutInCell="1" allowOverlap="1">
            <wp:simplePos x="0" y="0"/>
            <wp:positionH relativeFrom="page">
              <wp:posOffset>968654</wp:posOffset>
            </wp:positionH>
            <wp:positionV relativeFrom="line">
              <wp:posOffset>-23134</wp:posOffset>
            </wp:positionV>
            <wp:extent cx="5593776" cy="343059"/>
            <wp:effectExtent l="0" t="0" r="0" b="0"/>
            <wp:wrapNone/>
            <wp:docPr id="537" name="Freeform 537"/>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84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子类和父类之间</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从意义上讲应该具有</w:t>
      </w:r>
      <w:r>
        <w:rPr lang="zh-CN" sz="19" baseline="0" dirty="0">
          <w:jc w:val="left"/>
          <w:rFonts w:ascii="宋体" w:hAnsi="宋体" w:cs="宋体"/>
          <w:color w:val="333333"/>
          <w:spacing w:val="-19"/>
          <w:sz w:val="19"/>
          <w:szCs w:val="19"/>
        </w:rPr>
        <w:t>"is a"</w:t>
      </w:r>
      <w:r>
        <w:rPr lang="zh-CN" sz="19" baseline="0" dirty="0">
          <w:jc w:val="left"/>
          <w:rFonts w:ascii="微软雅黑" w:hAnsi="微软雅黑" w:cs="微软雅黑"/>
          <w:color w:val="333333"/>
          <w:sz w:val="19"/>
          <w:szCs w:val="19"/>
        </w:rPr>
        <w:t>的关系</w:t>
      </w:r>
      <w:r>
        <w:rPr lang="zh-CN" sz="19" baseline="0" dirty="0">
          <w:jc w:val="left"/>
          <w:rFonts w:ascii="宋体" w:hAnsi="宋体" w:cs="宋体"/>
          <w:color w:val="333333"/>
          <w:spacing w:val="-6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drawing>
          <wp:anchor simplePos="0" relativeHeight="251658300" behindDoc="1" locked="0" layoutInCell="1" allowOverlap="1">
            <wp:simplePos x="0" y="0"/>
            <wp:positionH relativeFrom="page">
              <wp:posOffset>1249772</wp:posOffset>
            </wp:positionH>
            <wp:positionV relativeFrom="line">
              <wp:posOffset>-46958</wp:posOffset>
            </wp:positionV>
            <wp:extent cx="5355540" cy="371647"/>
            <wp:effectExtent l="0" t="0" r="0" b="0"/>
            <wp:wrapNone/>
            <wp:docPr id="538" name="Freeform 538"/>
            <wp:cNvGraphicFramePr/>
            <a:graphic>
              <a:graphicData uri="http://schemas.microsoft.com/office/word/2010/wordprocessingShape">
                <wps:wsp>
                  <wps:cNvCnPr/>
                  <wps:spPr>
                    <a:xfrm rot="0" flipH="0" flipV="1">
                      <a:off x="0" y="0"/>
                      <a:ext cx="5355540" cy="371647"/>
                    </a:xfrm>
                    <a:custGeom>
                      <a:rect l="l" t="t" r="r" b="b"/>
                      <a:pathLst>
                        <a:path w="7137400" h="495300">
                          <a:moveTo>
                            <a:pt x="0" y="31750"/>
                          </a:moveTo>
                          <a:lnTo>
                            <a:pt x="0" y="463550"/>
                          </a:lnTo>
                          <a:cubicBezTo>
                            <a:pt x="0" y="467792"/>
                            <a:pt x="805" y="471848"/>
                            <a:pt x="2416" y="475742"/>
                          </a:cubicBezTo>
                          <a:cubicBezTo>
                            <a:pt x="4028" y="479624"/>
                            <a:pt x="6322" y="483059"/>
                            <a:pt x="9298" y="486011"/>
                          </a:cubicBezTo>
                          <a:cubicBezTo>
                            <a:pt x="12275" y="489013"/>
                            <a:pt x="15709" y="491307"/>
                            <a:pt x="19599" y="492894"/>
                          </a:cubicBezTo>
                          <a:cubicBezTo>
                            <a:pt x="23489" y="494494"/>
                            <a:pt x="27539" y="495300"/>
                            <a:pt x="31750" y="495300"/>
                          </a:cubicBezTo>
                          <a:lnTo>
                            <a:pt x="7105650" y="495300"/>
                          </a:lnTo>
                          <a:cubicBezTo>
                            <a:pt x="7109859" y="495300"/>
                            <a:pt x="7113909" y="494507"/>
                            <a:pt x="7117798" y="492907"/>
                          </a:cubicBezTo>
                          <a:cubicBezTo>
                            <a:pt x="7121690" y="491307"/>
                            <a:pt x="7125123" y="489013"/>
                            <a:pt x="7128099" y="486011"/>
                          </a:cubicBezTo>
                          <a:cubicBezTo>
                            <a:pt x="7131076" y="483059"/>
                            <a:pt x="7133370" y="479624"/>
                            <a:pt x="7134981" y="475717"/>
                          </a:cubicBezTo>
                          <a:cubicBezTo>
                            <a:pt x="7136593" y="471835"/>
                            <a:pt x="7137400" y="467792"/>
                            <a:pt x="7137400" y="463550"/>
                          </a:cubicBezTo>
                          <a:lnTo>
                            <a:pt x="7137400" y="31750"/>
                          </a:lnTo>
                          <a:cubicBezTo>
                            <a:pt x="7137400" y="27559"/>
                            <a:pt x="7136593" y="23528"/>
                            <a:pt x="7134981" y="19633"/>
                          </a:cubicBezTo>
                          <a:cubicBezTo>
                            <a:pt x="7133370" y="15739"/>
                            <a:pt x="7131076" y="12304"/>
                            <a:pt x="7128099" y="9315"/>
                          </a:cubicBezTo>
                          <a:cubicBezTo>
                            <a:pt x="7125123" y="6350"/>
                            <a:pt x="7121690" y="4068"/>
                            <a:pt x="7117798" y="2444"/>
                          </a:cubicBezTo>
                          <a:cubicBezTo>
                            <a:pt x="7113909" y="819"/>
                            <a:pt x="7109859" y="13"/>
                            <a:pt x="7105650" y="0"/>
                          </a:cubicBezTo>
                          <a:lnTo>
                            <a:pt x="31750" y="0"/>
                          </a:lnTo>
                          <a:cubicBezTo>
                            <a:pt x="27539" y="13"/>
                            <a:pt x="23489" y="819"/>
                            <a:pt x="19599" y="2444"/>
                          </a:cubicBezTo>
                          <a:cubicBezTo>
                            <a:pt x="15709" y="4068"/>
                            <a:pt x="12275" y="6350"/>
                            <a:pt x="9298" y="9315"/>
                          </a:cubicBezTo>
                          <a:cubicBezTo>
                            <a:pt x="6322" y="12304"/>
                            <a:pt x="4028" y="15739"/>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9" behindDoc="1" locked="0" layoutInCell="1" allowOverlap="1">
            <wp:simplePos x="0" y="0"/>
            <wp:positionH relativeFrom="page">
              <wp:posOffset>1249772</wp:posOffset>
            </wp:positionH>
            <wp:positionV relativeFrom="line">
              <wp:posOffset>-46958</wp:posOffset>
            </wp:positionV>
            <wp:extent cx="5355540" cy="371647"/>
            <wp:effectExtent l="0" t="0" r="0" b="0"/>
            <wp:wrapNone/>
            <wp:docPr id="539" name="Freeform 539"/>
            <wp:cNvGraphicFramePr/>
            <a:graphic>
              <a:graphicData uri="http://schemas.microsoft.com/office/word/2010/wordprocessingShape">
                <wps:wsp>
                  <wps:cNvCnPr/>
                  <wps:spPr>
                    <a:xfrm rot="0" flipH="0" flipV="1">
                      <a:off x="0" y="0"/>
                      <a:ext cx="5355540" cy="371647"/>
                    </a:xfrm>
                    <a:custGeom>
                      <a:rect l="l" t="t" r="r" b="b"/>
                      <a:pathLst>
                        <a:path w="7137400" h="495300">
                          <a:moveTo>
                            <a:pt x="0" y="31750"/>
                          </a:moveTo>
                          <a:lnTo>
                            <a:pt x="0" y="463550"/>
                          </a:lnTo>
                          <a:cubicBezTo>
                            <a:pt x="0" y="467792"/>
                            <a:pt x="805" y="471848"/>
                            <a:pt x="2416" y="475742"/>
                          </a:cubicBezTo>
                          <a:cubicBezTo>
                            <a:pt x="4028" y="479624"/>
                            <a:pt x="6322" y="483059"/>
                            <a:pt x="9298" y="486011"/>
                          </a:cubicBezTo>
                          <a:cubicBezTo>
                            <a:pt x="12275" y="489013"/>
                            <a:pt x="15709" y="491307"/>
                            <a:pt x="19599" y="492894"/>
                          </a:cubicBezTo>
                          <a:cubicBezTo>
                            <a:pt x="23489" y="494494"/>
                            <a:pt x="27539" y="495300"/>
                            <a:pt x="31750" y="495300"/>
                          </a:cubicBezTo>
                          <a:lnTo>
                            <a:pt x="7105650" y="495300"/>
                          </a:lnTo>
                          <a:cubicBezTo>
                            <a:pt x="7109859" y="495300"/>
                            <a:pt x="7113909" y="494507"/>
                            <a:pt x="7117798" y="492907"/>
                          </a:cubicBezTo>
                          <a:cubicBezTo>
                            <a:pt x="7121690" y="491307"/>
                            <a:pt x="7125123" y="489013"/>
                            <a:pt x="7128099" y="486011"/>
                          </a:cubicBezTo>
                          <a:cubicBezTo>
                            <a:pt x="7131076" y="483059"/>
                            <a:pt x="7133370" y="479624"/>
                            <a:pt x="7134981" y="475717"/>
                          </a:cubicBezTo>
                          <a:cubicBezTo>
                            <a:pt x="7136593" y="471835"/>
                            <a:pt x="7137400" y="467792"/>
                            <a:pt x="7137400" y="463550"/>
                          </a:cubicBezTo>
                          <a:lnTo>
                            <a:pt x="7137400" y="31750"/>
                          </a:lnTo>
                          <a:cubicBezTo>
                            <a:pt x="7137400" y="27559"/>
                            <a:pt x="7136593" y="23528"/>
                            <a:pt x="7134981" y="19633"/>
                          </a:cubicBezTo>
                          <a:cubicBezTo>
                            <a:pt x="7133370" y="15739"/>
                            <a:pt x="7131076" y="12304"/>
                            <a:pt x="7128099" y="9315"/>
                          </a:cubicBezTo>
                          <a:cubicBezTo>
                            <a:pt x="7125123" y="6350"/>
                            <a:pt x="7121690" y="4068"/>
                            <a:pt x="7117798" y="2444"/>
                          </a:cubicBezTo>
                          <a:cubicBezTo>
                            <a:pt x="7113909" y="819"/>
                            <a:pt x="7109859" y="13"/>
                            <a:pt x="7105650" y="0"/>
                          </a:cubicBezTo>
                          <a:lnTo>
                            <a:pt x="31750" y="0"/>
                          </a:lnTo>
                          <a:cubicBezTo>
                            <a:pt x="27539" y="13"/>
                            <a:pt x="23489" y="819"/>
                            <a:pt x="19599" y="2444"/>
                          </a:cubicBezTo>
                          <a:cubicBezTo>
                            <a:pt x="15709" y="4068"/>
                            <a:pt x="12275" y="6350"/>
                            <a:pt x="9298" y="9315"/>
                          </a:cubicBezTo>
                          <a:cubicBezTo>
                            <a:pt x="6322" y="12304"/>
                            <a:pt x="4028" y="15739"/>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9" behindDoc="1" locked="0" layoutInCell="1" allowOverlap="1">
            <wp:simplePos x="0" y="0"/>
            <wp:positionH relativeFrom="page">
              <wp:posOffset>1241837</wp:posOffset>
            </wp:positionH>
            <wp:positionV relativeFrom="line">
              <wp:posOffset>-35838</wp:posOffset>
            </wp:positionV>
            <wp:extent cx="292224" cy="374984"/>
            <wp:effectExtent l="0" t="0" r="0" b="0"/>
            <wp:wrapNone/>
            <wp:docPr id="540" name="Picture 540"/>
            <wp:cNvGraphicFramePr>
              <a:graphicFrameLocks noChangeAspect="1"/>
            </wp:cNvGraphicFramePr>
            <a:graphic>
              <a:graphicData uri="http://schemas.openxmlformats.org/drawingml/2006/picture">
                <pic:pic xmlns:pic="http://schemas.openxmlformats.org/drawingml/2006/picture">
                  <pic:nvPicPr>
                    <pic:cNvPr id="540" name="Picture 540"/>
                    <pic:cNvPicPr>
                      <a:picLocks noChangeAspect="0" noChangeArrowheads="1"/>
                    </pic:cNvPicPr>
                  </pic:nvPicPr>
                  <pic:blipFill>
                    <a:blip r:embed="rId540">
                      <a:extLst>
                        <a:ext uri="{28A0092B-C50C-407E-A947-70E740481C1C}">
                          <a14:useLocalDpi xmlns:a14="http://schemas.microsoft.com/office/drawing/2010/main" val="0"/>
                        </a:ext>
                      </a:extLst>
                    </a:blip>
                    <a:srcRect/>
                    <a:stretch>
                      <a:fillRect/>
                    </a:stretch>
                  </pic:blipFill>
                  <pic:spPr>
                    <a:xfrm rot="0" flipH="0" flipV="0">
                      <a:off x="0" y="0"/>
                      <a:ext cx="292224" cy="374984"/>
                    </a:xfrm>
                    <a:prstGeom prst="rect">
                      <a:avLst/>
                    </a:prstGeom>
                    <a:noFill/>
                  </pic:spPr>
                </pic:pic>
              </a:graphicData>
            </a:graphic>
          </wp:anchor>
        </w:drawing>
        <w:drawing>
          <wp:anchor simplePos="0" relativeHeight="251658443" behindDoc="1" locked="0" layoutInCell="1" allowOverlap="1">
            <wp:simplePos x="0" y="0"/>
            <wp:positionH relativeFrom="page">
              <wp:posOffset>1254537</wp:posOffset>
            </wp:positionH>
            <wp:positionV relativeFrom="line">
              <wp:posOffset>-23134</wp:posOffset>
            </wp:positionV>
            <wp:extent cx="5307893" cy="343059"/>
            <wp:effectExtent l="0" t="0" r="0" b="0"/>
            <wp:wrapNone/>
            <wp:docPr id="541" name="Freeform 541"/>
            <wp:cNvGraphicFramePr/>
            <a:graphic>
              <a:graphicData uri="http://schemas.microsoft.com/office/word/2010/wordprocessingShape">
                <wps:wsp>
                  <wps:cNvCnPr/>
                  <wps:spPr>
                    <a:xfrm rot="0" flipH="0" flipV="1">
                      <a:off x="0" y="0"/>
                      <a:ext cx="5307893" cy="343059"/>
                    </a:xfrm>
                    <a:custGeom>
                      <a:rect l="l" t="t" r="r" b="b"/>
                      <a:pathLst>
                        <a:path w="7073900" h="457200">
                          <a:moveTo>
                            <a:pt x="0" y="457200"/>
                          </a:moveTo>
                          <a:lnTo>
                            <a:pt x="7073900" y="457200"/>
                          </a:lnTo>
                          <a:lnTo>
                            <a:pt x="7073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1" behindDoc="1" locked="0" layoutInCell="1" allowOverlap="1">
            <wp:simplePos x="0" y="0"/>
            <wp:positionH relativeFrom="page">
              <wp:posOffset>1254537</wp:posOffset>
            </wp:positionH>
            <wp:positionV relativeFrom="line">
              <wp:posOffset>-23134</wp:posOffset>
            </wp:positionV>
            <wp:extent cx="5307893" cy="343059"/>
            <wp:effectExtent l="0" t="0" r="0" b="0"/>
            <wp:wrapNone/>
            <wp:docPr id="542" name="Freeform 542"/>
            <wp:cNvGraphicFramePr/>
            <a:graphic>
              <a:graphicData uri="http://schemas.microsoft.com/office/word/2010/wordprocessingShape">
                <wps:wsp>
                  <wps:cNvCnPr/>
                  <wps:spPr>
                    <a:xfrm rot="0" flipH="0" flipV="1">
                      <a:off x="0" y="0"/>
                      <a:ext cx="5307893" cy="343059"/>
                    </a:xfrm>
                    <a:custGeom>
                      <a:rect l="l" t="t" r="r" b="b"/>
                      <a:pathLst>
                        <a:path w="7073900" h="457200">
                          <a:moveTo>
                            <a:pt x="0" y="457200"/>
                          </a:moveTo>
                          <a:lnTo>
                            <a:pt x="7073900" y="457200"/>
                          </a:lnTo>
                          <a:lnTo>
                            <a:pt x="7073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2049" w:space="0"/>
          </w:cols>
          <w:docGrid w:linePitch="360"/>
        </w:sectPr>
        <w:spacing w:before="250" w:after="0" w:line="270" w:lineRule="exact"/>
        <w:ind w:left="0" w:right="-40" w:firstLine="0"/>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dog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animal</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类和类之间的继承是单继承</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drawing>
          <wp:anchor simplePos="0" relativeHeight="251658306" behindDoc="1" locked="0" layoutInCell="1" allowOverlap="1">
            <wp:simplePos x="0" y="0"/>
            <wp:positionH relativeFrom="page">
              <wp:posOffset>1249772</wp:posOffset>
            </wp:positionH>
            <wp:positionV relativeFrom="line">
              <wp:posOffset>-46957</wp:posOffset>
            </wp:positionV>
            <wp:extent cx="5355540" cy="714707"/>
            <wp:effectExtent l="0" t="0" r="0" b="0"/>
            <wp:wrapNone/>
            <wp:docPr id="543" name="Freeform 543"/>
            <wp:cNvGraphicFramePr/>
            <a:graphic>
              <a:graphicData uri="http://schemas.microsoft.com/office/word/2010/wordprocessingShape">
                <wps:wsp>
                  <wps:cNvCnPr/>
                  <wps:spPr>
                    <a:xfrm rot="0" flipH="0" flipV="1">
                      <a:off x="0" y="0"/>
                      <a:ext cx="5355540" cy="714707"/>
                    </a:xfrm>
                    <a:custGeom>
                      <a:rect l="l" t="t" r="r" b="b"/>
                      <a:pathLst>
                        <a:path w="7137400" h="952500">
                          <a:moveTo>
                            <a:pt x="0" y="31750"/>
                          </a:moveTo>
                          <a:lnTo>
                            <a:pt x="0" y="920750"/>
                          </a:lnTo>
                          <a:cubicBezTo>
                            <a:pt x="0" y="924980"/>
                            <a:pt x="805" y="929023"/>
                            <a:pt x="2416" y="932917"/>
                          </a:cubicBezTo>
                          <a:cubicBezTo>
                            <a:pt x="4028" y="936812"/>
                            <a:pt x="6322" y="940247"/>
                            <a:pt x="9298" y="943211"/>
                          </a:cubicBezTo>
                          <a:cubicBezTo>
                            <a:pt x="12275" y="946188"/>
                            <a:pt x="15709" y="948495"/>
                            <a:pt x="19599" y="950107"/>
                          </a:cubicBezTo>
                          <a:cubicBezTo>
                            <a:pt x="23489" y="951707"/>
                            <a:pt x="27539" y="952500"/>
                            <a:pt x="31750" y="952500"/>
                          </a:cubicBezTo>
                          <a:lnTo>
                            <a:pt x="7105650" y="952500"/>
                          </a:lnTo>
                          <a:cubicBezTo>
                            <a:pt x="7109859" y="952500"/>
                            <a:pt x="7113909" y="951707"/>
                            <a:pt x="7117798" y="950107"/>
                          </a:cubicBezTo>
                          <a:cubicBezTo>
                            <a:pt x="7121690" y="948495"/>
                            <a:pt x="7125123" y="946188"/>
                            <a:pt x="7128099" y="943211"/>
                          </a:cubicBezTo>
                          <a:cubicBezTo>
                            <a:pt x="7131076" y="940247"/>
                            <a:pt x="7133370" y="936812"/>
                            <a:pt x="7134981" y="932917"/>
                          </a:cubicBezTo>
                          <a:cubicBezTo>
                            <a:pt x="7136593" y="929023"/>
                            <a:pt x="7137400" y="924980"/>
                            <a:pt x="7137400" y="920750"/>
                          </a:cubicBezTo>
                          <a:lnTo>
                            <a:pt x="7137400" y="31750"/>
                          </a:lnTo>
                          <a:cubicBezTo>
                            <a:pt x="7137400" y="27546"/>
                            <a:pt x="7136593" y="23515"/>
                            <a:pt x="7134981" y="19621"/>
                          </a:cubicBezTo>
                          <a:cubicBezTo>
                            <a:pt x="7133370" y="15727"/>
                            <a:pt x="7131076" y="12291"/>
                            <a:pt x="7128099" y="9315"/>
                          </a:cubicBezTo>
                          <a:cubicBezTo>
                            <a:pt x="7125123" y="6350"/>
                            <a:pt x="7121690" y="4056"/>
                            <a:pt x="7117798" y="2431"/>
                          </a:cubicBezTo>
                          <a:cubicBezTo>
                            <a:pt x="7113909" y="807"/>
                            <a:pt x="7109859" y="13"/>
                            <a:pt x="7105650" y="0"/>
                          </a:cubicBezTo>
                          <a:lnTo>
                            <a:pt x="31750" y="0"/>
                          </a:lnTo>
                          <a:cubicBezTo>
                            <a:pt x="27539" y="13"/>
                            <a:pt x="23489" y="807"/>
                            <a:pt x="19599" y="2431"/>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5" behindDoc="1" locked="0" layoutInCell="1" allowOverlap="1">
            <wp:simplePos x="0" y="0"/>
            <wp:positionH relativeFrom="page">
              <wp:posOffset>1249772</wp:posOffset>
            </wp:positionH>
            <wp:positionV relativeFrom="line">
              <wp:posOffset>-46957</wp:posOffset>
            </wp:positionV>
            <wp:extent cx="5355540" cy="714707"/>
            <wp:effectExtent l="0" t="0" r="0" b="0"/>
            <wp:wrapNone/>
            <wp:docPr id="544" name="Freeform 544"/>
            <wp:cNvGraphicFramePr/>
            <a:graphic>
              <a:graphicData uri="http://schemas.microsoft.com/office/word/2010/wordprocessingShape">
                <wps:wsp>
                  <wps:cNvCnPr/>
                  <wps:spPr>
                    <a:xfrm rot="0" flipH="0" flipV="1">
                      <a:off x="0" y="0"/>
                      <a:ext cx="5355540" cy="714707"/>
                    </a:xfrm>
                    <a:custGeom>
                      <a:rect l="l" t="t" r="r" b="b"/>
                      <a:pathLst>
                        <a:path w="7137400" h="952500">
                          <a:moveTo>
                            <a:pt x="0" y="31750"/>
                          </a:moveTo>
                          <a:lnTo>
                            <a:pt x="0" y="920750"/>
                          </a:lnTo>
                          <a:cubicBezTo>
                            <a:pt x="0" y="924980"/>
                            <a:pt x="805" y="929023"/>
                            <a:pt x="2416" y="932917"/>
                          </a:cubicBezTo>
                          <a:cubicBezTo>
                            <a:pt x="4028" y="936812"/>
                            <a:pt x="6322" y="940247"/>
                            <a:pt x="9298" y="943211"/>
                          </a:cubicBezTo>
                          <a:cubicBezTo>
                            <a:pt x="12275" y="946188"/>
                            <a:pt x="15709" y="948495"/>
                            <a:pt x="19599" y="950107"/>
                          </a:cubicBezTo>
                          <a:cubicBezTo>
                            <a:pt x="23489" y="951707"/>
                            <a:pt x="27539" y="952500"/>
                            <a:pt x="31750" y="952500"/>
                          </a:cubicBezTo>
                          <a:lnTo>
                            <a:pt x="7105650" y="952500"/>
                          </a:lnTo>
                          <a:cubicBezTo>
                            <a:pt x="7109859" y="952500"/>
                            <a:pt x="7113909" y="951707"/>
                            <a:pt x="7117798" y="950107"/>
                          </a:cubicBezTo>
                          <a:cubicBezTo>
                            <a:pt x="7121690" y="948495"/>
                            <a:pt x="7125123" y="946188"/>
                            <a:pt x="7128099" y="943211"/>
                          </a:cubicBezTo>
                          <a:cubicBezTo>
                            <a:pt x="7131076" y="940247"/>
                            <a:pt x="7133370" y="936812"/>
                            <a:pt x="7134981" y="932917"/>
                          </a:cubicBezTo>
                          <a:cubicBezTo>
                            <a:pt x="7136593" y="929023"/>
                            <a:pt x="7137400" y="924980"/>
                            <a:pt x="7137400" y="920750"/>
                          </a:cubicBezTo>
                          <a:lnTo>
                            <a:pt x="7137400" y="31750"/>
                          </a:lnTo>
                          <a:cubicBezTo>
                            <a:pt x="7137400" y="27546"/>
                            <a:pt x="7136593" y="23515"/>
                            <a:pt x="7134981" y="19621"/>
                          </a:cubicBezTo>
                          <a:cubicBezTo>
                            <a:pt x="7133370" y="15727"/>
                            <a:pt x="7131076" y="12291"/>
                            <a:pt x="7128099" y="9315"/>
                          </a:cubicBezTo>
                          <a:cubicBezTo>
                            <a:pt x="7125123" y="6350"/>
                            <a:pt x="7121690" y="4056"/>
                            <a:pt x="7117798" y="2431"/>
                          </a:cubicBezTo>
                          <a:cubicBezTo>
                            <a:pt x="7113909" y="807"/>
                            <a:pt x="7109859" y="13"/>
                            <a:pt x="7105650" y="0"/>
                          </a:cubicBezTo>
                          <a:lnTo>
                            <a:pt x="31750" y="0"/>
                          </a:lnTo>
                          <a:cubicBezTo>
                            <a:pt x="27539" y="13"/>
                            <a:pt x="23489" y="807"/>
                            <a:pt x="19599" y="2431"/>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70" behindDoc="1" locked="0" layoutInCell="1" allowOverlap="1">
            <wp:simplePos x="0" y="0"/>
            <wp:positionH relativeFrom="page">
              <wp:posOffset>1241837</wp:posOffset>
            </wp:positionH>
            <wp:positionV relativeFrom="line">
              <wp:posOffset>-35827</wp:posOffset>
            </wp:positionV>
            <wp:extent cx="292224" cy="723825"/>
            <wp:effectExtent l="0" t="0" r="0" b="0"/>
            <wp:wrapNone/>
            <wp:docPr id="545" name="Picture 545"/>
            <wp:cNvGraphicFramePr>
              <a:graphicFrameLocks noChangeAspect="1"/>
            </wp:cNvGraphicFramePr>
            <a:graphic>
              <a:graphicData uri="http://schemas.openxmlformats.org/drawingml/2006/picture">
                <pic:pic xmlns:pic="http://schemas.openxmlformats.org/drawingml/2006/picture">
                  <pic:nvPicPr>
                    <pic:cNvPr id="545" name="Picture 545"/>
                    <pic:cNvPicPr>
                      <a:picLocks noChangeAspect="0" noChangeArrowheads="1"/>
                    </pic:cNvPicPr>
                  </pic:nvPicPr>
                  <pic:blipFill>
                    <a:blip r:embed="rId545">
                      <a:extLst>
                        <a:ext uri="{28A0092B-C50C-407E-A947-70E740481C1C}">
                          <a14:useLocalDpi xmlns:a14="http://schemas.microsoft.com/office/drawing/2010/main" val="0"/>
                        </a:ext>
                      </a:extLst>
                    </a:blip>
                    <a:srcRect/>
                    <a:stretch>
                      <a:fillRect/>
                    </a:stretch>
                  </pic:blipFill>
                  <pic:spPr>
                    <a:xfrm rot="0" flipH="0" flipV="0">
                      <a:off x="0" y="0"/>
                      <a:ext cx="292224" cy="723825"/>
                    </a:xfrm>
                    <a:prstGeom prst="rect">
                      <a:avLst/>
                    </a:prstGeom>
                    <a:noFill/>
                  </pic:spPr>
                </pic:pic>
              </a:graphicData>
            </a:graphic>
          </wp:anchor>
        </w:drawing>
        <w:drawing>
          <wp:anchor simplePos="0" relativeHeight="251658482" behindDoc="1" locked="0" layoutInCell="1" allowOverlap="1">
            <wp:simplePos x="0" y="0"/>
            <wp:positionH relativeFrom="page">
              <wp:posOffset>1254537</wp:posOffset>
            </wp:positionH>
            <wp:positionV relativeFrom="line">
              <wp:posOffset>-23133</wp:posOffset>
            </wp:positionV>
            <wp:extent cx="5307893" cy="686119"/>
            <wp:effectExtent l="0" t="0" r="0" b="0"/>
            <wp:wrapNone/>
            <wp:docPr id="546" name="Freeform 546"/>
            <wp:cNvGraphicFramePr/>
            <a:graphic>
              <a:graphicData uri="http://schemas.microsoft.com/office/word/2010/wordprocessingShape">
                <wps:wsp>
                  <wps:cNvCnPr/>
                  <wps:spPr>
                    <a:xfrm rot="0" flipH="0" flipV="1">
                      <a:off x="0" y="0"/>
                      <a:ext cx="5307893" cy="686119"/>
                    </a:xfrm>
                    <a:custGeom>
                      <a:rect l="l" t="t" r="r" b="b"/>
                      <a:pathLst>
                        <a:path w="7073900" h="914400">
                          <a:moveTo>
                            <a:pt x="0" y="914400"/>
                          </a:moveTo>
                          <a:lnTo>
                            <a:pt x="7073900" y="914400"/>
                          </a:lnTo>
                          <a:lnTo>
                            <a:pt x="7073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7" behindDoc="1" locked="0" layoutInCell="1" allowOverlap="1">
            <wp:simplePos x="0" y="0"/>
            <wp:positionH relativeFrom="page">
              <wp:posOffset>1254537</wp:posOffset>
            </wp:positionH>
            <wp:positionV relativeFrom="line">
              <wp:posOffset>-23133</wp:posOffset>
            </wp:positionV>
            <wp:extent cx="5307893" cy="686119"/>
            <wp:effectExtent l="0" t="0" r="0" b="0"/>
            <wp:wrapNone/>
            <wp:docPr id="547" name="Freeform 547"/>
            <wp:cNvGraphicFramePr/>
            <a:graphic>
              <a:graphicData uri="http://schemas.microsoft.com/office/word/2010/wordprocessingShape">
                <wps:wsp>
                  <wps:cNvCnPr/>
                  <wps:spPr>
                    <a:xfrm rot="0" flipH="0" flipV="1">
                      <a:off x="0" y="0"/>
                      <a:ext cx="5307893" cy="686119"/>
                    </a:xfrm>
                    <a:custGeom>
                      <a:rect l="l" t="t" r="r" b="b"/>
                      <a:pathLst>
                        <a:path w="7073900" h="914400">
                          <a:moveTo>
                            <a:pt x="0" y="914400"/>
                          </a:moveTo>
                          <a:lnTo>
                            <a:pt x="7073900" y="914400"/>
                          </a:lnTo>
                          <a:lnTo>
                            <a:pt x="7073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6" w:after="0" w:line="270" w:lineRule="exact"/>
        <w:ind w:left="0" w:right="-40" w:firstLine="0"/>
      </w:pPr>
      <w:r/>
      <w:r>
        <w:rPr lang="zh-CN" sz="17" baseline="0" dirty="0">
          <w:jc w:val="left"/>
          <w:rFonts w:ascii="新宋体" w:hAnsi="新宋体" w:cs="新宋体"/>
          <w:color w:val="000000"/>
          <w:sz w:val="17"/>
          <w:szCs w:val="17"/>
        </w:rPr>
        <w:t>一个子类只能</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直接</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000000"/>
          <w:sz w:val="17"/>
          <w:szCs w:val="17"/>
        </w:rPr>
        <w:t>继承一个父类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就像是一个人只能有一个亲生父亲</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一个父类可以被多子类继承</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就像一个父亲可以有多个孩子</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5448" w:space="0"/>
          </w:cols>
          <w:docGrid w:linePitch="360"/>
        </w:sectPr>
        <w:spacing w:before="0" w:after="0" w:line="187" w:lineRule="exact"/>
        <w:ind w:left="0" w:right="0" w:firstLine="0"/>
      </w:pPr>
      <w:r/>
      <w:r>
        <w:rPr lang="zh-CN" sz="17" baseline="0" dirty="0">
          <w:jc w:val="left"/>
          <w:rFonts w:ascii="新宋体" w:hAnsi="新宋体" w:cs="新宋体"/>
          <w:color w:val="000000"/>
          <w:sz w:val="17"/>
          <w:szCs w:val="17"/>
        </w:rPr>
        <w:t>注</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java</w:t>
      </w:r>
      <w:r>
        <w:rPr lang="zh-CN" sz="17" baseline="0" dirty="0">
          <w:jc w:val="left"/>
          <w:rFonts w:ascii="新宋体" w:hAnsi="新宋体" w:cs="新宋体"/>
          <w:color w:val="000000"/>
          <w:sz w:val="17"/>
          <w:szCs w:val="17"/>
        </w:rPr>
        <w:t>中接口和接口之间</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有可以继承</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并且是多继承。</w:t>
      </w:r>
      <w:r>
        <w:rPr>
          <w:rFonts w:ascii="Times New Roman" w:hAnsi="Times New Roman" w:cs="Times New Roman"/>
          <w:sz w:val="17"/>
          <w:szCs w:val="17"/>
        </w:rPr>
        <w:t> </w:t>
      </w:r>
      <w:r/>
    </w:p>
    <w:p>
      <w:pPr>
        <w:rPr>
          <w:rFonts w:ascii="Times New Roman" w:hAnsi="Times New Roman" w:cs="Times New Roman"/>
          <w:color w:val="010302"/>
        </w:rPr>
        <w:spacing w:before="156" w:after="0" w:line="450" w:lineRule="exact"/>
        <w:ind w:left="990" w:right="854" w:firstLine="240"/>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父类中的属性和方法可以被子类继承</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子类中继承了父类中的属性和方法后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在子类中能不能直接使用这些属性和方法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是和这些属性和方法原有</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微软雅黑" w:hAnsi="微软雅黑" w:cs="微软雅黑"/>
          <w:color w:val="333333"/>
          <w:sz w:val="19"/>
          <w:szCs w:val="19"/>
        </w:rPr>
        <w:t>的修饰符</w:t>
      </w:r>
      <w:r>
        <w:rPr lang="zh-CN" sz="19" baseline="0" dirty="0">
          <w:jc w:val="left"/>
          <w:rFonts w:ascii="宋体" w:hAnsi="宋体" w:cs="宋体"/>
          <w:color w:val="333333"/>
          <w:spacing w:val="-9"/>
          <w:sz w:val="19"/>
          <w:szCs w:val="19"/>
        </w:rPr>
        <w:t>(public 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7"/>
          <w:sz w:val="19"/>
          <w:szCs w:val="19"/>
        </w:rPr>
        <w:t>otected default private)</w:t>
      </w:r>
      <w:r>
        <w:rPr lang="zh-CN" sz="19" baseline="0" dirty="0">
          <w:jc w:val="left"/>
          <w:rFonts w:ascii="微软雅黑" w:hAnsi="微软雅黑" w:cs="微软雅黑"/>
          <w:color w:val="333333"/>
          <w:sz w:val="19"/>
          <w:szCs w:val="19"/>
        </w:rPr>
        <w:t>相关的。</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b/>
          <w:bCs/>
          <w:color w:val="333333"/>
          <w:sz w:val="19"/>
          <w:szCs w:val="19"/>
        </w:rPr>
        <w:t>例如</w:t>
      </w:r>
      <w:r>
        <w:rPr lang="zh-CN" sz="19" baseline="0" dirty="0">
          <w:jc w:val="left"/>
          <w:rFonts w:ascii="宋体" w:hAnsi="宋体" w:cs="宋体"/>
          <w:color w:val="333333"/>
          <w:spacing w:val="-42"/>
          <w:sz w:val="19"/>
          <w:szCs w:val="19"/>
        </w:rPr>
        <w:t> :</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父类中的属性和方法使用</w:t>
      </w:r>
      <w:r>
        <w:rPr lang="zh-CN" sz="19" baseline="0" dirty="0">
          <w:jc w:val="left"/>
          <w:rFonts w:ascii="宋体" w:hAnsi="宋体" w:cs="宋体"/>
          <w:color w:val="333333"/>
          <w:spacing w:val="-4"/>
          <w:sz w:val="19"/>
          <w:szCs w:val="19"/>
        </w:rPr>
        <w:t>public</w:t>
      </w:r>
      <w:r>
        <w:rPr lang="zh-CN" sz="19" baseline="0" dirty="0">
          <w:jc w:val="left"/>
          <w:rFonts w:ascii="微软雅黑" w:hAnsi="微软雅黑" w:cs="微软雅黑"/>
          <w:color w:val="333333"/>
          <w:sz w:val="19"/>
          <w:szCs w:val="19"/>
        </w:rPr>
        <w:t>修饰</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在子类中继承后</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可以直接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使用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父类中的属性和方法使用</w:t>
      </w:r>
      <w:r>
        <w:rPr lang="zh-CN" sz="19" baseline="0" dirty="0">
          <w:jc w:val="left"/>
          <w:rFonts w:ascii="宋体" w:hAnsi="宋体" w:cs="宋体"/>
          <w:color w:val="333333"/>
          <w:spacing w:val="-5"/>
          <w:sz w:val="19"/>
          <w:szCs w:val="19"/>
        </w:rPr>
        <w:t>private</w:t>
      </w:r>
      <w:r>
        <w:rPr lang="zh-CN" sz="19" baseline="0" dirty="0">
          <w:jc w:val="left"/>
          <w:rFonts w:ascii="微软雅黑" w:hAnsi="微软雅黑" w:cs="微软雅黑"/>
          <w:color w:val="333333"/>
          <w:sz w:val="19"/>
          <w:szCs w:val="19"/>
        </w:rPr>
        <w:t>修饰</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在子类中继承后</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不可以直接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使用</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注：具体细则在修饰符部分详细说明</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父类中的构造器是不能被子类继承的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但是子类的构造器中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会隐式的调用父类中的无参构造器</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默认使用</w:t>
      </w:r>
      <w:r>
        <w:rPr>
          <w:rFonts w:ascii="Times New Roman" w:hAnsi="Times New Roman" w:cs="Times New Roman"/>
          <w:sz w:val="19"/>
          <w:szCs w:val="19"/>
        </w:rPr>
        <w:t> </w:t>
      </w:r>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关键字</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微软雅黑" w:hAnsi="微软雅黑" w:cs="微软雅黑"/>
          <w:b/>
          <w:bCs/>
          <w:color w:val="333333"/>
          <w:sz w:val="19"/>
          <w:szCs w:val="19"/>
        </w:rPr>
        <w:t>注</w:t>
      </w:r>
      <w:r>
        <w:rPr lang="zh-CN" sz="19" baseline="0" dirty="0">
          <w:jc w:val="left"/>
          <w:rFonts w:ascii="宋体" w:hAnsi="宋体" w:cs="宋体"/>
          <w:color w:val="333333"/>
          <w:spacing w:val="-40"/>
          <w:sz w:val="19"/>
          <w:szCs w:val="19"/>
        </w:rPr>
        <w:t>:</w:t>
      </w:r>
      <w:r>
        <w:rPr lang="zh-CN" sz="19" baseline="0" dirty="0">
          <w:jc w:val="left"/>
          <w:rFonts w:ascii="微软雅黑" w:hAnsi="微软雅黑" w:cs="微软雅黑"/>
          <w:b/>
          <w:bCs/>
          <w:color w:val="333333"/>
          <w:sz w:val="19"/>
          <w:szCs w:val="19"/>
        </w:rPr>
        <w:t>具体细节在</w:t>
      </w:r>
      <w:r>
        <w:rPr lang="zh-CN" sz="19" baseline="0" dirty="0">
          <w:jc w:val="left"/>
          <w:rFonts w:ascii="宋体" w:hAnsi="宋体" w:cs="宋体"/>
          <w:color w:val="333333"/>
          <w:sz w:val="19"/>
          <w:szCs w:val="19"/>
        </w:rPr>
        <w:t>super</w:t>
      </w:r>
      <w:r>
        <w:rPr lang="zh-CN" sz="19" baseline="0" dirty="0">
          <w:jc w:val="left"/>
          <w:rFonts w:ascii="微软雅黑" w:hAnsi="微软雅黑" w:cs="微软雅黑"/>
          <w:b/>
          <w:bCs/>
          <w:color w:val="333333"/>
          <w:sz w:val="19"/>
          <w:szCs w:val="19"/>
        </w:rPr>
        <w:t>关键字部分详细说明</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Object</w:t>
      </w:r>
      <w:r>
        <w:rPr lang="zh-CN" sz="31" baseline="0" dirty="0">
          <w:jc w:val="left"/>
          <w:rFonts w:ascii="微软雅黑" w:hAnsi="微软雅黑" w:cs="微软雅黑"/>
          <w:b/>
          <w:bCs/>
          <w:color w:val="333333"/>
          <w:sz w:val="31"/>
          <w:szCs w:val="31"/>
        </w:rPr>
        <w:t>类	</w:t>
      </w:r>
      <w:hyperlink r:id="rId52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宋体" w:hAnsi="宋体" w:cs="宋体"/>
          <w:color w:val="333333"/>
          <w:spacing w:val="-13"/>
          <w:sz w:val="19"/>
          <w:szCs w:val="19"/>
        </w:rPr>
        <w:t> java</w:t>
      </w:r>
      <w:r>
        <w:rPr lang="zh-CN" sz="19" baseline="0" dirty="0">
          <w:jc w:val="left"/>
          <w:rFonts w:ascii="微软雅黑" w:hAnsi="微软雅黑" w:cs="微软雅黑"/>
          <w:color w:val="333333"/>
          <w:sz w:val="19"/>
          <w:szCs w:val="19"/>
        </w:rPr>
        <w:t>中的每一个类都是</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直接</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间接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的继承了</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所以每一个对象都和</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类有</w:t>
      </w:r>
      <w:r>
        <w:rPr lang="zh-CN" sz="19" baseline="0" dirty="0">
          <w:jc w:val="left"/>
          <w:rFonts w:ascii="宋体" w:hAnsi="宋体" w:cs="宋体"/>
          <w:color w:val="333333"/>
          <w:spacing w:val="-19"/>
          <w:sz w:val="19"/>
          <w:szCs w:val="19"/>
        </w:rPr>
        <w:t>"is a"</w:t>
      </w:r>
      <w:r>
        <w:rPr lang="zh-CN" sz="19" baseline="0" dirty="0">
          <w:jc w:val="left"/>
          <w:rFonts w:ascii="微软雅黑" w:hAnsi="微软雅黑" w:cs="微软雅黑"/>
          <w:color w:val="333333"/>
          <w:sz w:val="19"/>
          <w:szCs w:val="19"/>
        </w:rPr>
        <w:t>的关</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系。从</w:t>
      </w:r>
      <w:r>
        <w:rPr lang="zh-CN" sz="19" baseline="0" dirty="0">
          <w:jc w:val="left"/>
          <w:rFonts w:ascii="宋体" w:hAnsi="宋体" w:cs="宋体"/>
          <w:color w:val="333333"/>
          <w:sz w:val="19"/>
          <w:szCs w:val="19"/>
        </w:rPr>
        <w:t>API</w:t>
      </w:r>
      <w:r>
        <w:rPr lang="zh-CN" sz="19" baseline="0" dirty="0">
          <w:jc w:val="left"/>
          <w:rFonts w:ascii="微软雅黑" w:hAnsi="微软雅黑" w:cs="微软雅黑"/>
          <w:color w:val="333333"/>
          <w:sz w:val="19"/>
          <w:szCs w:val="19"/>
        </w:rPr>
        <w:t>文档中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可以看到任何一个类最上层的父类都是</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3"/>
          <w:sz w:val="19"/>
          <w:szCs w:val="19"/>
        </w:rPr>
        <w:t>(Object</w:t>
      </w:r>
      <w:r>
        <w:rPr lang="zh-CN" sz="19" baseline="0" dirty="0">
          <w:jc w:val="left"/>
          <w:rFonts w:ascii="微软雅黑" w:hAnsi="微软雅黑" w:cs="微软雅黑"/>
          <w:color w:val="333333"/>
          <w:sz w:val="19"/>
          <w:szCs w:val="19"/>
        </w:rPr>
        <w:t>类本身除外</w:t>
      </w:r>
      <w:r>
        <w:rPr lang="zh-CN" sz="19" baseline="0" dirty="0">
          <w:jc w:val="left"/>
          <w:rFonts w:ascii="宋体" w:hAnsi="宋体" w:cs="宋体"/>
          <w:color w:val="333333"/>
          <w:spacing w:val="-4"/>
          <w:sz w:val="19"/>
          <w:szCs w:val="19"/>
        </w:rPr>
        <w:t>)AnyClass is a  </w:t>
      </w:r>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6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49" name="Freeform 5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50" name="Freeform 5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51" name="Freeform 5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52" name="Freeform 5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53" name="Freeform 5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54" name="Freeform 5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55" name="Freeform 5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56" name="Freeform 5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57" name="Freeform 5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58" name="Freeform 5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59" name="Freeform 5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60" name="Freeform 5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-339214</wp:posOffset>
            </wp:positionV>
            <wp:extent cx="5641423" cy="1743886"/>
            <wp:effectExtent l="0" t="0" r="0" b="0"/>
            <wp:wrapNone/>
            <wp:docPr id="561" name="Freeform 561"/>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47"/>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47"/>
                            <a:pt x="7514370" y="2308424"/>
                            <a:pt x="7515981" y="2304530"/>
                          </a:cubicBezTo>
                          <a:cubicBezTo>
                            <a:pt x="7517593" y="2300635"/>
                            <a:pt x="7518400" y="2296592"/>
                            <a:pt x="7518400" y="22923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-339214</wp:posOffset>
            </wp:positionV>
            <wp:extent cx="5641423" cy="1743886"/>
            <wp:effectExtent l="0" t="0" r="0" b="0"/>
            <wp:wrapNone/>
            <wp:docPr id="562" name="Freeform 562"/>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47"/>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47"/>
                            <a:pt x="7514370" y="2308424"/>
                            <a:pt x="7515981" y="2304530"/>
                          </a:cubicBezTo>
                          <a:cubicBezTo>
                            <a:pt x="7517593" y="2300635"/>
                            <a:pt x="7518400" y="2296592"/>
                            <a:pt x="7518400" y="22923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19"/>
                            <a:pt x="7490859" y="13"/>
                            <a:pt x="7486650" y="0"/>
                          </a:cubicBezTo>
                          <a:lnTo>
                            <a:pt x="31750" y="0"/>
                          </a:lnTo>
                          <a:cubicBezTo>
                            <a:pt x="27539" y="13"/>
                            <a:pt x="23489" y="819"/>
                            <a:pt x="19599" y="2444"/>
                          </a:cubicBezTo>
                          <a:cubicBezTo>
                            <a:pt x="15709" y="4056"/>
                            <a:pt x="12275" y="6350"/>
                            <a:pt x="9298" y="9315"/>
                          </a:cubicBezTo>
                          <a:cubicBezTo>
                            <a:pt x="6322" y="12304"/>
                            <a:pt x="4028" y="15739"/>
                            <a:pt x="2416" y="19621"/>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9" behindDoc="1" locked="0" layoutInCell="1" allowOverlap="1">
            <wp:simplePos x="0" y="0"/>
            <wp:positionH relativeFrom="page">
              <wp:posOffset>955954</wp:posOffset>
            </wp:positionH>
            <wp:positionV relativeFrom="line">
              <wp:posOffset>-328091</wp:posOffset>
            </wp:positionV>
            <wp:extent cx="368459" cy="1748333"/>
            <wp:effectExtent l="0" t="0" r="0" b="0"/>
            <wp:wrapNone/>
            <wp:docPr id="563" name="Picture 563"/>
            <wp:cNvGraphicFramePr>
              <a:graphicFrameLocks noChangeAspect="1"/>
            </wp:cNvGraphicFramePr>
            <a:graphic>
              <a:graphicData uri="http://schemas.openxmlformats.org/drawingml/2006/picture">
                <pic:pic xmlns:pic="http://schemas.openxmlformats.org/drawingml/2006/picture">
                  <pic:nvPicPr>
                    <pic:cNvPr id="563" name="Picture 563"/>
                    <pic:cNvPicPr>
                      <a:picLocks noChangeAspect="0" noChangeArrowheads="1"/>
                    </pic:cNvPicPr>
                  </pic:nvPicPr>
                  <pic:blipFill>
                    <a:blip r:embed="rId563">
                      <a:extLst>
                        <a:ext uri="{28A0092B-C50C-407E-A947-70E740481C1C}">
                          <a14:useLocalDpi xmlns:a14="http://schemas.microsoft.com/office/drawing/2010/main" val="0"/>
                        </a:ext>
                      </a:extLst>
                    </a:blip>
                    <a:srcRect/>
                    <a:stretch>
                      <a:fillRect/>
                    </a:stretch>
                  </pic:blipFill>
                  <pic:spPr>
                    <a:xfrm rot="0" flipH="0" flipV="0">
                      <a:off x="0" y="0"/>
                      <a:ext cx="368459" cy="1748333"/>
                    </a:xfrm>
                    <a:prstGeom prst="rect">
                      <a:avLst/>
                    </a:prstGeom>
                    <a:noFill/>
                  </pic:spPr>
                </pic:pic>
              </a:graphicData>
            </a:graphic>
          </wp:anchor>
        </w:drawing>
        <w:drawing>
          <wp:anchor simplePos="0" relativeHeight="251658311" behindDoc="1" locked="0" layoutInCell="1" allowOverlap="1">
            <wp:simplePos x="0" y="0"/>
            <wp:positionH relativeFrom="page">
              <wp:posOffset>968654</wp:posOffset>
            </wp:positionH>
            <wp:positionV relativeFrom="line">
              <wp:posOffset>-315390</wp:posOffset>
            </wp:positionV>
            <wp:extent cx="5593776" cy="1715297"/>
            <wp:effectExtent l="0" t="0" r="0" b="0"/>
            <wp:wrapNone/>
            <wp:docPr id="564" name="Freeform 564"/>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-315390</wp:posOffset>
            </wp:positionV>
            <wp:extent cx="5593776" cy="1715297"/>
            <wp:effectExtent l="0" t="0" r="0" b="0"/>
            <wp:wrapNone/>
            <wp:docPr id="565" name="Freeform 565"/>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06"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任何对象</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输出结果</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注</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任何对象也包含数组对象</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621" w:firstLine="0"/>
      </w:pPr>
      <w:r/>
      <w:r>
        <w:rPr lang="zh-CN" sz="17" baseline="0" dirty="0">
          <w:jc w:val="left"/>
          <w:rFonts w:ascii="新宋体" w:hAnsi="新宋体" w:cs="新宋体"/>
          <w:color w:val="000000"/>
          <w:sz w:val="17"/>
          <w:szCs w:val="17"/>
        </w:rPr>
        <w:t>例如</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编译后</w:t>
      </w:r>
      <w:r>
        <w:rPr lang="zh-CN" sz="17" baseline="0" dirty="0">
          <w:jc w:val="left"/>
          <w:rFonts w:ascii="Lucida Console" w:hAnsi="Lucida Console" w:cs="Lucida Console"/>
          <w:color w:val="AA5500"/>
          <w:sz w:val="17"/>
          <w:szCs w:val="17"/>
        </w:rPr>
        <w:t>,Person</w:t>
      </w:r>
      <w:r>
        <w:rPr lang="zh-CN" sz="17" baseline="0" dirty="0">
          <w:jc w:val="left"/>
          <w:rFonts w:ascii="新宋体" w:hAnsi="新宋体" w:cs="新宋体"/>
          <w:color w:val="AA5500"/>
          <w:sz w:val="17"/>
          <w:szCs w:val="17"/>
        </w:rPr>
        <w:t>类会默认继承</w:t>
      </w:r>
      <w:r>
        <w:rPr lang="zh-CN" sz="17" baseline="0" dirty="0">
          <w:jc w:val="left"/>
          <w:rFonts w:ascii="Lucida Console" w:hAnsi="Lucida Console" w:cs="Lucida Console"/>
          <w:color w:val="AA5500"/>
          <w:sz w:val="17"/>
          <w:szCs w:val="17"/>
        </w:rPr>
        <w:t>Object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//Student</w:t>
      </w:r>
      <w:r>
        <w:rPr lang="zh-CN" sz="17" baseline="0" dirty="0">
          <w:jc w:val="left"/>
          <w:rFonts w:ascii="新宋体" w:hAnsi="新宋体" w:cs="新宋体"/>
          <w:color w:val="AA5500"/>
          <w:sz w:val="17"/>
          <w:szCs w:val="17"/>
        </w:rPr>
        <w:t>是间接的继承了</w:t>
      </w:r>
      <w:r>
        <w:rPr lang="zh-CN" sz="17" baseline="0" dirty="0">
          <w:jc w:val="left"/>
          <w:rFonts w:ascii="Lucida Console" w:hAnsi="Lucida Console" w:cs="Lucida Console"/>
          <w:color w:val="AA5500"/>
          <w:sz w:val="17"/>
          <w:szCs w:val="17"/>
        </w:rPr>
        <w:t>Object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867" w:space="0"/>
          </w:cols>
          <w:docGrid w:linePitch="360"/>
        </w:sect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提供了一些方法被子类继承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那么就意味着</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任何一个对象都可以调用这些被继承</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过来的方法。</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因为</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是所以类的父类</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10"/>
          <w:sz w:val="19"/>
          <w:szCs w:val="19"/>
        </w:rPr>
        <w:t>:toString</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1"/>
          <w:sz w:val="19"/>
          <w:szCs w:val="19"/>
        </w:rPr>
        <w:t>getClass</w:t>
      </w:r>
      <w:r>
        <w:rPr lang="zh-CN" sz="19" baseline="0" dirty="0">
          <w:jc w:val="left"/>
          <w:rFonts w:ascii="微软雅黑" w:hAnsi="微软雅黑" w:cs="微软雅黑"/>
          <w:color w:val="333333"/>
          <w:sz w:val="19"/>
          <w:szCs w:val="19"/>
        </w:rPr>
        <w:t>方法等</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
          <w:sz w:val="19"/>
          <w:szCs w:val="19"/>
        </w:rPr>
        <w:t>:Object</w:t>
      </w:r>
      <w:r>
        <w:rPr lang="zh-CN" sz="19" baseline="0" dirty="0">
          <w:jc w:val="left"/>
          <w:rFonts w:ascii="微软雅黑" w:hAnsi="微软雅黑" w:cs="微软雅黑"/>
          <w:color w:val="333333"/>
          <w:sz w:val="19"/>
          <w:szCs w:val="19"/>
        </w:rPr>
        <w:t>类中的每一个方法之后都会使用到</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Super</w:t>
      </w:r>
      <w:r>
        <w:rPr lang="zh-CN" sz="31" baseline="0" dirty="0">
          <w:jc w:val="left"/>
          <w:rFonts w:ascii="微软雅黑" w:hAnsi="微软雅黑" w:cs="微软雅黑"/>
          <w:b/>
          <w:bCs/>
          <w:color w:val="333333"/>
          <w:sz w:val="31"/>
          <w:szCs w:val="31"/>
        </w:rPr>
        <w:t>关键字	</w:t>
      </w:r>
      <w:hyperlink r:id="rId54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子类继承父类之后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在子类中可以使用</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来表示访问或调用子类中的属性或方法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就表示访问</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或调用父类中的属性和方法。</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 w:after="0" w:line="465" w:lineRule="exact"/>
        <w:ind w:left="990" w:right="854" w:firstLine="24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宋体" w:hAnsi="宋体" w:cs="宋体"/>
          <w:color w:val="333333"/>
          <w:sz w:val="19"/>
          <w:szCs w:val="19"/>
        </w:rPr>
        <w:t>super</w:t>
      </w:r>
      <w:r>
        <w:rPr lang="zh-CN" sz="19" baseline="0" dirty="0">
          <w:jc w:val="left"/>
          <w:rFonts w:ascii="微软雅黑" w:hAnsi="微软雅黑" w:cs="微软雅黑"/>
          <w:b/>
          <w:bCs/>
          <w:color w:val="333333"/>
          <w:sz w:val="19"/>
          <w:szCs w:val="19"/>
        </w:rPr>
        <w:t>的使用</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【访问父类中的属性】</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04" behindDoc="1" locked="0" layoutInCell="1" allowOverlap="1">
            <wp:simplePos x="0" y="0"/>
            <wp:positionH relativeFrom="page">
              <wp:posOffset>963889</wp:posOffset>
            </wp:positionH>
            <wp:positionV relativeFrom="line">
              <wp:posOffset>-339211</wp:posOffset>
            </wp:positionV>
            <wp:extent cx="5641423" cy="1915415"/>
            <wp:effectExtent l="0" t="0" r="0" b="0"/>
            <wp:wrapNone/>
            <wp:docPr id="566" name="Freeform 566"/>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92"/>
                            <a:pt x="805" y="2529235"/>
                            <a:pt x="2416" y="2533130"/>
                          </a:cubicBezTo>
                          <a:cubicBezTo>
                            <a:pt x="4028" y="2537024"/>
                            <a:pt x="6322" y="2540447"/>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894"/>
                            <a:pt x="7498798" y="2550294"/>
                          </a:cubicBezTo>
                          <a:cubicBezTo>
                            <a:pt x="7502690" y="2548707"/>
                            <a:pt x="7506123" y="2546400"/>
                            <a:pt x="7509099" y="2543411"/>
                          </a:cubicBezTo>
                          <a:cubicBezTo>
                            <a:pt x="7512076" y="2540447"/>
                            <a:pt x="7514370" y="2537024"/>
                            <a:pt x="7515981" y="2533130"/>
                          </a:cubicBezTo>
                          <a:cubicBezTo>
                            <a:pt x="7517593" y="2529235"/>
                            <a:pt x="7518400" y="2525192"/>
                            <a:pt x="7518400" y="25209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31"/>
                          </a:cubicBezTo>
                          <a:cubicBezTo>
                            <a:pt x="7494909" y="807"/>
                            <a:pt x="7490859" y="13"/>
                            <a:pt x="7486650" y="0"/>
                          </a:cubicBezTo>
                          <a:lnTo>
                            <a:pt x="31750" y="0"/>
                          </a:lnTo>
                          <a:cubicBezTo>
                            <a:pt x="27539" y="13"/>
                            <a:pt x="23489" y="807"/>
                            <a:pt x="19599" y="2431"/>
                          </a:cubicBezTo>
                          <a:cubicBezTo>
                            <a:pt x="15709" y="4056"/>
                            <a:pt x="12275" y="6350"/>
                            <a:pt x="9298" y="9315"/>
                          </a:cubicBezTo>
                          <a:cubicBezTo>
                            <a:pt x="6322" y="12304"/>
                            <a:pt x="4028" y="15739"/>
                            <a:pt x="2416" y="19621"/>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3" behindDoc="1" locked="0" layoutInCell="1" allowOverlap="1">
            <wp:simplePos x="0" y="0"/>
            <wp:positionH relativeFrom="page">
              <wp:posOffset>963889</wp:posOffset>
            </wp:positionH>
            <wp:positionV relativeFrom="line">
              <wp:posOffset>-339211</wp:posOffset>
            </wp:positionV>
            <wp:extent cx="5641423" cy="1915415"/>
            <wp:effectExtent l="0" t="0" r="0" b="0"/>
            <wp:wrapNone/>
            <wp:docPr id="567" name="Freeform 567"/>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92"/>
                            <a:pt x="805" y="2529235"/>
                            <a:pt x="2416" y="2533130"/>
                          </a:cubicBezTo>
                          <a:cubicBezTo>
                            <a:pt x="4028" y="2537024"/>
                            <a:pt x="6322" y="2540447"/>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894"/>
                            <a:pt x="7498798" y="2550294"/>
                          </a:cubicBezTo>
                          <a:cubicBezTo>
                            <a:pt x="7502690" y="2548707"/>
                            <a:pt x="7506123" y="2546400"/>
                            <a:pt x="7509099" y="2543411"/>
                          </a:cubicBezTo>
                          <a:cubicBezTo>
                            <a:pt x="7512076" y="2540447"/>
                            <a:pt x="7514370" y="2537024"/>
                            <a:pt x="7515981" y="2533130"/>
                          </a:cubicBezTo>
                          <a:cubicBezTo>
                            <a:pt x="7517593" y="2529235"/>
                            <a:pt x="7518400" y="2525192"/>
                            <a:pt x="7518400" y="25209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31"/>
                          </a:cubicBezTo>
                          <a:cubicBezTo>
                            <a:pt x="7494909" y="807"/>
                            <a:pt x="7490859" y="13"/>
                            <a:pt x="7486650" y="0"/>
                          </a:cubicBezTo>
                          <a:lnTo>
                            <a:pt x="31750" y="0"/>
                          </a:lnTo>
                          <a:cubicBezTo>
                            <a:pt x="27539" y="13"/>
                            <a:pt x="23489" y="807"/>
                            <a:pt x="19599" y="2431"/>
                          </a:cubicBezTo>
                          <a:cubicBezTo>
                            <a:pt x="15709" y="4056"/>
                            <a:pt x="12275" y="6350"/>
                            <a:pt x="9298" y="9315"/>
                          </a:cubicBezTo>
                          <a:cubicBezTo>
                            <a:pt x="6322" y="12304"/>
                            <a:pt x="4028" y="15739"/>
                            <a:pt x="2416" y="19621"/>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76" behindDoc="1" locked="0" layoutInCell="1" allowOverlap="1">
            <wp:simplePos x="0" y="0"/>
            <wp:positionH relativeFrom="page">
              <wp:posOffset>955954</wp:posOffset>
            </wp:positionH>
            <wp:positionV relativeFrom="line">
              <wp:posOffset>-328086</wp:posOffset>
            </wp:positionV>
            <wp:extent cx="368459" cy="1917786"/>
            <wp:effectExtent l="0" t="0" r="0" b="0"/>
            <wp:wrapNone/>
            <wp:docPr id="568" name="Picture 568"/>
            <wp:cNvGraphicFramePr>
              <a:graphicFrameLocks noChangeAspect="1"/>
            </wp:cNvGraphicFramePr>
            <a:graphic>
              <a:graphicData uri="http://schemas.openxmlformats.org/drawingml/2006/picture">
                <pic:pic xmlns:pic="http://schemas.openxmlformats.org/drawingml/2006/picture">
                  <pic:nvPicPr>
                    <pic:cNvPr id="568" name="Picture 568"/>
                    <pic:cNvPicPr>
                      <a:picLocks noChangeAspect="0" noChangeArrowheads="1"/>
                    </pic:cNvPicPr>
                  </pic:nvPicPr>
                  <pic:blipFill>
                    <a:blip r:embed="rId568">
                      <a:extLst>
                        <a:ext uri="{28A0092B-C50C-407E-A947-70E740481C1C}">
                          <a14:useLocalDpi xmlns:a14="http://schemas.microsoft.com/office/drawing/2010/main" val="0"/>
                        </a:ext>
                      </a:extLst>
                    </a:blip>
                    <a:srcRect/>
                    <a:stretch>
                      <a:fillRect/>
                    </a:stretch>
                  </pic:blipFill>
                  <pic:spPr>
                    <a:xfrm rot="0" flipH="0" flipV="0">
                      <a:off x="0" y="0"/>
                      <a:ext cx="368459" cy="1917786"/>
                    </a:xfrm>
                    <a:prstGeom prst="rect">
                      <a:avLst/>
                    </a:prstGeom>
                    <a:noFill/>
                  </pic:spPr>
                </pic:pic>
              </a:graphicData>
            </a:graphic>
          </wp:anchor>
        </w:drawing>
        <w:drawing>
          <wp:anchor simplePos="0" relativeHeight="251658501" behindDoc="1" locked="0" layoutInCell="1" allowOverlap="1">
            <wp:simplePos x="0" y="0"/>
            <wp:positionH relativeFrom="page">
              <wp:posOffset>968654</wp:posOffset>
            </wp:positionH>
            <wp:positionV relativeFrom="line">
              <wp:posOffset>-315388</wp:posOffset>
            </wp:positionV>
            <wp:extent cx="5593776" cy="1886827"/>
            <wp:effectExtent l="0" t="0" r="0" b="0"/>
            <wp:wrapNone/>
            <wp:docPr id="569" name="Freeform 569"/>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5" behindDoc="1" locked="0" layoutInCell="1" allowOverlap="1">
            <wp:simplePos x="0" y="0"/>
            <wp:positionH relativeFrom="page">
              <wp:posOffset>968654</wp:posOffset>
            </wp:positionH>
            <wp:positionV relativeFrom="line">
              <wp:posOffset>-315388</wp:posOffset>
            </wp:positionV>
            <wp:extent cx="5593776" cy="1886827"/>
            <wp:effectExtent l="0" t="0" r="0" b="0"/>
            <wp:wrapNone/>
            <wp:docPr id="570" name="Freeform 570"/>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"zs"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"lisi"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16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【调用父类中的方法】</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08" behindDoc="1" locked="0" layoutInCell="1" allowOverlap="1">
            <wp:simplePos x="0" y="0"/>
            <wp:positionH relativeFrom="page">
              <wp:posOffset>963889</wp:posOffset>
            </wp:positionH>
            <wp:positionV relativeFrom="line">
              <wp:posOffset>-510741</wp:posOffset>
            </wp:positionV>
            <wp:extent cx="5641423" cy="2601534"/>
            <wp:effectExtent l="0" t="0" r="0" b="0"/>
            <wp:wrapNone/>
            <wp:docPr id="571" name="Freeform 571"/>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92"/>
                            <a:pt x="805" y="3443635"/>
                            <a:pt x="2416" y="3447530"/>
                          </a:cubicBezTo>
                          <a:cubicBezTo>
                            <a:pt x="4028" y="3451449"/>
                            <a:pt x="6322" y="3454872"/>
                            <a:pt x="9298" y="3457848"/>
                          </a:cubicBezTo>
                          <a:cubicBezTo>
                            <a:pt x="12275" y="3460800"/>
                            <a:pt x="15709" y="3463107"/>
                            <a:pt x="19599" y="3464719"/>
                          </a:cubicBezTo>
                          <a:cubicBezTo>
                            <a:pt x="23489" y="3466307"/>
                            <a:pt x="27539" y="3467100"/>
                            <a:pt x="31750" y="3467100"/>
                          </a:cubicBezTo>
                          <a:lnTo>
                            <a:pt x="7486650" y="3467100"/>
                          </a:lnTo>
                          <a:cubicBezTo>
                            <a:pt x="7490859" y="3467100"/>
                            <a:pt x="7494909" y="3466307"/>
                            <a:pt x="7498798" y="3464719"/>
                          </a:cubicBezTo>
                          <a:cubicBezTo>
                            <a:pt x="7502690" y="3463107"/>
                            <a:pt x="7506123" y="3460800"/>
                            <a:pt x="7509099" y="3457848"/>
                          </a:cubicBezTo>
                          <a:cubicBezTo>
                            <a:pt x="7512076" y="3454872"/>
                            <a:pt x="7514370" y="3451449"/>
                            <a:pt x="7515981" y="3447530"/>
                          </a:cubicBezTo>
                          <a:cubicBezTo>
                            <a:pt x="7517593" y="3443635"/>
                            <a:pt x="7518400" y="3439592"/>
                            <a:pt x="7518400" y="3435350"/>
                          </a:cubicBezTo>
                          <a:lnTo>
                            <a:pt x="7518400" y="31750"/>
                          </a:lnTo>
                          <a:cubicBezTo>
                            <a:pt x="7518400" y="27559"/>
                            <a:pt x="7517593" y="23540"/>
                            <a:pt x="7515981" y="19596"/>
                          </a:cubicBezTo>
                          <a:cubicBezTo>
                            <a:pt x="7514370" y="15727"/>
                            <a:pt x="7512076" y="12304"/>
                            <a:pt x="7509099" y="9302"/>
                          </a:cubicBezTo>
                          <a:cubicBezTo>
                            <a:pt x="7506123" y="6326"/>
                            <a:pt x="7502690" y="4044"/>
                            <a:pt x="7498798" y="2431"/>
                          </a:cubicBezTo>
                          <a:cubicBezTo>
                            <a:pt x="7494909" y="819"/>
                            <a:pt x="7490859" y="25"/>
                            <a:pt x="7486650" y="0"/>
                          </a:cubicBezTo>
                          <a:lnTo>
                            <a:pt x="31750" y="0"/>
                          </a:lnTo>
                          <a:cubicBezTo>
                            <a:pt x="27539" y="25"/>
                            <a:pt x="23489" y="844"/>
                            <a:pt x="19599" y="2456"/>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7" behindDoc="1" locked="0" layoutInCell="1" allowOverlap="1">
            <wp:simplePos x="0" y="0"/>
            <wp:positionH relativeFrom="page">
              <wp:posOffset>963889</wp:posOffset>
            </wp:positionH>
            <wp:positionV relativeFrom="line">
              <wp:posOffset>-510741</wp:posOffset>
            </wp:positionV>
            <wp:extent cx="5641423" cy="2601534"/>
            <wp:effectExtent l="0" t="0" r="0" b="0"/>
            <wp:wrapNone/>
            <wp:docPr id="572" name="Freeform 572"/>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92"/>
                            <a:pt x="805" y="3443635"/>
                            <a:pt x="2416" y="3447530"/>
                          </a:cubicBezTo>
                          <a:cubicBezTo>
                            <a:pt x="4028" y="3451449"/>
                            <a:pt x="6322" y="3454872"/>
                            <a:pt x="9298" y="3457848"/>
                          </a:cubicBezTo>
                          <a:cubicBezTo>
                            <a:pt x="12275" y="3460800"/>
                            <a:pt x="15709" y="3463107"/>
                            <a:pt x="19599" y="3464719"/>
                          </a:cubicBezTo>
                          <a:cubicBezTo>
                            <a:pt x="23489" y="3466307"/>
                            <a:pt x="27539" y="3467100"/>
                            <a:pt x="31750" y="3467100"/>
                          </a:cubicBezTo>
                          <a:lnTo>
                            <a:pt x="7486650" y="3467100"/>
                          </a:lnTo>
                          <a:cubicBezTo>
                            <a:pt x="7490859" y="3467100"/>
                            <a:pt x="7494909" y="3466307"/>
                            <a:pt x="7498798" y="3464719"/>
                          </a:cubicBezTo>
                          <a:cubicBezTo>
                            <a:pt x="7502690" y="3463107"/>
                            <a:pt x="7506123" y="3460800"/>
                            <a:pt x="7509099" y="3457848"/>
                          </a:cubicBezTo>
                          <a:cubicBezTo>
                            <a:pt x="7512076" y="3454872"/>
                            <a:pt x="7514370" y="3451449"/>
                            <a:pt x="7515981" y="3447530"/>
                          </a:cubicBezTo>
                          <a:cubicBezTo>
                            <a:pt x="7517593" y="3443635"/>
                            <a:pt x="7518400" y="3439592"/>
                            <a:pt x="7518400" y="3435350"/>
                          </a:cubicBezTo>
                          <a:lnTo>
                            <a:pt x="7518400" y="31750"/>
                          </a:lnTo>
                          <a:cubicBezTo>
                            <a:pt x="7518400" y="27559"/>
                            <a:pt x="7517593" y="23540"/>
                            <a:pt x="7515981" y="19596"/>
                          </a:cubicBezTo>
                          <a:cubicBezTo>
                            <a:pt x="7514370" y="15727"/>
                            <a:pt x="7512076" y="12304"/>
                            <a:pt x="7509099" y="9302"/>
                          </a:cubicBezTo>
                          <a:cubicBezTo>
                            <a:pt x="7506123" y="6326"/>
                            <a:pt x="7502690" y="4044"/>
                            <a:pt x="7498798" y="2431"/>
                          </a:cubicBezTo>
                          <a:cubicBezTo>
                            <a:pt x="7494909" y="819"/>
                            <a:pt x="7490859" y="25"/>
                            <a:pt x="7486650" y="0"/>
                          </a:cubicBezTo>
                          <a:lnTo>
                            <a:pt x="31750" y="0"/>
                          </a:lnTo>
                          <a:cubicBezTo>
                            <a:pt x="27539" y="25"/>
                            <a:pt x="23489" y="844"/>
                            <a:pt x="19599" y="2456"/>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70" behindDoc="1" locked="0" layoutInCell="1" allowOverlap="1">
            <wp:simplePos x="0" y="0"/>
            <wp:positionH relativeFrom="page">
              <wp:posOffset>955954</wp:posOffset>
            </wp:positionH>
            <wp:positionV relativeFrom="line">
              <wp:posOffset>-499616</wp:posOffset>
            </wp:positionV>
            <wp:extent cx="368459" cy="2602470"/>
            <wp:effectExtent l="0" t="0" r="0" b="0"/>
            <wp:wrapNone/>
            <wp:docPr id="573" name="Picture 573"/>
            <wp:cNvGraphicFramePr>
              <a:graphicFrameLocks noChangeAspect="1"/>
            </wp:cNvGraphicFramePr>
            <a:graphic>
              <a:graphicData uri="http://schemas.openxmlformats.org/drawingml/2006/picture">
                <pic:pic xmlns:pic="http://schemas.openxmlformats.org/drawingml/2006/picture">
                  <pic:nvPicPr>
                    <pic:cNvPr id="573" name="Picture 573"/>
                    <pic:cNvPicPr>
                      <a:picLocks noChangeAspect="0" noChangeArrowheads="1"/>
                    </pic:cNvPicPr>
                  </pic:nvPicPr>
                  <pic:blipFill>
                    <a:blip r:embed="rId573">
                      <a:extLst>
                        <a:ext uri="{28A0092B-C50C-407E-A947-70E740481C1C}">
                          <a14:useLocalDpi xmlns:a14="http://schemas.microsoft.com/office/drawing/2010/main" val="0"/>
                        </a:ext>
                      </a:extLst>
                    </a:blip>
                    <a:srcRect/>
                    <a:stretch>
                      <a:fillRect/>
                    </a:stretch>
                  </pic:blipFill>
                  <pic:spPr>
                    <a:xfrm rot="0" flipH="0" flipV="0">
                      <a:off x="0" y="0"/>
                      <a:ext cx="368459" cy="2602470"/>
                    </a:xfrm>
                    <a:prstGeom prst="rect">
                      <a:avLst/>
                    </a:prstGeom>
                    <a:noFill/>
                  </pic:spPr>
                </pic:pic>
              </a:graphicData>
            </a:graphic>
          </wp:anchor>
        </w:drawing>
        <w:drawing>
          <wp:anchor simplePos="0" relativeHeight="251658790" behindDoc="1" locked="0" layoutInCell="1" allowOverlap="1">
            <wp:simplePos x="0" y="0"/>
            <wp:positionH relativeFrom="page">
              <wp:posOffset>968654</wp:posOffset>
            </wp:positionH>
            <wp:positionV relativeFrom="line">
              <wp:posOffset>-486917</wp:posOffset>
            </wp:positionV>
            <wp:extent cx="5593776" cy="2572946"/>
            <wp:effectExtent l="0" t="0" r="0" b="0"/>
            <wp:wrapNone/>
            <wp:docPr id="574" name="Freeform 574"/>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9" behindDoc="1" locked="0" layoutInCell="1" allowOverlap="1">
            <wp:simplePos x="0" y="0"/>
            <wp:positionH relativeFrom="page">
              <wp:posOffset>968654</wp:posOffset>
            </wp:positionH>
            <wp:positionV relativeFrom="line">
              <wp:posOffset>-486917</wp:posOffset>
            </wp:positionV>
            <wp:extent cx="5593776" cy="2572946"/>
            <wp:effectExtent l="0" t="0" r="0" b="0"/>
            <wp:wrapNone/>
            <wp:docPr id="575" name="Freeform 575"/>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05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【调用父类中的构造器】</w:t>
      </w:r>
      <w:r>
        <w:rPr>
          <w:rFonts w:ascii="Times New Roman" w:hAnsi="Times New Roman" w:cs="Times New Roman"/>
          <w:sz w:val="19"/>
          <w:szCs w:val="19"/>
        </w:rPr>
        <w:t> </w:t>
      </w:r>
      <w:r/>
    </w:p>
    <w:p>
      <w:pPr>
        <w:spacing w:after="19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76" name="Freeform 5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77" name="Freeform 5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78" name="Freeform 5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79" name="Freeform 5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80" name="Freeform 5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81" name="Freeform 5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82" name="Freeform 5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83" name="Freeform 5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84" name="Freeform 5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85" name="Freeform 5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86" name="Freeform 5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87" name="Freeform 5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-167680</wp:posOffset>
            </wp:positionV>
            <wp:extent cx="5641423" cy="1572356"/>
            <wp:effectExtent l="0" t="0" r="0" b="0"/>
            <wp:wrapNone/>
            <wp:docPr id="588" name="Freeform 588"/>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7"/>
                            <a:pt x="805" y="2072035"/>
                            <a:pt x="2416" y="2075930"/>
                          </a:cubicBezTo>
                          <a:cubicBezTo>
                            <a:pt x="4028" y="2079849"/>
                            <a:pt x="6322" y="2083247"/>
                            <a:pt x="9298" y="2086248"/>
                          </a:cubicBezTo>
                          <a:cubicBezTo>
                            <a:pt x="12275" y="2089200"/>
                            <a:pt x="15709" y="2091507"/>
                            <a:pt x="19599" y="2093119"/>
                          </a:cubicBezTo>
                          <a:cubicBezTo>
                            <a:pt x="23489" y="2094707"/>
                            <a:pt x="27539" y="2095500"/>
                            <a:pt x="31750" y="2095500"/>
                          </a:cubicBezTo>
                          <a:lnTo>
                            <a:pt x="7486650" y="2095500"/>
                          </a:lnTo>
                          <a:cubicBezTo>
                            <a:pt x="7490859" y="2095500"/>
                            <a:pt x="7494909" y="2094707"/>
                            <a:pt x="7498798" y="2093094"/>
                          </a:cubicBezTo>
                          <a:cubicBezTo>
                            <a:pt x="7502690" y="2091482"/>
                            <a:pt x="7506123" y="2089200"/>
                            <a:pt x="7509099" y="2086248"/>
                          </a:cubicBezTo>
                          <a:cubicBezTo>
                            <a:pt x="7512076" y="2083247"/>
                            <a:pt x="7514370" y="2079849"/>
                            <a:pt x="7515981" y="2075930"/>
                          </a:cubicBezTo>
                          <a:cubicBezTo>
                            <a:pt x="7517593" y="2072035"/>
                            <a:pt x="7518400" y="2067967"/>
                            <a:pt x="7518400" y="2063750"/>
                          </a:cubicBezTo>
                          <a:lnTo>
                            <a:pt x="7518400" y="31750"/>
                          </a:lnTo>
                          <a:cubicBezTo>
                            <a:pt x="7518400" y="27559"/>
                            <a:pt x="7517593" y="23540"/>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-167680</wp:posOffset>
            </wp:positionV>
            <wp:extent cx="5641423" cy="1572356"/>
            <wp:effectExtent l="0" t="0" r="0" b="0"/>
            <wp:wrapNone/>
            <wp:docPr id="589" name="Freeform 589"/>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7"/>
                            <a:pt x="805" y="2072035"/>
                            <a:pt x="2416" y="2075930"/>
                          </a:cubicBezTo>
                          <a:cubicBezTo>
                            <a:pt x="4028" y="2079849"/>
                            <a:pt x="6322" y="2083247"/>
                            <a:pt x="9298" y="2086248"/>
                          </a:cubicBezTo>
                          <a:cubicBezTo>
                            <a:pt x="12275" y="2089200"/>
                            <a:pt x="15709" y="2091507"/>
                            <a:pt x="19599" y="2093119"/>
                          </a:cubicBezTo>
                          <a:cubicBezTo>
                            <a:pt x="23489" y="2094707"/>
                            <a:pt x="27539" y="2095500"/>
                            <a:pt x="31750" y="2095500"/>
                          </a:cubicBezTo>
                          <a:lnTo>
                            <a:pt x="7486650" y="2095500"/>
                          </a:lnTo>
                          <a:cubicBezTo>
                            <a:pt x="7490859" y="2095500"/>
                            <a:pt x="7494909" y="2094707"/>
                            <a:pt x="7498798" y="2093094"/>
                          </a:cubicBezTo>
                          <a:cubicBezTo>
                            <a:pt x="7502690" y="2091482"/>
                            <a:pt x="7506123" y="2089200"/>
                            <a:pt x="7509099" y="2086248"/>
                          </a:cubicBezTo>
                          <a:cubicBezTo>
                            <a:pt x="7512076" y="2083247"/>
                            <a:pt x="7514370" y="2079849"/>
                            <a:pt x="7515981" y="2075930"/>
                          </a:cubicBezTo>
                          <a:cubicBezTo>
                            <a:pt x="7517593" y="2072035"/>
                            <a:pt x="7518400" y="2067967"/>
                            <a:pt x="7518400" y="2063750"/>
                          </a:cubicBezTo>
                          <a:lnTo>
                            <a:pt x="7518400" y="31750"/>
                          </a:lnTo>
                          <a:cubicBezTo>
                            <a:pt x="7518400" y="27559"/>
                            <a:pt x="7517593" y="23540"/>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4" behindDoc="1" locked="0" layoutInCell="1" allowOverlap="1">
            <wp:simplePos x="0" y="0"/>
            <wp:positionH relativeFrom="page">
              <wp:posOffset>955954</wp:posOffset>
            </wp:positionH>
            <wp:positionV relativeFrom="line">
              <wp:posOffset>-156554</wp:posOffset>
            </wp:positionV>
            <wp:extent cx="292223" cy="1570508"/>
            <wp:effectExtent l="0" t="0" r="0" b="0"/>
            <wp:wrapNone/>
            <wp:docPr id="590" name="Picture 590"/>
            <wp:cNvGraphicFramePr>
              <a:graphicFrameLocks noChangeAspect="1"/>
            </wp:cNvGraphicFramePr>
            <a:graphic>
              <a:graphicData uri="http://schemas.openxmlformats.org/drawingml/2006/picture">
                <pic:pic xmlns:pic="http://schemas.openxmlformats.org/drawingml/2006/picture">
                  <pic:nvPicPr>
                    <pic:cNvPr id="590" name="Picture 590"/>
                    <pic:cNvPicPr>
                      <a:picLocks noChangeAspect="0" noChangeArrowheads="1"/>
                    </pic:cNvPicPr>
                  </pic:nvPicPr>
                  <pic:blipFill>
                    <a:blip r:embed="rId590">
                      <a:extLst>
                        <a:ext uri="{28A0092B-C50C-407E-A947-70E740481C1C}">
                          <a14:useLocalDpi xmlns:a14="http://schemas.microsoft.com/office/drawing/2010/main" val="0"/>
                        </a:ext>
                      </a:extLst>
                    </a:blip>
                    <a:srcRect/>
                    <a:stretch>
                      <a:fillRect/>
                    </a:stretch>
                  </pic:blipFill>
                  <pic:spPr>
                    <a:xfrm rot="0" flipH="0" flipV="0">
                      <a:off x="0" y="0"/>
                      <a:ext cx="292223" cy="1570508"/>
                    </a:xfrm>
                    <a:prstGeom prst="rect">
                      <a:avLst/>
                    </a:prstGeom>
                    <a:noFill/>
                  </pic:spPr>
                </pic:pic>
              </a:graphicData>
            </a:graphic>
          </wp:anchor>
        </w:drawing>
        <w:drawing>
          <wp:anchor simplePos="0" relativeHeight="251658263" behindDoc="1" locked="0" layoutInCell="1" allowOverlap="1">
            <wp:simplePos x="0" y="0"/>
            <wp:positionH relativeFrom="page">
              <wp:posOffset>968654</wp:posOffset>
            </wp:positionH>
            <wp:positionV relativeFrom="line">
              <wp:posOffset>-143856</wp:posOffset>
            </wp:positionV>
            <wp:extent cx="5593776" cy="1543768"/>
            <wp:effectExtent l="0" t="0" r="0" b="0"/>
            <wp:wrapNone/>
            <wp:docPr id="591" name="Freeform 591"/>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-143856</wp:posOffset>
            </wp:positionV>
            <wp:extent cx="5593776" cy="1543768"/>
            <wp:effectExtent l="0" t="0" r="0" b="0"/>
            <wp:wrapNone/>
            <wp:docPr id="592" name="Freeform 592"/>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9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子类构造器中会隐式的调用父类的无参构造器</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//super();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99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父类没有无参构造</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7" behindDoc="1" locked="0" layoutInCell="1" allowOverlap="1">
            <wp:simplePos x="0" y="0"/>
            <wp:positionH relativeFrom="page">
              <wp:posOffset>963889</wp:posOffset>
            </wp:positionH>
            <wp:positionV relativeFrom="line">
              <wp:posOffset>-339208</wp:posOffset>
            </wp:positionV>
            <wp:extent cx="5641423" cy="2258475"/>
            <wp:effectExtent l="0" t="0" r="0" b="0"/>
            <wp:wrapNone/>
            <wp:docPr id="593" name="Freeform 593"/>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92"/>
                            <a:pt x="805" y="2986435"/>
                            <a:pt x="2416" y="2990330"/>
                          </a:cubicBezTo>
                          <a:cubicBezTo>
                            <a:pt x="4028" y="2994249"/>
                            <a:pt x="6322" y="2997647"/>
                            <a:pt x="9298" y="3000648"/>
                          </a:cubicBezTo>
                          <a:cubicBezTo>
                            <a:pt x="12275" y="3003600"/>
                            <a:pt x="15709" y="3005882"/>
                            <a:pt x="19599" y="3007494"/>
                          </a:cubicBezTo>
                          <a:cubicBezTo>
                            <a:pt x="23489" y="3009082"/>
                            <a:pt x="27539" y="3009900"/>
                            <a:pt x="31750" y="3009900"/>
                          </a:cubicBezTo>
                          <a:lnTo>
                            <a:pt x="7486650" y="3009900"/>
                          </a:lnTo>
                          <a:cubicBezTo>
                            <a:pt x="7490859" y="3009900"/>
                            <a:pt x="7494909" y="3009082"/>
                            <a:pt x="7498798" y="3007494"/>
                          </a:cubicBezTo>
                          <a:cubicBezTo>
                            <a:pt x="7502690" y="3005882"/>
                            <a:pt x="7506123" y="3003600"/>
                            <a:pt x="7509099" y="3000648"/>
                          </a:cubicBezTo>
                          <a:cubicBezTo>
                            <a:pt x="7512076" y="2997647"/>
                            <a:pt x="7514370" y="2994249"/>
                            <a:pt x="7515981" y="2990330"/>
                          </a:cubicBezTo>
                          <a:cubicBezTo>
                            <a:pt x="7517593" y="2986435"/>
                            <a:pt x="7518400" y="2982392"/>
                            <a:pt x="7518400" y="2978150"/>
                          </a:cubicBezTo>
                          <a:lnTo>
                            <a:pt x="7518400" y="31750"/>
                          </a:lnTo>
                          <a:cubicBezTo>
                            <a:pt x="7518400" y="27559"/>
                            <a:pt x="7517593" y="23540"/>
                            <a:pt x="7515981" y="19596"/>
                          </a:cubicBezTo>
                          <a:cubicBezTo>
                            <a:pt x="7514370" y="15727"/>
                            <a:pt x="7512076" y="12304"/>
                            <a:pt x="7509099" y="9302"/>
                          </a:cubicBezTo>
                          <a:cubicBezTo>
                            <a:pt x="7506123" y="6326"/>
                            <a:pt x="7502690" y="4044"/>
                            <a:pt x="7498798" y="2407"/>
                          </a:cubicBezTo>
                          <a:cubicBezTo>
                            <a:pt x="7494909" y="819"/>
                            <a:pt x="7490859" y="25"/>
                            <a:pt x="7486650" y="0"/>
                          </a:cubicBezTo>
                          <a:lnTo>
                            <a:pt x="31750" y="0"/>
                          </a:lnTo>
                          <a:cubicBezTo>
                            <a:pt x="27539" y="25"/>
                            <a:pt x="23489" y="819"/>
                            <a:pt x="19599" y="2407"/>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6" behindDoc="1" locked="0" layoutInCell="1" allowOverlap="1">
            <wp:simplePos x="0" y="0"/>
            <wp:positionH relativeFrom="page">
              <wp:posOffset>963889</wp:posOffset>
            </wp:positionH>
            <wp:positionV relativeFrom="line">
              <wp:posOffset>-339208</wp:posOffset>
            </wp:positionV>
            <wp:extent cx="5641423" cy="2258475"/>
            <wp:effectExtent l="0" t="0" r="0" b="0"/>
            <wp:wrapNone/>
            <wp:docPr id="594" name="Freeform 594"/>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92"/>
                            <a:pt x="805" y="2986435"/>
                            <a:pt x="2416" y="2990330"/>
                          </a:cubicBezTo>
                          <a:cubicBezTo>
                            <a:pt x="4028" y="2994249"/>
                            <a:pt x="6322" y="2997647"/>
                            <a:pt x="9298" y="3000648"/>
                          </a:cubicBezTo>
                          <a:cubicBezTo>
                            <a:pt x="12275" y="3003600"/>
                            <a:pt x="15709" y="3005882"/>
                            <a:pt x="19599" y="3007494"/>
                          </a:cubicBezTo>
                          <a:cubicBezTo>
                            <a:pt x="23489" y="3009082"/>
                            <a:pt x="27539" y="3009900"/>
                            <a:pt x="31750" y="3009900"/>
                          </a:cubicBezTo>
                          <a:lnTo>
                            <a:pt x="7486650" y="3009900"/>
                          </a:lnTo>
                          <a:cubicBezTo>
                            <a:pt x="7490859" y="3009900"/>
                            <a:pt x="7494909" y="3009082"/>
                            <a:pt x="7498798" y="3007494"/>
                          </a:cubicBezTo>
                          <a:cubicBezTo>
                            <a:pt x="7502690" y="3005882"/>
                            <a:pt x="7506123" y="3003600"/>
                            <a:pt x="7509099" y="3000648"/>
                          </a:cubicBezTo>
                          <a:cubicBezTo>
                            <a:pt x="7512076" y="2997647"/>
                            <a:pt x="7514370" y="2994249"/>
                            <a:pt x="7515981" y="2990330"/>
                          </a:cubicBezTo>
                          <a:cubicBezTo>
                            <a:pt x="7517593" y="2986435"/>
                            <a:pt x="7518400" y="2982392"/>
                            <a:pt x="7518400" y="2978150"/>
                          </a:cubicBezTo>
                          <a:lnTo>
                            <a:pt x="7518400" y="31750"/>
                          </a:lnTo>
                          <a:cubicBezTo>
                            <a:pt x="7518400" y="27559"/>
                            <a:pt x="7517593" y="23540"/>
                            <a:pt x="7515981" y="19596"/>
                          </a:cubicBezTo>
                          <a:cubicBezTo>
                            <a:pt x="7514370" y="15727"/>
                            <a:pt x="7512076" y="12304"/>
                            <a:pt x="7509099" y="9302"/>
                          </a:cubicBezTo>
                          <a:cubicBezTo>
                            <a:pt x="7506123" y="6326"/>
                            <a:pt x="7502690" y="4044"/>
                            <a:pt x="7498798" y="2407"/>
                          </a:cubicBezTo>
                          <a:cubicBezTo>
                            <a:pt x="7494909" y="819"/>
                            <a:pt x="7490859" y="25"/>
                            <a:pt x="7486650" y="0"/>
                          </a:cubicBezTo>
                          <a:lnTo>
                            <a:pt x="31750" y="0"/>
                          </a:lnTo>
                          <a:cubicBezTo>
                            <a:pt x="27539" y="25"/>
                            <a:pt x="23489" y="819"/>
                            <a:pt x="19599" y="2407"/>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35" behindDoc="1" locked="0" layoutInCell="1" allowOverlap="1">
            <wp:simplePos x="0" y="0"/>
            <wp:positionH relativeFrom="page">
              <wp:posOffset>955954</wp:posOffset>
            </wp:positionH>
            <wp:positionV relativeFrom="line">
              <wp:posOffset>-328085</wp:posOffset>
            </wp:positionV>
            <wp:extent cx="368459" cy="2255353"/>
            <wp:effectExtent l="0" t="0" r="0" b="0"/>
            <wp:wrapNone/>
            <wp:docPr id="595" name="Picture 595"/>
            <wp:cNvGraphicFramePr>
              <a:graphicFrameLocks noChangeAspect="1"/>
            </wp:cNvGraphicFramePr>
            <a:graphic>
              <a:graphicData uri="http://schemas.openxmlformats.org/drawingml/2006/picture">
                <pic:pic xmlns:pic="http://schemas.openxmlformats.org/drawingml/2006/picture">
                  <pic:nvPicPr>
                    <pic:cNvPr id="595" name="Picture 595"/>
                    <pic:cNvPicPr>
                      <a:picLocks noChangeAspect="0" noChangeArrowheads="1"/>
                    </pic:cNvPicPr>
                  </pic:nvPicPr>
                  <pic:blipFill>
                    <a:blip r:embed="rId595">
                      <a:extLst>
                        <a:ext uri="{28A0092B-C50C-407E-A947-70E740481C1C}">
                          <a14:useLocalDpi xmlns:a14="http://schemas.microsoft.com/office/drawing/2010/main" val="0"/>
                        </a:ext>
                      </a:extLst>
                    </a:blip>
                    <a:srcRect/>
                    <a:stretch>
                      <a:fillRect/>
                    </a:stretch>
                  </pic:blipFill>
                  <pic:spPr>
                    <a:xfrm rot="0" flipH="0" flipV="0">
                      <a:off x="0" y="0"/>
                      <a:ext cx="368459" cy="2255353"/>
                    </a:xfrm>
                    <a:prstGeom prst="rect">
                      <a:avLst/>
                    </a:prstGeom>
                    <a:noFill/>
                  </pic:spPr>
                </pic:pic>
              </a:graphicData>
            </a:graphic>
          </wp:anchor>
        </w:drawing>
        <w:drawing>
          <wp:anchor simplePos="0" relativeHeight="251658404" behindDoc="1" locked="0" layoutInCell="1" allowOverlap="1">
            <wp:simplePos x="0" y="0"/>
            <wp:positionH relativeFrom="page">
              <wp:posOffset>968654</wp:posOffset>
            </wp:positionH>
            <wp:positionV relativeFrom="line">
              <wp:posOffset>-315385</wp:posOffset>
            </wp:positionV>
            <wp:extent cx="5593776" cy="2229887"/>
            <wp:effectExtent l="0" t="0" r="0" b="0"/>
            <wp:wrapNone/>
            <wp:docPr id="596" name="Freeform 596"/>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8" behindDoc="1" locked="0" layoutInCell="1" allowOverlap="1">
            <wp:simplePos x="0" y="0"/>
            <wp:positionH relativeFrom="page">
              <wp:posOffset>968654</wp:posOffset>
            </wp:positionH>
            <wp:positionV relativeFrom="line">
              <wp:posOffset>-315385</wp:posOffset>
            </wp:positionV>
            <wp:extent cx="5593776" cy="2229887"/>
            <wp:effectExtent l="0" t="0" r="0" b="0"/>
            <wp:wrapNone/>
            <wp:docPr id="597" name="Freeform 597"/>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子类构造器中会隐式的调用父类的无参构造器</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但是父类中没有无参构造器</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//super();</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20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【显式的调用父类的有参构造器】</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1" behindDoc="1" locked="0" layoutInCell="1" allowOverlap="1">
            <wp:simplePos x="0" y="0"/>
            <wp:positionH relativeFrom="page">
              <wp:posOffset>963889</wp:posOffset>
            </wp:positionH>
            <wp:positionV relativeFrom="line">
              <wp:posOffset>-339207</wp:posOffset>
            </wp:positionV>
            <wp:extent cx="5641423" cy="2086945"/>
            <wp:effectExtent l="0" t="0" r="0" b="0"/>
            <wp:wrapNone/>
            <wp:docPr id="598" name="Freeform 598"/>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92"/>
                            <a:pt x="805" y="2757835"/>
                            <a:pt x="2416" y="2761730"/>
                          </a:cubicBezTo>
                          <a:cubicBezTo>
                            <a:pt x="4028" y="2765649"/>
                            <a:pt x="6322" y="2769022"/>
                            <a:pt x="9298" y="2772024"/>
                          </a:cubicBezTo>
                          <a:cubicBezTo>
                            <a:pt x="12275" y="2774975"/>
                            <a:pt x="15709" y="2777282"/>
                            <a:pt x="19599" y="2778894"/>
                          </a:cubicBezTo>
                          <a:cubicBezTo>
                            <a:pt x="23489" y="2780482"/>
                            <a:pt x="27539" y="2781300"/>
                            <a:pt x="31750" y="2781300"/>
                          </a:cubicBezTo>
                          <a:lnTo>
                            <a:pt x="7486650" y="2781300"/>
                          </a:lnTo>
                          <a:cubicBezTo>
                            <a:pt x="7490859" y="2781300"/>
                            <a:pt x="7494909" y="2780482"/>
                            <a:pt x="7498798" y="2778894"/>
                          </a:cubicBezTo>
                          <a:cubicBezTo>
                            <a:pt x="7502690" y="2777282"/>
                            <a:pt x="7506123" y="2774975"/>
                            <a:pt x="7509099" y="2772024"/>
                          </a:cubicBezTo>
                          <a:cubicBezTo>
                            <a:pt x="7512076" y="2769022"/>
                            <a:pt x="7514370" y="2765649"/>
                            <a:pt x="7515981" y="2761730"/>
                          </a:cubicBezTo>
                          <a:cubicBezTo>
                            <a:pt x="7517593" y="2757835"/>
                            <a:pt x="7518400" y="2753792"/>
                            <a:pt x="7518400" y="27495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0" behindDoc="1" locked="0" layoutInCell="1" allowOverlap="1">
            <wp:simplePos x="0" y="0"/>
            <wp:positionH relativeFrom="page">
              <wp:posOffset>963889</wp:posOffset>
            </wp:positionH>
            <wp:positionV relativeFrom="line">
              <wp:posOffset>-339207</wp:posOffset>
            </wp:positionV>
            <wp:extent cx="5641423" cy="2086945"/>
            <wp:effectExtent l="0" t="0" r="0" b="0"/>
            <wp:wrapNone/>
            <wp:docPr id="599" name="Freeform 599"/>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92"/>
                            <a:pt x="805" y="2757835"/>
                            <a:pt x="2416" y="2761730"/>
                          </a:cubicBezTo>
                          <a:cubicBezTo>
                            <a:pt x="4028" y="2765649"/>
                            <a:pt x="6322" y="2769022"/>
                            <a:pt x="9298" y="2772024"/>
                          </a:cubicBezTo>
                          <a:cubicBezTo>
                            <a:pt x="12275" y="2774975"/>
                            <a:pt x="15709" y="2777282"/>
                            <a:pt x="19599" y="2778894"/>
                          </a:cubicBezTo>
                          <a:cubicBezTo>
                            <a:pt x="23489" y="2780482"/>
                            <a:pt x="27539" y="2781300"/>
                            <a:pt x="31750" y="2781300"/>
                          </a:cubicBezTo>
                          <a:lnTo>
                            <a:pt x="7486650" y="2781300"/>
                          </a:lnTo>
                          <a:cubicBezTo>
                            <a:pt x="7490859" y="2781300"/>
                            <a:pt x="7494909" y="2780482"/>
                            <a:pt x="7498798" y="2778894"/>
                          </a:cubicBezTo>
                          <a:cubicBezTo>
                            <a:pt x="7502690" y="2777282"/>
                            <a:pt x="7506123" y="2774975"/>
                            <a:pt x="7509099" y="2772024"/>
                          </a:cubicBezTo>
                          <a:cubicBezTo>
                            <a:pt x="7512076" y="2769022"/>
                            <a:pt x="7514370" y="2765649"/>
                            <a:pt x="7515981" y="2761730"/>
                          </a:cubicBezTo>
                          <a:cubicBezTo>
                            <a:pt x="7517593" y="2757835"/>
                            <a:pt x="7518400" y="2753792"/>
                            <a:pt x="7518400" y="27495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80" behindDoc="1" locked="0" layoutInCell="1" allowOverlap="1">
            <wp:simplePos x="0" y="0"/>
            <wp:positionH relativeFrom="page">
              <wp:posOffset>955954</wp:posOffset>
            </wp:positionH>
            <wp:positionV relativeFrom="line">
              <wp:posOffset>-328083</wp:posOffset>
            </wp:positionV>
            <wp:extent cx="368459" cy="2088976"/>
            <wp:effectExtent l="0" t="0" r="0" b="0"/>
            <wp:wrapNone/>
            <wp:docPr id="600" name="Picture 600"/>
            <wp:cNvGraphicFramePr>
              <a:graphicFrameLocks noChangeAspect="1"/>
            </wp:cNvGraphicFramePr>
            <a:graphic>
              <a:graphicData uri="http://schemas.openxmlformats.org/drawingml/2006/picture">
                <pic:pic xmlns:pic="http://schemas.openxmlformats.org/drawingml/2006/picture">
                  <pic:nvPicPr>
                    <pic:cNvPr id="600" name="Picture 600"/>
                    <pic:cNvPicPr>
                      <a:picLocks noChangeAspect="0" noChangeArrowheads="1"/>
                    </pic:cNvPicPr>
                  </pic:nvPicPr>
                  <pic:blipFill>
                    <a:blip r:embed="rId600">
                      <a:extLst>
                        <a:ext uri="{28A0092B-C50C-407E-A947-70E740481C1C}">
                          <a14:useLocalDpi xmlns:a14="http://schemas.microsoft.com/office/drawing/2010/main" val="0"/>
                        </a:ext>
                      </a:extLst>
                    </a:blip>
                    <a:srcRect/>
                    <a:stretch>
                      <a:fillRect/>
                    </a:stretch>
                  </pic:blipFill>
                  <pic:spPr>
                    <a:xfrm rot="0" flipH="0" flipV="0">
                      <a:off x="0" y="0"/>
                      <a:ext cx="368459" cy="2088976"/>
                    </a:xfrm>
                    <a:prstGeom prst="rect">
                      <a:avLst/>
                    </a:prstGeom>
                    <a:noFill/>
                  </pic:spPr>
                </pic:pic>
              </a:graphicData>
            </a:graphic>
          </wp:anchor>
        </w:drawing>
        <w:drawing>
          <wp:anchor simplePos="0" relativeHeight="251658653" behindDoc="1" locked="0" layoutInCell="1" allowOverlap="1">
            <wp:simplePos x="0" y="0"/>
            <wp:positionH relativeFrom="page">
              <wp:posOffset>968654</wp:posOffset>
            </wp:positionH>
            <wp:positionV relativeFrom="line">
              <wp:posOffset>-315383</wp:posOffset>
            </wp:positionV>
            <wp:extent cx="5593776" cy="2058357"/>
            <wp:effectExtent l="0" t="0" r="0" b="0"/>
            <wp:wrapNone/>
            <wp:docPr id="601" name="Freeform 601"/>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2" behindDoc="1" locked="0" layoutInCell="1" allowOverlap="1">
            <wp:simplePos x="0" y="0"/>
            <wp:positionH relativeFrom="page">
              <wp:posOffset>968654</wp:posOffset>
            </wp:positionH>
            <wp:positionV relativeFrom="line">
              <wp:posOffset>-315383</wp:posOffset>
            </wp:positionV>
            <wp:extent cx="5593776" cy="2058357"/>
            <wp:effectExtent l="0" t="0" r="0" b="0"/>
            <wp:wrapNone/>
            <wp:docPr id="602" name="Freeform 602"/>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子类构造器中显式的调用父类的有参构造器</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81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20" w:firstLine="0"/>
      </w:pPr>
      <w:r/>
      <w:r>
        <w:rPr lang="zh-CN" sz="19" baseline="0" dirty="0">
          <w:jc w:val="left"/>
          <w:rFonts w:ascii="微软雅黑" w:hAnsi="微软雅黑" w:cs="微软雅黑"/>
          <w:color w:val="333333"/>
          <w:sz w:val="19"/>
          <w:szCs w:val="19"/>
        </w:rPr>
        <w:t>注：不管是显式还是隐式的父类的构造器</w:t>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语句一定要出现在子类构造器中第一行代码。所以</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pacing w:val="-16"/>
          <w:sz w:val="19"/>
          <w:szCs w:val="19"/>
        </w:rPr>
        <w:t>和</w:t>
      </w:r>
      <w:r>
        <w:rPr>
          <w:rFonts w:ascii="Times New Roman" w:hAnsi="Times New Roman" w:cs="Times New Roman"/>
          <w:sz w:val="19"/>
          <w:szCs w:val="19"/>
        </w:rPr>
        <w:t> </w:t>
      </w:r>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不可能同时使用它们调用构造器的功能</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因为它们都要出现在第一行代码位置。</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03" name="Freeform 6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04" name="Freeform 6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05" name="Freeform 6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06" name="Freeform 6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07" name="Freeform 6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08" name="Freeform 6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09" name="Freeform 6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10" name="Freeform 6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11" name="Freeform 6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12" name="Freeform 6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13" name="Freeform 6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14" name="Freeform 6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-339204</wp:posOffset>
            </wp:positionV>
            <wp:extent cx="5641423" cy="2258475"/>
            <wp:effectExtent l="0" t="0" r="0" b="0"/>
            <wp:wrapNone/>
            <wp:docPr id="615" name="Freeform 615"/>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67"/>
                            <a:pt x="805" y="2986435"/>
                            <a:pt x="2416" y="2990330"/>
                          </a:cubicBezTo>
                          <a:cubicBezTo>
                            <a:pt x="4028" y="2994249"/>
                            <a:pt x="6322" y="2997647"/>
                            <a:pt x="9298" y="3000648"/>
                          </a:cubicBezTo>
                          <a:cubicBezTo>
                            <a:pt x="12275" y="3003625"/>
                            <a:pt x="15709" y="3005907"/>
                            <a:pt x="19599" y="3007494"/>
                          </a:cubicBezTo>
                          <a:cubicBezTo>
                            <a:pt x="23489" y="3009082"/>
                            <a:pt x="27539" y="3009900"/>
                            <a:pt x="31750" y="3009900"/>
                          </a:cubicBezTo>
                          <a:lnTo>
                            <a:pt x="7486650" y="3009900"/>
                          </a:lnTo>
                          <a:cubicBezTo>
                            <a:pt x="7490859" y="3009900"/>
                            <a:pt x="7494909" y="3009082"/>
                            <a:pt x="7498798" y="3007494"/>
                          </a:cubicBezTo>
                          <a:cubicBezTo>
                            <a:pt x="7502690" y="3005907"/>
                            <a:pt x="7506123" y="3003625"/>
                            <a:pt x="7509099" y="3000648"/>
                          </a:cubicBezTo>
                          <a:cubicBezTo>
                            <a:pt x="7512076" y="2997647"/>
                            <a:pt x="7514370" y="2994249"/>
                            <a:pt x="7515981" y="2990330"/>
                          </a:cubicBezTo>
                          <a:cubicBezTo>
                            <a:pt x="7517593" y="2986435"/>
                            <a:pt x="7518400" y="2982367"/>
                            <a:pt x="7518400" y="2978150"/>
                          </a:cubicBezTo>
                          <a:lnTo>
                            <a:pt x="7518400" y="31750"/>
                          </a:lnTo>
                          <a:cubicBezTo>
                            <a:pt x="7518400" y="27559"/>
                            <a:pt x="7517593" y="23540"/>
                            <a:pt x="7515981" y="19596"/>
                          </a:cubicBezTo>
                          <a:cubicBezTo>
                            <a:pt x="7514370" y="15727"/>
                            <a:pt x="7512076" y="12304"/>
                            <a:pt x="7509099" y="9302"/>
                          </a:cubicBezTo>
                          <a:cubicBezTo>
                            <a:pt x="7506123" y="6326"/>
                            <a:pt x="7502690" y="4044"/>
                            <a:pt x="7498798" y="2407"/>
                          </a:cubicBezTo>
                          <a:cubicBezTo>
                            <a:pt x="7494909" y="819"/>
                            <a:pt x="7490859" y="25"/>
                            <a:pt x="7486650" y="0"/>
                          </a:cubicBezTo>
                          <a:lnTo>
                            <a:pt x="31750" y="0"/>
                          </a:lnTo>
                          <a:cubicBezTo>
                            <a:pt x="27539" y="25"/>
                            <a:pt x="23489" y="819"/>
                            <a:pt x="19599" y="2407"/>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-339204</wp:posOffset>
            </wp:positionV>
            <wp:extent cx="5641423" cy="2258475"/>
            <wp:effectExtent l="0" t="0" r="0" b="0"/>
            <wp:wrapNone/>
            <wp:docPr id="616" name="Freeform 616"/>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67"/>
                            <a:pt x="805" y="2986435"/>
                            <a:pt x="2416" y="2990330"/>
                          </a:cubicBezTo>
                          <a:cubicBezTo>
                            <a:pt x="4028" y="2994249"/>
                            <a:pt x="6322" y="2997647"/>
                            <a:pt x="9298" y="3000648"/>
                          </a:cubicBezTo>
                          <a:cubicBezTo>
                            <a:pt x="12275" y="3003625"/>
                            <a:pt x="15709" y="3005907"/>
                            <a:pt x="19599" y="3007494"/>
                          </a:cubicBezTo>
                          <a:cubicBezTo>
                            <a:pt x="23489" y="3009082"/>
                            <a:pt x="27539" y="3009900"/>
                            <a:pt x="31750" y="3009900"/>
                          </a:cubicBezTo>
                          <a:lnTo>
                            <a:pt x="7486650" y="3009900"/>
                          </a:lnTo>
                          <a:cubicBezTo>
                            <a:pt x="7490859" y="3009900"/>
                            <a:pt x="7494909" y="3009082"/>
                            <a:pt x="7498798" y="3007494"/>
                          </a:cubicBezTo>
                          <a:cubicBezTo>
                            <a:pt x="7502690" y="3005907"/>
                            <a:pt x="7506123" y="3003625"/>
                            <a:pt x="7509099" y="3000648"/>
                          </a:cubicBezTo>
                          <a:cubicBezTo>
                            <a:pt x="7512076" y="2997647"/>
                            <a:pt x="7514370" y="2994249"/>
                            <a:pt x="7515981" y="2990330"/>
                          </a:cubicBezTo>
                          <a:cubicBezTo>
                            <a:pt x="7517593" y="2986435"/>
                            <a:pt x="7518400" y="2982367"/>
                            <a:pt x="7518400" y="2978150"/>
                          </a:cubicBezTo>
                          <a:lnTo>
                            <a:pt x="7518400" y="31750"/>
                          </a:lnTo>
                          <a:cubicBezTo>
                            <a:pt x="7518400" y="27559"/>
                            <a:pt x="7517593" y="23540"/>
                            <a:pt x="7515981" y="19596"/>
                          </a:cubicBezTo>
                          <a:cubicBezTo>
                            <a:pt x="7514370" y="15727"/>
                            <a:pt x="7512076" y="12304"/>
                            <a:pt x="7509099" y="9302"/>
                          </a:cubicBezTo>
                          <a:cubicBezTo>
                            <a:pt x="7506123" y="6326"/>
                            <a:pt x="7502690" y="4044"/>
                            <a:pt x="7498798" y="2407"/>
                          </a:cubicBezTo>
                          <a:cubicBezTo>
                            <a:pt x="7494909" y="819"/>
                            <a:pt x="7490859" y="25"/>
                            <a:pt x="7486650" y="0"/>
                          </a:cubicBezTo>
                          <a:lnTo>
                            <a:pt x="31750" y="0"/>
                          </a:lnTo>
                          <a:cubicBezTo>
                            <a:pt x="27539" y="25"/>
                            <a:pt x="23489" y="819"/>
                            <a:pt x="19599" y="2407"/>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63" behindDoc="1" locked="0" layoutInCell="1" allowOverlap="1">
            <wp:simplePos x="0" y="0"/>
            <wp:positionH relativeFrom="page">
              <wp:posOffset>955954</wp:posOffset>
            </wp:positionH>
            <wp:positionV relativeFrom="line">
              <wp:posOffset>-328077</wp:posOffset>
            </wp:positionV>
            <wp:extent cx="368459" cy="2256321"/>
            <wp:effectExtent l="0" t="0" r="0" b="0"/>
            <wp:wrapNone/>
            <wp:docPr id="617" name="Picture 617"/>
            <wp:cNvGraphicFramePr>
              <a:graphicFrameLocks noChangeAspect="1"/>
            </wp:cNvGraphicFramePr>
            <a:graphic>
              <a:graphicData uri="http://schemas.openxmlformats.org/drawingml/2006/picture">
                <pic:pic xmlns:pic="http://schemas.openxmlformats.org/drawingml/2006/picture">
                  <pic:nvPicPr>
                    <pic:cNvPr id="617" name="Picture 617"/>
                    <pic:cNvPicPr>
                      <a:picLocks noChangeAspect="0" noChangeArrowheads="1"/>
                    </pic:cNvPicPr>
                  </pic:nvPicPr>
                  <pic:blipFill>
                    <a:blip r:embed="rId617">
                      <a:extLst>
                        <a:ext uri="{28A0092B-C50C-407E-A947-70E740481C1C}">
                          <a14:useLocalDpi xmlns:a14="http://schemas.microsoft.com/office/drawing/2010/main" val="0"/>
                        </a:ext>
                      </a:extLst>
                    </a:blip>
                    <a:srcRect/>
                    <a:stretch>
                      <a:fillRect/>
                    </a:stretch>
                  </pic:blipFill>
                  <pic:spPr>
                    <a:xfrm rot="0" flipH="0" flipV="0">
                      <a:off x="0" y="0"/>
                      <a:ext cx="368459" cy="2256321"/>
                    </a:xfrm>
                    <a:prstGeom prst="rect">
                      <a:avLst/>
                    </a:prstGeom>
                    <a:noFill/>
                  </pic:spPr>
                </pic:pic>
              </a:graphicData>
            </a:graphic>
          </wp:anchor>
        </w:drawing>
        <w:drawing>
          <wp:anchor simplePos="0" relativeHeight="251658300" behindDoc="1" locked="0" layoutInCell="1" allowOverlap="1">
            <wp:simplePos x="0" y="0"/>
            <wp:positionH relativeFrom="page">
              <wp:posOffset>968654</wp:posOffset>
            </wp:positionH>
            <wp:positionV relativeFrom="line">
              <wp:posOffset>-315381</wp:posOffset>
            </wp:positionV>
            <wp:extent cx="5593776" cy="2229887"/>
            <wp:effectExtent l="0" t="0" r="0" b="0"/>
            <wp:wrapNone/>
            <wp:docPr id="618" name="Freeform 618"/>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-315381</wp:posOffset>
            </wp:positionV>
            <wp:extent cx="5593776" cy="2229887"/>
            <wp:effectExtent l="0" t="0" r="0" b="0"/>
            <wp:wrapNone/>
            <wp:docPr id="619" name="Freeform 619"/>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,super</w:t>
      </w:r>
      <w:r>
        <w:rPr lang="zh-CN" sz="17" baseline="0" dirty="0">
          <w:jc w:val="left"/>
          <w:rFonts w:ascii="新宋体" w:hAnsi="新宋体" w:cs="新宋体"/>
          <w:color w:val="AA5500"/>
          <w:sz w:val="17"/>
          <w:szCs w:val="17"/>
        </w:rPr>
        <w:t>调用构造器的语句不是第一行代码</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4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7" behindDoc="1" locked="0" layoutInCell="1" allowOverlap="1">
            <wp:simplePos x="0" y="0"/>
            <wp:positionH relativeFrom="page">
              <wp:posOffset>963889</wp:posOffset>
            </wp:positionH>
            <wp:positionV relativeFrom="line">
              <wp:posOffset>-510732</wp:posOffset>
            </wp:positionV>
            <wp:extent cx="5641423" cy="2944594"/>
            <wp:effectExtent l="0" t="0" r="0" b="0"/>
            <wp:wrapNone/>
            <wp:docPr id="620" name="Freeform 620"/>
            <wp:cNvGraphicFramePr/>
            <a:graphic>
              <a:graphicData uri="http://schemas.microsoft.com/office/word/2010/wordprocessingShape">
                <wps:wsp>
                  <wps:cNvCnPr/>
                  <wps:spPr>
                    <a:xfrm rot="0" flipH="0" flipV="1">
                      <a:off x="0" y="0"/>
                      <a:ext cx="5641423" cy="2944594"/>
                    </a:xfrm>
                    <a:custGeom>
                      <a:rect l="l" t="t" r="r" b="b"/>
                      <a:pathLst>
                        <a:path w="7518400" h="3924300">
                          <a:moveTo>
                            <a:pt x="0" y="31750"/>
                          </a:moveTo>
                          <a:lnTo>
                            <a:pt x="0" y="3892550"/>
                          </a:lnTo>
                          <a:cubicBezTo>
                            <a:pt x="0" y="3896792"/>
                            <a:pt x="805" y="3900860"/>
                            <a:pt x="2416" y="3904754"/>
                          </a:cubicBezTo>
                          <a:cubicBezTo>
                            <a:pt x="4028" y="3908674"/>
                            <a:pt x="6322" y="3912047"/>
                            <a:pt x="9298" y="3915048"/>
                          </a:cubicBezTo>
                          <a:cubicBezTo>
                            <a:pt x="12275" y="3918000"/>
                            <a:pt x="15709" y="3920307"/>
                            <a:pt x="19599" y="3921919"/>
                          </a:cubicBezTo>
                          <a:cubicBezTo>
                            <a:pt x="23489" y="3923482"/>
                            <a:pt x="27539" y="3924300"/>
                            <a:pt x="31750" y="3924300"/>
                          </a:cubicBezTo>
                          <a:lnTo>
                            <a:pt x="7486650" y="3924300"/>
                          </a:lnTo>
                          <a:cubicBezTo>
                            <a:pt x="7490859" y="3924300"/>
                            <a:pt x="7494909" y="3923482"/>
                            <a:pt x="7498798" y="3921919"/>
                          </a:cubicBezTo>
                          <a:cubicBezTo>
                            <a:pt x="7502690" y="3920307"/>
                            <a:pt x="7506123" y="3918000"/>
                            <a:pt x="7509099" y="3915048"/>
                          </a:cubicBezTo>
                          <a:cubicBezTo>
                            <a:pt x="7512076" y="3912047"/>
                            <a:pt x="7514370" y="3908674"/>
                            <a:pt x="7515981" y="3904754"/>
                          </a:cubicBezTo>
                          <a:cubicBezTo>
                            <a:pt x="7517593" y="3900860"/>
                            <a:pt x="7518400" y="3896792"/>
                            <a:pt x="7518400" y="3892550"/>
                          </a:cubicBezTo>
                          <a:lnTo>
                            <a:pt x="7518400" y="31750"/>
                          </a:lnTo>
                          <a:cubicBezTo>
                            <a:pt x="7518400" y="27534"/>
                            <a:pt x="7517593" y="23491"/>
                            <a:pt x="7515981" y="19571"/>
                          </a:cubicBezTo>
                          <a:cubicBezTo>
                            <a:pt x="7514370" y="15727"/>
                            <a:pt x="7512076" y="12304"/>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304"/>
                            <a:pt x="4028" y="15727"/>
                            <a:pt x="2416" y="19571"/>
                          </a:cubicBezTo>
                          <a:cubicBezTo>
                            <a:pt x="805" y="23491"/>
                            <a:pt x="0" y="2753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6" behindDoc="1" locked="0" layoutInCell="1" allowOverlap="1">
            <wp:simplePos x="0" y="0"/>
            <wp:positionH relativeFrom="page">
              <wp:posOffset>963889</wp:posOffset>
            </wp:positionH>
            <wp:positionV relativeFrom="line">
              <wp:posOffset>-510732</wp:posOffset>
            </wp:positionV>
            <wp:extent cx="5641423" cy="2944594"/>
            <wp:effectExtent l="0" t="0" r="0" b="0"/>
            <wp:wrapNone/>
            <wp:docPr id="621" name="Freeform 621"/>
            <wp:cNvGraphicFramePr/>
            <a:graphic>
              <a:graphicData uri="http://schemas.microsoft.com/office/word/2010/wordprocessingShape">
                <wps:wsp>
                  <wps:cNvCnPr/>
                  <wps:spPr>
                    <a:xfrm rot="0" flipH="0" flipV="1">
                      <a:off x="0" y="0"/>
                      <a:ext cx="5641423" cy="2944594"/>
                    </a:xfrm>
                    <a:custGeom>
                      <a:rect l="l" t="t" r="r" b="b"/>
                      <a:pathLst>
                        <a:path w="7518400" h="3924300">
                          <a:moveTo>
                            <a:pt x="0" y="31750"/>
                          </a:moveTo>
                          <a:lnTo>
                            <a:pt x="0" y="3892550"/>
                          </a:lnTo>
                          <a:cubicBezTo>
                            <a:pt x="0" y="3896792"/>
                            <a:pt x="805" y="3900860"/>
                            <a:pt x="2416" y="3904754"/>
                          </a:cubicBezTo>
                          <a:cubicBezTo>
                            <a:pt x="4028" y="3908674"/>
                            <a:pt x="6322" y="3912047"/>
                            <a:pt x="9298" y="3915048"/>
                          </a:cubicBezTo>
                          <a:cubicBezTo>
                            <a:pt x="12275" y="3918000"/>
                            <a:pt x="15709" y="3920307"/>
                            <a:pt x="19599" y="3921919"/>
                          </a:cubicBezTo>
                          <a:cubicBezTo>
                            <a:pt x="23489" y="3923482"/>
                            <a:pt x="27539" y="3924300"/>
                            <a:pt x="31750" y="3924300"/>
                          </a:cubicBezTo>
                          <a:lnTo>
                            <a:pt x="7486650" y="3924300"/>
                          </a:lnTo>
                          <a:cubicBezTo>
                            <a:pt x="7490859" y="3924300"/>
                            <a:pt x="7494909" y="3923482"/>
                            <a:pt x="7498798" y="3921919"/>
                          </a:cubicBezTo>
                          <a:cubicBezTo>
                            <a:pt x="7502690" y="3920307"/>
                            <a:pt x="7506123" y="3918000"/>
                            <a:pt x="7509099" y="3915048"/>
                          </a:cubicBezTo>
                          <a:cubicBezTo>
                            <a:pt x="7512076" y="3912047"/>
                            <a:pt x="7514370" y="3908674"/>
                            <a:pt x="7515981" y="3904754"/>
                          </a:cubicBezTo>
                          <a:cubicBezTo>
                            <a:pt x="7517593" y="3900860"/>
                            <a:pt x="7518400" y="3896792"/>
                            <a:pt x="7518400" y="3892550"/>
                          </a:cubicBezTo>
                          <a:lnTo>
                            <a:pt x="7518400" y="31750"/>
                          </a:lnTo>
                          <a:cubicBezTo>
                            <a:pt x="7518400" y="27534"/>
                            <a:pt x="7517593" y="23491"/>
                            <a:pt x="7515981" y="19571"/>
                          </a:cubicBezTo>
                          <a:cubicBezTo>
                            <a:pt x="7514370" y="15727"/>
                            <a:pt x="7512076" y="12304"/>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304"/>
                            <a:pt x="4028" y="15727"/>
                            <a:pt x="2416" y="19571"/>
                          </a:cubicBezTo>
                          <a:cubicBezTo>
                            <a:pt x="805" y="23491"/>
                            <a:pt x="0" y="2753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75" behindDoc="1" locked="0" layoutInCell="1" allowOverlap="1">
            <wp:simplePos x="0" y="0"/>
            <wp:positionH relativeFrom="page">
              <wp:posOffset>955954</wp:posOffset>
            </wp:positionH>
            <wp:positionV relativeFrom="line">
              <wp:posOffset>-499603</wp:posOffset>
            </wp:positionV>
            <wp:extent cx="368459" cy="2953543"/>
            <wp:effectExtent l="0" t="0" r="0" b="0"/>
            <wp:wrapNone/>
            <wp:docPr id="622" name="Picture 622"/>
            <wp:cNvGraphicFramePr>
              <a:graphicFrameLocks noChangeAspect="1"/>
            </wp:cNvGraphicFramePr>
            <a:graphic>
              <a:graphicData uri="http://schemas.openxmlformats.org/drawingml/2006/picture">
                <pic:pic xmlns:pic="http://schemas.openxmlformats.org/drawingml/2006/picture">
                  <pic:nvPicPr>
                    <pic:cNvPr id="622" name="Picture 622"/>
                    <pic:cNvPicPr>
                      <a:picLocks noChangeAspect="0" noChangeArrowheads="1"/>
                    </pic:cNvPicPr>
                  </pic:nvPicPr>
                  <pic:blipFill>
                    <a:blip r:embed="rId622">
                      <a:extLst>
                        <a:ext uri="{28A0092B-C50C-407E-A947-70E740481C1C}">
                          <a14:useLocalDpi xmlns:a14="http://schemas.microsoft.com/office/drawing/2010/main" val="0"/>
                        </a:ext>
                      </a:extLst>
                    </a:blip>
                    <a:srcRect/>
                    <a:stretch>
                      <a:fillRect/>
                    </a:stretch>
                  </pic:blipFill>
                  <pic:spPr>
                    <a:xfrm rot="0" flipH="0" flipV="0">
                      <a:off x="0" y="0"/>
                      <a:ext cx="368459" cy="2953543"/>
                    </a:xfrm>
                    <a:prstGeom prst="rect">
                      <a:avLst/>
                    </a:prstGeom>
                    <a:noFill/>
                  </pic:spPr>
                </pic:pic>
              </a:graphicData>
            </a:graphic>
          </wp:anchor>
        </w:drawing>
        <w:drawing>
          <wp:anchor simplePos="0" relativeHeight="251658581" behindDoc="1" locked="0" layoutInCell="1" allowOverlap="1">
            <wp:simplePos x="0" y="0"/>
            <wp:positionH relativeFrom="page">
              <wp:posOffset>968654</wp:posOffset>
            </wp:positionH>
            <wp:positionV relativeFrom="line">
              <wp:posOffset>-486908</wp:posOffset>
            </wp:positionV>
            <wp:extent cx="5593776" cy="2916006"/>
            <wp:effectExtent l="0" t="0" r="0" b="0"/>
            <wp:wrapNone/>
            <wp:docPr id="623" name="Freeform 623"/>
            <wp:cNvGraphicFramePr/>
            <a:graphic>
              <a:graphicData uri="http://schemas.microsoft.com/office/word/2010/wordprocessingShape">
                <wps:wsp>
                  <wps:cNvCnPr/>
                  <wps:spPr>
                    <a:xfrm rot="0" flipH="0" flipV="1">
                      <a:off x="0" y="0"/>
                      <a:ext cx="5593776" cy="2916006"/>
                    </a:xfrm>
                    <a:custGeom>
                      <a:rect l="l" t="t" r="r" b="b"/>
                      <a:pathLst>
                        <a:path w="7454900" h="3886200">
                          <a:moveTo>
                            <a:pt x="0" y="3886200"/>
                          </a:moveTo>
                          <a:lnTo>
                            <a:pt x="7454900" y="3886200"/>
                          </a:lnTo>
                          <a:lnTo>
                            <a:pt x="7454900" y="0"/>
                          </a:lnTo>
                          <a:lnTo>
                            <a:pt x="0" y="0"/>
                          </a:lnTo>
                          <a:lnTo>
                            <a:pt x="0" y="3886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8" behindDoc="1" locked="0" layoutInCell="1" allowOverlap="1">
            <wp:simplePos x="0" y="0"/>
            <wp:positionH relativeFrom="page">
              <wp:posOffset>968654</wp:posOffset>
            </wp:positionH>
            <wp:positionV relativeFrom="line">
              <wp:posOffset>-486908</wp:posOffset>
            </wp:positionV>
            <wp:extent cx="5593776" cy="2916006"/>
            <wp:effectExtent l="0" t="0" r="0" b="0"/>
            <wp:wrapNone/>
            <wp:docPr id="624" name="Freeform 624"/>
            <wp:cNvGraphicFramePr/>
            <a:graphic>
              <a:graphicData uri="http://schemas.microsoft.com/office/word/2010/wordprocessingShape">
                <wps:wsp>
                  <wps:cNvCnPr/>
                  <wps:spPr>
                    <a:xfrm rot="0" flipH="0" flipV="1">
                      <a:off x="0" y="0"/>
                      <a:ext cx="5593776" cy="2916006"/>
                    </a:xfrm>
                    <a:custGeom>
                      <a:rect l="l" t="t" r="r" b="b"/>
                      <a:pathLst>
                        <a:path w="7454900" h="3886200">
                          <a:moveTo>
                            <a:pt x="0" y="3886200"/>
                          </a:moveTo>
                          <a:lnTo>
                            <a:pt x="7454900" y="3886200"/>
                          </a:lnTo>
                          <a:lnTo>
                            <a:pt x="7454900" y="0"/>
                          </a:lnTo>
                          <a:lnTo>
                            <a:pt x="0" y="0"/>
                          </a:lnTo>
                          <a:lnTo>
                            <a:pt x="0" y="3886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20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super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84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使用的注意的地方】</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调用父类构造方法，必须是构造方法中的第一个语句。</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6"/>
          <w:sz w:val="19"/>
          <w:szCs w:val="19"/>
        </w:rPr>
        <w:t>. super</w:t>
      </w:r>
      <w:r>
        <w:rPr lang="zh-CN" sz="19" baseline="0" dirty="0">
          <w:jc w:val="left"/>
          <w:rFonts w:ascii="微软雅黑" w:hAnsi="微软雅黑" w:cs="微软雅黑"/>
          <w:color w:val="333333"/>
          <w:sz w:val="19"/>
          <w:szCs w:val="19"/>
        </w:rPr>
        <w:t>只能出现在子类的方法或者构造方法中。</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150" w:right="2210" w:firstLine="0"/>
        <w:jc w:val="right"/>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11"/>
          <w:sz w:val="19"/>
          <w:szCs w:val="19"/>
        </w:rPr>
        <w:t>. super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23"/>
          <w:sz w:val="19"/>
          <w:szCs w:val="19"/>
        </w:rPr>
        <w:t> this </w:t>
      </w:r>
      <w:r>
        <w:rPr lang="zh-CN" sz="19" baseline="0" dirty="0">
          <w:jc w:val="left"/>
          <w:rFonts w:ascii="微软雅黑" w:hAnsi="微软雅黑" w:cs="微软雅黑"/>
          <w:color w:val="333333"/>
          <w:sz w:val="19"/>
          <w:szCs w:val="19"/>
        </w:rPr>
        <w:t>不能够同时调用构造方法。（因为</w:t>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也是在构造方法的第一个语句）</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super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23"/>
          <w:sz w:val="19"/>
          <w:szCs w:val="19"/>
        </w:rPr>
        <w:t> this </w:t>
      </w:r>
      <w:r>
        <w:rPr lang="zh-CN" sz="19" baseline="0" dirty="0">
          <w:jc w:val="left"/>
          <w:rFonts w:ascii="微软雅黑" w:hAnsi="微软雅黑" w:cs="微软雅黑"/>
          <w:color w:val="333333"/>
          <w:sz w:val="19"/>
          <w:szCs w:val="19"/>
        </w:rPr>
        <w:t>的区别】</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2130" w:hanging="21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代表的事物不一样</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：代表所属方法的调用者对象。</w:t>
      </w:r>
      <w:r>
        <w:rPr>
          <w:rFonts w:ascii="Times New Roman" w:hAnsi="Times New Roman" w:cs="Times New Roman"/>
          <w:sz w:val="19"/>
          <w:szCs w:val="19"/>
        </w:rPr>
        <w:t> </w:t>
      </w:r>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995"/>
        </w:tabs>
        <w:spacing w:before="0" w:after="0" w:line="187" w:lineRule="exact"/>
        <w:ind w:left="1650" w:right="0" w:firstLine="0"/>
      </w:pPr>
      <w:r>
        <w:drawing>
          <wp:anchor simplePos="0" relativeHeight="251658282" behindDoc="1" locked="0" layoutInCell="1" allowOverlap="1">
            <wp:simplePos x="0" y="0"/>
            <wp:positionH relativeFrom="page">
              <wp:posOffset>1249772</wp:posOffset>
            </wp:positionH>
            <wp:positionV relativeFrom="line">
              <wp:posOffset>-31482</wp:posOffset>
            </wp:positionV>
            <wp:extent cx="5355540" cy="200118"/>
            <wp:effectExtent l="0" t="0" r="0" b="0"/>
            <wp:wrapNone/>
            <wp:docPr id="625" name="Freeform 625"/>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67"/>
                            <a:pt x="805" y="243235"/>
                            <a:pt x="2416" y="247130"/>
                          </a:cubicBezTo>
                          <a:cubicBezTo>
                            <a:pt x="4028" y="251049"/>
                            <a:pt x="6322" y="254422"/>
                            <a:pt x="9298" y="257424"/>
                          </a:cubicBezTo>
                          <a:cubicBezTo>
                            <a:pt x="12275" y="260400"/>
                            <a:pt x="15709" y="262682"/>
                            <a:pt x="19599" y="264294"/>
                          </a:cubicBezTo>
                          <a:cubicBezTo>
                            <a:pt x="23489" y="265882"/>
                            <a:pt x="27539" y="266700"/>
                            <a:pt x="31750" y="266700"/>
                          </a:cubicBezTo>
                          <a:lnTo>
                            <a:pt x="7105650" y="266700"/>
                          </a:lnTo>
                          <a:cubicBezTo>
                            <a:pt x="7109859" y="266700"/>
                            <a:pt x="7113909" y="265882"/>
                            <a:pt x="7117798" y="264294"/>
                          </a:cubicBezTo>
                          <a:cubicBezTo>
                            <a:pt x="7121690" y="262682"/>
                            <a:pt x="7125123" y="260400"/>
                            <a:pt x="7128099" y="257424"/>
                          </a:cubicBezTo>
                          <a:cubicBezTo>
                            <a:pt x="7131076" y="254422"/>
                            <a:pt x="7133370" y="251049"/>
                            <a:pt x="7134981" y="247130"/>
                          </a:cubicBezTo>
                          <a:cubicBezTo>
                            <a:pt x="7136593" y="243235"/>
                            <a:pt x="7137400" y="239167"/>
                            <a:pt x="7137400" y="234950"/>
                          </a:cubicBezTo>
                          <a:lnTo>
                            <a:pt x="7137400" y="31750"/>
                          </a:lnTo>
                          <a:cubicBezTo>
                            <a:pt x="7137400" y="27559"/>
                            <a:pt x="7136593" y="23540"/>
                            <a:pt x="7134981" y="19596"/>
                          </a:cubicBezTo>
                          <a:cubicBezTo>
                            <a:pt x="7133370" y="15727"/>
                            <a:pt x="7131076" y="12304"/>
                            <a:pt x="7128099" y="9327"/>
                          </a:cubicBezTo>
                          <a:cubicBezTo>
                            <a:pt x="7125123" y="6350"/>
                            <a:pt x="7121690" y="4068"/>
                            <a:pt x="7117798" y="2431"/>
                          </a:cubicBezTo>
                          <a:cubicBezTo>
                            <a:pt x="7113909" y="844"/>
                            <a:pt x="7109859" y="25"/>
                            <a:pt x="7105650" y="0"/>
                          </a:cubicBezTo>
                          <a:lnTo>
                            <a:pt x="31750" y="0"/>
                          </a:lnTo>
                          <a:cubicBezTo>
                            <a:pt x="27539" y="25"/>
                            <a:pt x="23489" y="844"/>
                            <a:pt x="19599" y="2431"/>
                          </a:cubicBezTo>
                          <a:cubicBezTo>
                            <a:pt x="15709" y="4068"/>
                            <a:pt x="12275" y="6350"/>
                            <a:pt x="9298" y="9327"/>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1" behindDoc="1" locked="0" layoutInCell="1" allowOverlap="1">
            <wp:simplePos x="0" y="0"/>
            <wp:positionH relativeFrom="page">
              <wp:posOffset>1249772</wp:posOffset>
            </wp:positionH>
            <wp:positionV relativeFrom="line">
              <wp:posOffset>-31482</wp:posOffset>
            </wp:positionV>
            <wp:extent cx="5355540" cy="200118"/>
            <wp:effectExtent l="0" t="0" r="0" b="0"/>
            <wp:wrapNone/>
            <wp:docPr id="626" name="Freeform 626"/>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67"/>
                            <a:pt x="805" y="243235"/>
                            <a:pt x="2416" y="247130"/>
                          </a:cubicBezTo>
                          <a:cubicBezTo>
                            <a:pt x="4028" y="251049"/>
                            <a:pt x="6322" y="254422"/>
                            <a:pt x="9298" y="257424"/>
                          </a:cubicBezTo>
                          <a:cubicBezTo>
                            <a:pt x="12275" y="260400"/>
                            <a:pt x="15709" y="262682"/>
                            <a:pt x="19599" y="264294"/>
                          </a:cubicBezTo>
                          <a:cubicBezTo>
                            <a:pt x="23489" y="265882"/>
                            <a:pt x="27539" y="266700"/>
                            <a:pt x="31750" y="266700"/>
                          </a:cubicBezTo>
                          <a:lnTo>
                            <a:pt x="7105650" y="266700"/>
                          </a:lnTo>
                          <a:cubicBezTo>
                            <a:pt x="7109859" y="266700"/>
                            <a:pt x="7113909" y="265882"/>
                            <a:pt x="7117798" y="264294"/>
                          </a:cubicBezTo>
                          <a:cubicBezTo>
                            <a:pt x="7121690" y="262682"/>
                            <a:pt x="7125123" y="260400"/>
                            <a:pt x="7128099" y="257424"/>
                          </a:cubicBezTo>
                          <a:cubicBezTo>
                            <a:pt x="7131076" y="254422"/>
                            <a:pt x="7133370" y="251049"/>
                            <a:pt x="7134981" y="247130"/>
                          </a:cubicBezTo>
                          <a:cubicBezTo>
                            <a:pt x="7136593" y="243235"/>
                            <a:pt x="7137400" y="239167"/>
                            <a:pt x="7137400" y="234950"/>
                          </a:cubicBezTo>
                          <a:lnTo>
                            <a:pt x="7137400" y="31750"/>
                          </a:lnTo>
                          <a:cubicBezTo>
                            <a:pt x="7137400" y="27559"/>
                            <a:pt x="7136593" y="23540"/>
                            <a:pt x="7134981" y="19596"/>
                          </a:cubicBezTo>
                          <a:cubicBezTo>
                            <a:pt x="7133370" y="15727"/>
                            <a:pt x="7131076" y="12304"/>
                            <a:pt x="7128099" y="9327"/>
                          </a:cubicBezTo>
                          <a:cubicBezTo>
                            <a:pt x="7125123" y="6350"/>
                            <a:pt x="7121690" y="4068"/>
                            <a:pt x="7117798" y="2431"/>
                          </a:cubicBezTo>
                          <a:cubicBezTo>
                            <a:pt x="7113909" y="844"/>
                            <a:pt x="7109859" y="25"/>
                            <a:pt x="7105650" y="0"/>
                          </a:cubicBezTo>
                          <a:lnTo>
                            <a:pt x="31750" y="0"/>
                          </a:lnTo>
                          <a:cubicBezTo>
                            <a:pt x="27539" y="25"/>
                            <a:pt x="23489" y="844"/>
                            <a:pt x="19599" y="2431"/>
                          </a:cubicBezTo>
                          <a:cubicBezTo>
                            <a:pt x="15709" y="4068"/>
                            <a:pt x="12275" y="6350"/>
                            <a:pt x="9298" y="9327"/>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26" behindDoc="1" locked="0" layoutInCell="1" allowOverlap="1">
            <wp:simplePos x="0" y="0"/>
            <wp:positionH relativeFrom="page">
              <wp:posOffset>1241837</wp:posOffset>
            </wp:positionH>
            <wp:positionV relativeFrom="line">
              <wp:posOffset>-20361</wp:posOffset>
            </wp:positionV>
            <wp:extent cx="292224" cy="204911"/>
            <wp:effectExtent l="0" t="0" r="0" b="0"/>
            <wp:wrapNone/>
            <wp:docPr id="627" name="Picture 627"/>
            <wp:cNvGraphicFramePr>
              <a:graphicFrameLocks noChangeAspect="1"/>
            </wp:cNvGraphicFramePr>
            <a:graphic>
              <a:graphicData uri="http://schemas.openxmlformats.org/drawingml/2006/picture">
                <pic:pic xmlns:pic="http://schemas.openxmlformats.org/drawingml/2006/picture">
                  <pic:nvPicPr>
                    <pic:cNvPr id="627" name="Picture 627"/>
                    <pic:cNvPicPr>
                      <a:picLocks noChangeAspect="0" noChangeArrowheads="1"/>
                    </pic:cNvPicPr>
                  </pic:nvPicPr>
                  <pic:blipFill>
                    <a:blip r:embed="rId627">
                      <a:extLst>
                        <a:ext uri="{28A0092B-C50C-407E-A947-70E740481C1C}">
                          <a14:useLocalDpi xmlns:a14="http://schemas.microsoft.com/office/drawing/2010/main" val="0"/>
                        </a:ext>
                      </a:extLst>
                    </a:blip>
                    <a:srcRect/>
                    <a:stretch>
                      <a:fillRect/>
                    </a:stretch>
                  </pic:blipFill>
                  <pic:spPr>
                    <a:xfrm rot="0" flipH="0" flipV="0">
                      <a:off x="0" y="0"/>
                      <a:ext cx="292224" cy="204911"/>
                    </a:xfrm>
                    <a:prstGeom prst="rect">
                      <a:avLst/>
                    </a:prstGeom>
                    <a:noFill/>
                  </pic:spPr>
                </pic:pic>
              </a:graphicData>
            </a:graphic>
          </wp:anchor>
        </w:drawing>
        <w:drawing>
          <wp:anchor simplePos="0" relativeHeight="251658901" behindDoc="1" locked="0" layoutInCell="1" allowOverlap="1">
            <wp:simplePos x="0" y="0"/>
            <wp:positionH relativeFrom="page">
              <wp:posOffset>1254537</wp:posOffset>
            </wp:positionH>
            <wp:positionV relativeFrom="line">
              <wp:posOffset>-7659</wp:posOffset>
            </wp:positionV>
            <wp:extent cx="5307893" cy="171529"/>
            <wp:effectExtent l="0" t="0" r="0" b="0"/>
            <wp:wrapNone/>
            <wp:docPr id="628" name="Freeform 628"/>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3" behindDoc="1" locked="0" layoutInCell="1" allowOverlap="1">
            <wp:simplePos x="0" y="0"/>
            <wp:positionH relativeFrom="page">
              <wp:posOffset>1254537</wp:posOffset>
            </wp:positionH>
            <wp:positionV relativeFrom="line">
              <wp:posOffset>-7659</wp:posOffset>
            </wp:positionV>
            <wp:extent cx="5307893" cy="171529"/>
            <wp:effectExtent l="0" t="0" r="0" b="0"/>
            <wp:wrapNone/>
            <wp:docPr id="629" name="Freeform 629"/>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333333"/>
          <w:sz w:val="17"/>
          <w:szCs w:val="17"/>
        </w:rPr>
        <w:t>     super</w:t>
      </w:r>
      <w:r>
        <w:rPr lang="zh-CN" sz="17" baseline="0" dirty="0">
          <w:jc w:val="left"/>
          <w:rFonts w:ascii="新宋体" w:hAnsi="新宋体" w:cs="新宋体"/>
          <w:color w:val="333333"/>
          <w:sz w:val="17"/>
          <w:szCs w:val="17"/>
        </w:rPr>
        <w:t>：代表父类对象的引用空间。</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1440" w:right="6111" w:hanging="21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使用前提不一致：</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：在非继承的条件下也可以使用。</w:t>
      </w:r>
      <w:r>
        <w:rPr>
          <w:rFonts w:ascii="Times New Roman" w:hAnsi="Times New Roman" w:cs="Times New Roman"/>
          <w:sz w:val="19"/>
          <w:szCs w:val="19"/>
        </w:rPr>
        <w:t> </w:t>
      </w:r>
      <w:r/>
    </w:p>
    <w:p>
      <w:pPr>
        <w:spacing w:after="4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995"/>
        </w:tabs>
        <w:spacing w:before="0" w:after="0" w:line="187" w:lineRule="exact"/>
        <w:ind w:left="1650" w:right="0" w:firstLine="0"/>
      </w:pPr>
      <w:r>
        <w:drawing>
          <wp:anchor simplePos="0" relativeHeight="251658290" behindDoc="1" locked="0" layoutInCell="1" allowOverlap="1">
            <wp:simplePos x="0" y="0"/>
            <wp:positionH relativeFrom="page">
              <wp:posOffset>1249772</wp:posOffset>
            </wp:positionH>
            <wp:positionV relativeFrom="line">
              <wp:posOffset>-31481</wp:posOffset>
            </wp:positionV>
            <wp:extent cx="5355540" cy="200118"/>
            <wp:effectExtent l="0" t="0" r="0" b="0"/>
            <wp:wrapNone/>
            <wp:docPr id="630" name="Freeform 630"/>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92"/>
                            <a:pt x="805" y="243235"/>
                            <a:pt x="2416" y="247130"/>
                          </a:cubicBezTo>
                          <a:cubicBezTo>
                            <a:pt x="4028" y="251049"/>
                            <a:pt x="6322" y="254422"/>
                            <a:pt x="9298" y="257448"/>
                          </a:cubicBezTo>
                          <a:cubicBezTo>
                            <a:pt x="12275" y="260400"/>
                            <a:pt x="15709" y="262707"/>
                            <a:pt x="19599" y="264319"/>
                          </a:cubicBezTo>
                          <a:cubicBezTo>
                            <a:pt x="23489" y="265882"/>
                            <a:pt x="27539" y="266700"/>
                            <a:pt x="31750" y="266700"/>
                          </a:cubicBezTo>
                          <a:lnTo>
                            <a:pt x="7105650" y="266700"/>
                          </a:lnTo>
                          <a:cubicBezTo>
                            <a:pt x="7109859" y="266700"/>
                            <a:pt x="7113909" y="265882"/>
                            <a:pt x="7117798" y="264319"/>
                          </a:cubicBezTo>
                          <a:cubicBezTo>
                            <a:pt x="7121690" y="262707"/>
                            <a:pt x="7125123" y="260400"/>
                            <a:pt x="7128099" y="257448"/>
                          </a:cubicBezTo>
                          <a:cubicBezTo>
                            <a:pt x="7131076" y="254422"/>
                            <a:pt x="7133370" y="251049"/>
                            <a:pt x="7134981" y="247130"/>
                          </a:cubicBezTo>
                          <a:cubicBezTo>
                            <a:pt x="7136593" y="243235"/>
                            <a:pt x="7137400" y="239192"/>
                            <a:pt x="7137400" y="234950"/>
                          </a:cubicBezTo>
                          <a:lnTo>
                            <a:pt x="7137400" y="31750"/>
                          </a:lnTo>
                          <a:cubicBezTo>
                            <a:pt x="7137400" y="27559"/>
                            <a:pt x="7136593" y="23540"/>
                            <a:pt x="7134981" y="19596"/>
                          </a:cubicBezTo>
                          <a:cubicBezTo>
                            <a:pt x="7133370" y="15727"/>
                            <a:pt x="7131076" y="12279"/>
                            <a:pt x="7128099" y="9302"/>
                          </a:cubicBezTo>
                          <a:cubicBezTo>
                            <a:pt x="7125123" y="6350"/>
                            <a:pt x="7121690" y="4068"/>
                            <a:pt x="7117798" y="2431"/>
                          </a:cubicBezTo>
                          <a:cubicBezTo>
                            <a:pt x="7113909" y="844"/>
                            <a:pt x="7109859" y="25"/>
                            <a:pt x="7105650" y="0"/>
                          </a:cubicBezTo>
                          <a:lnTo>
                            <a:pt x="31750" y="0"/>
                          </a:lnTo>
                          <a:cubicBezTo>
                            <a:pt x="27539" y="25"/>
                            <a:pt x="23489" y="844"/>
                            <a:pt x="19599" y="2431"/>
                          </a:cubicBezTo>
                          <a:cubicBezTo>
                            <a:pt x="15709" y="4068"/>
                            <a:pt x="12275" y="6350"/>
                            <a:pt x="9298" y="9302"/>
                          </a:cubicBezTo>
                          <a:cubicBezTo>
                            <a:pt x="6322" y="12279"/>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9" behindDoc="1" locked="0" layoutInCell="1" allowOverlap="1">
            <wp:simplePos x="0" y="0"/>
            <wp:positionH relativeFrom="page">
              <wp:posOffset>1249772</wp:posOffset>
            </wp:positionH>
            <wp:positionV relativeFrom="line">
              <wp:posOffset>-31481</wp:posOffset>
            </wp:positionV>
            <wp:extent cx="5355540" cy="200118"/>
            <wp:effectExtent l="0" t="0" r="0" b="0"/>
            <wp:wrapNone/>
            <wp:docPr id="631" name="Freeform 631"/>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92"/>
                            <a:pt x="805" y="243235"/>
                            <a:pt x="2416" y="247130"/>
                          </a:cubicBezTo>
                          <a:cubicBezTo>
                            <a:pt x="4028" y="251049"/>
                            <a:pt x="6322" y="254422"/>
                            <a:pt x="9298" y="257448"/>
                          </a:cubicBezTo>
                          <a:cubicBezTo>
                            <a:pt x="12275" y="260400"/>
                            <a:pt x="15709" y="262707"/>
                            <a:pt x="19599" y="264319"/>
                          </a:cubicBezTo>
                          <a:cubicBezTo>
                            <a:pt x="23489" y="265882"/>
                            <a:pt x="27539" y="266700"/>
                            <a:pt x="31750" y="266700"/>
                          </a:cubicBezTo>
                          <a:lnTo>
                            <a:pt x="7105650" y="266700"/>
                          </a:lnTo>
                          <a:cubicBezTo>
                            <a:pt x="7109859" y="266700"/>
                            <a:pt x="7113909" y="265882"/>
                            <a:pt x="7117798" y="264319"/>
                          </a:cubicBezTo>
                          <a:cubicBezTo>
                            <a:pt x="7121690" y="262707"/>
                            <a:pt x="7125123" y="260400"/>
                            <a:pt x="7128099" y="257448"/>
                          </a:cubicBezTo>
                          <a:cubicBezTo>
                            <a:pt x="7131076" y="254422"/>
                            <a:pt x="7133370" y="251049"/>
                            <a:pt x="7134981" y="247130"/>
                          </a:cubicBezTo>
                          <a:cubicBezTo>
                            <a:pt x="7136593" y="243235"/>
                            <a:pt x="7137400" y="239192"/>
                            <a:pt x="7137400" y="234950"/>
                          </a:cubicBezTo>
                          <a:lnTo>
                            <a:pt x="7137400" y="31750"/>
                          </a:lnTo>
                          <a:cubicBezTo>
                            <a:pt x="7137400" y="27559"/>
                            <a:pt x="7136593" y="23540"/>
                            <a:pt x="7134981" y="19596"/>
                          </a:cubicBezTo>
                          <a:cubicBezTo>
                            <a:pt x="7133370" y="15727"/>
                            <a:pt x="7131076" y="12279"/>
                            <a:pt x="7128099" y="9302"/>
                          </a:cubicBezTo>
                          <a:cubicBezTo>
                            <a:pt x="7125123" y="6350"/>
                            <a:pt x="7121690" y="4068"/>
                            <a:pt x="7117798" y="2431"/>
                          </a:cubicBezTo>
                          <a:cubicBezTo>
                            <a:pt x="7113909" y="844"/>
                            <a:pt x="7109859" y="25"/>
                            <a:pt x="7105650" y="0"/>
                          </a:cubicBezTo>
                          <a:lnTo>
                            <a:pt x="31750" y="0"/>
                          </a:lnTo>
                          <a:cubicBezTo>
                            <a:pt x="27539" y="25"/>
                            <a:pt x="23489" y="844"/>
                            <a:pt x="19599" y="2431"/>
                          </a:cubicBezTo>
                          <a:cubicBezTo>
                            <a:pt x="15709" y="4068"/>
                            <a:pt x="12275" y="6350"/>
                            <a:pt x="9298" y="9302"/>
                          </a:cubicBezTo>
                          <a:cubicBezTo>
                            <a:pt x="6322" y="12279"/>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55" behindDoc="1" locked="0" layoutInCell="1" allowOverlap="1">
            <wp:simplePos x="0" y="0"/>
            <wp:positionH relativeFrom="page">
              <wp:posOffset>1241837</wp:posOffset>
            </wp:positionH>
            <wp:positionV relativeFrom="line">
              <wp:posOffset>-20359</wp:posOffset>
            </wp:positionV>
            <wp:extent cx="292224" cy="204502"/>
            <wp:effectExtent l="0" t="0" r="0" b="0"/>
            <wp:wrapNone/>
            <wp:docPr id="632" name="Picture 632"/>
            <wp:cNvGraphicFramePr>
              <a:graphicFrameLocks noChangeAspect="1"/>
            </wp:cNvGraphicFramePr>
            <a:graphic>
              <a:graphicData uri="http://schemas.openxmlformats.org/drawingml/2006/picture">
                <pic:pic xmlns:pic="http://schemas.openxmlformats.org/drawingml/2006/picture">
                  <pic:nvPicPr>
                    <pic:cNvPr id="632" name="Picture 632"/>
                    <pic:cNvPicPr>
                      <a:picLocks noChangeAspect="0" noChangeArrowheads="1"/>
                    </pic:cNvPicPr>
                  </pic:nvPicPr>
                  <pic:blipFill>
                    <a:blip r:embed="rId632">
                      <a:extLst>
                        <a:ext uri="{28A0092B-C50C-407E-A947-70E740481C1C}">
                          <a14:useLocalDpi xmlns:a14="http://schemas.microsoft.com/office/drawing/2010/main" val="0"/>
                        </a:ext>
                      </a:extLst>
                    </a:blip>
                    <a:srcRect/>
                    <a:stretch>
                      <a:fillRect/>
                    </a:stretch>
                  </pic:blipFill>
                  <pic:spPr>
                    <a:xfrm rot="0" flipH="0" flipV="0">
                      <a:off x="0" y="0"/>
                      <a:ext cx="292224" cy="204502"/>
                    </a:xfrm>
                    <a:prstGeom prst="rect">
                      <a:avLst/>
                    </a:prstGeom>
                    <a:noFill/>
                  </pic:spPr>
                </pic:pic>
              </a:graphicData>
            </a:graphic>
          </wp:anchor>
        </w:drawing>
        <w:drawing>
          <wp:anchor simplePos="0" relativeHeight="251658928" behindDoc="1" locked="0" layoutInCell="1" allowOverlap="1">
            <wp:simplePos x="0" y="0"/>
            <wp:positionH relativeFrom="page">
              <wp:posOffset>1254537</wp:posOffset>
            </wp:positionH>
            <wp:positionV relativeFrom="line">
              <wp:posOffset>-7658</wp:posOffset>
            </wp:positionV>
            <wp:extent cx="5307893" cy="171529"/>
            <wp:effectExtent l="0" t="0" r="0" b="0"/>
            <wp:wrapNone/>
            <wp:docPr id="633" name="Freeform 633"/>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1" behindDoc="1" locked="0" layoutInCell="1" allowOverlap="1">
            <wp:simplePos x="0" y="0"/>
            <wp:positionH relativeFrom="page">
              <wp:posOffset>1254537</wp:posOffset>
            </wp:positionH>
            <wp:positionV relativeFrom="line">
              <wp:posOffset>-7658</wp:posOffset>
            </wp:positionV>
            <wp:extent cx="5307893" cy="171529"/>
            <wp:effectExtent l="0" t="0" r="0" b="0"/>
            <wp:wrapNone/>
            <wp:docPr id="634" name="Freeform 634"/>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333333"/>
          <w:sz w:val="17"/>
          <w:szCs w:val="17"/>
        </w:rPr>
        <w:t>     super</w:t>
      </w:r>
      <w:r>
        <w:rPr lang="zh-CN" sz="17" baseline="0" dirty="0">
          <w:jc w:val="left"/>
          <w:rFonts w:ascii="新宋体" w:hAnsi="新宋体" w:cs="新宋体"/>
          <w:color w:val="333333"/>
          <w:sz w:val="17"/>
          <w:szCs w:val="17"/>
        </w:rPr>
        <w:t>：只能在继承的条件下才能使用。</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1440" w:right="6892" w:hanging="21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调用构造方法：</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3"/>
          <w:sz w:val="19"/>
          <w:szCs w:val="19"/>
        </w:rPr>
        <w:t>this</w:t>
      </w:r>
      <w:r>
        <w:rPr lang="zh-CN" sz="19" baseline="0" dirty="0">
          <w:jc w:val="left"/>
          <w:rFonts w:ascii="微软雅黑" w:hAnsi="微软雅黑" w:cs="微软雅黑"/>
          <w:color w:val="333333"/>
          <w:sz w:val="19"/>
          <w:szCs w:val="19"/>
        </w:rPr>
        <w:t>：调用本类的构造方法。</w:t>
      </w:r>
      <w:r>
        <w:rPr>
          <w:rFonts w:ascii="Times New Roman" w:hAnsi="Times New Roman" w:cs="Times New Roman"/>
          <w:sz w:val="19"/>
          <w:szCs w:val="19"/>
        </w:rPr>
        <w:t> </w:t>
      </w:r>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995"/>
        </w:tabs>
        <w:spacing w:before="0" w:after="0" w:line="187" w:lineRule="exact"/>
        <w:ind w:left="1650" w:right="0" w:firstLine="0"/>
      </w:pPr>
      <w:r>
        <w:drawing>
          <wp:anchor simplePos="0" relativeHeight="251658298" behindDoc="1" locked="0" layoutInCell="1" allowOverlap="1">
            <wp:simplePos x="0" y="0"/>
            <wp:positionH relativeFrom="page">
              <wp:posOffset>1249772</wp:posOffset>
            </wp:positionH>
            <wp:positionV relativeFrom="line">
              <wp:posOffset>-31481</wp:posOffset>
            </wp:positionV>
            <wp:extent cx="5355540" cy="200118"/>
            <wp:effectExtent l="0" t="0" r="0" b="0"/>
            <wp:wrapNone/>
            <wp:docPr id="635" name="Freeform 635"/>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92"/>
                            <a:pt x="805" y="243235"/>
                            <a:pt x="2416" y="247105"/>
                          </a:cubicBezTo>
                          <a:cubicBezTo>
                            <a:pt x="4028" y="251024"/>
                            <a:pt x="6322" y="254422"/>
                            <a:pt x="9298" y="257448"/>
                          </a:cubicBezTo>
                          <a:cubicBezTo>
                            <a:pt x="12275" y="260400"/>
                            <a:pt x="15709" y="262682"/>
                            <a:pt x="19599" y="264294"/>
                          </a:cubicBezTo>
                          <a:cubicBezTo>
                            <a:pt x="23489" y="265882"/>
                            <a:pt x="27539" y="266700"/>
                            <a:pt x="31750" y="266700"/>
                          </a:cubicBezTo>
                          <a:lnTo>
                            <a:pt x="7105650" y="266700"/>
                          </a:lnTo>
                          <a:cubicBezTo>
                            <a:pt x="7109859" y="266700"/>
                            <a:pt x="7113909" y="265882"/>
                            <a:pt x="7117798" y="264294"/>
                          </a:cubicBezTo>
                          <a:cubicBezTo>
                            <a:pt x="7121690" y="262682"/>
                            <a:pt x="7125123" y="260400"/>
                            <a:pt x="7128099" y="257448"/>
                          </a:cubicBezTo>
                          <a:cubicBezTo>
                            <a:pt x="7131076" y="254422"/>
                            <a:pt x="7133370" y="251024"/>
                            <a:pt x="7134981" y="247105"/>
                          </a:cubicBezTo>
                          <a:cubicBezTo>
                            <a:pt x="7136593" y="243235"/>
                            <a:pt x="7137400" y="239192"/>
                            <a:pt x="7137400" y="234950"/>
                          </a:cubicBezTo>
                          <a:lnTo>
                            <a:pt x="7137400" y="31750"/>
                          </a:lnTo>
                          <a:cubicBezTo>
                            <a:pt x="7137400" y="27559"/>
                            <a:pt x="7136593" y="23540"/>
                            <a:pt x="7134981" y="19596"/>
                          </a:cubicBezTo>
                          <a:cubicBezTo>
                            <a:pt x="7133370" y="15727"/>
                            <a:pt x="7131076" y="12304"/>
                            <a:pt x="7128099" y="9302"/>
                          </a:cubicBezTo>
                          <a:cubicBezTo>
                            <a:pt x="7125123" y="6350"/>
                            <a:pt x="7121690" y="4044"/>
                            <a:pt x="7117798" y="2407"/>
                          </a:cubicBezTo>
                          <a:cubicBezTo>
                            <a:pt x="7113909" y="819"/>
                            <a:pt x="7109859" y="25"/>
                            <a:pt x="7105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7" behindDoc="1" locked="0" layoutInCell="1" allowOverlap="1">
            <wp:simplePos x="0" y="0"/>
            <wp:positionH relativeFrom="page">
              <wp:posOffset>1249772</wp:posOffset>
            </wp:positionH>
            <wp:positionV relativeFrom="line">
              <wp:posOffset>-31481</wp:posOffset>
            </wp:positionV>
            <wp:extent cx="5355540" cy="200118"/>
            <wp:effectExtent l="0" t="0" r="0" b="0"/>
            <wp:wrapNone/>
            <wp:docPr id="636" name="Freeform 636"/>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92"/>
                            <a:pt x="805" y="243235"/>
                            <a:pt x="2416" y="247105"/>
                          </a:cubicBezTo>
                          <a:cubicBezTo>
                            <a:pt x="4028" y="251024"/>
                            <a:pt x="6322" y="254422"/>
                            <a:pt x="9298" y="257448"/>
                          </a:cubicBezTo>
                          <a:cubicBezTo>
                            <a:pt x="12275" y="260400"/>
                            <a:pt x="15709" y="262682"/>
                            <a:pt x="19599" y="264294"/>
                          </a:cubicBezTo>
                          <a:cubicBezTo>
                            <a:pt x="23489" y="265882"/>
                            <a:pt x="27539" y="266700"/>
                            <a:pt x="31750" y="266700"/>
                          </a:cubicBezTo>
                          <a:lnTo>
                            <a:pt x="7105650" y="266700"/>
                          </a:lnTo>
                          <a:cubicBezTo>
                            <a:pt x="7109859" y="266700"/>
                            <a:pt x="7113909" y="265882"/>
                            <a:pt x="7117798" y="264294"/>
                          </a:cubicBezTo>
                          <a:cubicBezTo>
                            <a:pt x="7121690" y="262682"/>
                            <a:pt x="7125123" y="260400"/>
                            <a:pt x="7128099" y="257448"/>
                          </a:cubicBezTo>
                          <a:cubicBezTo>
                            <a:pt x="7131076" y="254422"/>
                            <a:pt x="7133370" y="251024"/>
                            <a:pt x="7134981" y="247105"/>
                          </a:cubicBezTo>
                          <a:cubicBezTo>
                            <a:pt x="7136593" y="243235"/>
                            <a:pt x="7137400" y="239192"/>
                            <a:pt x="7137400" y="234950"/>
                          </a:cubicBezTo>
                          <a:lnTo>
                            <a:pt x="7137400" y="31750"/>
                          </a:lnTo>
                          <a:cubicBezTo>
                            <a:pt x="7137400" y="27559"/>
                            <a:pt x="7136593" y="23540"/>
                            <a:pt x="7134981" y="19596"/>
                          </a:cubicBezTo>
                          <a:cubicBezTo>
                            <a:pt x="7133370" y="15727"/>
                            <a:pt x="7131076" y="12304"/>
                            <a:pt x="7128099" y="9302"/>
                          </a:cubicBezTo>
                          <a:cubicBezTo>
                            <a:pt x="7125123" y="6350"/>
                            <a:pt x="7121690" y="4044"/>
                            <a:pt x="7117798" y="2407"/>
                          </a:cubicBezTo>
                          <a:cubicBezTo>
                            <a:pt x="7113909" y="819"/>
                            <a:pt x="7109859" y="25"/>
                            <a:pt x="7105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80" behindDoc="1" locked="0" layoutInCell="1" allowOverlap="1">
            <wp:simplePos x="0" y="0"/>
            <wp:positionH relativeFrom="page">
              <wp:posOffset>1241837</wp:posOffset>
            </wp:positionH>
            <wp:positionV relativeFrom="line">
              <wp:posOffset>-20356</wp:posOffset>
            </wp:positionV>
            <wp:extent cx="292224" cy="204092"/>
            <wp:effectExtent l="0" t="0" r="0" b="0"/>
            <wp:wrapNone/>
            <wp:docPr id="637" name="Picture 637"/>
            <wp:cNvGraphicFramePr>
              <a:graphicFrameLocks noChangeAspect="1"/>
            </wp:cNvGraphicFramePr>
            <a:graphic>
              <a:graphicData uri="http://schemas.openxmlformats.org/drawingml/2006/picture">
                <pic:pic xmlns:pic="http://schemas.openxmlformats.org/drawingml/2006/picture">
                  <pic:nvPicPr>
                    <pic:cNvPr id="637" name="Picture 637"/>
                    <pic:cNvPicPr>
                      <a:picLocks noChangeAspect="0" noChangeArrowheads="1"/>
                    </pic:cNvPicPr>
                  </pic:nvPicPr>
                  <pic:blipFill>
                    <a:blip r:embed="rId637">
                      <a:extLst>
                        <a:ext uri="{28A0092B-C50C-407E-A947-70E740481C1C}">
                          <a14:useLocalDpi xmlns:a14="http://schemas.microsoft.com/office/drawing/2010/main" val="0"/>
                        </a:ext>
                      </a:extLst>
                    </a:blip>
                    <a:srcRect/>
                    <a:stretch>
                      <a:fillRect/>
                    </a:stretch>
                  </pic:blipFill>
                  <pic:spPr>
                    <a:xfrm rot="0" flipH="0" flipV="0">
                      <a:off x="0" y="0"/>
                      <a:ext cx="292224" cy="204092"/>
                    </a:xfrm>
                    <a:prstGeom prst="rect">
                      <a:avLst/>
                    </a:prstGeom>
                    <a:noFill/>
                  </pic:spPr>
                </pic:pic>
              </a:graphicData>
            </a:graphic>
          </wp:anchor>
        </w:drawing>
        <w:drawing>
          <wp:anchor simplePos="0" relativeHeight="251658957" behindDoc="1" locked="0" layoutInCell="1" allowOverlap="1">
            <wp:simplePos x="0" y="0"/>
            <wp:positionH relativeFrom="page">
              <wp:posOffset>1254537</wp:posOffset>
            </wp:positionH>
            <wp:positionV relativeFrom="line">
              <wp:posOffset>-7657</wp:posOffset>
            </wp:positionV>
            <wp:extent cx="5307893" cy="171529"/>
            <wp:effectExtent l="0" t="0" r="0" b="0"/>
            <wp:wrapNone/>
            <wp:docPr id="638" name="Freeform 638"/>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9" behindDoc="1" locked="0" layoutInCell="1" allowOverlap="1">
            <wp:simplePos x="0" y="0"/>
            <wp:positionH relativeFrom="page">
              <wp:posOffset>1254537</wp:posOffset>
            </wp:positionH>
            <wp:positionV relativeFrom="line">
              <wp:posOffset>-7657</wp:posOffset>
            </wp:positionV>
            <wp:extent cx="5307893" cy="171529"/>
            <wp:effectExtent l="0" t="0" r="0" b="0"/>
            <wp:wrapNone/>
            <wp:docPr id="639" name="Freeform 639"/>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333333"/>
          <w:sz w:val="17"/>
          <w:szCs w:val="17"/>
        </w:rPr>
        <w:t>     super</w:t>
      </w:r>
      <w:r>
        <w:rPr lang="zh-CN" sz="17" baseline="0" dirty="0">
          <w:jc w:val="left"/>
          <w:rFonts w:ascii="新宋体" w:hAnsi="新宋体" w:cs="新宋体"/>
          <w:color w:val="333333"/>
          <w:sz w:val="17"/>
          <w:szCs w:val="17"/>
        </w:rPr>
        <w:t>：调用的父类的构造方法</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41" name="Freeform 6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42" name="Freeform 6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43" name="Freeform 6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44" name="Freeform 6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45" name="Freeform 6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46" name="Freeform 6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47" name="Freeform 6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48" name="Freeform 6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49" name="Freeform 6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50" name="Freeform 6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51" name="Freeform 6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52" name="Freeform 6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tabs>
          <w:tab w:val="left" w:pos="9874"/>
        </w:tabs>
        <w:spacing w:before="101"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、方法重写	</w:t>
      </w:r>
      <w:hyperlink r:id="rId64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b/>
          <w:bCs/>
          <w:color w:val="333333"/>
          <w:sz w:val="19"/>
          <w:szCs w:val="19"/>
        </w:rPr>
        <w:t>方法的重写（</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verride</w:t>
      </w:r>
      <w:r>
        <w:rPr lang="zh-CN" sz="19" baseline="0" dirty="0">
          <w:jc w:val="left"/>
          <w:rFonts w:ascii="微软雅黑" w:hAnsi="微软雅黑" w:cs="微软雅黑"/>
          <w:b/>
          <w:bCs/>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150" w:right="1139" w:firstLine="0"/>
        <w:jc w:val="right"/>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方法重写只存在于子类和父类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包括直接父类和间接父类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之间。在同一个类中方法只能被重载，不</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能被重写</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静态方法不能重写</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68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父类的静态方法不能被子类重写为非静态方法</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编译出错</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68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父类的非静态方法不能被子类重写为静态方法；</w:t>
      </w:r>
      <w:r>
        <w:rPr lang="zh-CN" sz="19" baseline="0" dirty="0">
          <w:jc w:val="left"/>
          <w:rFonts w:ascii="宋体" w:hAnsi="宋体" w:cs="宋体"/>
          <w:color w:val="333333"/>
          <w:spacing w:val="-24"/>
          <w:sz w:val="19"/>
          <w:szCs w:val="19"/>
        </w:rPr>
        <w:t>//</w:t>
      </w:r>
      <w:r>
        <w:rPr lang="zh-CN" sz="19" baseline="0" dirty="0">
          <w:jc w:val="left"/>
          <w:rFonts w:ascii="微软雅黑" w:hAnsi="微软雅黑" w:cs="微软雅黑"/>
          <w:color w:val="333333"/>
          <w:sz w:val="19"/>
          <w:szCs w:val="19"/>
        </w:rPr>
        <w:t>编译出错</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68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子类可以定义与父类的静态方法同名的静态方法</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但是这个不是覆盖</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3" behindDoc="1" locked="0" layoutInCell="1" allowOverlap="1">
            <wp:simplePos x="0" y="0"/>
            <wp:positionH relativeFrom="page">
              <wp:posOffset>963889</wp:posOffset>
            </wp:positionH>
            <wp:positionV relativeFrom="line">
              <wp:posOffset>-339198</wp:posOffset>
            </wp:positionV>
            <wp:extent cx="5641423" cy="1743886"/>
            <wp:effectExtent l="0" t="0" r="0" b="0"/>
            <wp:wrapNone/>
            <wp:docPr id="653" name="Freeform 653"/>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60"/>
                            <a:pt x="2416" y="2304554"/>
                          </a:cubicBezTo>
                          <a:cubicBezTo>
                            <a:pt x="4028" y="2308474"/>
                            <a:pt x="6322" y="2311847"/>
                            <a:pt x="9298" y="2314848"/>
                          </a:cubicBezTo>
                          <a:cubicBezTo>
                            <a:pt x="12275" y="2317800"/>
                            <a:pt x="15709" y="2320107"/>
                            <a:pt x="19599" y="2321719"/>
                          </a:cubicBezTo>
                          <a:cubicBezTo>
                            <a:pt x="23489" y="2323282"/>
                            <a:pt x="27539" y="2324100"/>
                            <a:pt x="31750" y="2324100"/>
                          </a:cubicBezTo>
                          <a:lnTo>
                            <a:pt x="7486650" y="2324100"/>
                          </a:lnTo>
                          <a:cubicBezTo>
                            <a:pt x="7490859" y="2324100"/>
                            <a:pt x="7494909" y="2323282"/>
                            <a:pt x="7498798" y="2321719"/>
                          </a:cubicBezTo>
                          <a:cubicBezTo>
                            <a:pt x="7502690" y="2320107"/>
                            <a:pt x="7506123" y="2317800"/>
                            <a:pt x="7509099" y="2314848"/>
                          </a:cubicBezTo>
                          <a:cubicBezTo>
                            <a:pt x="7512076" y="2311847"/>
                            <a:pt x="7514370" y="2308474"/>
                            <a:pt x="7515981" y="2304554"/>
                          </a:cubicBezTo>
                          <a:cubicBezTo>
                            <a:pt x="7517593" y="2300660"/>
                            <a:pt x="7518400" y="2296592"/>
                            <a:pt x="7518400" y="22923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44"/>
                            <a:pt x="7490859" y="25"/>
                            <a:pt x="7486650" y="0"/>
                          </a:cubicBezTo>
                          <a:lnTo>
                            <a:pt x="31750" y="0"/>
                          </a:lnTo>
                          <a:cubicBezTo>
                            <a:pt x="27539" y="25"/>
                            <a:pt x="23489" y="844"/>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2" behindDoc="1" locked="0" layoutInCell="1" allowOverlap="1">
            <wp:simplePos x="0" y="0"/>
            <wp:positionH relativeFrom="page">
              <wp:posOffset>963889</wp:posOffset>
            </wp:positionH>
            <wp:positionV relativeFrom="line">
              <wp:posOffset>-339198</wp:posOffset>
            </wp:positionV>
            <wp:extent cx="5641423" cy="1743886"/>
            <wp:effectExtent l="0" t="0" r="0" b="0"/>
            <wp:wrapNone/>
            <wp:docPr id="654" name="Freeform 654"/>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60"/>
                            <a:pt x="2416" y="2304554"/>
                          </a:cubicBezTo>
                          <a:cubicBezTo>
                            <a:pt x="4028" y="2308474"/>
                            <a:pt x="6322" y="2311847"/>
                            <a:pt x="9298" y="2314848"/>
                          </a:cubicBezTo>
                          <a:cubicBezTo>
                            <a:pt x="12275" y="2317800"/>
                            <a:pt x="15709" y="2320107"/>
                            <a:pt x="19599" y="2321719"/>
                          </a:cubicBezTo>
                          <a:cubicBezTo>
                            <a:pt x="23489" y="2323282"/>
                            <a:pt x="27539" y="2324100"/>
                            <a:pt x="31750" y="2324100"/>
                          </a:cubicBezTo>
                          <a:lnTo>
                            <a:pt x="7486650" y="2324100"/>
                          </a:lnTo>
                          <a:cubicBezTo>
                            <a:pt x="7490859" y="2324100"/>
                            <a:pt x="7494909" y="2323282"/>
                            <a:pt x="7498798" y="2321719"/>
                          </a:cubicBezTo>
                          <a:cubicBezTo>
                            <a:pt x="7502690" y="2320107"/>
                            <a:pt x="7506123" y="2317800"/>
                            <a:pt x="7509099" y="2314848"/>
                          </a:cubicBezTo>
                          <a:cubicBezTo>
                            <a:pt x="7512076" y="2311847"/>
                            <a:pt x="7514370" y="2308474"/>
                            <a:pt x="7515981" y="2304554"/>
                          </a:cubicBezTo>
                          <a:cubicBezTo>
                            <a:pt x="7517593" y="2300660"/>
                            <a:pt x="7518400" y="2296592"/>
                            <a:pt x="7518400" y="22923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44"/>
                            <a:pt x="7490859" y="25"/>
                            <a:pt x="7486650" y="0"/>
                          </a:cubicBezTo>
                          <a:lnTo>
                            <a:pt x="31750" y="0"/>
                          </a:lnTo>
                          <a:cubicBezTo>
                            <a:pt x="27539" y="25"/>
                            <a:pt x="23489" y="844"/>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06" behindDoc="1" locked="0" layoutInCell="1" allowOverlap="1">
            <wp:simplePos x="0" y="0"/>
            <wp:positionH relativeFrom="page">
              <wp:posOffset>955954</wp:posOffset>
            </wp:positionH>
            <wp:positionV relativeFrom="line">
              <wp:posOffset>-328076</wp:posOffset>
            </wp:positionV>
            <wp:extent cx="368459" cy="1744029"/>
            <wp:effectExtent l="0" t="0" r="0" b="0"/>
            <wp:wrapNone/>
            <wp:docPr id="655" name="Picture 655"/>
            <wp:cNvGraphicFramePr>
              <a:graphicFrameLocks noChangeAspect="1"/>
            </wp:cNvGraphicFramePr>
            <a:graphic>
              <a:graphicData uri="http://schemas.openxmlformats.org/drawingml/2006/picture">
                <pic:pic xmlns:pic="http://schemas.openxmlformats.org/drawingml/2006/picture">
                  <pic:nvPicPr>
                    <pic:cNvPr id="655" name="Picture 655"/>
                    <pic:cNvPicPr>
                      <a:picLocks noChangeAspect="0" noChangeArrowheads="1"/>
                    </pic:cNvPicPr>
                  </pic:nvPicPr>
                  <pic:blipFill>
                    <a:blip r:embed="rId655">
                      <a:extLst>
                        <a:ext uri="{28A0092B-C50C-407E-A947-70E740481C1C}">
                          <a14:useLocalDpi xmlns:a14="http://schemas.microsoft.com/office/drawing/2010/main" val="0"/>
                        </a:ext>
                      </a:extLst>
                    </a:blip>
                    <a:srcRect/>
                    <a:stretch>
                      <a:fillRect/>
                    </a:stretch>
                  </pic:blipFill>
                  <pic:spPr>
                    <a:xfrm rot="0" flipH="0" flipV="0">
                      <a:off x="0" y="0"/>
                      <a:ext cx="368459" cy="1744029"/>
                    </a:xfrm>
                    <a:prstGeom prst="rect">
                      <a:avLst/>
                    </a:prstGeom>
                    <a:noFill/>
                  </pic:spPr>
                </pic:pic>
              </a:graphicData>
            </a:graphic>
          </wp:anchor>
        </w:drawing>
        <w:drawing>
          <wp:anchor simplePos="0" relativeHeight="251658353" behindDoc="1" locked="0" layoutInCell="1" allowOverlap="1">
            <wp:simplePos x="0" y="0"/>
            <wp:positionH relativeFrom="page">
              <wp:posOffset>968654</wp:posOffset>
            </wp:positionH>
            <wp:positionV relativeFrom="line">
              <wp:posOffset>-315375</wp:posOffset>
            </wp:positionV>
            <wp:extent cx="5593776" cy="1715297"/>
            <wp:effectExtent l="0" t="0" r="0" b="0"/>
            <wp:wrapNone/>
            <wp:docPr id="656" name="Freeform 656"/>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968654</wp:posOffset>
            </wp:positionH>
            <wp:positionV relativeFrom="line">
              <wp:posOffset>-315375</wp:posOffset>
            </wp:positionV>
            <wp:extent cx="5593776" cy="1715297"/>
            <wp:effectExtent l="0" t="0" r="0" b="0"/>
            <wp:wrapNone/>
            <wp:docPr id="657" name="Freeform 657"/>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000000"/>
          <w:sz w:val="17"/>
          <w:szCs w:val="17"/>
        </w:rPr>
        <w:t>A</w:t>
      </w:r>
      <w:r>
        <w:rPr lang="zh-CN" sz="17" baseline="0" dirty="0">
          <w:jc w:val="left"/>
          <w:rFonts w:ascii="新宋体" w:hAnsi="新宋体" w:cs="新宋体"/>
          <w:color w:val="000000"/>
          <w:sz w:val="17"/>
          <w:szCs w:val="17"/>
        </w:rPr>
        <w:t>类继承</w:t>
      </w:r>
      <w:r>
        <w:rPr lang="zh-CN" sz="17" baseline="0" dirty="0">
          <w:jc w:val="left"/>
          <w:rFonts w:ascii="Lucida Console" w:hAnsi="Lucida Console" w:cs="Lucida Console"/>
          <w:color w:val="000000"/>
          <w:sz w:val="17"/>
          <w:szCs w:val="17"/>
        </w:rPr>
        <w:t>B</w:t>
      </w:r>
      <w:r>
        <w:rPr lang="zh-CN" sz="17" baseline="0" dirty="0">
          <w:jc w:val="left"/>
          <w:rFonts w:ascii="新宋体" w:hAnsi="新宋体" w:cs="新宋体"/>
          <w:color w:val="000000"/>
          <w:sz w:val="17"/>
          <w:szCs w:val="17"/>
        </w:rPr>
        <w:t>类</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新宋体" w:hAnsi="新宋体" w:cs="新宋体"/>
          <w:color w:val="000000"/>
          <w:sz w:val="17"/>
          <w:szCs w:val="17"/>
        </w:rPr>
        <w:t>和</w:t>
      </w:r>
      <w:r>
        <w:rPr lang="zh-CN" sz="17" baseline="0" dirty="0">
          <w:jc w:val="left"/>
          <w:rFonts w:ascii="Lucida Console" w:hAnsi="Lucida Console" w:cs="Lucida Console"/>
          <w:color w:val="000000"/>
          <w:sz w:val="17"/>
          <w:szCs w:val="17"/>
        </w:rPr>
        <w:t>B</w:t>
      </w:r>
      <w:r>
        <w:rPr lang="zh-CN" sz="17" baseline="0" dirty="0">
          <w:jc w:val="left"/>
          <w:rFonts w:ascii="新宋体" w:hAnsi="新宋体" w:cs="新宋体"/>
          <w:color w:val="000000"/>
          <w:sz w:val="17"/>
          <w:szCs w:val="17"/>
        </w:rPr>
        <w:t>中都一个相同的静态方法</w:t>
      </w:r>
      <w:r>
        <w:rPr lang="zh-CN" sz="17" baseline="0" dirty="0">
          <w:jc w:val="left"/>
          <w:rFonts w:ascii="Lucida Console" w:hAnsi="Lucida Console" w:cs="Lucida Console"/>
          <w:color w:val="000000"/>
          <w:spacing w:val="-2"/>
          <w:sz w:val="17"/>
          <w:szCs w:val="17"/>
        </w:rPr>
        <w:t>test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3" w:firstLine="0"/>
      </w:pPr>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调用到的是</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z w:val="17"/>
          <w:szCs w:val="17"/>
        </w:rPr>
        <w:t>类中的静态方法</w:t>
      </w:r>
      <w:r>
        <w:rPr lang="zh-CN" sz="17" baseline="0" dirty="0">
          <w:jc w:val="left"/>
          <w:rFonts w:ascii="Lucida Console" w:hAnsi="Lucida Console" w:cs="Lucida Console"/>
          <w:color w:val="AA5500"/>
          <w:spacing w:val="-2"/>
          <w:sz w:val="17"/>
          <w:szCs w:val="17"/>
        </w:rPr>
        <w:t>test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3" w:firstLine="0"/>
      </w:pP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调用到的是</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类中的静态方法</w:t>
      </w:r>
      <w:r>
        <w:rPr lang="zh-CN" sz="17" baseline="0" dirty="0">
          <w:jc w:val="left"/>
          <w:rFonts w:ascii="Lucida Console" w:hAnsi="Lucida Console" w:cs="Lucida Console"/>
          <w:color w:val="AA5500"/>
          <w:spacing w:val="-2"/>
          <w:sz w:val="17"/>
          <w:szCs w:val="17"/>
        </w:rPr>
        <w:t>test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902" w:space="0"/>
          </w:cols>
          <w:docGrid w:linePitch="360"/>
        </w:sectPr>
        <w:spacing w:before="262" w:after="0" w:line="270" w:lineRule="exact"/>
        <w:ind w:left="0" w:right="-40" w:firstLine="0"/>
      </w:pPr>
      <w:r/>
      <w:r>
        <w:rPr lang="zh-CN" sz="17" baseline="0" dirty="0">
          <w:jc w:val="left"/>
          <w:rFonts w:ascii="新宋体" w:hAnsi="新宋体" w:cs="新宋体"/>
          <w:color w:val="000000"/>
          <w:sz w:val="17"/>
          <w:szCs w:val="17"/>
        </w:rPr>
        <w:t>可以看出静态方法的调用只和变量声明的类型相关</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这个和非静态方法的重写之后的效果完全不同</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私有方法不能被子类重写，子类继承父类后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是不能直接访问父类中的私有方法的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那么就更谈不上</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1440" w:right="8587" w:firstLine="0"/>
        <w:jc w:val="both"/>
      </w:pPr>
      <w:r/>
      <w:r>
        <w:rPr lang="zh-CN" sz="19" baseline="0" dirty="0">
          <w:jc w:val="left"/>
          <w:rFonts w:ascii="微软雅黑" w:hAnsi="微软雅黑" w:cs="微软雅黑"/>
          <w:color w:val="333333"/>
          <w:sz w:val="19"/>
          <w:szCs w:val="19"/>
        </w:rPr>
        <w:t>重写了。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【例子】</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5" behindDoc="1" locked="0" layoutInCell="1" allowOverlap="1">
            <wp:simplePos x="0" y="0"/>
            <wp:positionH relativeFrom="page">
              <wp:posOffset>963889</wp:posOffset>
            </wp:positionH>
            <wp:positionV relativeFrom="line">
              <wp:posOffset>-167668</wp:posOffset>
            </wp:positionV>
            <wp:extent cx="5641423" cy="1229296"/>
            <wp:effectExtent l="0" t="0" r="0" b="0"/>
            <wp:wrapNone/>
            <wp:docPr id="658" name="Freeform 658"/>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786"/>
                            <a:pt x="2416" y="1618705"/>
                          </a:cubicBezTo>
                          <a:cubicBezTo>
                            <a:pt x="4028" y="1622624"/>
                            <a:pt x="6322" y="1625997"/>
                            <a:pt x="9298" y="1629024"/>
                          </a:cubicBezTo>
                          <a:cubicBezTo>
                            <a:pt x="12275" y="1632000"/>
                            <a:pt x="15709" y="1634307"/>
                            <a:pt x="19599" y="1635919"/>
                          </a:cubicBezTo>
                          <a:cubicBezTo>
                            <a:pt x="23489" y="1637482"/>
                            <a:pt x="27539" y="1638300"/>
                            <a:pt x="31750" y="1638300"/>
                          </a:cubicBezTo>
                          <a:lnTo>
                            <a:pt x="7486650" y="1638300"/>
                          </a:lnTo>
                          <a:cubicBezTo>
                            <a:pt x="7490859" y="1638300"/>
                            <a:pt x="7494909" y="1637482"/>
                            <a:pt x="7498798" y="1635919"/>
                          </a:cubicBezTo>
                          <a:cubicBezTo>
                            <a:pt x="7502690" y="1634307"/>
                            <a:pt x="7506123" y="1632000"/>
                            <a:pt x="7509099" y="1629024"/>
                          </a:cubicBezTo>
                          <a:cubicBezTo>
                            <a:pt x="7512076" y="1625997"/>
                            <a:pt x="7514370" y="1622624"/>
                            <a:pt x="7515981" y="1618705"/>
                          </a:cubicBezTo>
                          <a:cubicBezTo>
                            <a:pt x="7517593" y="1614786"/>
                            <a:pt x="7518400" y="1610767"/>
                            <a:pt x="7518400" y="16065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4" behindDoc="1" locked="0" layoutInCell="1" allowOverlap="1">
            <wp:simplePos x="0" y="0"/>
            <wp:positionH relativeFrom="page">
              <wp:posOffset>963889</wp:posOffset>
            </wp:positionH>
            <wp:positionV relativeFrom="line">
              <wp:posOffset>-167668</wp:posOffset>
            </wp:positionV>
            <wp:extent cx="5641423" cy="1229296"/>
            <wp:effectExtent l="0" t="0" r="0" b="0"/>
            <wp:wrapNone/>
            <wp:docPr id="659" name="Freeform 659"/>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786"/>
                            <a:pt x="2416" y="1618705"/>
                          </a:cubicBezTo>
                          <a:cubicBezTo>
                            <a:pt x="4028" y="1622624"/>
                            <a:pt x="6322" y="1625997"/>
                            <a:pt x="9298" y="1629024"/>
                          </a:cubicBezTo>
                          <a:cubicBezTo>
                            <a:pt x="12275" y="1632000"/>
                            <a:pt x="15709" y="1634307"/>
                            <a:pt x="19599" y="1635919"/>
                          </a:cubicBezTo>
                          <a:cubicBezTo>
                            <a:pt x="23489" y="1637482"/>
                            <a:pt x="27539" y="1638300"/>
                            <a:pt x="31750" y="1638300"/>
                          </a:cubicBezTo>
                          <a:lnTo>
                            <a:pt x="7486650" y="1638300"/>
                          </a:lnTo>
                          <a:cubicBezTo>
                            <a:pt x="7490859" y="1638300"/>
                            <a:pt x="7494909" y="1637482"/>
                            <a:pt x="7498798" y="1635919"/>
                          </a:cubicBezTo>
                          <a:cubicBezTo>
                            <a:pt x="7502690" y="1634307"/>
                            <a:pt x="7506123" y="1632000"/>
                            <a:pt x="7509099" y="1629024"/>
                          </a:cubicBezTo>
                          <a:cubicBezTo>
                            <a:pt x="7512076" y="1625997"/>
                            <a:pt x="7514370" y="1622624"/>
                            <a:pt x="7515981" y="1618705"/>
                          </a:cubicBezTo>
                          <a:cubicBezTo>
                            <a:pt x="7517593" y="1614786"/>
                            <a:pt x="7518400" y="1610767"/>
                            <a:pt x="7518400" y="16065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56" behindDoc="1" locked="0" layoutInCell="1" allowOverlap="1">
            <wp:simplePos x="0" y="0"/>
            <wp:positionH relativeFrom="page">
              <wp:posOffset>955954</wp:posOffset>
            </wp:positionH>
            <wp:positionV relativeFrom="line">
              <wp:posOffset>-156545</wp:posOffset>
            </wp:positionV>
            <wp:extent cx="292223" cy="1228464"/>
            <wp:effectExtent l="0" t="0" r="0" b="0"/>
            <wp:wrapNone/>
            <wp:docPr id="660" name="Picture 660"/>
            <wp:cNvGraphicFramePr>
              <a:graphicFrameLocks noChangeAspect="1"/>
            </wp:cNvGraphicFramePr>
            <a:graphic>
              <a:graphicData uri="http://schemas.openxmlformats.org/drawingml/2006/picture">
                <pic:pic xmlns:pic="http://schemas.openxmlformats.org/drawingml/2006/picture">
                  <pic:nvPicPr>
                    <pic:cNvPr id="660" name="Picture 660"/>
                    <pic:cNvPicPr>
                      <a:picLocks noChangeAspect="0" noChangeArrowheads="1"/>
                    </pic:cNvPicPr>
                  </pic:nvPicPr>
                  <pic:blipFill>
                    <a:blip r:embed="rId660">
                      <a:extLst>
                        <a:ext uri="{28A0092B-C50C-407E-A947-70E740481C1C}">
                          <a14:useLocalDpi xmlns:a14="http://schemas.microsoft.com/office/drawing/2010/main" val="0"/>
                        </a:ext>
                      </a:extLst>
                    </a:blip>
                    <a:srcRect/>
                    <a:stretch>
                      <a:fillRect/>
                    </a:stretch>
                  </pic:blipFill>
                  <pic:spPr>
                    <a:xfrm rot="0" flipH="0" flipV="0">
                      <a:off x="0" y="0"/>
                      <a:ext cx="292223" cy="1228464"/>
                    </a:xfrm>
                    <a:prstGeom prst="rect">
                      <a:avLst/>
                    </a:prstGeom>
                    <a:noFill/>
                  </pic:spPr>
                </pic:pic>
              </a:graphicData>
            </a:graphic>
          </wp:anchor>
        </w:drawing>
        <w:drawing>
          <wp:anchor simplePos="0" relativeHeight="251658518" behindDoc="1" locked="0" layoutInCell="1" allowOverlap="1">
            <wp:simplePos x="0" y="0"/>
            <wp:positionH relativeFrom="page">
              <wp:posOffset>968654</wp:posOffset>
            </wp:positionH>
            <wp:positionV relativeFrom="line">
              <wp:posOffset>-143844</wp:posOffset>
            </wp:positionV>
            <wp:extent cx="5593776" cy="1200708"/>
            <wp:effectExtent l="0" t="0" r="0" b="0"/>
            <wp:wrapNone/>
            <wp:docPr id="661" name="Freeform 661"/>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6" behindDoc="1" locked="0" layoutInCell="1" allowOverlap="1">
            <wp:simplePos x="0" y="0"/>
            <wp:positionH relativeFrom="page">
              <wp:posOffset>968654</wp:posOffset>
            </wp:positionH>
            <wp:positionV relativeFrom="line">
              <wp:posOffset>-143844</wp:posOffset>
            </wp:positionV>
            <wp:extent cx="5593776" cy="1200708"/>
            <wp:effectExtent l="0" t="0" r="0" b="0"/>
            <wp:wrapNone/>
            <wp:docPr id="662" name="Freeform 662"/>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但这不是重写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只是俩个类中分别有自己的私有方法</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02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重写的语法</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68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方法名必须相同</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68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参数列表必须相同</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680" w:right="972"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访问控制修饰符可以被扩大</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但是不能被缩小：</w:t>
      </w:r>
      <w:r>
        <w:rPr lang="zh-CN" sz="19" baseline="0" dirty="0">
          <w:jc w:val="left"/>
          <w:rFonts w:ascii="宋体" w:hAnsi="宋体" w:cs="宋体"/>
          <w:color w:val="333333"/>
          <w:spacing w:val="-10"/>
          <w:sz w:val="19"/>
          <w:szCs w:val="19"/>
        </w:rPr>
        <w:t> public 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6"/>
          <w:sz w:val="19"/>
          <w:szCs w:val="19"/>
        </w:rPr>
        <w:t>otected default private</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抛出异常类型的范围可以被缩小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但是不能被扩大</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890" w:right="0" w:firstLine="0"/>
      </w:pPr>
      <w:r/>
      <w:r>
        <w:rPr lang="zh-CN" sz="19" baseline="0" dirty="0">
          <w:jc w:val="left"/>
          <w:rFonts w:ascii="宋体" w:hAnsi="宋体" w:cs="宋体"/>
          <w:color w:val="333333"/>
          <w:sz w:val="19"/>
          <w:szCs w:val="19"/>
        </w:rPr>
        <w:t>ClassNotFoundE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pacing w:val="-11"/>
          <w:sz w:val="19"/>
          <w:szCs w:val="19"/>
        </w:rPr>
        <w:t>ception ---&gt; 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600" w:right="1052" w:firstLine="0"/>
        <w:jc w:val="right"/>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返回类型可以相同</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也可以不同</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如果不同的话</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子类重写后的方法返回类型必须是父类方法返回</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890" w:right="972" w:firstLine="0"/>
      </w:pPr>
      <w:r/>
      <w:r>
        <w:rPr lang="zh-CN" sz="19" baseline="0" dirty="0">
          <w:jc w:val="left"/>
          <w:rFonts w:ascii="微软雅黑" w:hAnsi="微软雅黑" w:cs="微软雅黑"/>
          <w:color w:val="333333"/>
          <w:sz w:val="19"/>
          <w:szCs w:val="19"/>
        </w:rPr>
        <w:t>类型的子类型</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例如</w:t>
      </w:r>
      <w:r>
        <w:rPr lang="zh-CN" sz="19" baseline="0" dirty="0">
          <w:jc w:val="left"/>
          <w:rFonts w:ascii="微软雅黑" w:hAnsi="微软雅黑" w:cs="微软雅黑"/>
          <w:color w:val="333333"/>
          <w:sz w:val="19"/>
          <w:szCs w:val="19"/>
        </w:rPr>
        <w:t>：父类方法的返回类型是</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z w:val="19"/>
          <w:szCs w:val="19"/>
        </w:rPr>
        <w:t>子类重写后的返回类可以是</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z w:val="19"/>
          <w:szCs w:val="19"/>
        </w:rPr>
        <w:t>也可以是</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z w:val="19"/>
          <w:szCs w:val="19"/>
        </w:rPr>
        <w:t>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子类型</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72" w:after="0" w:line="300" w:lineRule="exact"/>
        <w:ind w:left="990" w:right="972" w:firstLine="0"/>
      </w:pPr>
      <w:r/>
      <w:r>
        <w:rPr lang="zh-CN" sz="19" baseline="0" dirty="0">
          <w:jc w:val="left"/>
          <w:rFonts w:ascii="微软雅黑" w:hAnsi="微软雅黑" w:cs="微软雅黑"/>
          <w:b/>
          <w:bCs/>
          <w:color w:val="333333"/>
          <w:sz w:val="19"/>
          <w:szCs w:val="19"/>
        </w:rPr>
        <w:t>注：</w:t>
      </w:r>
      <w:r>
        <w:rPr lang="zh-CN" sz="19" baseline="0" dirty="0">
          <w:jc w:val="left"/>
          <w:rFonts w:ascii="微软雅黑" w:hAnsi="微软雅黑" w:cs="微软雅黑"/>
          <w:color w:val="333333"/>
          <w:sz w:val="19"/>
          <w:szCs w:val="19"/>
        </w:rPr>
        <w:t>一般情况下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重写的方法会和父类中的方法的声明完全保持一致</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只有方法的实现不同。</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也就是大括</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号中代码不一样</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352" behindDoc="1" locked="0" layoutInCell="1" allowOverlap="1">
            <wp:simplePos x="0" y="0"/>
            <wp:positionH relativeFrom="page">
              <wp:posOffset>939800</wp:posOffset>
            </wp:positionH>
            <wp:positionV relativeFrom="line">
              <wp:posOffset>-184052</wp:posOffset>
            </wp:positionV>
            <wp:extent cx="5678213" cy="1016000"/>
            <wp:effectExtent l="0" t="0" r="0" b="0"/>
            <wp:wrapNone/>
            <wp:docPr id="663" name="Picture 663"/>
            <wp:cNvGraphicFramePr>
              <a:graphicFrameLocks noChangeAspect="1"/>
            </wp:cNvGraphicFramePr>
            <a:graphic>
              <a:graphicData uri="http://schemas.openxmlformats.org/drawingml/2006/picture">
                <pic:pic xmlns:pic="http://schemas.openxmlformats.org/drawingml/2006/picture">
                  <pic:nvPicPr>
                    <pic:cNvPr id="663" name="Picture 663"/>
                    <pic:cNvPicPr>
                      <a:picLocks noChangeAspect="0" noChangeArrowheads="1"/>
                    </pic:cNvPicPr>
                  </pic:nvPicPr>
                  <pic:blipFill>
                    <a:blip r:embed="rId663">
                      <a:extLst>
                        <a:ext uri="{28A0092B-C50C-407E-A947-70E740481C1C}">
                          <a14:useLocalDpi xmlns:a14="http://schemas.microsoft.com/office/drawing/2010/main" val="0"/>
                        </a:ext>
                      </a:extLst>
                    </a:blip>
                    <a:srcRect/>
                    <a:stretch>
                      <a:fillRect/>
                    </a:stretch>
                  </pic:blipFill>
                  <pic:spPr>
                    <a:xfrm rot="0" flipH="0" flipV="0">
                      <a:off x="0" y="0"/>
                      <a:ext cx="5678213" cy="1016000"/>
                    </a:xfrm>
                    <a:prstGeom prst="rect">
                      <a:avLst/>
                    </a:prstGeom>
                    <a:noFill/>
                  </pic:spPr>
                </pic:pic>
              </a:graphicData>
            </a:graphic>
          </wp:anchor>
        </w:drawing>
        <w:drawing>
          <wp:anchor simplePos="0" relativeHeight="251658773" behindDoc="1" locked="0" layoutInCell="1" allowOverlap="1">
            <wp:simplePos x="0" y="0"/>
            <wp:positionH relativeFrom="page">
              <wp:posOffset>955954</wp:posOffset>
            </wp:positionH>
            <wp:positionV relativeFrom="line">
              <wp:posOffset>-156543</wp:posOffset>
            </wp:positionV>
            <wp:extent cx="368459" cy="988491"/>
            <wp:effectExtent l="0" t="0" r="0" b="0"/>
            <wp:wrapNone/>
            <wp:docPr id="664" name="Picture 664"/>
            <wp:cNvGraphicFramePr>
              <a:graphicFrameLocks noChangeAspect="1"/>
            </wp:cNvGraphicFramePr>
            <a:graphic>
              <a:graphicData uri="http://schemas.openxmlformats.org/drawingml/2006/picture">
                <pic:pic xmlns:pic="http://schemas.openxmlformats.org/drawingml/2006/picture">
                  <pic:nvPicPr>
                    <pic:cNvPr id="664" name="Picture 664"/>
                    <pic:cNvPicPr>
                      <a:picLocks noChangeAspect="0" noChangeArrowheads="1"/>
                    </pic:cNvPicPr>
                  </pic:nvPicPr>
                  <pic:blipFill>
                    <a:blip r:embed="rId664">
                      <a:extLst>
                        <a:ext uri="{28A0092B-C50C-407E-A947-70E740481C1C}">
                          <a14:useLocalDpi xmlns:a14="http://schemas.microsoft.com/office/drawing/2010/main" val="0"/>
                        </a:ext>
                      </a:extLst>
                    </a:blip>
                    <a:srcRect/>
                    <a:stretch>
                      <a:fillRect/>
                    </a:stretch>
                  </pic:blipFill>
                  <pic:spPr>
                    <a:xfrm rot="0" flipH="0" flipV="0">
                      <a:off x="0" y="0"/>
                      <a:ext cx="368459" cy="988491"/>
                    </a:xfrm>
                    <a:prstGeom prst="rect">
                      <a:avLst/>
                    </a:prstGeom>
                    <a:noFill/>
                  </pic:spPr>
                </pic:pic>
              </a:graphicData>
            </a:graphic>
          </wp:anchor>
        </w:drawing>
        <w:drawing>
          <wp:anchor simplePos="0" relativeHeight="251658664" behindDoc="1" locked="0" layoutInCell="1" allowOverlap="1">
            <wp:simplePos x="0" y="0"/>
            <wp:positionH relativeFrom="page">
              <wp:posOffset>955954</wp:posOffset>
            </wp:positionH>
            <wp:positionV relativeFrom="line">
              <wp:posOffset>-156543</wp:posOffset>
            </wp:positionV>
            <wp:extent cx="5619174" cy="987785"/>
            <wp:effectExtent l="0" t="0" r="0" b="0"/>
            <wp:wrapNone/>
            <wp:docPr id="665" name="Picture 665"/>
            <wp:cNvGraphicFramePr>
              <a:graphicFrameLocks noChangeAspect="1"/>
            </wp:cNvGraphicFramePr>
            <a:graphic>
              <a:graphicData uri="http://schemas.openxmlformats.org/drawingml/2006/picture">
                <pic:pic xmlns:pic="http://schemas.openxmlformats.org/drawingml/2006/picture">
                  <pic:nvPicPr>
                    <pic:cNvPr id="665" name="Picture 665"/>
                    <pic:cNvPicPr>
                      <a:picLocks noChangeAspect="0" noChangeArrowheads="1"/>
                    </pic:cNvPicPr>
                  </pic:nvPicPr>
                  <pic:blipFill>
                    <a:blip r:embed="rId665">
                      <a:extLst>
                        <a:ext uri="{28A0092B-C50C-407E-A947-70E740481C1C}">
                          <a14:useLocalDpi xmlns:a14="http://schemas.microsoft.com/office/drawing/2010/main" val="0"/>
                        </a:ext>
                      </a:extLst>
                    </a:blip>
                    <a:srcRect/>
                    <a:stretch>
                      <a:fillRect/>
                    </a:stretch>
                  </pic:blipFill>
                  <pic:spPr>
                    <a:xfrm rot="0" flipH="0" flipV="0">
                      <a:off x="0" y="0"/>
                      <a:ext cx="5619174" cy="987785"/>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9" w:after="0" w:line="270" w:lineRule="exact"/>
        <w:ind w:left="0" w:right="2181"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94" w:space="0"/>
          </w:cols>
          <w:docGrid w:linePitch="360"/>
        </w:sect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protected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throws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Exception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3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68" name="Freeform 6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669" name="Freeform 6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670" name="Freeform 6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671" name="Freeform 6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672" name="Freeform 6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673" name="Freeform 6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674" name="Freeform 6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675" name="Freeform 6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676" name="Freeform 6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677" name="Freeform 6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678" name="Freeform 6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679" name="Freeform 6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-328173</wp:posOffset>
            </wp:positionV>
            <wp:extent cx="5678213" cy="1751583"/>
            <wp:effectExtent l="0" t="0" r="0" b="0"/>
            <wp:wrapNone/>
            <wp:docPr id="680" name="Picture 680"/>
            <wp:cNvGraphicFramePr>
              <a:graphicFrameLocks noChangeAspect="1"/>
            </wp:cNvGraphicFramePr>
            <a:graphic>
              <a:graphicData uri="http://schemas.openxmlformats.org/drawingml/2006/picture">
                <pic:pic xmlns:pic="http://schemas.openxmlformats.org/drawingml/2006/picture">
                  <pic:nvPicPr>
                    <pic:cNvPr id="680" name="Picture 680"/>
                    <pic:cNvPicPr>
                      <a:picLocks noChangeAspect="0" noChangeArrowheads="1"/>
                    </pic:cNvPicPr>
                  </pic:nvPicPr>
                  <pic:blipFill>
                    <a:blip r:embed="rId680">
                      <a:extLst>
                        <a:ext uri="{28A0092B-C50C-407E-A947-70E740481C1C}">
                          <a14:useLocalDpi xmlns:a14="http://schemas.microsoft.com/office/drawing/2010/main" val="0"/>
                        </a:ext>
                      </a:extLst>
                    </a:blip>
                    <a:srcRect/>
                    <a:stretch>
                      <a:fillRect/>
                    </a:stretch>
                  </pic:blipFill>
                  <pic:spPr>
                    <a:xfrm rot="0" flipH="0" flipV="0">
                      <a:off x="0" y="0"/>
                      <a:ext cx="5678213" cy="1751583"/>
                    </a:xfrm>
                    <a:prstGeom prst="rect">
                      <a:avLst/>
                    </a:prstGeom>
                    <a:noFill/>
                  </pic:spPr>
                </pic:pic>
              </a:graphicData>
            </a:graphic>
          </wp:anchor>
        </w:drawing>
        <w:drawing>
          <wp:anchor simplePos="0" relativeHeight="251658475" behindDoc="1" locked="0" layoutInCell="1" allowOverlap="1">
            <wp:simplePos x="0" y="0"/>
            <wp:positionH relativeFrom="page">
              <wp:posOffset>955954</wp:posOffset>
            </wp:positionH>
            <wp:positionV relativeFrom="line">
              <wp:posOffset>-328173</wp:posOffset>
            </wp:positionV>
            <wp:extent cx="368459" cy="1751583"/>
            <wp:effectExtent l="0" t="0" r="0" b="0"/>
            <wp:wrapNone/>
            <wp:docPr id="681" name="Picture 681"/>
            <wp:cNvGraphicFramePr>
              <a:graphicFrameLocks noChangeAspect="1"/>
            </wp:cNvGraphicFramePr>
            <a:graphic>
              <a:graphicData uri="http://schemas.openxmlformats.org/drawingml/2006/picture">
                <pic:pic xmlns:pic="http://schemas.openxmlformats.org/drawingml/2006/picture">
                  <pic:nvPicPr>
                    <pic:cNvPr id="681" name="Picture 681"/>
                    <pic:cNvPicPr>
                      <a:picLocks noChangeAspect="0" noChangeArrowheads="1"/>
                    </pic:cNvPicPr>
                  </pic:nvPicPr>
                  <pic:blipFill>
                    <a:blip r:embed="rId681">
                      <a:extLst>
                        <a:ext uri="{28A0092B-C50C-407E-A947-70E740481C1C}">
                          <a14:useLocalDpi xmlns:a14="http://schemas.microsoft.com/office/drawing/2010/main" val="0"/>
                        </a:ext>
                      </a:extLst>
                    </a:blip>
                    <a:srcRect/>
                    <a:stretch>
                      <a:fillRect/>
                    </a:stretch>
                  </pic:blipFill>
                  <pic:spPr>
                    <a:xfrm rot="0" flipH="0" flipV="0">
                      <a:off x="0" y="0"/>
                      <a:ext cx="368459" cy="1751583"/>
                    </a:xfrm>
                    <a:prstGeom prst="rect">
                      <a:avLst/>
                    </a:prstGeom>
                    <a:noFill/>
                  </pic:spPr>
                </pic:pic>
              </a:graphicData>
            </a:graphic>
          </wp:anchor>
        </w:drawing>
        <w:drawing>
          <wp:anchor simplePos="0" relativeHeight="251658331" behindDoc="1" locked="0" layoutInCell="1" allowOverlap="1">
            <wp:simplePos x="0" y="0"/>
            <wp:positionH relativeFrom="page">
              <wp:posOffset>955954</wp:posOffset>
            </wp:positionH>
            <wp:positionV relativeFrom="line">
              <wp:posOffset>-328173</wp:posOffset>
            </wp:positionV>
            <wp:extent cx="5619174" cy="1740693"/>
            <wp:effectExtent l="0" t="0" r="0" b="0"/>
            <wp:wrapNone/>
            <wp:docPr id="682" name="Picture 682"/>
            <wp:cNvGraphicFramePr>
              <a:graphicFrameLocks noChangeAspect="1"/>
            </wp:cNvGraphicFramePr>
            <a:graphic>
              <a:graphicData uri="http://schemas.openxmlformats.org/drawingml/2006/picture">
                <pic:pic xmlns:pic="http://schemas.openxmlformats.org/drawingml/2006/picture">
                  <pic:nvPicPr>
                    <pic:cNvPr id="682" name="Picture 682"/>
                    <pic:cNvPicPr>
                      <a:picLocks noChangeAspect="0" noChangeArrowheads="1"/>
                    </pic:cNvPicPr>
                  </pic:nvPicPr>
                  <pic:blipFill>
                    <a:blip r:embed="rId682">
                      <a:extLst>
                        <a:ext uri="{28A0092B-C50C-407E-A947-70E740481C1C}">
                          <a14:useLocalDpi xmlns:a14="http://schemas.microsoft.com/office/drawing/2010/main" val="0"/>
                        </a:ext>
                      </a:extLst>
                    </a:blip>
                    <a:srcRect/>
                    <a:stretch>
                      <a:fillRect/>
                    </a:stretch>
                  </pic:blipFill>
                  <pic:spPr>
                    <a:xfrm rot="0" flipH="0" flipV="0">
                      <a:off x="0" y="0"/>
                      <a:ext cx="5619174" cy="1740693"/>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子类继承父类</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重写了</w:t>
      </w:r>
      <w:r>
        <w:rPr lang="zh-CN" sz="17" baseline="0" dirty="0">
          <w:jc w:val="left"/>
          <w:rFonts w:ascii="Lucida Console" w:hAnsi="Lucida Console" w:cs="Lucida Console"/>
          <w:color w:val="AA5500"/>
          <w:sz w:val="17"/>
          <w:szCs w:val="17"/>
        </w:rPr>
        <w:t>run</w:t>
      </w:r>
      <w:r>
        <w:rPr lang="zh-CN" sz="17" baseline="0" dirty="0">
          <w:jc w:val="left"/>
          <w:rFonts w:ascii="新宋体" w:hAnsi="新宋体" w:cs="新宋体"/>
          <w:color w:val="AA5500"/>
          <w:sz w:val="17"/>
          <w:szCs w:val="17"/>
        </w:rPr>
        <w:t>和</w:t>
      </w:r>
      <w:r>
        <w:rPr lang="zh-CN" sz="17" baseline="0" dirty="0">
          <w:jc w:val="left"/>
          <w:rFonts w:ascii="Lucida Console" w:hAnsi="Lucida Console" w:cs="Lucida Console"/>
          <w:color w:val="AA5500"/>
          <w:sz w:val="17"/>
          <w:szCs w:val="17"/>
        </w:rPr>
        <w:t>test</w:t>
      </w:r>
      <w:r>
        <w:rPr lang="zh-CN" sz="17" baseline="0" dirty="0">
          <w:jc w:val="left"/>
          <w:rFonts w:ascii="新宋体" w:hAnsi="新宋体" w:cs="新宋体"/>
          <w:color w:val="AA5500"/>
          <w:sz w:val="17"/>
          <w:szCs w:val="17"/>
        </w:rPr>
        <w:t>方法</w:t>
      </w:r>
      <w:r>
        <w:rPr lang="zh-CN" sz="17" baseline="0" dirty="0">
          <w:jc w:val="left"/>
          <w:rFonts w:ascii="Lucida Console" w:hAnsi="Lucida Console" w:cs="Lucida Console"/>
          <w:color w:val="AA5500"/>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39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return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11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11" w:after="0" w:line="375" w:lineRule="exact"/>
        <w:ind w:left="990" w:right="841" w:firstLine="0"/>
      </w:pPr>
      <w:r/>
      <w:r>
        <w:rPr lang="zh-CN" sz="19" baseline="0" dirty="0">
          <w:jc w:val="left"/>
          <w:rFonts w:ascii="微软雅黑" w:hAnsi="微软雅黑" w:cs="微软雅黑"/>
          <w:color w:val="333333"/>
          <w:sz w:val="19"/>
          <w:szCs w:val="19"/>
        </w:rPr>
        <w:t>为什么要重写？</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子类继承父类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继承了父类中的方法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但是父类中的方法并不一定能满足子类中的功能需要</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所以子类中需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要把方法进行重写。</w:t>
      </w:r>
      <w:r>
        <w:rPr>
          <w:rFonts w:ascii="Times New Roman" w:hAnsi="Times New Roman" w:cs="Times New Roman"/>
          <w:sz w:val="19"/>
          <w:szCs w:val="19"/>
        </w:rPr>
        <w:t> </w:t>
      </w:r>
      <w:r/>
    </w:p>
    <w:p>
      <w:pPr>
        <w:rPr>
          <w:rFonts w:ascii="Times New Roman" w:hAnsi="Times New Roman" w:cs="Times New Roman"/>
          <w:color w:val="010302"/>
        </w:rPr>
        <w:spacing w:before="46" w:after="0" w:line="450" w:lineRule="exact"/>
        <w:ind w:left="990" w:right="841" w:firstLine="24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总结：</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方法重写的时候，必须存在继承关系。</w:t>
      </w:r>
      <w:r>
        <w:rPr>
          <w:rFonts w:ascii="Times New Roman" w:hAnsi="Times New Roman" w:cs="Times New Roman"/>
          <w:sz w:val="19"/>
          <w:szCs w:val="19"/>
        </w:rPr>
        <w:t> </w:t>
      </w:r>
      <w:r/>
    </w:p>
    <w:p>
      <w:pPr>
        <w:rPr>
          <w:rFonts w:ascii="Times New Roman" w:hAnsi="Times New Roman" w:cs="Times New Roman"/>
          <w:color w:val="010302"/>
        </w:rPr>
        <w:spacing w:before="110" w:after="0" w:line="375" w:lineRule="exact"/>
        <w:ind w:left="990" w:right="841" w:firstLine="0"/>
      </w:pPr>
      <w:r/>
      <w:r>
        <w:rPr lang="zh-CN" sz="19" baseline="0" dirty="0">
          <w:jc w:val="left"/>
          <w:rFonts w:ascii="微软雅黑" w:hAnsi="微软雅黑" w:cs="微软雅黑"/>
          <w:color w:val="333333"/>
          <w:sz w:val="19"/>
          <w:szCs w:val="19"/>
        </w:rPr>
        <w:t>方法重写的时候，方法名和形式参数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必须跟父类是一致的。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方法重写的时候，子类的权限修饰符必须要大于或者等于父类的权限修饰符。</w:t>
      </w:r>
      <w:r>
        <w:rPr lang="zh-CN" sz="19" baseline="0" dirty="0">
          <w:jc w:val="left"/>
          <w:rFonts w:ascii="宋体" w:hAnsi="宋体" w:cs="宋体"/>
          <w:color w:val="333333"/>
          <w:spacing w:val="-13"/>
          <w:sz w:val="19"/>
          <w:szCs w:val="19"/>
        </w:rPr>
        <w:t>( private &lt; 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otected &lt;  </w:t>
      </w:r>
      <w:r/>
      <w:r>
        <w:rPr lang="zh-CN" sz="19" baseline="0" dirty="0">
          <w:jc w:val="left"/>
          <w:rFonts w:ascii="宋体" w:hAnsi="宋体" w:cs="宋体"/>
          <w:color w:val="333333"/>
          <w:spacing w:val="-4"/>
          <w:sz w:val="19"/>
          <w:szCs w:val="19"/>
        </w:rPr>
        <w:t>public</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3"/>
          <w:sz w:val="19"/>
          <w:szCs w:val="19"/>
        </w:rPr>
        <w:t>friendly &lt; public )</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微软雅黑" w:hAnsi="微软雅黑" w:cs="微软雅黑"/>
          <w:color w:val="333333"/>
          <w:sz w:val="19"/>
          <w:szCs w:val="19"/>
        </w:rPr>
        <w:t>方法重写的时候，子类的返回值类型必须小于或者等于父类的返回值类型。</w:t>
      </w:r>
      <w:r>
        <w:rPr lang="zh-CN" sz="19" baseline="0" dirty="0">
          <w:jc w:val="left"/>
          <w:rFonts w:ascii="宋体" w:hAnsi="宋体" w:cs="宋体"/>
          <w:color w:val="333333"/>
          <w:spacing w:val="-41"/>
          <w:sz w:val="19"/>
          <w:szCs w:val="19"/>
        </w:rPr>
        <w:t>( </w:t>
      </w:r>
      <w:r>
        <w:rPr lang="zh-CN" sz="19" baseline="0" dirty="0">
          <w:jc w:val="left"/>
          <w:rFonts w:ascii="微软雅黑" w:hAnsi="微软雅黑" w:cs="微软雅黑"/>
          <w:color w:val="333333"/>
          <w:sz w:val="19"/>
          <w:szCs w:val="19"/>
        </w:rPr>
        <w:t>子类</w:t>
      </w:r>
      <w:r>
        <w:rPr lang="zh-CN" sz="19" baseline="0" dirty="0">
          <w:jc w:val="left"/>
          <w:rFonts w:ascii="宋体" w:hAnsi="宋体" w:cs="宋体"/>
          <w:color w:val="333333"/>
          <w:spacing w:val="-25"/>
          <w:sz w:val="19"/>
          <w:szCs w:val="19"/>
        </w:rPr>
        <w:t> &lt; </w:t>
      </w:r>
      <w:r>
        <w:rPr lang="zh-CN" sz="19" baseline="0" dirty="0">
          <w:jc w:val="left"/>
          <w:rFonts w:ascii="微软雅黑" w:hAnsi="微软雅黑" w:cs="微软雅黑"/>
          <w:color w:val="333333"/>
          <w:sz w:val="19"/>
          <w:szCs w:val="19"/>
        </w:rPr>
        <w:t>父类</w:t>
      </w:r>
      <w:r>
        <w:rPr lang="zh-CN" sz="19" baseline="0" dirty="0">
          <w:jc w:val="left"/>
          <w:rFonts w:ascii="宋体" w:hAnsi="宋体" w:cs="宋体"/>
          <w:color w:val="333333"/>
          <w:spacing w:val="-42"/>
          <w:sz w:val="19"/>
          <w:szCs w:val="19"/>
        </w:rPr>
        <w:t> ) </w:t>
      </w:r>
      <w:r>
        <w:rPr lang="zh-CN" sz="19" baseline="0" dirty="0">
          <w:jc w:val="left"/>
          <w:rFonts w:ascii="微软雅黑" w:hAnsi="微软雅黑" w:cs="微软雅黑"/>
          <w:color w:val="333333"/>
          <w:sz w:val="19"/>
          <w:szCs w:val="19"/>
        </w:rPr>
        <w:t>数据类型没有</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明确的上下级关系</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方法重写的时候，子类的异常类型要小于或者等于父类的异常类型。</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多态	</w:t>
      </w:r>
      <w:hyperlink r:id="rId666"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77" behindDoc="0" locked="0" layoutInCell="1" allowOverlap="1">
            <wp:simplePos x="0" y="0"/>
            <wp:positionH relativeFrom="page">
              <wp:posOffset>959124</wp:posOffset>
            </wp:positionH>
            <wp:positionV relativeFrom="line">
              <wp:posOffset>119718</wp:posOffset>
            </wp:positionV>
            <wp:extent cx="5650953" cy="9529"/>
            <wp:effectExtent l="0" t="0" r="0" b="0"/>
            <wp:wrapNone/>
            <wp:docPr id="683" name="Freeform 683"/>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、认识多态	</w:t>
      </w:r>
      <w:hyperlink r:id="rId66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50" w:after="0" w:line="350" w:lineRule="exact"/>
        <w:ind w:left="990" w:right="8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多态性是</w:t>
      </w:r>
      <w:r>
        <w:rPr lang="zh-CN" sz="19" baseline="0" dirty="0">
          <w:jc w:val="left"/>
          <w:rFonts w:ascii="宋体" w:hAnsi="宋体" w:cs="宋体"/>
          <w:color w:val="333333"/>
          <w:sz w:val="19"/>
          <w:szCs w:val="19"/>
        </w:rPr>
        <w:t>OOP</w:t>
      </w:r>
      <w:r>
        <w:rPr lang="zh-CN" sz="19" baseline="0" dirty="0">
          <w:jc w:val="left"/>
          <w:rFonts w:ascii="微软雅黑" w:hAnsi="微软雅黑" w:cs="微软雅黑"/>
          <w:color w:val="333333"/>
          <w:sz w:val="19"/>
          <w:szCs w:val="19"/>
        </w:rPr>
        <w:t>中的一个重要特性，主要是用来实现动态联编的，换句话说，就是程序的最终状态只有在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执行过程中才被决定而非在编译期间就决定了。这对于大型系统来说能提高系统的灵活性和扩展性。</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多态可以让我们不用关心某个对象到底是什么具体类型，就可以使用该对象的某些方法，从而实现更加</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灵活的编程，提高系统的可扩展性。</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允许不同类的对象对同一消息做出响应。即同一消息可以根据发送对象的不同而采用多种不同的行为方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式。</w:t>
      </w:r>
      <w:r>
        <w:rPr>
          <w:rFonts w:ascii="Times New Roman" w:hAnsi="Times New Roman" w:cs="Times New Roman"/>
          <w:sz w:val="19"/>
          <w:szCs w:val="19"/>
        </w:rPr>
        <w:t> </w:t>
      </w:r>
      <w:r/>
    </w:p>
    <w:p>
      <w:pPr>
        <w:rPr>
          <w:rFonts w:ascii="Times New Roman" w:hAnsi="Times New Roman" w:cs="Times New Roman"/>
          <w:color w:val="010302"/>
        </w:rPr>
        <w:spacing w:before="40" w:after="0" w:line="265" w:lineRule="exact"/>
        <w:ind w:left="990" w:right="0" w:firstLine="0"/>
      </w:pPr>
      <w:r/>
      <w:r>
        <w:rPr lang="zh-CN" sz="19" baseline="0" dirty="0">
          <w:jc w:val="left"/>
          <w:rFonts w:ascii="微软雅黑" w:hAnsi="微软雅黑" w:cs="微软雅黑"/>
          <w:color w:val="333333"/>
          <w:sz w:val="19"/>
          <w:szCs w:val="19"/>
        </w:rPr>
        <w:t>相同类域的不同对象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调用相同的方法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执行结果是不同的</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一个对象的实际类型是确定的</w:t>
      </w:r>
      <w:r>
        <w:rPr>
          <w:rFonts w:ascii="Times New Roman" w:hAnsi="Times New Roman" w:cs="Times New Roman"/>
          <w:sz w:val="19"/>
          <w:szCs w:val="19"/>
        </w:rPr>
        <w:t> </w:t>
      </w:r>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995"/>
        </w:tabs>
        <w:spacing w:before="0" w:after="0" w:line="187" w:lineRule="exact"/>
        <w:ind w:left="1650" w:right="0" w:firstLine="0"/>
      </w:pPr>
      <w:r>
        <w:drawing>
          <wp:anchor simplePos="0" relativeHeight="251658308" behindDoc="1" locked="0" layoutInCell="1" allowOverlap="1">
            <wp:simplePos x="0" y="0"/>
            <wp:positionH relativeFrom="page">
              <wp:posOffset>1249772</wp:posOffset>
            </wp:positionH>
            <wp:positionV relativeFrom="line">
              <wp:posOffset>-31473</wp:posOffset>
            </wp:positionV>
            <wp:extent cx="5355540" cy="200118"/>
            <wp:effectExtent l="0" t="0" r="0" b="0"/>
            <wp:wrapNone/>
            <wp:docPr id="684" name="Freeform 684"/>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67"/>
                            <a:pt x="805" y="243235"/>
                            <a:pt x="2416" y="247130"/>
                          </a:cubicBezTo>
                          <a:cubicBezTo>
                            <a:pt x="4028" y="251049"/>
                            <a:pt x="6322" y="254447"/>
                            <a:pt x="9298" y="257448"/>
                          </a:cubicBezTo>
                          <a:cubicBezTo>
                            <a:pt x="12275" y="260425"/>
                            <a:pt x="15709" y="262707"/>
                            <a:pt x="19599" y="264319"/>
                          </a:cubicBezTo>
                          <a:cubicBezTo>
                            <a:pt x="23489" y="265882"/>
                            <a:pt x="27539" y="266700"/>
                            <a:pt x="31750" y="266700"/>
                          </a:cubicBezTo>
                          <a:lnTo>
                            <a:pt x="7105650" y="266700"/>
                          </a:lnTo>
                          <a:cubicBezTo>
                            <a:pt x="7109859" y="266700"/>
                            <a:pt x="7113909" y="265882"/>
                            <a:pt x="7117798" y="264319"/>
                          </a:cubicBezTo>
                          <a:cubicBezTo>
                            <a:pt x="7121690" y="262707"/>
                            <a:pt x="7125123" y="260425"/>
                            <a:pt x="7128099" y="257448"/>
                          </a:cubicBezTo>
                          <a:cubicBezTo>
                            <a:pt x="7131076" y="254447"/>
                            <a:pt x="7133370" y="251049"/>
                            <a:pt x="7134981" y="247130"/>
                          </a:cubicBezTo>
                          <a:cubicBezTo>
                            <a:pt x="7136593" y="243235"/>
                            <a:pt x="7137400" y="239167"/>
                            <a:pt x="7137400" y="234950"/>
                          </a:cubicBezTo>
                          <a:lnTo>
                            <a:pt x="7137400" y="31750"/>
                          </a:lnTo>
                          <a:cubicBezTo>
                            <a:pt x="7137400" y="27559"/>
                            <a:pt x="7136593" y="23540"/>
                            <a:pt x="7134981" y="19596"/>
                          </a:cubicBezTo>
                          <a:cubicBezTo>
                            <a:pt x="7133370" y="15727"/>
                            <a:pt x="7131076" y="12304"/>
                            <a:pt x="7128099" y="9302"/>
                          </a:cubicBezTo>
                          <a:cubicBezTo>
                            <a:pt x="7125123" y="6326"/>
                            <a:pt x="7121690" y="4044"/>
                            <a:pt x="7117798" y="2407"/>
                          </a:cubicBezTo>
                          <a:cubicBezTo>
                            <a:pt x="7113909" y="819"/>
                            <a:pt x="7109859" y="25"/>
                            <a:pt x="7105650" y="0"/>
                          </a:cubicBezTo>
                          <a:lnTo>
                            <a:pt x="31750" y="0"/>
                          </a:lnTo>
                          <a:cubicBezTo>
                            <a:pt x="27539" y="25"/>
                            <a:pt x="23489" y="819"/>
                            <a:pt x="19599" y="2407"/>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7" behindDoc="1" locked="0" layoutInCell="1" allowOverlap="1">
            <wp:simplePos x="0" y="0"/>
            <wp:positionH relativeFrom="page">
              <wp:posOffset>1249772</wp:posOffset>
            </wp:positionH>
            <wp:positionV relativeFrom="line">
              <wp:posOffset>-31473</wp:posOffset>
            </wp:positionV>
            <wp:extent cx="5355540" cy="200118"/>
            <wp:effectExtent l="0" t="0" r="0" b="0"/>
            <wp:wrapNone/>
            <wp:docPr id="685" name="Freeform 685"/>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67"/>
                            <a:pt x="805" y="243235"/>
                            <a:pt x="2416" y="247130"/>
                          </a:cubicBezTo>
                          <a:cubicBezTo>
                            <a:pt x="4028" y="251049"/>
                            <a:pt x="6322" y="254447"/>
                            <a:pt x="9298" y="257448"/>
                          </a:cubicBezTo>
                          <a:cubicBezTo>
                            <a:pt x="12275" y="260425"/>
                            <a:pt x="15709" y="262707"/>
                            <a:pt x="19599" y="264319"/>
                          </a:cubicBezTo>
                          <a:cubicBezTo>
                            <a:pt x="23489" y="265882"/>
                            <a:pt x="27539" y="266700"/>
                            <a:pt x="31750" y="266700"/>
                          </a:cubicBezTo>
                          <a:lnTo>
                            <a:pt x="7105650" y="266700"/>
                          </a:lnTo>
                          <a:cubicBezTo>
                            <a:pt x="7109859" y="266700"/>
                            <a:pt x="7113909" y="265882"/>
                            <a:pt x="7117798" y="264319"/>
                          </a:cubicBezTo>
                          <a:cubicBezTo>
                            <a:pt x="7121690" y="262707"/>
                            <a:pt x="7125123" y="260425"/>
                            <a:pt x="7128099" y="257448"/>
                          </a:cubicBezTo>
                          <a:cubicBezTo>
                            <a:pt x="7131076" y="254447"/>
                            <a:pt x="7133370" y="251049"/>
                            <a:pt x="7134981" y="247130"/>
                          </a:cubicBezTo>
                          <a:cubicBezTo>
                            <a:pt x="7136593" y="243235"/>
                            <a:pt x="7137400" y="239167"/>
                            <a:pt x="7137400" y="234950"/>
                          </a:cubicBezTo>
                          <a:lnTo>
                            <a:pt x="7137400" y="31750"/>
                          </a:lnTo>
                          <a:cubicBezTo>
                            <a:pt x="7137400" y="27559"/>
                            <a:pt x="7136593" y="23540"/>
                            <a:pt x="7134981" y="19596"/>
                          </a:cubicBezTo>
                          <a:cubicBezTo>
                            <a:pt x="7133370" y="15727"/>
                            <a:pt x="7131076" y="12304"/>
                            <a:pt x="7128099" y="9302"/>
                          </a:cubicBezTo>
                          <a:cubicBezTo>
                            <a:pt x="7125123" y="6326"/>
                            <a:pt x="7121690" y="4044"/>
                            <a:pt x="7117798" y="2407"/>
                          </a:cubicBezTo>
                          <a:cubicBezTo>
                            <a:pt x="7113909" y="819"/>
                            <a:pt x="7109859" y="25"/>
                            <a:pt x="7105650" y="0"/>
                          </a:cubicBezTo>
                          <a:lnTo>
                            <a:pt x="31750" y="0"/>
                          </a:lnTo>
                          <a:cubicBezTo>
                            <a:pt x="27539" y="25"/>
                            <a:pt x="23489" y="819"/>
                            <a:pt x="19599" y="2407"/>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2" behindDoc="1" locked="0" layoutInCell="1" allowOverlap="1">
            <wp:simplePos x="0" y="0"/>
            <wp:positionH relativeFrom="page">
              <wp:posOffset>1254537</wp:posOffset>
            </wp:positionH>
            <wp:positionV relativeFrom="line">
              <wp:posOffset>-7649</wp:posOffset>
            </wp:positionV>
            <wp:extent cx="5307893" cy="171529"/>
            <wp:effectExtent l="0" t="0" r="0" b="0"/>
            <wp:wrapNone/>
            <wp:docPr id="686" name="Freeform 686"/>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0" behindDoc="1" locked="0" layoutInCell="1" allowOverlap="1">
            <wp:simplePos x="0" y="0"/>
            <wp:positionH relativeFrom="page">
              <wp:posOffset>1241837</wp:posOffset>
            </wp:positionH>
            <wp:positionV relativeFrom="line">
              <wp:posOffset>-20351</wp:posOffset>
            </wp:positionV>
            <wp:extent cx="292224" cy="208049"/>
            <wp:effectExtent l="0" t="0" r="0" b="0"/>
            <wp:wrapNone/>
            <wp:docPr id="687" name="Picture 687"/>
            <wp:cNvGraphicFramePr>
              <a:graphicFrameLocks noChangeAspect="1"/>
            </wp:cNvGraphicFramePr>
            <a:graphic>
              <a:graphicData uri="http://schemas.openxmlformats.org/drawingml/2006/picture">
                <pic:pic xmlns:pic="http://schemas.openxmlformats.org/drawingml/2006/picture">
                  <pic:nvPicPr>
                    <pic:cNvPr id="687" name="Picture 687"/>
                    <pic:cNvPicPr>
                      <a:picLocks noChangeAspect="0" noChangeArrowheads="1"/>
                    </pic:cNvPicPr>
                  </pic:nvPicPr>
                  <pic:blipFill>
                    <a:blip r:embed="rId687">
                      <a:extLst>
                        <a:ext uri="{28A0092B-C50C-407E-A947-70E740481C1C}">
                          <a14:useLocalDpi xmlns:a14="http://schemas.microsoft.com/office/drawing/2010/main" val="0"/>
                        </a:ext>
                      </a:extLst>
                    </a:blip>
                    <a:srcRect/>
                    <a:stretch>
                      <a:fillRect/>
                    </a:stretch>
                  </pic:blipFill>
                  <pic:spPr>
                    <a:xfrm rot="0" flipH="0" flipV="0">
                      <a:off x="0" y="0"/>
                      <a:ext cx="292224" cy="208049"/>
                    </a:xfrm>
                    <a:prstGeom prst="rect">
                      <a:avLst/>
                    </a:prstGeom>
                    <a:noFill/>
                  </pic:spPr>
                </pic:pic>
              </a:graphicData>
            </a:graphic>
          </wp:anchor>
        </w:drawing>
        <w:drawing>
          <wp:anchor simplePos="0" relativeHeight="251658309" behindDoc="1" locked="0" layoutInCell="1" allowOverlap="1">
            <wp:simplePos x="0" y="0"/>
            <wp:positionH relativeFrom="page">
              <wp:posOffset>1254537</wp:posOffset>
            </wp:positionH>
            <wp:positionV relativeFrom="line">
              <wp:posOffset>-7649</wp:posOffset>
            </wp:positionV>
            <wp:extent cx="5307893" cy="171529"/>
            <wp:effectExtent l="0" t="0" r="0" b="0"/>
            <wp:wrapNone/>
            <wp:docPr id="688" name="Freeform 688"/>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333333"/>
          <w:sz w:val="17"/>
          <w:szCs w:val="17"/>
        </w:rPr>
        <w:t>例如</w:t>
      </w:r>
      <w:r>
        <w:rPr lang="zh-CN" sz="17" baseline="0" dirty="0">
          <w:jc w:val="left"/>
          <w:rFonts w:ascii="Lucida Console" w:hAnsi="Lucida Console" w:cs="Lucida Console"/>
          <w:color w:val="333333"/>
          <w:sz w:val="17"/>
          <w:szCs w:val="17"/>
        </w:rPr>
        <w:t>: new Student(); new Person();</w:t>
      </w:r>
      <w:r>
        <w:rPr lang="zh-CN" sz="17" baseline="0" dirty="0">
          <w:jc w:val="left"/>
          <w:rFonts w:ascii="新宋体" w:hAnsi="新宋体" w:cs="新宋体"/>
          <w:color w:val="333333"/>
          <w:spacing w:val="-16"/>
          <w:sz w:val="17"/>
          <w:szCs w:val="17"/>
        </w:rPr>
        <w:t>等</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可以指向对象的引用的类型有很多</w:t>
      </w:r>
      <w:r>
        <w:rPr>
          <w:rFonts w:ascii="Times New Roman" w:hAnsi="Times New Roman" w:cs="Times New Roman"/>
          <w:sz w:val="19"/>
          <w:szCs w:val="19"/>
        </w:rPr>
        <w:t> </w:t>
      </w:r>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995"/>
        </w:tabs>
        <w:spacing w:before="0" w:after="0" w:line="187" w:lineRule="exact"/>
        <w:ind w:left="1650" w:right="0" w:firstLine="0"/>
      </w:pPr>
      <w:r>
        <w:drawing>
          <wp:anchor simplePos="0" relativeHeight="251658314" behindDoc="1" locked="0" layoutInCell="1" allowOverlap="1">
            <wp:simplePos x="0" y="0"/>
            <wp:positionH relativeFrom="page">
              <wp:posOffset>1249772</wp:posOffset>
            </wp:positionH>
            <wp:positionV relativeFrom="line">
              <wp:posOffset>-31472</wp:posOffset>
            </wp:positionV>
            <wp:extent cx="5355540" cy="200118"/>
            <wp:effectExtent l="0" t="0" r="0" b="0"/>
            <wp:wrapNone/>
            <wp:docPr id="689" name="Freeform 689"/>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67"/>
                            <a:pt x="805" y="243186"/>
                            <a:pt x="2416" y="247105"/>
                          </a:cubicBezTo>
                          <a:cubicBezTo>
                            <a:pt x="4028" y="251024"/>
                            <a:pt x="6322" y="254422"/>
                            <a:pt x="9298" y="257424"/>
                          </a:cubicBezTo>
                          <a:cubicBezTo>
                            <a:pt x="12275" y="260400"/>
                            <a:pt x="15709" y="262682"/>
                            <a:pt x="19599" y="264294"/>
                          </a:cubicBezTo>
                          <a:cubicBezTo>
                            <a:pt x="23489" y="265882"/>
                            <a:pt x="27539" y="266700"/>
                            <a:pt x="31750" y="266700"/>
                          </a:cubicBezTo>
                          <a:lnTo>
                            <a:pt x="7105650" y="266700"/>
                          </a:lnTo>
                          <a:cubicBezTo>
                            <a:pt x="7109859" y="266700"/>
                            <a:pt x="7113909" y="265882"/>
                            <a:pt x="7117798" y="264294"/>
                          </a:cubicBezTo>
                          <a:cubicBezTo>
                            <a:pt x="7121690" y="262682"/>
                            <a:pt x="7125123" y="260400"/>
                            <a:pt x="7128099" y="257424"/>
                          </a:cubicBezTo>
                          <a:cubicBezTo>
                            <a:pt x="7131076" y="254422"/>
                            <a:pt x="7133370" y="251024"/>
                            <a:pt x="7134981" y="247105"/>
                          </a:cubicBezTo>
                          <a:cubicBezTo>
                            <a:pt x="7136593" y="243186"/>
                            <a:pt x="7137400" y="239167"/>
                            <a:pt x="7137400" y="234950"/>
                          </a:cubicBezTo>
                          <a:lnTo>
                            <a:pt x="7137400" y="31750"/>
                          </a:lnTo>
                          <a:cubicBezTo>
                            <a:pt x="7137400" y="27559"/>
                            <a:pt x="7136593" y="23565"/>
                            <a:pt x="7134981" y="19621"/>
                          </a:cubicBezTo>
                          <a:cubicBezTo>
                            <a:pt x="7133370" y="15751"/>
                            <a:pt x="7131076" y="12328"/>
                            <a:pt x="7128099" y="9327"/>
                          </a:cubicBezTo>
                          <a:cubicBezTo>
                            <a:pt x="7125123" y="6350"/>
                            <a:pt x="7121690" y="4068"/>
                            <a:pt x="7117798" y="2431"/>
                          </a:cubicBezTo>
                          <a:cubicBezTo>
                            <a:pt x="7113909" y="844"/>
                            <a:pt x="7109859" y="25"/>
                            <a:pt x="7105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3" behindDoc="1" locked="0" layoutInCell="1" allowOverlap="1">
            <wp:simplePos x="0" y="0"/>
            <wp:positionH relativeFrom="page">
              <wp:posOffset>1249772</wp:posOffset>
            </wp:positionH>
            <wp:positionV relativeFrom="line">
              <wp:posOffset>-31472</wp:posOffset>
            </wp:positionV>
            <wp:extent cx="5355540" cy="200118"/>
            <wp:effectExtent l="0" t="0" r="0" b="0"/>
            <wp:wrapNone/>
            <wp:docPr id="690" name="Freeform 690"/>
            <wp:cNvGraphicFramePr/>
            <a:graphic>
              <a:graphicData uri="http://schemas.microsoft.com/office/word/2010/wordprocessingShape">
                <wps:wsp>
                  <wps:cNvCnPr/>
                  <wps:spPr>
                    <a:xfrm rot="0" flipH="0" flipV="1">
                      <a:off x="0" y="0"/>
                      <a:ext cx="5355540" cy="200118"/>
                    </a:xfrm>
                    <a:custGeom>
                      <a:rect l="l" t="t" r="r" b="b"/>
                      <a:pathLst>
                        <a:path w="7137400" h="266700">
                          <a:moveTo>
                            <a:pt x="0" y="31750"/>
                          </a:moveTo>
                          <a:lnTo>
                            <a:pt x="0" y="234950"/>
                          </a:lnTo>
                          <a:cubicBezTo>
                            <a:pt x="0" y="239167"/>
                            <a:pt x="805" y="243186"/>
                            <a:pt x="2416" y="247105"/>
                          </a:cubicBezTo>
                          <a:cubicBezTo>
                            <a:pt x="4028" y="251024"/>
                            <a:pt x="6322" y="254422"/>
                            <a:pt x="9298" y="257424"/>
                          </a:cubicBezTo>
                          <a:cubicBezTo>
                            <a:pt x="12275" y="260400"/>
                            <a:pt x="15709" y="262682"/>
                            <a:pt x="19599" y="264294"/>
                          </a:cubicBezTo>
                          <a:cubicBezTo>
                            <a:pt x="23489" y="265882"/>
                            <a:pt x="27539" y="266700"/>
                            <a:pt x="31750" y="266700"/>
                          </a:cubicBezTo>
                          <a:lnTo>
                            <a:pt x="7105650" y="266700"/>
                          </a:lnTo>
                          <a:cubicBezTo>
                            <a:pt x="7109859" y="266700"/>
                            <a:pt x="7113909" y="265882"/>
                            <a:pt x="7117798" y="264294"/>
                          </a:cubicBezTo>
                          <a:cubicBezTo>
                            <a:pt x="7121690" y="262682"/>
                            <a:pt x="7125123" y="260400"/>
                            <a:pt x="7128099" y="257424"/>
                          </a:cubicBezTo>
                          <a:cubicBezTo>
                            <a:pt x="7131076" y="254422"/>
                            <a:pt x="7133370" y="251024"/>
                            <a:pt x="7134981" y="247105"/>
                          </a:cubicBezTo>
                          <a:cubicBezTo>
                            <a:pt x="7136593" y="243186"/>
                            <a:pt x="7137400" y="239167"/>
                            <a:pt x="7137400" y="234950"/>
                          </a:cubicBezTo>
                          <a:lnTo>
                            <a:pt x="7137400" y="31750"/>
                          </a:lnTo>
                          <a:cubicBezTo>
                            <a:pt x="7137400" y="27559"/>
                            <a:pt x="7136593" y="23565"/>
                            <a:pt x="7134981" y="19621"/>
                          </a:cubicBezTo>
                          <a:cubicBezTo>
                            <a:pt x="7133370" y="15751"/>
                            <a:pt x="7131076" y="12328"/>
                            <a:pt x="7128099" y="9327"/>
                          </a:cubicBezTo>
                          <a:cubicBezTo>
                            <a:pt x="7125123" y="6350"/>
                            <a:pt x="7121690" y="4068"/>
                            <a:pt x="7117798" y="2431"/>
                          </a:cubicBezTo>
                          <a:cubicBezTo>
                            <a:pt x="7113909" y="844"/>
                            <a:pt x="7109859" y="25"/>
                            <a:pt x="7105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2" behindDoc="1" locked="0" layoutInCell="1" allowOverlap="1">
            <wp:simplePos x="0" y="0"/>
            <wp:positionH relativeFrom="page">
              <wp:posOffset>1254537</wp:posOffset>
            </wp:positionH>
            <wp:positionV relativeFrom="line">
              <wp:posOffset>-7649</wp:posOffset>
            </wp:positionV>
            <wp:extent cx="5307893" cy="171529"/>
            <wp:effectExtent l="0" t="0" r="0" b="0"/>
            <wp:wrapNone/>
            <wp:docPr id="691" name="Freeform 691"/>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71" behindDoc="1" locked="0" layoutInCell="1" allowOverlap="1">
            <wp:simplePos x="0" y="0"/>
            <wp:positionH relativeFrom="page">
              <wp:posOffset>1241837</wp:posOffset>
            </wp:positionH>
            <wp:positionV relativeFrom="line">
              <wp:posOffset>-20347</wp:posOffset>
            </wp:positionV>
            <wp:extent cx="292224" cy="207726"/>
            <wp:effectExtent l="0" t="0" r="0" b="0"/>
            <wp:wrapNone/>
            <wp:docPr id="692" name="Picture 692"/>
            <wp:cNvGraphicFramePr>
              <a:graphicFrameLocks noChangeAspect="1"/>
            </wp:cNvGraphicFramePr>
            <a:graphic>
              <a:graphicData uri="http://schemas.openxmlformats.org/drawingml/2006/picture">
                <pic:pic xmlns:pic="http://schemas.openxmlformats.org/drawingml/2006/picture">
                  <pic:nvPicPr>
                    <pic:cNvPr id="692" name="Picture 692"/>
                    <pic:cNvPicPr>
                      <a:picLocks noChangeAspect="0" noChangeArrowheads="1"/>
                    </pic:cNvPicPr>
                  </pic:nvPicPr>
                  <pic:blipFill>
                    <a:blip r:embed="rId692">
                      <a:extLst>
                        <a:ext uri="{28A0092B-C50C-407E-A947-70E740481C1C}">
                          <a14:useLocalDpi xmlns:a14="http://schemas.microsoft.com/office/drawing/2010/main" val="0"/>
                        </a:ext>
                      </a:extLst>
                    </a:blip>
                    <a:srcRect/>
                    <a:stretch>
                      <a:fillRect/>
                    </a:stretch>
                  </pic:blipFill>
                  <pic:spPr>
                    <a:xfrm rot="0" flipH="0" flipV="0">
                      <a:off x="0" y="0"/>
                      <a:ext cx="292224" cy="207726"/>
                    </a:xfrm>
                    <a:prstGeom prst="rect">
                      <a:avLst/>
                    </a:prstGeom>
                    <a:noFill/>
                  </pic:spPr>
                </pic:pic>
              </a:graphicData>
            </a:graphic>
          </wp:anchor>
        </w:drawing>
        <w:drawing>
          <wp:anchor simplePos="0" relativeHeight="251658315" behindDoc="1" locked="0" layoutInCell="1" allowOverlap="1">
            <wp:simplePos x="0" y="0"/>
            <wp:positionH relativeFrom="page">
              <wp:posOffset>1254537</wp:posOffset>
            </wp:positionH>
            <wp:positionV relativeFrom="line">
              <wp:posOffset>-7649</wp:posOffset>
            </wp:positionV>
            <wp:extent cx="5307893" cy="171529"/>
            <wp:effectExtent l="0" t="0" r="0" b="0"/>
            <wp:wrapNone/>
            <wp:docPr id="693" name="Freeform 693"/>
            <wp:cNvGraphicFramePr/>
            <a:graphic>
              <a:graphicData uri="http://schemas.microsoft.com/office/word/2010/wordprocessingShape">
                <wps:wsp>
                  <wps:cNvCnPr/>
                  <wps:spPr>
                    <a:xfrm rot="0" flipH="0" flipV="1">
                      <a:off x="0" y="0"/>
                      <a:ext cx="5307893" cy="171529"/>
                    </a:xfrm>
                    <a:custGeom>
                      <a:rect l="l" t="t" r="r" b="b"/>
                      <a:pathLst>
                        <a:path w="7073900" h="228600">
                          <a:moveTo>
                            <a:pt x="0" y="228600"/>
                          </a:moveTo>
                          <a:lnTo>
                            <a:pt x="7073900" y="228600"/>
                          </a:lnTo>
                          <a:lnTo>
                            <a:pt x="7073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333333"/>
          <w:sz w:val="17"/>
          <w:szCs w:val="17"/>
        </w:rPr>
        <w:t>一个对象的实现类型虽然是确定的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但是这个对象所属的类型可能有很多种。</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440" w:right="0" w:firstLine="0"/>
      </w:pP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5"/>
          <w:sz w:val="19"/>
          <w:szCs w:val="19"/>
        </w:rPr>
        <w:t>: Student</w:t>
      </w:r>
      <w:r>
        <w:rPr lang="zh-CN" sz="19" baseline="0" dirty="0">
          <w:jc w:val="left"/>
          <w:rFonts w:ascii="微软雅黑" w:hAnsi="微软雅黑" w:cs="微软雅黑"/>
          <w:color w:val="333333"/>
          <w:sz w:val="19"/>
          <w:szCs w:val="19"/>
        </w:rPr>
        <w:t>继承了</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pacing w:val="-16"/>
          <w:sz w:val="19"/>
          <w:szCs w:val="19"/>
        </w:rPr>
        <w:t>类</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drawing>
          <wp:anchor simplePos="0" relativeHeight="251658322" behindDoc="1" locked="0" layoutInCell="1" allowOverlap="1">
            <wp:simplePos x="0" y="0"/>
            <wp:positionH relativeFrom="page">
              <wp:posOffset>1249772</wp:posOffset>
            </wp:positionH>
            <wp:positionV relativeFrom="line">
              <wp:posOffset>-46931</wp:posOffset>
            </wp:positionV>
            <wp:extent cx="5355540" cy="543177"/>
            <wp:effectExtent l="0" t="0" r="0" b="0"/>
            <wp:wrapNone/>
            <wp:docPr id="694" name="Freeform 694"/>
            <wp:cNvGraphicFramePr/>
            <a:graphic>
              <a:graphicData uri="http://schemas.microsoft.com/office/word/2010/wordprocessingShape">
                <wps:wsp>
                  <wps:cNvCnPr/>
                  <wps:spPr>
                    <a:xfrm rot="0" flipH="0" flipV="1">
                      <a:off x="0" y="0"/>
                      <a:ext cx="5355540" cy="543177"/>
                    </a:xfrm>
                    <a:custGeom>
                      <a:rect l="l" t="t" r="r" b="b"/>
                      <a:pathLst>
                        <a:path w="7137400" h="723900">
                          <a:moveTo>
                            <a:pt x="0" y="31750"/>
                          </a:moveTo>
                          <a:lnTo>
                            <a:pt x="0" y="692150"/>
                          </a:lnTo>
                          <a:cubicBezTo>
                            <a:pt x="0" y="696367"/>
                            <a:pt x="805" y="700435"/>
                            <a:pt x="2416" y="704330"/>
                          </a:cubicBezTo>
                          <a:cubicBezTo>
                            <a:pt x="4028" y="708249"/>
                            <a:pt x="6322" y="711647"/>
                            <a:pt x="9298" y="714648"/>
                          </a:cubicBezTo>
                          <a:cubicBezTo>
                            <a:pt x="12275" y="717625"/>
                            <a:pt x="15709" y="719907"/>
                            <a:pt x="19599" y="721494"/>
                          </a:cubicBezTo>
                          <a:cubicBezTo>
                            <a:pt x="23489" y="723082"/>
                            <a:pt x="27539" y="723900"/>
                            <a:pt x="31750" y="723900"/>
                          </a:cubicBezTo>
                          <a:lnTo>
                            <a:pt x="7105650" y="723900"/>
                          </a:lnTo>
                          <a:cubicBezTo>
                            <a:pt x="7109859" y="723900"/>
                            <a:pt x="7113909" y="723082"/>
                            <a:pt x="7117798" y="721494"/>
                          </a:cubicBezTo>
                          <a:cubicBezTo>
                            <a:pt x="7121690" y="719907"/>
                            <a:pt x="7125123" y="717625"/>
                            <a:pt x="7128099" y="714648"/>
                          </a:cubicBezTo>
                          <a:cubicBezTo>
                            <a:pt x="7131076" y="711647"/>
                            <a:pt x="7133370" y="708249"/>
                            <a:pt x="7134981" y="704330"/>
                          </a:cubicBezTo>
                          <a:cubicBezTo>
                            <a:pt x="7136593" y="700435"/>
                            <a:pt x="7137400" y="696367"/>
                            <a:pt x="7137400" y="692150"/>
                          </a:cubicBezTo>
                          <a:lnTo>
                            <a:pt x="7137400" y="31750"/>
                          </a:lnTo>
                          <a:cubicBezTo>
                            <a:pt x="7137400" y="27559"/>
                            <a:pt x="7136593" y="23540"/>
                            <a:pt x="7134981" y="19596"/>
                          </a:cubicBezTo>
                          <a:cubicBezTo>
                            <a:pt x="7133370" y="15751"/>
                            <a:pt x="7131076" y="12328"/>
                            <a:pt x="7128099" y="9327"/>
                          </a:cubicBezTo>
                          <a:cubicBezTo>
                            <a:pt x="7125123" y="6375"/>
                            <a:pt x="7121690" y="4068"/>
                            <a:pt x="7117798" y="2431"/>
                          </a:cubicBezTo>
                          <a:cubicBezTo>
                            <a:pt x="7113909" y="844"/>
                            <a:pt x="7109859" y="25"/>
                            <a:pt x="7105650" y="0"/>
                          </a:cubicBezTo>
                          <a:lnTo>
                            <a:pt x="31750" y="0"/>
                          </a:lnTo>
                          <a:cubicBezTo>
                            <a:pt x="27539" y="25"/>
                            <a:pt x="23489" y="844"/>
                            <a:pt x="19599" y="2431"/>
                          </a:cubicBezTo>
                          <a:cubicBezTo>
                            <a:pt x="15709" y="4068"/>
                            <a:pt x="12275" y="6375"/>
                            <a:pt x="9298" y="9327"/>
                          </a:cubicBezTo>
                          <a:cubicBezTo>
                            <a:pt x="6322" y="12328"/>
                            <a:pt x="4028" y="15751"/>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1" behindDoc="1" locked="0" layoutInCell="1" allowOverlap="1">
            <wp:simplePos x="0" y="0"/>
            <wp:positionH relativeFrom="page">
              <wp:posOffset>1249772</wp:posOffset>
            </wp:positionH>
            <wp:positionV relativeFrom="line">
              <wp:posOffset>-46931</wp:posOffset>
            </wp:positionV>
            <wp:extent cx="5355540" cy="543177"/>
            <wp:effectExtent l="0" t="0" r="0" b="0"/>
            <wp:wrapNone/>
            <wp:docPr id="695" name="Freeform 695"/>
            <wp:cNvGraphicFramePr/>
            <a:graphic>
              <a:graphicData uri="http://schemas.microsoft.com/office/word/2010/wordprocessingShape">
                <wps:wsp>
                  <wps:cNvCnPr/>
                  <wps:spPr>
                    <a:xfrm rot="0" flipH="0" flipV="1">
                      <a:off x="0" y="0"/>
                      <a:ext cx="5355540" cy="543177"/>
                    </a:xfrm>
                    <a:custGeom>
                      <a:rect l="l" t="t" r="r" b="b"/>
                      <a:pathLst>
                        <a:path w="7137400" h="723900">
                          <a:moveTo>
                            <a:pt x="0" y="31750"/>
                          </a:moveTo>
                          <a:lnTo>
                            <a:pt x="0" y="692150"/>
                          </a:lnTo>
                          <a:cubicBezTo>
                            <a:pt x="0" y="696367"/>
                            <a:pt x="805" y="700435"/>
                            <a:pt x="2416" y="704330"/>
                          </a:cubicBezTo>
                          <a:cubicBezTo>
                            <a:pt x="4028" y="708249"/>
                            <a:pt x="6322" y="711647"/>
                            <a:pt x="9298" y="714648"/>
                          </a:cubicBezTo>
                          <a:cubicBezTo>
                            <a:pt x="12275" y="717625"/>
                            <a:pt x="15709" y="719907"/>
                            <a:pt x="19599" y="721494"/>
                          </a:cubicBezTo>
                          <a:cubicBezTo>
                            <a:pt x="23489" y="723082"/>
                            <a:pt x="27539" y="723900"/>
                            <a:pt x="31750" y="723900"/>
                          </a:cubicBezTo>
                          <a:lnTo>
                            <a:pt x="7105650" y="723900"/>
                          </a:lnTo>
                          <a:cubicBezTo>
                            <a:pt x="7109859" y="723900"/>
                            <a:pt x="7113909" y="723082"/>
                            <a:pt x="7117798" y="721494"/>
                          </a:cubicBezTo>
                          <a:cubicBezTo>
                            <a:pt x="7121690" y="719907"/>
                            <a:pt x="7125123" y="717625"/>
                            <a:pt x="7128099" y="714648"/>
                          </a:cubicBezTo>
                          <a:cubicBezTo>
                            <a:pt x="7131076" y="711647"/>
                            <a:pt x="7133370" y="708249"/>
                            <a:pt x="7134981" y="704330"/>
                          </a:cubicBezTo>
                          <a:cubicBezTo>
                            <a:pt x="7136593" y="700435"/>
                            <a:pt x="7137400" y="696367"/>
                            <a:pt x="7137400" y="692150"/>
                          </a:cubicBezTo>
                          <a:lnTo>
                            <a:pt x="7137400" y="31750"/>
                          </a:lnTo>
                          <a:cubicBezTo>
                            <a:pt x="7137400" y="27559"/>
                            <a:pt x="7136593" y="23540"/>
                            <a:pt x="7134981" y="19596"/>
                          </a:cubicBezTo>
                          <a:cubicBezTo>
                            <a:pt x="7133370" y="15751"/>
                            <a:pt x="7131076" y="12328"/>
                            <a:pt x="7128099" y="9327"/>
                          </a:cubicBezTo>
                          <a:cubicBezTo>
                            <a:pt x="7125123" y="6375"/>
                            <a:pt x="7121690" y="4068"/>
                            <a:pt x="7117798" y="2431"/>
                          </a:cubicBezTo>
                          <a:cubicBezTo>
                            <a:pt x="7113909" y="844"/>
                            <a:pt x="7109859" y="25"/>
                            <a:pt x="7105650" y="0"/>
                          </a:cubicBezTo>
                          <a:lnTo>
                            <a:pt x="31750" y="0"/>
                          </a:lnTo>
                          <a:cubicBezTo>
                            <a:pt x="27539" y="25"/>
                            <a:pt x="23489" y="844"/>
                            <a:pt x="19599" y="2431"/>
                          </a:cubicBezTo>
                          <a:cubicBezTo>
                            <a:pt x="15709" y="4068"/>
                            <a:pt x="12275" y="6375"/>
                            <a:pt x="9298" y="9327"/>
                          </a:cubicBezTo>
                          <a:cubicBezTo>
                            <a:pt x="6322" y="12328"/>
                            <a:pt x="4028" y="15751"/>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56" behindDoc="1" locked="0" layoutInCell="1" allowOverlap="1">
            <wp:simplePos x="0" y="0"/>
            <wp:positionH relativeFrom="page">
              <wp:posOffset>1241837</wp:posOffset>
            </wp:positionH>
            <wp:positionV relativeFrom="line">
              <wp:posOffset>-35803</wp:posOffset>
            </wp:positionV>
            <wp:extent cx="292224" cy="550304"/>
            <wp:effectExtent l="0" t="0" r="0" b="0"/>
            <wp:wrapNone/>
            <wp:docPr id="696" name="Picture 696"/>
            <wp:cNvGraphicFramePr>
              <a:graphicFrameLocks noChangeAspect="1"/>
            </wp:cNvGraphicFramePr>
            <a:graphic>
              <a:graphicData uri="http://schemas.openxmlformats.org/drawingml/2006/picture">
                <pic:pic xmlns:pic="http://schemas.openxmlformats.org/drawingml/2006/picture">
                  <pic:nvPicPr>
                    <pic:cNvPr id="696" name="Picture 696"/>
                    <pic:cNvPicPr>
                      <a:picLocks noChangeAspect="0" noChangeArrowheads="1"/>
                    </pic:cNvPicPr>
                  </pic:nvPicPr>
                  <pic:blipFill>
                    <a:blip r:embed="rId696">
                      <a:extLst>
                        <a:ext uri="{28A0092B-C50C-407E-A947-70E740481C1C}">
                          <a14:useLocalDpi xmlns:a14="http://schemas.microsoft.com/office/drawing/2010/main" val="0"/>
                        </a:ext>
                      </a:extLst>
                    </a:blip>
                    <a:srcRect/>
                    <a:stretch>
                      <a:fillRect/>
                    </a:stretch>
                  </pic:blipFill>
                  <pic:spPr>
                    <a:xfrm rot="0" flipH="0" flipV="0">
                      <a:off x="0" y="0"/>
                      <a:ext cx="292224" cy="550304"/>
                    </a:xfrm>
                    <a:prstGeom prst="rect">
                      <a:avLst/>
                    </a:prstGeom>
                    <a:noFill/>
                  </pic:spPr>
                </pic:pic>
              </a:graphicData>
            </a:graphic>
          </wp:anchor>
        </w:drawing>
        <w:drawing>
          <wp:anchor simplePos="0" relativeHeight="251658573" behindDoc="1" locked="0" layoutInCell="1" allowOverlap="1">
            <wp:simplePos x="0" y="0"/>
            <wp:positionH relativeFrom="page">
              <wp:posOffset>1254537</wp:posOffset>
            </wp:positionH>
            <wp:positionV relativeFrom="line">
              <wp:posOffset>-23108</wp:posOffset>
            </wp:positionV>
            <wp:extent cx="5307893" cy="514589"/>
            <wp:effectExtent l="0" t="0" r="0" b="0"/>
            <wp:wrapNone/>
            <wp:docPr id="697" name="Freeform 697"/>
            <wp:cNvGraphicFramePr/>
            <a:graphic>
              <a:graphicData uri="http://schemas.microsoft.com/office/word/2010/wordprocessingShape">
                <wps:wsp>
                  <wps:cNvCnPr/>
                  <wps:spPr>
                    <a:xfrm rot="0" flipH="0" flipV="1">
                      <a:off x="0" y="0"/>
                      <a:ext cx="5307893" cy="514589"/>
                    </a:xfrm>
                    <a:custGeom>
                      <a:rect l="l" t="t" r="r" b="b"/>
                      <a:pathLst>
                        <a:path w="7073900" h="685800">
                          <a:moveTo>
                            <a:pt x="0" y="685800"/>
                          </a:moveTo>
                          <a:lnTo>
                            <a:pt x="7073900" y="685800"/>
                          </a:lnTo>
                          <a:lnTo>
                            <a:pt x="7073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3" behindDoc="1" locked="0" layoutInCell="1" allowOverlap="1">
            <wp:simplePos x="0" y="0"/>
            <wp:positionH relativeFrom="page">
              <wp:posOffset>1254537</wp:posOffset>
            </wp:positionH>
            <wp:positionV relativeFrom="line">
              <wp:posOffset>-23108</wp:posOffset>
            </wp:positionV>
            <wp:extent cx="5307893" cy="514589"/>
            <wp:effectExtent l="0" t="0" r="0" b="0"/>
            <wp:wrapNone/>
            <wp:docPr id="698" name="Freeform 698"/>
            <wp:cNvGraphicFramePr/>
            <a:graphic>
              <a:graphicData uri="http://schemas.microsoft.com/office/word/2010/wordprocessingShape">
                <wps:wsp>
                  <wps:cNvCnPr/>
                  <wps:spPr>
                    <a:xfrm rot="0" flipH="0" flipV="1">
                      <a:off x="0" y="0"/>
                      <a:ext cx="5307893" cy="514589"/>
                    </a:xfrm>
                    <a:custGeom>
                      <a:rect l="l" t="t" r="r" b="b"/>
                      <a:pathLst>
                        <a:path w="7073900" h="685800">
                          <a:moveTo>
                            <a:pt x="0" y="685800"/>
                          </a:moveTo>
                          <a:lnTo>
                            <a:pt x="7073900" y="685800"/>
                          </a:lnTo>
                          <a:lnTo>
                            <a:pt x="7073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2895" w:space="0"/>
          </w:cols>
          <w:docGrid w:linePitch="360"/>
        </w:sectPr>
        <w:spacing w:before="249" w:after="0" w:line="270" w:lineRule="exact"/>
        <w:ind w:left="0" w:right="-40" w:firstLine="0"/>
        <w:jc w:val="both"/>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因为</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都是</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的父类型</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7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699" name="Freeform 6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00" name="Freeform 7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01" name="Freeform 7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02" name="Freeform 7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03" name="Freeform 7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04" name="Freeform 7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05" name="Freeform 7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06" name="Freeform 7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707" name="Freeform 7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708" name="Freeform 7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709" name="Freeform 7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710" name="Freeform 7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037"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一个对象的实际类型是确定</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但是可以指向这个对象的引用的类型</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却是可以是这对象实际类型的任意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父类型。</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一个父类引用可以指向它的任何一个子类对象</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57" w:lineRule="exact"/>
        <w:ind w:left="1440" w:right="0" w:firstLine="0"/>
      </w:pPr>
      <w:r/>
      <w:r>
        <w:rPr lang="zh-CN" sz="19" baseline="0" dirty="0">
          <w:jc w:val="left"/>
          <w:rFonts w:ascii="微软雅黑" w:hAnsi="微软雅黑" w:cs="微软雅黑"/>
          <w:color w:val="333333"/>
          <w:sz w:val="19"/>
          <w:szCs w:val="19"/>
        </w:rPr>
        <w:t>例如：</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drawing>
          <wp:anchor simplePos="0" relativeHeight="251658256" behindDoc="1" locked="0" layoutInCell="1" allowOverlap="1">
            <wp:simplePos x="0" y="0"/>
            <wp:positionH relativeFrom="page">
              <wp:posOffset>1249772</wp:posOffset>
            </wp:positionH>
            <wp:positionV relativeFrom="line">
              <wp:posOffset>-167659</wp:posOffset>
            </wp:positionV>
            <wp:extent cx="5355540" cy="886237"/>
            <wp:effectExtent l="0" t="0" r="0" b="0"/>
            <wp:wrapNone/>
            <wp:docPr id="711" name="Freeform 711"/>
            <wp:cNvGraphicFramePr/>
            <a:graphic>
              <a:graphicData uri="http://schemas.microsoft.com/office/word/2010/wordprocessingShape">
                <wps:wsp>
                  <wps:cNvCnPr/>
                  <wps:spPr>
                    <a:xfrm rot="0" flipH="0" flipV="1">
                      <a:off x="0" y="0"/>
                      <a:ext cx="5355540" cy="886237"/>
                    </a:xfrm>
                    <a:custGeom>
                      <a:rect l="l" t="t" r="r" b="b"/>
                      <a:pathLst>
                        <a:path w="7137400" h="1181100">
                          <a:moveTo>
                            <a:pt x="0" y="31750"/>
                          </a:moveTo>
                          <a:lnTo>
                            <a:pt x="0" y="1149350"/>
                          </a:lnTo>
                          <a:cubicBezTo>
                            <a:pt x="0" y="1153567"/>
                            <a:pt x="805" y="1157635"/>
                            <a:pt x="2416" y="1161530"/>
                          </a:cubicBezTo>
                          <a:cubicBezTo>
                            <a:pt x="4028" y="1165449"/>
                            <a:pt x="6322" y="1168847"/>
                            <a:pt x="9298" y="1171848"/>
                          </a:cubicBezTo>
                          <a:cubicBezTo>
                            <a:pt x="12275" y="1174825"/>
                            <a:pt x="15709" y="1177107"/>
                            <a:pt x="19599" y="1178719"/>
                          </a:cubicBezTo>
                          <a:cubicBezTo>
                            <a:pt x="23489" y="1180282"/>
                            <a:pt x="27539" y="1181100"/>
                            <a:pt x="31750" y="1181100"/>
                          </a:cubicBezTo>
                          <a:lnTo>
                            <a:pt x="7105650" y="1181100"/>
                          </a:lnTo>
                          <a:cubicBezTo>
                            <a:pt x="7109859" y="1181100"/>
                            <a:pt x="7113909" y="1180282"/>
                            <a:pt x="7117798" y="1178719"/>
                          </a:cubicBezTo>
                          <a:cubicBezTo>
                            <a:pt x="7121690" y="1177107"/>
                            <a:pt x="7125123" y="1174825"/>
                            <a:pt x="7128099" y="1171848"/>
                          </a:cubicBezTo>
                          <a:cubicBezTo>
                            <a:pt x="7131076" y="1168847"/>
                            <a:pt x="7133370" y="1165449"/>
                            <a:pt x="7134981" y="1161530"/>
                          </a:cubicBezTo>
                          <a:cubicBezTo>
                            <a:pt x="7136593" y="1157635"/>
                            <a:pt x="7137400" y="1153567"/>
                            <a:pt x="7137400" y="1149350"/>
                          </a:cubicBezTo>
                          <a:lnTo>
                            <a:pt x="7137400" y="31750"/>
                          </a:lnTo>
                          <a:cubicBezTo>
                            <a:pt x="7137400" y="27559"/>
                            <a:pt x="7136593" y="23540"/>
                            <a:pt x="7134981" y="19596"/>
                          </a:cubicBezTo>
                          <a:cubicBezTo>
                            <a:pt x="7133370" y="15727"/>
                            <a:pt x="7131076" y="12279"/>
                            <a:pt x="7128099" y="9302"/>
                          </a:cubicBezTo>
                          <a:cubicBezTo>
                            <a:pt x="7125123" y="6350"/>
                            <a:pt x="7121690" y="4044"/>
                            <a:pt x="7117798" y="2407"/>
                          </a:cubicBezTo>
                          <a:cubicBezTo>
                            <a:pt x="7113909" y="819"/>
                            <a:pt x="7109859" y="0"/>
                            <a:pt x="7105650" y="0"/>
                          </a:cubicBezTo>
                          <a:lnTo>
                            <a:pt x="31750" y="0"/>
                          </a:lnTo>
                          <a:cubicBezTo>
                            <a:pt x="27539" y="0"/>
                            <a:pt x="23489" y="819"/>
                            <a:pt x="19599" y="2407"/>
                          </a:cubicBezTo>
                          <a:cubicBezTo>
                            <a:pt x="15709" y="4044"/>
                            <a:pt x="12275" y="6350"/>
                            <a:pt x="9298" y="9302"/>
                          </a:cubicBezTo>
                          <a:cubicBezTo>
                            <a:pt x="6322" y="12279"/>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1249772</wp:posOffset>
            </wp:positionH>
            <wp:positionV relativeFrom="line">
              <wp:posOffset>-167659</wp:posOffset>
            </wp:positionV>
            <wp:extent cx="5355540" cy="886237"/>
            <wp:effectExtent l="0" t="0" r="0" b="0"/>
            <wp:wrapNone/>
            <wp:docPr id="712" name="Freeform 712"/>
            <wp:cNvGraphicFramePr/>
            <a:graphic>
              <a:graphicData uri="http://schemas.microsoft.com/office/word/2010/wordprocessingShape">
                <wps:wsp>
                  <wps:cNvCnPr/>
                  <wps:spPr>
                    <a:xfrm rot="0" flipH="0" flipV="1">
                      <a:off x="0" y="0"/>
                      <a:ext cx="5355540" cy="886237"/>
                    </a:xfrm>
                    <a:custGeom>
                      <a:rect l="l" t="t" r="r" b="b"/>
                      <a:pathLst>
                        <a:path w="7137400" h="1181100">
                          <a:moveTo>
                            <a:pt x="0" y="31750"/>
                          </a:moveTo>
                          <a:lnTo>
                            <a:pt x="0" y="1149350"/>
                          </a:lnTo>
                          <a:cubicBezTo>
                            <a:pt x="0" y="1153567"/>
                            <a:pt x="805" y="1157635"/>
                            <a:pt x="2416" y="1161530"/>
                          </a:cubicBezTo>
                          <a:cubicBezTo>
                            <a:pt x="4028" y="1165449"/>
                            <a:pt x="6322" y="1168847"/>
                            <a:pt x="9298" y="1171848"/>
                          </a:cubicBezTo>
                          <a:cubicBezTo>
                            <a:pt x="12275" y="1174825"/>
                            <a:pt x="15709" y="1177107"/>
                            <a:pt x="19599" y="1178719"/>
                          </a:cubicBezTo>
                          <a:cubicBezTo>
                            <a:pt x="23489" y="1180282"/>
                            <a:pt x="27539" y="1181100"/>
                            <a:pt x="31750" y="1181100"/>
                          </a:cubicBezTo>
                          <a:lnTo>
                            <a:pt x="7105650" y="1181100"/>
                          </a:lnTo>
                          <a:cubicBezTo>
                            <a:pt x="7109859" y="1181100"/>
                            <a:pt x="7113909" y="1180282"/>
                            <a:pt x="7117798" y="1178719"/>
                          </a:cubicBezTo>
                          <a:cubicBezTo>
                            <a:pt x="7121690" y="1177107"/>
                            <a:pt x="7125123" y="1174825"/>
                            <a:pt x="7128099" y="1171848"/>
                          </a:cubicBezTo>
                          <a:cubicBezTo>
                            <a:pt x="7131076" y="1168847"/>
                            <a:pt x="7133370" y="1165449"/>
                            <a:pt x="7134981" y="1161530"/>
                          </a:cubicBezTo>
                          <a:cubicBezTo>
                            <a:pt x="7136593" y="1157635"/>
                            <a:pt x="7137400" y="1153567"/>
                            <a:pt x="7137400" y="1149350"/>
                          </a:cubicBezTo>
                          <a:lnTo>
                            <a:pt x="7137400" y="31750"/>
                          </a:lnTo>
                          <a:cubicBezTo>
                            <a:pt x="7137400" y="27559"/>
                            <a:pt x="7136593" y="23540"/>
                            <a:pt x="7134981" y="19596"/>
                          </a:cubicBezTo>
                          <a:cubicBezTo>
                            <a:pt x="7133370" y="15727"/>
                            <a:pt x="7131076" y="12279"/>
                            <a:pt x="7128099" y="9302"/>
                          </a:cubicBezTo>
                          <a:cubicBezTo>
                            <a:pt x="7125123" y="6350"/>
                            <a:pt x="7121690" y="4044"/>
                            <a:pt x="7117798" y="2407"/>
                          </a:cubicBezTo>
                          <a:cubicBezTo>
                            <a:pt x="7113909" y="819"/>
                            <a:pt x="7109859" y="0"/>
                            <a:pt x="7105650" y="0"/>
                          </a:cubicBezTo>
                          <a:lnTo>
                            <a:pt x="31750" y="0"/>
                          </a:lnTo>
                          <a:cubicBezTo>
                            <a:pt x="27539" y="0"/>
                            <a:pt x="23489" y="819"/>
                            <a:pt x="19599" y="2407"/>
                          </a:cubicBezTo>
                          <a:cubicBezTo>
                            <a:pt x="15709" y="4044"/>
                            <a:pt x="12275" y="6350"/>
                            <a:pt x="9298" y="9302"/>
                          </a:cubicBezTo>
                          <a:cubicBezTo>
                            <a:pt x="6322" y="12279"/>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5" behindDoc="1" locked="0" layoutInCell="1" allowOverlap="1">
            <wp:simplePos x="0" y="0"/>
            <wp:positionH relativeFrom="page">
              <wp:posOffset>1254537</wp:posOffset>
            </wp:positionH>
            <wp:positionV relativeFrom="line">
              <wp:posOffset>-143836</wp:posOffset>
            </wp:positionV>
            <wp:extent cx="5307893" cy="857648"/>
            <wp:effectExtent l="0" t="0" r="0" b="0"/>
            <wp:wrapNone/>
            <wp:docPr id="713" name="Freeform 713"/>
            <wp:cNvGraphicFramePr/>
            <a:graphic>
              <a:graphicData uri="http://schemas.microsoft.com/office/word/2010/wordprocessingShape">
                <wps:wsp>
                  <wps:cNvCnPr/>
                  <wps:spPr>
                    <a:xfrm rot="0" flipH="0" flipV="1">
                      <a:off x="0" y="0"/>
                      <a:ext cx="5307893" cy="857648"/>
                    </a:xfrm>
                    <a:custGeom>
                      <a:rect l="l" t="t" r="r" b="b"/>
                      <a:pathLst>
                        <a:path w="7073900" h="1143000">
                          <a:moveTo>
                            <a:pt x="0" y="1143000"/>
                          </a:moveTo>
                          <a:lnTo>
                            <a:pt x="7073900" y="1143000"/>
                          </a:lnTo>
                          <a:lnTo>
                            <a:pt x="7073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02" behindDoc="1" locked="0" layoutInCell="1" allowOverlap="1">
            <wp:simplePos x="0" y="0"/>
            <wp:positionH relativeFrom="page">
              <wp:posOffset>1241837</wp:posOffset>
            </wp:positionH>
            <wp:positionV relativeFrom="line">
              <wp:posOffset>-156531</wp:posOffset>
            </wp:positionV>
            <wp:extent cx="292224" cy="887400"/>
            <wp:effectExtent l="0" t="0" r="0" b="0"/>
            <wp:wrapNone/>
            <wp:docPr id="714" name="Picture 714"/>
            <wp:cNvGraphicFramePr>
              <a:graphicFrameLocks noChangeAspect="1"/>
            </wp:cNvGraphicFramePr>
            <a:graphic>
              <a:graphicData uri="http://schemas.openxmlformats.org/drawingml/2006/picture">
                <pic:pic xmlns:pic="http://schemas.openxmlformats.org/drawingml/2006/picture">
                  <pic:nvPicPr>
                    <pic:cNvPr id="714" name="Picture 714"/>
                    <pic:cNvPicPr>
                      <a:picLocks noChangeAspect="0" noChangeArrowheads="1"/>
                    </pic:cNvPicPr>
                  </pic:nvPicPr>
                  <pic:blipFill>
                    <a:blip r:embed="rId714">
                      <a:extLst>
                        <a:ext uri="{28A0092B-C50C-407E-A947-70E740481C1C}">
                          <a14:useLocalDpi xmlns:a14="http://schemas.microsoft.com/office/drawing/2010/main" val="0"/>
                        </a:ext>
                      </a:extLst>
                    </a:blip>
                    <a:srcRect/>
                    <a:stretch>
                      <a:fillRect/>
                    </a:stretch>
                  </pic:blipFill>
                  <pic:spPr>
                    <a:xfrm rot="0" flipH="0" flipV="0">
                      <a:off x="0" y="0"/>
                      <a:ext cx="292224" cy="887400"/>
                    </a:xfrm>
                    <a:prstGeom prst="rect">
                      <a:avLst/>
                    </a:prstGeom>
                    <a:noFill/>
                  </pic:spPr>
                </pic:pic>
              </a:graphicData>
            </a:graphic>
          </wp:anchor>
        </w:drawing>
        <w:drawing>
          <wp:anchor simplePos="0" relativeHeight="251658257" behindDoc="1" locked="0" layoutInCell="1" allowOverlap="1">
            <wp:simplePos x="0" y="0"/>
            <wp:positionH relativeFrom="page">
              <wp:posOffset>1254537</wp:posOffset>
            </wp:positionH>
            <wp:positionV relativeFrom="line">
              <wp:posOffset>-143836</wp:posOffset>
            </wp:positionV>
            <wp:extent cx="5307893" cy="857648"/>
            <wp:effectExtent l="0" t="0" r="0" b="0"/>
            <wp:wrapNone/>
            <wp:docPr id="715" name="Freeform 715"/>
            <wp:cNvGraphicFramePr/>
            <a:graphic>
              <a:graphicData uri="http://schemas.microsoft.com/office/word/2010/wordprocessingShape">
                <wps:wsp>
                  <wps:cNvCnPr/>
                  <wps:spPr>
                    <a:xfrm rot="0" flipH="0" flipV="1">
                      <a:off x="0" y="0"/>
                      <a:ext cx="5307893" cy="857648"/>
                    </a:xfrm>
                    <a:custGeom>
                      <a:rect l="l" t="t" r="r" b="b"/>
                      <a:pathLst>
                        <a:path w="7073900" h="1143000">
                          <a:moveTo>
                            <a:pt x="0" y="1143000"/>
                          </a:moveTo>
                          <a:lnTo>
                            <a:pt x="7073900" y="1143000"/>
                          </a:lnTo>
                          <a:lnTo>
                            <a:pt x="7073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0" w:firstLine="0"/>
      </w:pP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AnyClass</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2790" w:space="0"/>
          </w:cols>
          <w:docGrid w:linePitch="360"/>
        </w:sectPr>
        <w:spacing w:before="80" w:after="0" w:line="175" w:lineRule="exact"/>
        <w:ind w:left="0" w:right="0"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多态中的方法调用</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drawing>
          <wp:anchor simplePos="0" relativeHeight="251658262" behindDoc="1" locked="0" layoutInCell="1" allowOverlap="1">
            <wp:simplePos x="0" y="0"/>
            <wp:positionH relativeFrom="page">
              <wp:posOffset>1249772</wp:posOffset>
            </wp:positionH>
            <wp:positionV relativeFrom="line">
              <wp:posOffset>-167659</wp:posOffset>
            </wp:positionV>
            <wp:extent cx="5355540" cy="1229296"/>
            <wp:effectExtent l="0" t="0" r="0" b="0"/>
            <wp:wrapNone/>
            <wp:docPr id="716" name="Freeform 716"/>
            <wp:cNvGraphicFramePr/>
            <a:graphic>
              <a:graphicData uri="http://schemas.microsoft.com/office/word/2010/wordprocessingShape">
                <wps:wsp>
                  <wps:cNvCnPr/>
                  <wps:spPr>
                    <a:xfrm rot="0" flipH="0" flipV="1">
                      <a:off x="0" y="0"/>
                      <a:ext cx="5355540" cy="1229296"/>
                    </a:xfrm>
                    <a:custGeom>
                      <a:rect l="l" t="t" r="r" b="b"/>
                      <a:pathLst>
                        <a:path w="7137400" h="1638300">
                          <a:moveTo>
                            <a:pt x="0" y="31750"/>
                          </a:moveTo>
                          <a:lnTo>
                            <a:pt x="0" y="1606550"/>
                          </a:lnTo>
                          <a:cubicBezTo>
                            <a:pt x="0" y="1610767"/>
                            <a:pt x="805" y="1614835"/>
                            <a:pt x="2416" y="1618730"/>
                          </a:cubicBezTo>
                          <a:cubicBezTo>
                            <a:pt x="4028" y="1622649"/>
                            <a:pt x="6322" y="1626047"/>
                            <a:pt x="9298" y="1629048"/>
                          </a:cubicBezTo>
                          <a:cubicBezTo>
                            <a:pt x="12275" y="1632025"/>
                            <a:pt x="15709" y="1634307"/>
                            <a:pt x="19599" y="1635919"/>
                          </a:cubicBezTo>
                          <a:cubicBezTo>
                            <a:pt x="23489" y="1637482"/>
                            <a:pt x="27539" y="1638300"/>
                            <a:pt x="31750" y="1638300"/>
                          </a:cubicBezTo>
                          <a:lnTo>
                            <a:pt x="7105650" y="1638300"/>
                          </a:lnTo>
                          <a:cubicBezTo>
                            <a:pt x="7109859" y="1638300"/>
                            <a:pt x="7113909" y="1637482"/>
                            <a:pt x="7117798" y="1635919"/>
                          </a:cubicBezTo>
                          <a:cubicBezTo>
                            <a:pt x="7121690" y="1634307"/>
                            <a:pt x="7125123" y="1632025"/>
                            <a:pt x="7128099" y="1629048"/>
                          </a:cubicBezTo>
                          <a:cubicBezTo>
                            <a:pt x="7131076" y="1626047"/>
                            <a:pt x="7133370" y="1622649"/>
                            <a:pt x="7134981" y="1618730"/>
                          </a:cubicBezTo>
                          <a:cubicBezTo>
                            <a:pt x="7136593" y="1614835"/>
                            <a:pt x="7137400" y="1610767"/>
                            <a:pt x="7137400" y="1606550"/>
                          </a:cubicBezTo>
                          <a:lnTo>
                            <a:pt x="7137400" y="31750"/>
                          </a:lnTo>
                          <a:cubicBezTo>
                            <a:pt x="7137400" y="27559"/>
                            <a:pt x="7136593" y="23565"/>
                            <a:pt x="7134981" y="19621"/>
                          </a:cubicBezTo>
                          <a:cubicBezTo>
                            <a:pt x="7133370" y="15751"/>
                            <a:pt x="7131076" y="12328"/>
                            <a:pt x="7128099" y="9327"/>
                          </a:cubicBezTo>
                          <a:cubicBezTo>
                            <a:pt x="7125123" y="6350"/>
                            <a:pt x="7121690" y="4044"/>
                            <a:pt x="7117798" y="2407"/>
                          </a:cubicBezTo>
                          <a:cubicBezTo>
                            <a:pt x="7113909" y="819"/>
                            <a:pt x="7109859" y="0"/>
                            <a:pt x="7105650" y="0"/>
                          </a:cubicBezTo>
                          <a:lnTo>
                            <a:pt x="31750" y="0"/>
                          </a:lnTo>
                          <a:cubicBezTo>
                            <a:pt x="27539" y="0"/>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1" behindDoc="1" locked="0" layoutInCell="1" allowOverlap="1">
            <wp:simplePos x="0" y="0"/>
            <wp:positionH relativeFrom="page">
              <wp:posOffset>1249772</wp:posOffset>
            </wp:positionH>
            <wp:positionV relativeFrom="line">
              <wp:posOffset>-167659</wp:posOffset>
            </wp:positionV>
            <wp:extent cx="5355540" cy="1229296"/>
            <wp:effectExtent l="0" t="0" r="0" b="0"/>
            <wp:wrapNone/>
            <wp:docPr id="717" name="Freeform 717"/>
            <wp:cNvGraphicFramePr/>
            <a:graphic>
              <a:graphicData uri="http://schemas.microsoft.com/office/word/2010/wordprocessingShape">
                <wps:wsp>
                  <wps:cNvCnPr/>
                  <wps:spPr>
                    <a:xfrm rot="0" flipH="0" flipV="1">
                      <a:off x="0" y="0"/>
                      <a:ext cx="5355540" cy="1229296"/>
                    </a:xfrm>
                    <a:custGeom>
                      <a:rect l="l" t="t" r="r" b="b"/>
                      <a:pathLst>
                        <a:path w="7137400" h="1638300">
                          <a:moveTo>
                            <a:pt x="0" y="31750"/>
                          </a:moveTo>
                          <a:lnTo>
                            <a:pt x="0" y="1606550"/>
                          </a:lnTo>
                          <a:cubicBezTo>
                            <a:pt x="0" y="1610767"/>
                            <a:pt x="805" y="1614835"/>
                            <a:pt x="2416" y="1618730"/>
                          </a:cubicBezTo>
                          <a:cubicBezTo>
                            <a:pt x="4028" y="1622649"/>
                            <a:pt x="6322" y="1626047"/>
                            <a:pt x="9298" y="1629048"/>
                          </a:cubicBezTo>
                          <a:cubicBezTo>
                            <a:pt x="12275" y="1632025"/>
                            <a:pt x="15709" y="1634307"/>
                            <a:pt x="19599" y="1635919"/>
                          </a:cubicBezTo>
                          <a:cubicBezTo>
                            <a:pt x="23489" y="1637482"/>
                            <a:pt x="27539" y="1638300"/>
                            <a:pt x="31750" y="1638300"/>
                          </a:cubicBezTo>
                          <a:lnTo>
                            <a:pt x="7105650" y="1638300"/>
                          </a:lnTo>
                          <a:cubicBezTo>
                            <a:pt x="7109859" y="1638300"/>
                            <a:pt x="7113909" y="1637482"/>
                            <a:pt x="7117798" y="1635919"/>
                          </a:cubicBezTo>
                          <a:cubicBezTo>
                            <a:pt x="7121690" y="1634307"/>
                            <a:pt x="7125123" y="1632025"/>
                            <a:pt x="7128099" y="1629048"/>
                          </a:cubicBezTo>
                          <a:cubicBezTo>
                            <a:pt x="7131076" y="1626047"/>
                            <a:pt x="7133370" y="1622649"/>
                            <a:pt x="7134981" y="1618730"/>
                          </a:cubicBezTo>
                          <a:cubicBezTo>
                            <a:pt x="7136593" y="1614835"/>
                            <a:pt x="7137400" y="1610767"/>
                            <a:pt x="7137400" y="1606550"/>
                          </a:cubicBezTo>
                          <a:lnTo>
                            <a:pt x="7137400" y="31750"/>
                          </a:lnTo>
                          <a:cubicBezTo>
                            <a:pt x="7137400" y="27559"/>
                            <a:pt x="7136593" y="23565"/>
                            <a:pt x="7134981" y="19621"/>
                          </a:cubicBezTo>
                          <a:cubicBezTo>
                            <a:pt x="7133370" y="15751"/>
                            <a:pt x="7131076" y="12328"/>
                            <a:pt x="7128099" y="9327"/>
                          </a:cubicBezTo>
                          <a:cubicBezTo>
                            <a:pt x="7125123" y="6350"/>
                            <a:pt x="7121690" y="4044"/>
                            <a:pt x="7117798" y="2407"/>
                          </a:cubicBezTo>
                          <a:cubicBezTo>
                            <a:pt x="7113909" y="819"/>
                            <a:pt x="7109859" y="0"/>
                            <a:pt x="7105650" y="0"/>
                          </a:cubicBezTo>
                          <a:lnTo>
                            <a:pt x="31750" y="0"/>
                          </a:lnTo>
                          <a:cubicBezTo>
                            <a:pt x="27539" y="0"/>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08" behindDoc="1" locked="0" layoutInCell="1" allowOverlap="1">
            <wp:simplePos x="0" y="0"/>
            <wp:positionH relativeFrom="page">
              <wp:posOffset>1254537</wp:posOffset>
            </wp:positionH>
            <wp:positionV relativeFrom="line">
              <wp:posOffset>-143836</wp:posOffset>
            </wp:positionV>
            <wp:extent cx="5307893" cy="1200708"/>
            <wp:effectExtent l="0" t="0" r="0" b="0"/>
            <wp:wrapNone/>
            <wp:docPr id="718" name="Freeform 718"/>
            <wp:cNvGraphicFramePr/>
            <a:graphic>
              <a:graphicData uri="http://schemas.microsoft.com/office/word/2010/wordprocessingShape">
                <wps:wsp>
                  <wps:cNvCnPr/>
                  <wps:spPr>
                    <a:xfrm rot="0" flipH="0" flipV="1">
                      <a:off x="0" y="0"/>
                      <a:ext cx="5307893" cy="1200708"/>
                    </a:xfrm>
                    <a:custGeom>
                      <a:rect l="l" t="t" r="r" b="b"/>
                      <a:pathLst>
                        <a:path w="7073900" h="1600200">
                          <a:moveTo>
                            <a:pt x="0" y="1600200"/>
                          </a:moveTo>
                          <a:lnTo>
                            <a:pt x="7073900" y="1600200"/>
                          </a:lnTo>
                          <a:lnTo>
                            <a:pt x="7073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1" behindDoc="1" locked="0" layoutInCell="1" allowOverlap="1">
            <wp:simplePos x="0" y="0"/>
            <wp:positionH relativeFrom="page">
              <wp:posOffset>1241837</wp:posOffset>
            </wp:positionH>
            <wp:positionV relativeFrom="line">
              <wp:posOffset>-156536</wp:posOffset>
            </wp:positionV>
            <wp:extent cx="292224" cy="1229667"/>
            <wp:effectExtent l="0" t="0" r="0" b="0"/>
            <wp:wrapNone/>
            <wp:docPr id="719" name="Picture 719"/>
            <wp:cNvGraphicFramePr>
              <a:graphicFrameLocks noChangeAspect="1"/>
            </wp:cNvGraphicFramePr>
            <a:graphic>
              <a:graphicData uri="http://schemas.openxmlformats.org/drawingml/2006/picture">
                <pic:pic xmlns:pic="http://schemas.openxmlformats.org/drawingml/2006/picture">
                  <pic:nvPicPr>
                    <pic:cNvPr id="719" name="Picture 719"/>
                    <pic:cNvPicPr>
                      <a:picLocks noChangeAspect="0" noChangeArrowheads="1"/>
                    </pic:cNvPicPr>
                  </pic:nvPicPr>
                  <pic:blipFill>
                    <a:blip r:embed="rId719">
                      <a:extLst>
                        <a:ext uri="{28A0092B-C50C-407E-A947-70E740481C1C}">
                          <a14:useLocalDpi xmlns:a14="http://schemas.microsoft.com/office/drawing/2010/main" val="0"/>
                        </a:ext>
                      </a:extLst>
                    </a:blip>
                    <a:srcRect/>
                    <a:stretch>
                      <a:fillRect/>
                    </a:stretch>
                  </pic:blipFill>
                  <pic:spPr>
                    <a:xfrm rot="0" flipH="0" flipV="0">
                      <a:off x="0" y="0"/>
                      <a:ext cx="292224" cy="1229667"/>
                    </a:xfrm>
                    <a:prstGeom prst="rect">
                      <a:avLst/>
                    </a:prstGeom>
                    <a:noFill/>
                  </pic:spPr>
                </pic:pic>
              </a:graphicData>
            </a:graphic>
          </wp:anchor>
        </w:drawing>
        <w:drawing>
          <wp:anchor simplePos="0" relativeHeight="251658263" behindDoc="1" locked="0" layoutInCell="1" allowOverlap="1">
            <wp:simplePos x="0" y="0"/>
            <wp:positionH relativeFrom="page">
              <wp:posOffset>1254537</wp:posOffset>
            </wp:positionH>
            <wp:positionV relativeFrom="line">
              <wp:posOffset>-143836</wp:posOffset>
            </wp:positionV>
            <wp:extent cx="5307893" cy="1200708"/>
            <wp:effectExtent l="0" t="0" r="0" b="0"/>
            <wp:wrapNone/>
            <wp:docPr id="720" name="Freeform 720"/>
            <wp:cNvGraphicFramePr/>
            <a:graphic>
              <a:graphicData uri="http://schemas.microsoft.com/office/word/2010/wordprocessingShape">
                <wps:wsp>
                  <wps:cNvCnPr/>
                  <wps:spPr>
                    <a:xfrm rot="0" flipH="0" flipV="1">
                      <a:off x="0" y="0"/>
                      <a:ext cx="5307893" cy="1200708"/>
                    </a:xfrm>
                    <a:custGeom>
                      <a:rect l="l" t="t" r="r" b="b"/>
                      <a:pathLst>
                        <a:path w="7073900" h="1600200">
                          <a:moveTo>
                            <a:pt x="0" y="1600200"/>
                          </a:moveTo>
                          <a:lnTo>
                            <a:pt x="7073900" y="1600200"/>
                          </a:lnTo>
                          <a:lnTo>
                            <a:pt x="7073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1335"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3848"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调用到的</w:t>
      </w:r>
      <w:r>
        <w:rPr lang="zh-CN" sz="19" baseline="0" dirty="0">
          <w:jc w:val="left"/>
          <w:rFonts w:ascii="宋体" w:hAnsi="宋体" w:cs="宋体"/>
          <w:color w:val="333333"/>
          <w:sz w:val="19"/>
          <w:szCs w:val="19"/>
        </w:rPr>
        <w:t>run</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从</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z w:val="19"/>
          <w:szCs w:val="19"/>
        </w:rPr>
        <w:t>继承过来的</w:t>
      </w:r>
      <w:r>
        <w:rPr lang="zh-CN" sz="19" baseline="0" dirty="0">
          <w:jc w:val="left"/>
          <w:rFonts w:ascii="宋体" w:hAnsi="宋体" w:cs="宋体"/>
          <w:color w:val="333333"/>
          <w:sz w:val="19"/>
          <w:szCs w:val="19"/>
        </w:rPr>
        <w:t>run</w:t>
      </w:r>
      <w:r>
        <w:rPr lang="zh-CN" sz="19" baseline="0" dirty="0">
          <w:jc w:val="left"/>
          <w:rFonts w:ascii="微软雅黑" w:hAnsi="微软雅黑" w:cs="微软雅黑"/>
          <w:color w:val="333333"/>
          <w:spacing w:val="-6"/>
          <w:sz w:val="19"/>
          <w:szCs w:val="19"/>
        </w:rPr>
        <w:t>方法</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8" behindDoc="1" locked="0" layoutInCell="1" allowOverlap="1">
            <wp:simplePos x="0" y="0"/>
            <wp:positionH relativeFrom="page">
              <wp:posOffset>963889</wp:posOffset>
            </wp:positionH>
            <wp:positionV relativeFrom="line">
              <wp:posOffset>-46929</wp:posOffset>
            </wp:positionV>
            <wp:extent cx="5641423" cy="543177"/>
            <wp:effectExtent l="0" t="0" r="0" b="0"/>
            <wp:wrapNone/>
            <wp:docPr id="721" name="Freeform 721"/>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35"/>
                            <a:pt x="2416" y="704330"/>
                          </a:cubicBezTo>
                          <a:cubicBezTo>
                            <a:pt x="4028" y="708249"/>
                            <a:pt x="6322" y="711647"/>
                            <a:pt x="9298" y="714648"/>
                          </a:cubicBezTo>
                          <a:cubicBezTo>
                            <a:pt x="12275" y="717600"/>
                            <a:pt x="15709" y="719882"/>
                            <a:pt x="19599" y="721494"/>
                          </a:cubicBezTo>
                          <a:cubicBezTo>
                            <a:pt x="23489" y="723082"/>
                            <a:pt x="27539" y="723900"/>
                            <a:pt x="31750" y="723900"/>
                          </a:cubicBezTo>
                          <a:lnTo>
                            <a:pt x="7486650" y="723900"/>
                          </a:lnTo>
                          <a:cubicBezTo>
                            <a:pt x="7490859" y="723900"/>
                            <a:pt x="7494909" y="723082"/>
                            <a:pt x="7498798" y="721494"/>
                          </a:cubicBezTo>
                          <a:cubicBezTo>
                            <a:pt x="7502690" y="719882"/>
                            <a:pt x="7506123" y="717600"/>
                            <a:pt x="7509099" y="714648"/>
                          </a:cubicBezTo>
                          <a:cubicBezTo>
                            <a:pt x="7512076" y="711647"/>
                            <a:pt x="7514370" y="708249"/>
                            <a:pt x="7515981" y="704330"/>
                          </a:cubicBezTo>
                          <a:cubicBezTo>
                            <a:pt x="7517593" y="700435"/>
                            <a:pt x="7518400" y="696392"/>
                            <a:pt x="7518400" y="692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7" behindDoc="1" locked="0" layoutInCell="1" allowOverlap="1">
            <wp:simplePos x="0" y="0"/>
            <wp:positionH relativeFrom="page">
              <wp:posOffset>963889</wp:posOffset>
            </wp:positionH>
            <wp:positionV relativeFrom="line">
              <wp:posOffset>-46929</wp:posOffset>
            </wp:positionV>
            <wp:extent cx="5641423" cy="543177"/>
            <wp:effectExtent l="0" t="0" r="0" b="0"/>
            <wp:wrapNone/>
            <wp:docPr id="722" name="Freeform 722"/>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35"/>
                            <a:pt x="2416" y="704330"/>
                          </a:cubicBezTo>
                          <a:cubicBezTo>
                            <a:pt x="4028" y="708249"/>
                            <a:pt x="6322" y="711647"/>
                            <a:pt x="9298" y="714648"/>
                          </a:cubicBezTo>
                          <a:cubicBezTo>
                            <a:pt x="12275" y="717600"/>
                            <a:pt x="15709" y="719882"/>
                            <a:pt x="19599" y="721494"/>
                          </a:cubicBezTo>
                          <a:cubicBezTo>
                            <a:pt x="23489" y="723082"/>
                            <a:pt x="27539" y="723900"/>
                            <a:pt x="31750" y="723900"/>
                          </a:cubicBezTo>
                          <a:lnTo>
                            <a:pt x="7486650" y="723900"/>
                          </a:lnTo>
                          <a:cubicBezTo>
                            <a:pt x="7490859" y="723900"/>
                            <a:pt x="7494909" y="723082"/>
                            <a:pt x="7498798" y="721494"/>
                          </a:cubicBezTo>
                          <a:cubicBezTo>
                            <a:pt x="7502690" y="719882"/>
                            <a:pt x="7506123" y="717600"/>
                            <a:pt x="7509099" y="714648"/>
                          </a:cubicBezTo>
                          <a:cubicBezTo>
                            <a:pt x="7512076" y="711647"/>
                            <a:pt x="7514370" y="708249"/>
                            <a:pt x="7515981" y="704330"/>
                          </a:cubicBezTo>
                          <a:cubicBezTo>
                            <a:pt x="7517593" y="700435"/>
                            <a:pt x="7518400" y="696392"/>
                            <a:pt x="7518400" y="692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9" behindDoc="1" locked="0" layoutInCell="1" allowOverlap="1">
            <wp:simplePos x="0" y="0"/>
            <wp:positionH relativeFrom="page">
              <wp:posOffset>968654</wp:posOffset>
            </wp:positionH>
            <wp:positionV relativeFrom="line">
              <wp:posOffset>-23106</wp:posOffset>
            </wp:positionV>
            <wp:extent cx="5593776" cy="514589"/>
            <wp:effectExtent l="0" t="0" r="0" b="0"/>
            <wp:wrapNone/>
            <wp:docPr id="723" name="Freeform 723"/>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9" behindDoc="1" locked="0" layoutInCell="1" allowOverlap="1">
            <wp:simplePos x="0" y="0"/>
            <wp:positionH relativeFrom="page">
              <wp:posOffset>955954</wp:posOffset>
            </wp:positionH>
            <wp:positionV relativeFrom="line">
              <wp:posOffset>-35810</wp:posOffset>
            </wp:positionV>
            <wp:extent cx="292223" cy="543073"/>
            <wp:effectExtent l="0" t="0" r="0" b="0"/>
            <wp:wrapNone/>
            <wp:docPr id="724" name="Picture 724"/>
            <wp:cNvGraphicFramePr>
              <a:graphicFrameLocks noChangeAspect="1"/>
            </wp:cNvGraphicFramePr>
            <a:graphic>
              <a:graphicData uri="http://schemas.openxmlformats.org/drawingml/2006/picture">
                <pic:pic xmlns:pic="http://schemas.openxmlformats.org/drawingml/2006/picture">
                  <pic:nvPicPr>
                    <pic:cNvPr id="724" name="Picture 724"/>
                    <pic:cNvPicPr>
                      <a:picLocks noChangeAspect="0" noChangeArrowheads="1"/>
                    </pic:cNvPicPr>
                  </pic:nvPicPr>
                  <pic:blipFill>
                    <a:blip r:embed="rId724">
                      <a:extLst>
                        <a:ext uri="{28A0092B-C50C-407E-A947-70E740481C1C}">
                          <a14:useLocalDpi xmlns:a14="http://schemas.microsoft.com/office/drawing/2010/main" val="0"/>
                        </a:ext>
                      </a:extLst>
                    </a:blip>
                    <a:srcRect/>
                    <a:stretch>
                      <a:fillRect/>
                    </a:stretch>
                  </pic:blipFill>
                  <pic:spPr>
                    <a:xfrm rot="0" flipH="0" flipV="0">
                      <a:off x="0" y="0"/>
                      <a:ext cx="292223" cy="543073"/>
                    </a:xfrm>
                    <a:prstGeom prst="rect">
                      <a:avLst/>
                    </a:prstGeom>
                    <a:noFill/>
                  </pic:spPr>
                </pic:pic>
              </a:graphicData>
            </a:graphic>
          </wp:anchor>
        </w:drawing>
        <w:drawing>
          <wp:anchor simplePos="0" relativeHeight="251658279" behindDoc="1" locked="0" layoutInCell="1" allowOverlap="1">
            <wp:simplePos x="0" y="0"/>
            <wp:positionH relativeFrom="page">
              <wp:posOffset>968654</wp:posOffset>
            </wp:positionH>
            <wp:positionV relativeFrom="line">
              <wp:posOffset>-23106</wp:posOffset>
            </wp:positionV>
            <wp:extent cx="5593776" cy="514589"/>
            <wp:effectExtent l="0" t="0" r="0" b="0"/>
            <wp:wrapNone/>
            <wp:docPr id="725" name="Freeform 725"/>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6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7"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drawing>
          <wp:anchor simplePos="0" relativeHeight="251658283" behindDoc="1" locked="0" layoutInCell="1" allowOverlap="1">
            <wp:simplePos x="0" y="0"/>
            <wp:positionH relativeFrom="page">
              <wp:posOffset>963889</wp:posOffset>
            </wp:positionH>
            <wp:positionV relativeFrom="line">
              <wp:posOffset>-339188</wp:posOffset>
            </wp:positionV>
            <wp:extent cx="5641423" cy="2258475"/>
            <wp:effectExtent l="0" t="0" r="0" b="0"/>
            <wp:wrapNone/>
            <wp:docPr id="726" name="Freeform 726"/>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67"/>
                            <a:pt x="805" y="2986435"/>
                            <a:pt x="2416" y="2990330"/>
                          </a:cubicBezTo>
                          <a:cubicBezTo>
                            <a:pt x="4028" y="2994249"/>
                            <a:pt x="6322" y="2997647"/>
                            <a:pt x="9298" y="3000648"/>
                          </a:cubicBezTo>
                          <a:cubicBezTo>
                            <a:pt x="12275" y="3003625"/>
                            <a:pt x="15709" y="3005907"/>
                            <a:pt x="19599" y="3007494"/>
                          </a:cubicBezTo>
                          <a:cubicBezTo>
                            <a:pt x="23489" y="3009082"/>
                            <a:pt x="27539" y="3009900"/>
                            <a:pt x="31750" y="3009900"/>
                          </a:cubicBezTo>
                          <a:lnTo>
                            <a:pt x="7486650" y="3009900"/>
                          </a:lnTo>
                          <a:cubicBezTo>
                            <a:pt x="7490859" y="3009900"/>
                            <a:pt x="7494909" y="3009082"/>
                            <a:pt x="7498798" y="3007494"/>
                          </a:cubicBezTo>
                          <a:cubicBezTo>
                            <a:pt x="7502690" y="3005907"/>
                            <a:pt x="7506123" y="3003625"/>
                            <a:pt x="7509099" y="3000648"/>
                          </a:cubicBezTo>
                          <a:cubicBezTo>
                            <a:pt x="7512076" y="2997647"/>
                            <a:pt x="7514370" y="2994249"/>
                            <a:pt x="7515981" y="2990330"/>
                          </a:cubicBezTo>
                          <a:cubicBezTo>
                            <a:pt x="7517593" y="2986435"/>
                            <a:pt x="7518400" y="2982367"/>
                            <a:pt x="7518400" y="29781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2" behindDoc="1" locked="0" layoutInCell="1" allowOverlap="1">
            <wp:simplePos x="0" y="0"/>
            <wp:positionH relativeFrom="page">
              <wp:posOffset>963889</wp:posOffset>
            </wp:positionH>
            <wp:positionV relativeFrom="line">
              <wp:posOffset>-339188</wp:posOffset>
            </wp:positionV>
            <wp:extent cx="5641423" cy="2258475"/>
            <wp:effectExtent l="0" t="0" r="0" b="0"/>
            <wp:wrapNone/>
            <wp:docPr id="727" name="Freeform 727"/>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67"/>
                            <a:pt x="805" y="2986435"/>
                            <a:pt x="2416" y="2990330"/>
                          </a:cubicBezTo>
                          <a:cubicBezTo>
                            <a:pt x="4028" y="2994249"/>
                            <a:pt x="6322" y="2997647"/>
                            <a:pt x="9298" y="3000648"/>
                          </a:cubicBezTo>
                          <a:cubicBezTo>
                            <a:pt x="12275" y="3003625"/>
                            <a:pt x="15709" y="3005907"/>
                            <a:pt x="19599" y="3007494"/>
                          </a:cubicBezTo>
                          <a:cubicBezTo>
                            <a:pt x="23489" y="3009082"/>
                            <a:pt x="27539" y="3009900"/>
                            <a:pt x="31750" y="3009900"/>
                          </a:cubicBezTo>
                          <a:lnTo>
                            <a:pt x="7486650" y="3009900"/>
                          </a:lnTo>
                          <a:cubicBezTo>
                            <a:pt x="7490859" y="3009900"/>
                            <a:pt x="7494909" y="3009082"/>
                            <a:pt x="7498798" y="3007494"/>
                          </a:cubicBezTo>
                          <a:cubicBezTo>
                            <a:pt x="7502690" y="3005907"/>
                            <a:pt x="7506123" y="3003625"/>
                            <a:pt x="7509099" y="3000648"/>
                          </a:cubicBezTo>
                          <a:cubicBezTo>
                            <a:pt x="7512076" y="2997647"/>
                            <a:pt x="7514370" y="2994249"/>
                            <a:pt x="7515981" y="2990330"/>
                          </a:cubicBezTo>
                          <a:cubicBezTo>
                            <a:pt x="7517593" y="2986435"/>
                            <a:pt x="7518400" y="2982367"/>
                            <a:pt x="7518400" y="29781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37" behindDoc="1" locked="0" layoutInCell="1" allowOverlap="1">
            <wp:simplePos x="0" y="0"/>
            <wp:positionH relativeFrom="page">
              <wp:posOffset>955954</wp:posOffset>
            </wp:positionH>
            <wp:positionV relativeFrom="line">
              <wp:posOffset>-328064</wp:posOffset>
            </wp:positionV>
            <wp:extent cx="368459" cy="2257090"/>
            <wp:effectExtent l="0" t="0" r="0" b="0"/>
            <wp:wrapNone/>
            <wp:docPr id="728" name="Picture 728"/>
            <wp:cNvGraphicFramePr>
              <a:graphicFrameLocks noChangeAspect="1"/>
            </wp:cNvGraphicFramePr>
            <a:graphic>
              <a:graphicData uri="http://schemas.openxmlformats.org/drawingml/2006/picture">
                <pic:pic xmlns:pic="http://schemas.openxmlformats.org/drawingml/2006/picture">
                  <pic:nvPicPr>
                    <pic:cNvPr id="728" name="Picture 728"/>
                    <pic:cNvPicPr>
                      <a:picLocks noChangeAspect="0" noChangeArrowheads="1"/>
                    </pic:cNvPicPr>
                  </pic:nvPicPr>
                  <pic:blipFill>
                    <a:blip r:embed="rId728">
                      <a:extLst>
                        <a:ext uri="{28A0092B-C50C-407E-A947-70E740481C1C}">
                          <a14:useLocalDpi xmlns:a14="http://schemas.microsoft.com/office/drawing/2010/main" val="0"/>
                        </a:ext>
                      </a:extLst>
                    </a:blip>
                    <a:srcRect/>
                    <a:stretch>
                      <a:fillRect/>
                    </a:stretch>
                  </pic:blipFill>
                  <pic:spPr>
                    <a:xfrm rot="0" flipH="0" flipV="0">
                      <a:off x="0" y="0"/>
                      <a:ext cx="368459" cy="2257090"/>
                    </a:xfrm>
                    <a:prstGeom prst="rect">
                      <a:avLst/>
                    </a:prstGeom>
                    <a:noFill/>
                  </pic:spPr>
                </pic:pic>
              </a:graphicData>
            </a:graphic>
          </wp:anchor>
        </w:drawing>
        <w:drawing>
          <wp:anchor simplePos="0" relativeHeight="251658543" behindDoc="1" locked="0" layoutInCell="1" allowOverlap="1">
            <wp:simplePos x="0" y="0"/>
            <wp:positionH relativeFrom="page">
              <wp:posOffset>968654</wp:posOffset>
            </wp:positionH>
            <wp:positionV relativeFrom="line">
              <wp:posOffset>-315364</wp:posOffset>
            </wp:positionV>
            <wp:extent cx="5593776" cy="2229887"/>
            <wp:effectExtent l="0" t="0" r="0" b="0"/>
            <wp:wrapNone/>
            <wp:docPr id="729" name="Freeform 729"/>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968654</wp:posOffset>
            </wp:positionH>
            <wp:positionV relativeFrom="line">
              <wp:posOffset>-315364</wp:posOffset>
            </wp:positionV>
            <wp:extent cx="5593776" cy="2229887"/>
            <wp:effectExtent l="0" t="0" r="0" b="0"/>
            <wp:wrapNone/>
            <wp:docPr id="730" name="Freeform 730"/>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7"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33"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411" w:firstLine="0"/>
      </w:pP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7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00" w:right="128"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0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00" w:right="128"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重写</w:t>
      </w:r>
      <w:r>
        <w:rPr lang="zh-CN" sz="17" baseline="0" dirty="0">
          <w:jc w:val="left"/>
          <w:rFonts w:ascii="Lucida Console" w:hAnsi="Lucida Console" w:cs="Lucida Console"/>
          <w:color w:val="AA5500"/>
          <w:sz w:val="17"/>
          <w:szCs w:val="17"/>
        </w:rPr>
        <w:t>run</w:t>
      </w:r>
      <w:r>
        <w:rPr lang="zh-CN" sz="17" baseline="0" dirty="0">
          <w:jc w:val="left"/>
          <w:rFonts w:ascii="新宋体" w:hAnsi="新宋体" w:cs="新宋体"/>
          <w:color w:val="AA5500"/>
          <w:sz w:val="17"/>
          <w:szCs w:val="17"/>
        </w:rPr>
        <w:t>方法</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0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0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0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调用到的</w:t>
      </w:r>
      <w:r>
        <w:rPr lang="zh-CN" sz="17" baseline="0" dirty="0">
          <w:jc w:val="left"/>
          <w:rFonts w:ascii="Lucida Console" w:hAnsi="Lucida Console" w:cs="Lucida Console"/>
          <w:color w:val="AA5500"/>
          <w:sz w:val="17"/>
          <w:szCs w:val="17"/>
        </w:rPr>
        <w:t>run</w:t>
      </w:r>
      <w:r>
        <w:rPr lang="zh-CN" sz="17" baseline="0" dirty="0">
          <w:jc w:val="left"/>
          <w:rFonts w:ascii="新宋体" w:hAnsi="新宋体" w:cs="新宋体"/>
          <w:color w:val="AA5500"/>
          <w:sz w:val="17"/>
          <w:szCs w:val="17"/>
        </w:rPr>
        <w:t>方法</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是</w:t>
      </w:r>
      <w:r>
        <w:rPr lang="zh-CN" sz="17" baseline="0" dirty="0">
          <w:jc w:val="left"/>
          <w:rFonts w:ascii="Lucida Console" w:hAnsi="Lucida Console" w:cs="Lucida Console"/>
          <w:color w:val="AA5500"/>
          <w:sz w:val="17"/>
          <w:szCs w:val="17"/>
        </w:rPr>
        <w:t>Student</w:t>
      </w:r>
      <w:r>
        <w:rPr lang="zh-CN" sz="17" baseline="0" dirty="0">
          <w:jc w:val="left"/>
          <w:rFonts w:ascii="新宋体" w:hAnsi="新宋体" w:cs="新宋体"/>
          <w:color w:val="AA5500"/>
          <w:sz w:val="17"/>
          <w:szCs w:val="17"/>
        </w:rPr>
        <w:t>中重写的</w:t>
      </w:r>
      <w:r>
        <w:rPr lang="zh-CN" sz="17" baseline="0" dirty="0">
          <w:jc w:val="left"/>
          <w:rFonts w:ascii="Lucida Console" w:hAnsi="Lucida Console" w:cs="Lucida Console"/>
          <w:color w:val="AA5500"/>
          <w:sz w:val="17"/>
          <w:szCs w:val="17"/>
        </w:rPr>
        <w:t>run</w:t>
      </w:r>
      <w:r>
        <w:rPr lang="zh-CN" sz="17" baseline="0" dirty="0">
          <w:jc w:val="left"/>
          <w:rFonts w:ascii="新宋体" w:hAnsi="新宋体" w:cs="新宋体"/>
          <w:color w:val="AA5500"/>
          <w:spacing w:val="-5"/>
          <w:sz w:val="17"/>
          <w:szCs w:val="17"/>
        </w:rPr>
        <w:t>方法</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00" w:right="0" w:firstLine="0"/>
      </w:pP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92" w:space="73"/>
            <w:col w:w="4135" w:space="0"/>
          </w:cols>
          <w:docGrid w:linePitch="360"/>
        </w:sectPr>
        <w:spacing w:before="80" w:after="0" w:line="175" w:lineRule="exact"/>
        <w:ind w:left="100" w:right="0"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106"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注：子类继承父类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调用</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方法，如果</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方法在子类中没有重写</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那么就是调用的是子类继承父类的</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69"/>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如果重写了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那么调用的就是重写之后的方法。</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子类中独有方法的调用</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304" behindDoc="1" locked="0" layoutInCell="1" allowOverlap="1">
            <wp:simplePos x="0" y="0"/>
            <wp:positionH relativeFrom="page">
              <wp:posOffset>939800</wp:posOffset>
            </wp:positionH>
            <wp:positionV relativeFrom="line">
              <wp:posOffset>-180359</wp:posOffset>
            </wp:positionV>
            <wp:extent cx="5678213" cy="1641239"/>
            <wp:effectExtent l="0" t="0" r="0" b="0"/>
            <wp:wrapNone/>
            <wp:docPr id="731" name="Picture 731"/>
            <wp:cNvGraphicFramePr>
              <a:graphicFrameLocks noChangeAspect="1"/>
            </wp:cNvGraphicFramePr>
            <a:graphic>
              <a:graphicData uri="http://schemas.openxmlformats.org/drawingml/2006/picture">
                <pic:pic xmlns:pic="http://schemas.openxmlformats.org/drawingml/2006/picture">
                  <pic:nvPicPr>
                    <pic:cNvPr id="731" name="Picture 731"/>
                    <pic:cNvPicPr>
                      <a:picLocks noChangeAspect="0" noChangeArrowheads="1"/>
                    </pic:cNvPicPr>
                  </pic:nvPicPr>
                  <pic:blipFill>
                    <a:blip r:embed="rId731">
                      <a:extLst>
                        <a:ext uri="{28A0092B-C50C-407E-A947-70E740481C1C}">
                          <a14:useLocalDpi xmlns:a14="http://schemas.microsoft.com/office/drawing/2010/main" val="0"/>
                        </a:ext>
                      </a:extLst>
                    </a:blip>
                    <a:srcRect/>
                    <a:stretch>
                      <a:fillRect/>
                    </a:stretch>
                  </pic:blipFill>
                  <pic:spPr>
                    <a:xfrm rot="0" flipH="0" flipV="0">
                      <a:off x="0" y="0"/>
                      <a:ext cx="5678213" cy="1641239"/>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896" behindDoc="1" locked="0" layoutInCell="1" allowOverlap="1">
            <wp:simplePos x="0" y="0"/>
            <wp:positionH relativeFrom="page">
              <wp:posOffset>955954</wp:posOffset>
            </wp:positionH>
            <wp:positionV relativeFrom="line">
              <wp:posOffset>-328064</wp:posOffset>
            </wp:positionV>
            <wp:extent cx="368459" cy="1617414"/>
            <wp:effectExtent l="0" t="0" r="0" b="0"/>
            <wp:wrapNone/>
            <wp:docPr id="732" name="Picture 732"/>
            <wp:cNvGraphicFramePr>
              <a:graphicFrameLocks noChangeAspect="1"/>
            </wp:cNvGraphicFramePr>
            <a:graphic>
              <a:graphicData uri="http://schemas.openxmlformats.org/drawingml/2006/picture">
                <pic:pic xmlns:pic="http://schemas.openxmlformats.org/drawingml/2006/picture">
                  <pic:nvPicPr>
                    <pic:cNvPr id="732" name="Picture 732"/>
                    <pic:cNvPicPr>
                      <a:picLocks noChangeAspect="0" noChangeArrowheads="1"/>
                    </pic:cNvPicPr>
                  </pic:nvPicPr>
                  <pic:blipFill>
                    <a:blip r:embed="rId732">
                      <a:extLst>
                        <a:ext uri="{28A0092B-C50C-407E-A947-70E740481C1C}">
                          <a14:useLocalDpi xmlns:a14="http://schemas.microsoft.com/office/drawing/2010/main" val="0"/>
                        </a:ext>
                      </a:extLst>
                    </a:blip>
                    <a:srcRect/>
                    <a:stretch>
                      <a:fillRect/>
                    </a:stretch>
                  </pic:blipFill>
                  <pic:spPr>
                    <a:xfrm rot="0" flipH="0" flipV="0">
                      <a:off x="0" y="0"/>
                      <a:ext cx="368459" cy="1617414"/>
                    </a:xfrm>
                    <a:prstGeom prst="rect">
                      <a:avLst/>
                    </a:prstGeom>
                    <a:noFill/>
                  </pic:spPr>
                </pic:pic>
              </a:graphicData>
            </a:graphic>
          </wp:anchor>
        </w:drawing>
        <w:drawing>
          <wp:anchor simplePos="0" relativeHeight="251658755" behindDoc="1" locked="0" layoutInCell="1" allowOverlap="1">
            <wp:simplePos x="0" y="0"/>
            <wp:positionH relativeFrom="page">
              <wp:posOffset>955954</wp:posOffset>
            </wp:positionH>
            <wp:positionV relativeFrom="line">
              <wp:posOffset>-328064</wp:posOffset>
            </wp:positionV>
            <wp:extent cx="5619174" cy="1616695"/>
            <wp:effectExtent l="0" t="0" r="0" b="0"/>
            <wp:wrapNone/>
            <wp:docPr id="733" name="Picture 733"/>
            <wp:cNvGraphicFramePr>
              <a:graphicFrameLocks noChangeAspect="1"/>
            </wp:cNvGraphicFramePr>
            <a:graphic>
              <a:graphicData uri="http://schemas.openxmlformats.org/drawingml/2006/picture">
                <pic:pic xmlns:pic="http://schemas.openxmlformats.org/drawingml/2006/picture">
                  <pic:nvPicPr>
                    <pic:cNvPr id="733" name="Picture 733"/>
                    <pic:cNvPicPr>
                      <a:picLocks noChangeAspect="0" noChangeArrowheads="1"/>
                    </pic:cNvPicPr>
                  </pic:nvPicPr>
                  <pic:blipFill>
                    <a:blip r:embed="rId733">
                      <a:extLst>
                        <a:ext uri="{28A0092B-C50C-407E-A947-70E740481C1C}">
                          <a14:useLocalDpi xmlns:a14="http://schemas.microsoft.com/office/drawing/2010/main" val="0"/>
                        </a:ext>
                      </a:extLst>
                    </a:blip>
                    <a:srcRect/>
                    <a:stretch>
                      <a:fillRect/>
                    </a:stretch>
                  </pic:blipFill>
                  <pic:spPr>
                    <a:xfrm rot="0" flipH="0" flipV="0">
                      <a:off x="0" y="0"/>
                      <a:ext cx="5619174" cy="1616695"/>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848" w:space="0"/>
          </w:cols>
          <w:docGrid w:linePitch="360"/>
        </w:sectPr>
        <w:spacing w:before="80" w:after="0" w:line="175" w:lineRule="exact"/>
        <w:ind w:left="0" w:right="0" w:firstLine="0"/>
      </w:pP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37" name="Freeform 7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38" name="Freeform 7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39" name="Freeform 7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40" name="Freeform 7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41" name="Freeform 7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42" name="Freeform 7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43" name="Freeform 7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44" name="Freeform 7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745" name="Freeform 7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746" name="Freeform 7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747" name="Freeform 7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748" name="Freeform 7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-147122</wp:posOffset>
            </wp:positionV>
            <wp:extent cx="5678213" cy="1065776"/>
            <wp:effectExtent l="0" t="0" r="0" b="0"/>
            <wp:wrapNone/>
            <wp:docPr id="749" name="Picture 749"/>
            <wp:cNvGraphicFramePr>
              <a:graphicFrameLocks noChangeAspect="1"/>
            </wp:cNvGraphicFramePr>
            <a:graphic>
              <a:graphicData uri="http://schemas.openxmlformats.org/drawingml/2006/picture">
                <pic:pic xmlns:pic="http://schemas.openxmlformats.org/drawingml/2006/picture">
                  <pic:nvPicPr>
                    <pic:cNvPr id="749" name="Picture 749"/>
                    <pic:cNvPicPr>
                      <a:picLocks noChangeAspect="0" noChangeArrowheads="1"/>
                    </pic:cNvPicPr>
                  </pic:nvPicPr>
                  <pic:blipFill>
                    <a:blip r:embed="rId749">
                      <a:extLst>
                        <a:ext uri="{28A0092B-C50C-407E-A947-70E740481C1C}">
                          <a14:useLocalDpi xmlns:a14="http://schemas.microsoft.com/office/drawing/2010/main" val="0"/>
                        </a:ext>
                      </a:extLst>
                    </a:blip>
                    <a:srcRect/>
                    <a:stretch>
                      <a:fillRect/>
                    </a:stretch>
                  </pic:blipFill>
                  <pic:spPr>
                    <a:xfrm rot="0" flipH="0" flipV="0">
                      <a:off x="0" y="0"/>
                      <a:ext cx="5678213" cy="1065776"/>
                    </a:xfrm>
                    <a:prstGeom prst="rect">
                      <a:avLst/>
                    </a:prstGeom>
                    <a:noFill/>
                  </pic:spPr>
                </pic:pic>
              </a:graphicData>
            </a:graphic>
          </wp:anchor>
        </w:drawing>
        <w:drawing>
          <wp:anchor simplePos="0" relativeHeight="251658520" behindDoc="1" locked="0" layoutInCell="1" allowOverlap="1">
            <wp:simplePos x="0" y="0"/>
            <wp:positionH relativeFrom="page">
              <wp:posOffset>955954</wp:posOffset>
            </wp:positionH>
            <wp:positionV relativeFrom="line">
              <wp:posOffset>-147122</wp:posOffset>
            </wp:positionV>
            <wp:extent cx="368459" cy="1065776"/>
            <wp:effectExtent l="0" t="0" r="0" b="0"/>
            <wp:wrapNone/>
            <wp:docPr id="750" name="Picture 750"/>
            <wp:cNvGraphicFramePr>
              <a:graphicFrameLocks noChangeAspect="1"/>
            </wp:cNvGraphicFramePr>
            <a:graphic>
              <a:graphicData uri="http://schemas.openxmlformats.org/drawingml/2006/picture">
                <pic:pic xmlns:pic="http://schemas.openxmlformats.org/drawingml/2006/picture">
                  <pic:nvPicPr>
                    <pic:cNvPr id="750" name="Picture 750"/>
                    <pic:cNvPicPr>
                      <a:picLocks noChangeAspect="0" noChangeArrowheads="1"/>
                    </pic:cNvPicPr>
                  </pic:nvPicPr>
                  <pic:blipFill>
                    <a:blip r:embed="rId750">
                      <a:extLst>
                        <a:ext uri="{28A0092B-C50C-407E-A947-70E740481C1C}">
                          <a14:useLocalDpi xmlns:a14="http://schemas.microsoft.com/office/drawing/2010/main" val="0"/>
                        </a:ext>
                      </a:extLst>
                    </a:blip>
                    <a:srcRect/>
                    <a:stretch>
                      <a:fillRect/>
                    </a:stretch>
                  </pic:blipFill>
                  <pic:spPr>
                    <a:xfrm rot="0" flipH="0" flipV="0">
                      <a:off x="0" y="0"/>
                      <a:ext cx="368459" cy="1065776"/>
                    </a:xfrm>
                    <a:prstGeom prst="rect">
                      <a:avLst/>
                    </a:prstGeom>
                    <a:noFill/>
                  </pic:spPr>
                </pic:pic>
              </a:graphicData>
            </a:graphic>
          </wp:anchor>
        </w:drawing>
        <w:drawing>
          <wp:anchor simplePos="0" relativeHeight="251658430" behindDoc="1" locked="0" layoutInCell="1" allowOverlap="1">
            <wp:simplePos x="0" y="0"/>
            <wp:positionH relativeFrom="page">
              <wp:posOffset>955954</wp:posOffset>
            </wp:positionH>
            <wp:positionV relativeFrom="line">
              <wp:posOffset>-147122</wp:posOffset>
            </wp:positionV>
            <wp:extent cx="5619174" cy="1054599"/>
            <wp:effectExtent l="0" t="0" r="0" b="0"/>
            <wp:wrapNone/>
            <wp:docPr id="751" name="Picture 751"/>
            <wp:cNvGraphicFramePr>
              <a:graphicFrameLocks noChangeAspect="1"/>
            </wp:cNvGraphicFramePr>
            <a:graphic>
              <a:graphicData uri="http://schemas.openxmlformats.org/drawingml/2006/picture">
                <pic:pic xmlns:pic="http://schemas.openxmlformats.org/drawingml/2006/picture">
                  <pic:nvPicPr>
                    <pic:cNvPr id="751" name="Picture 751"/>
                    <pic:cNvPicPr>
                      <a:picLocks noChangeAspect="0" noChangeArrowheads="1"/>
                    </pic:cNvPicPr>
                  </pic:nvPicPr>
                  <pic:blipFill>
                    <a:blip r:embed="rId751">
                      <a:extLst>
                        <a:ext uri="{28A0092B-C50C-407E-A947-70E740481C1C}">
                          <a14:useLocalDpi xmlns:a14="http://schemas.microsoft.com/office/drawing/2010/main" val="0"/>
                        </a:ext>
                      </a:extLst>
                    </a:blip>
                    <a:srcRect/>
                    <a:stretch>
                      <a:fillRect/>
                    </a:stretch>
                  </pic:blipFill>
                  <pic:spPr>
                    <a:xfrm rot="0" flipH="0" flipV="0">
                      <a:off x="0" y="0"/>
                      <a:ext cx="5619174" cy="1054599"/>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14" w:right="0" w:firstLine="0"/>
      </w:pP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5972"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调用到继承的</w:t>
      </w:r>
      <w:r>
        <w:rPr lang="zh-CN" sz="17" baseline="0" dirty="0">
          <w:jc w:val="left"/>
          <w:rFonts w:ascii="Lucida Console" w:hAnsi="Lucida Console" w:cs="Lucida Console"/>
          <w:color w:val="AA5500"/>
          <w:sz w:val="17"/>
          <w:szCs w:val="17"/>
        </w:rPr>
        <w:t>run</w:t>
      </w:r>
      <w:r>
        <w:rPr lang="zh-CN" sz="17" baseline="0" dirty="0">
          <w:jc w:val="left"/>
          <w:rFonts w:ascii="新宋体" w:hAnsi="新宋体" w:cs="新宋体"/>
          <w:color w:val="AA5500"/>
          <w:spacing w:val="-5"/>
          <w:sz w:val="17"/>
          <w:szCs w:val="17"/>
        </w:rPr>
        <w:t>方法</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因为编译器检查变量</w:t>
      </w:r>
      <w:r>
        <w:rPr lang="zh-CN" sz="17" baseline="0" dirty="0">
          <w:jc w:val="left"/>
          <w:rFonts w:ascii="Lucida Console" w:hAnsi="Lucida Console" w:cs="Lucida Console"/>
          <w:color w:val="AA5500"/>
          <w:sz w:val="17"/>
          <w:szCs w:val="17"/>
        </w:rPr>
        <w:t>p</w:t>
      </w:r>
      <w:r>
        <w:rPr lang="zh-CN" sz="17" baseline="0" dirty="0">
          <w:jc w:val="left"/>
          <w:rFonts w:ascii="新宋体" w:hAnsi="新宋体" w:cs="新宋体"/>
          <w:color w:val="AA5500"/>
          <w:sz w:val="17"/>
          <w:szCs w:val="17"/>
        </w:rPr>
        <w:t>的类型是</w:t>
      </w:r>
      <w:r>
        <w:rPr lang="zh-CN" sz="17" baseline="0" dirty="0">
          <w:jc w:val="left"/>
          <w:rFonts w:ascii="Lucida Console" w:hAnsi="Lucida Console" w:cs="Lucida Console"/>
          <w:color w:val="AA5500"/>
          <w:sz w:val="17"/>
          <w:szCs w:val="17"/>
        </w:rPr>
        <w:t>Person,</w:t>
      </w:r>
      <w:r>
        <w:rPr lang="zh-CN" sz="17" baseline="0" dirty="0">
          <w:jc w:val="left"/>
          <w:rFonts w:ascii="新宋体" w:hAnsi="新宋体" w:cs="新宋体"/>
          <w:color w:val="AA5500"/>
          <w:sz w:val="17"/>
          <w:szCs w:val="17"/>
        </w:rPr>
        <w:t>但是在</w:t>
      </w:r>
      <w:r>
        <w:rPr lang="zh-CN" sz="17" baseline="0" dirty="0">
          <w:jc w:val="left"/>
          <w:rFonts w:ascii="Lucida Console" w:hAnsi="Lucida Console" w:cs="Lucida Console"/>
          <w:color w:val="AA5500"/>
          <w:sz w:val="17"/>
          <w:szCs w:val="17"/>
        </w:rPr>
        <w:t>Person</w:t>
      </w:r>
      <w:r>
        <w:rPr lang="zh-CN" sz="17" baseline="0" dirty="0">
          <w:jc w:val="left"/>
          <w:rFonts w:ascii="新宋体" w:hAnsi="新宋体" w:cs="新宋体"/>
          <w:color w:val="AA5500"/>
          <w:sz w:val="17"/>
          <w:szCs w:val="17"/>
        </w:rPr>
        <w:t>类中并没有发现</w:t>
      </w:r>
      <w:r>
        <w:rPr lang="zh-CN" sz="17" baseline="0" dirty="0">
          <w:jc w:val="left"/>
          <w:rFonts w:ascii="Lucida Console" w:hAnsi="Lucida Console" w:cs="Lucida Console"/>
          <w:color w:val="AA5500"/>
          <w:sz w:val="17"/>
          <w:szCs w:val="17"/>
        </w:rPr>
        <w:t>test</w:t>
      </w:r>
      <w:r>
        <w:rPr lang="zh-CN" sz="17" baseline="0" dirty="0">
          <w:jc w:val="left"/>
          <w:rFonts w:ascii="新宋体" w:hAnsi="新宋体" w:cs="新宋体"/>
          <w:color w:val="AA5500"/>
          <w:sz w:val="17"/>
          <w:szCs w:val="17"/>
        </w:rPr>
        <w:t>方法</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pacing w:val="-2"/>
          <w:sz w:val="17"/>
          <w:szCs w:val="17"/>
        </w:rPr>
        <w:t>所以编</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译报错</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986" w:space="0"/>
          </w:cols>
          <w:docGrid w:linePitch="360"/>
        </w:sectPr>
        <w:spacing w:before="80" w:after="0" w:line="175" w:lineRule="exact"/>
        <w:ind w:left="0" w:right="0"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20" w:after="0" w:line="375" w:lineRule="exact"/>
        <w:ind w:left="990" w:right="1225"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一个变量</w:t>
      </w:r>
      <w:r>
        <w:rPr lang="zh-CN" sz="19" baseline="0" dirty="0">
          <w:jc w:val="left"/>
          <w:rFonts w:ascii="宋体" w:hAnsi="宋体" w:cs="宋体"/>
          <w:color w:val="333333"/>
          <w:spacing w:val="-20"/>
          <w:sz w:val="19"/>
          <w:szCs w:val="19"/>
        </w:rPr>
        <w:t>x,</w:t>
      </w:r>
      <w:r>
        <w:rPr lang="zh-CN" sz="19" baseline="0" dirty="0">
          <w:jc w:val="left"/>
          <w:rFonts w:ascii="微软雅黑" w:hAnsi="微软雅黑" w:cs="微软雅黑"/>
          <w:color w:val="333333"/>
          <w:sz w:val="19"/>
          <w:szCs w:val="19"/>
        </w:rPr>
        <w:t>调用一个方法</w:t>
      </w:r>
      <w:r>
        <w:rPr lang="zh-CN" sz="19" baseline="0" dirty="0">
          <w:jc w:val="left"/>
          <w:rFonts w:ascii="宋体" w:hAnsi="宋体" w:cs="宋体"/>
          <w:color w:val="333333"/>
          <w:spacing w:val="-18"/>
          <w:sz w:val="19"/>
          <w:szCs w:val="19"/>
        </w:rPr>
        <w:t>test,</w:t>
      </w:r>
      <w:r>
        <w:rPr lang="zh-CN" sz="19" baseline="0" dirty="0">
          <w:jc w:val="left"/>
          <w:rFonts w:ascii="微软雅黑" w:hAnsi="微软雅黑" w:cs="微软雅黑"/>
          <w:color w:val="333333"/>
          <w:sz w:val="19"/>
          <w:szCs w:val="19"/>
        </w:rPr>
        <w:t>编译器是否能让其编译通过</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主要是看声明变量</w:t>
      </w:r>
      <w:r>
        <w:rPr lang="zh-CN" sz="19" baseline="0" dirty="0">
          <w:jc w:val="left"/>
          <w:rFonts w:ascii="宋体" w:hAnsi="宋体" w:cs="宋体"/>
          <w:color w:val="333333"/>
          <w:sz w:val="19"/>
          <w:szCs w:val="19"/>
        </w:rPr>
        <w:t>x</w:t>
      </w:r>
      <w:r>
        <w:rPr lang="zh-CN" sz="19" baseline="0" dirty="0">
          <w:jc w:val="left"/>
          <w:rFonts w:ascii="微软雅黑" w:hAnsi="微软雅黑" w:cs="微软雅黑"/>
          <w:color w:val="333333"/>
          <w:sz w:val="19"/>
          <w:szCs w:val="19"/>
        </w:rPr>
        <w:t>的类型中有没有定义</w:t>
      </w:r>
      <w:r>
        <w:rPr>
          <w:rFonts w:ascii="Times New Roman" w:hAnsi="Times New Roman" w:cs="Times New Roman"/>
          <w:sz w:val="19"/>
          <w:szCs w:val="19"/>
        </w:rPr>
        <w:t> </w:t>
      </w:r>
      <w:r/>
      <w:r>
        <w:rPr lang="zh-CN" sz="19" baseline="0" dirty="0">
          <w:jc w:val="left"/>
          <w:rFonts w:ascii="宋体" w:hAnsi="宋体" w:cs="宋体"/>
          <w:color w:val="333333"/>
          <w:spacing w:val="-10"/>
          <w:sz w:val="19"/>
          <w:szCs w:val="19"/>
        </w:rPr>
        <w:t>test</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如果有则编译通过</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如果没有则编译报错</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而不是看</w:t>
      </w:r>
      <w:r>
        <w:rPr lang="zh-CN" sz="19" baseline="0" dirty="0">
          <w:jc w:val="left"/>
          <w:rFonts w:ascii="宋体" w:hAnsi="宋体" w:cs="宋体"/>
          <w:color w:val="333333"/>
          <w:sz w:val="19"/>
          <w:szCs w:val="19"/>
        </w:rPr>
        <w:t>x</w:t>
      </w:r>
      <w:r>
        <w:rPr lang="zh-CN" sz="19" baseline="0" dirty="0">
          <w:jc w:val="left"/>
          <w:rFonts w:ascii="微软雅黑" w:hAnsi="微软雅黑" w:cs="微软雅黑"/>
          <w:color w:val="333333"/>
          <w:sz w:val="19"/>
          <w:szCs w:val="19"/>
        </w:rPr>
        <w:t>所指向的对象中有没有</w:t>
      </w:r>
      <w:r>
        <w:rPr lang="zh-CN" sz="19" baseline="0" dirty="0">
          <w:jc w:val="left"/>
          <w:rFonts w:ascii="宋体" w:hAnsi="宋体" w:cs="宋体"/>
          <w:color w:val="333333"/>
          <w:spacing w:val="-10"/>
          <w:sz w:val="19"/>
          <w:szCs w:val="19"/>
        </w:rPr>
        <w:t>test</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原理：编译看左边，运行不一定看右边。</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4" behindDoc="1" locked="0" layoutInCell="1" allowOverlap="1">
            <wp:simplePos x="0" y="0"/>
            <wp:positionH relativeFrom="page">
              <wp:posOffset>963889</wp:posOffset>
            </wp:positionH>
            <wp:positionV relativeFrom="line">
              <wp:posOffset>-46925</wp:posOffset>
            </wp:positionV>
            <wp:extent cx="5641423" cy="371647"/>
            <wp:effectExtent l="0" t="0" r="0" b="0"/>
            <wp:wrapNone/>
            <wp:docPr id="752" name="Freeform 752"/>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05"/>
                          </a:cubicBezTo>
                          <a:cubicBezTo>
                            <a:pt x="4028" y="479624"/>
                            <a:pt x="6322" y="483022"/>
                            <a:pt x="9298" y="486048"/>
                          </a:cubicBezTo>
                          <a:cubicBezTo>
                            <a:pt x="12275" y="489000"/>
                            <a:pt x="15709" y="491282"/>
                            <a:pt x="19599" y="492894"/>
                          </a:cubicBezTo>
                          <a:cubicBezTo>
                            <a:pt x="23489" y="494482"/>
                            <a:pt x="27539" y="495300"/>
                            <a:pt x="31750" y="495300"/>
                          </a:cubicBezTo>
                          <a:lnTo>
                            <a:pt x="7486650" y="495300"/>
                          </a:lnTo>
                          <a:cubicBezTo>
                            <a:pt x="7490859" y="495300"/>
                            <a:pt x="7494909" y="494482"/>
                            <a:pt x="7498798" y="492894"/>
                          </a:cubicBezTo>
                          <a:cubicBezTo>
                            <a:pt x="7502690" y="491282"/>
                            <a:pt x="7506123" y="489000"/>
                            <a:pt x="7509099" y="486048"/>
                          </a:cubicBezTo>
                          <a:cubicBezTo>
                            <a:pt x="7512076" y="483022"/>
                            <a:pt x="7514370" y="479624"/>
                            <a:pt x="7515981" y="475705"/>
                          </a:cubicBezTo>
                          <a:cubicBezTo>
                            <a:pt x="7517593" y="471835"/>
                            <a:pt x="7518400" y="467792"/>
                            <a:pt x="7518400" y="4635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3" behindDoc="1" locked="0" layoutInCell="1" allowOverlap="1">
            <wp:simplePos x="0" y="0"/>
            <wp:positionH relativeFrom="page">
              <wp:posOffset>963889</wp:posOffset>
            </wp:positionH>
            <wp:positionV relativeFrom="line">
              <wp:posOffset>-46925</wp:posOffset>
            </wp:positionV>
            <wp:extent cx="5641423" cy="371647"/>
            <wp:effectExtent l="0" t="0" r="0" b="0"/>
            <wp:wrapNone/>
            <wp:docPr id="753" name="Freeform 753"/>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05"/>
                          </a:cubicBezTo>
                          <a:cubicBezTo>
                            <a:pt x="4028" y="479624"/>
                            <a:pt x="6322" y="483022"/>
                            <a:pt x="9298" y="486048"/>
                          </a:cubicBezTo>
                          <a:cubicBezTo>
                            <a:pt x="12275" y="489000"/>
                            <a:pt x="15709" y="491282"/>
                            <a:pt x="19599" y="492894"/>
                          </a:cubicBezTo>
                          <a:cubicBezTo>
                            <a:pt x="23489" y="494482"/>
                            <a:pt x="27539" y="495300"/>
                            <a:pt x="31750" y="495300"/>
                          </a:cubicBezTo>
                          <a:lnTo>
                            <a:pt x="7486650" y="495300"/>
                          </a:lnTo>
                          <a:cubicBezTo>
                            <a:pt x="7490859" y="495300"/>
                            <a:pt x="7494909" y="494482"/>
                            <a:pt x="7498798" y="492894"/>
                          </a:cubicBezTo>
                          <a:cubicBezTo>
                            <a:pt x="7502690" y="491282"/>
                            <a:pt x="7506123" y="489000"/>
                            <a:pt x="7509099" y="486048"/>
                          </a:cubicBezTo>
                          <a:cubicBezTo>
                            <a:pt x="7512076" y="483022"/>
                            <a:pt x="7514370" y="479624"/>
                            <a:pt x="7515981" y="475705"/>
                          </a:cubicBezTo>
                          <a:cubicBezTo>
                            <a:pt x="7517593" y="471835"/>
                            <a:pt x="7518400" y="467792"/>
                            <a:pt x="7518400" y="4635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1" behindDoc="1" locked="0" layoutInCell="1" allowOverlap="1">
            <wp:simplePos x="0" y="0"/>
            <wp:positionH relativeFrom="page">
              <wp:posOffset>968654</wp:posOffset>
            </wp:positionH>
            <wp:positionV relativeFrom="line">
              <wp:posOffset>-23102</wp:posOffset>
            </wp:positionV>
            <wp:extent cx="5593776" cy="343059"/>
            <wp:effectExtent l="0" t="0" r="0" b="0"/>
            <wp:wrapNone/>
            <wp:docPr id="754" name="Freeform 754"/>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07" behindDoc="1" locked="0" layoutInCell="1" allowOverlap="1">
            <wp:simplePos x="0" y="0"/>
            <wp:positionH relativeFrom="page">
              <wp:posOffset>955954</wp:posOffset>
            </wp:positionH>
            <wp:positionV relativeFrom="line">
              <wp:posOffset>-35796</wp:posOffset>
            </wp:positionV>
            <wp:extent cx="292223" cy="378916"/>
            <wp:effectExtent l="0" t="0" r="0" b="0"/>
            <wp:wrapNone/>
            <wp:docPr id="755" name="Picture 755"/>
            <wp:cNvGraphicFramePr>
              <a:graphicFrameLocks noChangeAspect="1"/>
            </wp:cNvGraphicFramePr>
            <a:graphic>
              <a:graphicData uri="http://schemas.openxmlformats.org/drawingml/2006/picture">
                <pic:pic xmlns:pic="http://schemas.openxmlformats.org/drawingml/2006/picture">
                  <pic:nvPicPr>
                    <pic:cNvPr id="755" name="Picture 755"/>
                    <pic:cNvPicPr>
                      <a:picLocks noChangeAspect="0" noChangeArrowheads="1"/>
                    </pic:cNvPicPr>
                  </pic:nvPicPr>
                  <pic:blipFill>
                    <a:blip r:embed="rId755">
                      <a:extLst>
                        <a:ext uri="{28A0092B-C50C-407E-A947-70E740481C1C}">
                          <a14:useLocalDpi xmlns:a14="http://schemas.microsoft.com/office/drawing/2010/main" val="0"/>
                        </a:ext>
                      </a:extLst>
                    </a:blip>
                    <a:srcRect/>
                    <a:stretch>
                      <a:fillRect/>
                    </a:stretch>
                  </pic:blipFill>
                  <pic:spPr>
                    <a:xfrm rot="0" flipH="0" flipV="0">
                      <a:off x="0" y="0"/>
                      <a:ext cx="292223" cy="378916"/>
                    </a:xfrm>
                    <a:prstGeom prst="rect">
                      <a:avLst/>
                    </a:prstGeom>
                    <a:noFill/>
                  </pic:spPr>
                </pic:pic>
              </a:graphicData>
            </a:graphic>
          </wp:anchor>
        </w:drawing>
        <w:drawing>
          <wp:anchor simplePos="0" relativeHeight="251658275" behindDoc="1" locked="0" layoutInCell="1" allowOverlap="1">
            <wp:simplePos x="0" y="0"/>
            <wp:positionH relativeFrom="page">
              <wp:posOffset>968654</wp:posOffset>
            </wp:positionH>
            <wp:positionV relativeFrom="line">
              <wp:posOffset>-23102</wp:posOffset>
            </wp:positionV>
            <wp:extent cx="5593776" cy="343059"/>
            <wp:effectExtent l="0" t="0" r="0" b="0"/>
            <wp:wrapNone/>
            <wp:docPr id="756" name="Freeform 756"/>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18" w:space="0"/>
          </w:cols>
          <w:docGrid w:linePitch="360"/>
        </w:sectPr>
        <w:spacing w:before="246" w:after="0" w:line="270" w:lineRule="exact"/>
        <w:ind w:left="0" w:right="-40" w:firstLine="0"/>
      </w:pPr>
      <w:r/>
      <w:r>
        <w:rPr lang="zh-CN" sz="17" baseline="0" dirty="0">
          <w:jc w:val="left"/>
          <w:rFonts w:ascii="新宋体" w:hAnsi="新宋体" w:cs="新宋体"/>
          <w:color w:val="000000"/>
          <w:sz w:val="17"/>
          <w:szCs w:val="17"/>
        </w:rPr>
        <w:t>编译看左边的意思：</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编译器在编译的时候会检测引用类型中含有指定的成员，如果没有就会报错。</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子类的成员是特有的，父类的没有的，所以他是找不到的。</w:t>
      </w:r>
      <w:r>
        <w:rPr>
          <w:rFonts w:ascii="Times New Roman" w:hAnsi="Times New Roman" w:cs="Times New Roman"/>
          <w:sz w:val="17"/>
          <w:szCs w:val="17"/>
        </w:rPr>
        <w:t> </w:t>
      </w:r>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子类引用和父类引用指向对象的区别</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8" behindDoc="1" locked="0" layoutInCell="1" allowOverlap="1">
            <wp:simplePos x="0" y="0"/>
            <wp:positionH relativeFrom="page">
              <wp:posOffset>963889</wp:posOffset>
            </wp:positionH>
            <wp:positionV relativeFrom="line">
              <wp:posOffset>-46924</wp:posOffset>
            </wp:positionV>
            <wp:extent cx="5641423" cy="371647"/>
            <wp:effectExtent l="0" t="0" r="0" b="0"/>
            <wp:wrapNone/>
            <wp:docPr id="757" name="Freeform 757"/>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30"/>
                          </a:cubicBezTo>
                          <a:cubicBezTo>
                            <a:pt x="4028" y="479649"/>
                            <a:pt x="6322" y="483047"/>
                            <a:pt x="9298" y="486048"/>
                          </a:cubicBezTo>
                          <a:cubicBezTo>
                            <a:pt x="12275" y="489000"/>
                            <a:pt x="15709" y="491282"/>
                            <a:pt x="19599" y="492894"/>
                          </a:cubicBezTo>
                          <a:cubicBezTo>
                            <a:pt x="23489" y="494482"/>
                            <a:pt x="27539" y="495300"/>
                            <a:pt x="31750" y="495300"/>
                          </a:cubicBezTo>
                          <a:lnTo>
                            <a:pt x="7486650" y="495300"/>
                          </a:lnTo>
                          <a:cubicBezTo>
                            <a:pt x="7490859" y="495300"/>
                            <a:pt x="7494909" y="494482"/>
                            <a:pt x="7498798" y="492894"/>
                          </a:cubicBezTo>
                          <a:cubicBezTo>
                            <a:pt x="7502690" y="491282"/>
                            <a:pt x="7506123" y="489000"/>
                            <a:pt x="7509099" y="486048"/>
                          </a:cubicBezTo>
                          <a:cubicBezTo>
                            <a:pt x="7512076" y="483047"/>
                            <a:pt x="7514370" y="479649"/>
                            <a:pt x="7515981" y="475730"/>
                          </a:cubicBezTo>
                          <a:cubicBezTo>
                            <a:pt x="7517593" y="471835"/>
                            <a:pt x="7518400" y="467792"/>
                            <a:pt x="7518400" y="4635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7" behindDoc="1" locked="0" layoutInCell="1" allowOverlap="1">
            <wp:simplePos x="0" y="0"/>
            <wp:positionH relativeFrom="page">
              <wp:posOffset>963889</wp:posOffset>
            </wp:positionH>
            <wp:positionV relativeFrom="line">
              <wp:posOffset>-46924</wp:posOffset>
            </wp:positionV>
            <wp:extent cx="5641423" cy="371647"/>
            <wp:effectExtent l="0" t="0" r="0" b="0"/>
            <wp:wrapNone/>
            <wp:docPr id="758" name="Freeform 758"/>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30"/>
                          </a:cubicBezTo>
                          <a:cubicBezTo>
                            <a:pt x="4028" y="479649"/>
                            <a:pt x="6322" y="483047"/>
                            <a:pt x="9298" y="486048"/>
                          </a:cubicBezTo>
                          <a:cubicBezTo>
                            <a:pt x="12275" y="489000"/>
                            <a:pt x="15709" y="491282"/>
                            <a:pt x="19599" y="492894"/>
                          </a:cubicBezTo>
                          <a:cubicBezTo>
                            <a:pt x="23489" y="494482"/>
                            <a:pt x="27539" y="495300"/>
                            <a:pt x="31750" y="495300"/>
                          </a:cubicBezTo>
                          <a:lnTo>
                            <a:pt x="7486650" y="495300"/>
                          </a:lnTo>
                          <a:cubicBezTo>
                            <a:pt x="7490859" y="495300"/>
                            <a:pt x="7494909" y="494482"/>
                            <a:pt x="7498798" y="492894"/>
                          </a:cubicBezTo>
                          <a:cubicBezTo>
                            <a:pt x="7502690" y="491282"/>
                            <a:pt x="7506123" y="489000"/>
                            <a:pt x="7509099" y="486048"/>
                          </a:cubicBezTo>
                          <a:cubicBezTo>
                            <a:pt x="7512076" y="483047"/>
                            <a:pt x="7514370" y="479649"/>
                            <a:pt x="7515981" y="475730"/>
                          </a:cubicBezTo>
                          <a:cubicBezTo>
                            <a:pt x="7517593" y="471835"/>
                            <a:pt x="7518400" y="467792"/>
                            <a:pt x="7518400" y="463550"/>
                          </a:cubicBezTo>
                          <a:lnTo>
                            <a:pt x="7518400" y="31750"/>
                          </a:lnTo>
                          <a:cubicBezTo>
                            <a:pt x="7518400" y="27559"/>
                            <a:pt x="7517593" y="23540"/>
                            <a:pt x="7515981" y="19596"/>
                          </a:cubicBezTo>
                          <a:cubicBezTo>
                            <a:pt x="7514370" y="15727"/>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09" behindDoc="1" locked="0" layoutInCell="1" allowOverlap="1">
            <wp:simplePos x="0" y="0"/>
            <wp:positionH relativeFrom="page">
              <wp:posOffset>968654</wp:posOffset>
            </wp:positionH>
            <wp:positionV relativeFrom="line">
              <wp:posOffset>-23101</wp:posOffset>
            </wp:positionV>
            <wp:extent cx="5593776" cy="343059"/>
            <wp:effectExtent l="0" t="0" r="0" b="0"/>
            <wp:wrapNone/>
            <wp:docPr id="759" name="Freeform 759"/>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62" behindDoc="1" locked="0" layoutInCell="1" allowOverlap="1">
            <wp:simplePos x="0" y="0"/>
            <wp:positionH relativeFrom="page">
              <wp:posOffset>955954</wp:posOffset>
            </wp:positionH>
            <wp:positionV relativeFrom="line">
              <wp:posOffset>-35797</wp:posOffset>
            </wp:positionV>
            <wp:extent cx="292223" cy="372169"/>
            <wp:effectExtent l="0" t="0" r="0" b="0"/>
            <wp:wrapNone/>
            <wp:docPr id="760" name="Picture 760"/>
            <wp:cNvGraphicFramePr>
              <a:graphicFrameLocks noChangeAspect="1"/>
            </wp:cNvGraphicFramePr>
            <a:graphic>
              <a:graphicData uri="http://schemas.openxmlformats.org/drawingml/2006/picture">
                <pic:pic xmlns:pic="http://schemas.openxmlformats.org/drawingml/2006/picture">
                  <pic:nvPicPr>
                    <pic:cNvPr id="760" name="Picture 760"/>
                    <pic:cNvPicPr>
                      <a:picLocks noChangeAspect="0" noChangeArrowheads="1"/>
                    </pic:cNvPicPr>
                  </pic:nvPicPr>
                  <pic:blipFill>
                    <a:blip r:embed="rId760">
                      <a:extLst>
                        <a:ext uri="{28A0092B-C50C-407E-A947-70E740481C1C}">
                          <a14:useLocalDpi xmlns:a14="http://schemas.microsoft.com/office/drawing/2010/main" val="0"/>
                        </a:ext>
                      </a:extLst>
                    </a:blip>
                    <a:srcRect/>
                    <a:stretch>
                      <a:fillRect/>
                    </a:stretch>
                  </pic:blipFill>
                  <pic:spPr>
                    <a:xfrm rot="0" flipH="0" flipV="0">
                      <a:off x="0" y="0"/>
                      <a:ext cx="292223" cy="372169"/>
                    </a:xfrm>
                    <a:prstGeom prst="rect">
                      <a:avLst/>
                    </a:prstGeom>
                    <a:noFill/>
                  </pic:spPr>
                </pic:pic>
              </a:graphicData>
            </a:graphic>
          </wp:anchor>
        </w:drawing>
        <w:drawing>
          <wp:anchor simplePos="0" relativeHeight="251658279" behindDoc="1" locked="0" layoutInCell="1" allowOverlap="1">
            <wp:simplePos x="0" y="0"/>
            <wp:positionH relativeFrom="page">
              <wp:posOffset>968654</wp:posOffset>
            </wp:positionH>
            <wp:positionV relativeFrom="line">
              <wp:posOffset>-23101</wp:posOffset>
            </wp:positionV>
            <wp:extent cx="5593776" cy="343059"/>
            <wp:effectExtent l="0" t="0" r="0" b="0"/>
            <wp:wrapNone/>
            <wp:docPr id="761" name="Freeform 761"/>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790" w:space="0"/>
          </w:cols>
          <w:docGrid w:linePitch="360"/>
        </w:sectPr>
        <w:spacing w:before="257" w:after="0" w:line="270" w:lineRule="exact"/>
        <w:ind w:left="0" w:right="-40" w:firstLine="0"/>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变量</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能调用的方法是</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中有的方法</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包括继承过来的</w:t>
      </w:r>
      <w:r>
        <w:rPr lang="zh-CN" sz="19" baseline="0" dirty="0">
          <w:jc w:val="left"/>
          <w:rFonts w:ascii="宋体" w:hAnsi="宋体" w:cs="宋体"/>
          <w:color w:val="333333"/>
          <w:spacing w:val="-43"/>
          <w:sz w:val="19"/>
          <w:szCs w:val="19"/>
        </w:rPr>
        <w:t>),</w:t>
      </w:r>
      <w:r>
        <w:rPr lang="zh-CN" sz="19" baseline="0" dirty="0">
          <w:jc w:val="left"/>
          <w:rFonts w:ascii="微软雅黑" w:hAnsi="微软雅黑" w:cs="微软雅黑"/>
          <w:color w:val="333333"/>
          <w:sz w:val="19"/>
          <w:szCs w:val="19"/>
        </w:rPr>
        <w:t>变量</w:t>
      </w:r>
      <w:r>
        <w:rPr lang="zh-CN" sz="19" baseline="0" dirty="0">
          <w:jc w:val="left"/>
          <w:rFonts w:ascii="宋体" w:hAnsi="宋体" w:cs="宋体"/>
          <w:color w:val="333333"/>
          <w:sz w:val="19"/>
          <w:szCs w:val="19"/>
        </w:rPr>
        <w:t>p</w:t>
      </w:r>
      <w:r>
        <w:rPr lang="zh-CN" sz="19" baseline="0" dirty="0">
          <w:jc w:val="left"/>
          <w:rFonts w:ascii="微软雅黑" w:hAnsi="微软雅黑" w:cs="微软雅黑"/>
          <w:color w:val="333333"/>
          <w:sz w:val="19"/>
          <w:szCs w:val="19"/>
        </w:rPr>
        <w:t>能调用的方法是</w:t>
      </w:r>
      <w:r>
        <w:rPr lang="zh-CN" sz="19" baseline="0" dirty="0">
          <w:jc w:val="left"/>
          <w:rFonts w:ascii="宋体" w:hAnsi="宋体" w:cs="宋体"/>
          <w:color w:val="333333"/>
          <w:sz w:val="19"/>
          <w:szCs w:val="19"/>
        </w:rPr>
        <w:t>Person</w:t>
      </w:r>
      <w:r>
        <w:rPr lang="zh-CN" sz="19" baseline="0" dirty="0">
          <w:jc w:val="left"/>
          <w:rFonts w:ascii="微软雅黑" w:hAnsi="微软雅黑" w:cs="微软雅黑"/>
          <w:color w:val="333333"/>
          <w:sz w:val="19"/>
          <w:szCs w:val="19"/>
        </w:rPr>
        <w:t>中有的方法</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括继承过来的</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但是变量</w:t>
      </w:r>
      <w:r>
        <w:rPr lang="zh-CN" sz="19" baseline="0" dirty="0">
          <w:jc w:val="left"/>
          <w:rFonts w:ascii="宋体" w:hAnsi="宋体" w:cs="宋体"/>
          <w:color w:val="333333"/>
          <w:sz w:val="19"/>
          <w:szCs w:val="19"/>
        </w:rPr>
        <w:t>p</w:t>
      </w:r>
      <w:r>
        <w:rPr lang="zh-CN" sz="19" baseline="0" dirty="0">
          <w:jc w:val="left"/>
          <w:rFonts w:ascii="微软雅黑" w:hAnsi="微软雅黑" w:cs="微软雅黑"/>
          <w:color w:val="333333"/>
          <w:sz w:val="19"/>
          <w:szCs w:val="19"/>
        </w:rPr>
        <w:t>是父类型的</w:t>
      </w:r>
      <w:r>
        <w:rPr lang="zh-CN" sz="19" baseline="0" dirty="0">
          <w:jc w:val="left"/>
          <w:rFonts w:ascii="宋体" w:hAnsi="宋体" w:cs="宋体"/>
          <w:color w:val="333333"/>
          <w:spacing w:val="-12"/>
          <w:sz w:val="19"/>
          <w:szCs w:val="19"/>
        </w:rPr>
        <w:t>,p</w:t>
      </w:r>
      <w:r>
        <w:rPr lang="zh-CN" sz="19" baseline="0" dirty="0">
          <w:jc w:val="left"/>
          <w:rFonts w:ascii="微软雅黑" w:hAnsi="微软雅黑" w:cs="微软雅黑"/>
          <w:color w:val="333333"/>
          <w:sz w:val="19"/>
          <w:szCs w:val="19"/>
        </w:rPr>
        <w:t>不仅可以指向</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还可以指向</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eacher</w:t>
      </w:r>
      <w:r>
        <w:rPr lang="zh-CN" sz="19" baseline="0" dirty="0">
          <w:jc w:val="left"/>
          <w:rFonts w:ascii="微软雅黑" w:hAnsi="微软雅黑" w:cs="微软雅黑"/>
          <w:color w:val="333333"/>
          <w:sz w:val="19"/>
          <w:szCs w:val="19"/>
        </w:rPr>
        <w:t>类型对象等</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但是变量</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只能指</w:t>
      </w:r>
      <w:r>
        <w:rPr>
          <w:rFonts w:ascii="Times New Roman" w:hAnsi="Times New Roman" w:cs="Times New Roman"/>
          <w:sz w:val="19"/>
          <w:szCs w:val="19"/>
        </w:rPr>
        <w:t> </w:t>
      </w:r>
      <w:r/>
      <w:r>
        <w:rPr lang="zh-CN" sz="19" baseline="0" dirty="0">
          <w:jc w:val="left"/>
          <w:rFonts w:ascii="宋体" w:hAnsi="宋体" w:cs="宋体"/>
          <w:color w:val="333333"/>
          <w:sz w:val="19"/>
          <w:szCs w:val="19"/>
        </w:rPr>
        <w:t>Studnet</w:t>
      </w:r>
      <w:r>
        <w:rPr lang="zh-CN" sz="19" baseline="0" dirty="0">
          <w:jc w:val="left"/>
          <w:rFonts w:ascii="微软雅黑" w:hAnsi="微软雅黑" w:cs="微软雅黑"/>
          <w:color w:val="333333"/>
          <w:sz w:val="19"/>
          <w:szCs w:val="19"/>
        </w:rPr>
        <w:t>类型对象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及</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子类型对象。变量</w:t>
      </w:r>
      <w:r>
        <w:rPr lang="zh-CN" sz="19" baseline="0" dirty="0">
          <w:jc w:val="left"/>
          <w:rFonts w:ascii="宋体" w:hAnsi="宋体" w:cs="宋体"/>
          <w:color w:val="333333"/>
          <w:sz w:val="19"/>
          <w:szCs w:val="19"/>
        </w:rPr>
        <w:t>p</w:t>
      </w:r>
      <w:r>
        <w:rPr lang="zh-CN" sz="19" baseline="0" dirty="0">
          <w:jc w:val="left"/>
          <w:rFonts w:ascii="微软雅黑" w:hAnsi="微软雅黑" w:cs="微软雅黑"/>
          <w:color w:val="333333"/>
          <w:sz w:val="19"/>
          <w:szCs w:val="19"/>
        </w:rPr>
        <w:t>能指向对象的范围是比变量</w:t>
      </w:r>
      <w:r>
        <w:rPr lang="zh-CN" sz="19" baseline="0" dirty="0">
          <w:jc w:val="left"/>
          <w:rFonts w:ascii="宋体" w:hAnsi="宋体" w:cs="宋体"/>
          <w:color w:val="333333"/>
          <w:sz w:val="19"/>
          <w:szCs w:val="19"/>
        </w:rPr>
        <w:t>s</w:t>
      </w:r>
      <w:r>
        <w:rPr lang="zh-CN" sz="19" baseline="0" dirty="0">
          <w:jc w:val="left"/>
          <w:rFonts w:ascii="微软雅黑" w:hAnsi="微软雅黑" w:cs="微软雅黑"/>
          <w:color w:val="333333"/>
          <w:sz w:val="19"/>
          <w:szCs w:val="19"/>
        </w:rPr>
        <w:t>大的。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
          <w:sz w:val="19"/>
          <w:szCs w:val="19"/>
        </w:rPr>
        <w:t> Object</w:t>
      </w:r>
      <w:r>
        <w:rPr lang="zh-CN" sz="19" baseline="0" dirty="0">
          <w:jc w:val="left"/>
          <w:rFonts w:ascii="微软雅黑" w:hAnsi="微软雅黑" w:cs="微软雅黑"/>
          <w:color w:val="333333"/>
          <w:sz w:val="19"/>
          <w:szCs w:val="19"/>
        </w:rPr>
        <w:t>类型的变量</w:t>
      </w:r>
      <w:r>
        <w:rPr lang="zh-CN" sz="19" baseline="0" dirty="0">
          <w:jc w:val="left"/>
          <w:rFonts w:ascii="宋体" w:hAnsi="宋体" w:cs="宋体"/>
          <w:color w:val="333333"/>
          <w:spacing w:val="-13"/>
          <w:sz w:val="19"/>
          <w:szCs w:val="19"/>
        </w:rPr>
        <w:t>o,</w:t>
      </w:r>
      <w:r>
        <w:rPr lang="zh-CN" sz="19" baseline="0" dirty="0">
          <w:jc w:val="left"/>
          <w:rFonts w:ascii="微软雅黑" w:hAnsi="微软雅黑" w:cs="微软雅黑"/>
          <w:color w:val="333333"/>
          <w:sz w:val="19"/>
          <w:szCs w:val="19"/>
        </w:rPr>
        <w:t>能指向所有对象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它的范围最大</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但是使用变量</w:t>
      </w:r>
      <w:r>
        <w:rPr lang="zh-CN" sz="19" baseline="0" dirty="0">
          <w:jc w:val="left"/>
          <w:rFonts w:ascii="宋体" w:hAnsi="宋体" w:cs="宋体"/>
          <w:color w:val="333333"/>
          <w:sz w:val="19"/>
          <w:szCs w:val="19"/>
        </w:rPr>
        <w:t>o</w:t>
      </w:r>
      <w:r>
        <w:rPr lang="zh-CN" sz="19" baseline="0" dirty="0">
          <w:jc w:val="left"/>
          <w:rFonts w:ascii="微软雅黑" w:hAnsi="微软雅黑" w:cs="微软雅黑"/>
          <w:color w:val="333333"/>
          <w:sz w:val="19"/>
          <w:szCs w:val="19"/>
        </w:rPr>
        <w:t>能调用到的方法也是最少的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只能调用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到</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中的声明的方法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因为变量</w:t>
      </w:r>
      <w:r>
        <w:rPr lang="zh-CN" sz="19" baseline="0" dirty="0">
          <w:jc w:val="left"/>
          <w:rFonts w:ascii="宋体" w:hAnsi="宋体" w:cs="宋体"/>
          <w:color w:val="333333"/>
          <w:sz w:val="19"/>
          <w:szCs w:val="19"/>
        </w:rPr>
        <w:t>o</w:t>
      </w:r>
      <w:r>
        <w:rPr lang="zh-CN" sz="19" baseline="0" dirty="0">
          <w:jc w:val="left"/>
          <w:rFonts w:ascii="微软雅黑" w:hAnsi="微软雅黑" w:cs="微软雅黑"/>
          <w:color w:val="333333"/>
          <w:sz w:val="19"/>
          <w:szCs w:val="19"/>
        </w:rPr>
        <w:t>声明的类型就是</w:t>
      </w:r>
      <w:r>
        <w:rPr lang="zh-CN" sz="19" baseline="0" dirty="0">
          <w:jc w:val="left"/>
          <w:rFonts w:ascii="宋体" w:hAnsi="宋体" w:cs="宋体"/>
          <w:color w:val="333333"/>
          <w:spacing w:val="-4"/>
          <w:sz w:val="19"/>
          <w:szCs w:val="19"/>
        </w:rPr>
        <w:t>Object.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中的方法调用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是运行时动态和对象绑定的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不到运行的时候</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是不知道到底哪个方法被调用的。</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、重写、重载和多态的关系	</w:t>
      </w:r>
      <w:hyperlink r:id="rId734"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57" w:lineRule="exact"/>
        <w:ind w:left="990" w:right="0" w:firstLine="0"/>
      </w:pPr>
      <w:r/>
      <w:r>
        <w:rPr lang="zh-CN" sz="19" baseline="0" dirty="0">
          <w:jc w:val="left"/>
          <w:rFonts w:ascii="微软雅黑" w:hAnsi="微软雅黑" w:cs="微软雅黑"/>
          <w:color w:val="333333"/>
          <w:sz w:val="19"/>
          <w:szCs w:val="19"/>
        </w:rPr>
        <w:t>重载是编译时多态</w:t>
      </w:r>
      <w:r>
        <w:rPr>
          <w:rFonts w:ascii="Times New Roman" w:hAnsi="Times New Roman" w:cs="Times New Roman"/>
          <w:sz w:val="19"/>
          <w:szCs w:val="19"/>
        </w:rPr>
        <w:t> </w:t>
      </w:r>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373" behindDoc="1" locked="0" layoutInCell="1" allowOverlap="1">
            <wp:simplePos x="0" y="0"/>
            <wp:positionH relativeFrom="page">
              <wp:posOffset>963889</wp:posOffset>
            </wp:positionH>
            <wp:positionV relativeFrom="line">
              <wp:posOffset>-31463</wp:posOffset>
            </wp:positionV>
            <wp:extent cx="5641423" cy="200118"/>
            <wp:effectExtent l="0" t="0" r="0" b="0"/>
            <wp:wrapNone/>
            <wp:docPr id="762" name="Freeform 762"/>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30"/>
                          </a:cubicBezTo>
                          <a:cubicBezTo>
                            <a:pt x="4028" y="251049"/>
                            <a:pt x="6322" y="254447"/>
                            <a:pt x="9298" y="257448"/>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48"/>
                          </a:cubicBezTo>
                          <a:cubicBezTo>
                            <a:pt x="7512076" y="254447"/>
                            <a:pt x="7514370" y="251049"/>
                            <a:pt x="7515981" y="247130"/>
                          </a:cubicBezTo>
                          <a:cubicBezTo>
                            <a:pt x="7517593" y="243235"/>
                            <a:pt x="7518400" y="239192"/>
                            <a:pt x="7518400" y="234950"/>
                          </a:cubicBezTo>
                          <a:lnTo>
                            <a:pt x="7518400" y="31750"/>
                          </a:lnTo>
                          <a:cubicBezTo>
                            <a:pt x="7518400" y="27559"/>
                            <a:pt x="7517593" y="23540"/>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2" behindDoc="1" locked="0" layoutInCell="1" allowOverlap="1">
            <wp:simplePos x="0" y="0"/>
            <wp:positionH relativeFrom="page">
              <wp:posOffset>963889</wp:posOffset>
            </wp:positionH>
            <wp:positionV relativeFrom="line">
              <wp:posOffset>-31463</wp:posOffset>
            </wp:positionV>
            <wp:extent cx="5641423" cy="200118"/>
            <wp:effectExtent l="0" t="0" r="0" b="0"/>
            <wp:wrapNone/>
            <wp:docPr id="763" name="Freeform 76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35"/>
                            <a:pt x="2416" y="247130"/>
                          </a:cubicBezTo>
                          <a:cubicBezTo>
                            <a:pt x="4028" y="251049"/>
                            <a:pt x="6322" y="254447"/>
                            <a:pt x="9298" y="257448"/>
                          </a:cubicBezTo>
                          <a:cubicBezTo>
                            <a:pt x="12275" y="260400"/>
                            <a:pt x="15709" y="262682"/>
                            <a:pt x="19599" y="264294"/>
                          </a:cubicBezTo>
                          <a:cubicBezTo>
                            <a:pt x="23489" y="265882"/>
                            <a:pt x="27539" y="266700"/>
                            <a:pt x="31750" y="266700"/>
                          </a:cubicBezTo>
                          <a:lnTo>
                            <a:pt x="7486650" y="266700"/>
                          </a:lnTo>
                          <a:cubicBezTo>
                            <a:pt x="7490859" y="266700"/>
                            <a:pt x="7494909" y="265882"/>
                            <a:pt x="7498798" y="264294"/>
                          </a:cubicBezTo>
                          <a:cubicBezTo>
                            <a:pt x="7502690" y="262682"/>
                            <a:pt x="7506123" y="260400"/>
                            <a:pt x="7509099" y="257448"/>
                          </a:cubicBezTo>
                          <a:cubicBezTo>
                            <a:pt x="7512076" y="254447"/>
                            <a:pt x="7514370" y="251049"/>
                            <a:pt x="7515981" y="247130"/>
                          </a:cubicBezTo>
                          <a:cubicBezTo>
                            <a:pt x="7517593" y="243235"/>
                            <a:pt x="7518400" y="239192"/>
                            <a:pt x="7518400" y="234950"/>
                          </a:cubicBezTo>
                          <a:lnTo>
                            <a:pt x="7518400" y="31750"/>
                          </a:lnTo>
                          <a:cubicBezTo>
                            <a:pt x="7518400" y="27559"/>
                            <a:pt x="7517593" y="23540"/>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03" behindDoc="1" locked="0" layoutInCell="1" allowOverlap="1">
            <wp:simplePos x="0" y="0"/>
            <wp:positionH relativeFrom="page">
              <wp:posOffset>955954</wp:posOffset>
            </wp:positionH>
            <wp:positionV relativeFrom="line">
              <wp:posOffset>-20333</wp:posOffset>
            </wp:positionV>
            <wp:extent cx="292223" cy="205754"/>
            <wp:effectExtent l="0" t="0" r="0" b="0"/>
            <wp:wrapNone/>
            <wp:docPr id="764" name="Picture 764"/>
            <wp:cNvGraphicFramePr>
              <a:graphicFrameLocks noChangeAspect="1"/>
            </wp:cNvGraphicFramePr>
            <a:graphic>
              <a:graphicData uri="http://schemas.openxmlformats.org/drawingml/2006/picture">
                <pic:pic xmlns:pic="http://schemas.openxmlformats.org/drawingml/2006/picture">
                  <pic:nvPicPr>
                    <pic:cNvPr id="764" name="Picture 764"/>
                    <pic:cNvPicPr>
                      <a:picLocks noChangeAspect="0" noChangeArrowheads="1"/>
                    </pic:cNvPicPr>
                  </pic:nvPicPr>
                  <pic:blipFill>
                    <a:blip r:embed="rId764">
                      <a:extLst>
                        <a:ext uri="{28A0092B-C50C-407E-A947-70E740481C1C}">
                          <a14:useLocalDpi xmlns:a14="http://schemas.microsoft.com/office/drawing/2010/main" val="0"/>
                        </a:ext>
                      </a:extLst>
                    </a:blip>
                    <a:srcRect/>
                    <a:stretch>
                      <a:fillRect/>
                    </a:stretch>
                  </pic:blipFill>
                  <pic:spPr>
                    <a:xfrm rot="0" flipH="0" flipV="0">
                      <a:off x="0" y="0"/>
                      <a:ext cx="292223" cy="205754"/>
                    </a:xfrm>
                    <a:prstGeom prst="rect">
                      <a:avLst/>
                    </a:prstGeom>
                    <a:noFill/>
                  </pic:spPr>
                </pic:pic>
              </a:graphicData>
            </a:graphic>
          </wp:anchor>
        </w:drawing>
        <w:drawing>
          <wp:anchor simplePos="0" relativeHeight="251658665" behindDoc="1" locked="0" layoutInCell="1" allowOverlap="1">
            <wp:simplePos x="0" y="0"/>
            <wp:positionH relativeFrom="page">
              <wp:posOffset>968654</wp:posOffset>
            </wp:positionH>
            <wp:positionV relativeFrom="line">
              <wp:posOffset>-7640</wp:posOffset>
            </wp:positionV>
            <wp:extent cx="5593776" cy="171529"/>
            <wp:effectExtent l="0" t="0" r="0" b="0"/>
            <wp:wrapNone/>
            <wp:docPr id="765" name="Freeform 76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4" behindDoc="1" locked="0" layoutInCell="1" allowOverlap="1">
            <wp:simplePos x="0" y="0"/>
            <wp:positionH relativeFrom="page">
              <wp:posOffset>968654</wp:posOffset>
            </wp:positionH>
            <wp:positionV relativeFrom="line">
              <wp:posOffset>-7640</wp:posOffset>
            </wp:positionV>
            <wp:extent cx="5593776" cy="171529"/>
            <wp:effectExtent l="0" t="0" r="0" b="0"/>
            <wp:wrapNone/>
            <wp:docPr id="766" name="Freeform 76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新宋体" w:hAnsi="新宋体" w:cs="新宋体"/>
          <w:color w:val="000000"/>
          <w:sz w:val="17"/>
          <w:szCs w:val="17"/>
        </w:rPr>
        <w:t>调用重载的方法</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在编译期间就要确定调用的方法是谁</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如果不能确定则编译报错</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重写是运行时多态</w:t>
      </w:r>
      <w:r>
        <w:rPr>
          <w:rFonts w:ascii="Times New Roman" w:hAnsi="Times New Roman" w:cs="Times New Roman"/>
          <w:sz w:val="19"/>
          <w:szCs w:val="19"/>
        </w:rPr>
        <w:t> </w:t>
      </w:r>
      <w:r/>
    </w:p>
    <w:p>
      <w:pPr>
        <w:spacing w:after="18"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p>
    <w:tbl>
      <w:tblPr>
        <w:tblStyle w:val="TableGrid"/>
        <w:tblLayout w:type="fixed"/>
        <w:tblpPr w:leftFromText="0" w:rightFromText="0" w:vertAnchor="text" w:horzAnchor="page" w:tblpX="1525" w:tblpY="-270"/>
        <w:tblOverlap w:val="never"/>
        "
        <w:tblW w:w="8789" w:type="dxa"/>
        <w:tblLook w:val="04A0" w:firstRow="1" w:lastRow="0" w:firstColumn="1" w:lastColumn="0" w:noHBand="0" w:noVBand="1"/>
      </w:tblPr>
      <w:tblGrid>
        <w:gridCol w:w="405"/>
        <w:gridCol w:w="8403"/>
      </w:tblGrid>
      <w:tr>
        <w:trPr>
          <w:trHeight w:hRule="exact" w:val="690"/>
        </w:trPr>
        <w:tc>
          <w:tcPr>
            <w:tcW w:w="405" w:type="dxa"/>
            <w:tcBorders>
              <w:top w:val="nil"/>
              <w:left w:val="nil"/>
              <w:bottom w:val="nil"/>
              <w:right w:val="single" w:sz="4" w:space="0" w:color="DDDDDD"/>
            </w:tcBorders>
            <w:shd w:val="clear" w:color="auto" w:fill="F8F8F8"/>
          </w:tcPr>
          <w:p>
            <w:pPr>
              <w:rPr>
                <w:rFonts w:ascii="Times New Roman" w:hAnsi="Times New Roman" w:cs="Times New Roman"/>
                <w:color w:val="010302"/>
              </w:rPr>
              <w:spacing w:before="41" w:after="473" w:line="240" w:lineRule="auto"/>
              <w:ind w:left="174" w:right="-18" w:firstLine="0"/>
            </w:pPr>
            <w:r>
              <w:drawing>
                <wp:anchor simplePos="0" relativeHeight="251658377" behindDoc="1" locked="0" layoutInCell="1" allowOverlap="1">
                  <wp:simplePos x="0" y="0"/>
                  <wp:positionH relativeFrom="page">
                    <wp:posOffset>-4765</wp:posOffset>
                  </wp:positionH>
                  <wp:positionV relativeFrom="line">
                    <wp:posOffset>-24063</wp:posOffset>
                  </wp:positionV>
                  <wp:extent cx="5641423" cy="543177"/>
                  <wp:effectExtent l="0" t="0" r="0" b="0"/>
                  <wp:wrapNone/>
                  <wp:docPr id="767" name="Freeform 767"/>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60"/>
                                  <a:pt x="2416" y="704354"/>
                                </a:cubicBezTo>
                                <a:cubicBezTo>
                                  <a:pt x="4028" y="708274"/>
                                  <a:pt x="6322" y="711647"/>
                                  <a:pt x="9298" y="714648"/>
                                </a:cubicBezTo>
                                <a:cubicBezTo>
                                  <a:pt x="12275" y="717600"/>
                                  <a:pt x="15709" y="719907"/>
                                  <a:pt x="19599" y="721519"/>
                                </a:cubicBezTo>
                                <a:cubicBezTo>
                                  <a:pt x="23489" y="723082"/>
                                  <a:pt x="27539" y="723900"/>
                                  <a:pt x="31750" y="723900"/>
                                </a:cubicBezTo>
                                <a:lnTo>
                                  <a:pt x="7486650" y="723900"/>
                                </a:lnTo>
                                <a:cubicBezTo>
                                  <a:pt x="7490859" y="723900"/>
                                  <a:pt x="7494909" y="723082"/>
                                  <a:pt x="7498798" y="721519"/>
                                </a:cubicBezTo>
                                <a:cubicBezTo>
                                  <a:pt x="7502690" y="719907"/>
                                  <a:pt x="7506123" y="717600"/>
                                  <a:pt x="7509099" y="714648"/>
                                </a:cubicBezTo>
                                <a:cubicBezTo>
                                  <a:pt x="7512076" y="711647"/>
                                  <a:pt x="7514370" y="708274"/>
                                  <a:pt x="7515981" y="704354"/>
                                </a:cubicBezTo>
                                <a:cubicBezTo>
                                  <a:pt x="7517593" y="700460"/>
                                  <a:pt x="7518400" y="696392"/>
                                  <a:pt x="7518400" y="6921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6" behindDoc="1" locked="0" layoutInCell="1" allowOverlap="1">
                  <wp:simplePos x="0" y="0"/>
                  <wp:positionH relativeFrom="page">
                    <wp:posOffset>-4765</wp:posOffset>
                  </wp:positionH>
                  <wp:positionV relativeFrom="line">
                    <wp:posOffset>-24063</wp:posOffset>
                  </wp:positionV>
                  <wp:extent cx="5641423" cy="543177"/>
                  <wp:effectExtent l="0" t="0" r="0" b="0"/>
                  <wp:wrapNone/>
                  <wp:docPr id="768" name="Freeform 768"/>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60"/>
                                  <a:pt x="2416" y="704354"/>
                                </a:cubicBezTo>
                                <a:cubicBezTo>
                                  <a:pt x="4028" y="708274"/>
                                  <a:pt x="6322" y="711647"/>
                                  <a:pt x="9298" y="714648"/>
                                </a:cubicBezTo>
                                <a:cubicBezTo>
                                  <a:pt x="12275" y="717600"/>
                                  <a:pt x="15709" y="719907"/>
                                  <a:pt x="19599" y="721519"/>
                                </a:cubicBezTo>
                                <a:cubicBezTo>
                                  <a:pt x="23489" y="723082"/>
                                  <a:pt x="27539" y="723900"/>
                                  <a:pt x="31750" y="723900"/>
                                </a:cubicBezTo>
                                <a:lnTo>
                                  <a:pt x="7486650" y="723900"/>
                                </a:lnTo>
                                <a:cubicBezTo>
                                  <a:pt x="7490859" y="723900"/>
                                  <a:pt x="7494909" y="723082"/>
                                  <a:pt x="7498798" y="721519"/>
                                </a:cubicBezTo>
                                <a:cubicBezTo>
                                  <a:pt x="7502690" y="719907"/>
                                  <a:pt x="7506123" y="717600"/>
                                  <a:pt x="7509099" y="714648"/>
                                </a:cubicBezTo>
                                <a:cubicBezTo>
                                  <a:pt x="7512076" y="711647"/>
                                  <a:pt x="7514370" y="708274"/>
                                  <a:pt x="7515981" y="704354"/>
                                </a:cubicBezTo>
                                <a:cubicBezTo>
                                  <a:pt x="7517593" y="700460"/>
                                  <a:pt x="7518400" y="696392"/>
                                  <a:pt x="7518400" y="692150"/>
                                </a:cubicBezTo>
                                <a:lnTo>
                                  <a:pt x="7518400" y="31750"/>
                                </a:lnTo>
                                <a:cubicBezTo>
                                  <a:pt x="7518400" y="27559"/>
                                  <a:pt x="7517593" y="23565"/>
                                  <a:pt x="7515981" y="19621"/>
                                </a:cubicBezTo>
                                <a:cubicBezTo>
                                  <a:pt x="7514370" y="15751"/>
                                  <a:pt x="7512076" y="12328"/>
                                  <a:pt x="7509099" y="9327"/>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w:t>
            </w:r>
            <w:r>
              <w:rPr>
                <w:rFonts w:ascii="Times New Roman" w:hAnsi="Times New Roman" w:cs="Times New Roman"/>
                <w:sz w:val="17"/>
                <w:szCs w:val="17"/>
              </w:rPr>
              <w:t> </w:t>
            </w:r>
            <w:r/>
            <w:r/>
          </w:p>
        </w:tc>
        <w:tc>
          <w:tcPr>
            <w:tcW w:w="8403" w:type="dxa"/>
            <w:vMerge w:val="restart"/>
            <w:tcBorders>
              <w:top w:val="nil"/>
              <w:left w:val="single" w:sz="4" w:space="0" w:color="DDDDDD"/>
              <w:bottom w:val="nil"/>
              <w:right w:val="nil"/>
            </w:tcBorders>
            <w:shd w:val="clear" w:color="auto" w:fill="F8F8F8"/>
          </w:tcPr>
          <w:p>
            <w:pPr>
              <w:rPr>
                <w:rFonts w:ascii="Times New Roman" w:hAnsi="Times New Roman" w:cs="Times New Roman"/>
                <w:color w:val="010302"/>
              </w:rPr>
              <w:spacing w:before="0" w:after="53" w:line="270" w:lineRule="exact"/>
              <w:ind w:left="115" w:right="56" w:firstLine="0"/>
              <w:jc w:val="both"/>
            </w:pPr>
            <w:r/>
            <w:r>
              <w:rPr lang="zh-CN" sz="17" baseline="0" dirty="0">
                <w:jc w:val="left"/>
                <w:rFonts w:ascii="新宋体" w:hAnsi="新宋体" w:cs="新宋体"/>
                <w:color w:val="000000"/>
                <w:sz w:val="17"/>
                <w:szCs w:val="17"/>
              </w:rPr>
              <w:t>调用重写的方法</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在运行期间才能确定这个方法到底是哪个对象中的。这个取决于调用方法的引用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在运行</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期间所指向的对象是谁</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这个引用指向哪个对象那么调用的就是哪个对象中的方法。</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java</w:t>
            </w:r>
            <w:r>
              <w:rPr lang="zh-CN" sz="17" baseline="0" dirty="0">
                <w:jc w:val="left"/>
                <w:rFonts w:ascii="新宋体" w:hAnsi="新宋体" w:cs="新宋体"/>
                <w:color w:val="000000"/>
                <w:sz w:val="17"/>
                <w:szCs w:val="17"/>
              </w:rPr>
              <w:t>中的方法调用</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是运行时动态和对象绑定的</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p>
        </w:tc>
      </w:tr>
      <w:tr>
        <w:trPr>
          <w:trHeight w:hRule="exact" w:val="120"/>
        </w:trPr>
        <w:tc>
          <w:tcPr>
            <w:tcW w:w="405" w:type="dxa"/>
            <w:tcBorders>
              <w:top w:val="nil"/>
              <w:left w:val="nil"/>
              <w:bottom w:val="nil"/>
              <w:right w:val="single" w:sz="4" w:space="0" w:color="DDDDDD"/>
            </w:tcBorders>
            <w:shd w:val="clear" w:color="auto" w:fill="F8F8F8"/>
          </w:tcPr>
          <w:p>
            <w:pPr>
              <w:spacing w:line="240" w:lineRule="auto"/>
              <w:rPr>
                <w:rFonts w:ascii="Times New Roman" w:hAnsi="Times New Roman"/>
                <w:color w:val="000000" w:themeColor="text1"/>
                <w:sz w:val="1"/>
                <w:szCs w:val="1"/>
                <w:lang w:val="zh-CN"/>
              </w:rPr>
            </w:pPr>
            <w:r/>
          </w:p>
        </w:tc>
        <w:tc>
          <w:tcPr>
            <w:tcW w:w="8403" w:type="dxa"/>
            <w:vMerge/>
            <w:tcBorders>
              <w:top w:val="nil"/>
              <w:left w:val="single" w:sz="4" w:space="0" w:color="DDDDDD"/>
              <w:bottom w:val="nil"/>
              <w:right w:val="nil"/>
            </w:tcBorders>
            <w:shd w:val="clear" w:color="auto" w:fill="F8F8F8"/>
          </w:tcPr>
          <w:p>
            <w:pPr>
              <w:spacing w:line="240" w:lineRule="auto"/>
              <w:rPr>
                <w:rFonts w:ascii="Times New Roman" w:hAnsi="Times New Roman"/>
                <w:color w:val="000000" w:themeColor="text1"/>
                <w:sz w:val="1"/>
                <w:szCs w:val="1"/>
                <w:lang w:val="zh-CN"/>
              </w:rPr>
            </w:pPr>
            <w:r/>
          </w:p>
        </w:tc>
      </w:tr>
    </w:tbl>
    <w:p>
      <w:pPr>
        <w:spacing w:after="2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237"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、多态的注意事项	</w:t>
      </w:r>
      <w:hyperlink r:id="rId73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多态是方法的多态，属性没有多态性。</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150" w:right="1059" w:firstLine="0"/>
        <w:jc w:val="right"/>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编写程序时，如果想调用运行时类型的方法，只能进行类型转换。不然通不过编译器的检查。但是</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54" w:firstLine="0"/>
      </w:pPr>
      <w:r/>
      <w:r>
        <w:rPr lang="zh-CN" sz="19" baseline="0" dirty="0">
          <w:jc w:val="left"/>
          <w:rFonts w:ascii="微软雅黑" w:hAnsi="微软雅黑" w:cs="微软雅黑"/>
          <w:color w:val="333333"/>
          <w:sz w:val="19"/>
          <w:szCs w:val="19"/>
        </w:rPr>
        <w:t>如果两个没有关联的类进行强制转换，会报：</w:t>
      </w:r>
      <w:r>
        <w:rPr lang="zh-CN" sz="19" baseline="0" dirty="0">
          <w:jc w:val="left"/>
          <w:rFonts w:ascii="宋体" w:hAnsi="宋体" w:cs="宋体"/>
          <w:color w:val="333333"/>
          <w:sz w:val="19"/>
          <w:szCs w:val="19"/>
        </w:rPr>
        <w:t>ClassCastE</w:t>
      </w:r>
      <w:r>
        <w:rPr lang="zh-CN" sz="19" baseline="0" dirty="0">
          <w:jc w:val="left"/>
          <w:rFonts w:ascii="宋体" w:hAnsi="宋体" w:cs="宋体"/>
          <w:color w:val="333333"/>
          <w:spacing w:val="-4"/>
          <w:sz w:val="19"/>
          <w:szCs w:val="19"/>
        </w:rPr>
        <w:t>x</w:t>
      </w:r>
      <w:r>
        <w:rPr lang="zh-CN" sz="19" baseline="0" dirty="0">
          <w:jc w:val="left"/>
          <w:rFonts w:ascii="宋体" w:hAnsi="宋体" w:cs="宋体"/>
          <w:color w:val="333333"/>
          <w:sz w:val="19"/>
          <w:szCs w:val="19"/>
        </w:rPr>
        <w:t>ception</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比如：本来是狗，我把它转成</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猫。就会报这个异常。</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0" w:after="0" w:line="600" w:lineRule="exact"/>
        <w:ind w:left="990" w:right="854" w:firstLine="24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多态的存在要有</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个必要条件：要有继承，要有方法重写，父类引用指向子类对象</w:t>
      </w:r>
      <w:r>
        <w:rPr>
          <w:rFonts w:ascii="Times New Roman" w:hAnsi="Times New Roman" w:cs="Times New Roman"/>
          <w:sz w:val="19"/>
          <w:szCs w:val="19"/>
        </w:rPr>
        <w:t> </w:t>
      </w:r>
      <w:r>
        <w:br w:type="textWrapping" w:clear="all"/>
      </w: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、多态存在的条件	</w:t>
      </w:r>
      <w:hyperlink r:id="rId73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有继承关系</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子类重写父类方法</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父类引用指向子类对象</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2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71" name="Freeform 7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72" name="Freeform 7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73" name="Freeform 7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74" name="Freeform 7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75" name="Freeform 7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76" name="Freeform 7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77" name="Freeform 7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78" name="Freeform 7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779" name="Freeform 7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780" name="Freeform 7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781" name="Freeform 7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782" name="Freeform 7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854" w:firstLine="0"/>
      </w:pPr>
      <w:r/>
      <w:r>
        <w:rPr lang="zh-CN" sz="19" baseline="0" dirty="0">
          <w:jc w:val="left"/>
          <w:rFonts w:ascii="微软雅黑" w:hAnsi="微软雅黑" w:cs="微软雅黑"/>
          <w:color w:val="333333"/>
          <w:sz w:val="19"/>
          <w:szCs w:val="19"/>
        </w:rPr>
        <w:t>补充一下第二点，既然多态存在必须要有</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子类重写父类方法</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这一条件，那么以下三种类型的方法是没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有办法表现出多态特性的（因为不能被重写）：</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22"/>
          <w:sz w:val="19"/>
          <w:szCs w:val="19"/>
        </w:rPr>
        <w:t>. static</w:t>
      </w:r>
      <w:r>
        <w:rPr lang="zh-CN" sz="19" baseline="0" dirty="0">
          <w:jc w:val="left"/>
          <w:rFonts w:ascii="微软雅黑" w:hAnsi="微软雅黑" w:cs="微软雅黑"/>
          <w:color w:val="333333"/>
          <w:sz w:val="19"/>
          <w:szCs w:val="19"/>
        </w:rPr>
        <w:t>方法，因为被</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修饰的方法是属于类的，而不是属于实例的</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9"/>
          <w:sz w:val="19"/>
          <w:szCs w:val="19"/>
        </w:rPr>
        <w:t>. ﬁnal</w:t>
      </w:r>
      <w:r>
        <w:rPr lang="zh-CN" sz="19" baseline="0" dirty="0">
          <w:jc w:val="left"/>
          <w:rFonts w:ascii="微软雅黑" w:hAnsi="微软雅黑" w:cs="微软雅黑"/>
          <w:color w:val="333333"/>
          <w:sz w:val="19"/>
          <w:szCs w:val="19"/>
        </w:rPr>
        <w:t>方法，因为被</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修饰的方法无法被子类重写</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150" w:right="1057" w:firstLine="0"/>
        <w:jc w:val="right"/>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13"/>
          <w:sz w:val="19"/>
          <w:szCs w:val="19"/>
        </w:rPr>
        <w:t>. private</w:t>
      </w:r>
      <w:r>
        <w:rPr lang="zh-CN" sz="19" baseline="0" dirty="0">
          <w:jc w:val="left"/>
          <w:rFonts w:ascii="微软雅黑" w:hAnsi="微软雅黑" w:cs="微软雅黑"/>
          <w:color w:val="333333"/>
          <w:sz w:val="19"/>
          <w:szCs w:val="19"/>
        </w:rPr>
        <w:t>方法和</w:t>
      </w:r>
      <w:r>
        <w:rPr lang="zh-CN" sz="19" baseline="0" dirty="0">
          <w:jc w:val="left"/>
          <w:rFonts w:ascii="宋体" w:hAnsi="宋体" w:cs="宋体"/>
          <w:color w:val="333333"/>
          <w:sz w:val="19"/>
          <w:szCs w:val="19"/>
        </w:rPr>
        <w:t>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otected</w:t>
      </w:r>
      <w:r>
        <w:rPr lang="zh-CN" sz="19" baseline="0" dirty="0">
          <w:jc w:val="left"/>
          <w:rFonts w:ascii="微软雅黑" w:hAnsi="微软雅黑" w:cs="微软雅黑"/>
          <w:color w:val="333333"/>
          <w:sz w:val="19"/>
          <w:szCs w:val="19"/>
        </w:rPr>
        <w:t>方法，前者是因为被</w:t>
      </w:r>
      <w:r>
        <w:rPr lang="zh-CN" sz="19" baseline="0" dirty="0">
          <w:jc w:val="left"/>
          <w:rFonts w:ascii="宋体" w:hAnsi="宋体" w:cs="宋体"/>
          <w:color w:val="333333"/>
          <w:spacing w:val="-5"/>
          <w:sz w:val="19"/>
          <w:szCs w:val="19"/>
        </w:rPr>
        <w:t>private</w:t>
      </w:r>
      <w:r>
        <w:rPr lang="zh-CN" sz="19" baseline="0" dirty="0">
          <w:jc w:val="left"/>
          <w:rFonts w:ascii="微软雅黑" w:hAnsi="微软雅黑" w:cs="微软雅黑"/>
          <w:color w:val="333333"/>
          <w:sz w:val="19"/>
          <w:szCs w:val="19"/>
        </w:rPr>
        <w:t>修饰的方法对子类不可见，后者是因为尽管被</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54" w:firstLine="0"/>
      </w:pPr>
      <w:r/>
      <w:r>
        <w:rPr lang="zh-CN" sz="19" baseline="0" dirty="0">
          <w:jc w:val="left"/>
          <w:rFonts w:ascii="宋体" w:hAnsi="宋体" w:cs="宋体"/>
          <w:color w:val="333333"/>
          <w:sz w:val="19"/>
          <w:szCs w:val="19"/>
        </w:rPr>
        <w:t>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otected</w:t>
      </w:r>
      <w:r>
        <w:rPr lang="zh-CN" sz="19" baseline="0" dirty="0">
          <w:jc w:val="left"/>
          <w:rFonts w:ascii="微软雅黑" w:hAnsi="微软雅黑" w:cs="微软雅黑"/>
          <w:color w:val="333333"/>
          <w:sz w:val="19"/>
          <w:szCs w:val="19"/>
        </w:rPr>
        <w:t>修饰的方法可以被子类见到，也可以被子类重写，但是它是无法被外部所引用的，一个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不能被外部引用的方法，怎么能谈多态呢</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、方法绑定</w:t>
      </w:r>
      <w:r>
        <w:rPr lang="zh-CN" sz="31" baseline="0" dirty="0">
          <w:jc w:val="left"/>
          <w:rFonts w:ascii="宋体" w:hAnsi="宋体" w:cs="宋体"/>
          <w:color w:val="333333"/>
          <w:sz w:val="31"/>
          <w:szCs w:val="31"/>
        </w:rPr>
        <w:t>(method binding)	</w:t>
      </w:r>
      <w:hyperlink r:id="rId769"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84" w:after="0" w:line="300" w:lineRule="exact"/>
        <w:ind w:left="990" w:right="854" w:firstLine="0"/>
      </w:pPr>
      <w:r/>
      <w:r>
        <w:rPr lang="zh-CN" sz="19" baseline="0" dirty="0">
          <w:jc w:val="left"/>
          <w:rFonts w:ascii="微软雅黑" w:hAnsi="微软雅黑" w:cs="微软雅黑"/>
          <w:color w:val="333333"/>
          <w:sz w:val="19"/>
          <w:szCs w:val="19"/>
        </w:rPr>
        <w:t>执行调用方法时，系统根据相关信息，能够执行内存地址中代表该方法的代码。分为静态绑定和动态绑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定。</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b/>
          <w:bCs/>
          <w:color w:val="333333"/>
          <w:sz w:val="19"/>
          <w:szCs w:val="19"/>
        </w:rPr>
        <w:t>静态绑定：</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在编译期完成，可以提高代码执行速度。</w:t>
      </w:r>
      <w:r>
        <w:rPr>
          <w:rFonts w:ascii="Times New Roman" w:hAnsi="Times New Roman" w:cs="Times New Roman"/>
          <w:sz w:val="19"/>
          <w:szCs w:val="19"/>
        </w:rPr>
        <w:t> </w:t>
      </w:r>
      <w:r/>
    </w:p>
    <w:p>
      <w:pPr>
        <w:rPr>
          <w:rFonts w:ascii="Times New Roman" w:hAnsi="Times New Roman" w:cs="Times New Roman"/>
          <w:color w:val="010302"/>
        </w:rPr>
        <w:spacing w:before="121" w:after="0" w:line="350" w:lineRule="exact"/>
        <w:ind w:left="990" w:right="854" w:firstLine="0"/>
      </w:pPr>
      <w:r/>
      <w:r>
        <w:rPr lang="zh-CN" sz="19" baseline="0" dirty="0">
          <w:jc w:val="left"/>
          <w:rFonts w:ascii="微软雅黑" w:hAnsi="微软雅黑" w:cs="微软雅黑"/>
          <w:b/>
          <w:bCs/>
          <w:color w:val="333333"/>
          <w:sz w:val="19"/>
          <w:szCs w:val="19"/>
        </w:rPr>
        <w:t>动态绑定：</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通过对象调用的方法，采用动态绑定机制。这虽然让我们编程灵活，但是降低了代码的执行速度。这也</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比</w:t>
      </w:r>
      <w:r>
        <w:rPr lang="zh-CN" sz="19" baseline="0" dirty="0">
          <w:jc w:val="left"/>
          <w:rFonts w:ascii="宋体" w:hAnsi="宋体" w:cs="宋体"/>
          <w:color w:val="333333"/>
          <w:sz w:val="19"/>
          <w:szCs w:val="19"/>
        </w:rPr>
        <w:t>C/C++</w:t>
      </w:r>
      <w:r>
        <w:rPr lang="zh-CN" sz="19" baseline="0" dirty="0">
          <w:jc w:val="left"/>
          <w:rFonts w:ascii="微软雅黑" w:hAnsi="微软雅黑" w:cs="微软雅黑"/>
          <w:color w:val="333333"/>
          <w:sz w:val="19"/>
          <w:szCs w:val="19"/>
        </w:rPr>
        <w:t>速度慢的主要因素之一。</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中除了</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方、</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方法，所有方法都是</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运行期才进行动态绑定的。</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多态：如果编译时类型和运行时类型不一致，就会造成多态。</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6</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instanceof</w:t>
      </w:r>
      <w:r>
        <w:rPr lang="zh-CN" sz="31" baseline="0" dirty="0">
          <w:jc w:val="left"/>
          <w:rFonts w:ascii="微软雅黑" w:hAnsi="微软雅黑" w:cs="微软雅黑"/>
          <w:b/>
          <w:bCs/>
          <w:color w:val="333333"/>
          <w:sz w:val="31"/>
          <w:szCs w:val="31"/>
        </w:rPr>
        <w:t>和类型转换	</w:t>
      </w:r>
      <w:hyperlink r:id="rId77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宋体" w:hAnsi="宋体" w:cs="宋体"/>
          <w:color w:val="333333"/>
          <w:sz w:val="19"/>
          <w:szCs w:val="19"/>
        </w:rPr>
        <w:t>1. instanceof</w:t>
      </w:r>
      <w:r>
        <w:rPr>
          <w:rFonts w:ascii="Times New Roman" w:hAnsi="Times New Roman" w:cs="Times New Roman"/>
          <w:sz w:val="19"/>
          <w:szCs w:val="19"/>
        </w:rPr>
        <w:t> </w:t>
      </w:r>
      <w:r/>
    </w:p>
    <w:p>
      <w:pPr>
        <w:rPr>
          <w:rFonts w:ascii="Times New Roman" w:hAnsi="Times New Roman" w:cs="Times New Roman"/>
          <w:color w:val="010302"/>
        </w:rPr>
        <w:spacing w:before="241" w:after="0" w:line="270" w:lineRule="exact"/>
        <w:ind w:left="1545" w:right="854"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drawing>
          <wp:anchor simplePos="0" relativeHeight="251658338" behindDoc="1" locked="0" layoutInCell="1" allowOverlap="1">
            <wp:simplePos x="0" y="0"/>
            <wp:positionH relativeFrom="page">
              <wp:posOffset>963889</wp:posOffset>
            </wp:positionH>
            <wp:positionV relativeFrom="line">
              <wp:posOffset>-171458</wp:posOffset>
            </wp:positionV>
            <wp:extent cx="5641423" cy="1229296"/>
            <wp:effectExtent l="0" t="0" r="0" b="0"/>
            <wp:wrapNone/>
            <wp:docPr id="783" name="Freeform 783"/>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60"/>
                            <a:pt x="2416" y="1618754"/>
                          </a:cubicBezTo>
                          <a:cubicBezTo>
                            <a:pt x="4028" y="1622674"/>
                            <a:pt x="6322" y="1626072"/>
                            <a:pt x="9298" y="1629048"/>
                          </a:cubicBezTo>
                          <a:cubicBezTo>
                            <a:pt x="12275" y="1632025"/>
                            <a:pt x="15709" y="1634307"/>
                            <a:pt x="19599" y="1635919"/>
                          </a:cubicBezTo>
                          <a:cubicBezTo>
                            <a:pt x="23489" y="1637482"/>
                            <a:pt x="27539" y="1638300"/>
                            <a:pt x="31750" y="1638300"/>
                          </a:cubicBezTo>
                          <a:lnTo>
                            <a:pt x="7486650" y="1638300"/>
                          </a:lnTo>
                          <a:cubicBezTo>
                            <a:pt x="7490859" y="1638300"/>
                            <a:pt x="7494909" y="1637482"/>
                            <a:pt x="7498798" y="1635919"/>
                          </a:cubicBezTo>
                          <a:cubicBezTo>
                            <a:pt x="7502690" y="1634307"/>
                            <a:pt x="7506123" y="1632025"/>
                            <a:pt x="7509099" y="1629048"/>
                          </a:cubicBezTo>
                          <a:cubicBezTo>
                            <a:pt x="7512076" y="1626072"/>
                            <a:pt x="7514370" y="1622674"/>
                            <a:pt x="7515981" y="1618754"/>
                          </a:cubicBezTo>
                          <a:cubicBezTo>
                            <a:pt x="7517593" y="1614860"/>
                            <a:pt x="7518400" y="1610792"/>
                            <a:pt x="7518400" y="16065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7" behindDoc="1" locked="0" layoutInCell="1" allowOverlap="1">
            <wp:simplePos x="0" y="0"/>
            <wp:positionH relativeFrom="page">
              <wp:posOffset>963889</wp:posOffset>
            </wp:positionH>
            <wp:positionV relativeFrom="line">
              <wp:posOffset>-171458</wp:posOffset>
            </wp:positionV>
            <wp:extent cx="5641423" cy="1229296"/>
            <wp:effectExtent l="0" t="0" r="0" b="0"/>
            <wp:wrapNone/>
            <wp:docPr id="784" name="Freeform 784"/>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60"/>
                            <a:pt x="2416" y="1618754"/>
                          </a:cubicBezTo>
                          <a:cubicBezTo>
                            <a:pt x="4028" y="1622674"/>
                            <a:pt x="6322" y="1626072"/>
                            <a:pt x="9298" y="1629048"/>
                          </a:cubicBezTo>
                          <a:cubicBezTo>
                            <a:pt x="12275" y="1632025"/>
                            <a:pt x="15709" y="1634307"/>
                            <a:pt x="19599" y="1635919"/>
                          </a:cubicBezTo>
                          <a:cubicBezTo>
                            <a:pt x="23489" y="1637482"/>
                            <a:pt x="27539" y="1638300"/>
                            <a:pt x="31750" y="1638300"/>
                          </a:cubicBezTo>
                          <a:lnTo>
                            <a:pt x="7486650" y="1638300"/>
                          </a:lnTo>
                          <a:cubicBezTo>
                            <a:pt x="7490859" y="1638300"/>
                            <a:pt x="7494909" y="1637482"/>
                            <a:pt x="7498798" y="1635919"/>
                          </a:cubicBezTo>
                          <a:cubicBezTo>
                            <a:pt x="7502690" y="1634307"/>
                            <a:pt x="7506123" y="1632025"/>
                            <a:pt x="7509099" y="1629048"/>
                          </a:cubicBezTo>
                          <a:cubicBezTo>
                            <a:pt x="7512076" y="1626072"/>
                            <a:pt x="7514370" y="1622674"/>
                            <a:pt x="7515981" y="1618754"/>
                          </a:cubicBezTo>
                          <a:cubicBezTo>
                            <a:pt x="7517593" y="1614860"/>
                            <a:pt x="7518400" y="1610792"/>
                            <a:pt x="7518400" y="16065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63" behindDoc="1" locked="0" layoutInCell="1" allowOverlap="1">
            <wp:simplePos x="0" y="0"/>
            <wp:positionH relativeFrom="page">
              <wp:posOffset>955954</wp:posOffset>
            </wp:positionH>
            <wp:positionV relativeFrom="line">
              <wp:posOffset>-160347</wp:posOffset>
            </wp:positionV>
            <wp:extent cx="292223" cy="1234802"/>
            <wp:effectExtent l="0" t="0" r="0" b="0"/>
            <wp:wrapNone/>
            <wp:docPr id="785" name="Picture 785"/>
            <wp:cNvGraphicFramePr>
              <a:graphicFrameLocks noChangeAspect="1"/>
            </wp:cNvGraphicFramePr>
            <a:graphic>
              <a:graphicData uri="http://schemas.openxmlformats.org/drawingml/2006/picture">
                <pic:pic xmlns:pic="http://schemas.openxmlformats.org/drawingml/2006/picture">
                  <pic:nvPicPr>
                    <pic:cNvPr id="785" name="Picture 785"/>
                    <pic:cNvPicPr>
                      <a:picLocks noChangeAspect="0" noChangeArrowheads="1"/>
                    </pic:cNvPicPr>
                  </pic:nvPicPr>
                  <pic:blipFill>
                    <a:blip r:embed="rId785">
                      <a:extLst>
                        <a:ext uri="{28A0092B-C50C-407E-A947-70E740481C1C}">
                          <a14:useLocalDpi xmlns:a14="http://schemas.microsoft.com/office/drawing/2010/main" val="0"/>
                        </a:ext>
                      </a:extLst>
                    </a:blip>
                    <a:srcRect/>
                    <a:stretch>
                      <a:fillRect/>
                    </a:stretch>
                  </pic:blipFill>
                  <pic:spPr>
                    <a:xfrm rot="0" flipH="0" flipV="0">
                      <a:off x="0" y="0"/>
                      <a:ext cx="292223" cy="1234802"/>
                    </a:xfrm>
                    <a:prstGeom prst="rect">
                      <a:avLst/>
                    </a:prstGeom>
                    <a:noFill/>
                  </pic:spPr>
                </pic:pic>
              </a:graphicData>
            </a:graphic>
          </wp:anchor>
        </w:drawing>
        <w:drawing>
          <wp:anchor simplePos="0" relativeHeight="251658343" behindDoc="1" locked="0" layoutInCell="1" allowOverlap="1">
            <wp:simplePos x="0" y="0"/>
            <wp:positionH relativeFrom="page">
              <wp:posOffset>968654</wp:posOffset>
            </wp:positionH>
            <wp:positionV relativeFrom="line">
              <wp:posOffset>-147634</wp:posOffset>
            </wp:positionV>
            <wp:extent cx="5593776" cy="1200708"/>
            <wp:effectExtent l="0" t="0" r="0" b="0"/>
            <wp:wrapNone/>
            <wp:docPr id="786" name="Freeform 786"/>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9" behindDoc="1" locked="0" layoutInCell="1" allowOverlap="1">
            <wp:simplePos x="0" y="0"/>
            <wp:positionH relativeFrom="page">
              <wp:posOffset>968654</wp:posOffset>
            </wp:positionH>
            <wp:positionV relativeFrom="line">
              <wp:posOffset>-147634</wp:posOffset>
            </wp:positionV>
            <wp:extent cx="5593776" cy="1200708"/>
            <wp:effectExtent l="0" t="0" r="0" b="0"/>
            <wp:wrapNone/>
            <wp:docPr id="787" name="Freeform 787"/>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0" behindDoc="0" locked="0" layoutInCell="1" allowOverlap="1">
            <wp:simplePos x="0" y="0"/>
            <wp:positionH relativeFrom="page">
              <wp:posOffset>1092089</wp:posOffset>
            </wp:positionH>
            <wp:positionV relativeFrom="line">
              <wp:posOffset>-121364</wp:posOffset>
            </wp:positionV>
            <wp:extent cx="181479" cy="1254972"/>
            <wp:effectExtent l="0" t="0" r="0" b="0"/>
            <wp:wrapNone/>
            <wp:docPr id="788" name="Freeform 788"/>
            <wp:cNvGraphicFramePr/>
            <a:graphic>
              <a:graphicData uri="http://schemas.microsoft.com/office/word/2010/wordprocessingShape">
                <wps:wsp>
                  <wps:cNvSpPr/>
                  <wps:spPr>
                    <a:xfrm rot="0" flipH="0" flipV="0">
                      <a:off x="1092089" y="-121364"/>
                      <a:ext cx="67179" cy="1140672"/>
                    </a:xfrm>
                    <a:custGeom>
                      <a:avLst/>
                      <a:gdLst/>
                      <a:ahLst/>
                      <a:cxnLst/>
                      <a:rect l="l" t="t" r="r" b="b"/>
                      <a:pathLst/>
                    </a:custGeom>
                    <a:noFill/>
                    <a:ln w="12700" cap="flat" cmpd="sng">
                      <a:solidFill>
                        <a:srgbClr val="FF0000">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Times New Roman" w:hAnsi="Times New Roman" w:cs="Times New Roman"/>
                            <w:color w:val="010302"/>
                          </w:rPr>
                          <w:spacing w:before="0" w:after="0" w:line="175" w:lineRule="exact"/>
                          <w:ind w:left="0" w:right="0" w:firstLine="0"/>
                        </w:pP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0" w:right="0" w:firstLine="0"/>
                        </w:pP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0" w:right="0" w:firstLine="0"/>
                        </w:pP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0" w:right="0" w:firstLine="0"/>
                        </w:pP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0" w:right="0" w:firstLine="0"/>
                        </w:pP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0" w:right="0" w:firstLine="0"/>
                        </w:pP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p>
                      <w:p>
                        <w:pPr>
                          <w:rPr>
                            <w:rFonts w:ascii="Times New Roman" w:hAnsi="Times New Roman" w:cs="Times New Roman"/>
                            <w:color w:val="010302"/>
                          </w:rPr>
                          <w:spacing w:before="80" w:after="0" w:line="175" w:lineRule="exact"/>
                          <w:ind w:left="0" w:right="0" w:firstLine="0"/>
                        </w:pP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p>
                    </w:txbxContent>
                  </wps:txbx>
                  <wps:bodyPr wrap="square" lIns="0" tIns="0" rIns="0" bIns="0"/>
                </wps:wsp>
              </a:graphicData>
            </a:graphic>
          </wp:anchor>
        </w:drawing>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545"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545"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545"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545"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Teacher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80" w:after="0" w:line="175" w:lineRule="exact"/>
        <w:ind w:left="1545"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42" behindDoc="1" locked="0" layoutInCell="1" allowOverlap="1">
            <wp:simplePos x="0" y="0"/>
            <wp:positionH relativeFrom="page">
              <wp:posOffset>939800</wp:posOffset>
            </wp:positionH>
            <wp:positionV relativeFrom="line">
              <wp:posOffset>-694936</wp:posOffset>
            </wp:positionV>
            <wp:extent cx="5678213" cy="3585244"/>
            <wp:effectExtent l="0" t="0" r="0" b="0"/>
            <wp:wrapNone/>
            <wp:docPr id="789" name="Picture 789"/>
            <wp:cNvGraphicFramePr>
              <a:graphicFrameLocks noChangeAspect="1"/>
            </wp:cNvGraphicFramePr>
            <a:graphic>
              <a:graphicData uri="http://schemas.openxmlformats.org/drawingml/2006/picture">
                <pic:pic xmlns:pic="http://schemas.openxmlformats.org/drawingml/2006/picture">
                  <pic:nvPicPr>
                    <pic:cNvPr id="789" name="Picture 789"/>
                    <pic:cNvPicPr>
                      <a:picLocks noChangeAspect="0" noChangeArrowheads="1"/>
                    </pic:cNvPicPr>
                  </pic:nvPicPr>
                  <pic:blipFill>
                    <a:blip r:embed="rId789">
                      <a:extLst>
                        <a:ext uri="{28A0092B-C50C-407E-A947-70E740481C1C}">
                          <a14:useLocalDpi xmlns:a14="http://schemas.microsoft.com/office/drawing/2010/main" val="0"/>
                        </a:ext>
                      </a:extLst>
                    </a:blip>
                    <a:srcRect/>
                    <a:stretch>
                      <a:fillRect/>
                    </a:stretch>
                  </pic:blipFill>
                  <pic:spPr>
                    <a:xfrm rot="0" flipH="0" flipV="0">
                      <a:off x="0" y="0"/>
                      <a:ext cx="5678213" cy="3585244"/>
                    </a:xfrm>
                    <a:prstGeom prst="rect">
                      <a:avLst/>
                    </a:prstGeom>
                    <a:noFill/>
                  </pic:spPr>
                </pic:pic>
              </a:graphicData>
            </a:graphic>
          </wp:anchor>
        </w:drawing>
        <w:drawing>
          <wp:anchor simplePos="0" relativeHeight="251659183" behindDoc="1" locked="0" layoutInCell="1" allowOverlap="1">
            <wp:simplePos x="0" y="0"/>
            <wp:positionH relativeFrom="page">
              <wp:posOffset>955954</wp:posOffset>
            </wp:positionH>
            <wp:positionV relativeFrom="line">
              <wp:posOffset>-671124</wp:posOffset>
            </wp:positionV>
            <wp:extent cx="368459" cy="3561432"/>
            <wp:effectExtent l="0" t="0" r="0" b="0"/>
            <wp:wrapNone/>
            <wp:docPr id="790" name="Picture 790"/>
            <wp:cNvGraphicFramePr>
              <a:graphicFrameLocks noChangeAspect="1"/>
            </wp:cNvGraphicFramePr>
            <a:graphic>
              <a:graphicData uri="http://schemas.openxmlformats.org/drawingml/2006/picture">
                <pic:pic xmlns:pic="http://schemas.openxmlformats.org/drawingml/2006/picture">
                  <pic:nvPicPr>
                    <pic:cNvPr id="790" name="Picture 790"/>
                    <pic:cNvPicPr>
                      <a:picLocks noChangeAspect="0" noChangeArrowheads="1"/>
                    </pic:cNvPicPr>
                  </pic:nvPicPr>
                  <pic:blipFill>
                    <a:blip r:embed="rId790">
                      <a:extLst>
                        <a:ext uri="{28A0092B-C50C-407E-A947-70E740481C1C}">
                          <a14:useLocalDpi xmlns:a14="http://schemas.microsoft.com/office/drawing/2010/main" val="0"/>
                        </a:ext>
                      </a:extLst>
                    </a:blip>
                    <a:srcRect/>
                    <a:stretch>
                      <a:fillRect/>
                    </a:stretch>
                  </pic:blipFill>
                  <pic:spPr>
                    <a:xfrm rot="0" flipH="0" flipV="0">
                      <a:off x="0" y="0"/>
                      <a:ext cx="368459" cy="3561432"/>
                    </a:xfrm>
                    <a:prstGeom prst="rect">
                      <a:avLst/>
                    </a:prstGeom>
                    <a:noFill/>
                  </pic:spPr>
                </pic:pic>
              </a:graphicData>
            </a:graphic>
          </wp:anchor>
        </w:drawing>
        <w:drawing>
          <wp:anchor simplePos="0" relativeHeight="251658471" behindDoc="1" locked="0" layoutInCell="1" allowOverlap="1">
            <wp:simplePos x="0" y="0"/>
            <wp:positionH relativeFrom="page">
              <wp:posOffset>955954</wp:posOffset>
            </wp:positionH>
            <wp:positionV relativeFrom="line">
              <wp:posOffset>-671124</wp:posOffset>
            </wp:positionV>
            <wp:extent cx="5619174" cy="3560727"/>
            <wp:effectExtent l="0" t="0" r="0" b="0"/>
            <wp:wrapNone/>
            <wp:docPr id="791" name="Picture 791"/>
            <wp:cNvGraphicFramePr>
              <a:graphicFrameLocks noChangeAspect="1"/>
            </wp:cNvGraphicFramePr>
            <a:graphic>
              <a:graphicData uri="http://schemas.openxmlformats.org/drawingml/2006/picture">
                <pic:pic xmlns:pic="http://schemas.openxmlformats.org/drawingml/2006/picture">
                  <pic:nvPicPr>
                    <pic:cNvPr id="791" name="Picture 791"/>
                    <pic:cNvPicPr>
                      <a:picLocks noChangeAspect="0" noChangeArrowheads="1"/>
                    </pic:cNvPicPr>
                  </pic:nvPicPr>
                  <pic:blipFill>
                    <a:blip r:embed="rId791">
                      <a:extLst>
                        <a:ext uri="{28A0092B-C50C-407E-A947-70E740481C1C}">
                          <a14:useLocalDpi xmlns:a14="http://schemas.microsoft.com/office/drawing/2010/main" val="0"/>
                        </a:ext>
                      </a:extLst>
                    </a:blip>
                    <a:srcRect/>
                    <a:stretch>
                      <a:fillRect/>
                    </a:stretch>
                  </pic:blipFill>
                  <pic:spPr>
                    <a:xfrm rot="0" flipH="0" flipV="0">
                      <a:off x="0" y="0"/>
                      <a:ext cx="5619174" cy="3560727"/>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1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65"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w:t>
      </w:r>
      <w:r>
        <w:rPr lang="zh-CN" sz="17" baseline="0" dirty="0">
          <w:jc w:val="left"/>
          <w:rFonts w:ascii="Lucida Console" w:hAnsi="Lucida Console" w:cs="Lucida Console"/>
          <w:color w:val="981A1A"/>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000000"/>
          <w:sz w:val="17"/>
          <w:szCs w:val="17"/>
        </w:rPr>
        <w:t>\</w:t>
      </w:r>
      <w:r>
        <w:rPr lang="zh-CN" sz="17" baseline="0" dirty="0">
          <w:jc w:val="left"/>
          <w:rFonts w:ascii="Lucida Console" w:hAnsi="Lucida Console" w:cs="Lucida Console"/>
          <w:color w:val="981A1A"/>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223" w:space="0"/>
          </w:cols>
          <w:docGrid w:linePitch="360"/>
        </w:sect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3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792" name="Freeform 7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793" name="Freeform 7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794" name="Freeform 7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795" name="Freeform 7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796" name="Freeform 7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797" name="Freeform 7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798" name="Freeform 7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799" name="Freeform 7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00" name="Freeform 8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01" name="Freeform 8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02" name="Freeform 8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03" name="Freeform 8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-147133</wp:posOffset>
            </wp:positionV>
            <wp:extent cx="5678213" cy="900676"/>
            <wp:effectExtent l="0" t="0" r="0" b="0"/>
            <wp:wrapNone/>
            <wp:docPr id="804" name="Picture 804"/>
            <wp:cNvGraphicFramePr>
              <a:graphicFrameLocks noChangeAspect="1"/>
            </wp:cNvGraphicFramePr>
            <a:graphic>
              <a:graphicData uri="http://schemas.openxmlformats.org/drawingml/2006/picture">
                <pic:pic xmlns:pic="http://schemas.openxmlformats.org/drawingml/2006/picture">
                  <pic:nvPicPr>
                    <pic:cNvPr id="804" name="Picture 804"/>
                    <pic:cNvPicPr>
                      <a:picLocks noChangeAspect="0" noChangeArrowheads="1"/>
                    </pic:cNvPicPr>
                  </pic:nvPicPr>
                  <pic:blipFill>
                    <a:blip r:embed="rId804">
                      <a:extLst>
                        <a:ext uri="{28A0092B-C50C-407E-A947-70E740481C1C}">
                          <a14:useLocalDpi xmlns:a14="http://schemas.microsoft.com/office/drawing/2010/main" val="0"/>
                        </a:ext>
                      </a:extLst>
                    </a:blip>
                    <a:srcRect/>
                    <a:stretch>
                      <a:fillRect/>
                    </a:stretch>
                  </pic:blipFill>
                  <pic:spPr>
                    <a:xfrm rot="0" flipH="0" flipV="0">
                      <a:off x="0" y="0"/>
                      <a:ext cx="5678213" cy="900676"/>
                    </a:xfrm>
                    <a:prstGeom prst="rect">
                      <a:avLst/>
                    </a:prstGeom>
                    <a:noFill/>
                  </pic:spPr>
                </pic:pic>
              </a:graphicData>
            </a:graphic>
          </wp:anchor>
        </w:drawing>
        <w:drawing>
          <wp:anchor simplePos="0" relativeHeight="251658414" behindDoc="1" locked="0" layoutInCell="1" allowOverlap="1">
            <wp:simplePos x="0" y="0"/>
            <wp:positionH relativeFrom="page">
              <wp:posOffset>955954</wp:posOffset>
            </wp:positionH>
            <wp:positionV relativeFrom="line">
              <wp:posOffset>-147133</wp:posOffset>
            </wp:positionV>
            <wp:extent cx="368459" cy="887976"/>
            <wp:effectExtent l="0" t="0" r="0" b="0"/>
            <wp:wrapNone/>
            <wp:docPr id="805" name="Picture 805"/>
            <wp:cNvGraphicFramePr>
              <a:graphicFrameLocks noChangeAspect="1"/>
            </wp:cNvGraphicFramePr>
            <a:graphic>
              <a:graphicData uri="http://schemas.openxmlformats.org/drawingml/2006/picture">
                <pic:pic xmlns:pic="http://schemas.openxmlformats.org/drawingml/2006/picture">
                  <pic:nvPicPr>
                    <pic:cNvPr id="805" name="Picture 805"/>
                    <pic:cNvPicPr>
                      <a:picLocks noChangeAspect="0" noChangeArrowheads="1"/>
                    </pic:cNvPicPr>
                  </pic:nvPicPr>
                  <pic:blipFill>
                    <a:blip r:embed="rId805">
                      <a:extLst>
                        <a:ext uri="{28A0092B-C50C-407E-A947-70E740481C1C}">
                          <a14:useLocalDpi xmlns:a14="http://schemas.microsoft.com/office/drawing/2010/main" val="0"/>
                        </a:ext>
                      </a:extLst>
                    </a:blip>
                    <a:srcRect/>
                    <a:stretch>
                      <a:fillRect/>
                    </a:stretch>
                  </pic:blipFill>
                  <pic:spPr>
                    <a:xfrm rot="0" flipH="0" flipV="0">
                      <a:off x="0" y="0"/>
                      <a:ext cx="368459" cy="887976"/>
                    </a:xfrm>
                    <a:prstGeom prst="rect">
                      <a:avLst/>
                    </a:prstGeom>
                    <a:noFill/>
                  </pic:spPr>
                </pic:pic>
              </a:graphicData>
            </a:graphic>
          </wp:anchor>
        </w:drawing>
        <w:drawing>
          <wp:anchor simplePos="0" relativeHeight="251658273" behindDoc="1" locked="0" layoutInCell="1" allowOverlap="1">
            <wp:simplePos x="0" y="0"/>
            <wp:positionH relativeFrom="page">
              <wp:posOffset>955954</wp:posOffset>
            </wp:positionH>
            <wp:positionV relativeFrom="line">
              <wp:posOffset>-147133</wp:posOffset>
            </wp:positionV>
            <wp:extent cx="5619174" cy="883055"/>
            <wp:effectExtent l="0" t="0" r="0" b="0"/>
            <wp:wrapNone/>
            <wp:docPr id="806" name="Picture 806"/>
            <wp:cNvGraphicFramePr>
              <a:graphicFrameLocks noChangeAspect="1"/>
            </wp:cNvGraphicFramePr>
            <a:graphic>
              <a:graphicData uri="http://schemas.openxmlformats.org/drawingml/2006/picture">
                <pic:pic xmlns:pic="http://schemas.openxmlformats.org/drawingml/2006/picture">
                  <pic:nvPicPr>
                    <pic:cNvPr id="806" name="Picture 806"/>
                    <pic:cNvPicPr>
                      <a:picLocks noChangeAspect="0" noChangeArrowheads="1"/>
                    </pic:cNvPicPr>
                  </pic:nvPicPr>
                  <pic:blipFill>
                    <a:blip r:embed="rId806">
                      <a:extLst>
                        <a:ext uri="{28A0092B-C50C-407E-A947-70E740481C1C}">
                          <a14:useLocalDpi xmlns:a14="http://schemas.microsoft.com/office/drawing/2010/main" val="0"/>
                        </a:ext>
                      </a:extLst>
                    </a:blip>
                    <a:srcRect/>
                    <a:stretch>
                      <a:fillRect/>
                    </a:stretch>
                  </pic:blipFill>
                  <pic:spPr>
                    <a:xfrm rot="0" flipH="0" flipV="0">
                      <a:off x="0" y="0"/>
                      <a:ext cx="5619174" cy="883055"/>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905" w:space="0"/>
          </w:cols>
          <w:docGrid w:linePitch="360"/>
        </w:sectPr>
        <w:spacing w:before="80" w:after="0" w:line="175" w:lineRule="exact"/>
        <w:ind w:left="0" w:right="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【分析</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pacing w:val="-16"/>
          <w:sz w:val="19"/>
          <w:szCs w:val="19"/>
        </w:rPr>
        <w:t>】</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49" behindDoc="1" locked="0" layoutInCell="1" allowOverlap="1">
            <wp:simplePos x="0" y="0"/>
            <wp:positionH relativeFrom="page">
              <wp:posOffset>963889</wp:posOffset>
            </wp:positionH>
            <wp:positionV relativeFrom="line">
              <wp:posOffset>-46916</wp:posOffset>
            </wp:positionV>
            <wp:extent cx="5641423" cy="714707"/>
            <wp:effectExtent l="0" t="0" r="0" b="0"/>
            <wp:wrapNone/>
            <wp:docPr id="807" name="Freeform 807"/>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7"/>
                            <a:pt x="805" y="928986"/>
                            <a:pt x="2416" y="932905"/>
                          </a:cubicBezTo>
                          <a:cubicBezTo>
                            <a:pt x="4028" y="936824"/>
                            <a:pt x="6322" y="940222"/>
                            <a:pt x="9298" y="943224"/>
                          </a:cubicBezTo>
                          <a:cubicBezTo>
                            <a:pt x="12275" y="946200"/>
                            <a:pt x="15709" y="948507"/>
                            <a:pt x="19599" y="950119"/>
                          </a:cubicBezTo>
                          <a:cubicBezTo>
                            <a:pt x="23489" y="951682"/>
                            <a:pt x="27539" y="952500"/>
                            <a:pt x="31750" y="952500"/>
                          </a:cubicBezTo>
                          <a:lnTo>
                            <a:pt x="7486650" y="952500"/>
                          </a:lnTo>
                          <a:cubicBezTo>
                            <a:pt x="7490859" y="952500"/>
                            <a:pt x="7494909" y="951682"/>
                            <a:pt x="7498798" y="950119"/>
                          </a:cubicBezTo>
                          <a:cubicBezTo>
                            <a:pt x="7502690" y="948507"/>
                            <a:pt x="7506123" y="946200"/>
                            <a:pt x="7509099" y="943224"/>
                          </a:cubicBezTo>
                          <a:cubicBezTo>
                            <a:pt x="7512076" y="940222"/>
                            <a:pt x="7514370" y="936824"/>
                            <a:pt x="7515981" y="932905"/>
                          </a:cubicBezTo>
                          <a:cubicBezTo>
                            <a:pt x="7517593" y="928986"/>
                            <a:pt x="7518400" y="924967"/>
                            <a:pt x="7518400" y="9207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8" behindDoc="1" locked="0" layoutInCell="1" allowOverlap="1">
            <wp:simplePos x="0" y="0"/>
            <wp:positionH relativeFrom="page">
              <wp:posOffset>963889</wp:posOffset>
            </wp:positionH>
            <wp:positionV relativeFrom="line">
              <wp:posOffset>-46916</wp:posOffset>
            </wp:positionV>
            <wp:extent cx="5641423" cy="714707"/>
            <wp:effectExtent l="0" t="0" r="0" b="0"/>
            <wp:wrapNone/>
            <wp:docPr id="808" name="Freeform 808"/>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67"/>
                            <a:pt x="805" y="928986"/>
                            <a:pt x="2416" y="932905"/>
                          </a:cubicBezTo>
                          <a:cubicBezTo>
                            <a:pt x="4028" y="936824"/>
                            <a:pt x="6322" y="940222"/>
                            <a:pt x="9298" y="943224"/>
                          </a:cubicBezTo>
                          <a:cubicBezTo>
                            <a:pt x="12275" y="946200"/>
                            <a:pt x="15709" y="948507"/>
                            <a:pt x="19599" y="950119"/>
                          </a:cubicBezTo>
                          <a:cubicBezTo>
                            <a:pt x="23489" y="951682"/>
                            <a:pt x="27539" y="952500"/>
                            <a:pt x="31750" y="952500"/>
                          </a:cubicBezTo>
                          <a:lnTo>
                            <a:pt x="7486650" y="952500"/>
                          </a:lnTo>
                          <a:cubicBezTo>
                            <a:pt x="7490859" y="952500"/>
                            <a:pt x="7494909" y="951682"/>
                            <a:pt x="7498798" y="950119"/>
                          </a:cubicBezTo>
                          <a:cubicBezTo>
                            <a:pt x="7502690" y="948507"/>
                            <a:pt x="7506123" y="946200"/>
                            <a:pt x="7509099" y="943224"/>
                          </a:cubicBezTo>
                          <a:cubicBezTo>
                            <a:pt x="7512076" y="940222"/>
                            <a:pt x="7514370" y="936824"/>
                            <a:pt x="7515981" y="932905"/>
                          </a:cubicBezTo>
                          <a:cubicBezTo>
                            <a:pt x="7517593" y="928986"/>
                            <a:pt x="7518400" y="924967"/>
                            <a:pt x="7518400" y="9207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5" behindDoc="1" locked="0" layoutInCell="1" allowOverlap="1">
            <wp:simplePos x="0" y="0"/>
            <wp:positionH relativeFrom="page">
              <wp:posOffset>955954</wp:posOffset>
            </wp:positionH>
            <wp:positionV relativeFrom="line">
              <wp:posOffset>-35803</wp:posOffset>
            </wp:positionV>
            <wp:extent cx="292223" cy="722114"/>
            <wp:effectExtent l="0" t="0" r="0" b="0"/>
            <wp:wrapNone/>
            <wp:docPr id="809" name="Picture 809"/>
            <wp:cNvGraphicFramePr>
              <a:graphicFrameLocks noChangeAspect="1"/>
            </wp:cNvGraphicFramePr>
            <a:graphic>
              <a:graphicData uri="http://schemas.openxmlformats.org/drawingml/2006/picture">
                <pic:pic xmlns:pic="http://schemas.openxmlformats.org/drawingml/2006/picture">
                  <pic:nvPicPr>
                    <pic:cNvPr id="809" name="Picture 809"/>
                    <pic:cNvPicPr>
                      <a:picLocks noChangeAspect="0" noChangeArrowheads="1"/>
                    </pic:cNvPicPr>
                  </pic:nvPicPr>
                  <pic:blipFill>
                    <a:blip r:embed="rId809">
                      <a:extLst>
                        <a:ext uri="{28A0092B-C50C-407E-A947-70E740481C1C}">
                          <a14:useLocalDpi xmlns:a14="http://schemas.microsoft.com/office/drawing/2010/main" val="0"/>
                        </a:ext>
                      </a:extLst>
                    </a:blip>
                    <a:srcRect/>
                    <a:stretch>
                      <a:fillRect/>
                    </a:stretch>
                  </pic:blipFill>
                  <pic:spPr>
                    <a:xfrm rot="0" flipH="0" flipV="0">
                      <a:off x="0" y="0"/>
                      <a:ext cx="292223" cy="722114"/>
                    </a:xfrm>
                    <a:prstGeom prst="rect">
                      <a:avLst/>
                    </a:prstGeom>
                    <a:noFill/>
                  </pic:spPr>
                </pic:pic>
              </a:graphicData>
            </a:graphic>
          </wp:anchor>
        </w:drawing>
        <w:drawing>
          <wp:anchor simplePos="0" relativeHeight="251658425" behindDoc="1" locked="0" layoutInCell="1" allowOverlap="1">
            <wp:simplePos x="0" y="0"/>
            <wp:positionH relativeFrom="page">
              <wp:posOffset>968654</wp:posOffset>
            </wp:positionH>
            <wp:positionV relativeFrom="line">
              <wp:posOffset>-23092</wp:posOffset>
            </wp:positionV>
            <wp:extent cx="5593776" cy="686119"/>
            <wp:effectExtent l="0" t="0" r="0" b="0"/>
            <wp:wrapNone/>
            <wp:docPr id="810" name="Freeform 810"/>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0" behindDoc="1" locked="0" layoutInCell="1" allowOverlap="1">
            <wp:simplePos x="0" y="0"/>
            <wp:positionH relativeFrom="page">
              <wp:posOffset>968654</wp:posOffset>
            </wp:positionH>
            <wp:positionV relativeFrom="line">
              <wp:posOffset>-23092</wp:posOffset>
            </wp:positionV>
            <wp:extent cx="5593776" cy="686119"/>
            <wp:effectExtent l="0" t="0" r="0" b="0"/>
            <wp:wrapNone/>
            <wp:docPr id="811" name="Freeform 811"/>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该代码能否编译通过</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主要是看声明变量</w:t>
      </w:r>
      <w:r>
        <w:rPr lang="zh-CN" sz="17" baseline="0" dirty="0">
          <w:jc w:val="left"/>
          <w:rFonts w:ascii="Lucida Console" w:hAnsi="Lucida Console" w:cs="Lucida Console"/>
          <w:color w:val="000000"/>
          <w:sz w:val="17"/>
          <w:szCs w:val="17"/>
        </w:rPr>
        <w:t>x</w:t>
      </w:r>
      <w:r>
        <w:rPr lang="zh-CN" sz="17" baseline="0" dirty="0">
          <w:jc w:val="left"/>
          <w:rFonts w:ascii="新宋体" w:hAnsi="新宋体" w:cs="新宋体"/>
          <w:color w:val="000000"/>
          <w:sz w:val="17"/>
          <w:szCs w:val="17"/>
        </w:rPr>
        <w:t>的类型和</w:t>
      </w:r>
      <w:r>
        <w:rPr lang="zh-CN" sz="17" baseline="0" dirty="0">
          <w:jc w:val="left"/>
          <w:rFonts w:ascii="Lucida Console" w:hAnsi="Lucida Console" w:cs="Lucida Console"/>
          <w:color w:val="000000"/>
          <w:sz w:val="17"/>
          <w:szCs w:val="17"/>
        </w:rPr>
        <w:t>Y</w:t>
      </w:r>
      <w:r>
        <w:rPr lang="zh-CN" sz="17" baseline="0" dirty="0">
          <w:jc w:val="left"/>
          <w:rFonts w:ascii="新宋体" w:hAnsi="新宋体" w:cs="新宋体"/>
          <w:color w:val="000000"/>
          <w:sz w:val="17"/>
          <w:szCs w:val="17"/>
        </w:rPr>
        <w:t>是否存在子父类的关系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有</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子父类关</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000000"/>
          <w:sz w:val="17"/>
          <w:szCs w:val="17"/>
        </w:rPr>
        <w:t>系就编译通过</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没有子父类关系就是编译报错</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54" w:space="0"/>
          </w:cols>
          <w:docGrid w:linePitch="360"/>
        </w:sectPr>
        <w:spacing w:before="80" w:after="0" w:line="175" w:lineRule="exact"/>
        <w:ind w:left="0" w:right="0" w:firstLine="0"/>
      </w:pPr>
      <w:r/>
      <w:r>
        <w:rPr lang="zh-CN" sz="17" baseline="0" dirty="0">
          <w:jc w:val="left"/>
          <w:rFonts w:ascii="新宋体" w:hAnsi="新宋体" w:cs="新宋体"/>
          <w:color w:val="000000"/>
          <w:sz w:val="17"/>
          <w:szCs w:val="17"/>
        </w:rPr>
        <w:t>之后学习到的接口类型和这个是有点区别的。</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【分析</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pacing w:val="-16"/>
          <w:sz w:val="19"/>
          <w:szCs w:val="19"/>
        </w:rPr>
        <w:t>】</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55" behindDoc="1" locked="0" layoutInCell="1" allowOverlap="1">
            <wp:simplePos x="0" y="0"/>
            <wp:positionH relativeFrom="page">
              <wp:posOffset>963889</wp:posOffset>
            </wp:positionH>
            <wp:positionV relativeFrom="line">
              <wp:posOffset>-46915</wp:posOffset>
            </wp:positionV>
            <wp:extent cx="5641423" cy="371647"/>
            <wp:effectExtent l="0" t="0" r="0" b="0"/>
            <wp:wrapNone/>
            <wp:docPr id="812" name="Freeform 812"/>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60"/>
                            <a:pt x="2416" y="475754"/>
                          </a:cubicBezTo>
                          <a:cubicBezTo>
                            <a:pt x="4028" y="479674"/>
                            <a:pt x="6322" y="483047"/>
                            <a:pt x="9298" y="486048"/>
                          </a:cubicBezTo>
                          <a:cubicBezTo>
                            <a:pt x="12275" y="489025"/>
                            <a:pt x="15709" y="491307"/>
                            <a:pt x="19599" y="492919"/>
                          </a:cubicBezTo>
                          <a:cubicBezTo>
                            <a:pt x="23489" y="494482"/>
                            <a:pt x="27539" y="495300"/>
                            <a:pt x="31750" y="495300"/>
                          </a:cubicBezTo>
                          <a:lnTo>
                            <a:pt x="7486650" y="495300"/>
                          </a:lnTo>
                          <a:cubicBezTo>
                            <a:pt x="7490859" y="495300"/>
                            <a:pt x="7494909" y="494482"/>
                            <a:pt x="7498798" y="492919"/>
                          </a:cubicBezTo>
                          <a:cubicBezTo>
                            <a:pt x="7502690" y="491307"/>
                            <a:pt x="7506123" y="489025"/>
                            <a:pt x="7509099" y="486048"/>
                          </a:cubicBezTo>
                          <a:cubicBezTo>
                            <a:pt x="7512076" y="483047"/>
                            <a:pt x="7514370" y="479674"/>
                            <a:pt x="7515981" y="475754"/>
                          </a:cubicBezTo>
                          <a:cubicBezTo>
                            <a:pt x="7517593" y="471860"/>
                            <a:pt x="7518400" y="467792"/>
                            <a:pt x="7518400" y="463550"/>
                          </a:cubicBezTo>
                          <a:lnTo>
                            <a:pt x="7518400" y="31750"/>
                          </a:lnTo>
                          <a:cubicBezTo>
                            <a:pt x="7518400" y="27559"/>
                            <a:pt x="7517593" y="23565"/>
                            <a:pt x="7515981" y="19621"/>
                          </a:cubicBezTo>
                          <a:cubicBezTo>
                            <a:pt x="7514370" y="15751"/>
                            <a:pt x="7512076" y="12304"/>
                            <a:pt x="7509099" y="9302"/>
                          </a:cubicBezTo>
                          <a:cubicBezTo>
                            <a:pt x="7506123" y="6326"/>
                            <a:pt x="7502690" y="4044"/>
                            <a:pt x="7498798" y="2431"/>
                          </a:cubicBezTo>
                          <a:cubicBezTo>
                            <a:pt x="7494909" y="844"/>
                            <a:pt x="7490859" y="25"/>
                            <a:pt x="7486650" y="0"/>
                          </a:cubicBezTo>
                          <a:lnTo>
                            <a:pt x="31750" y="0"/>
                          </a:lnTo>
                          <a:cubicBezTo>
                            <a:pt x="27539" y="25"/>
                            <a:pt x="23489" y="844"/>
                            <a:pt x="19599" y="2431"/>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4" behindDoc="1" locked="0" layoutInCell="1" allowOverlap="1">
            <wp:simplePos x="0" y="0"/>
            <wp:positionH relativeFrom="page">
              <wp:posOffset>963889</wp:posOffset>
            </wp:positionH>
            <wp:positionV relativeFrom="line">
              <wp:posOffset>-46915</wp:posOffset>
            </wp:positionV>
            <wp:extent cx="5641423" cy="371647"/>
            <wp:effectExtent l="0" t="0" r="0" b="0"/>
            <wp:wrapNone/>
            <wp:docPr id="813" name="Freeform 813"/>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60"/>
                            <a:pt x="2416" y="475754"/>
                          </a:cubicBezTo>
                          <a:cubicBezTo>
                            <a:pt x="4028" y="479674"/>
                            <a:pt x="6322" y="483047"/>
                            <a:pt x="9298" y="486048"/>
                          </a:cubicBezTo>
                          <a:cubicBezTo>
                            <a:pt x="12275" y="489025"/>
                            <a:pt x="15709" y="491307"/>
                            <a:pt x="19599" y="492919"/>
                          </a:cubicBezTo>
                          <a:cubicBezTo>
                            <a:pt x="23489" y="494482"/>
                            <a:pt x="27539" y="495300"/>
                            <a:pt x="31750" y="495300"/>
                          </a:cubicBezTo>
                          <a:lnTo>
                            <a:pt x="7486650" y="495300"/>
                          </a:lnTo>
                          <a:cubicBezTo>
                            <a:pt x="7490859" y="495300"/>
                            <a:pt x="7494909" y="494482"/>
                            <a:pt x="7498798" y="492919"/>
                          </a:cubicBezTo>
                          <a:cubicBezTo>
                            <a:pt x="7502690" y="491307"/>
                            <a:pt x="7506123" y="489025"/>
                            <a:pt x="7509099" y="486048"/>
                          </a:cubicBezTo>
                          <a:cubicBezTo>
                            <a:pt x="7512076" y="483047"/>
                            <a:pt x="7514370" y="479674"/>
                            <a:pt x="7515981" y="475754"/>
                          </a:cubicBezTo>
                          <a:cubicBezTo>
                            <a:pt x="7517593" y="471860"/>
                            <a:pt x="7518400" y="467792"/>
                            <a:pt x="7518400" y="463550"/>
                          </a:cubicBezTo>
                          <a:lnTo>
                            <a:pt x="7518400" y="31750"/>
                          </a:lnTo>
                          <a:cubicBezTo>
                            <a:pt x="7518400" y="27559"/>
                            <a:pt x="7517593" y="23565"/>
                            <a:pt x="7515981" y="19621"/>
                          </a:cubicBezTo>
                          <a:cubicBezTo>
                            <a:pt x="7514370" y="15751"/>
                            <a:pt x="7512076" y="12304"/>
                            <a:pt x="7509099" y="9302"/>
                          </a:cubicBezTo>
                          <a:cubicBezTo>
                            <a:pt x="7506123" y="6326"/>
                            <a:pt x="7502690" y="4044"/>
                            <a:pt x="7498798" y="2431"/>
                          </a:cubicBezTo>
                          <a:cubicBezTo>
                            <a:pt x="7494909" y="844"/>
                            <a:pt x="7490859" y="25"/>
                            <a:pt x="7486650" y="0"/>
                          </a:cubicBezTo>
                          <a:lnTo>
                            <a:pt x="31750" y="0"/>
                          </a:lnTo>
                          <a:cubicBezTo>
                            <a:pt x="27539" y="25"/>
                            <a:pt x="23489" y="844"/>
                            <a:pt x="19599" y="2431"/>
                          </a:cubicBezTo>
                          <a:cubicBezTo>
                            <a:pt x="15709" y="4044"/>
                            <a:pt x="12275" y="6326"/>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9" behindDoc="1" locked="0" layoutInCell="1" allowOverlap="1">
            <wp:simplePos x="0" y="0"/>
            <wp:positionH relativeFrom="page">
              <wp:posOffset>968654</wp:posOffset>
            </wp:positionH>
            <wp:positionV relativeFrom="line">
              <wp:posOffset>-23092</wp:posOffset>
            </wp:positionV>
            <wp:extent cx="5593776" cy="343059"/>
            <wp:effectExtent l="0" t="0" r="0" b="0"/>
            <wp:wrapNone/>
            <wp:docPr id="814" name="Freeform 814"/>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33" behindDoc="1" locked="0" layoutInCell="1" allowOverlap="1">
            <wp:simplePos x="0" y="0"/>
            <wp:positionH relativeFrom="page">
              <wp:posOffset>955954</wp:posOffset>
            </wp:positionH>
            <wp:positionV relativeFrom="line">
              <wp:posOffset>-35790</wp:posOffset>
            </wp:positionV>
            <wp:extent cx="292223" cy="372293"/>
            <wp:effectExtent l="0" t="0" r="0" b="0"/>
            <wp:wrapNone/>
            <wp:docPr id="815" name="Picture 815"/>
            <wp:cNvGraphicFramePr>
              <a:graphicFrameLocks noChangeAspect="1"/>
            </wp:cNvGraphicFramePr>
            <a:graphic>
              <a:graphicData uri="http://schemas.openxmlformats.org/drawingml/2006/picture">
                <pic:pic xmlns:pic="http://schemas.openxmlformats.org/drawingml/2006/picture">
                  <pic:nvPicPr>
                    <pic:cNvPr id="815" name="Picture 815"/>
                    <pic:cNvPicPr>
                      <a:picLocks noChangeAspect="0" noChangeArrowheads="1"/>
                    </pic:cNvPicPr>
                  </pic:nvPicPr>
                  <pic:blipFill>
                    <a:blip r:embed="rId815">
                      <a:extLst>
                        <a:ext uri="{28A0092B-C50C-407E-A947-70E740481C1C}">
                          <a14:useLocalDpi xmlns:a14="http://schemas.microsoft.com/office/drawing/2010/main" val="0"/>
                        </a:ext>
                      </a:extLst>
                    </a:blip>
                    <a:srcRect/>
                    <a:stretch>
                      <a:fillRect/>
                    </a:stretch>
                  </pic:blipFill>
                  <pic:spPr>
                    <a:xfrm rot="0" flipH="0" flipV="0">
                      <a:off x="0" y="0"/>
                      <a:ext cx="292223" cy="372293"/>
                    </a:xfrm>
                    <a:prstGeom prst="rect">
                      <a:avLst/>
                    </a:prstGeom>
                    <a:noFill/>
                  </pic:spPr>
                </pic:pic>
              </a:graphicData>
            </a:graphic>
          </wp:anchor>
        </w:drawing>
        <w:drawing>
          <wp:anchor simplePos="0" relativeHeight="251658256" behindDoc="1" locked="0" layoutInCell="1" allowOverlap="1">
            <wp:simplePos x="0" y="0"/>
            <wp:positionH relativeFrom="page">
              <wp:posOffset>968654</wp:posOffset>
            </wp:positionH>
            <wp:positionV relativeFrom="line">
              <wp:posOffset>-23092</wp:posOffset>
            </wp:positionV>
            <wp:extent cx="5593776" cy="343059"/>
            <wp:effectExtent l="0" t="0" r="0" b="0"/>
            <wp:wrapNone/>
            <wp:docPr id="816" name="Freeform 816"/>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after="10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8" behindDoc="1" locked="0" layoutInCell="1" allowOverlap="1">
            <wp:simplePos x="0" y="0"/>
            <wp:positionH relativeFrom="page">
              <wp:posOffset>963889</wp:posOffset>
            </wp:positionH>
            <wp:positionV relativeFrom="line">
              <wp:posOffset>-167644</wp:posOffset>
            </wp:positionV>
            <wp:extent cx="5641423" cy="1229296"/>
            <wp:effectExtent l="0" t="0" r="0" b="0"/>
            <wp:wrapNone/>
            <wp:docPr id="817" name="Freeform 817"/>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786"/>
                            <a:pt x="2416" y="1618705"/>
                          </a:cubicBezTo>
                          <a:cubicBezTo>
                            <a:pt x="4028" y="1622649"/>
                            <a:pt x="6322" y="1626047"/>
                            <a:pt x="9298" y="1629048"/>
                          </a:cubicBezTo>
                          <a:cubicBezTo>
                            <a:pt x="12275" y="1632025"/>
                            <a:pt x="15709" y="1634307"/>
                            <a:pt x="19599" y="1635894"/>
                          </a:cubicBezTo>
                          <a:cubicBezTo>
                            <a:pt x="23489" y="1637482"/>
                            <a:pt x="27539" y="1638300"/>
                            <a:pt x="31750" y="1638300"/>
                          </a:cubicBezTo>
                          <a:lnTo>
                            <a:pt x="7486650" y="1638300"/>
                          </a:lnTo>
                          <a:cubicBezTo>
                            <a:pt x="7490859" y="1638300"/>
                            <a:pt x="7494909" y="1637482"/>
                            <a:pt x="7498798" y="1635870"/>
                          </a:cubicBezTo>
                          <a:cubicBezTo>
                            <a:pt x="7502690" y="1634307"/>
                            <a:pt x="7506123" y="1632025"/>
                            <a:pt x="7509099" y="1629048"/>
                          </a:cubicBezTo>
                          <a:cubicBezTo>
                            <a:pt x="7512076" y="1626047"/>
                            <a:pt x="7514370" y="1622649"/>
                            <a:pt x="7515981" y="1618730"/>
                          </a:cubicBezTo>
                          <a:cubicBezTo>
                            <a:pt x="7517593" y="1614835"/>
                            <a:pt x="7518400" y="1610767"/>
                            <a:pt x="7518400" y="1606550"/>
                          </a:cubicBezTo>
                          <a:lnTo>
                            <a:pt x="7518400" y="31750"/>
                          </a:lnTo>
                          <a:cubicBezTo>
                            <a:pt x="7518400" y="27559"/>
                            <a:pt x="7517593" y="23540"/>
                            <a:pt x="7515981" y="19596"/>
                          </a:cubicBezTo>
                          <a:cubicBezTo>
                            <a:pt x="7514370" y="15727"/>
                            <a:pt x="7512076" y="12279"/>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279"/>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7" behindDoc="1" locked="0" layoutInCell="1" allowOverlap="1">
            <wp:simplePos x="0" y="0"/>
            <wp:positionH relativeFrom="page">
              <wp:posOffset>963889</wp:posOffset>
            </wp:positionH>
            <wp:positionV relativeFrom="line">
              <wp:posOffset>-167644</wp:posOffset>
            </wp:positionV>
            <wp:extent cx="5641423" cy="1229296"/>
            <wp:effectExtent l="0" t="0" r="0" b="0"/>
            <wp:wrapNone/>
            <wp:docPr id="818" name="Freeform 818"/>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786"/>
                            <a:pt x="2416" y="1618705"/>
                          </a:cubicBezTo>
                          <a:cubicBezTo>
                            <a:pt x="4028" y="1622649"/>
                            <a:pt x="6322" y="1626047"/>
                            <a:pt x="9298" y="1629048"/>
                          </a:cubicBezTo>
                          <a:cubicBezTo>
                            <a:pt x="12275" y="1632025"/>
                            <a:pt x="15709" y="1634307"/>
                            <a:pt x="19599" y="1635894"/>
                          </a:cubicBezTo>
                          <a:cubicBezTo>
                            <a:pt x="23489" y="1637482"/>
                            <a:pt x="27539" y="1638300"/>
                            <a:pt x="31750" y="1638300"/>
                          </a:cubicBezTo>
                          <a:lnTo>
                            <a:pt x="7486650" y="1638300"/>
                          </a:lnTo>
                          <a:cubicBezTo>
                            <a:pt x="7490859" y="1638300"/>
                            <a:pt x="7494909" y="1637482"/>
                            <a:pt x="7498798" y="1635870"/>
                          </a:cubicBezTo>
                          <a:cubicBezTo>
                            <a:pt x="7502690" y="1634307"/>
                            <a:pt x="7506123" y="1632025"/>
                            <a:pt x="7509099" y="1629048"/>
                          </a:cubicBezTo>
                          <a:cubicBezTo>
                            <a:pt x="7512076" y="1626047"/>
                            <a:pt x="7514370" y="1622649"/>
                            <a:pt x="7515981" y="1618730"/>
                          </a:cubicBezTo>
                          <a:cubicBezTo>
                            <a:pt x="7517593" y="1614835"/>
                            <a:pt x="7518400" y="1610767"/>
                            <a:pt x="7518400" y="1606550"/>
                          </a:cubicBezTo>
                          <a:lnTo>
                            <a:pt x="7518400" y="31750"/>
                          </a:lnTo>
                          <a:cubicBezTo>
                            <a:pt x="7518400" y="27559"/>
                            <a:pt x="7517593" y="23540"/>
                            <a:pt x="7515981" y="19596"/>
                          </a:cubicBezTo>
                          <a:cubicBezTo>
                            <a:pt x="7514370" y="15727"/>
                            <a:pt x="7512076" y="12279"/>
                            <a:pt x="7509099" y="9302"/>
                          </a:cubicBezTo>
                          <a:cubicBezTo>
                            <a:pt x="7506123" y="6350"/>
                            <a:pt x="7502690" y="4044"/>
                            <a:pt x="7498798" y="2407"/>
                          </a:cubicBezTo>
                          <a:cubicBezTo>
                            <a:pt x="7494909" y="819"/>
                            <a:pt x="7490859" y="0"/>
                            <a:pt x="7486650" y="0"/>
                          </a:cubicBezTo>
                          <a:lnTo>
                            <a:pt x="31750" y="0"/>
                          </a:lnTo>
                          <a:cubicBezTo>
                            <a:pt x="27539" y="0"/>
                            <a:pt x="23489" y="819"/>
                            <a:pt x="19599" y="2407"/>
                          </a:cubicBezTo>
                          <a:cubicBezTo>
                            <a:pt x="15709" y="4044"/>
                            <a:pt x="12275" y="6350"/>
                            <a:pt x="9298" y="9302"/>
                          </a:cubicBezTo>
                          <a:cubicBezTo>
                            <a:pt x="6322" y="12279"/>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03" behindDoc="1" locked="0" layoutInCell="1" allowOverlap="1">
            <wp:simplePos x="0" y="0"/>
            <wp:positionH relativeFrom="page">
              <wp:posOffset>955954</wp:posOffset>
            </wp:positionH>
            <wp:positionV relativeFrom="line">
              <wp:posOffset>-156515</wp:posOffset>
            </wp:positionV>
            <wp:extent cx="292223" cy="1232470"/>
            <wp:effectExtent l="0" t="0" r="0" b="0"/>
            <wp:wrapNone/>
            <wp:docPr id="819" name="Picture 819"/>
            <wp:cNvGraphicFramePr>
              <a:graphicFrameLocks noChangeAspect="1"/>
            </wp:cNvGraphicFramePr>
            <a:graphic>
              <a:graphicData uri="http://schemas.openxmlformats.org/drawingml/2006/picture">
                <pic:pic xmlns:pic="http://schemas.openxmlformats.org/drawingml/2006/picture">
                  <pic:nvPicPr>
                    <pic:cNvPr id="819" name="Picture 819"/>
                    <pic:cNvPicPr>
                      <a:picLocks noChangeAspect="0" noChangeArrowheads="1"/>
                    </pic:cNvPicPr>
                  </pic:nvPicPr>
                  <pic:blipFill>
                    <a:blip r:embed="rId819">
                      <a:extLst>
                        <a:ext uri="{28A0092B-C50C-407E-A947-70E740481C1C}">
                          <a14:useLocalDpi xmlns:a14="http://schemas.microsoft.com/office/drawing/2010/main" val="0"/>
                        </a:ext>
                      </a:extLst>
                    </a:blip>
                    <a:srcRect/>
                    <a:stretch>
                      <a:fillRect/>
                    </a:stretch>
                  </pic:blipFill>
                  <pic:spPr>
                    <a:xfrm rot="0" flipH="0" flipV="0">
                      <a:off x="0" y="0"/>
                      <a:ext cx="292223" cy="1232470"/>
                    </a:xfrm>
                    <a:prstGeom prst="rect">
                      <a:avLst/>
                    </a:prstGeom>
                    <a:noFill/>
                  </pic:spPr>
                </pic:pic>
              </a:graphicData>
            </a:graphic>
          </wp:anchor>
        </w:drawing>
        <w:drawing>
          <wp:anchor simplePos="0" relativeHeight="251658636" behindDoc="1" locked="0" layoutInCell="1" allowOverlap="1">
            <wp:simplePos x="0" y="0"/>
            <wp:positionH relativeFrom="page">
              <wp:posOffset>968654</wp:posOffset>
            </wp:positionH>
            <wp:positionV relativeFrom="line">
              <wp:posOffset>-143821</wp:posOffset>
            </wp:positionV>
            <wp:extent cx="5593776" cy="1200708"/>
            <wp:effectExtent l="0" t="0" r="0" b="0"/>
            <wp:wrapNone/>
            <wp:docPr id="820" name="Freeform 820"/>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9" behindDoc="1" locked="0" layoutInCell="1" allowOverlap="1">
            <wp:simplePos x="0" y="0"/>
            <wp:positionH relativeFrom="page">
              <wp:posOffset>968654</wp:posOffset>
            </wp:positionH>
            <wp:positionV relativeFrom="line">
              <wp:posOffset>-143821</wp:posOffset>
            </wp:positionV>
            <wp:extent cx="5593776" cy="1200708"/>
            <wp:effectExtent l="0" t="0" r="0" b="0"/>
            <wp:wrapNone/>
            <wp:docPr id="821" name="Freeform 821"/>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输出结果是</w:t>
      </w:r>
      <w:r>
        <w:rPr lang="zh-CN" sz="17" baseline="0" dirty="0">
          <w:jc w:val="left"/>
          <w:rFonts w:ascii="Lucida Console" w:hAnsi="Lucida Console" w:cs="Lucida Console"/>
          <w:color w:val="000000"/>
          <w:sz w:val="17"/>
          <w:szCs w:val="17"/>
        </w:rPr>
        <w:t>true</w:t>
      </w:r>
      <w:r>
        <w:rPr lang="zh-CN" sz="17" baseline="0" dirty="0">
          <w:jc w:val="left"/>
          <w:rFonts w:ascii="新宋体" w:hAnsi="新宋体" w:cs="新宋体"/>
          <w:color w:val="000000"/>
          <w:sz w:val="17"/>
          <w:szCs w:val="17"/>
        </w:rPr>
        <w:t>还是</w:t>
      </w:r>
      <w:r>
        <w:rPr lang="zh-CN" sz="17" baseline="0" dirty="0">
          <w:jc w:val="left"/>
          <w:rFonts w:ascii="Lucida Console" w:hAnsi="Lucida Console" w:cs="Lucida Console"/>
          <w:color w:val="000000"/>
          <w:sz w:val="17"/>
          <w:szCs w:val="17"/>
        </w:rPr>
        <w:t>false</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主要是看变量</w:t>
      </w:r>
      <w:r>
        <w:rPr lang="zh-CN" sz="17" baseline="0" dirty="0">
          <w:jc w:val="left"/>
          <w:rFonts w:ascii="Lucida Console" w:hAnsi="Lucida Console" w:cs="Lucida Console"/>
          <w:color w:val="000000"/>
          <w:sz w:val="17"/>
          <w:szCs w:val="17"/>
        </w:rPr>
        <w:t>x</w:t>
      </w:r>
      <w:r>
        <w:rPr lang="zh-CN" sz="17" baseline="0" dirty="0">
          <w:jc w:val="left"/>
          <w:rFonts w:ascii="新宋体" w:hAnsi="新宋体" w:cs="新宋体"/>
          <w:color w:val="000000"/>
          <w:sz w:val="17"/>
          <w:szCs w:val="17"/>
        </w:rPr>
        <w:t>所指向的对象实际类型是不是</w:t>
      </w:r>
      <w:r>
        <w:rPr lang="zh-CN" sz="17" baseline="0" dirty="0">
          <w:jc w:val="left"/>
          <w:rFonts w:ascii="Lucida Console" w:hAnsi="Lucida Console" w:cs="Lucida Console"/>
          <w:color w:val="000000"/>
          <w:sz w:val="17"/>
          <w:szCs w:val="17"/>
        </w:rPr>
        <w:t>Y</w:t>
      </w:r>
      <w:r>
        <w:rPr lang="zh-CN" sz="17" baseline="0" dirty="0">
          <w:jc w:val="left"/>
          <w:rFonts w:ascii="新宋体" w:hAnsi="新宋体" w:cs="新宋体"/>
          <w:color w:val="000000"/>
          <w:sz w:val="17"/>
          <w:szCs w:val="17"/>
        </w:rPr>
        <w:t>类型的</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子类型</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10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245" w:space="0"/>
          </w:cols>
          <w:docGrid w:linePitch="360"/>
        </w:sectPr>
        <w:spacing w:before="1" w:after="0" w:line="270" w:lineRule="exact"/>
        <w:ind w:left="0" w:right="2087"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宋体" w:hAnsi="宋体" w:cs="宋体"/>
          <w:color w:val="333333"/>
          <w:spacing w:val="-23"/>
          <w:sz w:val="19"/>
          <w:szCs w:val="19"/>
        </w:rPr>
        <w:t>2. </w:t>
      </w:r>
      <w:r>
        <w:rPr lang="zh-CN" sz="19" baseline="0" dirty="0">
          <w:jc w:val="left"/>
          <w:rFonts w:ascii="微软雅黑" w:hAnsi="微软雅黑" w:cs="微软雅黑"/>
          <w:b/>
          <w:bCs/>
          <w:color w:val="333333"/>
          <w:sz w:val="19"/>
          <w:szCs w:val="19"/>
        </w:rPr>
        <w:t>类型转换</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3" behindDoc="1" locked="0" layoutInCell="1" allowOverlap="1">
            <wp:simplePos x="0" y="0"/>
            <wp:positionH relativeFrom="page">
              <wp:posOffset>963889</wp:posOffset>
            </wp:positionH>
            <wp:positionV relativeFrom="line">
              <wp:posOffset>-167644</wp:posOffset>
            </wp:positionV>
            <wp:extent cx="5641423" cy="1400826"/>
            <wp:effectExtent l="0" t="0" r="0" b="0"/>
            <wp:wrapNone/>
            <wp:docPr id="822" name="Freeform 822"/>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05"/>
                          </a:cubicBezTo>
                          <a:cubicBezTo>
                            <a:pt x="4028" y="1851224"/>
                            <a:pt x="6322" y="1854597"/>
                            <a:pt x="9298" y="1857624"/>
                          </a:cubicBezTo>
                          <a:cubicBezTo>
                            <a:pt x="12275" y="1860600"/>
                            <a:pt x="15709" y="1862907"/>
                            <a:pt x="19599" y="1864519"/>
                          </a:cubicBezTo>
                          <a:cubicBezTo>
                            <a:pt x="23489" y="1866082"/>
                            <a:pt x="27539" y="1866900"/>
                            <a:pt x="31750" y="1866900"/>
                          </a:cubicBezTo>
                          <a:lnTo>
                            <a:pt x="7486650" y="1866900"/>
                          </a:lnTo>
                          <a:cubicBezTo>
                            <a:pt x="7490859" y="1866900"/>
                            <a:pt x="7494909" y="1866082"/>
                            <a:pt x="7498798" y="1864494"/>
                          </a:cubicBezTo>
                          <a:cubicBezTo>
                            <a:pt x="7502690" y="1862882"/>
                            <a:pt x="7506123" y="1860600"/>
                            <a:pt x="7509099" y="1857624"/>
                          </a:cubicBezTo>
                          <a:cubicBezTo>
                            <a:pt x="7512076" y="1854597"/>
                            <a:pt x="7514370" y="1851224"/>
                            <a:pt x="7515981" y="1847305"/>
                          </a:cubicBezTo>
                          <a:cubicBezTo>
                            <a:pt x="7517593" y="1843435"/>
                            <a:pt x="7518400" y="1839392"/>
                            <a:pt x="7518400" y="1835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963889</wp:posOffset>
            </wp:positionH>
            <wp:positionV relativeFrom="line">
              <wp:posOffset>-167644</wp:posOffset>
            </wp:positionV>
            <wp:extent cx="5641423" cy="1400826"/>
            <wp:effectExtent l="0" t="0" r="0" b="0"/>
            <wp:wrapNone/>
            <wp:docPr id="823" name="Freeform 823"/>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35"/>
                            <a:pt x="2416" y="1847305"/>
                          </a:cubicBezTo>
                          <a:cubicBezTo>
                            <a:pt x="4028" y="1851224"/>
                            <a:pt x="6322" y="1854597"/>
                            <a:pt x="9298" y="1857624"/>
                          </a:cubicBezTo>
                          <a:cubicBezTo>
                            <a:pt x="12275" y="1860600"/>
                            <a:pt x="15709" y="1862907"/>
                            <a:pt x="19599" y="1864519"/>
                          </a:cubicBezTo>
                          <a:cubicBezTo>
                            <a:pt x="23489" y="1866082"/>
                            <a:pt x="27539" y="1866900"/>
                            <a:pt x="31750" y="1866900"/>
                          </a:cubicBezTo>
                          <a:lnTo>
                            <a:pt x="7486650" y="1866900"/>
                          </a:lnTo>
                          <a:cubicBezTo>
                            <a:pt x="7490859" y="1866900"/>
                            <a:pt x="7494909" y="1866082"/>
                            <a:pt x="7498798" y="1864494"/>
                          </a:cubicBezTo>
                          <a:cubicBezTo>
                            <a:pt x="7502690" y="1862882"/>
                            <a:pt x="7506123" y="1860600"/>
                            <a:pt x="7509099" y="1857624"/>
                          </a:cubicBezTo>
                          <a:cubicBezTo>
                            <a:pt x="7512076" y="1854597"/>
                            <a:pt x="7514370" y="1851224"/>
                            <a:pt x="7515981" y="1847305"/>
                          </a:cubicBezTo>
                          <a:cubicBezTo>
                            <a:pt x="7517593" y="1843435"/>
                            <a:pt x="7518400" y="1839392"/>
                            <a:pt x="7518400" y="1835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53" behindDoc="1" locked="0" layoutInCell="1" allowOverlap="1">
            <wp:simplePos x="0" y="0"/>
            <wp:positionH relativeFrom="page">
              <wp:posOffset>955954</wp:posOffset>
            </wp:positionH>
            <wp:positionV relativeFrom="line">
              <wp:posOffset>-156518</wp:posOffset>
            </wp:positionV>
            <wp:extent cx="292223" cy="1409476"/>
            <wp:effectExtent l="0" t="0" r="0" b="0"/>
            <wp:wrapNone/>
            <wp:docPr id="824" name="Picture 824"/>
            <wp:cNvGraphicFramePr>
              <a:graphicFrameLocks noChangeAspect="1"/>
            </wp:cNvGraphicFramePr>
            <a:graphic>
              <a:graphicData uri="http://schemas.openxmlformats.org/drawingml/2006/picture">
                <pic:pic xmlns:pic="http://schemas.openxmlformats.org/drawingml/2006/picture">
                  <pic:nvPicPr>
                    <pic:cNvPr id="824" name="Picture 824"/>
                    <pic:cNvPicPr>
                      <a:picLocks noChangeAspect="0" noChangeArrowheads="1"/>
                    </pic:cNvPicPr>
                  </pic:nvPicPr>
                  <pic:blipFill>
                    <a:blip r:embed="rId824">
                      <a:extLst>
                        <a:ext uri="{28A0092B-C50C-407E-A947-70E740481C1C}">
                          <a14:useLocalDpi xmlns:a14="http://schemas.microsoft.com/office/drawing/2010/main" val="0"/>
                        </a:ext>
                      </a:extLst>
                    </a:blip>
                    <a:srcRect/>
                    <a:stretch>
                      <a:fillRect/>
                    </a:stretch>
                  </pic:blipFill>
                  <pic:spPr>
                    <a:xfrm rot="0" flipH="0" flipV="0">
                      <a:off x="0" y="0"/>
                      <a:ext cx="292223" cy="1409476"/>
                    </a:xfrm>
                    <a:prstGeom prst="rect">
                      <a:avLst/>
                    </a:prstGeom>
                    <a:noFill/>
                  </pic:spPr>
                </pic:pic>
              </a:graphicData>
            </a:graphic>
          </wp:anchor>
        </w:drawing>
        <w:drawing>
          <wp:anchor simplePos="0" relativeHeight="251658911" behindDoc="1" locked="0" layoutInCell="1" allowOverlap="1">
            <wp:simplePos x="0" y="0"/>
            <wp:positionH relativeFrom="page">
              <wp:posOffset>968654</wp:posOffset>
            </wp:positionH>
            <wp:positionV relativeFrom="line">
              <wp:posOffset>-143820</wp:posOffset>
            </wp:positionV>
            <wp:extent cx="5593776" cy="1372238"/>
            <wp:effectExtent l="0" t="0" r="0" b="0"/>
            <wp:wrapNone/>
            <wp:docPr id="825" name="Freeform 825"/>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968654</wp:posOffset>
            </wp:positionH>
            <wp:positionV relativeFrom="line">
              <wp:posOffset>-143820</wp:posOffset>
            </wp:positionV>
            <wp:extent cx="5593776" cy="1372238"/>
            <wp:effectExtent l="0" t="0" r="0" b="0"/>
            <wp:wrapNone/>
            <wp:docPr id="826" name="Freeform 826"/>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Teacher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84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【为什么要类型转换】</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7" behindDoc="1" locked="0" layoutInCell="1" allowOverlap="1">
            <wp:simplePos x="0" y="0"/>
            <wp:positionH relativeFrom="page">
              <wp:posOffset>963889</wp:posOffset>
            </wp:positionH>
            <wp:positionV relativeFrom="line">
              <wp:posOffset>-339173</wp:posOffset>
            </wp:positionV>
            <wp:extent cx="5641423" cy="1915415"/>
            <wp:effectExtent l="0" t="0" r="0" b="0"/>
            <wp:wrapNone/>
            <wp:docPr id="827" name="Freeform 827"/>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7"/>
                            <a:pt x="805" y="2529186"/>
                            <a:pt x="2416" y="2533105"/>
                          </a:cubicBezTo>
                          <a:cubicBezTo>
                            <a:pt x="4028" y="2537049"/>
                            <a:pt x="6322" y="2540447"/>
                            <a:pt x="9298" y="2543448"/>
                          </a:cubicBezTo>
                          <a:cubicBezTo>
                            <a:pt x="12275" y="2546425"/>
                            <a:pt x="15709" y="2548707"/>
                            <a:pt x="19599" y="2550294"/>
                          </a:cubicBezTo>
                          <a:cubicBezTo>
                            <a:pt x="23489" y="2551882"/>
                            <a:pt x="27539" y="2552700"/>
                            <a:pt x="31750" y="2552700"/>
                          </a:cubicBezTo>
                          <a:lnTo>
                            <a:pt x="7486650" y="2552700"/>
                          </a:lnTo>
                          <a:cubicBezTo>
                            <a:pt x="7490859" y="2552700"/>
                            <a:pt x="7494909" y="2551882"/>
                            <a:pt x="7498798" y="2550270"/>
                          </a:cubicBezTo>
                          <a:cubicBezTo>
                            <a:pt x="7502690" y="2548707"/>
                            <a:pt x="7506123" y="2546425"/>
                            <a:pt x="7509099" y="2543448"/>
                          </a:cubicBezTo>
                          <a:cubicBezTo>
                            <a:pt x="7512076" y="2540447"/>
                            <a:pt x="7514370" y="2537049"/>
                            <a:pt x="7515981" y="2533130"/>
                          </a:cubicBezTo>
                          <a:cubicBezTo>
                            <a:pt x="7517593" y="2529235"/>
                            <a:pt x="7518400" y="2525167"/>
                            <a:pt x="7518400" y="25209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6" behindDoc="1" locked="0" layoutInCell="1" allowOverlap="1">
            <wp:simplePos x="0" y="0"/>
            <wp:positionH relativeFrom="page">
              <wp:posOffset>963889</wp:posOffset>
            </wp:positionH>
            <wp:positionV relativeFrom="line">
              <wp:posOffset>-339173</wp:posOffset>
            </wp:positionV>
            <wp:extent cx="5641423" cy="1915415"/>
            <wp:effectExtent l="0" t="0" r="0" b="0"/>
            <wp:wrapNone/>
            <wp:docPr id="828" name="Freeform 828"/>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7"/>
                            <a:pt x="805" y="2529186"/>
                            <a:pt x="2416" y="2533105"/>
                          </a:cubicBezTo>
                          <a:cubicBezTo>
                            <a:pt x="4028" y="2537049"/>
                            <a:pt x="6322" y="2540447"/>
                            <a:pt x="9298" y="2543448"/>
                          </a:cubicBezTo>
                          <a:cubicBezTo>
                            <a:pt x="12275" y="2546425"/>
                            <a:pt x="15709" y="2548707"/>
                            <a:pt x="19599" y="2550294"/>
                          </a:cubicBezTo>
                          <a:cubicBezTo>
                            <a:pt x="23489" y="2551882"/>
                            <a:pt x="27539" y="2552700"/>
                            <a:pt x="31750" y="2552700"/>
                          </a:cubicBezTo>
                          <a:lnTo>
                            <a:pt x="7486650" y="2552700"/>
                          </a:lnTo>
                          <a:cubicBezTo>
                            <a:pt x="7490859" y="2552700"/>
                            <a:pt x="7494909" y="2551882"/>
                            <a:pt x="7498798" y="2550270"/>
                          </a:cubicBezTo>
                          <a:cubicBezTo>
                            <a:pt x="7502690" y="2548707"/>
                            <a:pt x="7506123" y="2546425"/>
                            <a:pt x="7509099" y="2543448"/>
                          </a:cubicBezTo>
                          <a:cubicBezTo>
                            <a:pt x="7512076" y="2540447"/>
                            <a:pt x="7514370" y="2537049"/>
                            <a:pt x="7515981" y="2533130"/>
                          </a:cubicBezTo>
                          <a:cubicBezTo>
                            <a:pt x="7517593" y="2529235"/>
                            <a:pt x="7518400" y="2525167"/>
                            <a:pt x="7518400" y="2520950"/>
                          </a:cubicBezTo>
                          <a:lnTo>
                            <a:pt x="7518400" y="31750"/>
                          </a:lnTo>
                          <a:cubicBezTo>
                            <a:pt x="7518400" y="27559"/>
                            <a:pt x="7517593" y="23540"/>
                            <a:pt x="7515981" y="19596"/>
                          </a:cubicBezTo>
                          <a:cubicBezTo>
                            <a:pt x="7514370" y="15727"/>
                            <a:pt x="7512076" y="12304"/>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62" behindDoc="1" locked="0" layoutInCell="1" allowOverlap="1">
            <wp:simplePos x="0" y="0"/>
            <wp:positionH relativeFrom="page">
              <wp:posOffset>968654</wp:posOffset>
            </wp:positionH>
            <wp:positionV relativeFrom="line">
              <wp:posOffset>-315350</wp:posOffset>
            </wp:positionV>
            <wp:extent cx="5593776" cy="1886827"/>
            <wp:effectExtent l="0" t="0" r="0" b="0"/>
            <wp:wrapNone/>
            <wp:docPr id="829" name="Freeform 829"/>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238" behindDoc="1" locked="0" layoutInCell="1" allowOverlap="1">
            <wp:simplePos x="0" y="0"/>
            <wp:positionH relativeFrom="page">
              <wp:posOffset>955954</wp:posOffset>
            </wp:positionH>
            <wp:positionV relativeFrom="line">
              <wp:posOffset>-328057</wp:posOffset>
            </wp:positionV>
            <wp:extent cx="368459" cy="1922958"/>
            <wp:effectExtent l="0" t="0" r="0" b="0"/>
            <wp:wrapNone/>
            <wp:docPr id="830" name="Picture 830"/>
            <wp:cNvGraphicFramePr>
              <a:graphicFrameLocks noChangeAspect="1"/>
            </wp:cNvGraphicFramePr>
            <a:graphic>
              <a:graphicData uri="http://schemas.openxmlformats.org/drawingml/2006/picture">
                <pic:pic xmlns:pic="http://schemas.openxmlformats.org/drawingml/2006/picture">
                  <pic:nvPicPr>
                    <pic:cNvPr id="830" name="Picture 830"/>
                    <pic:cNvPicPr>
                      <a:picLocks noChangeAspect="0" noChangeArrowheads="1"/>
                    </pic:cNvPicPr>
                  </pic:nvPicPr>
                  <pic:blipFill>
                    <a:blip r:embed="rId830">
                      <a:extLst>
                        <a:ext uri="{28A0092B-C50C-407E-A947-70E740481C1C}">
                          <a14:useLocalDpi xmlns:a14="http://schemas.microsoft.com/office/drawing/2010/main" val="0"/>
                        </a:ext>
                      </a:extLst>
                    </a:blip>
                    <a:srcRect/>
                    <a:stretch>
                      <a:fillRect/>
                    </a:stretch>
                  </pic:blipFill>
                  <pic:spPr>
                    <a:xfrm rot="0" flipH="0" flipV="0">
                      <a:off x="0" y="0"/>
                      <a:ext cx="368459" cy="1922958"/>
                    </a:xfrm>
                    <a:prstGeom prst="rect">
                      <a:avLst/>
                    </a:prstGeom>
                    <a:noFill/>
                  </pic:spPr>
                </pic:pic>
              </a:graphicData>
            </a:graphic>
          </wp:anchor>
        </w:drawing>
        <w:drawing>
          <wp:anchor simplePos="0" relativeHeight="251658268" behindDoc="1" locked="0" layoutInCell="1" allowOverlap="1">
            <wp:simplePos x="0" y="0"/>
            <wp:positionH relativeFrom="page">
              <wp:posOffset>968654</wp:posOffset>
            </wp:positionH>
            <wp:positionV relativeFrom="line">
              <wp:posOffset>-315350</wp:posOffset>
            </wp:positionV>
            <wp:extent cx="5593776" cy="1886827"/>
            <wp:effectExtent l="0" t="0" r="0" b="0"/>
            <wp:wrapNone/>
            <wp:docPr id="831" name="Freeform 831"/>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2"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w:t>
      </w:r>
      <w:r>
        <w:rPr lang="zh-CN" sz="17" baseline="0" dirty="0">
          <w:jc w:val="left"/>
          <w:rFonts w:ascii="Lucida Console" w:hAnsi="Lucida Console" w:cs="Lucida Console"/>
          <w:color w:val="AA5500"/>
          <w:sz w:val="17"/>
          <w:szCs w:val="17"/>
        </w:rPr>
        <w:t>p</w:t>
      </w:r>
      <w:r>
        <w:rPr lang="zh-CN" sz="17" baseline="0" dirty="0">
          <w:jc w:val="left"/>
          <w:rFonts w:ascii="新宋体" w:hAnsi="新宋体" w:cs="新宋体"/>
          <w:color w:val="AA5500"/>
          <w:sz w:val="17"/>
          <w:szCs w:val="17"/>
        </w:rPr>
        <w:t>声明的类型</w:t>
      </w:r>
      <w:r>
        <w:rPr lang="zh-CN" sz="17" baseline="0" dirty="0">
          <w:jc w:val="left"/>
          <w:rFonts w:ascii="Lucida Console" w:hAnsi="Lucida Console" w:cs="Lucida Console"/>
          <w:color w:val="AA5500"/>
          <w:sz w:val="17"/>
          <w:szCs w:val="17"/>
        </w:rPr>
        <w:t>Person</w:t>
      </w:r>
      <w:r>
        <w:rPr lang="zh-CN" sz="17" baseline="0" dirty="0">
          <w:jc w:val="left"/>
          <w:rFonts w:ascii="新宋体" w:hAnsi="新宋体" w:cs="新宋体"/>
          <w:color w:val="AA5500"/>
          <w:sz w:val="17"/>
          <w:szCs w:val="17"/>
        </w:rPr>
        <w:t>中没有</w:t>
      </w:r>
      <w:r>
        <w:rPr lang="zh-CN" sz="17" baseline="0" dirty="0">
          <w:jc w:val="left"/>
          <w:rFonts w:ascii="Lucida Console" w:hAnsi="Lucida Console" w:cs="Lucida Console"/>
          <w:color w:val="AA5500"/>
          <w:sz w:val="17"/>
          <w:szCs w:val="17"/>
        </w:rPr>
        <w:t>go</w:t>
      </w:r>
      <w:r>
        <w:rPr lang="zh-CN" sz="17" baseline="0" dirty="0">
          <w:jc w:val="left"/>
          <w:rFonts w:ascii="新宋体" w:hAnsi="新宋体" w:cs="新宋体"/>
          <w:color w:val="AA5500"/>
          <w:spacing w:val="-5"/>
          <w:sz w:val="17"/>
          <w:szCs w:val="17"/>
        </w:rPr>
        <w:t>方法</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018"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需要把变量</w:t>
      </w:r>
      <w:r>
        <w:rPr lang="zh-CN" sz="17" baseline="0" dirty="0">
          <w:jc w:val="left"/>
          <w:rFonts w:ascii="Lucida Console" w:hAnsi="Lucida Console" w:cs="Lucida Console"/>
          <w:color w:val="AA5500"/>
          <w:sz w:val="17"/>
          <w:szCs w:val="17"/>
        </w:rPr>
        <w:t>p</w:t>
      </w:r>
      <w:r>
        <w:rPr lang="zh-CN" sz="17" baseline="0" dirty="0">
          <w:jc w:val="left"/>
          <w:rFonts w:ascii="新宋体" w:hAnsi="新宋体" w:cs="新宋体"/>
          <w:color w:val="AA5500"/>
          <w:sz w:val="17"/>
          <w:szCs w:val="17"/>
        </w:rPr>
        <w:t>的类型进行转换</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118" w:space="0"/>
          </w:cols>
          <w:docGrid w:linePitch="360"/>
        </w:sectPr>
        <w:spacing w:before="0" w:after="0" w:line="270" w:lineRule="exact"/>
        <w:ind w:left="0" w:right="1018" w:firstLine="0"/>
      </w:pPr>
      <w:r/>
      <w:r>
        <w:rPr lang="zh-CN" sz="17" baseline="0" dirty="0">
          <w:jc w:val="left"/>
          <w:rFonts w:ascii="新宋体" w:hAnsi="新宋体" w:cs="新宋体"/>
          <w:color w:val="000000"/>
          <w:sz w:val="17"/>
          <w:szCs w:val="17"/>
        </w:rPr>
        <w:t>或者</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注意这种形式前面必须要俩个小括号</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【类型转换中的问题】</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273" behindDoc="1" locked="0" layoutInCell="1" allowOverlap="1">
            <wp:simplePos x="0" y="0"/>
            <wp:positionH relativeFrom="page">
              <wp:posOffset>939800</wp:posOffset>
            </wp:positionH>
            <wp:positionV relativeFrom="line">
              <wp:posOffset>-180339</wp:posOffset>
            </wp:positionV>
            <wp:extent cx="5678213" cy="916954"/>
            <wp:effectExtent l="0" t="0" r="0" b="0"/>
            <wp:wrapNone/>
            <wp:docPr id="832" name="Picture 832"/>
            <wp:cNvGraphicFramePr>
              <a:graphicFrameLocks noChangeAspect="1"/>
            </wp:cNvGraphicFramePr>
            <a:graphic>
              <a:graphicData uri="http://schemas.openxmlformats.org/drawingml/2006/picture">
                <pic:pic xmlns:pic="http://schemas.openxmlformats.org/drawingml/2006/picture">
                  <pic:nvPicPr>
                    <pic:cNvPr id="832" name="Picture 832"/>
                    <pic:cNvPicPr>
                      <a:picLocks noChangeAspect="0" noChangeArrowheads="1"/>
                    </pic:cNvPicPr>
                  </pic:nvPicPr>
                  <pic:blipFill>
                    <a:blip r:embed="rId832">
                      <a:extLst>
                        <a:ext uri="{28A0092B-C50C-407E-A947-70E740481C1C}">
                          <a14:useLocalDpi xmlns:a14="http://schemas.microsoft.com/office/drawing/2010/main" val="0"/>
                        </a:ext>
                      </a:extLst>
                    </a:blip>
                    <a:srcRect/>
                    <a:stretch>
                      <a:fillRect/>
                    </a:stretch>
                  </pic:blipFill>
                  <pic:spPr>
                    <a:xfrm rot="0" flipH="0" flipV="0">
                      <a:off x="0" y="0"/>
                      <a:ext cx="5678213" cy="916954"/>
                    </a:xfrm>
                    <a:prstGeom prst="rect">
                      <a:avLst/>
                    </a:prstGeom>
                    <a:noFill/>
                  </pic:spPr>
                </pic:pic>
              </a:graphicData>
            </a:graphic>
          </wp:anchor>
        </w:drawing>
        <w:drawing>
          <wp:anchor simplePos="0" relativeHeight="251659324" behindDoc="1" locked="0" layoutInCell="1" allowOverlap="1">
            <wp:simplePos x="0" y="0"/>
            <wp:positionH relativeFrom="page">
              <wp:posOffset>955954</wp:posOffset>
            </wp:positionH>
            <wp:positionV relativeFrom="line">
              <wp:posOffset>-156527</wp:posOffset>
            </wp:positionV>
            <wp:extent cx="368459" cy="893142"/>
            <wp:effectExtent l="0" t="0" r="0" b="0"/>
            <wp:wrapNone/>
            <wp:docPr id="833" name="Picture 833"/>
            <wp:cNvGraphicFramePr>
              <a:graphicFrameLocks noChangeAspect="1"/>
            </wp:cNvGraphicFramePr>
            <a:graphic>
              <a:graphicData uri="http://schemas.openxmlformats.org/drawingml/2006/picture">
                <pic:pic xmlns:pic="http://schemas.openxmlformats.org/drawingml/2006/picture">
                  <pic:nvPicPr>
                    <pic:cNvPr id="833" name="Picture 833"/>
                    <pic:cNvPicPr>
                      <a:picLocks noChangeAspect="0" noChangeArrowheads="1"/>
                    </pic:cNvPicPr>
                  </pic:nvPicPr>
                  <pic:blipFill>
                    <a:blip r:embed="rId833">
                      <a:extLst>
                        <a:ext uri="{28A0092B-C50C-407E-A947-70E740481C1C}">
                          <a14:useLocalDpi xmlns:a14="http://schemas.microsoft.com/office/drawing/2010/main" val="0"/>
                        </a:ext>
                      </a:extLst>
                    </a:blip>
                    <a:srcRect/>
                    <a:stretch>
                      <a:fillRect/>
                    </a:stretch>
                  </pic:blipFill>
                  <pic:spPr>
                    <a:xfrm rot="0" flipH="0" flipV="0">
                      <a:off x="0" y="0"/>
                      <a:ext cx="368459" cy="893142"/>
                    </a:xfrm>
                    <a:prstGeom prst="rect">
                      <a:avLst/>
                    </a:prstGeom>
                    <a:noFill/>
                  </pic:spPr>
                </pic:pic>
              </a:graphicData>
            </a:graphic>
          </wp:anchor>
        </w:drawing>
        <w:drawing>
          <wp:anchor simplePos="0" relativeHeight="251659252" behindDoc="1" locked="0" layoutInCell="1" allowOverlap="1">
            <wp:simplePos x="0" y="0"/>
            <wp:positionH relativeFrom="page">
              <wp:posOffset>955954</wp:posOffset>
            </wp:positionH>
            <wp:positionV relativeFrom="line">
              <wp:posOffset>-156527</wp:posOffset>
            </wp:positionV>
            <wp:extent cx="5619174" cy="892460"/>
            <wp:effectExtent l="0" t="0" r="0" b="0"/>
            <wp:wrapNone/>
            <wp:docPr id="834" name="Picture 834"/>
            <wp:cNvGraphicFramePr>
              <a:graphicFrameLocks noChangeAspect="1"/>
            </wp:cNvGraphicFramePr>
            <a:graphic>
              <a:graphicData uri="http://schemas.openxmlformats.org/drawingml/2006/picture">
                <pic:pic xmlns:pic="http://schemas.openxmlformats.org/drawingml/2006/picture">
                  <pic:nvPicPr>
                    <pic:cNvPr id="834" name="Picture 834"/>
                    <pic:cNvPicPr>
                      <a:picLocks noChangeAspect="0" noChangeArrowheads="1"/>
                    </pic:cNvPicPr>
                  </pic:nvPicPr>
                  <pic:blipFill>
                    <a:blip r:embed="rId834">
                      <a:extLst>
                        <a:ext uri="{28A0092B-C50C-407E-A947-70E740481C1C}">
                          <a14:useLocalDpi xmlns:a14="http://schemas.microsoft.com/office/drawing/2010/main" val="0"/>
                        </a:ext>
                      </a:extLst>
                    </a:blip>
                    <a:srcRect/>
                    <a:stretch>
                      <a:fillRect/>
                    </a:stretch>
                  </pic:blipFill>
                  <pic:spPr>
                    <a:xfrm rot="0" flipH="0" flipV="0">
                      <a:off x="0" y="0"/>
                      <a:ext cx="5619174" cy="892460"/>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运行没问题</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2684" w:space="0"/>
          </w:cols>
          <w:docGrid w:linePitch="360"/>
        </w:sect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运行没问题</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37" name="Freeform 8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38" name="Freeform 8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39" name="Freeform 8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40" name="Freeform 8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41" name="Freeform 8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42" name="Freeform 8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43" name="Freeform 8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44" name="Freeform 8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45" name="Freeform 8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46" name="Freeform 8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47" name="Freeform 8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48" name="Freeform 8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-328155</wp:posOffset>
            </wp:positionV>
            <wp:extent cx="5678213" cy="1751576"/>
            <wp:effectExtent l="0" t="0" r="0" b="0"/>
            <wp:wrapNone/>
            <wp:docPr id="849" name="Picture 849"/>
            <wp:cNvGraphicFramePr>
              <a:graphicFrameLocks noChangeAspect="1"/>
            </wp:cNvGraphicFramePr>
            <a:graphic>
              <a:graphicData uri="http://schemas.openxmlformats.org/drawingml/2006/picture">
                <pic:pic xmlns:pic="http://schemas.openxmlformats.org/drawingml/2006/picture">
                  <pic:nvPicPr>
                    <pic:cNvPr id="849" name="Picture 849"/>
                    <pic:cNvPicPr>
                      <a:picLocks noChangeAspect="0" noChangeArrowheads="1"/>
                    </pic:cNvPicPr>
                  </pic:nvPicPr>
                  <pic:blipFill>
                    <a:blip r:embed="rId849">
                      <a:extLst>
                        <a:ext uri="{28A0092B-C50C-407E-A947-70E740481C1C}">
                          <a14:useLocalDpi xmlns:a14="http://schemas.microsoft.com/office/drawing/2010/main" val="0"/>
                        </a:ext>
                      </a:extLst>
                    </a:blip>
                    <a:srcRect/>
                    <a:stretch>
                      <a:fillRect/>
                    </a:stretch>
                  </pic:blipFill>
                  <pic:spPr>
                    <a:xfrm rot="0" flipH="0" flipV="0">
                      <a:off x="0" y="0"/>
                      <a:ext cx="5678213" cy="1751576"/>
                    </a:xfrm>
                    <a:prstGeom prst="rect">
                      <a:avLst/>
                    </a:prstGeom>
                    <a:noFill/>
                  </pic:spPr>
                </pic:pic>
              </a:graphicData>
            </a:graphic>
          </wp:anchor>
        </w:drawing>
        <w:drawing>
          <wp:anchor simplePos="0" relativeHeight="251658527" behindDoc="1" locked="0" layoutInCell="1" allowOverlap="1">
            <wp:simplePos x="0" y="0"/>
            <wp:positionH relativeFrom="page">
              <wp:posOffset>955954</wp:posOffset>
            </wp:positionH>
            <wp:positionV relativeFrom="line">
              <wp:posOffset>-328155</wp:posOffset>
            </wp:positionV>
            <wp:extent cx="368459" cy="1751576"/>
            <wp:effectExtent l="0" t="0" r="0" b="0"/>
            <wp:wrapNone/>
            <wp:docPr id="850" name="Picture 850"/>
            <wp:cNvGraphicFramePr>
              <a:graphicFrameLocks noChangeAspect="1"/>
            </wp:cNvGraphicFramePr>
            <a:graphic>
              <a:graphicData uri="http://schemas.openxmlformats.org/drawingml/2006/picture">
                <pic:pic xmlns:pic="http://schemas.openxmlformats.org/drawingml/2006/picture">
                  <pic:nvPicPr>
                    <pic:cNvPr id="850" name="Picture 850"/>
                    <pic:cNvPicPr>
                      <a:picLocks noChangeAspect="0" noChangeArrowheads="1"/>
                    </pic:cNvPicPr>
                  </pic:nvPicPr>
                  <pic:blipFill>
                    <a:blip r:embed="rId850">
                      <a:extLst>
                        <a:ext uri="{28A0092B-C50C-407E-A947-70E740481C1C}">
                          <a14:useLocalDpi xmlns:a14="http://schemas.microsoft.com/office/drawing/2010/main" val="0"/>
                        </a:ext>
                      </a:extLst>
                    </a:blip>
                    <a:srcRect/>
                    <a:stretch>
                      <a:fillRect/>
                    </a:stretch>
                  </pic:blipFill>
                  <pic:spPr>
                    <a:xfrm rot="0" flipH="0" flipV="0">
                      <a:off x="0" y="0"/>
                      <a:ext cx="368459" cy="1751576"/>
                    </a:xfrm>
                    <a:prstGeom prst="rect">
                      <a:avLst/>
                    </a:prstGeom>
                    <a:noFill/>
                  </pic:spPr>
                </pic:pic>
              </a:graphicData>
            </a:graphic>
          </wp:anchor>
        </w:drawing>
        <w:drawing>
          <wp:anchor simplePos="0" relativeHeight="251658357" behindDoc="1" locked="0" layoutInCell="1" allowOverlap="1">
            <wp:simplePos x="0" y="0"/>
            <wp:positionH relativeFrom="page">
              <wp:posOffset>955954</wp:posOffset>
            </wp:positionH>
            <wp:positionV relativeFrom="line">
              <wp:posOffset>-328155</wp:posOffset>
            </wp:positionV>
            <wp:extent cx="5619174" cy="1740685"/>
            <wp:effectExtent l="0" t="0" r="0" b="0"/>
            <wp:wrapNone/>
            <wp:docPr id="851" name="Picture 851"/>
            <wp:cNvGraphicFramePr>
              <a:graphicFrameLocks noChangeAspect="1"/>
            </wp:cNvGraphicFramePr>
            <a:graphic>
              <a:graphicData uri="http://schemas.openxmlformats.org/drawingml/2006/picture">
                <pic:pic xmlns:pic="http://schemas.openxmlformats.org/drawingml/2006/picture">
                  <pic:nvPicPr>
                    <pic:cNvPr id="851" name="Picture 851"/>
                    <pic:cNvPicPr>
                      <a:picLocks noChangeAspect="0" noChangeArrowheads="1"/>
                    </pic:cNvPicPr>
                  </pic:nvPicPr>
                  <pic:blipFill>
                    <a:blip r:embed="rId851">
                      <a:extLst>
                        <a:ext uri="{28A0092B-C50C-407E-A947-70E740481C1C}">
                          <a14:useLocalDpi xmlns:a14="http://schemas.microsoft.com/office/drawing/2010/main" val="0"/>
                        </a:ext>
                      </a:extLst>
                    </a:blip>
                    <a:srcRect/>
                    <a:stretch>
                      <a:fillRect/>
                    </a:stretch>
                  </pic:blipFill>
                  <pic:spPr>
                    <a:xfrm rot="0" flipH="0" flipV="0">
                      <a:off x="0" y="0"/>
                      <a:ext cx="5619174" cy="174068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5218" w:firstLine="0"/>
      </w:pP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运行报错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5218" w:firstLine="0"/>
      </w:pPr>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新宋体" w:hAnsi="新宋体" w:cs="新宋体"/>
          <w:color w:val="000000"/>
          <w:sz w:val="17"/>
          <w:szCs w:val="17"/>
        </w:rPr>
        <w:t>即</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942" w:space="0"/>
          </w:cols>
          <w:docGrid w:linePitch="360"/>
        </w:sectPr>
        <w:spacing w:before="1" w:after="0" w:line="270" w:lineRule="exact"/>
        <w:ind w:left="0" w:right="-40" w:firstLine="0"/>
      </w:pPr>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运行是否报错</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主要是变量</w:t>
      </w:r>
      <w:r>
        <w:rPr lang="zh-CN" sz="17" baseline="0" dirty="0">
          <w:jc w:val="left"/>
          <w:rFonts w:ascii="Lucida Console" w:hAnsi="Lucida Console" w:cs="Lucida Console"/>
          <w:color w:val="000000"/>
          <w:sz w:val="17"/>
          <w:szCs w:val="17"/>
        </w:rPr>
        <w:t>o</w:t>
      </w:r>
      <w:r>
        <w:rPr lang="zh-CN" sz="17" baseline="0" dirty="0">
          <w:jc w:val="left"/>
          <w:rFonts w:ascii="新宋体" w:hAnsi="新宋体" w:cs="新宋体"/>
          <w:color w:val="000000"/>
          <w:sz w:val="17"/>
          <w:szCs w:val="17"/>
        </w:rPr>
        <w:t>所指向的对象实现类型</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是不是</w:t>
      </w:r>
      <w:r>
        <w:rPr lang="zh-CN" sz="17" baseline="0" dirty="0">
          <w:jc w:val="left"/>
          <w:rFonts w:ascii="Lucida Console" w:hAnsi="Lucida Console" w:cs="Lucida Console"/>
          <w:color w:val="000000"/>
          <w:sz w:val="17"/>
          <w:szCs w:val="17"/>
        </w:rPr>
        <w:t>X</w:t>
      </w:r>
      <w:r>
        <w:rPr lang="zh-CN" sz="17" baseline="0" dirty="0">
          <w:jc w:val="left"/>
          <w:rFonts w:ascii="新宋体" w:hAnsi="新宋体" w:cs="新宋体"/>
          <w:color w:val="000000"/>
          <w:sz w:val="17"/>
          <w:szCs w:val="17"/>
        </w:rPr>
        <w:t>类型的子类型</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如果不是则运行就会报错。</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【总结】</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841" w:firstLine="0"/>
      </w:pPr>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、父类引用可以指向子类对象，子类引用不能指向父类对象。</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、把子类对象直接赋给父类引用叫</w:t>
      </w:r>
      <w:r>
        <w:rPr lang="zh-CN" sz="19" baseline="0" dirty="0">
          <w:jc w:val="left"/>
          <w:rFonts w:ascii="宋体" w:hAnsi="宋体" w:cs="宋体"/>
          <w:color w:val="333333"/>
          <w:sz w:val="19"/>
          <w:szCs w:val="19"/>
        </w:rPr>
        <w:t>upcasting</w:t>
      </w:r>
      <w:r>
        <w:rPr lang="zh-CN" sz="19" baseline="0" dirty="0">
          <w:jc w:val="left"/>
          <w:rFonts w:ascii="微软雅黑" w:hAnsi="微软雅黑" w:cs="微软雅黑"/>
          <w:color w:val="333333"/>
          <w:sz w:val="19"/>
          <w:szCs w:val="19"/>
        </w:rPr>
        <w:t>向上转型，向上转型不用强制转型。</w:t>
      </w:r>
      <w:r>
        <w:rPr>
          <w:rFonts w:ascii="Times New Roman" w:hAnsi="Times New Roman" w:cs="Times New Roman"/>
          <w:sz w:val="19"/>
          <w:szCs w:val="19"/>
        </w:rPr>
        <w:t> </w:t>
      </w:r>
      <w:r/>
    </w:p>
    <w:p>
      <w:pPr>
        <w:rPr>
          <w:rFonts w:ascii="Times New Roman" w:hAnsi="Times New Roman" w:cs="Times New Roman"/>
          <w:color w:val="010302"/>
        </w:rPr>
        <w:spacing w:before="64" w:after="0" w:line="405" w:lineRule="exact"/>
        <w:ind w:left="990" w:right="841"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w:t>
      </w:r>
      <w:r>
        <w:rPr lang="zh-CN" sz="19" baseline="0" dirty="0">
          <w:jc w:val="left"/>
          <w:rFonts w:ascii="宋体" w:hAnsi="宋体" w:cs="宋体"/>
          <w:color w:val="333333"/>
          <w:spacing w:val="-6"/>
          <w:sz w:val="19"/>
          <w:szCs w:val="19"/>
        </w:rPr>
        <w:t>Father father =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6"/>
          <w:sz w:val="19"/>
          <w:szCs w:val="19"/>
        </w:rPr>
        <w:t>w Son();</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、把指向子类对象的父类引用赋给子类引用叫向下转型（</w:t>
      </w:r>
      <w:r>
        <w:rPr lang="zh-CN" sz="19" baseline="0" dirty="0">
          <w:jc w:val="left"/>
          <w:rFonts w:ascii="宋体" w:hAnsi="宋体" w:cs="宋体"/>
          <w:color w:val="333333"/>
          <w:sz w:val="19"/>
          <w:szCs w:val="19"/>
        </w:rPr>
        <w:t>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wncasting</w:t>
      </w:r>
      <w:r>
        <w:rPr lang="zh-CN" sz="19" baseline="0" dirty="0">
          <w:jc w:val="left"/>
          <w:rFonts w:ascii="微软雅黑" w:hAnsi="微软雅黑" w:cs="微软雅黑"/>
          <w:color w:val="333333"/>
          <w:sz w:val="19"/>
          <w:szCs w:val="19"/>
        </w:rPr>
        <w:t>），要强制转型。</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w:t>
      </w:r>
      <w:r>
        <w:rPr lang="zh-CN" sz="19" baseline="0" dirty="0">
          <w:jc w:val="left"/>
          <w:rFonts w:ascii="宋体" w:hAnsi="宋体" w:cs="宋体"/>
          <w:color w:val="333333"/>
          <w:spacing w:val="-3"/>
          <w:sz w:val="19"/>
          <w:szCs w:val="19"/>
        </w:rPr>
        <w:t>father</w:t>
      </w:r>
      <w:r>
        <w:rPr lang="zh-CN" sz="19" baseline="0" dirty="0">
          <w:jc w:val="left"/>
          <w:rFonts w:ascii="微软雅黑" w:hAnsi="微软雅黑" w:cs="微软雅黑"/>
          <w:color w:val="333333"/>
          <w:sz w:val="19"/>
          <w:szCs w:val="19"/>
        </w:rPr>
        <w:t>就是一个指向子类对象的父类引用，把</w:t>
      </w:r>
      <w:r>
        <w:rPr lang="zh-CN" sz="19" baseline="0" dirty="0">
          <w:jc w:val="left"/>
          <w:rFonts w:ascii="宋体" w:hAnsi="宋体" w:cs="宋体"/>
          <w:color w:val="333333"/>
          <w:spacing w:val="-3"/>
          <w:sz w:val="19"/>
          <w:szCs w:val="19"/>
        </w:rPr>
        <w:t>father</w:t>
      </w:r>
      <w:r>
        <w:rPr lang="zh-CN" sz="19" baseline="0" dirty="0">
          <w:jc w:val="left"/>
          <w:rFonts w:ascii="微软雅黑" w:hAnsi="微软雅黑" w:cs="微软雅黑"/>
          <w:color w:val="333333"/>
          <w:sz w:val="19"/>
          <w:szCs w:val="19"/>
        </w:rPr>
        <w:t>赋给子类引用</w:t>
      </w:r>
      <w:r>
        <w:rPr lang="zh-CN" sz="19" baseline="0" dirty="0">
          <w:jc w:val="left"/>
          <w:rFonts w:ascii="宋体" w:hAnsi="宋体" w:cs="宋体"/>
          <w:color w:val="333333"/>
          <w:sz w:val="19"/>
          <w:szCs w:val="19"/>
        </w:rPr>
        <w:t>son </w:t>
      </w:r>
      <w:r>
        <w:rPr lang="zh-CN" sz="19" baseline="0" dirty="0">
          <w:jc w:val="left"/>
          <w:rFonts w:ascii="微软雅黑" w:hAnsi="微软雅黑" w:cs="微软雅黑"/>
          <w:color w:val="333333"/>
          <w:sz w:val="19"/>
          <w:szCs w:val="19"/>
        </w:rPr>
        <w:t>即</w:t>
      </w:r>
      <w:r>
        <w:rPr lang="zh-CN" sz="19" baseline="0" dirty="0">
          <w:jc w:val="left"/>
          <w:rFonts w:ascii="宋体" w:hAnsi="宋体" w:cs="宋体"/>
          <w:color w:val="333333"/>
          <w:sz w:val="19"/>
          <w:szCs w:val="19"/>
        </w:rPr>
        <w:t>Son son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Son</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3"/>
          <w:sz w:val="19"/>
          <w:szCs w:val="19"/>
        </w:rPr>
        <w:t>father</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其中</w:t>
      </w:r>
      <w:r>
        <w:rPr lang="zh-CN" sz="19" baseline="0" dirty="0">
          <w:jc w:val="left"/>
          <w:rFonts w:ascii="宋体" w:hAnsi="宋体" w:cs="宋体"/>
          <w:color w:val="333333"/>
          <w:spacing w:val="-3"/>
          <w:sz w:val="19"/>
          <w:szCs w:val="19"/>
        </w:rPr>
        <w:t>father</w:t>
      </w:r>
      <w:r>
        <w:rPr lang="zh-CN" sz="19" baseline="0" dirty="0">
          <w:jc w:val="left"/>
          <w:rFonts w:ascii="微软雅黑" w:hAnsi="微软雅黑" w:cs="微软雅黑"/>
          <w:color w:val="333333"/>
          <w:sz w:val="19"/>
          <w:szCs w:val="19"/>
        </w:rPr>
        <w:t>前面的（</w:t>
      </w:r>
      <w:r>
        <w:rPr lang="zh-CN" sz="19" baseline="0" dirty="0">
          <w:jc w:val="left"/>
          <w:rFonts w:ascii="宋体" w:hAnsi="宋体" w:cs="宋体"/>
          <w:color w:val="333333"/>
          <w:sz w:val="19"/>
          <w:szCs w:val="19"/>
        </w:rPr>
        <w:t>Son</w:t>
      </w:r>
      <w:r>
        <w:rPr lang="zh-CN" sz="19" baseline="0" dirty="0">
          <w:jc w:val="left"/>
          <w:rFonts w:ascii="微软雅黑" w:hAnsi="微软雅黑" w:cs="微软雅黑"/>
          <w:color w:val="333333"/>
          <w:sz w:val="19"/>
          <w:szCs w:val="19"/>
        </w:rPr>
        <w:t>）必须添加，进行强制转换。</w:t>
      </w:r>
      <w:r>
        <w:rPr>
          <w:rFonts w:ascii="Times New Roman" w:hAnsi="Times New Roman" w:cs="Times New Roman"/>
          <w:sz w:val="19"/>
          <w:szCs w:val="19"/>
        </w:rPr>
        <w:t> </w:t>
      </w:r>
      <w:r/>
    </w:p>
    <w:p>
      <w:pPr>
        <w:rPr>
          <w:rFonts w:ascii="Times New Roman" w:hAnsi="Times New Roman" w:cs="Times New Roman"/>
          <w:color w:val="010302"/>
        </w:rPr>
        <w:spacing w:before="90" w:after="0" w:line="375" w:lineRule="exact"/>
        <w:ind w:left="990" w:right="841" w:firstLine="0"/>
      </w:pPr>
      <w:r/>
      <w:r>
        <w:rPr lang="zh-CN" sz="19" baseline="0" dirty="0">
          <w:jc w:val="left"/>
          <w:rFonts w:ascii="宋体" w:hAnsi="宋体" w:cs="宋体"/>
          <w:color w:val="333333"/>
          <w:sz w:val="19"/>
          <w:szCs w:val="19"/>
        </w:rPr>
        <w:t>4</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3"/>
          <w:sz w:val="19"/>
          <w:szCs w:val="19"/>
        </w:rPr>
        <w:t>upcasting </w:t>
      </w:r>
      <w:r>
        <w:rPr lang="zh-CN" sz="19" baseline="0" dirty="0">
          <w:jc w:val="left"/>
          <w:rFonts w:ascii="微软雅黑" w:hAnsi="微软雅黑" w:cs="微软雅黑"/>
          <w:color w:val="333333"/>
          <w:sz w:val="19"/>
          <w:szCs w:val="19"/>
        </w:rPr>
        <w:t>会丢失子类特有的方法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但是子类</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pacing w:val="-9"/>
          <w:sz w:val="19"/>
          <w:szCs w:val="19"/>
        </w:rPr>
        <w:t>verriding </w:t>
      </w:r>
      <w:r>
        <w:rPr lang="zh-CN" sz="19" baseline="0" dirty="0">
          <w:jc w:val="left"/>
          <w:rFonts w:ascii="微软雅黑" w:hAnsi="微软雅黑" w:cs="微软雅黑"/>
          <w:color w:val="333333"/>
          <w:sz w:val="19"/>
          <w:szCs w:val="19"/>
        </w:rPr>
        <w:t>父类的方法，子类方法有效</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5</w:t>
      </w:r>
      <w:r>
        <w:rPr lang="zh-CN" sz="19" baseline="0" dirty="0">
          <w:jc w:val="left"/>
          <w:rFonts w:ascii="微软雅黑" w:hAnsi="微软雅黑" w:cs="微软雅黑"/>
          <w:color w:val="333333"/>
          <w:sz w:val="19"/>
          <w:szCs w:val="19"/>
        </w:rPr>
        <w:t>、向上转型的作用，减少重复代码，父类为参数，调有时用子类作为参数，就是利用了向上转型。这样</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使代码变得简洁。体现了</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的抽象编程思想。</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微软雅黑" w:hAnsi="微软雅黑" w:cs="微软雅黑"/>
          <w:b/>
          <w:bCs/>
          <w:color w:val="333333"/>
          <w:sz w:val="36"/>
          <w:szCs w:val="36"/>
        </w:rPr>
        <w:t>修饰符	</w:t>
      </w:r>
      <w:hyperlink r:id="rId835"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303" behindDoc="0" locked="0" layoutInCell="1" allowOverlap="1">
            <wp:simplePos x="0" y="0"/>
            <wp:positionH relativeFrom="page">
              <wp:posOffset>959124</wp:posOffset>
            </wp:positionH>
            <wp:positionV relativeFrom="line">
              <wp:posOffset>119741</wp:posOffset>
            </wp:positionV>
            <wp:extent cx="5650953" cy="9529"/>
            <wp:effectExtent l="0" t="0" r="0" b="0"/>
            <wp:wrapNone/>
            <wp:docPr id="852" name="Freeform 852"/>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10"/>
          <w:sz w:val="31"/>
          <w:szCs w:val="31"/>
        </w:rPr>
        <w:t>static</w:t>
      </w:r>
      <w:r>
        <w:rPr lang="zh-CN" sz="31" baseline="0" dirty="0">
          <w:jc w:val="left"/>
          <w:rFonts w:ascii="微软雅黑" w:hAnsi="微软雅黑" w:cs="微软雅黑"/>
          <w:b/>
          <w:bCs/>
          <w:color w:val="333333"/>
          <w:sz w:val="31"/>
          <w:szCs w:val="31"/>
        </w:rPr>
        <w:t>修饰符	</w:t>
      </w:r>
      <w:hyperlink r:id="rId83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宋体" w:hAnsi="宋体" w:cs="宋体"/>
          <w:color w:val="333333"/>
          <w:sz w:val="19"/>
          <w:szCs w:val="19"/>
        </w:rPr>
        <w:t>1</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pacing w:val="-5"/>
          <w:sz w:val="19"/>
          <w:szCs w:val="19"/>
        </w:rPr>
        <w:t>static</w:t>
      </w:r>
      <w:r>
        <w:rPr lang="zh-CN" sz="19" baseline="0" dirty="0">
          <w:jc w:val="left"/>
          <w:rFonts w:ascii="微软雅黑" w:hAnsi="微软雅黑" w:cs="微软雅黑"/>
          <w:b/>
          <w:bCs/>
          <w:color w:val="333333"/>
          <w:sz w:val="19"/>
          <w:szCs w:val="19"/>
        </w:rPr>
        <w:t>变量</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90" w:after="0" w:line="375" w:lineRule="exact"/>
        <w:ind w:left="990" w:right="841" w:firstLine="0"/>
      </w:pPr>
      <w:r/>
      <w:r>
        <w:rPr lang="zh-CN" sz="19" baseline="0" dirty="0">
          <w:jc w:val="left"/>
          <w:rFonts w:ascii="微软雅黑" w:hAnsi="微软雅黑" w:cs="微软雅黑"/>
          <w:color w:val="333333"/>
          <w:sz w:val="19"/>
          <w:szCs w:val="19"/>
        </w:rPr>
        <w:t>在类中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修饰的成员变量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就是静态变量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反之为非静态变量。</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静态变量和非静态变量的区别</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静态变量属于类的</w:t>
      </w:r>
      <w:r>
        <w:rPr lang="zh-CN" sz="19" baseline="0" dirty="0">
          <w:jc w:val="left"/>
          <w:rFonts w:ascii="宋体" w:hAnsi="宋体" w:cs="宋体"/>
          <w:color w:val="333333"/>
          <w:spacing w:val="-32"/>
          <w:sz w:val="19"/>
          <w:szCs w:val="19"/>
        </w:rPr>
        <w:t>,"</w:t>
      </w:r>
      <w:r>
        <w:rPr lang="zh-CN" sz="19" baseline="0" dirty="0">
          <w:jc w:val="left"/>
          <w:rFonts w:ascii="微软雅黑" w:hAnsi="微软雅黑" w:cs="微软雅黑"/>
          <w:color w:val="333333"/>
          <w:sz w:val="19"/>
          <w:szCs w:val="19"/>
        </w:rPr>
        <w:t>可以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使用类名来访问</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非静态变量是属于对象的</w:t>
      </w:r>
      <w:r>
        <w:rPr lang="zh-CN" sz="19" baseline="0" dirty="0">
          <w:jc w:val="left"/>
          <w:rFonts w:ascii="宋体" w:hAnsi="宋体" w:cs="宋体"/>
          <w:color w:val="333333"/>
          <w:spacing w:val="-32"/>
          <w:sz w:val="19"/>
          <w:szCs w:val="19"/>
        </w:rPr>
        <w:t>,"</w:t>
      </w:r>
      <w:r>
        <w:rPr lang="zh-CN" sz="19" baseline="0" dirty="0">
          <w:jc w:val="left"/>
          <w:rFonts w:ascii="微软雅黑" w:hAnsi="微软雅黑" w:cs="微软雅黑"/>
          <w:color w:val="333333"/>
          <w:sz w:val="19"/>
          <w:szCs w:val="19"/>
        </w:rPr>
        <w:t>必须</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使用对象来访问</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46" behindDoc="1" locked="0" layoutInCell="1" allowOverlap="1">
            <wp:simplePos x="0" y="0"/>
            <wp:positionH relativeFrom="page">
              <wp:posOffset>963889</wp:posOffset>
            </wp:positionH>
            <wp:positionV relativeFrom="line">
              <wp:posOffset>-339168</wp:posOffset>
            </wp:positionV>
            <wp:extent cx="5641423" cy="2258475"/>
            <wp:effectExtent l="0" t="0" r="0" b="0"/>
            <wp:wrapNone/>
            <wp:docPr id="853" name="Freeform 853"/>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92"/>
                            <a:pt x="805" y="2986435"/>
                            <a:pt x="2416" y="2990330"/>
                          </a:cubicBezTo>
                          <a:cubicBezTo>
                            <a:pt x="4028" y="2994249"/>
                            <a:pt x="6322" y="2997622"/>
                            <a:pt x="9298" y="3000648"/>
                          </a:cubicBezTo>
                          <a:cubicBezTo>
                            <a:pt x="12275" y="3003600"/>
                            <a:pt x="15709" y="3005907"/>
                            <a:pt x="19599" y="3007519"/>
                          </a:cubicBezTo>
                          <a:cubicBezTo>
                            <a:pt x="23489" y="3009082"/>
                            <a:pt x="27539" y="3009900"/>
                            <a:pt x="31750" y="3009900"/>
                          </a:cubicBezTo>
                          <a:lnTo>
                            <a:pt x="7486650" y="3009900"/>
                          </a:lnTo>
                          <a:cubicBezTo>
                            <a:pt x="7490859" y="3009900"/>
                            <a:pt x="7494909" y="3009082"/>
                            <a:pt x="7498798" y="3007519"/>
                          </a:cubicBezTo>
                          <a:cubicBezTo>
                            <a:pt x="7502690" y="3005907"/>
                            <a:pt x="7506123" y="3003600"/>
                            <a:pt x="7509099" y="3000648"/>
                          </a:cubicBezTo>
                          <a:cubicBezTo>
                            <a:pt x="7512076" y="2997622"/>
                            <a:pt x="7514370" y="2994249"/>
                            <a:pt x="7515981" y="2990330"/>
                          </a:cubicBezTo>
                          <a:cubicBezTo>
                            <a:pt x="7517593" y="2986435"/>
                            <a:pt x="7518400" y="2982392"/>
                            <a:pt x="7518400" y="29781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5" behindDoc="1" locked="0" layoutInCell="1" allowOverlap="1">
            <wp:simplePos x="0" y="0"/>
            <wp:positionH relativeFrom="page">
              <wp:posOffset>963889</wp:posOffset>
            </wp:positionH>
            <wp:positionV relativeFrom="line">
              <wp:posOffset>-339168</wp:posOffset>
            </wp:positionV>
            <wp:extent cx="5641423" cy="2258475"/>
            <wp:effectExtent l="0" t="0" r="0" b="0"/>
            <wp:wrapNone/>
            <wp:docPr id="854" name="Freeform 854"/>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92"/>
                            <a:pt x="805" y="2986435"/>
                            <a:pt x="2416" y="2990330"/>
                          </a:cubicBezTo>
                          <a:cubicBezTo>
                            <a:pt x="4028" y="2994249"/>
                            <a:pt x="6322" y="2997622"/>
                            <a:pt x="9298" y="3000648"/>
                          </a:cubicBezTo>
                          <a:cubicBezTo>
                            <a:pt x="12275" y="3003600"/>
                            <a:pt x="15709" y="3005907"/>
                            <a:pt x="19599" y="3007519"/>
                          </a:cubicBezTo>
                          <a:cubicBezTo>
                            <a:pt x="23489" y="3009082"/>
                            <a:pt x="27539" y="3009900"/>
                            <a:pt x="31750" y="3009900"/>
                          </a:cubicBezTo>
                          <a:lnTo>
                            <a:pt x="7486650" y="3009900"/>
                          </a:lnTo>
                          <a:cubicBezTo>
                            <a:pt x="7490859" y="3009900"/>
                            <a:pt x="7494909" y="3009082"/>
                            <a:pt x="7498798" y="3007519"/>
                          </a:cubicBezTo>
                          <a:cubicBezTo>
                            <a:pt x="7502690" y="3005907"/>
                            <a:pt x="7506123" y="3003600"/>
                            <a:pt x="7509099" y="3000648"/>
                          </a:cubicBezTo>
                          <a:cubicBezTo>
                            <a:pt x="7512076" y="2997622"/>
                            <a:pt x="7514370" y="2994249"/>
                            <a:pt x="7515981" y="2990330"/>
                          </a:cubicBezTo>
                          <a:cubicBezTo>
                            <a:pt x="7517593" y="2986435"/>
                            <a:pt x="7518400" y="2982392"/>
                            <a:pt x="7518400" y="2978150"/>
                          </a:cubicBezTo>
                          <a:lnTo>
                            <a:pt x="7518400" y="31750"/>
                          </a:lnTo>
                          <a:cubicBezTo>
                            <a:pt x="7518400" y="27559"/>
                            <a:pt x="7517593" y="23540"/>
                            <a:pt x="7515981" y="19596"/>
                          </a:cubicBezTo>
                          <a:cubicBezTo>
                            <a:pt x="7514370" y="15727"/>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27"/>
                            <a:pt x="2416" y="19596"/>
                          </a:cubicBezTo>
                          <a:cubicBezTo>
                            <a:pt x="805" y="23540"/>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39" behindDoc="1" locked="0" layoutInCell="1" allowOverlap="1">
            <wp:simplePos x="0" y="0"/>
            <wp:positionH relativeFrom="page">
              <wp:posOffset>955954</wp:posOffset>
            </wp:positionH>
            <wp:positionV relativeFrom="line">
              <wp:posOffset>-328039</wp:posOffset>
            </wp:positionV>
            <wp:extent cx="368459" cy="2265784"/>
            <wp:effectExtent l="0" t="0" r="0" b="0"/>
            <wp:wrapNone/>
            <wp:docPr id="855" name="Picture 855"/>
            <wp:cNvGraphicFramePr>
              <a:graphicFrameLocks noChangeAspect="1"/>
            </wp:cNvGraphicFramePr>
            <a:graphic>
              <a:graphicData uri="http://schemas.openxmlformats.org/drawingml/2006/picture">
                <pic:pic xmlns:pic="http://schemas.openxmlformats.org/drawingml/2006/picture">
                  <pic:nvPicPr>
                    <pic:cNvPr id="855" name="Picture 855"/>
                    <pic:cNvPicPr>
                      <a:picLocks noChangeAspect="0" noChangeArrowheads="1"/>
                    </pic:cNvPicPr>
                  </pic:nvPicPr>
                  <pic:blipFill>
                    <a:blip r:embed="rId855">
                      <a:extLst>
                        <a:ext uri="{28A0092B-C50C-407E-A947-70E740481C1C}">
                          <a14:useLocalDpi xmlns:a14="http://schemas.microsoft.com/office/drawing/2010/main" val="0"/>
                        </a:ext>
                      </a:extLst>
                    </a:blip>
                    <a:srcRect/>
                    <a:stretch>
                      <a:fillRect/>
                    </a:stretch>
                  </pic:blipFill>
                  <pic:spPr>
                    <a:xfrm rot="0" flipH="0" flipV="0">
                      <a:off x="0" y="0"/>
                      <a:ext cx="368459" cy="2265784"/>
                    </a:xfrm>
                    <a:prstGeom prst="rect">
                      <a:avLst/>
                    </a:prstGeom>
                    <a:noFill/>
                  </pic:spPr>
                </pic:pic>
              </a:graphicData>
            </a:graphic>
          </wp:anchor>
        </w:drawing>
        <w:drawing>
          <wp:anchor simplePos="0" relativeHeight="251658544" behindDoc="1" locked="0" layoutInCell="1" allowOverlap="1">
            <wp:simplePos x="0" y="0"/>
            <wp:positionH relativeFrom="page">
              <wp:posOffset>968654</wp:posOffset>
            </wp:positionH>
            <wp:positionV relativeFrom="line">
              <wp:posOffset>-315344</wp:posOffset>
            </wp:positionV>
            <wp:extent cx="5593776" cy="2229887"/>
            <wp:effectExtent l="0" t="0" r="0" b="0"/>
            <wp:wrapNone/>
            <wp:docPr id="856" name="Freeform 856"/>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7" behindDoc="1" locked="0" layoutInCell="1" allowOverlap="1">
            <wp:simplePos x="0" y="0"/>
            <wp:positionH relativeFrom="page">
              <wp:posOffset>968654</wp:posOffset>
            </wp:positionH>
            <wp:positionV relativeFrom="line">
              <wp:posOffset>-315344</wp:posOffset>
            </wp:positionV>
            <wp:extent cx="5593776" cy="2229887"/>
            <wp:effectExtent l="0" t="0" r="0" b="0"/>
            <wp:wrapNone/>
            <wp:docPr id="857" name="Freeform 857"/>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推荐使用类名访问静态成员</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80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9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44" w:firstLine="0"/>
      </w:pPr>
      <w:r/>
      <w:r>
        <w:rPr lang="zh-CN" sz="19" baseline="0" dirty="0">
          <w:jc w:val="left"/>
          <w:rFonts w:ascii="微软雅黑" w:hAnsi="微软雅黑" w:cs="微软雅黑"/>
          <w:color w:val="333333"/>
          <w:sz w:val="19"/>
          <w:szCs w:val="19"/>
        </w:rPr>
        <w:t>静态变量对于类而言在内存中只有一个</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能被类的所有实例所共享。实例变量对于类的每个实例都有一份</w:t>
      </w:r>
      <w:r>
        <w:rPr lang="zh-CN" sz="19" baseline="0" dirty="0">
          <w:jc w:val="left"/>
          <w:rFonts w:ascii="宋体" w:hAnsi="宋体" w:cs="宋体"/>
          <w:color w:val="333333"/>
          <w:spacing w:val="-68"/>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它们之间互不影响</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1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drawing>
          <wp:anchor simplePos="0" relativeHeight="251658357" behindDoc="1" locked="0" layoutInCell="1" allowOverlap="1">
            <wp:simplePos x="0" y="0"/>
            <wp:positionH relativeFrom="page">
              <wp:posOffset>939800</wp:posOffset>
            </wp:positionH>
            <wp:positionV relativeFrom="line">
              <wp:posOffset>-129418</wp:posOffset>
            </wp:positionV>
            <wp:extent cx="5678213" cy="192757"/>
            <wp:effectExtent l="0" t="0" r="0" b="0"/>
            <wp:wrapNone/>
            <wp:docPr id="858" name="Picture 858"/>
            <wp:cNvGraphicFramePr>
              <a:graphicFrameLocks noChangeAspect="1"/>
            </wp:cNvGraphicFramePr>
            <a:graphic>
              <a:graphicData uri="http://schemas.openxmlformats.org/drawingml/2006/picture">
                <pic:pic xmlns:pic="http://schemas.openxmlformats.org/drawingml/2006/picture">
                  <pic:nvPicPr>
                    <pic:cNvPr id="858" name="Picture 858"/>
                    <pic:cNvPicPr>
                      <a:picLocks noChangeAspect="0" noChangeArrowheads="1"/>
                    </pic:cNvPicPr>
                  </pic:nvPicPr>
                  <pic:blipFill>
                    <a:blip r:embed="rId858">
                      <a:extLst>
                        <a:ext uri="{28A0092B-C50C-407E-A947-70E740481C1C}">
                          <a14:useLocalDpi xmlns:a14="http://schemas.microsoft.com/office/drawing/2010/main" val="0"/>
                        </a:ext>
                      </a:extLst>
                    </a:blip>
                    <a:srcRect/>
                    <a:stretch>
                      <a:fillRect/>
                    </a:stretch>
                  </pic:blipFill>
                  <pic:spPr>
                    <a:xfrm rot="0" flipH="0" flipV="0">
                      <a:off x="0" y="0"/>
                      <a:ext cx="5678213" cy="192757"/>
                    </a:xfrm>
                    <a:prstGeom prst="rect">
                      <a:avLst/>
                    </a:prstGeom>
                    <a:noFill/>
                  </pic:spPr>
                </pic:pic>
              </a:graphicData>
            </a:graphic>
          </wp:anchor>
        </w:drawing>
        <w:drawing>
          <wp:anchor simplePos="0" relativeHeight="251658859" behindDoc="1" locked="0" layoutInCell="1" allowOverlap="1">
            <wp:simplePos x="0" y="0"/>
            <wp:positionH relativeFrom="page">
              <wp:posOffset>952500</wp:posOffset>
            </wp:positionH>
            <wp:positionV relativeFrom="line">
              <wp:posOffset>-105580</wp:posOffset>
            </wp:positionV>
            <wp:extent cx="5622628" cy="168919"/>
            <wp:effectExtent l="0" t="0" r="0" b="0"/>
            <wp:wrapNone/>
            <wp:docPr id="859" name="Picture 859"/>
            <wp:cNvGraphicFramePr>
              <a:graphicFrameLocks noChangeAspect="1"/>
            </wp:cNvGraphicFramePr>
            <a:graphic>
              <a:graphicData uri="http://schemas.openxmlformats.org/drawingml/2006/picture">
                <pic:pic xmlns:pic="http://schemas.openxmlformats.org/drawingml/2006/picture">
                  <pic:nvPicPr>
                    <pic:cNvPr id="859" name="Picture 859"/>
                    <pic:cNvPicPr>
                      <a:picLocks noChangeAspect="0" noChangeArrowheads="1"/>
                    </pic:cNvPicPr>
                  </pic:nvPicPr>
                  <pic:blipFill>
                    <a:blip r:embed="rId859">
                      <a:extLst>
                        <a:ext uri="{28A0092B-C50C-407E-A947-70E740481C1C}">
                          <a14:useLocalDpi xmlns:a14="http://schemas.microsoft.com/office/drawing/2010/main" val="0"/>
                        </a:ext>
                      </a:extLst>
                    </a:blip>
                    <a:srcRect/>
                    <a:stretch>
                      <a:fillRect/>
                    </a:stretch>
                  </pic:blipFill>
                  <pic:spPr>
                    <a:xfrm rot="0" flipH="0" flipV="0">
                      <a:off x="0" y="0"/>
                      <a:ext cx="5622628" cy="168919"/>
                    </a:xfrm>
                    <a:prstGeom prst="rect">
                      <a:avLst/>
                    </a:prstGeom>
                    <a:noFill/>
                  </pic:spPr>
                </pic:pic>
              </a:graphicData>
            </a:graphic>
          </wp:anchor>
        </w:drawing>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60" name="Freeform 8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61" name="Freeform 8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62" name="Freeform 8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63" name="Freeform 8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64" name="Freeform 8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65" name="Freeform 8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66" name="Freeform 8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67" name="Freeform 8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68" name="Freeform 8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69" name="Freeform 8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70" name="Freeform 8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71" name="Freeform 8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-842761</wp:posOffset>
            </wp:positionV>
            <wp:extent cx="5678213" cy="4507476"/>
            <wp:effectExtent l="0" t="0" r="0" b="0"/>
            <wp:wrapNone/>
            <wp:docPr id="872" name="Picture 872"/>
            <wp:cNvGraphicFramePr>
              <a:graphicFrameLocks noChangeAspect="1"/>
            </wp:cNvGraphicFramePr>
            <a:graphic>
              <a:graphicData uri="http://schemas.openxmlformats.org/drawingml/2006/picture">
                <pic:pic xmlns:pic="http://schemas.openxmlformats.org/drawingml/2006/picture">
                  <pic:nvPicPr>
                    <pic:cNvPr id="872" name="Picture 872"/>
                    <pic:cNvPicPr>
                      <a:picLocks noChangeAspect="0" noChangeArrowheads="1"/>
                    </pic:cNvPicPr>
                  </pic:nvPicPr>
                  <pic:blipFill>
                    <a:blip r:embed="rId872">
                      <a:extLst>
                        <a:ext uri="{28A0092B-C50C-407E-A947-70E740481C1C}">
                          <a14:useLocalDpi xmlns:a14="http://schemas.microsoft.com/office/drawing/2010/main" val="0"/>
                        </a:ext>
                      </a:extLst>
                    </a:blip>
                    <a:srcRect/>
                    <a:stretch>
                      <a:fillRect/>
                    </a:stretch>
                  </pic:blipFill>
                  <pic:spPr>
                    <a:xfrm rot="0" flipH="0" flipV="0">
                      <a:off x="0" y="0"/>
                      <a:ext cx="5678213" cy="4507476"/>
                    </a:xfrm>
                    <a:prstGeom prst="rect">
                      <a:avLst/>
                    </a:prstGeom>
                    <a:noFill/>
                  </pic:spPr>
                </pic:pic>
              </a:graphicData>
            </a:graphic>
          </wp:anchor>
        </w:drawing>
        <w:drawing>
          <wp:anchor simplePos="0" relativeHeight="251658982" behindDoc="1" locked="0" layoutInCell="1" allowOverlap="1">
            <wp:simplePos x="0" y="0"/>
            <wp:positionH relativeFrom="page">
              <wp:posOffset>955954</wp:posOffset>
            </wp:positionH>
            <wp:positionV relativeFrom="line">
              <wp:posOffset>-842761</wp:posOffset>
            </wp:positionV>
            <wp:extent cx="368459" cy="4494776"/>
            <wp:effectExtent l="0" t="0" r="0" b="0"/>
            <wp:wrapNone/>
            <wp:docPr id="873" name="Picture 873"/>
            <wp:cNvGraphicFramePr>
              <a:graphicFrameLocks noChangeAspect="1"/>
            </wp:cNvGraphicFramePr>
            <a:graphic>
              <a:graphicData uri="http://schemas.openxmlformats.org/drawingml/2006/picture">
                <pic:pic xmlns:pic="http://schemas.openxmlformats.org/drawingml/2006/picture">
                  <pic:nvPicPr>
                    <pic:cNvPr id="873" name="Picture 873"/>
                    <pic:cNvPicPr>
                      <a:picLocks noChangeAspect="0" noChangeArrowheads="1"/>
                    </pic:cNvPicPr>
                  </pic:nvPicPr>
                  <pic:blipFill>
                    <a:blip r:embed="rId873">
                      <a:extLst>
                        <a:ext uri="{28A0092B-C50C-407E-A947-70E740481C1C}">
                          <a14:useLocalDpi xmlns:a14="http://schemas.microsoft.com/office/drawing/2010/main" val="0"/>
                        </a:ext>
                      </a:extLst>
                    </a:blip>
                    <a:srcRect/>
                    <a:stretch>
                      <a:fillRect/>
                    </a:stretch>
                  </pic:blipFill>
                  <pic:spPr>
                    <a:xfrm rot="0" flipH="0" flipV="0">
                      <a:off x="0" y="0"/>
                      <a:ext cx="368459" cy="4494776"/>
                    </a:xfrm>
                    <a:prstGeom prst="rect">
                      <a:avLst/>
                    </a:prstGeom>
                    <a:noFill/>
                  </pic:spPr>
                </pic:pic>
              </a:graphicData>
            </a:graphic>
          </wp:anchor>
        </w:drawing>
        <w:drawing>
          <wp:anchor simplePos="0" relativeHeight="251658295" behindDoc="1" locked="0" layoutInCell="1" allowOverlap="1">
            <wp:simplePos x="0" y="0"/>
            <wp:positionH relativeFrom="page">
              <wp:posOffset>955954</wp:posOffset>
            </wp:positionH>
            <wp:positionV relativeFrom="line">
              <wp:posOffset>-842761</wp:posOffset>
            </wp:positionV>
            <wp:extent cx="5619174" cy="4485171"/>
            <wp:effectExtent l="0" t="0" r="0" b="0"/>
            <wp:wrapNone/>
            <wp:docPr id="874" name="Picture 874"/>
            <wp:cNvGraphicFramePr>
              <a:graphicFrameLocks noChangeAspect="1"/>
            </wp:cNvGraphicFramePr>
            <a:graphic>
              <a:graphicData uri="http://schemas.openxmlformats.org/drawingml/2006/picture">
                <pic:pic xmlns:pic="http://schemas.openxmlformats.org/drawingml/2006/picture">
                  <pic:nvPicPr>
                    <pic:cNvPr id="874" name="Picture 874"/>
                    <pic:cNvPicPr>
                      <a:picLocks noChangeAspect="0" noChangeArrowheads="1"/>
                    </pic:cNvPicPr>
                  </pic:nvPicPr>
                  <pic:blipFill>
                    <a:blip r:embed="rId874">
                      <a:extLst>
                        <a:ext uri="{28A0092B-C50C-407E-A947-70E740481C1C}">
                          <a14:useLocalDpi xmlns:a14="http://schemas.microsoft.com/office/drawing/2010/main" val="0"/>
                        </a:ext>
                      </a:extLst>
                    </a:blip>
                    <a:srcRect/>
                    <a:stretch>
                      <a:fillRect/>
                    </a:stretch>
                  </pic:blipFill>
                  <pic:spPr>
                    <a:xfrm rot="0" flipH="0" flipV="0">
                      <a:off x="0" y="0"/>
                      <a:ext cx="5619174" cy="4485171"/>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因为还是在类中</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所以可以直接访问私有属性</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7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s4</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9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92" w:firstLine="0"/>
      </w:pPr>
      <w:r/>
      <w:r>
        <w:rPr lang="zh-CN" sz="19" baseline="0" dirty="0">
          <w:jc w:val="left"/>
          <w:rFonts w:ascii="微软雅黑" w:hAnsi="微软雅黑" w:cs="微软雅黑"/>
          <w:color w:val="333333"/>
          <w:sz w:val="19"/>
          <w:szCs w:val="19"/>
        </w:rPr>
        <w:t>在加载类的过程中为静态变量分配内存</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实例变量在创建对象时分配内存，所以静态变量可以使用类名来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直接访问</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而不需要使用对象来访问</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1" w:after="0" w:line="457" w:lineRule="exact"/>
        <w:ind w:left="990" w:right="992" w:firstLine="0"/>
      </w:pPr>
      <w:r/>
      <w:r>
        <w:rPr lang="zh-CN" sz="19" baseline="0" dirty="0">
          <w:jc w:val="left"/>
          <w:rFonts w:ascii="宋体" w:hAnsi="宋体" w:cs="宋体"/>
          <w:color w:val="333333"/>
          <w:sz w:val="19"/>
          <w:szCs w:val="19"/>
        </w:rPr>
        <w:t>2</w:t>
      </w:r>
      <w:r>
        <w:rPr lang="zh-CN" sz="19" baseline="0" dirty="0">
          <w:jc w:val="left"/>
          <w:rFonts w:ascii="微软雅黑" w:hAnsi="微软雅黑" w:cs="微软雅黑"/>
          <w:b/>
          <w:bCs/>
          <w:color w:val="333333"/>
          <w:sz w:val="19"/>
          <w:szCs w:val="19"/>
        </w:rPr>
        <w:t>、</w:t>
      </w:r>
      <w:r>
        <w:rPr lang="zh-CN" sz="19" baseline="0" dirty="0">
          <w:jc w:val="left"/>
          <w:rFonts w:ascii="宋体" w:hAnsi="宋体" w:cs="宋体"/>
          <w:color w:val="333333"/>
          <w:spacing w:val="-5"/>
          <w:sz w:val="19"/>
          <w:szCs w:val="19"/>
        </w:rPr>
        <w:t>static</w:t>
      </w:r>
      <w:r>
        <w:rPr lang="zh-CN" sz="19" baseline="0" dirty="0">
          <w:jc w:val="left"/>
          <w:rFonts w:ascii="微软雅黑" w:hAnsi="微软雅黑" w:cs="微软雅黑"/>
          <w:b/>
          <w:bCs/>
          <w:color w:val="333333"/>
          <w:sz w:val="19"/>
          <w:szCs w:val="19"/>
        </w:rPr>
        <w:t>方法</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在类中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修饰的成员方法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就是静态方法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反之为非静态方法。</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静态方法和非静态方法的区别</w:t>
      </w:r>
      <w:r>
        <w:rPr>
          <w:rFonts w:ascii="Times New Roman" w:hAnsi="Times New Roman" w:cs="Times New Roman"/>
          <w:sz w:val="19"/>
          <w:szCs w:val="19"/>
        </w:rPr>
        <w:t> </w:t>
      </w:r>
      <w:r/>
    </w:p>
    <w:p>
      <w:pPr>
        <w:spacing w:after="4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87" w:lineRule="exact"/>
        <w:ind w:left="1199" w:right="0" w:firstLine="0"/>
      </w:pPr>
      <w:r>
        <w:drawing>
          <wp:anchor simplePos="0" relativeHeight="251658267" behindDoc="1" locked="0" layoutInCell="1" allowOverlap="1">
            <wp:simplePos x="0" y="0"/>
            <wp:positionH relativeFrom="page">
              <wp:posOffset>963889</wp:posOffset>
            </wp:positionH>
            <wp:positionV relativeFrom="line">
              <wp:posOffset>-31444</wp:posOffset>
            </wp:positionV>
            <wp:extent cx="5641423" cy="200118"/>
            <wp:effectExtent l="0" t="0" r="0" b="0"/>
            <wp:wrapNone/>
            <wp:docPr id="875" name="Freeform 875"/>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60"/>
                            <a:pt x="2416" y="247154"/>
                          </a:cubicBezTo>
                          <a:cubicBezTo>
                            <a:pt x="4028" y="251074"/>
                            <a:pt x="6322" y="254447"/>
                            <a:pt x="9298" y="257448"/>
                          </a:cubicBezTo>
                          <a:cubicBezTo>
                            <a:pt x="12275" y="260400"/>
                            <a:pt x="15709" y="262707"/>
                            <a:pt x="19599" y="264319"/>
                          </a:cubicBezTo>
                          <a:cubicBezTo>
                            <a:pt x="23489" y="265882"/>
                            <a:pt x="27539" y="266700"/>
                            <a:pt x="31750" y="266700"/>
                          </a:cubicBezTo>
                          <a:lnTo>
                            <a:pt x="7486650" y="266700"/>
                          </a:lnTo>
                          <a:cubicBezTo>
                            <a:pt x="7490859" y="266700"/>
                            <a:pt x="7494909" y="265882"/>
                            <a:pt x="7498798" y="264319"/>
                          </a:cubicBezTo>
                          <a:cubicBezTo>
                            <a:pt x="7502690" y="262707"/>
                            <a:pt x="7506123" y="260400"/>
                            <a:pt x="7509099" y="257448"/>
                          </a:cubicBezTo>
                          <a:cubicBezTo>
                            <a:pt x="7512076" y="254447"/>
                            <a:pt x="7514370" y="251074"/>
                            <a:pt x="7515981" y="247154"/>
                          </a:cubicBezTo>
                          <a:cubicBezTo>
                            <a:pt x="7517593" y="243260"/>
                            <a:pt x="7518400" y="239192"/>
                            <a:pt x="7518400" y="234950"/>
                          </a:cubicBezTo>
                          <a:lnTo>
                            <a:pt x="7518400" y="31750"/>
                          </a:lnTo>
                          <a:cubicBezTo>
                            <a:pt x="7518400" y="27559"/>
                            <a:pt x="7517593" y="23565"/>
                            <a:pt x="7515981" y="19621"/>
                          </a:cubicBezTo>
                          <a:cubicBezTo>
                            <a:pt x="7514370" y="15751"/>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6" behindDoc="1" locked="0" layoutInCell="1" allowOverlap="1">
            <wp:simplePos x="0" y="0"/>
            <wp:positionH relativeFrom="page">
              <wp:posOffset>963889</wp:posOffset>
            </wp:positionH>
            <wp:positionV relativeFrom="line">
              <wp:posOffset>-31444</wp:posOffset>
            </wp:positionV>
            <wp:extent cx="5641423" cy="200118"/>
            <wp:effectExtent l="0" t="0" r="0" b="0"/>
            <wp:wrapNone/>
            <wp:docPr id="876" name="Freeform 876"/>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92"/>
                            <a:pt x="805" y="243260"/>
                            <a:pt x="2416" y="247154"/>
                          </a:cubicBezTo>
                          <a:cubicBezTo>
                            <a:pt x="4028" y="251074"/>
                            <a:pt x="6322" y="254447"/>
                            <a:pt x="9298" y="257448"/>
                          </a:cubicBezTo>
                          <a:cubicBezTo>
                            <a:pt x="12275" y="260400"/>
                            <a:pt x="15709" y="262707"/>
                            <a:pt x="19599" y="264319"/>
                          </a:cubicBezTo>
                          <a:cubicBezTo>
                            <a:pt x="23489" y="265882"/>
                            <a:pt x="27539" y="266700"/>
                            <a:pt x="31750" y="266700"/>
                          </a:cubicBezTo>
                          <a:lnTo>
                            <a:pt x="7486650" y="266700"/>
                          </a:lnTo>
                          <a:cubicBezTo>
                            <a:pt x="7490859" y="266700"/>
                            <a:pt x="7494909" y="265882"/>
                            <a:pt x="7498798" y="264319"/>
                          </a:cubicBezTo>
                          <a:cubicBezTo>
                            <a:pt x="7502690" y="262707"/>
                            <a:pt x="7506123" y="260400"/>
                            <a:pt x="7509099" y="257448"/>
                          </a:cubicBezTo>
                          <a:cubicBezTo>
                            <a:pt x="7512076" y="254447"/>
                            <a:pt x="7514370" y="251074"/>
                            <a:pt x="7515981" y="247154"/>
                          </a:cubicBezTo>
                          <a:cubicBezTo>
                            <a:pt x="7517593" y="243260"/>
                            <a:pt x="7518400" y="239192"/>
                            <a:pt x="7518400" y="234950"/>
                          </a:cubicBezTo>
                          <a:lnTo>
                            <a:pt x="7518400" y="31750"/>
                          </a:lnTo>
                          <a:cubicBezTo>
                            <a:pt x="7518400" y="27559"/>
                            <a:pt x="7517593" y="23565"/>
                            <a:pt x="7515981" y="19621"/>
                          </a:cubicBezTo>
                          <a:cubicBezTo>
                            <a:pt x="7514370" y="15751"/>
                            <a:pt x="7512076" y="12304"/>
                            <a:pt x="7509099" y="9302"/>
                          </a:cubicBezTo>
                          <a:cubicBezTo>
                            <a:pt x="7506123" y="6350"/>
                            <a:pt x="7502690" y="4068"/>
                            <a:pt x="7498798" y="2431"/>
                          </a:cubicBezTo>
                          <a:cubicBezTo>
                            <a:pt x="7494909" y="844"/>
                            <a:pt x="7490859" y="25"/>
                            <a:pt x="7486650" y="0"/>
                          </a:cubicBezTo>
                          <a:lnTo>
                            <a:pt x="31750" y="0"/>
                          </a:lnTo>
                          <a:cubicBezTo>
                            <a:pt x="27539" y="25"/>
                            <a:pt x="23489" y="844"/>
                            <a:pt x="19599" y="2431"/>
                          </a:cubicBezTo>
                          <a:cubicBezTo>
                            <a:pt x="15709" y="4068"/>
                            <a:pt x="12275" y="6350"/>
                            <a:pt x="9298" y="9302"/>
                          </a:cubicBezTo>
                          <a:cubicBezTo>
                            <a:pt x="6322" y="12304"/>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26" behindDoc="1" locked="0" layoutInCell="1" allowOverlap="1">
            <wp:simplePos x="0" y="0"/>
            <wp:positionH relativeFrom="page">
              <wp:posOffset>968654</wp:posOffset>
            </wp:positionH>
            <wp:positionV relativeFrom="line">
              <wp:posOffset>-7621</wp:posOffset>
            </wp:positionV>
            <wp:extent cx="5593776" cy="171529"/>
            <wp:effectExtent l="0" t="0" r="0" b="0"/>
            <wp:wrapNone/>
            <wp:docPr id="877" name="Freeform 87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74" behindDoc="1" locked="0" layoutInCell="1" allowOverlap="1">
            <wp:simplePos x="0" y="0"/>
            <wp:positionH relativeFrom="page">
              <wp:posOffset>955954</wp:posOffset>
            </wp:positionH>
            <wp:positionV relativeFrom="line">
              <wp:posOffset>-20311</wp:posOffset>
            </wp:positionV>
            <wp:extent cx="292223" cy="202406"/>
            <wp:effectExtent l="0" t="0" r="0" b="0"/>
            <wp:wrapNone/>
            <wp:docPr id="878" name="Picture 878"/>
            <wp:cNvGraphicFramePr>
              <a:graphicFrameLocks noChangeAspect="1"/>
            </wp:cNvGraphicFramePr>
            <a:graphic>
              <a:graphicData uri="http://schemas.openxmlformats.org/drawingml/2006/picture">
                <pic:pic xmlns:pic="http://schemas.openxmlformats.org/drawingml/2006/picture">
                  <pic:nvPicPr>
                    <pic:cNvPr id="878" name="Picture 878"/>
                    <pic:cNvPicPr>
                      <a:picLocks noChangeAspect="0" noChangeArrowheads="1"/>
                    </pic:cNvPicPr>
                  </pic:nvPicPr>
                  <pic:blipFill>
                    <a:blip r:embed="rId878">
                      <a:extLst>
                        <a:ext uri="{28A0092B-C50C-407E-A947-70E740481C1C}">
                          <a14:useLocalDpi xmlns:a14="http://schemas.microsoft.com/office/drawing/2010/main" val="0"/>
                        </a:ext>
                      </a:extLst>
                    </a:blip>
                    <a:srcRect/>
                    <a:stretch>
                      <a:fillRect/>
                    </a:stretch>
                  </pic:blipFill>
                  <pic:spPr>
                    <a:xfrm rot="0" flipH="0" flipV="0">
                      <a:off x="0" y="0"/>
                      <a:ext cx="292223" cy="202406"/>
                    </a:xfrm>
                    <a:prstGeom prst="rect">
                      <a:avLst/>
                    </a:prstGeom>
                    <a:noFill/>
                  </pic:spPr>
                </pic:pic>
              </a:graphicData>
            </a:graphic>
          </wp:anchor>
        </w:drawing>
        <w:drawing>
          <wp:anchor simplePos="0" relativeHeight="251658268" behindDoc="1" locked="0" layoutInCell="1" allowOverlap="1">
            <wp:simplePos x="0" y="0"/>
            <wp:positionH relativeFrom="page">
              <wp:posOffset>968654</wp:posOffset>
            </wp:positionH>
            <wp:positionV relativeFrom="line">
              <wp:posOffset>-7621</wp:posOffset>
            </wp:positionV>
            <wp:extent cx="5593776" cy="171529"/>
            <wp:effectExtent l="0" t="0" r="0" b="0"/>
            <wp:wrapNone/>
            <wp:docPr id="879" name="Freeform 879"/>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新宋体" w:hAnsi="新宋体" w:cs="新宋体"/>
          <w:color w:val="333333"/>
          <w:sz w:val="17"/>
          <w:szCs w:val="17"/>
        </w:rPr>
        <w:t>静态方法数属于类的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可以</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使用类名来调用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非静态方法是属于对象的</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必须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使用对象来调用</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19"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静态方法</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不可以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直接访问类中的非静态变量和非静态方法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可以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直接访问类中的静态变量和静态</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方法</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4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注意</w:t>
      </w:r>
      <w:r>
        <w:rPr lang="zh-CN" sz="19" baseline="0" dirty="0">
          <w:jc w:val="left"/>
          <w:rFonts w:ascii="宋体" w:hAnsi="宋体" w:cs="宋体"/>
          <w:color w:val="333333"/>
          <w:spacing w:val="-19"/>
          <w:sz w:val="19"/>
          <w:szCs w:val="19"/>
        </w:rPr>
        <w:t>:this</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super</w:t>
      </w:r>
      <w:r>
        <w:rPr lang="zh-CN" sz="19" baseline="0" dirty="0">
          <w:jc w:val="left"/>
          <w:rFonts w:ascii="微软雅黑" w:hAnsi="微软雅黑" w:cs="微软雅黑"/>
          <w:color w:val="333333"/>
          <w:sz w:val="19"/>
          <w:szCs w:val="19"/>
        </w:rPr>
        <w:t>在类中属于非静态的变量</w:t>
      </w:r>
      <w:r>
        <w:rPr lang="zh-CN" sz="19" baseline="0" dirty="0">
          <w:jc w:val="left"/>
          <w:rFonts w:ascii="宋体" w:hAnsi="宋体" w:cs="宋体"/>
          <w:color w:val="333333"/>
          <w:spacing w:val="-41"/>
          <w:sz w:val="19"/>
          <w:szCs w:val="19"/>
        </w:rPr>
        <w:t>.(</w:t>
      </w:r>
      <w:r>
        <w:rPr lang="zh-CN" sz="19" baseline="0" dirty="0">
          <w:jc w:val="left"/>
          <w:rFonts w:ascii="微软雅黑" w:hAnsi="微软雅黑" w:cs="微软雅黑"/>
          <w:color w:val="333333"/>
          <w:sz w:val="19"/>
          <w:szCs w:val="19"/>
        </w:rPr>
        <w:t>静态方法中不能使用</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5" behindDoc="1" locked="0" layoutInCell="1" allowOverlap="1">
            <wp:simplePos x="0" y="0"/>
            <wp:positionH relativeFrom="page">
              <wp:posOffset>939800</wp:posOffset>
            </wp:positionH>
            <wp:positionV relativeFrom="line">
              <wp:posOffset>-526250</wp:posOffset>
            </wp:positionV>
            <wp:extent cx="5678213" cy="2921000"/>
            <wp:effectExtent l="0" t="0" r="0" b="0"/>
            <wp:wrapNone/>
            <wp:docPr id="880" name="Picture 880"/>
            <wp:cNvGraphicFramePr>
              <a:graphicFrameLocks noChangeAspect="1"/>
            </wp:cNvGraphicFramePr>
            <a:graphic>
              <a:graphicData uri="http://schemas.openxmlformats.org/drawingml/2006/picture">
                <pic:pic xmlns:pic="http://schemas.openxmlformats.org/drawingml/2006/picture">
                  <pic:nvPicPr>
                    <pic:cNvPr id="880" name="Picture 880"/>
                    <pic:cNvPicPr>
                      <a:picLocks noChangeAspect="0" noChangeArrowheads="1"/>
                    </pic:cNvPicPr>
                  </pic:nvPicPr>
                  <pic:blipFill>
                    <a:blip r:embed="rId880">
                      <a:extLst>
                        <a:ext uri="{28A0092B-C50C-407E-A947-70E740481C1C}">
                          <a14:useLocalDpi xmlns:a14="http://schemas.microsoft.com/office/drawing/2010/main" val="0"/>
                        </a:ext>
                      </a:extLst>
                    </a:blip>
                    <a:srcRect/>
                    <a:stretch>
                      <a:fillRect/>
                    </a:stretch>
                  </pic:blipFill>
                  <pic:spPr>
                    <a:xfrm rot="0" flipH="0" flipV="0">
                      <a:off x="0" y="0"/>
                      <a:ext cx="5678213" cy="2921000"/>
                    </a:xfrm>
                    <a:prstGeom prst="rect">
                      <a:avLst/>
                    </a:prstGeom>
                    <a:noFill/>
                  </pic:spPr>
                </pic:pic>
              </a:graphicData>
            </a:graphic>
          </wp:anchor>
        </w:drawing>
        <w:drawing>
          <wp:anchor simplePos="0" relativeHeight="251659356" behindDoc="1" locked="0" layoutInCell="1" allowOverlap="1">
            <wp:simplePos x="0" y="0"/>
            <wp:positionH relativeFrom="page">
              <wp:posOffset>955954</wp:posOffset>
            </wp:positionH>
            <wp:positionV relativeFrom="line">
              <wp:posOffset>-499560</wp:posOffset>
            </wp:positionV>
            <wp:extent cx="368459" cy="2894310"/>
            <wp:effectExtent l="0" t="0" r="0" b="0"/>
            <wp:wrapNone/>
            <wp:docPr id="881" name="Picture 881"/>
            <wp:cNvGraphicFramePr>
              <a:graphicFrameLocks noChangeAspect="1"/>
            </wp:cNvGraphicFramePr>
            <a:graphic>
              <a:graphicData uri="http://schemas.openxmlformats.org/drawingml/2006/picture">
                <pic:pic xmlns:pic="http://schemas.openxmlformats.org/drawingml/2006/picture">
                  <pic:nvPicPr>
                    <pic:cNvPr id="881" name="Picture 881"/>
                    <pic:cNvPicPr>
                      <a:picLocks noChangeAspect="0" noChangeArrowheads="1"/>
                    </pic:cNvPicPr>
                  </pic:nvPicPr>
                  <pic:blipFill>
                    <a:blip r:embed="rId881">
                      <a:extLst>
                        <a:ext uri="{28A0092B-C50C-407E-A947-70E740481C1C}">
                          <a14:useLocalDpi xmlns:a14="http://schemas.microsoft.com/office/drawing/2010/main" val="0"/>
                        </a:ext>
                      </a:extLst>
                    </a:blip>
                    <a:srcRect/>
                    <a:stretch>
                      <a:fillRect/>
                    </a:stretch>
                  </pic:blipFill>
                  <pic:spPr>
                    <a:xfrm rot="0" flipH="0" flipV="0">
                      <a:off x="0" y="0"/>
                      <a:ext cx="368459" cy="2894310"/>
                    </a:xfrm>
                    <a:prstGeom prst="rect">
                      <a:avLst/>
                    </a:prstGeom>
                    <a:noFill/>
                  </pic:spPr>
                </pic:pic>
              </a:graphicData>
            </a:graphic>
          </wp:anchor>
        </w:drawing>
        <w:drawing>
          <wp:anchor simplePos="0" relativeHeight="251659076" behindDoc="1" locked="0" layoutInCell="1" allowOverlap="1">
            <wp:simplePos x="0" y="0"/>
            <wp:positionH relativeFrom="page">
              <wp:posOffset>955954</wp:posOffset>
            </wp:positionH>
            <wp:positionV relativeFrom="line">
              <wp:posOffset>-499560</wp:posOffset>
            </wp:positionV>
            <wp:extent cx="5619174" cy="2893628"/>
            <wp:effectExtent l="0" t="0" r="0" b="0"/>
            <wp:wrapNone/>
            <wp:docPr id="882" name="Picture 882"/>
            <wp:cNvGraphicFramePr>
              <a:graphicFrameLocks noChangeAspect="1"/>
            </wp:cNvGraphicFramePr>
            <a:graphic>
              <a:graphicData uri="http://schemas.openxmlformats.org/drawingml/2006/picture">
                <pic:pic xmlns:pic="http://schemas.openxmlformats.org/drawingml/2006/picture">
                  <pic:nvPicPr>
                    <pic:cNvPr id="882" name="Picture 882"/>
                    <pic:cNvPicPr>
                      <a:picLocks noChangeAspect="0" noChangeArrowheads="1"/>
                    </pic:cNvPicPr>
                  </pic:nvPicPr>
                  <pic:blipFill>
                    <a:blip r:embed="rId882">
                      <a:extLst>
                        <a:ext uri="{28A0092B-C50C-407E-A947-70E740481C1C}">
                          <a14:useLocalDpi xmlns:a14="http://schemas.microsoft.com/office/drawing/2010/main" val="0"/>
                        </a:ext>
                      </a:extLst>
                    </a:blip>
                    <a:srcRect/>
                    <a:stretch>
                      <a:fillRect/>
                    </a:stretch>
                  </pic:blipFill>
                  <pic:spPr>
                    <a:xfrm rot="0" flipH="0" flipV="0">
                      <a:off x="0" y="0"/>
                      <a:ext cx="5619174" cy="2893628"/>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89"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7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63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6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883" name="Freeform 8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884" name="Freeform 8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885" name="Freeform 8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886" name="Freeform 8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887" name="Freeform 8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888" name="Freeform 8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889" name="Freeform 88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890" name="Freeform 89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891" name="Freeform 89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892" name="Freeform 8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893" name="Freeform 8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894" name="Freeform 8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tabs>
          <w:tab w:val="left" w:pos="1665"/>
        </w:tabs>
        <w:spacing w:before="146" w:after="0" w:line="175" w:lineRule="exact"/>
        <w:ind w:left="1214" w:right="0" w:firstLine="0"/>
      </w:pPr>
      <w:r>
        <w:drawing>
          <wp:anchor simplePos="0" relativeHeight="251658244" behindDoc="1" locked="0" layoutInCell="1" allowOverlap="1">
            <wp:simplePos x="0" y="0"/>
            <wp:positionH relativeFrom="page">
              <wp:posOffset>939800</wp:posOffset>
            </wp:positionH>
            <wp:positionV relativeFrom="line">
              <wp:posOffset>56804</wp:posOffset>
            </wp:positionV>
            <wp:extent cx="5678213" cy="214876"/>
            <wp:effectExtent l="0" t="0" r="0" b="0"/>
            <wp:wrapNone/>
            <wp:docPr id="895" name="Picture 895"/>
            <wp:cNvGraphicFramePr>
              <a:graphicFrameLocks noChangeAspect="1"/>
            </wp:cNvGraphicFramePr>
            <a:graphic>
              <a:graphicData uri="http://schemas.openxmlformats.org/drawingml/2006/picture">
                <pic:pic xmlns:pic="http://schemas.openxmlformats.org/drawingml/2006/picture">
                  <pic:nvPicPr>
                    <pic:cNvPr id="895" name="Picture 895"/>
                    <pic:cNvPicPr>
                      <a:picLocks noChangeAspect="0" noChangeArrowheads="1"/>
                    </pic:cNvPicPr>
                  </pic:nvPicPr>
                  <pic:blipFill>
                    <a:blip r:embed="rId895">
                      <a:extLst>
                        <a:ext uri="{28A0092B-C50C-407E-A947-70E740481C1C}">
                          <a14:useLocalDpi xmlns:a14="http://schemas.microsoft.com/office/drawing/2010/main" val="0"/>
                        </a:ext>
                      </a:extLst>
                    </a:blip>
                    <a:srcRect/>
                    <a:stretch>
                      <a:fillRect/>
                    </a:stretch>
                  </pic:blipFill>
                  <pic:spPr>
                    <a:xfrm rot="0" flipH="0" flipV="0">
                      <a:off x="0" y="0"/>
                      <a:ext cx="5678213" cy="214876"/>
                    </a:xfrm>
                    <a:prstGeom prst="rect">
                      <a:avLst/>
                    </a:prstGeom>
                    <a:noFill/>
                  </pic:spPr>
                </pic:pic>
              </a:graphicData>
            </a:graphic>
          </wp:anchor>
        </w:drawing>
        <w:drawing>
          <wp:anchor simplePos="0" relativeHeight="251658274" behindDoc="1" locked="0" layoutInCell="1" allowOverlap="1">
            <wp:simplePos x="0" y="0"/>
            <wp:positionH relativeFrom="page">
              <wp:posOffset>955954</wp:posOffset>
            </wp:positionH>
            <wp:positionV relativeFrom="line">
              <wp:posOffset>56804</wp:posOffset>
            </wp:positionV>
            <wp:extent cx="368459" cy="202176"/>
            <wp:effectExtent l="0" t="0" r="0" b="0"/>
            <wp:wrapNone/>
            <wp:docPr id="896" name="Picture 896"/>
            <wp:cNvGraphicFramePr>
              <a:graphicFrameLocks noChangeAspect="1"/>
            </wp:cNvGraphicFramePr>
            <a:graphic>
              <a:graphicData uri="http://schemas.openxmlformats.org/drawingml/2006/picture">
                <pic:pic xmlns:pic="http://schemas.openxmlformats.org/drawingml/2006/picture">
                  <pic:nvPicPr>
                    <pic:cNvPr id="896" name="Picture 896"/>
                    <pic:cNvPicPr>
                      <a:picLocks noChangeAspect="0" noChangeArrowheads="1"/>
                    </pic:cNvPicPr>
                  </pic:nvPicPr>
                  <pic:blipFill>
                    <a:blip r:embed="rId896">
                      <a:extLst>
                        <a:ext uri="{28A0092B-C50C-407E-A947-70E740481C1C}">
                          <a14:useLocalDpi xmlns:a14="http://schemas.microsoft.com/office/drawing/2010/main" val="0"/>
                        </a:ext>
                      </a:extLst>
                    </a:blip>
                    <a:srcRect/>
                    <a:stretch>
                      <a:fillRect/>
                    </a:stretch>
                  </pic:blipFill>
                  <pic:spPr>
                    <a:xfrm rot="0" flipH="0" flipV="0">
                      <a:off x="0" y="0"/>
                      <a:ext cx="368459" cy="202176"/>
                    </a:xfrm>
                    <a:prstGeom prst="rect">
                      <a:avLst/>
                    </a:prstGeom>
                    <a:noFill/>
                  </pic:spPr>
                </pic:pic>
              </a:graphicData>
            </a:graphic>
          </wp:anchor>
        </w:drawing>
        <w:drawing>
          <wp:anchor simplePos="0" relativeHeight="251658271" behindDoc="1" locked="0" layoutInCell="1" allowOverlap="1">
            <wp:simplePos x="0" y="0"/>
            <wp:positionH relativeFrom="page">
              <wp:posOffset>955954</wp:posOffset>
            </wp:positionH>
            <wp:positionV relativeFrom="line">
              <wp:posOffset>56804</wp:posOffset>
            </wp:positionV>
            <wp:extent cx="5619174" cy="196921"/>
            <wp:effectExtent l="0" t="0" r="0" b="0"/>
            <wp:wrapNone/>
            <wp:docPr id="897" name="Picture 897"/>
            <wp:cNvGraphicFramePr>
              <a:graphicFrameLocks noChangeAspect="1"/>
            </wp:cNvGraphicFramePr>
            <a:graphic>
              <a:graphicData uri="http://schemas.openxmlformats.org/drawingml/2006/picture">
                <pic:pic xmlns:pic="http://schemas.openxmlformats.org/drawingml/2006/picture">
                  <pic:nvPicPr>
                    <pic:cNvPr id="897" name="Picture 897"/>
                    <pic:cNvPicPr>
                      <a:picLocks noChangeAspect="0" noChangeArrowheads="1"/>
                    </pic:cNvPicPr>
                  </pic:nvPicPr>
                  <pic:blipFill>
                    <a:blip r:embed="rId897">
                      <a:extLst>
                        <a:ext uri="{28A0092B-C50C-407E-A947-70E740481C1C}">
                          <a14:useLocalDpi xmlns:a14="http://schemas.microsoft.com/office/drawing/2010/main" val="0"/>
                        </a:ext>
                      </a:extLst>
                    </a:blip>
                    <a:srcRect/>
                    <a:stretch>
                      <a:fillRect/>
                    </a:stretch>
                  </pic:blipFill>
                  <pic:spPr>
                    <a:xfrm rot="0" flipH="0" flipV="0">
                      <a:off x="0" y="0"/>
                      <a:ext cx="5619174" cy="196921"/>
                    </a:xfrm>
                    <a:prstGeom prst="rect">
                      <a:avLst/>
                    </a:prstGeom>
                    <a:noFill/>
                  </pic:spPr>
                </pic:pic>
              </a:graphicData>
            </a:graphic>
          </wp:anchor>
        </w:drawing>
      </w:r>
      <w:r>
        <w:rPr lang="zh-CN" sz="17" baseline="0" dirty="0">
          <w:jc w:val="left"/>
          <w:rFonts w:ascii="Lucida Console" w:hAnsi="Lucida Console" w:cs="Lucida Console"/>
          <w:color w:val="999999"/>
          <w:sz w:val="17"/>
          <w:szCs w:val="17"/>
        </w:rPr>
        <w:t>17	</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非静态方法</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可以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直接访问类中的非静态变量和非静态方法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也</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可以</w:t>
      </w:r>
      <w:r>
        <w:rPr lang="zh-CN" sz="19" baseline="0" dirty="0">
          <w:jc w:val="left"/>
          <w:rFonts w:ascii="宋体" w:hAnsi="宋体" w:cs="宋体"/>
          <w:color w:val="333333"/>
          <w:spacing w:val="-17"/>
          <w:sz w:val="19"/>
          <w:szCs w:val="19"/>
        </w:rPr>
        <w:t>"</w:t>
      </w:r>
      <w:r>
        <w:rPr lang="zh-CN" sz="19" baseline="0" dirty="0">
          <w:jc w:val="left"/>
          <w:rFonts w:ascii="微软雅黑" w:hAnsi="微软雅黑" w:cs="微软雅黑"/>
          <w:color w:val="333333"/>
          <w:sz w:val="19"/>
          <w:szCs w:val="19"/>
        </w:rPr>
        <w:t>直接访问类中的静态变量和静态方</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57" w:lineRule="exact"/>
        <w:ind w:left="990" w:right="0" w:firstLine="0"/>
      </w:pPr>
      <w:r/>
      <w:r>
        <w:rPr lang="zh-CN" sz="19" baseline="0" dirty="0">
          <w:jc w:val="left"/>
          <w:rFonts w:ascii="微软雅黑" w:hAnsi="微软雅黑" w:cs="微软雅黑"/>
          <w:color w:val="333333"/>
          <w:sz w:val="19"/>
          <w:szCs w:val="19"/>
        </w:rPr>
        <w:t>法</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8" behindDoc="1" locked="0" layoutInCell="1" allowOverlap="1">
            <wp:simplePos x="0" y="0"/>
            <wp:positionH relativeFrom="page">
              <wp:posOffset>963889</wp:posOffset>
            </wp:positionH>
            <wp:positionV relativeFrom="line">
              <wp:posOffset>-510692</wp:posOffset>
            </wp:positionV>
            <wp:extent cx="5641423" cy="2944594"/>
            <wp:effectExtent l="0" t="0" r="0" b="0"/>
            <wp:wrapNone/>
            <wp:docPr id="898" name="Freeform 898"/>
            <wp:cNvGraphicFramePr/>
            <a:graphic>
              <a:graphicData uri="http://schemas.microsoft.com/office/word/2010/wordprocessingShape">
                <wps:wsp>
                  <wps:cNvCnPr/>
                  <wps:spPr>
                    <a:xfrm rot="0" flipH="0" flipV="1">
                      <a:off x="0" y="0"/>
                      <a:ext cx="5641423" cy="2944594"/>
                    </a:xfrm>
                    <a:custGeom>
                      <a:rect l="l" t="t" r="r" b="b"/>
                      <a:pathLst>
                        <a:path w="7518400" h="3924300">
                          <a:moveTo>
                            <a:pt x="0" y="31750"/>
                          </a:moveTo>
                          <a:lnTo>
                            <a:pt x="0" y="3892550"/>
                          </a:lnTo>
                          <a:cubicBezTo>
                            <a:pt x="0" y="3896792"/>
                            <a:pt x="805" y="3900835"/>
                            <a:pt x="2416" y="3904730"/>
                          </a:cubicBezTo>
                          <a:cubicBezTo>
                            <a:pt x="4028" y="3908649"/>
                            <a:pt x="6322" y="3912047"/>
                            <a:pt x="9298" y="3915048"/>
                          </a:cubicBezTo>
                          <a:cubicBezTo>
                            <a:pt x="12275" y="3918025"/>
                            <a:pt x="15709" y="3920307"/>
                            <a:pt x="19599" y="3921894"/>
                          </a:cubicBezTo>
                          <a:cubicBezTo>
                            <a:pt x="23489" y="3923482"/>
                            <a:pt x="27539" y="3924300"/>
                            <a:pt x="31750" y="3924300"/>
                          </a:cubicBezTo>
                          <a:lnTo>
                            <a:pt x="7486650" y="3924300"/>
                          </a:lnTo>
                          <a:cubicBezTo>
                            <a:pt x="7490859" y="3924300"/>
                            <a:pt x="7494909" y="3923482"/>
                            <a:pt x="7498798" y="3921894"/>
                          </a:cubicBezTo>
                          <a:cubicBezTo>
                            <a:pt x="7502690" y="3920307"/>
                            <a:pt x="7506123" y="3918025"/>
                            <a:pt x="7509099" y="3915048"/>
                          </a:cubicBezTo>
                          <a:cubicBezTo>
                            <a:pt x="7512076" y="3912047"/>
                            <a:pt x="7514370" y="3908649"/>
                            <a:pt x="7515981" y="3904730"/>
                          </a:cubicBezTo>
                          <a:cubicBezTo>
                            <a:pt x="7517593" y="3900835"/>
                            <a:pt x="7518400" y="3896792"/>
                            <a:pt x="7518400" y="38925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7" behindDoc="1" locked="0" layoutInCell="1" allowOverlap="1">
            <wp:simplePos x="0" y="0"/>
            <wp:positionH relativeFrom="page">
              <wp:posOffset>963889</wp:posOffset>
            </wp:positionH>
            <wp:positionV relativeFrom="line">
              <wp:posOffset>-510692</wp:posOffset>
            </wp:positionV>
            <wp:extent cx="5641423" cy="2944594"/>
            <wp:effectExtent l="0" t="0" r="0" b="0"/>
            <wp:wrapNone/>
            <wp:docPr id="899" name="Freeform 899"/>
            <wp:cNvGraphicFramePr/>
            <a:graphic>
              <a:graphicData uri="http://schemas.microsoft.com/office/word/2010/wordprocessingShape">
                <wps:wsp>
                  <wps:cNvCnPr/>
                  <wps:spPr>
                    <a:xfrm rot="0" flipH="0" flipV="1">
                      <a:off x="0" y="0"/>
                      <a:ext cx="5641423" cy="2944594"/>
                    </a:xfrm>
                    <a:custGeom>
                      <a:rect l="l" t="t" r="r" b="b"/>
                      <a:pathLst>
                        <a:path w="7518400" h="3924300">
                          <a:moveTo>
                            <a:pt x="0" y="31750"/>
                          </a:moveTo>
                          <a:lnTo>
                            <a:pt x="0" y="3892550"/>
                          </a:lnTo>
                          <a:cubicBezTo>
                            <a:pt x="0" y="3896792"/>
                            <a:pt x="805" y="3900835"/>
                            <a:pt x="2416" y="3904730"/>
                          </a:cubicBezTo>
                          <a:cubicBezTo>
                            <a:pt x="4028" y="3908649"/>
                            <a:pt x="6322" y="3912047"/>
                            <a:pt x="9298" y="3915048"/>
                          </a:cubicBezTo>
                          <a:cubicBezTo>
                            <a:pt x="12275" y="3918025"/>
                            <a:pt x="15709" y="3920307"/>
                            <a:pt x="19599" y="3921894"/>
                          </a:cubicBezTo>
                          <a:cubicBezTo>
                            <a:pt x="23489" y="3923482"/>
                            <a:pt x="27539" y="3924300"/>
                            <a:pt x="31750" y="3924300"/>
                          </a:cubicBezTo>
                          <a:lnTo>
                            <a:pt x="7486650" y="3924300"/>
                          </a:lnTo>
                          <a:cubicBezTo>
                            <a:pt x="7490859" y="3924300"/>
                            <a:pt x="7494909" y="3923482"/>
                            <a:pt x="7498798" y="3921894"/>
                          </a:cubicBezTo>
                          <a:cubicBezTo>
                            <a:pt x="7502690" y="3920307"/>
                            <a:pt x="7506123" y="3918025"/>
                            <a:pt x="7509099" y="3915048"/>
                          </a:cubicBezTo>
                          <a:cubicBezTo>
                            <a:pt x="7512076" y="3912047"/>
                            <a:pt x="7514370" y="3908649"/>
                            <a:pt x="7515981" y="3904730"/>
                          </a:cubicBezTo>
                          <a:cubicBezTo>
                            <a:pt x="7517593" y="3900835"/>
                            <a:pt x="7518400" y="3896792"/>
                            <a:pt x="7518400" y="38925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51" behindDoc="1" locked="0" layoutInCell="1" allowOverlap="1">
            <wp:simplePos x="0" y="0"/>
            <wp:positionH relativeFrom="page">
              <wp:posOffset>955954</wp:posOffset>
            </wp:positionH>
            <wp:positionV relativeFrom="line">
              <wp:posOffset>-499564</wp:posOffset>
            </wp:positionV>
            <wp:extent cx="368459" cy="2944837"/>
            <wp:effectExtent l="0" t="0" r="0" b="0"/>
            <wp:wrapNone/>
            <wp:docPr id="900" name="Picture 900"/>
            <wp:cNvGraphicFramePr>
              <a:graphicFrameLocks noChangeAspect="1"/>
            </wp:cNvGraphicFramePr>
            <a:graphic>
              <a:graphicData uri="http://schemas.openxmlformats.org/drawingml/2006/picture">
                <pic:pic xmlns:pic="http://schemas.openxmlformats.org/drawingml/2006/picture">
                  <pic:nvPicPr>
                    <pic:cNvPr id="900" name="Picture 900"/>
                    <pic:cNvPicPr>
                      <a:picLocks noChangeAspect="0" noChangeArrowheads="1"/>
                    </pic:cNvPicPr>
                  </pic:nvPicPr>
                  <pic:blipFill>
                    <a:blip r:embed="rId900">
                      <a:extLst>
                        <a:ext uri="{28A0092B-C50C-407E-A947-70E740481C1C}">
                          <a14:useLocalDpi xmlns:a14="http://schemas.microsoft.com/office/drawing/2010/main" val="0"/>
                        </a:ext>
                      </a:extLst>
                    </a:blip>
                    <a:srcRect/>
                    <a:stretch>
                      <a:fillRect/>
                    </a:stretch>
                  </pic:blipFill>
                  <pic:spPr>
                    <a:xfrm rot="0" flipH="0" flipV="0">
                      <a:off x="0" y="0"/>
                      <a:ext cx="368459" cy="2944837"/>
                    </a:xfrm>
                    <a:prstGeom prst="rect">
                      <a:avLst/>
                    </a:prstGeom>
                    <a:noFill/>
                  </pic:spPr>
                </pic:pic>
              </a:graphicData>
            </a:graphic>
          </wp:anchor>
        </w:drawing>
        <w:drawing>
          <wp:anchor simplePos="0" relativeHeight="251658277" behindDoc="1" locked="0" layoutInCell="1" allowOverlap="1">
            <wp:simplePos x="0" y="0"/>
            <wp:positionH relativeFrom="page">
              <wp:posOffset>968654</wp:posOffset>
            </wp:positionH>
            <wp:positionV relativeFrom="line">
              <wp:posOffset>-486868</wp:posOffset>
            </wp:positionV>
            <wp:extent cx="5593776" cy="2916006"/>
            <wp:effectExtent l="0" t="0" r="0" b="0"/>
            <wp:wrapNone/>
            <wp:docPr id="901" name="Freeform 901"/>
            <wp:cNvGraphicFramePr/>
            <a:graphic>
              <a:graphicData uri="http://schemas.microsoft.com/office/word/2010/wordprocessingShape">
                <wps:wsp>
                  <wps:cNvCnPr/>
                  <wps:spPr>
                    <a:xfrm rot="0" flipH="0" flipV="1">
                      <a:off x="0" y="0"/>
                      <a:ext cx="5593776" cy="2916006"/>
                    </a:xfrm>
                    <a:custGeom>
                      <a:rect l="l" t="t" r="r" b="b"/>
                      <a:pathLst>
                        <a:path w="7454900" h="3886200">
                          <a:moveTo>
                            <a:pt x="0" y="3886200"/>
                          </a:moveTo>
                          <a:lnTo>
                            <a:pt x="7454900" y="3886200"/>
                          </a:lnTo>
                          <a:lnTo>
                            <a:pt x="7454900" y="0"/>
                          </a:lnTo>
                          <a:lnTo>
                            <a:pt x="0" y="0"/>
                          </a:lnTo>
                          <a:lnTo>
                            <a:pt x="0" y="3886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9" behindDoc="1" locked="0" layoutInCell="1" allowOverlap="1">
            <wp:simplePos x="0" y="0"/>
            <wp:positionH relativeFrom="page">
              <wp:posOffset>968654</wp:posOffset>
            </wp:positionH>
            <wp:positionV relativeFrom="line">
              <wp:posOffset>-486868</wp:posOffset>
            </wp:positionV>
            <wp:extent cx="5593776" cy="2916006"/>
            <wp:effectExtent l="0" t="0" r="0" b="0"/>
            <wp:wrapNone/>
            <wp:docPr id="902" name="Freeform 902"/>
            <wp:cNvGraphicFramePr/>
            <a:graphic>
              <a:graphicData uri="http://schemas.microsoft.com/office/word/2010/wordprocessingShape">
                <wps:wsp>
                  <wps:cNvCnPr/>
                  <wps:spPr>
                    <a:xfrm rot="0" flipH="0" flipV="1">
                      <a:off x="0" y="0"/>
                      <a:ext cx="5593776" cy="2916006"/>
                    </a:xfrm>
                    <a:custGeom>
                      <a:rect l="l" t="t" r="r" b="b"/>
                      <a:pathLst>
                        <a:path w="7454900" h="3886200">
                          <a:moveTo>
                            <a:pt x="0" y="3886200"/>
                          </a:moveTo>
                          <a:lnTo>
                            <a:pt x="7454900" y="3886200"/>
                          </a:lnTo>
                          <a:lnTo>
                            <a:pt x="7454900" y="0"/>
                          </a:lnTo>
                          <a:lnTo>
                            <a:pt x="0" y="0"/>
                          </a:lnTo>
                          <a:lnTo>
                            <a:pt x="0" y="3886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489"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7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num</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636"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3585" w:firstLine="0"/>
      </w:pPr>
      <w:r/>
      <w:r>
        <w:rPr lang="zh-CN" sz="19" baseline="0" dirty="0">
          <w:jc w:val="left"/>
          <w:rFonts w:ascii="微软雅黑" w:hAnsi="微软雅黑" w:cs="微软雅黑"/>
          <w:color w:val="333333"/>
          <w:sz w:val="19"/>
          <w:szCs w:val="19"/>
        </w:rPr>
        <w:t>思考</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为什么静态方法和非静态方法不能直接相互访问</w:t>
      </w:r>
      <w:r>
        <w:rPr lang="zh-CN" sz="19" baseline="0" dirty="0">
          <w:jc w:val="left"/>
          <w:rFonts w:ascii="宋体" w:hAnsi="宋体" w:cs="宋体"/>
          <w:color w:val="333333"/>
          <w:spacing w:val="-28"/>
          <w:sz w:val="19"/>
          <w:szCs w:val="19"/>
        </w:rPr>
        <w:t>? </w:t>
      </w:r>
      <w:r>
        <w:rPr lang="zh-CN" sz="19" baseline="0" dirty="0">
          <w:jc w:val="left"/>
          <w:rFonts w:ascii="微软雅黑" w:hAnsi="微软雅黑" w:cs="微软雅黑"/>
          <w:color w:val="333333"/>
          <w:sz w:val="19"/>
          <w:szCs w:val="19"/>
        </w:rPr>
        <w:t>加载顺序的问题！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父类的静态方法可以被子类继承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但是不能被子类重写</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9" behindDoc="1" locked="0" layoutInCell="1" allowOverlap="1">
            <wp:simplePos x="0" y="0"/>
            <wp:positionH relativeFrom="page">
              <wp:posOffset>963889</wp:posOffset>
            </wp:positionH>
            <wp:positionV relativeFrom="line">
              <wp:posOffset>-1025278</wp:posOffset>
            </wp:positionV>
            <wp:extent cx="5641423" cy="5346011"/>
            <wp:effectExtent l="0" t="0" r="0" b="0"/>
            <wp:wrapNone/>
            <wp:docPr id="903" name="Freeform 903"/>
            <wp:cNvGraphicFramePr/>
            <a:graphic>
              <a:graphicData uri="http://schemas.microsoft.com/office/word/2010/wordprocessingShape">
                <wps:wsp>
                  <wps:cNvCnPr/>
                  <wps:spPr>
                    <a:xfrm rot="0" flipH="0" flipV="1">
                      <a:off x="0" y="0"/>
                      <a:ext cx="5641423" cy="5346011"/>
                    </a:xfrm>
                    <a:custGeom>
                      <a:rect l="l" t="t" r="r" b="b"/>
                      <a:pathLst>
                        <a:path w="7518400" h="7124700">
                          <a:moveTo>
                            <a:pt x="0" y="31750"/>
                          </a:moveTo>
                          <a:lnTo>
                            <a:pt x="0" y="7092950"/>
                          </a:lnTo>
                          <a:cubicBezTo>
                            <a:pt x="0" y="7097192"/>
                            <a:pt x="805" y="7101260"/>
                            <a:pt x="2416" y="7105154"/>
                          </a:cubicBezTo>
                          <a:cubicBezTo>
                            <a:pt x="4028" y="7109074"/>
                            <a:pt x="6322" y="7112472"/>
                            <a:pt x="9298" y="7115448"/>
                          </a:cubicBezTo>
                          <a:cubicBezTo>
                            <a:pt x="12275" y="7118450"/>
                            <a:pt x="15709" y="7120707"/>
                            <a:pt x="19599" y="7122344"/>
                          </a:cubicBezTo>
                          <a:cubicBezTo>
                            <a:pt x="23489" y="7123882"/>
                            <a:pt x="27539" y="7124700"/>
                            <a:pt x="31750" y="7124700"/>
                          </a:cubicBezTo>
                          <a:lnTo>
                            <a:pt x="7486650" y="7124700"/>
                          </a:lnTo>
                          <a:cubicBezTo>
                            <a:pt x="7490859" y="7124700"/>
                            <a:pt x="7494909" y="7123882"/>
                            <a:pt x="7498798" y="7122344"/>
                          </a:cubicBezTo>
                          <a:cubicBezTo>
                            <a:pt x="7502690" y="7120707"/>
                            <a:pt x="7506123" y="7118450"/>
                            <a:pt x="7509099" y="7115448"/>
                          </a:cubicBezTo>
                          <a:cubicBezTo>
                            <a:pt x="7512076" y="7112472"/>
                            <a:pt x="7514370" y="7109074"/>
                            <a:pt x="7515981" y="7105154"/>
                          </a:cubicBezTo>
                          <a:cubicBezTo>
                            <a:pt x="7517593" y="7101260"/>
                            <a:pt x="7518400" y="7097192"/>
                            <a:pt x="7518400" y="70929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8" behindDoc="1" locked="0" layoutInCell="1" allowOverlap="1">
            <wp:simplePos x="0" y="0"/>
            <wp:positionH relativeFrom="page">
              <wp:posOffset>963889</wp:posOffset>
            </wp:positionH>
            <wp:positionV relativeFrom="line">
              <wp:posOffset>-1025278</wp:posOffset>
            </wp:positionV>
            <wp:extent cx="5641423" cy="5346011"/>
            <wp:effectExtent l="0" t="0" r="0" b="0"/>
            <wp:wrapNone/>
            <wp:docPr id="904" name="Freeform 904"/>
            <wp:cNvGraphicFramePr/>
            <a:graphic>
              <a:graphicData uri="http://schemas.microsoft.com/office/word/2010/wordprocessingShape">
                <wps:wsp>
                  <wps:cNvCnPr/>
                  <wps:spPr>
                    <a:xfrm rot="0" flipH="0" flipV="1">
                      <a:off x="0" y="0"/>
                      <a:ext cx="5641423" cy="5346011"/>
                    </a:xfrm>
                    <a:custGeom>
                      <a:rect l="l" t="t" r="r" b="b"/>
                      <a:pathLst>
                        <a:path w="7518400" h="7124700">
                          <a:moveTo>
                            <a:pt x="0" y="31750"/>
                          </a:moveTo>
                          <a:lnTo>
                            <a:pt x="0" y="7092950"/>
                          </a:lnTo>
                          <a:cubicBezTo>
                            <a:pt x="0" y="7097192"/>
                            <a:pt x="805" y="7101260"/>
                            <a:pt x="2416" y="7105154"/>
                          </a:cubicBezTo>
                          <a:cubicBezTo>
                            <a:pt x="4028" y="7109074"/>
                            <a:pt x="6322" y="7112472"/>
                            <a:pt x="9298" y="7115448"/>
                          </a:cubicBezTo>
                          <a:cubicBezTo>
                            <a:pt x="12275" y="7118450"/>
                            <a:pt x="15709" y="7120707"/>
                            <a:pt x="19599" y="7122344"/>
                          </a:cubicBezTo>
                          <a:cubicBezTo>
                            <a:pt x="23489" y="7123882"/>
                            <a:pt x="27539" y="7124700"/>
                            <a:pt x="31750" y="7124700"/>
                          </a:cubicBezTo>
                          <a:lnTo>
                            <a:pt x="7486650" y="7124700"/>
                          </a:lnTo>
                          <a:cubicBezTo>
                            <a:pt x="7490859" y="7124700"/>
                            <a:pt x="7494909" y="7123882"/>
                            <a:pt x="7498798" y="7122344"/>
                          </a:cubicBezTo>
                          <a:cubicBezTo>
                            <a:pt x="7502690" y="7120707"/>
                            <a:pt x="7506123" y="7118450"/>
                            <a:pt x="7509099" y="7115448"/>
                          </a:cubicBezTo>
                          <a:cubicBezTo>
                            <a:pt x="7512076" y="7112472"/>
                            <a:pt x="7514370" y="7109074"/>
                            <a:pt x="7515981" y="7105154"/>
                          </a:cubicBezTo>
                          <a:cubicBezTo>
                            <a:pt x="7517593" y="7101260"/>
                            <a:pt x="7518400" y="7097192"/>
                            <a:pt x="7518400" y="70929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26" behindDoc="1" locked="0" layoutInCell="1" allowOverlap="1">
            <wp:simplePos x="0" y="0"/>
            <wp:positionH relativeFrom="page">
              <wp:posOffset>955954</wp:posOffset>
            </wp:positionH>
            <wp:positionV relativeFrom="line">
              <wp:posOffset>-1014142</wp:posOffset>
            </wp:positionV>
            <wp:extent cx="368459" cy="5349750"/>
            <wp:effectExtent l="0" t="0" r="0" b="0"/>
            <wp:wrapNone/>
            <wp:docPr id="905" name="Picture 905"/>
            <wp:cNvGraphicFramePr>
              <a:graphicFrameLocks noChangeAspect="1"/>
            </wp:cNvGraphicFramePr>
            <a:graphic>
              <a:graphicData uri="http://schemas.openxmlformats.org/drawingml/2006/picture">
                <pic:pic xmlns:pic="http://schemas.openxmlformats.org/drawingml/2006/picture">
                  <pic:nvPicPr>
                    <pic:cNvPr id="905" name="Picture 905"/>
                    <pic:cNvPicPr>
                      <a:picLocks noChangeAspect="0" noChangeArrowheads="1"/>
                    </pic:cNvPicPr>
                  </pic:nvPicPr>
                  <pic:blipFill>
                    <a:blip r:embed="rId905">
                      <a:extLst>
                        <a:ext uri="{28A0092B-C50C-407E-A947-70E740481C1C}">
                          <a14:useLocalDpi xmlns:a14="http://schemas.microsoft.com/office/drawing/2010/main" val="0"/>
                        </a:ext>
                      </a:extLst>
                    </a:blip>
                    <a:srcRect/>
                    <a:stretch>
                      <a:fillRect/>
                    </a:stretch>
                  </pic:blipFill>
                  <pic:spPr>
                    <a:xfrm rot="0" flipH="0" flipV="0">
                      <a:off x="0" y="0"/>
                      <a:ext cx="368459" cy="5349750"/>
                    </a:xfrm>
                    <a:prstGeom prst="rect">
                      <a:avLst/>
                    </a:prstGeom>
                    <a:noFill/>
                  </pic:spPr>
                </pic:pic>
              </a:graphicData>
            </a:graphic>
          </wp:anchor>
        </w:drawing>
        <w:drawing>
          <wp:anchor simplePos="0" relativeHeight="251658577" behindDoc="1" locked="0" layoutInCell="1" allowOverlap="1">
            <wp:simplePos x="0" y="0"/>
            <wp:positionH relativeFrom="page">
              <wp:posOffset>968654</wp:posOffset>
            </wp:positionH>
            <wp:positionV relativeFrom="line">
              <wp:posOffset>-1001454</wp:posOffset>
            </wp:positionV>
            <wp:extent cx="5593776" cy="5317423"/>
            <wp:effectExtent l="0" t="0" r="0" b="0"/>
            <wp:wrapNone/>
            <wp:docPr id="906" name="Freeform 906"/>
            <wp:cNvGraphicFramePr/>
            <a:graphic>
              <a:graphicData uri="http://schemas.microsoft.com/office/word/2010/wordprocessingShape">
                <wps:wsp>
                  <wps:cNvCnPr/>
                  <wps:spPr>
                    <a:xfrm rot="0" flipH="0" flipV="1">
                      <a:off x="0" y="0"/>
                      <a:ext cx="5593776" cy="5317423"/>
                    </a:xfrm>
                    <a:custGeom>
                      <a:rect l="l" t="t" r="r" b="b"/>
                      <a:pathLst>
                        <a:path w="7454900" h="7086600">
                          <a:moveTo>
                            <a:pt x="0" y="7086600"/>
                          </a:moveTo>
                          <a:lnTo>
                            <a:pt x="7454900" y="7086600"/>
                          </a:lnTo>
                          <a:lnTo>
                            <a:pt x="7454900" y="0"/>
                          </a:lnTo>
                          <a:lnTo>
                            <a:pt x="0" y="0"/>
                          </a:lnTo>
                          <a:lnTo>
                            <a:pt x="0" y="7086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0" behindDoc="1" locked="0" layoutInCell="1" allowOverlap="1">
            <wp:simplePos x="0" y="0"/>
            <wp:positionH relativeFrom="page">
              <wp:posOffset>968654</wp:posOffset>
            </wp:positionH>
            <wp:positionV relativeFrom="line">
              <wp:posOffset>-1001454</wp:posOffset>
            </wp:positionV>
            <wp:extent cx="5593776" cy="5317423"/>
            <wp:effectExtent l="0" t="0" r="0" b="0"/>
            <wp:wrapNone/>
            <wp:docPr id="907" name="Freeform 907"/>
            <wp:cNvGraphicFramePr/>
            <a:graphic>
              <a:graphicData uri="http://schemas.microsoft.com/office/word/2010/wordprocessingShape">
                <wps:wsp>
                  <wps:cNvCnPr/>
                  <wps:spPr>
                    <a:xfrm rot="0" flipH="0" flipV="1">
                      <a:off x="0" y="0"/>
                      <a:ext cx="5593776" cy="5317423"/>
                    </a:xfrm>
                    <a:custGeom>
                      <a:rect l="l" t="t" r="r" b="b"/>
                      <a:pathLst>
                        <a:path w="7454900" h="7086600">
                          <a:moveTo>
                            <a:pt x="0" y="7086600"/>
                          </a:moveTo>
                          <a:lnTo>
                            <a:pt x="7454900" y="7086600"/>
                          </a:lnTo>
                          <a:lnTo>
                            <a:pt x="7454900" y="0"/>
                          </a:lnTo>
                          <a:lnTo>
                            <a:pt x="0" y="0"/>
                          </a:lnTo>
                          <a:lnTo>
                            <a:pt x="0" y="7086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66"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7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新宋体" w:hAnsi="新宋体" w:cs="新宋体"/>
          <w:color w:val="000000"/>
          <w:sz w:val="17"/>
          <w:szCs w:val="17"/>
        </w:rPr>
        <w:t>例如</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6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"Person"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但不是重写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335" w:firstLine="0"/>
      </w:pPr>
      <w:r/>
      <w:r>
        <w:rPr lang="zh-CN" sz="17" baseline="0" dirty="0">
          <w:jc w:val="left"/>
          <w:rFonts w:ascii="Lucida Console" w:hAnsi="Lucida Console" w:cs="Lucida Console"/>
          <w:color w:val="000000"/>
          <w:sz w:val="17"/>
          <w:szCs w:val="17"/>
        </w:rPr>
        <w:t>Perosn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lang="zh-CN" sz="17" baseline="0" dirty="0">
          <w:jc w:val="left"/>
          <w:rFonts w:ascii="Lucida Console" w:hAnsi="Lucida Console" w:cs="Lucida Console"/>
          <w:color w:val="AA5500"/>
          <w:sz w:val="17"/>
          <w:szCs w:val="17"/>
        </w:rPr>
        <w:t>Person</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335" w:firstLine="0"/>
      </w:pP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p</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lang="zh-CN" sz="17" baseline="0" dirty="0">
          <w:jc w:val="left"/>
          <w:rFonts w:ascii="Lucida Console" w:hAnsi="Lucida Console" w:cs="Lucida Console"/>
          <w:color w:val="AA5500"/>
          <w:sz w:val="17"/>
          <w:szCs w:val="17"/>
        </w:rPr>
        <w:t>Perosn</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059" w:space="0"/>
          </w:cols>
          <w:docGrid w:linePitch="360"/>
        </w:sectPr>
        <w:spacing w:before="0" w:after="0" w:line="175" w:lineRule="exact"/>
        <w:ind w:left="0" w:right="0" w:firstLine="0"/>
      </w:pPr>
      <w:r/>
      <w:r>
        <w:rPr lang="zh-CN" sz="17" baseline="0" dirty="0">
          <w:jc w:val="left"/>
          <w:rFonts w:ascii="新宋体" w:hAnsi="新宋体" w:cs="新宋体"/>
          <w:color w:val="000000"/>
          <w:sz w:val="17"/>
          <w:szCs w:val="17"/>
        </w:rPr>
        <w:t>和非静态方法重写后的效果不一样</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6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08" name="Freeform 9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09" name="Freeform 9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10" name="Freeform 9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11" name="Freeform 9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12" name="Freeform 9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13" name="Freeform 9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14" name="Freeform 9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15" name="Freeform 9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16" name="Freeform 9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17" name="Freeform 9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18" name="Freeform 9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19" name="Freeform 9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1" w:after="0" w:line="265" w:lineRule="exact"/>
        <w:ind w:left="990" w:right="0" w:firstLine="0"/>
      </w:pPr>
      <w:r/>
      <w:r>
        <w:rPr lang="zh-CN" sz="19" baseline="0" dirty="0">
          <w:jc w:val="left"/>
          <w:rFonts w:ascii="微软雅黑" w:hAnsi="微软雅黑" w:cs="微软雅黑"/>
          <w:color w:val="333333"/>
          <w:sz w:val="19"/>
          <w:szCs w:val="19"/>
        </w:rPr>
        <w:t>父类的非静态方法不能被子类重写为静态方法</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pacing w:val="-15"/>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6" behindDoc="1" locked="0" layoutInCell="1" allowOverlap="1">
            <wp:simplePos x="0" y="0"/>
            <wp:positionH relativeFrom="page">
              <wp:posOffset>963889</wp:posOffset>
            </wp:positionH>
            <wp:positionV relativeFrom="line">
              <wp:posOffset>-339157</wp:posOffset>
            </wp:positionV>
            <wp:extent cx="5641423" cy="2086945"/>
            <wp:effectExtent l="0" t="0" r="0" b="0"/>
            <wp:wrapNone/>
            <wp:docPr id="920" name="Freeform 920"/>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92"/>
                            <a:pt x="805" y="2757860"/>
                            <a:pt x="2416" y="2761754"/>
                          </a:cubicBezTo>
                          <a:cubicBezTo>
                            <a:pt x="4028" y="2765674"/>
                            <a:pt x="6322" y="2769047"/>
                            <a:pt x="9298" y="2772048"/>
                          </a:cubicBezTo>
                          <a:cubicBezTo>
                            <a:pt x="12275" y="2775025"/>
                            <a:pt x="15709" y="2777307"/>
                            <a:pt x="19599" y="2778919"/>
                          </a:cubicBezTo>
                          <a:cubicBezTo>
                            <a:pt x="23489" y="2780482"/>
                            <a:pt x="27539" y="2781300"/>
                            <a:pt x="31750" y="2781300"/>
                          </a:cubicBezTo>
                          <a:lnTo>
                            <a:pt x="7486650" y="2781300"/>
                          </a:lnTo>
                          <a:cubicBezTo>
                            <a:pt x="7490859" y="2781300"/>
                            <a:pt x="7494909" y="2780482"/>
                            <a:pt x="7498798" y="2778919"/>
                          </a:cubicBezTo>
                          <a:cubicBezTo>
                            <a:pt x="7502690" y="2777307"/>
                            <a:pt x="7506123" y="2775025"/>
                            <a:pt x="7509099" y="2772048"/>
                          </a:cubicBezTo>
                          <a:cubicBezTo>
                            <a:pt x="7512076" y="2769047"/>
                            <a:pt x="7514370" y="2765674"/>
                            <a:pt x="7515981" y="2761754"/>
                          </a:cubicBezTo>
                          <a:cubicBezTo>
                            <a:pt x="7517593" y="2757860"/>
                            <a:pt x="7518400" y="2753792"/>
                            <a:pt x="7518400" y="2749550"/>
                          </a:cubicBezTo>
                          <a:lnTo>
                            <a:pt x="7518400" y="31750"/>
                          </a:lnTo>
                          <a:cubicBezTo>
                            <a:pt x="7518400" y="27559"/>
                            <a:pt x="7517593" y="23565"/>
                            <a:pt x="7515981" y="19621"/>
                          </a:cubicBezTo>
                          <a:cubicBezTo>
                            <a:pt x="7514370" y="15751"/>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5" behindDoc="1" locked="0" layoutInCell="1" allowOverlap="1">
            <wp:simplePos x="0" y="0"/>
            <wp:positionH relativeFrom="page">
              <wp:posOffset>963889</wp:posOffset>
            </wp:positionH>
            <wp:positionV relativeFrom="line">
              <wp:posOffset>-339157</wp:posOffset>
            </wp:positionV>
            <wp:extent cx="5641423" cy="2086945"/>
            <wp:effectExtent l="0" t="0" r="0" b="0"/>
            <wp:wrapNone/>
            <wp:docPr id="921" name="Freeform 921"/>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92"/>
                            <a:pt x="805" y="2757860"/>
                            <a:pt x="2416" y="2761754"/>
                          </a:cubicBezTo>
                          <a:cubicBezTo>
                            <a:pt x="4028" y="2765674"/>
                            <a:pt x="6322" y="2769047"/>
                            <a:pt x="9298" y="2772048"/>
                          </a:cubicBezTo>
                          <a:cubicBezTo>
                            <a:pt x="12275" y="2775025"/>
                            <a:pt x="15709" y="2777307"/>
                            <a:pt x="19599" y="2778919"/>
                          </a:cubicBezTo>
                          <a:cubicBezTo>
                            <a:pt x="23489" y="2780482"/>
                            <a:pt x="27539" y="2781300"/>
                            <a:pt x="31750" y="2781300"/>
                          </a:cubicBezTo>
                          <a:lnTo>
                            <a:pt x="7486650" y="2781300"/>
                          </a:lnTo>
                          <a:cubicBezTo>
                            <a:pt x="7490859" y="2781300"/>
                            <a:pt x="7494909" y="2780482"/>
                            <a:pt x="7498798" y="2778919"/>
                          </a:cubicBezTo>
                          <a:cubicBezTo>
                            <a:pt x="7502690" y="2777307"/>
                            <a:pt x="7506123" y="2775025"/>
                            <a:pt x="7509099" y="2772048"/>
                          </a:cubicBezTo>
                          <a:cubicBezTo>
                            <a:pt x="7512076" y="2769047"/>
                            <a:pt x="7514370" y="2765674"/>
                            <a:pt x="7515981" y="2761754"/>
                          </a:cubicBezTo>
                          <a:cubicBezTo>
                            <a:pt x="7517593" y="2757860"/>
                            <a:pt x="7518400" y="2753792"/>
                            <a:pt x="7518400" y="2749550"/>
                          </a:cubicBezTo>
                          <a:lnTo>
                            <a:pt x="7518400" y="31750"/>
                          </a:lnTo>
                          <a:cubicBezTo>
                            <a:pt x="7518400" y="27559"/>
                            <a:pt x="7517593" y="23565"/>
                            <a:pt x="7515981" y="19621"/>
                          </a:cubicBezTo>
                          <a:cubicBezTo>
                            <a:pt x="7514370" y="15751"/>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83" behindDoc="1" locked="0" layoutInCell="1" allowOverlap="1">
            <wp:simplePos x="0" y="0"/>
            <wp:positionH relativeFrom="page">
              <wp:posOffset>955954</wp:posOffset>
            </wp:positionH>
            <wp:positionV relativeFrom="line">
              <wp:posOffset>-328035</wp:posOffset>
            </wp:positionV>
            <wp:extent cx="368459" cy="2087810"/>
            <wp:effectExtent l="0" t="0" r="0" b="0"/>
            <wp:wrapNone/>
            <wp:docPr id="922" name="Picture 922"/>
            <wp:cNvGraphicFramePr>
              <a:graphicFrameLocks noChangeAspect="1"/>
            </wp:cNvGraphicFramePr>
            <a:graphic>
              <a:graphicData uri="http://schemas.openxmlformats.org/drawingml/2006/picture">
                <pic:pic xmlns:pic="http://schemas.openxmlformats.org/drawingml/2006/picture">
                  <pic:nvPicPr>
                    <pic:cNvPr id="922" name="Picture 922"/>
                    <pic:cNvPicPr>
                      <a:picLocks noChangeAspect="0" noChangeArrowheads="1"/>
                    </pic:cNvPicPr>
                  </pic:nvPicPr>
                  <pic:blipFill>
                    <a:blip r:embed="rId922">
                      <a:extLst>
                        <a:ext uri="{28A0092B-C50C-407E-A947-70E740481C1C}">
                          <a14:useLocalDpi xmlns:a14="http://schemas.microsoft.com/office/drawing/2010/main" val="0"/>
                        </a:ext>
                      </a:extLst>
                    </a:blip>
                    <a:srcRect/>
                    <a:stretch>
                      <a:fillRect/>
                    </a:stretch>
                  </pic:blipFill>
                  <pic:spPr>
                    <a:xfrm rot="0" flipH="0" flipV="0">
                      <a:off x="0" y="0"/>
                      <a:ext cx="368459" cy="2087810"/>
                    </a:xfrm>
                    <a:prstGeom prst="rect">
                      <a:avLst/>
                    </a:prstGeom>
                    <a:noFill/>
                  </pic:spPr>
                </pic:pic>
              </a:graphicData>
            </a:graphic>
          </wp:anchor>
        </w:drawing>
        <w:drawing>
          <wp:anchor simplePos="0" relativeHeight="251658276" behindDoc="1" locked="0" layoutInCell="1" allowOverlap="1">
            <wp:simplePos x="0" y="0"/>
            <wp:positionH relativeFrom="page">
              <wp:posOffset>968654</wp:posOffset>
            </wp:positionH>
            <wp:positionV relativeFrom="line">
              <wp:posOffset>-315333</wp:posOffset>
            </wp:positionV>
            <wp:extent cx="5593776" cy="2058357"/>
            <wp:effectExtent l="0" t="0" r="0" b="0"/>
            <wp:wrapNone/>
            <wp:docPr id="923" name="Freeform 923"/>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968654</wp:posOffset>
            </wp:positionH>
            <wp:positionV relativeFrom="line">
              <wp:posOffset>-315333</wp:posOffset>
            </wp:positionV>
            <wp:extent cx="5593776" cy="2058357"/>
            <wp:effectExtent l="0" t="0" r="0" b="0"/>
            <wp:wrapNone/>
            <wp:docPr id="924" name="Freeform 924"/>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6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"Person"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05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6503" w:firstLine="0"/>
      </w:pPr>
      <w:r/>
      <w:r>
        <w:rPr lang="zh-CN" sz="19" baseline="0" dirty="0">
          <w:jc w:val="left"/>
          <w:rFonts w:ascii="宋体" w:hAnsi="宋体" w:cs="宋体"/>
          <w:color w:val="333333"/>
          <w:sz w:val="19"/>
          <w:szCs w:val="19"/>
        </w:rPr>
        <w:t>3</w:t>
      </w:r>
      <w:r>
        <w:rPr lang="zh-CN" sz="19" baseline="0" dirty="0">
          <w:jc w:val="left"/>
          <w:rFonts w:ascii="微软雅黑" w:hAnsi="微软雅黑" w:cs="微软雅黑"/>
          <w:b/>
          <w:bCs/>
          <w:color w:val="333333"/>
          <w:sz w:val="19"/>
          <w:szCs w:val="19"/>
        </w:rPr>
        <w:t>、代码块和静态代码块</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【类中可以编写代码块和静态代码块】</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2" behindDoc="1" locked="0" layoutInCell="1" allowOverlap="1">
            <wp:simplePos x="0" y="0"/>
            <wp:positionH relativeFrom="page">
              <wp:posOffset>963889</wp:posOffset>
            </wp:positionH>
            <wp:positionV relativeFrom="line">
              <wp:posOffset>-167626</wp:posOffset>
            </wp:positionV>
            <wp:extent cx="5641423" cy="1572356"/>
            <wp:effectExtent l="0" t="0" r="0" b="0"/>
            <wp:wrapNone/>
            <wp:docPr id="925" name="Freeform 925"/>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92"/>
                            <a:pt x="805" y="2072060"/>
                            <a:pt x="2416" y="2075954"/>
                          </a:cubicBezTo>
                          <a:cubicBezTo>
                            <a:pt x="4028" y="2079874"/>
                            <a:pt x="6322" y="2083247"/>
                            <a:pt x="9298" y="2086248"/>
                          </a:cubicBezTo>
                          <a:cubicBezTo>
                            <a:pt x="12275" y="2089225"/>
                            <a:pt x="15709" y="2091507"/>
                            <a:pt x="19599" y="2093119"/>
                          </a:cubicBezTo>
                          <a:cubicBezTo>
                            <a:pt x="23489" y="2094682"/>
                            <a:pt x="27539" y="2095500"/>
                            <a:pt x="31750" y="2095500"/>
                          </a:cubicBezTo>
                          <a:lnTo>
                            <a:pt x="7486650" y="2095500"/>
                          </a:lnTo>
                          <a:cubicBezTo>
                            <a:pt x="7490859" y="2095500"/>
                            <a:pt x="7494909" y="2094682"/>
                            <a:pt x="7498798" y="2093119"/>
                          </a:cubicBezTo>
                          <a:cubicBezTo>
                            <a:pt x="7502690" y="2091507"/>
                            <a:pt x="7506123" y="2089225"/>
                            <a:pt x="7509099" y="2086248"/>
                          </a:cubicBezTo>
                          <a:cubicBezTo>
                            <a:pt x="7512076" y="2083247"/>
                            <a:pt x="7514370" y="2079874"/>
                            <a:pt x="7515981" y="2075954"/>
                          </a:cubicBezTo>
                          <a:cubicBezTo>
                            <a:pt x="7517593" y="2072060"/>
                            <a:pt x="7518400" y="2067992"/>
                            <a:pt x="7518400" y="20637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1" behindDoc="1" locked="0" layoutInCell="1" allowOverlap="1">
            <wp:simplePos x="0" y="0"/>
            <wp:positionH relativeFrom="page">
              <wp:posOffset>963889</wp:posOffset>
            </wp:positionH>
            <wp:positionV relativeFrom="line">
              <wp:posOffset>-167626</wp:posOffset>
            </wp:positionV>
            <wp:extent cx="5641423" cy="1572356"/>
            <wp:effectExtent l="0" t="0" r="0" b="0"/>
            <wp:wrapNone/>
            <wp:docPr id="926" name="Freeform 926"/>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92"/>
                            <a:pt x="805" y="2072060"/>
                            <a:pt x="2416" y="2075954"/>
                          </a:cubicBezTo>
                          <a:cubicBezTo>
                            <a:pt x="4028" y="2079874"/>
                            <a:pt x="6322" y="2083247"/>
                            <a:pt x="9298" y="2086248"/>
                          </a:cubicBezTo>
                          <a:cubicBezTo>
                            <a:pt x="12275" y="2089225"/>
                            <a:pt x="15709" y="2091507"/>
                            <a:pt x="19599" y="2093119"/>
                          </a:cubicBezTo>
                          <a:cubicBezTo>
                            <a:pt x="23489" y="2094682"/>
                            <a:pt x="27539" y="2095500"/>
                            <a:pt x="31750" y="2095500"/>
                          </a:cubicBezTo>
                          <a:lnTo>
                            <a:pt x="7486650" y="2095500"/>
                          </a:lnTo>
                          <a:cubicBezTo>
                            <a:pt x="7490859" y="2095500"/>
                            <a:pt x="7494909" y="2094682"/>
                            <a:pt x="7498798" y="2093119"/>
                          </a:cubicBezTo>
                          <a:cubicBezTo>
                            <a:pt x="7502690" y="2091507"/>
                            <a:pt x="7506123" y="2089225"/>
                            <a:pt x="7509099" y="2086248"/>
                          </a:cubicBezTo>
                          <a:cubicBezTo>
                            <a:pt x="7512076" y="2083247"/>
                            <a:pt x="7514370" y="2079874"/>
                            <a:pt x="7515981" y="2075954"/>
                          </a:cubicBezTo>
                          <a:cubicBezTo>
                            <a:pt x="7517593" y="2072060"/>
                            <a:pt x="7518400" y="2067992"/>
                            <a:pt x="7518400" y="2063750"/>
                          </a:cubicBezTo>
                          <a:lnTo>
                            <a:pt x="7518400" y="31750"/>
                          </a:lnTo>
                          <a:cubicBezTo>
                            <a:pt x="7518400" y="27559"/>
                            <a:pt x="7517593" y="23565"/>
                            <a:pt x="7515981" y="19621"/>
                          </a:cubicBezTo>
                          <a:cubicBezTo>
                            <a:pt x="7514370" y="15751"/>
                            <a:pt x="7512076" y="12328"/>
                            <a:pt x="7509099" y="9327"/>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84" behindDoc="1" locked="0" layoutInCell="1" allowOverlap="1">
            <wp:simplePos x="0" y="0"/>
            <wp:positionH relativeFrom="page">
              <wp:posOffset>955954</wp:posOffset>
            </wp:positionH>
            <wp:positionV relativeFrom="line">
              <wp:posOffset>-156495</wp:posOffset>
            </wp:positionV>
            <wp:extent cx="292223" cy="1578471"/>
            <wp:effectExtent l="0" t="0" r="0" b="0"/>
            <wp:wrapNone/>
            <wp:docPr id="927" name="Picture 927"/>
            <wp:cNvGraphicFramePr>
              <a:graphicFrameLocks noChangeAspect="1"/>
            </wp:cNvGraphicFramePr>
            <a:graphic>
              <a:graphicData uri="http://schemas.openxmlformats.org/drawingml/2006/picture">
                <pic:pic xmlns:pic="http://schemas.openxmlformats.org/drawingml/2006/picture">
                  <pic:nvPicPr>
                    <pic:cNvPr id="927" name="Picture 927"/>
                    <pic:cNvPicPr>
                      <a:picLocks noChangeAspect="0" noChangeArrowheads="1"/>
                    </pic:cNvPicPr>
                  </pic:nvPicPr>
                  <pic:blipFill>
                    <a:blip r:embed="rId927">
                      <a:extLst>
                        <a:ext uri="{28A0092B-C50C-407E-A947-70E740481C1C}">
                          <a14:useLocalDpi xmlns:a14="http://schemas.microsoft.com/office/drawing/2010/main" val="0"/>
                        </a:ext>
                      </a:extLst>
                    </a:blip>
                    <a:srcRect/>
                    <a:stretch>
                      <a:fillRect/>
                    </a:stretch>
                  </pic:blipFill>
                  <pic:spPr>
                    <a:xfrm rot="0" flipH="0" flipV="0">
                      <a:off x="0" y="0"/>
                      <a:ext cx="292223" cy="1578471"/>
                    </a:xfrm>
                    <a:prstGeom prst="rect">
                      <a:avLst/>
                    </a:prstGeom>
                    <a:noFill/>
                  </pic:spPr>
                </pic:pic>
              </a:graphicData>
            </a:graphic>
          </wp:anchor>
        </w:drawing>
        <w:drawing>
          <wp:anchor simplePos="0" relativeHeight="251658499" behindDoc="1" locked="0" layoutInCell="1" allowOverlap="1">
            <wp:simplePos x="0" y="0"/>
            <wp:positionH relativeFrom="page">
              <wp:posOffset>968654</wp:posOffset>
            </wp:positionH>
            <wp:positionV relativeFrom="line">
              <wp:posOffset>-143802</wp:posOffset>
            </wp:positionV>
            <wp:extent cx="5593776" cy="1543768"/>
            <wp:effectExtent l="0" t="0" r="0" b="0"/>
            <wp:wrapNone/>
            <wp:docPr id="928" name="Freeform 928"/>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968654</wp:posOffset>
            </wp:positionH>
            <wp:positionV relativeFrom="line">
              <wp:posOffset>-143802</wp:posOffset>
            </wp:positionV>
            <wp:extent cx="5593776" cy="1543768"/>
            <wp:effectExtent l="0" t="0" r="0" b="0"/>
            <wp:wrapNone/>
            <wp:docPr id="929" name="Freeform 929"/>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代码块</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匿名代码块</w:t>
      </w:r>
      <w:r>
        <w:rPr lang="zh-CN" sz="17" baseline="0" dirty="0">
          <w:jc w:val="left"/>
          <w:rFonts w:ascii="Lucida Console" w:hAnsi="Lucida Console" w:cs="Lucida Console"/>
          <w:color w:val="AA5500"/>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69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静态代码块</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71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【匿名代码块和静态代码块的执行】</w:t>
      </w:r>
      <w:r>
        <w:rPr>
          <w:rFonts w:ascii="Times New Roman" w:hAnsi="Times New Roman" w:cs="Times New Roman"/>
          <w:sz w:val="19"/>
          <w:szCs w:val="19"/>
        </w:rPr>
        <w:t> </w:t>
      </w:r>
      <w:r/>
    </w:p>
    <w:p>
      <w:pPr>
        <w:rPr>
          <w:rFonts w:ascii="Times New Roman" w:hAnsi="Times New Roman" w:cs="Times New Roman"/>
          <w:color w:val="010302"/>
        </w:rPr>
        <w:spacing w:before="110" w:after="0" w:line="375" w:lineRule="exact"/>
        <w:ind w:left="990" w:right="992" w:firstLine="0"/>
      </w:pPr>
      <w:r/>
      <w:r>
        <w:rPr lang="zh-CN" sz="19" baseline="0" dirty="0">
          <w:jc w:val="left"/>
          <w:rFonts w:ascii="微软雅黑" w:hAnsi="微软雅黑" w:cs="微软雅黑"/>
          <w:color w:val="333333"/>
          <w:sz w:val="19"/>
          <w:szCs w:val="19"/>
        </w:rPr>
        <w:t>因为没有名字</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在程序并不能主动调用这些代码块。</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匿名代码块是在创建对象的时候自动执行的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并且在构造器执行之前。同时匿名代码块在每次创建对象的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时候都会自动执行</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6" w:after="0" w:line="450" w:lineRule="exact"/>
        <w:ind w:left="990" w:right="992" w:firstLine="0"/>
      </w:pPr>
      <w:r/>
      <w:r>
        <w:rPr lang="zh-CN" sz="19" baseline="0" dirty="0">
          <w:jc w:val="left"/>
          <w:rFonts w:ascii="微软雅黑" w:hAnsi="微软雅黑" w:cs="微软雅黑"/>
          <w:color w:val="333333"/>
          <w:sz w:val="19"/>
          <w:szCs w:val="19"/>
        </w:rPr>
        <w:t>静态代码块是在类加载完成之后就自动执行</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并且只执行一次</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每个类在第一次被使用的时候就会被加载</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并且一般只会加载一次</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5" behindDoc="1" locked="0" layoutInCell="1" allowOverlap="1">
            <wp:simplePos x="0" y="0"/>
            <wp:positionH relativeFrom="page">
              <wp:posOffset>939800</wp:posOffset>
            </wp:positionH>
            <wp:positionV relativeFrom="line">
              <wp:posOffset>-523388</wp:posOffset>
            </wp:positionV>
            <wp:extent cx="5678213" cy="3385070"/>
            <wp:effectExtent l="0" t="0" r="0" b="0"/>
            <wp:wrapNone/>
            <wp:docPr id="930" name="Picture 930"/>
            <wp:cNvGraphicFramePr>
              <a:graphicFrameLocks noChangeAspect="1"/>
            </wp:cNvGraphicFramePr>
            <a:graphic>
              <a:graphicData uri="http://schemas.openxmlformats.org/drawingml/2006/picture">
                <pic:pic xmlns:pic="http://schemas.openxmlformats.org/drawingml/2006/picture">
                  <pic:nvPicPr>
                    <pic:cNvPr id="930" name="Picture 930"/>
                    <pic:cNvPicPr>
                      <a:picLocks noChangeAspect="0" noChangeArrowheads="1"/>
                    </pic:cNvPicPr>
                  </pic:nvPicPr>
                  <pic:blipFill>
                    <a:blip r:embed="rId930">
                      <a:extLst>
                        <a:ext uri="{28A0092B-C50C-407E-A947-70E740481C1C}">
                          <a14:useLocalDpi xmlns:a14="http://schemas.microsoft.com/office/drawing/2010/main" val="0"/>
                        </a:ext>
                      </a:extLst>
                    </a:blip>
                    <a:srcRect/>
                    <a:stretch>
                      <a:fillRect/>
                    </a:stretch>
                  </pic:blipFill>
                  <pic:spPr>
                    <a:xfrm rot="0" flipH="0" flipV="0">
                      <a:off x="0" y="0"/>
                      <a:ext cx="5678213" cy="3385070"/>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869" behindDoc="1" locked="0" layoutInCell="1" allowOverlap="1">
            <wp:simplePos x="0" y="0"/>
            <wp:positionH relativeFrom="page">
              <wp:posOffset>955954</wp:posOffset>
            </wp:positionH>
            <wp:positionV relativeFrom="line">
              <wp:posOffset>-671081</wp:posOffset>
            </wp:positionV>
            <wp:extent cx="368459" cy="3361233"/>
            <wp:effectExtent l="0" t="0" r="0" b="0"/>
            <wp:wrapNone/>
            <wp:docPr id="931" name="Picture 931"/>
            <wp:cNvGraphicFramePr>
              <a:graphicFrameLocks noChangeAspect="1"/>
            </wp:cNvGraphicFramePr>
            <a:graphic>
              <a:graphicData uri="http://schemas.openxmlformats.org/drawingml/2006/picture">
                <pic:pic xmlns:pic="http://schemas.openxmlformats.org/drawingml/2006/picture">
                  <pic:nvPicPr>
                    <pic:cNvPr id="931" name="Picture 931"/>
                    <pic:cNvPicPr>
                      <a:picLocks noChangeAspect="0" noChangeArrowheads="1"/>
                    </pic:cNvPicPr>
                  </pic:nvPicPr>
                  <pic:blipFill>
                    <a:blip r:embed="rId931">
                      <a:extLst>
                        <a:ext uri="{28A0092B-C50C-407E-A947-70E740481C1C}">
                          <a14:useLocalDpi xmlns:a14="http://schemas.microsoft.com/office/drawing/2010/main" val="0"/>
                        </a:ext>
                      </a:extLst>
                    </a:blip>
                    <a:srcRect/>
                    <a:stretch>
                      <a:fillRect/>
                    </a:stretch>
                  </pic:blipFill>
                  <pic:spPr>
                    <a:xfrm rot="0" flipH="0" flipV="0">
                      <a:off x="0" y="0"/>
                      <a:ext cx="368459" cy="3361233"/>
                    </a:xfrm>
                    <a:prstGeom prst="rect">
                      <a:avLst/>
                    </a:prstGeom>
                    <a:noFill/>
                  </pic:spPr>
                </pic:pic>
              </a:graphicData>
            </a:graphic>
          </wp:anchor>
        </w:drawing>
        <w:drawing>
          <wp:anchor simplePos="0" relativeHeight="251658594" behindDoc="1" locked="0" layoutInCell="1" allowOverlap="1">
            <wp:simplePos x="0" y="0"/>
            <wp:positionH relativeFrom="page">
              <wp:posOffset>955954</wp:posOffset>
            </wp:positionH>
            <wp:positionV relativeFrom="line">
              <wp:posOffset>-671081</wp:posOffset>
            </wp:positionV>
            <wp:extent cx="5619174" cy="3360551"/>
            <wp:effectExtent l="0" t="0" r="0" b="0"/>
            <wp:wrapNone/>
            <wp:docPr id="932" name="Picture 932"/>
            <wp:cNvGraphicFramePr>
              <a:graphicFrameLocks noChangeAspect="1"/>
            </wp:cNvGraphicFramePr>
            <a:graphic>
              <a:graphicData uri="http://schemas.openxmlformats.org/drawingml/2006/picture">
                <pic:pic xmlns:pic="http://schemas.openxmlformats.org/drawingml/2006/picture">
                  <pic:nvPicPr>
                    <pic:cNvPr id="932" name="Picture 932"/>
                    <pic:cNvPicPr>
                      <a:picLocks noChangeAspect="0" noChangeArrowheads="1"/>
                    </pic:cNvPicPr>
                  </pic:nvPicPr>
                  <pic:blipFill>
                    <a:blip r:embed="rId932">
                      <a:extLst>
                        <a:ext uri="{28A0092B-C50C-407E-A947-70E740481C1C}">
                          <a14:useLocalDpi xmlns:a14="http://schemas.microsoft.com/office/drawing/2010/main" val="0"/>
                        </a:ext>
                      </a:extLst>
                    </a:blip>
                    <a:srcRect/>
                    <a:stretch>
                      <a:fillRect/>
                    </a:stretch>
                  </pic:blipFill>
                  <pic:spPr>
                    <a:xfrm rot="0" flipH="0" flipV="0">
                      <a:off x="0" y="0"/>
                      <a:ext cx="5619174" cy="3360551"/>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匿名代码块</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静态代码块</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构造器</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260" w:firstLine="0"/>
        <w:jc w:val="both"/>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197" w:space="0"/>
          </w:cols>
          <w:docGrid w:linePitch="360"/>
        </w:sect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pacing w:val="-5"/>
          <w:sz w:val="17"/>
          <w:szCs w:val="17"/>
        </w:rPr>
        <w:t>输出</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9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33" name="Freeform 9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34" name="Freeform 9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35" name="Freeform 9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36" name="Freeform 9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37" name="Freeform 9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38" name="Freeform 9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39" name="Freeform 9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40" name="Freeform 9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41" name="Freeform 9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42" name="Freeform 9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43" name="Freeform 9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44" name="Freeform 9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drawing>
          <wp:anchor simplePos="0" relativeHeight="251658355" behindDoc="1" locked="0" layoutInCell="1" allowOverlap="1">
            <wp:simplePos x="0" y="0"/>
            <wp:positionH relativeFrom="page">
              <wp:posOffset>955954</wp:posOffset>
            </wp:positionH>
            <wp:positionV relativeFrom="line">
              <wp:posOffset>-147096</wp:posOffset>
            </wp:positionV>
            <wp:extent cx="368459" cy="1573776"/>
            <wp:effectExtent l="0" t="0" r="0" b="0"/>
            <wp:wrapNone/>
            <wp:docPr id="945" name="Picture 945"/>
            <wp:cNvGraphicFramePr>
              <a:graphicFrameLocks noChangeAspect="1"/>
            </wp:cNvGraphicFramePr>
            <a:graphic>
              <a:graphicData uri="http://schemas.openxmlformats.org/drawingml/2006/picture">
                <pic:pic xmlns:pic="http://schemas.openxmlformats.org/drawingml/2006/picture">
                  <pic:nvPicPr>
                    <pic:cNvPr id="945" name="Picture 945"/>
                    <pic:cNvPicPr>
                      <a:picLocks noChangeAspect="0" noChangeArrowheads="1"/>
                    </pic:cNvPicPr>
                  </pic:nvPicPr>
                  <pic:blipFill>
                    <a:blip r:embed="rId945">
                      <a:extLst>
                        <a:ext uri="{28A0092B-C50C-407E-A947-70E740481C1C}">
                          <a14:useLocalDpi xmlns:a14="http://schemas.microsoft.com/office/drawing/2010/main" val="0"/>
                        </a:ext>
                      </a:extLst>
                    </a:blip>
                    <a:srcRect/>
                    <a:stretch>
                      <a:fillRect/>
                    </a:stretch>
                  </pic:blipFill>
                  <pic:spPr>
                    <a:xfrm rot="0" flipH="0" flipV="0">
                      <a:off x="0" y="0"/>
                      <a:ext cx="368459" cy="1573776"/>
                    </a:xfrm>
                    <a:prstGeom prst="rect">
                      <a:avLst/>
                    </a:prstGeom>
                    <a:noFill/>
                  </pic:spPr>
                </pic:pic>
              </a:graphicData>
            </a:graphic>
          </wp:anchor>
        </w:drawing>
        <w:drawing>
          <wp:anchor simplePos="0" relativeHeight="251658324" behindDoc="1" locked="0" layoutInCell="1" allowOverlap="1">
            <wp:simplePos x="0" y="0"/>
            <wp:positionH relativeFrom="page">
              <wp:posOffset>955954</wp:posOffset>
            </wp:positionH>
            <wp:positionV relativeFrom="line">
              <wp:posOffset>-147096</wp:posOffset>
            </wp:positionV>
            <wp:extent cx="5619174" cy="1569164"/>
            <wp:effectExtent l="0" t="0" r="0" b="0"/>
            <wp:wrapNone/>
            <wp:docPr id="946" name="Picture 946"/>
            <wp:cNvGraphicFramePr>
              <a:graphicFrameLocks noChangeAspect="1"/>
            </wp:cNvGraphicFramePr>
            <a:graphic>
              <a:graphicData uri="http://schemas.openxmlformats.org/drawingml/2006/picture">
                <pic:pic xmlns:pic="http://schemas.openxmlformats.org/drawingml/2006/picture">
                  <pic:nvPicPr>
                    <pic:cNvPr id="946" name="Picture 946"/>
                    <pic:cNvPicPr>
                      <a:picLocks noChangeAspect="0" noChangeArrowheads="1"/>
                    </pic:cNvPicPr>
                  </pic:nvPicPr>
                  <pic:blipFill>
                    <a:blip r:embed="rId946">
                      <a:extLst>
                        <a:ext uri="{28A0092B-C50C-407E-A947-70E740481C1C}">
                          <a14:useLocalDpi xmlns:a14="http://schemas.microsoft.com/office/drawing/2010/main" val="0"/>
                        </a:ext>
                      </a:extLst>
                    </a:blip>
                    <a:srcRect/>
                    <a:stretch>
                      <a:fillRect/>
                    </a:stretch>
                  </pic:blipFill>
                  <pic:spPr>
                    <a:xfrm rot="0" flipH="0" flipV="0">
                      <a:off x="0" y="0"/>
                      <a:ext cx="5619174" cy="1569164"/>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-318626</wp:posOffset>
            </wp:positionV>
            <wp:extent cx="5678213" cy="1586476"/>
            <wp:effectExtent l="0" t="0" r="0" b="0"/>
            <wp:wrapNone/>
            <wp:docPr id="947" name="Picture 947"/>
            <wp:cNvGraphicFramePr>
              <a:graphicFrameLocks noChangeAspect="1"/>
            </wp:cNvGraphicFramePr>
            <a:graphic>
              <a:graphicData uri="http://schemas.openxmlformats.org/drawingml/2006/picture">
                <pic:pic xmlns:pic="http://schemas.openxmlformats.org/drawingml/2006/picture">
                  <pic:nvPicPr>
                    <pic:cNvPr id="947" name="Picture 947"/>
                    <pic:cNvPicPr>
                      <a:picLocks noChangeAspect="0" noChangeArrowheads="1"/>
                    </pic:cNvPicPr>
                  </pic:nvPicPr>
                  <pic:blipFill>
                    <a:blip r:embed="rId947">
                      <a:extLst>
                        <a:ext uri="{28A0092B-C50C-407E-A947-70E740481C1C}">
                          <a14:useLocalDpi xmlns:a14="http://schemas.microsoft.com/office/drawing/2010/main" val="0"/>
                        </a:ext>
                      </a:extLst>
                    </a:blip>
                    <a:srcRect/>
                    <a:stretch>
                      <a:fillRect/>
                    </a:stretch>
                  </pic:blipFill>
                  <pic:spPr>
                    <a:xfrm rot="0" flipH="0" flipV="0">
                      <a:off x="0" y="0"/>
                      <a:ext cx="5678213" cy="1586476"/>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42" w:after="0" w:line="270" w:lineRule="exact"/>
        <w:ind w:left="0" w:right="-40" w:firstLine="0"/>
        <w:jc w:val="both"/>
      </w:pPr>
      <w:r/>
      <w:r>
        <w:rPr lang="zh-CN" sz="17" baseline="0" dirty="0">
          <w:jc w:val="left"/>
          <w:rFonts w:ascii="新宋体" w:hAnsi="新宋体" w:cs="新宋体"/>
          <w:color w:val="000000"/>
          <w:sz w:val="17"/>
          <w:szCs w:val="17"/>
        </w:rPr>
        <w:t>静态代码块</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匿名代码块</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构造器</w:t>
      </w:r>
      <w:r>
        <w:rPr>
          <w:rFonts w:ascii="Times New Roman" w:hAnsi="Times New Roman" w:cs="Times New Roman"/>
          <w:sz w:val="17"/>
          <w:szCs w:val="17"/>
        </w:rPr>
        <w:t> </w:t>
      </w:r>
      <w:r/>
    </w:p>
    <w:p>
      <w:pPr>
        <w:rPr>
          <w:rFonts w:ascii="Times New Roman" w:hAnsi="Times New Roman" w:cs="Times New Roman"/>
          <w:color w:val="010302"/>
        </w:rPr>
        <w:spacing w:before="275" w:after="0" w:line="270" w:lineRule="exact"/>
        <w:ind w:left="0" w:right="-40" w:firstLine="0"/>
      </w:pPr>
      <w:r/>
      <w:r>
        <w:rPr lang="zh-CN" sz="17" baseline="0" dirty="0">
          <w:jc w:val="left"/>
          <w:rFonts w:ascii="新宋体" w:hAnsi="新宋体" w:cs="新宋体"/>
          <w:color w:val="000000"/>
          <w:sz w:val="17"/>
          <w:szCs w:val="17"/>
        </w:rPr>
        <w:t>匿名代码块</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构造器</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917" w:space="0"/>
          </w:cols>
          <w:docGrid w:linePitch="360"/>
        </w:sectPr>
        <w:spacing w:before="275" w:after="0" w:line="270" w:lineRule="exact"/>
        <w:ind w:left="0" w:right="-40" w:firstLine="0"/>
      </w:pPr>
      <w:r/>
      <w:r>
        <w:rPr lang="zh-CN" sz="17" baseline="0" dirty="0">
          <w:jc w:val="left"/>
          <w:rFonts w:ascii="新宋体" w:hAnsi="新宋体" w:cs="新宋体"/>
          <w:color w:val="000000"/>
          <w:sz w:val="17"/>
          <w:szCs w:val="17"/>
        </w:rPr>
        <w:t>匿名代码块</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构造器</w:t>
      </w:r>
      <w:r>
        <w:rPr>
          <w:rFonts w:ascii="Times New Roman" w:hAnsi="Times New Roman" w:cs="Times New Roman"/>
          <w:sz w:val="17"/>
          <w:szCs w:val="17"/>
        </w:rPr>
        <w:t> </w:t>
      </w:r>
      <w:r/>
    </w:p>
    <w:p>
      <w:pPr>
        <w:rPr>
          <w:rFonts w:ascii="Times New Roman" w:hAnsi="Times New Roman" w:cs="Times New Roman"/>
          <w:color w:val="010302"/>
        </w:rPr>
        <w:spacing w:before="211" w:after="0" w:line="375" w:lineRule="exact"/>
        <w:ind w:left="990" w:right="1089" w:firstLine="0"/>
      </w:pPr>
      <w:r/>
      <w:r>
        <w:rPr lang="zh-CN" sz="19" baseline="0" dirty="0">
          <w:jc w:val="left"/>
          <w:rFonts w:ascii="微软雅黑" w:hAnsi="微软雅黑" w:cs="微软雅黑"/>
          <w:color w:val="333333"/>
          <w:sz w:val="19"/>
          <w:szCs w:val="19"/>
        </w:rPr>
        <w:t>【匿名代码块和静态代码块的作用】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匿名代码块的作用是给对象的成员变量初始化赋值</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但是因为构造器也能完成这项工作</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所以匿名代码块</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使用的并不多。</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72" w:after="0" w:line="300" w:lineRule="exact"/>
        <w:ind w:left="990" w:right="1089"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静态代码块的作用是给类中的静态成员变量初始化赋值。</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0" behindDoc="1" locked="0" layoutInCell="1" allowOverlap="1">
            <wp:simplePos x="0" y="0"/>
            <wp:positionH relativeFrom="page">
              <wp:posOffset>963889</wp:posOffset>
            </wp:positionH>
            <wp:positionV relativeFrom="line">
              <wp:posOffset>-339150</wp:posOffset>
            </wp:positionV>
            <wp:extent cx="5641423" cy="2086945"/>
            <wp:effectExtent l="0" t="0" r="0" b="0"/>
            <wp:wrapNone/>
            <wp:docPr id="948" name="Freeform 948"/>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92"/>
                            <a:pt x="805" y="2757860"/>
                            <a:pt x="2416" y="2761754"/>
                          </a:cubicBezTo>
                          <a:cubicBezTo>
                            <a:pt x="4028" y="2765674"/>
                            <a:pt x="6322" y="2769047"/>
                            <a:pt x="9298" y="2772048"/>
                          </a:cubicBezTo>
                          <a:cubicBezTo>
                            <a:pt x="12275" y="2775025"/>
                            <a:pt x="15709" y="2777307"/>
                            <a:pt x="19599" y="2778919"/>
                          </a:cubicBezTo>
                          <a:cubicBezTo>
                            <a:pt x="23489" y="2780482"/>
                            <a:pt x="27539" y="2781300"/>
                            <a:pt x="31750" y="2781300"/>
                          </a:cubicBezTo>
                          <a:lnTo>
                            <a:pt x="7486650" y="2781300"/>
                          </a:lnTo>
                          <a:cubicBezTo>
                            <a:pt x="7490859" y="2781300"/>
                            <a:pt x="7494909" y="2780482"/>
                            <a:pt x="7498798" y="2778919"/>
                          </a:cubicBezTo>
                          <a:cubicBezTo>
                            <a:pt x="7502690" y="2777307"/>
                            <a:pt x="7506123" y="2775025"/>
                            <a:pt x="7509099" y="2772048"/>
                          </a:cubicBezTo>
                          <a:cubicBezTo>
                            <a:pt x="7512076" y="2769047"/>
                            <a:pt x="7514370" y="2765674"/>
                            <a:pt x="7515981" y="2761754"/>
                          </a:cubicBezTo>
                          <a:cubicBezTo>
                            <a:pt x="7517593" y="2757860"/>
                            <a:pt x="7518400" y="2753792"/>
                            <a:pt x="7518400" y="2749550"/>
                          </a:cubicBezTo>
                          <a:lnTo>
                            <a:pt x="7518400" y="31750"/>
                          </a:lnTo>
                          <a:cubicBezTo>
                            <a:pt x="7518400" y="27583"/>
                            <a:pt x="7517593" y="23565"/>
                            <a:pt x="7515981" y="19646"/>
                          </a:cubicBezTo>
                          <a:cubicBezTo>
                            <a:pt x="7514370" y="15776"/>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9" behindDoc="1" locked="0" layoutInCell="1" allowOverlap="1">
            <wp:simplePos x="0" y="0"/>
            <wp:positionH relativeFrom="page">
              <wp:posOffset>963889</wp:posOffset>
            </wp:positionH>
            <wp:positionV relativeFrom="line">
              <wp:posOffset>-339150</wp:posOffset>
            </wp:positionV>
            <wp:extent cx="5641423" cy="2086945"/>
            <wp:effectExtent l="0" t="0" r="0" b="0"/>
            <wp:wrapNone/>
            <wp:docPr id="949" name="Freeform 949"/>
            <wp:cNvGraphicFramePr/>
            <a:graphic>
              <a:graphicData uri="http://schemas.microsoft.com/office/word/2010/wordprocessingShape">
                <wps:wsp>
                  <wps:cNvCnPr/>
                  <wps:spPr>
                    <a:xfrm rot="0" flipH="0" flipV="1">
                      <a:off x="0" y="0"/>
                      <a:ext cx="5641423" cy="2086945"/>
                    </a:xfrm>
                    <a:custGeom>
                      <a:rect l="l" t="t" r="r" b="b"/>
                      <a:pathLst>
                        <a:path w="7518400" h="2781300">
                          <a:moveTo>
                            <a:pt x="0" y="31750"/>
                          </a:moveTo>
                          <a:lnTo>
                            <a:pt x="0" y="2749550"/>
                          </a:lnTo>
                          <a:cubicBezTo>
                            <a:pt x="0" y="2753792"/>
                            <a:pt x="805" y="2757860"/>
                            <a:pt x="2416" y="2761754"/>
                          </a:cubicBezTo>
                          <a:cubicBezTo>
                            <a:pt x="4028" y="2765674"/>
                            <a:pt x="6322" y="2769047"/>
                            <a:pt x="9298" y="2772048"/>
                          </a:cubicBezTo>
                          <a:cubicBezTo>
                            <a:pt x="12275" y="2775025"/>
                            <a:pt x="15709" y="2777307"/>
                            <a:pt x="19599" y="2778919"/>
                          </a:cubicBezTo>
                          <a:cubicBezTo>
                            <a:pt x="23489" y="2780482"/>
                            <a:pt x="27539" y="2781300"/>
                            <a:pt x="31750" y="2781300"/>
                          </a:cubicBezTo>
                          <a:lnTo>
                            <a:pt x="7486650" y="2781300"/>
                          </a:lnTo>
                          <a:cubicBezTo>
                            <a:pt x="7490859" y="2781300"/>
                            <a:pt x="7494909" y="2780482"/>
                            <a:pt x="7498798" y="2778919"/>
                          </a:cubicBezTo>
                          <a:cubicBezTo>
                            <a:pt x="7502690" y="2777307"/>
                            <a:pt x="7506123" y="2775025"/>
                            <a:pt x="7509099" y="2772048"/>
                          </a:cubicBezTo>
                          <a:cubicBezTo>
                            <a:pt x="7512076" y="2769047"/>
                            <a:pt x="7514370" y="2765674"/>
                            <a:pt x="7515981" y="2761754"/>
                          </a:cubicBezTo>
                          <a:cubicBezTo>
                            <a:pt x="7517593" y="2757860"/>
                            <a:pt x="7518400" y="2753792"/>
                            <a:pt x="7518400" y="2749550"/>
                          </a:cubicBezTo>
                          <a:lnTo>
                            <a:pt x="7518400" y="31750"/>
                          </a:lnTo>
                          <a:cubicBezTo>
                            <a:pt x="7518400" y="27583"/>
                            <a:pt x="7517593" y="23565"/>
                            <a:pt x="7515981" y="19646"/>
                          </a:cubicBezTo>
                          <a:cubicBezTo>
                            <a:pt x="7514370" y="15776"/>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52" behindDoc="1" locked="0" layoutInCell="1" allowOverlap="1">
            <wp:simplePos x="0" y="0"/>
            <wp:positionH relativeFrom="page">
              <wp:posOffset>955954</wp:posOffset>
            </wp:positionH>
            <wp:positionV relativeFrom="line">
              <wp:posOffset>-328023</wp:posOffset>
            </wp:positionV>
            <wp:extent cx="368459" cy="2096120"/>
            <wp:effectExtent l="0" t="0" r="0" b="0"/>
            <wp:wrapNone/>
            <wp:docPr id="950" name="Picture 950"/>
            <wp:cNvGraphicFramePr>
              <a:graphicFrameLocks noChangeAspect="1"/>
            </wp:cNvGraphicFramePr>
            <a:graphic>
              <a:graphicData uri="http://schemas.openxmlformats.org/drawingml/2006/picture">
                <pic:pic xmlns:pic="http://schemas.openxmlformats.org/drawingml/2006/picture">
                  <pic:nvPicPr>
                    <pic:cNvPr id="950" name="Picture 950"/>
                    <pic:cNvPicPr>
                      <a:picLocks noChangeAspect="0" noChangeArrowheads="1"/>
                    </pic:cNvPicPr>
                  </pic:nvPicPr>
                  <pic:blipFill>
                    <a:blip r:embed="rId950">
                      <a:extLst>
                        <a:ext uri="{28A0092B-C50C-407E-A947-70E740481C1C}">
                          <a14:useLocalDpi xmlns:a14="http://schemas.microsoft.com/office/drawing/2010/main" val="0"/>
                        </a:ext>
                      </a:extLst>
                    </a:blip>
                    <a:srcRect/>
                    <a:stretch>
                      <a:fillRect/>
                    </a:stretch>
                  </pic:blipFill>
                  <pic:spPr>
                    <a:xfrm rot="0" flipH="0" flipV="0">
                      <a:off x="0" y="0"/>
                      <a:ext cx="368459" cy="2096120"/>
                    </a:xfrm>
                    <a:prstGeom prst="rect">
                      <a:avLst/>
                    </a:prstGeom>
                    <a:noFill/>
                  </pic:spPr>
                </pic:pic>
              </a:graphicData>
            </a:graphic>
          </wp:anchor>
        </w:drawing>
        <w:drawing>
          <wp:anchor simplePos="0" relativeHeight="251658374" behindDoc="1" locked="0" layoutInCell="1" allowOverlap="1">
            <wp:simplePos x="0" y="0"/>
            <wp:positionH relativeFrom="page">
              <wp:posOffset>968654</wp:posOffset>
            </wp:positionH>
            <wp:positionV relativeFrom="line">
              <wp:posOffset>-315327</wp:posOffset>
            </wp:positionV>
            <wp:extent cx="5593776" cy="2058357"/>
            <wp:effectExtent l="0" t="0" r="0" b="0"/>
            <wp:wrapNone/>
            <wp:docPr id="951" name="Freeform 951"/>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1" behindDoc="1" locked="0" layoutInCell="1" allowOverlap="1">
            <wp:simplePos x="0" y="0"/>
            <wp:positionH relativeFrom="page">
              <wp:posOffset>968654</wp:posOffset>
            </wp:positionH>
            <wp:positionV relativeFrom="line">
              <wp:posOffset>-315327</wp:posOffset>
            </wp:positionV>
            <wp:extent cx="5593776" cy="2058357"/>
            <wp:effectExtent l="0" t="0" r="0" b="0"/>
            <wp:wrapNone/>
            <wp:docPr id="952" name="Freeform 952"/>
            <wp:cNvGraphicFramePr/>
            <a:graphic>
              <a:graphicData uri="http://schemas.microsoft.com/office/word/2010/wordprocessingShape">
                <wps:wsp>
                  <wps:cNvCnPr/>
                  <wps:spPr>
                    <a:xfrm rot="0" flipH="0" flipV="1">
                      <a:off x="0" y="0"/>
                      <a:ext cx="5593776" cy="2058357"/>
                    </a:xfrm>
                    <a:custGeom>
                      <a:rect l="l" t="t" r="r" b="b"/>
                      <a:pathLst>
                        <a:path w="7454900" h="2743200">
                          <a:moveTo>
                            <a:pt x="0" y="2743200"/>
                          </a:moveTo>
                          <a:lnTo>
                            <a:pt x="7454900" y="2743200"/>
                          </a:lnTo>
                          <a:lnTo>
                            <a:pt x="7454900" y="0"/>
                          </a:lnTo>
                          <a:lnTo>
                            <a:pt x="0" y="0"/>
                          </a:lnTo>
                          <a:lnTo>
                            <a:pt x="0" y="2743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70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757"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"zs"</w:t>
      </w:r>
      <w:r>
        <w:rPr lang="zh-CN" sz="17" baseline="0" dirty="0">
          <w:jc w:val="left"/>
          <w:rFonts w:ascii="Lucida Console" w:hAnsi="Lucida Console" w:cs="Lucida Console"/>
          <w:color w:val="333333"/>
          <w:spacing w:val="-16"/>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953" w:space="0"/>
          </w:cols>
          <w:docGrid w:linePitch="360"/>
        </w:sectPr>
        <w:spacing w:before="0" w:after="0" w:line="270" w:lineRule="exact"/>
        <w:ind w:left="0" w:right="-4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pacing w:val="-1"/>
          <w:sz w:val="17"/>
          <w:szCs w:val="17"/>
        </w:rPr>
        <w:t>//tom</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92" w:firstLine="0"/>
      </w:pPr>
      <w:r/>
      <w:r>
        <w:rPr lang="zh-CN" sz="19" baseline="0" dirty="0">
          <w:jc w:val="left"/>
          <w:rFonts w:ascii="微软雅黑" w:hAnsi="微软雅黑" w:cs="微软雅黑"/>
          <w:b/>
          <w:bCs/>
          <w:color w:val="333333"/>
          <w:sz w:val="19"/>
          <w:szCs w:val="19"/>
        </w:rPr>
        <w:t>注</w:t>
      </w:r>
      <w:r>
        <w:rPr lang="zh-CN" sz="19" baseline="0" dirty="0">
          <w:jc w:val="left"/>
          <w:rFonts w:ascii="微软雅黑" w:hAnsi="微软雅黑" w:cs="微软雅黑"/>
          <w:color w:val="333333"/>
          <w:sz w:val="19"/>
          <w:szCs w:val="19"/>
        </w:rPr>
        <w:t>：在构造器中给静态变量赋值</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并不能保证能赋值成功</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因为构造器是在创建对象的时候才指向</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pacing w:val="-2"/>
          <w:sz w:val="19"/>
          <w:szCs w:val="19"/>
        </w:rPr>
        <w:t>但是静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态变量可以不创建对象而直接使用类名来访问</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4</w:t>
      </w:r>
      <w:r>
        <w:rPr lang="zh-CN" sz="19" baseline="0" dirty="0">
          <w:jc w:val="left"/>
          <w:rFonts w:ascii="微软雅黑" w:hAnsi="微软雅黑" w:cs="微软雅黑"/>
          <w:b/>
          <w:bCs/>
          <w:color w:val="333333"/>
          <w:sz w:val="19"/>
          <w:szCs w:val="19"/>
        </w:rPr>
        <w:t>、创建和初始化对象的过程</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75" behindDoc="1" locked="0" layoutInCell="1" allowOverlap="1">
            <wp:simplePos x="0" y="0"/>
            <wp:positionH relativeFrom="page">
              <wp:posOffset>963889</wp:posOffset>
            </wp:positionH>
            <wp:positionV relativeFrom="line">
              <wp:posOffset>-46890</wp:posOffset>
            </wp:positionV>
            <wp:extent cx="5641423" cy="200118"/>
            <wp:effectExtent l="0" t="0" r="0" b="0"/>
            <wp:wrapNone/>
            <wp:docPr id="953" name="Freeform 95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186"/>
                            <a:pt x="2416" y="247105"/>
                          </a:cubicBezTo>
                          <a:cubicBezTo>
                            <a:pt x="4028" y="251049"/>
                            <a:pt x="6322" y="254447"/>
                            <a:pt x="9298" y="257448"/>
                          </a:cubicBezTo>
                          <a:cubicBezTo>
                            <a:pt x="12275" y="260425"/>
                            <a:pt x="15709" y="262707"/>
                            <a:pt x="19599" y="264319"/>
                          </a:cubicBezTo>
                          <a:cubicBezTo>
                            <a:pt x="23489" y="265882"/>
                            <a:pt x="27539" y="266700"/>
                            <a:pt x="31750" y="266700"/>
                          </a:cubicBezTo>
                          <a:lnTo>
                            <a:pt x="7486650" y="266700"/>
                          </a:lnTo>
                          <a:cubicBezTo>
                            <a:pt x="7490859" y="266700"/>
                            <a:pt x="7494909" y="265882"/>
                            <a:pt x="7498798" y="264294"/>
                          </a:cubicBezTo>
                          <a:cubicBezTo>
                            <a:pt x="7502690" y="262707"/>
                            <a:pt x="7506123" y="260425"/>
                            <a:pt x="7509099" y="257448"/>
                          </a:cubicBezTo>
                          <a:cubicBezTo>
                            <a:pt x="7512076" y="254447"/>
                            <a:pt x="7514370" y="251049"/>
                            <a:pt x="7515981" y="247130"/>
                          </a:cubicBezTo>
                          <a:cubicBezTo>
                            <a:pt x="7517593" y="243235"/>
                            <a:pt x="7518400" y="239167"/>
                            <a:pt x="7518400" y="2349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4" behindDoc="1" locked="0" layoutInCell="1" allowOverlap="1">
            <wp:simplePos x="0" y="0"/>
            <wp:positionH relativeFrom="page">
              <wp:posOffset>963889</wp:posOffset>
            </wp:positionH>
            <wp:positionV relativeFrom="line">
              <wp:posOffset>-46890</wp:posOffset>
            </wp:positionV>
            <wp:extent cx="5641423" cy="200118"/>
            <wp:effectExtent l="0" t="0" r="0" b="0"/>
            <wp:wrapNone/>
            <wp:docPr id="954" name="Freeform 954"/>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7"/>
                            <a:pt x="805" y="243186"/>
                            <a:pt x="2416" y="247105"/>
                          </a:cubicBezTo>
                          <a:cubicBezTo>
                            <a:pt x="4028" y="251049"/>
                            <a:pt x="6322" y="254447"/>
                            <a:pt x="9298" y="257448"/>
                          </a:cubicBezTo>
                          <a:cubicBezTo>
                            <a:pt x="12275" y="260425"/>
                            <a:pt x="15709" y="262707"/>
                            <a:pt x="19599" y="264319"/>
                          </a:cubicBezTo>
                          <a:cubicBezTo>
                            <a:pt x="23489" y="265882"/>
                            <a:pt x="27539" y="266700"/>
                            <a:pt x="31750" y="266700"/>
                          </a:cubicBezTo>
                          <a:lnTo>
                            <a:pt x="7486650" y="266700"/>
                          </a:lnTo>
                          <a:cubicBezTo>
                            <a:pt x="7490859" y="266700"/>
                            <a:pt x="7494909" y="265882"/>
                            <a:pt x="7498798" y="264294"/>
                          </a:cubicBezTo>
                          <a:cubicBezTo>
                            <a:pt x="7502690" y="262707"/>
                            <a:pt x="7506123" y="260425"/>
                            <a:pt x="7509099" y="257448"/>
                          </a:cubicBezTo>
                          <a:cubicBezTo>
                            <a:pt x="7512076" y="254447"/>
                            <a:pt x="7514370" y="251049"/>
                            <a:pt x="7515981" y="247130"/>
                          </a:cubicBezTo>
                          <a:cubicBezTo>
                            <a:pt x="7517593" y="243235"/>
                            <a:pt x="7518400" y="239167"/>
                            <a:pt x="7518400" y="234950"/>
                          </a:cubicBezTo>
                          <a:lnTo>
                            <a:pt x="7518400" y="31750"/>
                          </a:lnTo>
                          <a:cubicBezTo>
                            <a:pt x="7518400" y="27559"/>
                            <a:pt x="7517593" y="23565"/>
                            <a:pt x="7515981" y="19621"/>
                          </a:cubicBezTo>
                          <a:cubicBezTo>
                            <a:pt x="7514370" y="15751"/>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68" behindDoc="1" locked="0" layoutInCell="1" allowOverlap="1">
            <wp:simplePos x="0" y="0"/>
            <wp:positionH relativeFrom="page">
              <wp:posOffset>968654</wp:posOffset>
            </wp:positionH>
            <wp:positionV relativeFrom="line">
              <wp:posOffset>-23066</wp:posOffset>
            </wp:positionV>
            <wp:extent cx="5593776" cy="171529"/>
            <wp:effectExtent l="0" t="0" r="0" b="0"/>
            <wp:wrapNone/>
            <wp:docPr id="955" name="Freeform 95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96" behindDoc="1" locked="0" layoutInCell="1" allowOverlap="1">
            <wp:simplePos x="0" y="0"/>
            <wp:positionH relativeFrom="page">
              <wp:posOffset>955954</wp:posOffset>
            </wp:positionH>
            <wp:positionV relativeFrom="line">
              <wp:posOffset>-35767</wp:posOffset>
            </wp:positionV>
            <wp:extent cx="292223" cy="202406"/>
            <wp:effectExtent l="0" t="0" r="0" b="0"/>
            <wp:wrapNone/>
            <wp:docPr id="956" name="Picture 956"/>
            <wp:cNvGraphicFramePr>
              <a:graphicFrameLocks noChangeAspect="1"/>
            </wp:cNvGraphicFramePr>
            <a:graphic>
              <a:graphicData uri="http://schemas.openxmlformats.org/drawingml/2006/picture">
                <pic:pic xmlns:pic="http://schemas.openxmlformats.org/drawingml/2006/picture">
                  <pic:nvPicPr>
                    <pic:cNvPr id="956" name="Picture 956"/>
                    <pic:cNvPicPr>
                      <a:picLocks noChangeAspect="0" noChangeArrowheads="1"/>
                    </pic:cNvPicPr>
                  </pic:nvPicPr>
                  <pic:blipFill>
                    <a:blip r:embed="rId956">
                      <a:extLst>
                        <a:ext uri="{28A0092B-C50C-407E-A947-70E740481C1C}">
                          <a14:useLocalDpi xmlns:a14="http://schemas.microsoft.com/office/drawing/2010/main" val="0"/>
                        </a:ext>
                      </a:extLst>
                    </a:blip>
                    <a:srcRect/>
                    <a:stretch>
                      <a:fillRect/>
                    </a:stretch>
                  </pic:blipFill>
                  <pic:spPr>
                    <a:xfrm rot="0" flipH="0" flipV="0">
                      <a:off x="0" y="0"/>
                      <a:ext cx="292223" cy="202406"/>
                    </a:xfrm>
                    <a:prstGeom prst="rect">
                      <a:avLst/>
                    </a:prstGeom>
                    <a:noFill/>
                  </pic:spPr>
                </pic:pic>
              </a:graphicData>
            </a:graphic>
          </wp:anchor>
        </w:drawing>
        <w:drawing>
          <wp:anchor simplePos="0" relativeHeight="251658276" behindDoc="1" locked="0" layoutInCell="1" allowOverlap="1">
            <wp:simplePos x="0" y="0"/>
            <wp:positionH relativeFrom="page">
              <wp:posOffset>968654</wp:posOffset>
            </wp:positionH>
            <wp:positionV relativeFrom="line">
              <wp:posOffset>-23066</wp:posOffset>
            </wp:positionV>
            <wp:extent cx="5593776" cy="171529"/>
            <wp:effectExtent l="0" t="0" r="0" b="0"/>
            <wp:wrapNone/>
            <wp:docPr id="957" name="Freeform 957"/>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类之前没有进行类加载】</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类加载</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同时初始化类中静态的属性</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执行静态代码块</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230" w:right="1378"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分配内存空间</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同时初始化非静态的属性</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赋默认值</w:t>
      </w:r>
      <w:r>
        <w:rPr lang="zh-CN" sz="19" baseline="0" dirty="0">
          <w:jc w:val="left"/>
          <w:rFonts w:ascii="宋体" w:hAnsi="宋体" w:cs="宋体"/>
          <w:color w:val="333333"/>
          <w:spacing w:val="-15"/>
          <w:sz w:val="19"/>
          <w:szCs w:val="19"/>
        </w:rPr>
        <w:t>,0/false/null)</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调用</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的父类构造器</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对</w:t>
      </w:r>
      <w:r>
        <w:rPr lang="zh-CN" sz="19" baseline="0" dirty="0">
          <w:jc w:val="left"/>
          <w:rFonts w:ascii="宋体" w:hAnsi="宋体" w:cs="宋体"/>
          <w:color w:val="333333"/>
          <w:sz w:val="19"/>
          <w:szCs w:val="19"/>
        </w:rPr>
        <w:t>Student</w:t>
      </w:r>
      <w:r>
        <w:rPr lang="zh-CN" sz="19" baseline="0" dirty="0">
          <w:jc w:val="left"/>
          <w:rFonts w:ascii="微软雅黑" w:hAnsi="微软雅黑" w:cs="微软雅黑"/>
          <w:color w:val="333333"/>
          <w:sz w:val="19"/>
          <w:szCs w:val="19"/>
        </w:rPr>
        <w:t>中的属性进行显示赋值</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如果有的话</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6</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执行匿名代码块</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7</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执行构造器</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8</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返回内存地址</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子类中非静态属性的显示赋值是在父类构造器执行完之后和子类中的匿名代码块执行之前的时候</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324" behindDoc="1" locked="0" layoutInCell="1" allowOverlap="1">
            <wp:simplePos x="0" y="0"/>
            <wp:positionH relativeFrom="page">
              <wp:posOffset>939800</wp:posOffset>
            </wp:positionH>
            <wp:positionV relativeFrom="line">
              <wp:posOffset>-180724</wp:posOffset>
            </wp:positionV>
            <wp:extent cx="5678213" cy="1346200"/>
            <wp:effectExtent l="0" t="0" r="0" b="0"/>
            <wp:wrapNone/>
            <wp:docPr id="958" name="Picture 958"/>
            <wp:cNvGraphicFramePr>
              <a:graphicFrameLocks noChangeAspect="1"/>
            </wp:cNvGraphicFramePr>
            <a:graphic>
              <a:graphicData uri="http://schemas.openxmlformats.org/drawingml/2006/picture">
                <pic:pic xmlns:pic="http://schemas.openxmlformats.org/drawingml/2006/picture">
                  <pic:nvPicPr>
                    <pic:cNvPr id="958" name="Picture 958"/>
                    <pic:cNvPicPr>
                      <a:picLocks noChangeAspect="0" noChangeArrowheads="1"/>
                    </pic:cNvPicPr>
                  </pic:nvPicPr>
                  <pic:blipFill>
                    <a:blip r:embed="rId958">
                      <a:extLst>
                        <a:ext uri="{28A0092B-C50C-407E-A947-70E740481C1C}">
                          <a14:useLocalDpi xmlns:a14="http://schemas.microsoft.com/office/drawing/2010/main" val="0"/>
                        </a:ext>
                      </a:extLst>
                    </a:blip>
                    <a:srcRect/>
                    <a:stretch>
                      <a:fillRect/>
                    </a:stretch>
                  </pic:blipFill>
                  <pic:spPr>
                    <a:xfrm rot="0" flipH="0" flipV="0">
                      <a:off x="0" y="0"/>
                      <a:ext cx="5678213" cy="1346200"/>
                    </a:xfrm>
                    <a:prstGeom prst="rect">
                      <a:avLst/>
                    </a:prstGeom>
                    <a:noFill/>
                  </pic:spPr>
                </pic:pic>
              </a:graphicData>
            </a:graphic>
          </wp:anchor>
        </w:drawing>
        <w:drawing>
          <wp:anchor simplePos="0" relativeHeight="251658757" behindDoc="1" locked="0" layoutInCell="1" allowOverlap="1">
            <wp:simplePos x="0" y="0"/>
            <wp:positionH relativeFrom="page">
              <wp:posOffset>955954</wp:posOffset>
            </wp:positionH>
            <wp:positionV relativeFrom="line">
              <wp:posOffset>-156489</wp:posOffset>
            </wp:positionV>
            <wp:extent cx="368459" cy="1321965"/>
            <wp:effectExtent l="0" t="0" r="0" b="0"/>
            <wp:wrapNone/>
            <wp:docPr id="959" name="Picture 959"/>
            <wp:cNvGraphicFramePr>
              <a:graphicFrameLocks noChangeAspect="1"/>
            </wp:cNvGraphicFramePr>
            <a:graphic>
              <a:graphicData uri="http://schemas.openxmlformats.org/drawingml/2006/picture">
                <pic:pic xmlns:pic="http://schemas.openxmlformats.org/drawingml/2006/picture">
                  <pic:nvPicPr>
                    <pic:cNvPr id="959" name="Picture 959"/>
                    <pic:cNvPicPr>
                      <a:picLocks noChangeAspect="0" noChangeArrowheads="1"/>
                    </pic:cNvPicPr>
                  </pic:nvPicPr>
                  <pic:blipFill>
                    <a:blip r:embed="rId959">
                      <a:extLst>
                        <a:ext uri="{28A0092B-C50C-407E-A947-70E740481C1C}">
                          <a14:useLocalDpi xmlns:a14="http://schemas.microsoft.com/office/drawing/2010/main" val="0"/>
                        </a:ext>
                      </a:extLst>
                    </a:blip>
                    <a:srcRect/>
                    <a:stretch>
                      <a:fillRect/>
                    </a:stretch>
                  </pic:blipFill>
                  <pic:spPr>
                    <a:xfrm rot="0" flipH="0" flipV="0">
                      <a:off x="0" y="0"/>
                      <a:ext cx="368459" cy="1321965"/>
                    </a:xfrm>
                    <a:prstGeom prst="rect">
                      <a:avLst/>
                    </a:prstGeom>
                    <a:noFill/>
                  </pic:spPr>
                </pic:pic>
              </a:graphicData>
            </a:graphic>
          </wp:anchor>
        </w:drawing>
        <w:drawing>
          <wp:anchor simplePos="0" relativeHeight="251658598" behindDoc="1" locked="0" layoutInCell="1" allowOverlap="1">
            <wp:simplePos x="0" y="0"/>
            <wp:positionH relativeFrom="page">
              <wp:posOffset>955954</wp:posOffset>
            </wp:positionH>
            <wp:positionV relativeFrom="line">
              <wp:posOffset>-156489</wp:posOffset>
            </wp:positionV>
            <wp:extent cx="5619174" cy="1321259"/>
            <wp:effectExtent l="0" t="0" r="0" b="0"/>
            <wp:wrapNone/>
            <wp:docPr id="960" name="Picture 960"/>
            <wp:cNvGraphicFramePr>
              <a:graphicFrameLocks noChangeAspect="1"/>
            </wp:cNvGraphicFramePr>
            <a:graphic>
              <a:graphicData uri="http://schemas.openxmlformats.org/drawingml/2006/picture">
                <pic:pic xmlns:pic="http://schemas.openxmlformats.org/drawingml/2006/picture">
                  <pic:nvPicPr>
                    <pic:cNvPr id="960" name="Picture 960"/>
                    <pic:cNvPicPr>
                      <a:picLocks noChangeAspect="0" noChangeArrowheads="1"/>
                    </pic:cNvPicPr>
                  </pic:nvPicPr>
                  <pic:blipFill>
                    <a:blip r:embed="rId960">
                      <a:extLst>
                        <a:ext uri="{28A0092B-C50C-407E-A947-70E740481C1C}">
                          <a14:useLocalDpi xmlns:a14="http://schemas.microsoft.com/office/drawing/2010/main" val="0"/>
                        </a:ext>
                      </a:extLst>
                    </a:blip>
                    <a:srcRect/>
                    <a:stretch>
                      <a:fillRect/>
                    </a:stretch>
                  </pic:blipFill>
                  <pic:spPr>
                    <a:xfrm rot="0" flipH="0" flipV="0">
                      <a:off x="0" y="0"/>
                      <a:ext cx="5619174" cy="1321259"/>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"zs"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"Person</w:t>
      </w:r>
      <w:r>
        <w:rPr lang="zh-CN" sz="17" baseline="0" dirty="0">
          <w:jc w:val="left"/>
          <w:rFonts w:ascii="新宋体" w:hAnsi="新宋体" w:cs="新宋体"/>
          <w:color w:val="AA1111"/>
          <w:sz w:val="17"/>
          <w:szCs w:val="17"/>
        </w:rPr>
        <w:t>构造器</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48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2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61" name="Freeform 9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62" name="Freeform 9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63" name="Freeform 9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64" name="Freeform 9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65" name="Freeform 9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66" name="Freeform 9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67" name="Freeform 9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68" name="Freeform 9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69" name="Freeform 9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70" name="Freeform 9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71" name="Freeform 9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72" name="Freeform 9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drawing>
          <wp:anchor simplePos="0" relativeHeight="251658970" behindDoc="1" locked="0" layoutInCell="1" allowOverlap="1">
            <wp:simplePos x="0" y="0"/>
            <wp:positionH relativeFrom="page">
              <wp:posOffset>955954</wp:posOffset>
            </wp:positionH>
            <wp:positionV relativeFrom="line">
              <wp:posOffset>-1176291</wp:posOffset>
            </wp:positionV>
            <wp:extent cx="368459" cy="6717276"/>
            <wp:effectExtent l="0" t="0" r="0" b="0"/>
            <wp:wrapNone/>
            <wp:docPr id="973" name="Picture 973"/>
            <wp:cNvGraphicFramePr>
              <a:graphicFrameLocks noChangeAspect="1"/>
            </wp:cNvGraphicFramePr>
            <a:graphic>
              <a:graphicData uri="http://schemas.openxmlformats.org/drawingml/2006/picture">
                <pic:pic xmlns:pic="http://schemas.openxmlformats.org/drawingml/2006/picture">
                  <pic:nvPicPr>
                    <pic:cNvPr id="973" name="Picture 973"/>
                    <pic:cNvPicPr>
                      <a:picLocks noChangeAspect="0" noChangeArrowheads="1"/>
                    </pic:cNvPicPr>
                  </pic:nvPicPr>
                  <pic:blipFill>
                    <a:blip r:embed="rId973">
                      <a:extLst>
                        <a:ext uri="{28A0092B-C50C-407E-A947-70E740481C1C}">
                          <a14:useLocalDpi xmlns:a14="http://schemas.microsoft.com/office/drawing/2010/main" val="0"/>
                        </a:ext>
                      </a:extLst>
                    </a:blip>
                    <a:srcRect/>
                    <a:stretch>
                      <a:fillRect/>
                    </a:stretch>
                  </pic:blipFill>
                  <pic:spPr>
                    <a:xfrm rot="0" flipH="0" flipV="0">
                      <a:off x="0" y="0"/>
                      <a:ext cx="368459" cy="6717276"/>
                    </a:xfrm>
                    <a:prstGeom prst="rect">
                      <a:avLst/>
                    </a:prstGeom>
                    <a:noFill/>
                  </pic:spPr>
                </pic:pic>
              </a:graphicData>
            </a:graphic>
          </wp:anchor>
        </w:drawing>
        <w:drawing>
          <wp:anchor simplePos="0" relativeHeight="251658267" behindDoc="1" locked="0" layoutInCell="1" allowOverlap="1">
            <wp:simplePos x="0" y="0"/>
            <wp:positionH relativeFrom="page">
              <wp:posOffset>955954</wp:posOffset>
            </wp:positionH>
            <wp:positionV relativeFrom="line">
              <wp:posOffset>-1176291</wp:posOffset>
            </wp:positionV>
            <wp:extent cx="5619174" cy="6715069"/>
            <wp:effectExtent l="0" t="0" r="0" b="0"/>
            <wp:wrapNone/>
            <wp:docPr id="974" name="Picture 974"/>
            <wp:cNvGraphicFramePr>
              <a:graphicFrameLocks noChangeAspect="1"/>
            </wp:cNvGraphicFramePr>
            <a:graphic>
              <a:graphicData uri="http://schemas.openxmlformats.org/drawingml/2006/picture">
                <pic:pic xmlns:pic="http://schemas.openxmlformats.org/drawingml/2006/picture">
                  <pic:nvPicPr>
                    <pic:cNvPr id="974" name="Picture 974"/>
                    <pic:cNvPicPr>
                      <a:picLocks noChangeAspect="0" noChangeArrowheads="1"/>
                    </pic:cNvPicPr>
                  </pic:nvPicPr>
                  <pic:blipFill>
                    <a:blip r:embed="rId974">
                      <a:extLst>
                        <a:ext uri="{28A0092B-C50C-407E-A947-70E740481C1C}">
                          <a14:useLocalDpi xmlns:a14="http://schemas.microsoft.com/office/drawing/2010/main" val="0"/>
                        </a:ext>
                      </a:extLst>
                    </a:blip>
                    <a:srcRect/>
                    <a:stretch>
                      <a:fillRect/>
                    </a:stretch>
                  </pic:blipFill>
                  <pic:spPr>
                    <a:xfrm rot="0" flipH="0" flipV="0">
                      <a:off x="0" y="0"/>
                      <a:ext cx="5619174" cy="6715069"/>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-1347821</wp:posOffset>
            </wp:positionV>
            <wp:extent cx="5678213" cy="6729976"/>
            <wp:effectExtent l="0" t="0" r="0" b="0"/>
            <wp:wrapNone/>
            <wp:docPr id="975" name="Picture 975"/>
            <wp:cNvGraphicFramePr>
              <a:graphicFrameLocks noChangeAspect="1"/>
            </wp:cNvGraphicFramePr>
            <a:graphic>
              <a:graphicData uri="http://schemas.openxmlformats.org/drawingml/2006/picture">
                <pic:pic xmlns:pic="http://schemas.openxmlformats.org/drawingml/2006/picture">
                  <pic:nvPicPr>
                    <pic:cNvPr id="975" name="Picture 975"/>
                    <pic:cNvPicPr>
                      <a:picLocks noChangeAspect="0" noChangeArrowheads="1"/>
                    </pic:cNvPicPr>
                  </pic:nvPicPr>
                  <pic:blipFill>
                    <a:blip r:embed="rId975">
                      <a:extLst>
                        <a:ext uri="{28A0092B-C50C-407E-A947-70E740481C1C}">
                          <a14:useLocalDpi xmlns:a14="http://schemas.microsoft.com/office/drawing/2010/main" val="0"/>
                        </a:ext>
                      </a:extLst>
                    </a:blip>
                    <a:srcRect/>
                    <a:stretch>
                      <a:fillRect/>
                    </a:stretch>
                  </pic:blipFill>
                  <pic:spPr>
                    <a:xfrm rot="0" flipH="0" flipV="0">
                      <a:off x="0" y="0"/>
                      <a:ext cx="5678213" cy="6729976"/>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"Person  print</w:t>
      </w:r>
      <w:r>
        <w:rPr lang="zh-CN" sz="17" baseline="0" dirty="0">
          <w:jc w:val="left"/>
          <w:rFonts w:ascii="新宋体" w:hAnsi="新宋体" w:cs="新宋体"/>
          <w:color w:val="AA1111"/>
          <w:sz w:val="17"/>
          <w:szCs w:val="17"/>
        </w:rPr>
        <w:t>方法</w:t>
      </w:r>
      <w:r>
        <w:rPr lang="zh-CN" sz="17" baseline="0" dirty="0">
          <w:jc w:val="left"/>
          <w:rFonts w:ascii="Lucida Console" w:hAnsi="Lucida Console" w:cs="Lucida Console"/>
          <w:color w:val="AA1111"/>
          <w:sz w:val="17"/>
          <w:szCs w:val="17"/>
        </w:rPr>
        <w:t>: name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549"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549"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新宋体" w:hAnsi="新宋体" w:cs="新宋体"/>
          <w:color w:val="AA1111"/>
          <w:sz w:val="17"/>
          <w:szCs w:val="17"/>
        </w:rPr>
        <w:t>匿名代码块</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新宋体" w:hAnsi="新宋体" w:cs="新宋体"/>
          <w:color w:val="AA1111"/>
          <w:sz w:val="17"/>
          <w:szCs w:val="17"/>
        </w:rPr>
        <w:t>静态代码块</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w:t>
      </w:r>
      <w:r>
        <w:rPr lang="zh-CN" sz="17" baseline="0" dirty="0">
          <w:jc w:val="left"/>
          <w:rFonts w:ascii="新宋体" w:hAnsi="新宋体" w:cs="新宋体"/>
          <w:color w:val="AA1111"/>
          <w:sz w:val="17"/>
          <w:szCs w:val="17"/>
        </w:rPr>
        <w:t>构造器</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"student print</w:t>
      </w:r>
      <w:r>
        <w:rPr lang="zh-CN" sz="17" baseline="0" dirty="0">
          <w:jc w:val="left"/>
          <w:rFonts w:ascii="新宋体" w:hAnsi="新宋体" w:cs="新宋体"/>
          <w:color w:val="AA1111"/>
          <w:sz w:val="17"/>
          <w:szCs w:val="17"/>
        </w:rPr>
        <w:t>方法</w:t>
      </w:r>
      <w:r>
        <w:rPr lang="zh-CN" sz="17" baseline="0" dirty="0">
          <w:jc w:val="left"/>
          <w:rFonts w:ascii="Lucida Console" w:hAnsi="Lucida Console" w:cs="Lucida Console"/>
          <w:color w:val="AA1111"/>
          <w:sz w:val="17"/>
          <w:szCs w:val="17"/>
        </w:rPr>
        <w:t>: name =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000000"/>
          <w:sz w:val="17"/>
          <w:szCs w:val="17"/>
        </w:rPr>
        <w:t>Student</w:t>
      </w:r>
      <w:r>
        <w:rPr lang="zh-CN" sz="17" baseline="0" dirty="0">
          <w:jc w:val="left"/>
          <w:rFonts w:ascii="新宋体" w:hAnsi="新宋体" w:cs="新宋体"/>
          <w:color w:val="000000"/>
          <w:sz w:val="17"/>
          <w:szCs w:val="17"/>
        </w:rPr>
        <w:t>静态代码块</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000000"/>
          <w:sz w:val="17"/>
          <w:szCs w:val="17"/>
        </w:rPr>
        <w:t>Person</w:t>
      </w:r>
      <w:r>
        <w:rPr lang="zh-CN" sz="17" baseline="0" dirty="0">
          <w:jc w:val="left"/>
          <w:rFonts w:ascii="新宋体" w:hAnsi="新宋体" w:cs="新宋体"/>
          <w:color w:val="000000"/>
          <w:sz w:val="17"/>
          <w:szCs w:val="17"/>
        </w:rPr>
        <w:t>构造器</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3346" w:firstLine="0"/>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新宋体" w:hAnsi="新宋体" w:cs="新宋体"/>
          <w:color w:val="000000"/>
          <w:sz w:val="17"/>
          <w:szCs w:val="17"/>
        </w:rPr>
        <w:t>方法</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pacing w:val="-2"/>
          <w:sz w:val="17"/>
          <w:szCs w:val="17"/>
        </w:rPr>
        <w:t>null</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Student</w:t>
      </w:r>
      <w:r>
        <w:rPr lang="zh-CN" sz="17" baseline="0" dirty="0">
          <w:jc w:val="left"/>
          <w:rFonts w:ascii="新宋体" w:hAnsi="新宋体" w:cs="新宋体"/>
          <w:color w:val="000000"/>
          <w:sz w:val="17"/>
          <w:szCs w:val="17"/>
        </w:rPr>
        <w:t>匿名代码块</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000000"/>
          <w:sz w:val="17"/>
          <w:szCs w:val="17"/>
        </w:rPr>
        <w:t>Student</w:t>
      </w:r>
      <w:r>
        <w:rPr lang="zh-CN" sz="17" baseline="0" dirty="0">
          <w:jc w:val="left"/>
          <w:rFonts w:ascii="新宋体" w:hAnsi="新宋体" w:cs="新宋体"/>
          <w:color w:val="000000"/>
          <w:sz w:val="17"/>
          <w:szCs w:val="17"/>
        </w:rPr>
        <w:t>构造器</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856" w:firstLine="0"/>
      </w:pPr>
      <w:r/>
      <w:r>
        <w:rPr lang="zh-CN" sz="17" baseline="0" dirty="0">
          <w:jc w:val="left"/>
          <w:rFonts w:ascii="Lucida Console" w:hAnsi="Lucida Console" w:cs="Lucida Console"/>
          <w:color w:val="000000"/>
          <w:sz w:val="17"/>
          <w:szCs w:val="17"/>
        </w:rPr>
        <w:t>Student</w:t>
      </w:r>
      <w:r>
        <w:rPr lang="zh-CN" sz="17" baseline="0" dirty="0">
          <w:jc w:val="left"/>
          <w:rFonts w:ascii="新宋体" w:hAnsi="新宋体" w:cs="新宋体"/>
          <w:color w:val="000000"/>
          <w:sz w:val="17"/>
          <w:szCs w:val="17"/>
        </w:rPr>
        <w:t>类之前已经进行了类加载</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116644"/>
          <w:sz w:val="17"/>
          <w:szCs w:val="17"/>
        </w:rPr>
        <w:t>1.</w:t>
      </w:r>
      <w:r>
        <w:rPr lang="zh-CN" sz="17" baseline="0" dirty="0">
          <w:jc w:val="left"/>
          <w:rFonts w:ascii="新宋体" w:hAnsi="新宋体" w:cs="新宋体"/>
          <w:color w:val="000000"/>
          <w:sz w:val="17"/>
          <w:szCs w:val="17"/>
        </w:rPr>
        <w:t>分配内存空间</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同时初始化非静态的属性</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赋默认值</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false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221199"/>
          <w:sz w:val="17"/>
          <w:szCs w:val="17"/>
        </w:rPr>
        <w:t>null</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116644"/>
          <w:sz w:val="17"/>
          <w:szCs w:val="17"/>
        </w:rPr>
        <w:t>2.</w:t>
      </w:r>
      <w:r>
        <w:rPr lang="zh-CN" sz="17" baseline="0" dirty="0">
          <w:jc w:val="left"/>
          <w:rFonts w:ascii="新宋体" w:hAnsi="新宋体" w:cs="新宋体"/>
          <w:color w:val="000000"/>
          <w:sz w:val="17"/>
          <w:szCs w:val="17"/>
        </w:rPr>
        <w:t>调用</w:t>
      </w:r>
      <w:r>
        <w:rPr lang="zh-CN" sz="17" baseline="0" dirty="0">
          <w:jc w:val="left"/>
          <w:rFonts w:ascii="Lucida Console" w:hAnsi="Lucida Console" w:cs="Lucida Console"/>
          <w:color w:val="000000"/>
          <w:sz w:val="17"/>
          <w:szCs w:val="17"/>
        </w:rPr>
        <w:t>Student</w:t>
      </w:r>
      <w:r>
        <w:rPr lang="zh-CN" sz="17" baseline="0" dirty="0">
          <w:jc w:val="left"/>
          <w:rFonts w:ascii="新宋体" w:hAnsi="新宋体" w:cs="新宋体"/>
          <w:color w:val="000000"/>
          <w:sz w:val="17"/>
          <w:szCs w:val="17"/>
        </w:rPr>
        <w:t>的父类构造器</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116644"/>
          <w:sz w:val="17"/>
          <w:szCs w:val="17"/>
        </w:rPr>
        <w:t>3.</w:t>
      </w:r>
      <w:r>
        <w:rPr lang="zh-CN" sz="17" baseline="0" dirty="0">
          <w:jc w:val="left"/>
          <w:rFonts w:ascii="新宋体" w:hAnsi="新宋体" w:cs="新宋体"/>
          <w:color w:val="000000"/>
          <w:sz w:val="17"/>
          <w:szCs w:val="17"/>
        </w:rPr>
        <w:t>对</w:t>
      </w:r>
      <w:r>
        <w:rPr lang="zh-CN" sz="17" baseline="0" dirty="0">
          <w:jc w:val="left"/>
          <w:rFonts w:ascii="Lucida Console" w:hAnsi="Lucida Console" w:cs="Lucida Console"/>
          <w:color w:val="000000"/>
          <w:sz w:val="17"/>
          <w:szCs w:val="17"/>
        </w:rPr>
        <w:t>Student</w:t>
      </w:r>
      <w:r>
        <w:rPr lang="zh-CN" sz="17" baseline="0" dirty="0">
          <w:jc w:val="left"/>
          <w:rFonts w:ascii="新宋体" w:hAnsi="新宋体" w:cs="新宋体"/>
          <w:color w:val="000000"/>
          <w:sz w:val="17"/>
          <w:szCs w:val="17"/>
        </w:rPr>
        <w:t>中的属性进行显示赋值</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如果有的话</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116644"/>
          <w:sz w:val="17"/>
          <w:szCs w:val="17"/>
        </w:rPr>
        <w:t>4.</w:t>
      </w:r>
      <w:r>
        <w:rPr lang="zh-CN" sz="17" baseline="0" dirty="0">
          <w:jc w:val="left"/>
          <w:rFonts w:ascii="新宋体" w:hAnsi="新宋体" w:cs="新宋体"/>
          <w:color w:val="000000"/>
          <w:sz w:val="17"/>
          <w:szCs w:val="17"/>
        </w:rPr>
        <w:t>执行匿名代码块</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116644"/>
          <w:sz w:val="17"/>
          <w:szCs w:val="17"/>
        </w:rPr>
        <w:t>5.</w:t>
      </w:r>
      <w:r>
        <w:rPr lang="zh-CN" sz="17" baseline="0" dirty="0">
          <w:jc w:val="left"/>
          <w:rFonts w:ascii="新宋体" w:hAnsi="新宋体" w:cs="新宋体"/>
          <w:color w:val="000000"/>
          <w:sz w:val="17"/>
          <w:szCs w:val="17"/>
        </w:rPr>
        <w:t>执行构造器</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526" w:space="0"/>
          </w:cols>
          <w:docGrid w:linePitch="360"/>
        </w:sectPr>
        <w:spacing w:before="80" w:after="0" w:line="187" w:lineRule="exact"/>
        <w:ind w:left="0" w:right="0" w:firstLine="0"/>
      </w:pPr>
      <w:r/>
      <w:r>
        <w:rPr lang="zh-CN" sz="17" baseline="0" dirty="0">
          <w:jc w:val="left"/>
          <w:rFonts w:ascii="Lucida Console" w:hAnsi="Lucida Console" w:cs="Lucida Console"/>
          <w:color w:val="116644"/>
          <w:sz w:val="17"/>
          <w:szCs w:val="17"/>
        </w:rPr>
        <w:t>6.</w:t>
      </w:r>
      <w:r>
        <w:rPr lang="zh-CN" sz="17" baseline="0" dirty="0">
          <w:jc w:val="left"/>
          <w:rFonts w:ascii="新宋体" w:hAnsi="新宋体" w:cs="新宋体"/>
          <w:color w:val="000000"/>
          <w:sz w:val="17"/>
          <w:szCs w:val="17"/>
        </w:rPr>
        <w:t>返回内存地址</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z w:val="19"/>
          <w:szCs w:val="19"/>
        </w:rPr>
        <w:t>5</w:t>
      </w:r>
      <w:r>
        <w:rPr lang="zh-CN" sz="19" baseline="0" dirty="0">
          <w:jc w:val="left"/>
          <w:rFonts w:ascii="微软雅黑" w:hAnsi="微软雅黑" w:cs="微软雅黑"/>
          <w:b/>
          <w:bCs/>
          <w:color w:val="333333"/>
          <w:sz w:val="19"/>
          <w:szCs w:val="19"/>
        </w:rPr>
        <w:t>、静态导入</w:t>
      </w:r>
      <w:r>
        <w:rPr>
          <w:rFonts w:ascii="Times New Roman" w:hAnsi="Times New Roman" w:cs="Times New Roman"/>
          <w:sz w:val="19"/>
          <w:szCs w:val="19"/>
        </w:rPr>
        <w:t> </w:t>
      </w:r>
      <w:r/>
    </w:p>
    <w:p>
      <w:pPr>
        <w:rPr>
          <w:rFonts w:ascii="Times New Roman" w:hAnsi="Times New Roman" w:cs="Times New Roman"/>
          <w:color w:val="010302"/>
        </w:rPr>
        <w:spacing w:before="64" w:after="0" w:line="405" w:lineRule="exact"/>
        <w:ind w:left="990" w:right="994" w:firstLine="0"/>
      </w:pPr>
      <w:r/>
      <w:r>
        <w:rPr lang="zh-CN" sz="19" baseline="0" dirty="0">
          <w:jc w:val="left"/>
          <w:rFonts w:ascii="微软雅黑" w:hAnsi="微软雅黑" w:cs="微软雅黑"/>
          <w:color w:val="333333"/>
          <w:sz w:val="19"/>
          <w:szCs w:val="19"/>
        </w:rPr>
        <w:t>静态导包就是</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包的静态导入，用</w:t>
      </w:r>
      <w:r>
        <w:rPr lang="zh-CN" sz="19" baseline="0" dirty="0">
          <w:jc w:val="left"/>
          <w:rFonts w:ascii="宋体" w:hAnsi="宋体" w:cs="宋体"/>
          <w:color w:val="333333"/>
          <w:spacing w:val="-7"/>
          <w:sz w:val="19"/>
          <w:szCs w:val="19"/>
        </w:rPr>
        <w:t>import static</w:t>
      </w:r>
      <w:r>
        <w:rPr lang="zh-CN" sz="19" baseline="0" dirty="0">
          <w:jc w:val="left"/>
          <w:rFonts w:ascii="微软雅黑" w:hAnsi="微软雅黑" w:cs="微软雅黑"/>
          <w:color w:val="333333"/>
          <w:sz w:val="19"/>
          <w:szCs w:val="19"/>
        </w:rPr>
        <w:t>代替</w:t>
      </w:r>
      <w:r>
        <w:rPr lang="zh-CN" sz="19" baseline="0" dirty="0">
          <w:jc w:val="left"/>
          <w:rFonts w:ascii="宋体" w:hAnsi="宋体" w:cs="宋体"/>
          <w:color w:val="333333"/>
          <w:sz w:val="19"/>
          <w:szCs w:val="19"/>
        </w:rPr>
        <w:t>import</w:t>
      </w:r>
      <w:r>
        <w:rPr lang="zh-CN" sz="19" baseline="0" dirty="0">
          <w:jc w:val="left"/>
          <w:rFonts w:ascii="微软雅黑" w:hAnsi="微软雅黑" w:cs="微软雅黑"/>
          <w:color w:val="333333"/>
          <w:sz w:val="19"/>
          <w:szCs w:val="19"/>
        </w:rPr>
        <w:t>静态导入包是</w:t>
      </w:r>
      <w:r>
        <w:rPr lang="zh-CN" sz="19" baseline="0" dirty="0">
          <w:jc w:val="left"/>
          <w:rFonts w:ascii="宋体" w:hAnsi="宋体" w:cs="宋体"/>
          <w:color w:val="333333"/>
          <w:sz w:val="19"/>
          <w:szCs w:val="19"/>
        </w:rPr>
        <w:t>JDK1.5</w:t>
      </w:r>
      <w:r>
        <w:rPr lang="zh-CN" sz="19" baseline="0" dirty="0">
          <w:jc w:val="left"/>
          <w:rFonts w:ascii="微软雅黑" w:hAnsi="微软雅黑" w:cs="微软雅黑"/>
          <w:color w:val="333333"/>
          <w:sz w:val="19"/>
          <w:szCs w:val="19"/>
        </w:rPr>
        <w:t>中的新特性。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意思是导入这个类里的静态方法。</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好处：这种方法的好处就是可以简化一些操作，例如打印操作</w:t>
      </w:r>
      <w:r>
        <w:rPr lang="zh-CN" sz="19" baseline="0" dirty="0">
          <w:jc w:val="left"/>
          <w:rFonts w:ascii="宋体" w:hAnsi="宋体" w:cs="宋体"/>
          <w:color w:val="333333"/>
          <w:spacing w:val="-9"/>
          <w:sz w:val="19"/>
          <w:szCs w:val="19"/>
        </w:rPr>
        <w:t>System.out.println(…);</w:t>
      </w:r>
      <w:r>
        <w:rPr lang="zh-CN" sz="19" baseline="0" dirty="0">
          <w:jc w:val="left"/>
          <w:rFonts w:ascii="微软雅黑" w:hAnsi="微软雅黑" w:cs="微软雅黑"/>
          <w:color w:val="333333"/>
          <w:sz w:val="19"/>
          <w:szCs w:val="19"/>
        </w:rPr>
        <w:t>就可以将其写入一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个静态方</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994" w:firstLine="0"/>
      </w:pPr>
      <w:r/>
      <w:r>
        <w:rPr lang="zh-CN" sz="19" baseline="0" dirty="0">
          <w:jc w:val="left"/>
          <w:rFonts w:ascii="微软雅黑" w:hAnsi="微软雅黑" w:cs="微软雅黑"/>
          <w:color w:val="333333"/>
          <w:sz w:val="19"/>
          <w:szCs w:val="19"/>
        </w:rPr>
        <w:t>法</w:t>
      </w:r>
      <w:r>
        <w:rPr lang="zh-CN" sz="19" baseline="0" dirty="0">
          <w:jc w:val="left"/>
          <w:rFonts w:ascii="宋体" w:hAnsi="宋体" w:cs="宋体"/>
          <w:color w:val="333333"/>
          <w:spacing w:val="-19"/>
          <w:sz w:val="19"/>
          <w:szCs w:val="19"/>
        </w:rPr>
        <w:t>print(…)</w:t>
      </w:r>
      <w:r>
        <w:rPr lang="zh-CN" sz="19" baseline="0" dirty="0">
          <w:jc w:val="left"/>
          <w:rFonts w:ascii="微软雅黑" w:hAnsi="微软雅黑" w:cs="微软雅黑"/>
          <w:color w:val="333333"/>
          <w:sz w:val="19"/>
          <w:szCs w:val="19"/>
        </w:rPr>
        <w:t>，在使用时直接</w:t>
      </w:r>
      <w:r>
        <w:rPr lang="zh-CN" sz="19" baseline="0" dirty="0">
          <w:jc w:val="left"/>
          <w:rFonts w:ascii="宋体" w:hAnsi="宋体" w:cs="宋体"/>
          <w:color w:val="333333"/>
          <w:spacing w:val="-19"/>
          <w:sz w:val="19"/>
          <w:szCs w:val="19"/>
        </w:rPr>
        <w:t>print(…)</w:t>
      </w:r>
      <w:r>
        <w:rPr lang="zh-CN" sz="19" baseline="0" dirty="0">
          <w:jc w:val="left"/>
          <w:rFonts w:ascii="微软雅黑" w:hAnsi="微软雅黑" w:cs="微软雅黑"/>
          <w:color w:val="333333"/>
          <w:sz w:val="19"/>
          <w:szCs w:val="19"/>
        </w:rPr>
        <w:t>就可以了。但是这种方法建议在有很多重复调用的时候使用，如果仅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有一到两次调用，不如直接写来的方便。</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0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977" name="Freeform 9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978" name="Freeform 9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979" name="Freeform 9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980" name="Freeform 9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981" name="Freeform 9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982" name="Freeform 9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983" name="Freeform 9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984" name="Freeform 9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985" name="Freeform 9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986" name="Freeform 9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987" name="Freeform 9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988" name="Freeform 9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-339142</wp:posOffset>
            </wp:positionV>
            <wp:extent cx="5641423" cy="1743886"/>
            <wp:effectExtent l="0" t="0" r="0" b="0"/>
            <wp:wrapNone/>
            <wp:docPr id="989" name="Freeform 989"/>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74"/>
                            <a:pt x="6322" y="2311847"/>
                            <a:pt x="9298" y="2314848"/>
                          </a:cubicBezTo>
                          <a:cubicBezTo>
                            <a:pt x="12275" y="2317825"/>
                            <a:pt x="15709" y="2320107"/>
                            <a:pt x="19599" y="2321719"/>
                          </a:cubicBezTo>
                          <a:cubicBezTo>
                            <a:pt x="23489" y="2323282"/>
                            <a:pt x="27539" y="2324100"/>
                            <a:pt x="31750" y="2324100"/>
                          </a:cubicBezTo>
                          <a:lnTo>
                            <a:pt x="7486650" y="2324100"/>
                          </a:lnTo>
                          <a:cubicBezTo>
                            <a:pt x="7490859" y="2324100"/>
                            <a:pt x="7494909" y="2323282"/>
                            <a:pt x="7498798" y="2321694"/>
                          </a:cubicBezTo>
                          <a:cubicBezTo>
                            <a:pt x="7502690" y="2320107"/>
                            <a:pt x="7506123" y="2317825"/>
                            <a:pt x="7509099" y="2314848"/>
                          </a:cubicBezTo>
                          <a:cubicBezTo>
                            <a:pt x="7512076" y="2311847"/>
                            <a:pt x="7514370" y="2308474"/>
                            <a:pt x="7515981" y="2304554"/>
                          </a:cubicBezTo>
                          <a:cubicBezTo>
                            <a:pt x="7517593" y="2300660"/>
                            <a:pt x="7518400" y="2296592"/>
                            <a:pt x="7518400" y="2292350"/>
                          </a:cubicBezTo>
                          <a:lnTo>
                            <a:pt x="7518400" y="31750"/>
                          </a:lnTo>
                          <a:cubicBezTo>
                            <a:pt x="7518400" y="27583"/>
                            <a:pt x="7517593" y="23565"/>
                            <a:pt x="7515981" y="19646"/>
                          </a:cubicBezTo>
                          <a:cubicBezTo>
                            <a:pt x="7514370" y="15776"/>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-339142</wp:posOffset>
            </wp:positionV>
            <wp:extent cx="5641423" cy="1743886"/>
            <wp:effectExtent l="0" t="0" r="0" b="0"/>
            <wp:wrapNone/>
            <wp:docPr id="990" name="Freeform 990"/>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74"/>
                            <a:pt x="6322" y="2311847"/>
                            <a:pt x="9298" y="2314848"/>
                          </a:cubicBezTo>
                          <a:cubicBezTo>
                            <a:pt x="12275" y="2317825"/>
                            <a:pt x="15709" y="2320107"/>
                            <a:pt x="19599" y="2321719"/>
                          </a:cubicBezTo>
                          <a:cubicBezTo>
                            <a:pt x="23489" y="2323282"/>
                            <a:pt x="27539" y="2324100"/>
                            <a:pt x="31750" y="2324100"/>
                          </a:cubicBezTo>
                          <a:lnTo>
                            <a:pt x="7486650" y="2324100"/>
                          </a:lnTo>
                          <a:cubicBezTo>
                            <a:pt x="7490859" y="2324100"/>
                            <a:pt x="7494909" y="2323282"/>
                            <a:pt x="7498798" y="2321694"/>
                          </a:cubicBezTo>
                          <a:cubicBezTo>
                            <a:pt x="7502690" y="2320107"/>
                            <a:pt x="7506123" y="2317825"/>
                            <a:pt x="7509099" y="2314848"/>
                          </a:cubicBezTo>
                          <a:cubicBezTo>
                            <a:pt x="7512076" y="2311847"/>
                            <a:pt x="7514370" y="2308474"/>
                            <a:pt x="7515981" y="2304554"/>
                          </a:cubicBezTo>
                          <a:cubicBezTo>
                            <a:pt x="7517593" y="2300660"/>
                            <a:pt x="7518400" y="2296592"/>
                            <a:pt x="7518400" y="2292350"/>
                          </a:cubicBezTo>
                          <a:lnTo>
                            <a:pt x="7518400" y="31750"/>
                          </a:lnTo>
                          <a:cubicBezTo>
                            <a:pt x="7518400" y="27583"/>
                            <a:pt x="7517593" y="23565"/>
                            <a:pt x="7515981" y="19646"/>
                          </a:cubicBezTo>
                          <a:cubicBezTo>
                            <a:pt x="7514370" y="15776"/>
                            <a:pt x="7512076" y="12328"/>
                            <a:pt x="7509099" y="9327"/>
                          </a:cubicBezTo>
                          <a:cubicBezTo>
                            <a:pt x="7506123" y="6375"/>
                            <a:pt x="7502690" y="4068"/>
                            <a:pt x="7498798" y="2431"/>
                          </a:cubicBezTo>
                          <a:cubicBezTo>
                            <a:pt x="7494909" y="844"/>
                            <a:pt x="7490859" y="25"/>
                            <a:pt x="7486650" y="0"/>
                          </a:cubicBezTo>
                          <a:lnTo>
                            <a:pt x="31750" y="0"/>
                          </a:lnTo>
                          <a:cubicBezTo>
                            <a:pt x="27539" y="25"/>
                            <a:pt x="23489" y="844"/>
                            <a:pt x="19599" y="2431"/>
                          </a:cubicBezTo>
                          <a:cubicBezTo>
                            <a:pt x="15709" y="4068"/>
                            <a:pt x="12275" y="6375"/>
                            <a:pt x="9298" y="9327"/>
                          </a:cubicBezTo>
                          <a:cubicBezTo>
                            <a:pt x="6322" y="12328"/>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83" behindDoc="1" locked="0" layoutInCell="1" allowOverlap="1">
            <wp:simplePos x="0" y="0"/>
            <wp:positionH relativeFrom="page">
              <wp:posOffset>955954</wp:posOffset>
            </wp:positionH>
            <wp:positionV relativeFrom="line">
              <wp:posOffset>-328007</wp:posOffset>
            </wp:positionV>
            <wp:extent cx="368459" cy="1748234"/>
            <wp:effectExtent l="0" t="0" r="0" b="0"/>
            <wp:wrapNone/>
            <wp:docPr id="991" name="Picture 991"/>
            <wp:cNvGraphicFramePr>
              <a:graphicFrameLocks noChangeAspect="1"/>
            </wp:cNvGraphicFramePr>
            <a:graphic>
              <a:graphicData uri="http://schemas.openxmlformats.org/drawingml/2006/picture">
                <pic:pic xmlns:pic="http://schemas.openxmlformats.org/drawingml/2006/picture">
                  <pic:nvPicPr>
                    <pic:cNvPr id="991" name="Picture 991"/>
                    <pic:cNvPicPr>
                      <a:picLocks noChangeAspect="0" noChangeArrowheads="1"/>
                    </pic:cNvPicPr>
                  </pic:nvPicPr>
                  <pic:blipFill>
                    <a:blip r:embed="rId991">
                      <a:extLst>
                        <a:ext uri="{28A0092B-C50C-407E-A947-70E740481C1C}">
                          <a14:useLocalDpi xmlns:a14="http://schemas.microsoft.com/office/drawing/2010/main" val="0"/>
                        </a:ext>
                      </a:extLst>
                    </a:blip>
                    <a:srcRect/>
                    <a:stretch>
                      <a:fillRect/>
                    </a:stretch>
                  </pic:blipFill>
                  <pic:spPr>
                    <a:xfrm rot="0" flipH="0" flipV="0">
                      <a:off x="0" y="0"/>
                      <a:ext cx="368459" cy="1748234"/>
                    </a:xfrm>
                    <a:prstGeom prst="rect">
                      <a:avLst/>
                    </a:prstGeom>
                    <a:noFill/>
                  </pic:spPr>
                </pic:pic>
              </a:graphicData>
            </a:graphic>
          </wp:anchor>
        </w:drawing>
        <w:drawing>
          <wp:anchor simplePos="0" relativeHeight="251658345" behindDoc="1" locked="0" layoutInCell="1" allowOverlap="1">
            <wp:simplePos x="0" y="0"/>
            <wp:positionH relativeFrom="page">
              <wp:posOffset>968654</wp:posOffset>
            </wp:positionH>
            <wp:positionV relativeFrom="line">
              <wp:posOffset>-315319</wp:posOffset>
            </wp:positionV>
            <wp:extent cx="5593776" cy="1715297"/>
            <wp:effectExtent l="0" t="0" r="0" b="0"/>
            <wp:wrapNone/>
            <wp:docPr id="992" name="Freeform 992"/>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-315319</wp:posOffset>
            </wp:positionV>
            <wp:extent cx="5593776" cy="1715297"/>
            <wp:effectExtent l="0" t="0" r="0" b="0"/>
            <wp:wrapNone/>
            <wp:docPr id="993" name="Freeform 993"/>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806" w:firstLine="0"/>
      </w:pPr>
      <w:r/>
      <w:r>
        <w:rPr lang="zh-CN" sz="17" baseline="0" dirty="0">
          <w:jc w:val="left"/>
          <w:rFonts w:ascii="Lucida Console" w:hAnsi="Lucida Console" w:cs="Lucida Console"/>
          <w:color w:val="770088"/>
          <w:sz w:val="17"/>
          <w:szCs w:val="17"/>
        </w:rPr>
        <w:t>import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import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java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lang</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Math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之前是需要</w:t>
      </w:r>
      <w:r>
        <w:rPr lang="zh-CN" sz="17" baseline="0" dirty="0">
          <w:jc w:val="left"/>
          <w:rFonts w:ascii="Lucida Console" w:hAnsi="Lucida Console" w:cs="Lucida Console"/>
          <w:color w:val="AA5500"/>
          <w:sz w:val="17"/>
          <w:szCs w:val="17"/>
        </w:rPr>
        <w:t>Math.random()</w:t>
      </w:r>
      <w:r>
        <w:rPr lang="zh-CN" sz="17" baseline="0" dirty="0">
          <w:jc w:val="left"/>
          <w:rFonts w:ascii="新宋体" w:hAnsi="新宋体" w:cs="新宋体"/>
          <w:color w:val="AA5500"/>
          <w:sz w:val="17"/>
          <w:szCs w:val="17"/>
        </w:rPr>
        <w:t>调用的</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random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9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ﬁnal</w:t>
      </w:r>
      <w:r>
        <w:rPr lang="zh-CN" sz="31" baseline="0" dirty="0">
          <w:jc w:val="left"/>
          <w:rFonts w:ascii="微软雅黑" w:hAnsi="微软雅黑" w:cs="微软雅黑"/>
          <w:b/>
          <w:bCs/>
          <w:color w:val="333333"/>
          <w:sz w:val="31"/>
          <w:szCs w:val="31"/>
        </w:rPr>
        <w:t>修饰符	</w:t>
      </w:r>
      <w:hyperlink r:id="rId97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宋体" w:hAnsi="宋体" w:cs="宋体"/>
          <w:color w:val="333333"/>
          <w:sz w:val="19"/>
          <w:szCs w:val="19"/>
        </w:rPr>
        <w:t>1</w:t>
      </w:r>
      <w:r>
        <w:rPr lang="zh-CN" sz="19" baseline="0" dirty="0">
          <w:jc w:val="left"/>
          <w:rFonts w:ascii="微软雅黑" w:hAnsi="微软雅黑" w:cs="微软雅黑"/>
          <w:b/>
          <w:bCs/>
          <w:color w:val="333333"/>
          <w:sz w:val="19"/>
          <w:szCs w:val="19"/>
        </w:rPr>
        <w:t>、修饰类</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修饰的类不能被继承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没有子类。</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我们是无法写一个类去继承</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然后对</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类型扩展的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w:t>
      </w:r>
      <w:r>
        <w:rPr lang="zh-CN" sz="19" baseline="0" dirty="0">
          <w:jc w:val="left"/>
          <w:rFonts w:ascii="宋体" w:hAnsi="宋体" w:cs="宋体"/>
          <w:color w:val="333333"/>
          <w:sz w:val="19"/>
          <w:szCs w:val="19"/>
        </w:rPr>
        <w:t>API</w:t>
      </w:r>
      <w:r>
        <w:rPr lang="zh-CN" sz="19" baseline="0" dirty="0">
          <w:jc w:val="left"/>
          <w:rFonts w:ascii="微软雅黑" w:hAnsi="微软雅黑" w:cs="微软雅黑"/>
          <w:color w:val="333333"/>
          <w:sz w:val="19"/>
          <w:szCs w:val="19"/>
        </w:rPr>
        <w:t>中已经被</w:t>
      </w:r>
      <w:r>
        <w:rPr lang="zh-CN" sz="19" baseline="0" dirty="0">
          <w:jc w:val="left"/>
          <w:rFonts w:ascii="宋体" w:hAnsi="宋体" w:cs="宋体"/>
          <w:color w:val="333333"/>
          <w:spacing w:val="-7"/>
          <w:sz w:val="19"/>
          <w:szCs w:val="19"/>
        </w:rPr>
        <w:t>String</w:t>
      </w:r>
      <w:r>
        <w:rPr lang="zh-CN" sz="19" baseline="0" dirty="0">
          <w:jc w:val="left"/>
          <w:rFonts w:ascii="微软雅黑" w:hAnsi="微软雅黑" w:cs="微软雅黑"/>
          <w:color w:val="333333"/>
          <w:sz w:val="19"/>
          <w:szCs w:val="19"/>
        </w:rPr>
        <w:t>类定义为</w:t>
      </w:r>
      <w:r>
        <w:rPr lang="zh-CN" sz="19" baseline="0" dirty="0">
          <w:jc w:val="left"/>
          <w:rFonts w:ascii="宋体" w:hAnsi="宋体" w:cs="宋体"/>
          <w:color w:val="333333"/>
          <w:sz w:val="19"/>
          <w:szCs w:val="19"/>
        </w:rPr>
        <w:t>ﬁnal</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的了</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65" w:lineRule="exact"/>
        <w:ind w:left="990" w:right="0" w:firstLine="0"/>
      </w:pPr>
      <w:r/>
      <w:r>
        <w:rPr lang="zh-CN" sz="19" baseline="0" dirty="0">
          <w:jc w:val="left"/>
          <w:rFonts w:ascii="微软雅黑" w:hAnsi="微软雅黑" w:cs="微软雅黑"/>
          <w:color w:val="333333"/>
          <w:sz w:val="19"/>
          <w:szCs w:val="19"/>
        </w:rPr>
        <w:t>我们也可以定义</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修饰的类</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85" behindDoc="1" locked="0" layoutInCell="1" allowOverlap="1">
            <wp:simplePos x="0" y="0"/>
            <wp:positionH relativeFrom="page">
              <wp:posOffset>963889</wp:posOffset>
            </wp:positionH>
            <wp:positionV relativeFrom="line">
              <wp:posOffset>-167611</wp:posOffset>
            </wp:positionV>
            <wp:extent cx="5641423" cy="1400826"/>
            <wp:effectExtent l="0" t="0" r="0" b="0"/>
            <wp:wrapNone/>
            <wp:docPr id="994" name="Freeform 994"/>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60"/>
                            <a:pt x="2416" y="1847354"/>
                          </a:cubicBezTo>
                          <a:cubicBezTo>
                            <a:pt x="4028" y="1851274"/>
                            <a:pt x="6322" y="1854647"/>
                            <a:pt x="9298" y="1857648"/>
                          </a:cubicBezTo>
                          <a:cubicBezTo>
                            <a:pt x="12275" y="1860625"/>
                            <a:pt x="15709" y="1862907"/>
                            <a:pt x="19599" y="1864519"/>
                          </a:cubicBezTo>
                          <a:cubicBezTo>
                            <a:pt x="23489" y="1866082"/>
                            <a:pt x="27539" y="1866900"/>
                            <a:pt x="31750" y="1866900"/>
                          </a:cubicBezTo>
                          <a:lnTo>
                            <a:pt x="7486650" y="1866900"/>
                          </a:lnTo>
                          <a:cubicBezTo>
                            <a:pt x="7490859" y="1866900"/>
                            <a:pt x="7494909" y="1866082"/>
                            <a:pt x="7498798" y="1864494"/>
                          </a:cubicBezTo>
                          <a:cubicBezTo>
                            <a:pt x="7502690" y="1862907"/>
                            <a:pt x="7506123" y="1860625"/>
                            <a:pt x="7509099" y="1857648"/>
                          </a:cubicBezTo>
                          <a:cubicBezTo>
                            <a:pt x="7512076" y="1854647"/>
                            <a:pt x="7514370" y="1851274"/>
                            <a:pt x="7515981" y="1847354"/>
                          </a:cubicBezTo>
                          <a:cubicBezTo>
                            <a:pt x="7517593" y="1843460"/>
                            <a:pt x="7518400" y="1839392"/>
                            <a:pt x="7518400" y="1835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963889</wp:posOffset>
            </wp:positionH>
            <wp:positionV relativeFrom="line">
              <wp:posOffset>-167611</wp:posOffset>
            </wp:positionV>
            <wp:extent cx="5641423" cy="1400826"/>
            <wp:effectExtent l="0" t="0" r="0" b="0"/>
            <wp:wrapNone/>
            <wp:docPr id="995" name="Freeform 995"/>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92"/>
                            <a:pt x="805" y="1843460"/>
                            <a:pt x="2416" y="1847354"/>
                          </a:cubicBezTo>
                          <a:cubicBezTo>
                            <a:pt x="4028" y="1851274"/>
                            <a:pt x="6322" y="1854647"/>
                            <a:pt x="9298" y="1857648"/>
                          </a:cubicBezTo>
                          <a:cubicBezTo>
                            <a:pt x="12275" y="1860625"/>
                            <a:pt x="15709" y="1862907"/>
                            <a:pt x="19599" y="1864519"/>
                          </a:cubicBezTo>
                          <a:cubicBezTo>
                            <a:pt x="23489" y="1866082"/>
                            <a:pt x="27539" y="1866900"/>
                            <a:pt x="31750" y="1866900"/>
                          </a:cubicBezTo>
                          <a:lnTo>
                            <a:pt x="7486650" y="1866900"/>
                          </a:lnTo>
                          <a:cubicBezTo>
                            <a:pt x="7490859" y="1866900"/>
                            <a:pt x="7494909" y="1866082"/>
                            <a:pt x="7498798" y="1864494"/>
                          </a:cubicBezTo>
                          <a:cubicBezTo>
                            <a:pt x="7502690" y="1862907"/>
                            <a:pt x="7506123" y="1860625"/>
                            <a:pt x="7509099" y="1857648"/>
                          </a:cubicBezTo>
                          <a:cubicBezTo>
                            <a:pt x="7512076" y="1854647"/>
                            <a:pt x="7514370" y="1851274"/>
                            <a:pt x="7515981" y="1847354"/>
                          </a:cubicBezTo>
                          <a:cubicBezTo>
                            <a:pt x="7517593" y="1843460"/>
                            <a:pt x="7518400" y="1839392"/>
                            <a:pt x="7518400" y="1835150"/>
                          </a:cubicBezTo>
                          <a:lnTo>
                            <a:pt x="7518400" y="31750"/>
                          </a:lnTo>
                          <a:cubicBezTo>
                            <a:pt x="7518400" y="27559"/>
                            <a:pt x="7517593" y="23565"/>
                            <a:pt x="7515981" y="19621"/>
                          </a:cubicBezTo>
                          <a:cubicBezTo>
                            <a:pt x="7514370" y="15751"/>
                            <a:pt x="7512076" y="12328"/>
                            <a:pt x="7509099" y="9327"/>
                          </a:cubicBezTo>
                          <a:cubicBezTo>
                            <a:pt x="7506123" y="6375"/>
                            <a:pt x="7502690" y="4093"/>
                            <a:pt x="7498798" y="2456"/>
                          </a:cubicBezTo>
                          <a:cubicBezTo>
                            <a:pt x="7494909" y="869"/>
                            <a:pt x="7490859" y="25"/>
                            <a:pt x="7486650" y="0"/>
                          </a:cubicBezTo>
                          <a:lnTo>
                            <a:pt x="31750" y="0"/>
                          </a:lnTo>
                          <a:cubicBezTo>
                            <a:pt x="27539" y="25"/>
                            <a:pt x="23489" y="869"/>
                            <a:pt x="19599" y="2456"/>
                          </a:cubicBezTo>
                          <a:cubicBezTo>
                            <a:pt x="15709" y="4093"/>
                            <a:pt x="12275" y="6375"/>
                            <a:pt x="9298" y="9327"/>
                          </a:cubicBezTo>
                          <a:cubicBezTo>
                            <a:pt x="6322" y="12328"/>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62" behindDoc="1" locked="0" layoutInCell="1" allowOverlap="1">
            <wp:simplePos x="0" y="0"/>
            <wp:positionH relativeFrom="page">
              <wp:posOffset>955954</wp:posOffset>
            </wp:positionH>
            <wp:positionV relativeFrom="line">
              <wp:posOffset>-156486</wp:posOffset>
            </wp:positionV>
            <wp:extent cx="292223" cy="1410072"/>
            <wp:effectExtent l="0" t="0" r="0" b="0"/>
            <wp:wrapNone/>
            <wp:docPr id="996" name="Picture 996"/>
            <wp:cNvGraphicFramePr>
              <a:graphicFrameLocks noChangeAspect="1"/>
            </wp:cNvGraphicFramePr>
            <a:graphic>
              <a:graphicData uri="http://schemas.openxmlformats.org/drawingml/2006/picture">
                <pic:pic xmlns:pic="http://schemas.openxmlformats.org/drawingml/2006/picture">
                  <pic:nvPicPr>
                    <pic:cNvPr id="996" name="Picture 996"/>
                    <pic:cNvPicPr>
                      <a:picLocks noChangeAspect="0" noChangeArrowheads="1"/>
                    </pic:cNvPicPr>
                  </pic:nvPicPr>
                  <pic:blipFill>
                    <a:blip r:embed="rId996">
                      <a:extLst>
                        <a:ext uri="{28A0092B-C50C-407E-A947-70E740481C1C}">
                          <a14:useLocalDpi xmlns:a14="http://schemas.microsoft.com/office/drawing/2010/main" val="0"/>
                        </a:ext>
                      </a:extLst>
                    </a:blip>
                    <a:srcRect/>
                    <a:stretch>
                      <a:fillRect/>
                    </a:stretch>
                  </pic:blipFill>
                  <pic:spPr>
                    <a:xfrm rot="0" flipH="0" flipV="0">
                      <a:off x="0" y="0"/>
                      <a:ext cx="292223" cy="1410072"/>
                    </a:xfrm>
                    <a:prstGeom prst="rect">
                      <a:avLst/>
                    </a:prstGeom>
                    <a:noFill/>
                  </pic:spPr>
                </pic:pic>
              </a:graphicData>
            </a:graphic>
          </wp:anchor>
        </w:drawing>
        <w:drawing>
          <wp:anchor simplePos="0" relativeHeight="251658595" behindDoc="1" locked="0" layoutInCell="1" allowOverlap="1">
            <wp:simplePos x="0" y="0"/>
            <wp:positionH relativeFrom="page">
              <wp:posOffset>968654</wp:posOffset>
            </wp:positionH>
            <wp:positionV relativeFrom="line">
              <wp:posOffset>-143787</wp:posOffset>
            </wp:positionV>
            <wp:extent cx="5593776" cy="1372238"/>
            <wp:effectExtent l="0" t="0" r="0" b="0"/>
            <wp:wrapNone/>
            <wp:docPr id="997" name="Freeform 997"/>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6" behindDoc="1" locked="0" layoutInCell="1" allowOverlap="1">
            <wp:simplePos x="0" y="0"/>
            <wp:positionH relativeFrom="page">
              <wp:posOffset>968654</wp:posOffset>
            </wp:positionH>
            <wp:positionV relativeFrom="line">
              <wp:posOffset>-143787</wp:posOffset>
            </wp:positionV>
            <wp:extent cx="5593776" cy="1372238"/>
            <wp:effectExtent l="0" t="0" r="0" b="0"/>
            <wp:wrapNone/>
            <wp:docPr id="998" name="Freeform 998"/>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Action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Go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319"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z w:val="19"/>
          <w:szCs w:val="19"/>
        </w:rPr>
        <w:t>2</w:t>
      </w:r>
      <w:r>
        <w:rPr lang="zh-CN" sz="19" baseline="0" dirty="0">
          <w:jc w:val="left"/>
          <w:rFonts w:ascii="微软雅黑" w:hAnsi="微软雅黑" w:cs="微软雅黑"/>
          <w:b/>
          <w:bCs/>
          <w:color w:val="333333"/>
          <w:sz w:val="19"/>
          <w:szCs w:val="19"/>
        </w:rPr>
        <w:t>、修饰方法</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927" w:firstLine="0"/>
      </w:pPr>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修饰的方法可以被继承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但是不能被子类的重写。</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每个类都是</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类的子类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继承了</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中的众多方法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在子类中可以重写</w:t>
      </w:r>
      <w:r>
        <w:rPr lang="zh-CN" sz="19" baseline="0" dirty="0">
          <w:jc w:val="left"/>
          <w:rFonts w:ascii="宋体" w:hAnsi="宋体" w:cs="宋体"/>
          <w:color w:val="333333"/>
          <w:spacing w:val="-6"/>
          <w:sz w:val="19"/>
          <w:szCs w:val="19"/>
        </w:rPr>
        <w:t>toString</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pacing w:val="-16"/>
          <w:sz w:val="19"/>
          <w:szCs w:val="19"/>
        </w:rPr>
        <w:t>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法等</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但是不能重写</w:t>
      </w:r>
      <w:r>
        <w:rPr lang="zh-CN" sz="19" baseline="0" dirty="0">
          <w:jc w:val="left"/>
          <w:rFonts w:ascii="宋体" w:hAnsi="宋体" w:cs="宋体"/>
          <w:color w:val="333333"/>
          <w:spacing w:val="-1"/>
          <w:sz w:val="19"/>
          <w:szCs w:val="19"/>
        </w:rPr>
        <w:t>getClass</w:t>
      </w:r>
      <w:r>
        <w:rPr lang="zh-CN" sz="19" baseline="0" dirty="0">
          <w:jc w:val="left"/>
          <w:rFonts w:ascii="微软雅黑" w:hAnsi="微软雅黑" w:cs="微软雅黑"/>
          <w:color w:val="333333"/>
          <w:sz w:val="19"/>
          <w:szCs w:val="19"/>
        </w:rPr>
        <w:t>方法</w:t>
      </w:r>
      <w:r>
        <w:rPr lang="zh-CN" sz="19" baseline="0" dirty="0">
          <w:jc w:val="left"/>
          <w:rFonts w:ascii="宋体" w:hAnsi="宋体" w:cs="宋体"/>
          <w:color w:val="333333"/>
          <w:spacing w:val="-10"/>
          <w:sz w:val="19"/>
          <w:szCs w:val="19"/>
        </w:rPr>
        <w:t> wait</w:t>
      </w:r>
      <w:r>
        <w:rPr lang="zh-CN" sz="19" baseline="0" dirty="0">
          <w:jc w:val="left"/>
          <w:rFonts w:ascii="微软雅黑" w:hAnsi="微软雅黑" w:cs="微软雅黑"/>
          <w:color w:val="333333"/>
          <w:sz w:val="19"/>
          <w:szCs w:val="19"/>
        </w:rPr>
        <w:t>方法等</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因为这些方法都是使用</w:t>
      </w:r>
      <w:r>
        <w:rPr lang="zh-CN" sz="19" baseline="0" dirty="0">
          <w:jc w:val="left"/>
          <w:rFonts w:ascii="宋体" w:hAnsi="宋体" w:cs="宋体"/>
          <w:color w:val="333333"/>
          <w:sz w:val="19"/>
          <w:szCs w:val="19"/>
        </w:rPr>
        <w:t>ﬁanl</w:t>
      </w:r>
      <w:r>
        <w:rPr lang="zh-CN" sz="19" baseline="0" dirty="0">
          <w:jc w:val="left"/>
          <w:rFonts w:ascii="微软雅黑" w:hAnsi="微软雅黑" w:cs="微软雅黑"/>
          <w:color w:val="333333"/>
          <w:sz w:val="19"/>
          <w:szCs w:val="19"/>
        </w:rPr>
        <w:t>修饰的。</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我们也可以定义</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修饰的方法</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25" behindDoc="1" locked="0" layoutInCell="1" allowOverlap="1">
            <wp:simplePos x="0" y="0"/>
            <wp:positionH relativeFrom="page">
              <wp:posOffset>963889</wp:posOffset>
            </wp:positionH>
            <wp:positionV relativeFrom="line">
              <wp:posOffset>-339139</wp:posOffset>
            </wp:positionV>
            <wp:extent cx="5641423" cy="1743886"/>
            <wp:effectExtent l="0" t="0" r="0" b="0"/>
            <wp:wrapNone/>
            <wp:docPr id="999" name="Freeform 999"/>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74"/>
                            <a:pt x="6322" y="2311847"/>
                            <a:pt x="9298" y="2314848"/>
                          </a:cubicBezTo>
                          <a:cubicBezTo>
                            <a:pt x="12275" y="2317825"/>
                            <a:pt x="15709" y="2320107"/>
                            <a:pt x="19599" y="2321719"/>
                          </a:cubicBezTo>
                          <a:cubicBezTo>
                            <a:pt x="23489" y="2323282"/>
                            <a:pt x="27539" y="2324100"/>
                            <a:pt x="31750" y="2324100"/>
                          </a:cubicBezTo>
                          <a:lnTo>
                            <a:pt x="7486650" y="2324100"/>
                          </a:lnTo>
                          <a:cubicBezTo>
                            <a:pt x="7490859" y="2324100"/>
                            <a:pt x="7494909" y="2323282"/>
                            <a:pt x="7498798" y="2321694"/>
                          </a:cubicBezTo>
                          <a:cubicBezTo>
                            <a:pt x="7502690" y="2320107"/>
                            <a:pt x="7506123" y="2317825"/>
                            <a:pt x="7509099" y="2314848"/>
                          </a:cubicBezTo>
                          <a:cubicBezTo>
                            <a:pt x="7512076" y="2311847"/>
                            <a:pt x="7514370" y="2308474"/>
                            <a:pt x="7515981" y="2304554"/>
                          </a:cubicBezTo>
                          <a:cubicBezTo>
                            <a:pt x="7517593" y="2300660"/>
                            <a:pt x="7518400" y="2296592"/>
                            <a:pt x="7518400" y="2292350"/>
                          </a:cubicBezTo>
                          <a:lnTo>
                            <a:pt x="7518400" y="31750"/>
                          </a:lnTo>
                          <a:cubicBezTo>
                            <a:pt x="7518400" y="27559"/>
                            <a:pt x="7517593" y="23565"/>
                            <a:pt x="7515981" y="19621"/>
                          </a:cubicBezTo>
                          <a:cubicBezTo>
                            <a:pt x="7514370" y="15751"/>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51"/>
                            <a:pt x="2416" y="19621"/>
                          </a:cubicBezTo>
                          <a:cubicBezTo>
                            <a:pt x="805" y="23565"/>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4" behindDoc="1" locked="0" layoutInCell="1" allowOverlap="1">
            <wp:simplePos x="0" y="0"/>
            <wp:positionH relativeFrom="page">
              <wp:posOffset>963889</wp:posOffset>
            </wp:positionH>
            <wp:positionV relativeFrom="line">
              <wp:posOffset>-339139</wp:posOffset>
            </wp:positionV>
            <wp:extent cx="5641423" cy="1743886"/>
            <wp:effectExtent l="0" t="0" r="0" b="0"/>
            <wp:wrapNone/>
            <wp:docPr id="1000" name="Freeform 1000"/>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74"/>
                            <a:pt x="6322" y="2311847"/>
                            <a:pt x="9298" y="2314848"/>
                          </a:cubicBezTo>
                          <a:cubicBezTo>
                            <a:pt x="12275" y="2317825"/>
                            <a:pt x="15709" y="2320107"/>
                            <a:pt x="19599" y="2321719"/>
                          </a:cubicBezTo>
                          <a:cubicBezTo>
                            <a:pt x="23489" y="2323282"/>
                            <a:pt x="27539" y="2324100"/>
                            <a:pt x="31750" y="2324100"/>
                          </a:cubicBezTo>
                          <a:lnTo>
                            <a:pt x="7486650" y="2324100"/>
                          </a:lnTo>
                          <a:cubicBezTo>
                            <a:pt x="7490859" y="2324100"/>
                            <a:pt x="7494909" y="2323282"/>
                            <a:pt x="7498798" y="2321694"/>
                          </a:cubicBezTo>
                          <a:cubicBezTo>
                            <a:pt x="7502690" y="2320107"/>
                            <a:pt x="7506123" y="2317825"/>
                            <a:pt x="7509099" y="2314848"/>
                          </a:cubicBezTo>
                          <a:cubicBezTo>
                            <a:pt x="7512076" y="2311847"/>
                            <a:pt x="7514370" y="2308474"/>
                            <a:pt x="7515981" y="2304554"/>
                          </a:cubicBezTo>
                          <a:cubicBezTo>
                            <a:pt x="7517593" y="2300660"/>
                            <a:pt x="7518400" y="2296592"/>
                            <a:pt x="7518400" y="2292350"/>
                          </a:cubicBezTo>
                          <a:lnTo>
                            <a:pt x="7518400" y="31750"/>
                          </a:lnTo>
                          <a:cubicBezTo>
                            <a:pt x="7518400" y="27559"/>
                            <a:pt x="7517593" y="23565"/>
                            <a:pt x="7515981" y="19621"/>
                          </a:cubicBezTo>
                          <a:cubicBezTo>
                            <a:pt x="7514370" y="15751"/>
                            <a:pt x="7512076" y="12304"/>
                            <a:pt x="7509099" y="9302"/>
                          </a:cubicBezTo>
                          <a:cubicBezTo>
                            <a:pt x="7506123" y="6350"/>
                            <a:pt x="7502690" y="4044"/>
                            <a:pt x="7498798" y="2407"/>
                          </a:cubicBezTo>
                          <a:cubicBezTo>
                            <a:pt x="7494909" y="819"/>
                            <a:pt x="7490859" y="25"/>
                            <a:pt x="7486650" y="0"/>
                          </a:cubicBezTo>
                          <a:lnTo>
                            <a:pt x="31750" y="0"/>
                          </a:lnTo>
                          <a:cubicBezTo>
                            <a:pt x="27539" y="25"/>
                            <a:pt x="23489" y="819"/>
                            <a:pt x="19599" y="2407"/>
                          </a:cubicBezTo>
                          <a:cubicBezTo>
                            <a:pt x="15709" y="4044"/>
                            <a:pt x="12275" y="6350"/>
                            <a:pt x="9298" y="9302"/>
                          </a:cubicBezTo>
                          <a:cubicBezTo>
                            <a:pt x="6322" y="12304"/>
                            <a:pt x="4028" y="15751"/>
                            <a:pt x="2416" y="19621"/>
                          </a:cubicBezTo>
                          <a:cubicBezTo>
                            <a:pt x="805" y="23565"/>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71" behindDoc="1" locked="0" layoutInCell="1" allowOverlap="1">
            <wp:simplePos x="0" y="0"/>
            <wp:positionH relativeFrom="page">
              <wp:posOffset>968654</wp:posOffset>
            </wp:positionH>
            <wp:positionV relativeFrom="line">
              <wp:posOffset>-315316</wp:posOffset>
            </wp:positionV>
            <wp:extent cx="5593776" cy="1715297"/>
            <wp:effectExtent l="0" t="0" r="0" b="0"/>
            <wp:wrapNone/>
            <wp:docPr id="1001" name="Freeform 1001"/>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97" behindDoc="1" locked="0" layoutInCell="1" allowOverlap="1">
            <wp:simplePos x="0" y="0"/>
            <wp:positionH relativeFrom="page">
              <wp:posOffset>955954</wp:posOffset>
            </wp:positionH>
            <wp:positionV relativeFrom="line">
              <wp:posOffset>-328005</wp:posOffset>
            </wp:positionV>
            <wp:extent cx="368459" cy="1742157"/>
            <wp:effectExtent l="0" t="0" r="0" b="0"/>
            <wp:wrapNone/>
            <wp:docPr id="1002" name="Picture 1002"/>
            <wp:cNvGraphicFramePr>
              <a:graphicFrameLocks noChangeAspect="1"/>
            </wp:cNvGraphicFramePr>
            <a:graphic>
              <a:graphicData uri="http://schemas.openxmlformats.org/drawingml/2006/picture">
                <pic:pic xmlns:pic="http://schemas.openxmlformats.org/drawingml/2006/picture">
                  <pic:nvPicPr>
                    <pic:cNvPr id="1002" name="Picture 1002"/>
                    <pic:cNvPicPr>
                      <a:picLocks noChangeAspect="0" noChangeArrowheads="1"/>
                    </pic:cNvPicPr>
                  </pic:nvPicPr>
                  <pic:blipFill>
                    <a:blip r:embed="rId1002">
                      <a:extLst>
                        <a:ext uri="{28A0092B-C50C-407E-A947-70E740481C1C}">
                          <a14:useLocalDpi xmlns:a14="http://schemas.microsoft.com/office/drawing/2010/main" val="0"/>
                        </a:ext>
                      </a:extLst>
                    </a:blip>
                    <a:srcRect/>
                    <a:stretch>
                      <a:fillRect/>
                    </a:stretch>
                  </pic:blipFill>
                  <pic:spPr>
                    <a:xfrm rot="0" flipH="0" flipV="0">
                      <a:off x="0" y="0"/>
                      <a:ext cx="368459" cy="1742157"/>
                    </a:xfrm>
                    <a:prstGeom prst="rect">
                      <a:avLst/>
                    </a:prstGeom>
                    <a:noFill/>
                  </pic:spPr>
                </pic:pic>
              </a:graphicData>
            </a:graphic>
          </wp:anchor>
        </w:drawing>
        <w:drawing>
          <wp:anchor simplePos="0" relativeHeight="251658326" behindDoc="1" locked="0" layoutInCell="1" allowOverlap="1">
            <wp:simplePos x="0" y="0"/>
            <wp:positionH relativeFrom="page">
              <wp:posOffset>968654</wp:posOffset>
            </wp:positionH>
            <wp:positionV relativeFrom="line">
              <wp:posOffset>-315316</wp:posOffset>
            </wp:positionV>
            <wp:extent cx="5593776" cy="1715297"/>
            <wp:effectExtent l="0" t="0" r="0" b="0"/>
            <wp:wrapNone/>
            <wp:docPr id="1003" name="Freeform 1003"/>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Person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84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20" w:after="0" w:line="375" w:lineRule="exact"/>
        <w:ind w:left="990" w:right="1082" w:firstLine="0"/>
      </w:pPr>
      <w:r/>
      <w:r>
        <w:rPr lang="zh-CN" sz="19" baseline="0" dirty="0">
          <w:jc w:val="left"/>
          <w:rFonts w:ascii="宋体" w:hAnsi="宋体" w:cs="宋体"/>
          <w:color w:val="333333"/>
          <w:sz w:val="19"/>
          <w:szCs w:val="19"/>
        </w:rPr>
        <w:t>3</w:t>
      </w:r>
      <w:r>
        <w:rPr lang="zh-CN" sz="19" baseline="0" dirty="0">
          <w:jc w:val="left"/>
          <w:rFonts w:ascii="微软雅黑" w:hAnsi="微软雅黑" w:cs="微软雅黑"/>
          <w:b/>
          <w:bCs/>
          <w:color w:val="333333"/>
          <w:sz w:val="19"/>
          <w:szCs w:val="19"/>
        </w:rPr>
        <w:t>、修饰变量</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修饰的变量表示常量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只能被赋一次值</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其实使用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修饰的变量也就成了常量了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因为值不会再变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【修饰局部变量】</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drawing>
          <wp:anchor simplePos="0" relativeHeight="251658344" behindDoc="1" locked="0" layoutInCell="1" allowOverlap="1">
            <wp:simplePos x="0" y="0"/>
            <wp:positionH relativeFrom="page">
              <wp:posOffset>939800</wp:posOffset>
            </wp:positionH>
            <wp:positionV relativeFrom="line">
              <wp:posOffset>-63459</wp:posOffset>
            </wp:positionV>
            <wp:extent cx="5678213" cy="749300"/>
            <wp:effectExtent l="0" t="0" r="0" b="0"/>
            <wp:wrapNone/>
            <wp:docPr id="1004" name="Picture 1004"/>
            <wp:cNvGraphicFramePr>
              <a:graphicFrameLocks noChangeAspect="1"/>
            </wp:cNvGraphicFramePr>
            <a:graphic>
              <a:graphicData uri="http://schemas.openxmlformats.org/drawingml/2006/picture">
                <pic:pic xmlns:pic="http://schemas.openxmlformats.org/drawingml/2006/picture">
                  <pic:nvPicPr>
                    <pic:cNvPr id="1004" name="Picture 1004"/>
                    <pic:cNvPicPr>
                      <a:picLocks noChangeAspect="0" noChangeArrowheads="1"/>
                    </pic:cNvPicPr>
                  </pic:nvPicPr>
                  <pic:blipFill>
                    <a:blip r:embed="rId1004">
                      <a:extLst>
                        <a:ext uri="{28A0092B-C50C-407E-A947-70E740481C1C}">
                          <a14:useLocalDpi xmlns:a14="http://schemas.microsoft.com/office/drawing/2010/main" val="0"/>
                        </a:ext>
                      </a:extLst>
                    </a:blip>
                    <a:srcRect/>
                    <a:stretch>
                      <a:fillRect/>
                    </a:stretch>
                  </pic:blipFill>
                  <pic:spPr>
                    <a:xfrm rot="0" flipH="0" flipV="0">
                      <a:off x="0" y="0"/>
                      <a:ext cx="5678213" cy="749300"/>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912" behindDoc="1" locked="0" layoutInCell="1" allowOverlap="1">
            <wp:simplePos x="0" y="0"/>
            <wp:positionH relativeFrom="page">
              <wp:posOffset>955954</wp:posOffset>
            </wp:positionH>
            <wp:positionV relativeFrom="line">
              <wp:posOffset>-156481</wp:posOffset>
            </wp:positionV>
            <wp:extent cx="368459" cy="721593"/>
            <wp:effectExtent l="0" t="0" r="0" b="0"/>
            <wp:wrapNone/>
            <wp:docPr id="1005" name="Picture 1005"/>
            <wp:cNvGraphicFramePr>
              <a:graphicFrameLocks noChangeAspect="1"/>
            </wp:cNvGraphicFramePr>
            <a:graphic>
              <a:graphicData uri="http://schemas.openxmlformats.org/drawingml/2006/picture">
                <pic:pic xmlns:pic="http://schemas.openxmlformats.org/drawingml/2006/picture">
                  <pic:nvPicPr>
                    <pic:cNvPr id="1005" name="Picture 1005"/>
                    <pic:cNvPicPr>
                      <a:picLocks noChangeAspect="0" noChangeArrowheads="1"/>
                    </pic:cNvPicPr>
                  </pic:nvPicPr>
                  <pic:blipFill>
                    <a:blip r:embed="rId1005">
                      <a:extLst>
                        <a:ext uri="{28A0092B-C50C-407E-A947-70E740481C1C}">
                          <a14:useLocalDpi xmlns:a14="http://schemas.microsoft.com/office/drawing/2010/main" val="0"/>
                        </a:ext>
                      </a:extLst>
                    </a:blip>
                    <a:srcRect/>
                    <a:stretch>
                      <a:fillRect/>
                    </a:stretch>
                  </pic:blipFill>
                  <pic:spPr>
                    <a:xfrm rot="0" flipH="0" flipV="0">
                      <a:off x="0" y="0"/>
                      <a:ext cx="368459" cy="721593"/>
                    </a:xfrm>
                    <a:prstGeom prst="rect">
                      <a:avLst/>
                    </a:prstGeom>
                    <a:noFill/>
                  </pic:spPr>
                </pic:pic>
              </a:graphicData>
            </a:graphic>
          </wp:anchor>
        </w:drawing>
        <w:drawing>
          <wp:anchor simplePos="0" relativeHeight="251658809" behindDoc="1" locked="0" layoutInCell="1" allowOverlap="1">
            <wp:simplePos x="0" y="0"/>
            <wp:positionH relativeFrom="page">
              <wp:posOffset>955954</wp:posOffset>
            </wp:positionH>
            <wp:positionV relativeFrom="line">
              <wp:posOffset>-156481</wp:posOffset>
            </wp:positionV>
            <wp:extent cx="5619174" cy="720887"/>
            <wp:effectExtent l="0" t="0" r="0" b="0"/>
            <wp:wrapNone/>
            <wp:docPr id="1006" name="Picture 1006"/>
            <wp:cNvGraphicFramePr>
              <a:graphicFrameLocks noChangeAspect="1"/>
            </wp:cNvGraphicFramePr>
            <a:graphic>
              <a:graphicData uri="http://schemas.openxmlformats.org/drawingml/2006/picture">
                <pic:pic xmlns:pic="http://schemas.openxmlformats.org/drawingml/2006/picture">
                  <pic:nvPicPr>
                    <pic:cNvPr id="1006" name="Picture 1006"/>
                    <pic:cNvPicPr>
                      <a:picLocks noChangeAspect="0" noChangeArrowheads="1"/>
                    </pic:cNvPicPr>
                  </pic:nvPicPr>
                  <pic:blipFill>
                    <a:blip r:embed="rId1006">
                      <a:extLst>
                        <a:ext uri="{28A0092B-C50C-407E-A947-70E740481C1C}">
                          <a14:useLocalDpi xmlns:a14="http://schemas.microsoft.com/office/drawing/2010/main" val="0"/>
                        </a:ext>
                      </a:extLst>
                    </a:blip>
                    <a:srcRect/>
                    <a:stretch>
                      <a:fillRect/>
                    </a:stretch>
                  </pic:blipFill>
                  <pic:spPr>
                    <a:xfrm rot="0" flipH="0" flipV="0">
                      <a:off x="0" y="0"/>
                      <a:ext cx="5619174" cy="720887"/>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821" w:space="0"/>
          </w:cols>
          <w:docGrid w:linePitch="360"/>
        </w:sect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不能再次赋值</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传参的时候已经赋过了</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08" name="Freeform 10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09" name="Freeform 10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10" name="Freeform 10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11" name="Freeform 10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12" name="Freeform 10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13" name="Freeform 10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14" name="Freeform 10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15" name="Freeform 10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16" name="Freeform 10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17" name="Freeform 10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18" name="Freeform 10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19" name="Freeform 10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-328179</wp:posOffset>
            </wp:positionV>
            <wp:extent cx="5678213" cy="1929376"/>
            <wp:effectExtent l="0" t="0" r="0" b="0"/>
            <wp:wrapNone/>
            <wp:docPr id="1020" name="Picture 1020"/>
            <wp:cNvGraphicFramePr>
              <a:graphicFrameLocks noChangeAspect="1"/>
            </wp:cNvGraphicFramePr>
            <a:graphic>
              <a:graphicData uri="http://schemas.openxmlformats.org/drawingml/2006/picture">
                <pic:pic xmlns:pic="http://schemas.openxmlformats.org/drawingml/2006/picture">
                  <pic:nvPicPr>
                    <pic:cNvPr id="1020" name="Picture 1020"/>
                    <pic:cNvPicPr>
                      <a:picLocks noChangeAspect="0" noChangeArrowheads="1"/>
                    </pic:cNvPicPr>
                  </pic:nvPicPr>
                  <pic:blipFill>
                    <a:blip r:embed="rId1020">
                      <a:extLst>
                        <a:ext uri="{28A0092B-C50C-407E-A947-70E740481C1C}">
                          <a14:useLocalDpi xmlns:a14="http://schemas.microsoft.com/office/drawing/2010/main" val="0"/>
                        </a:ext>
                      </a:extLst>
                    </a:blip>
                    <a:srcRect/>
                    <a:stretch>
                      <a:fillRect/>
                    </a:stretch>
                  </pic:blipFill>
                  <pic:spPr>
                    <a:xfrm rot="0" flipH="0" flipV="0">
                      <a:off x="0" y="0"/>
                      <a:ext cx="5678213" cy="1929376"/>
                    </a:xfrm>
                    <a:prstGeom prst="rect">
                      <a:avLst/>
                    </a:prstGeom>
                    <a:noFill/>
                  </pic:spPr>
                </pic:pic>
              </a:graphicData>
            </a:graphic>
          </wp:anchor>
        </w:drawing>
        <w:drawing>
          <wp:anchor simplePos="0" relativeHeight="251658425" behindDoc="1" locked="0" layoutInCell="1" allowOverlap="1">
            <wp:simplePos x="0" y="0"/>
            <wp:positionH relativeFrom="page">
              <wp:posOffset>955954</wp:posOffset>
            </wp:positionH>
            <wp:positionV relativeFrom="line">
              <wp:posOffset>-328179</wp:posOffset>
            </wp:positionV>
            <wp:extent cx="368459" cy="1916676"/>
            <wp:effectExtent l="0" t="0" r="0" b="0"/>
            <wp:wrapNone/>
            <wp:docPr id="1021" name="Picture 1021"/>
            <wp:cNvGraphicFramePr>
              <a:graphicFrameLocks noChangeAspect="1"/>
            </wp:cNvGraphicFramePr>
            <a:graphic>
              <a:graphicData uri="http://schemas.openxmlformats.org/drawingml/2006/picture">
                <pic:pic xmlns:pic="http://schemas.openxmlformats.org/drawingml/2006/picture">
                  <pic:nvPicPr>
                    <pic:cNvPr id="1021" name="Picture 1021"/>
                    <pic:cNvPicPr>
                      <a:picLocks noChangeAspect="0" noChangeArrowheads="1"/>
                    </pic:cNvPicPr>
                  </pic:nvPicPr>
                  <pic:blipFill>
                    <a:blip r:embed="rId1021">
                      <a:extLst>
                        <a:ext uri="{28A0092B-C50C-407E-A947-70E740481C1C}">
                          <a14:useLocalDpi xmlns:a14="http://schemas.microsoft.com/office/drawing/2010/main" val="0"/>
                        </a:ext>
                      </a:extLst>
                    </a:blip>
                    <a:srcRect/>
                    <a:stretch>
                      <a:fillRect/>
                    </a:stretch>
                  </pic:blipFill>
                  <pic:spPr>
                    <a:xfrm rot="0" flipH="0" flipV="0">
                      <a:off x="0" y="0"/>
                      <a:ext cx="368459" cy="1916676"/>
                    </a:xfrm>
                    <a:prstGeom prst="rect">
                      <a:avLst/>
                    </a:prstGeom>
                    <a:noFill/>
                  </pic:spPr>
                </pic:pic>
              </a:graphicData>
            </a:graphic>
          </wp:anchor>
        </w:drawing>
        <w:drawing>
          <wp:anchor simplePos="0" relativeHeight="251658298" behindDoc="1" locked="0" layoutInCell="1" allowOverlap="1">
            <wp:simplePos x="0" y="0"/>
            <wp:positionH relativeFrom="page">
              <wp:posOffset>955954</wp:posOffset>
            </wp:positionH>
            <wp:positionV relativeFrom="line">
              <wp:posOffset>-328179</wp:posOffset>
            </wp:positionV>
            <wp:extent cx="5619174" cy="1912231"/>
            <wp:effectExtent l="0" t="0" r="0" b="0"/>
            <wp:wrapNone/>
            <wp:docPr id="1022" name="Picture 1022"/>
            <wp:cNvGraphicFramePr>
              <a:graphicFrameLocks noChangeAspect="1"/>
            </wp:cNvGraphicFramePr>
            <a:graphic>
              <a:graphicData uri="http://schemas.openxmlformats.org/drawingml/2006/picture">
                <pic:pic xmlns:pic="http://schemas.openxmlformats.org/drawingml/2006/picture">
                  <pic:nvPicPr>
                    <pic:cNvPr id="1022" name="Picture 1022"/>
                    <pic:cNvPicPr>
                      <a:picLocks noChangeAspect="0" noChangeArrowheads="1"/>
                    </pic:cNvPicPr>
                  </pic:nvPicPr>
                  <pic:blipFill>
                    <a:blip r:embed="rId1022">
                      <a:extLst>
                        <a:ext uri="{28A0092B-C50C-407E-A947-70E740481C1C}">
                          <a14:useLocalDpi xmlns:a14="http://schemas.microsoft.com/office/drawing/2010/main" val="0"/>
                        </a:ext>
                      </a:extLst>
                    </a:blip>
                    <a:srcRect/>
                    <a:stretch>
                      <a:fillRect/>
                    </a:stretch>
                  </pic:blipFill>
                  <pic:spPr>
                    <a:xfrm rot="0" flipH="0" flipV="0">
                      <a:off x="0" y="0"/>
                      <a:ext cx="5619174" cy="1912231"/>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不能再次赋值</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295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【修饰成员变量</w:t>
      </w:r>
      <w:r>
        <w:rPr lang="zh-CN" sz="19" baseline="0" dirty="0">
          <w:jc w:val="left"/>
          <w:rFonts w:ascii="宋体" w:hAnsi="宋体" w:cs="宋体"/>
          <w:color w:val="333333"/>
          <w:spacing w:val="-33"/>
          <w:sz w:val="19"/>
          <w:szCs w:val="19"/>
        </w:rPr>
        <w:t>-</w:t>
      </w:r>
      <w:r>
        <w:rPr lang="zh-CN" sz="19" baseline="0" dirty="0">
          <w:jc w:val="left"/>
          <w:rFonts w:ascii="微软雅黑" w:hAnsi="微软雅黑" w:cs="微软雅黑"/>
          <w:color w:val="333333"/>
          <w:sz w:val="19"/>
          <w:szCs w:val="19"/>
        </w:rPr>
        <w:t>非静态成员变量】</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9" behindDoc="1" locked="0" layoutInCell="1" allowOverlap="1">
            <wp:simplePos x="0" y="0"/>
            <wp:positionH relativeFrom="page">
              <wp:posOffset>963889</wp:posOffset>
            </wp:positionH>
            <wp:positionV relativeFrom="line">
              <wp:posOffset>-167606</wp:posOffset>
            </wp:positionV>
            <wp:extent cx="5641423" cy="1229296"/>
            <wp:effectExtent l="0" t="0" r="0" b="0"/>
            <wp:wrapNone/>
            <wp:docPr id="1023" name="Freeform 1023"/>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35"/>
                            <a:pt x="2416" y="1618730"/>
                          </a:cubicBezTo>
                          <a:cubicBezTo>
                            <a:pt x="4028" y="1622674"/>
                            <a:pt x="6322" y="1626047"/>
                            <a:pt x="9298" y="1629048"/>
                          </a:cubicBezTo>
                          <a:cubicBezTo>
                            <a:pt x="12275" y="1632025"/>
                            <a:pt x="15709" y="1634307"/>
                            <a:pt x="19599" y="1635894"/>
                          </a:cubicBezTo>
                          <a:cubicBezTo>
                            <a:pt x="23489" y="1637482"/>
                            <a:pt x="27539" y="1638300"/>
                            <a:pt x="31750" y="1638300"/>
                          </a:cubicBezTo>
                          <a:lnTo>
                            <a:pt x="7486650" y="1638300"/>
                          </a:lnTo>
                          <a:cubicBezTo>
                            <a:pt x="7490859" y="1638300"/>
                            <a:pt x="7494909" y="1637482"/>
                            <a:pt x="7498798" y="1635894"/>
                          </a:cubicBezTo>
                          <a:cubicBezTo>
                            <a:pt x="7502690" y="1634307"/>
                            <a:pt x="7506123" y="1632025"/>
                            <a:pt x="7509099" y="1629048"/>
                          </a:cubicBezTo>
                          <a:cubicBezTo>
                            <a:pt x="7512076" y="1626047"/>
                            <a:pt x="7514370" y="1622674"/>
                            <a:pt x="7515981" y="1618754"/>
                          </a:cubicBezTo>
                          <a:cubicBezTo>
                            <a:pt x="7517593" y="1614860"/>
                            <a:pt x="7518400" y="1610792"/>
                            <a:pt x="7518400" y="1606550"/>
                          </a:cubicBezTo>
                          <a:lnTo>
                            <a:pt x="7518400" y="31750"/>
                          </a:lnTo>
                          <a:cubicBezTo>
                            <a:pt x="7518400" y="27583"/>
                            <a:pt x="7517593" y="23565"/>
                            <a:pt x="7515981" y="19646"/>
                          </a:cubicBezTo>
                          <a:cubicBezTo>
                            <a:pt x="7514370" y="15776"/>
                            <a:pt x="7512076" y="12353"/>
                            <a:pt x="7509099" y="9327"/>
                          </a:cubicBezTo>
                          <a:cubicBezTo>
                            <a:pt x="7506123" y="6350"/>
                            <a:pt x="7502690" y="4068"/>
                            <a:pt x="7498798" y="2481"/>
                          </a:cubicBezTo>
                          <a:cubicBezTo>
                            <a:pt x="7494909" y="844"/>
                            <a:pt x="7490859" y="50"/>
                            <a:pt x="7486650" y="0"/>
                          </a:cubicBezTo>
                          <a:lnTo>
                            <a:pt x="31750" y="0"/>
                          </a:lnTo>
                          <a:cubicBezTo>
                            <a:pt x="27539" y="50"/>
                            <a:pt x="23489" y="844"/>
                            <a:pt x="19599" y="248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8" behindDoc="1" locked="0" layoutInCell="1" allowOverlap="1">
            <wp:simplePos x="0" y="0"/>
            <wp:positionH relativeFrom="page">
              <wp:posOffset>963889</wp:posOffset>
            </wp:positionH>
            <wp:positionV relativeFrom="line">
              <wp:posOffset>-167606</wp:posOffset>
            </wp:positionV>
            <wp:extent cx="5641423" cy="1229296"/>
            <wp:effectExtent l="0" t="0" r="0" b="0"/>
            <wp:wrapNone/>
            <wp:docPr id="1024" name="Freeform 1024"/>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92"/>
                            <a:pt x="805" y="1614835"/>
                            <a:pt x="2416" y="1618730"/>
                          </a:cubicBezTo>
                          <a:cubicBezTo>
                            <a:pt x="4028" y="1622674"/>
                            <a:pt x="6322" y="1626047"/>
                            <a:pt x="9298" y="1629048"/>
                          </a:cubicBezTo>
                          <a:cubicBezTo>
                            <a:pt x="12275" y="1632025"/>
                            <a:pt x="15709" y="1634307"/>
                            <a:pt x="19599" y="1635894"/>
                          </a:cubicBezTo>
                          <a:cubicBezTo>
                            <a:pt x="23489" y="1637482"/>
                            <a:pt x="27539" y="1638300"/>
                            <a:pt x="31750" y="1638300"/>
                          </a:cubicBezTo>
                          <a:lnTo>
                            <a:pt x="7486650" y="1638300"/>
                          </a:lnTo>
                          <a:cubicBezTo>
                            <a:pt x="7490859" y="1638300"/>
                            <a:pt x="7494909" y="1637482"/>
                            <a:pt x="7498798" y="1635894"/>
                          </a:cubicBezTo>
                          <a:cubicBezTo>
                            <a:pt x="7502690" y="1634307"/>
                            <a:pt x="7506123" y="1632025"/>
                            <a:pt x="7509099" y="1629048"/>
                          </a:cubicBezTo>
                          <a:cubicBezTo>
                            <a:pt x="7512076" y="1626047"/>
                            <a:pt x="7514370" y="1622674"/>
                            <a:pt x="7515981" y="1618754"/>
                          </a:cubicBezTo>
                          <a:cubicBezTo>
                            <a:pt x="7517593" y="1614860"/>
                            <a:pt x="7518400" y="1610792"/>
                            <a:pt x="7518400" y="1606550"/>
                          </a:cubicBezTo>
                          <a:lnTo>
                            <a:pt x="7518400" y="31750"/>
                          </a:lnTo>
                          <a:cubicBezTo>
                            <a:pt x="7518400" y="27583"/>
                            <a:pt x="7517593" y="23565"/>
                            <a:pt x="7515981" y="19646"/>
                          </a:cubicBezTo>
                          <a:cubicBezTo>
                            <a:pt x="7514370" y="15776"/>
                            <a:pt x="7512076" y="12353"/>
                            <a:pt x="7509099" y="9327"/>
                          </a:cubicBezTo>
                          <a:cubicBezTo>
                            <a:pt x="7506123" y="6350"/>
                            <a:pt x="7502690" y="4068"/>
                            <a:pt x="7498798" y="2481"/>
                          </a:cubicBezTo>
                          <a:cubicBezTo>
                            <a:pt x="7494909" y="844"/>
                            <a:pt x="7490859" y="50"/>
                            <a:pt x="7486650" y="0"/>
                          </a:cubicBezTo>
                          <a:lnTo>
                            <a:pt x="31750" y="0"/>
                          </a:lnTo>
                          <a:cubicBezTo>
                            <a:pt x="27539" y="50"/>
                            <a:pt x="23489" y="844"/>
                            <a:pt x="19599" y="248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43" behindDoc="1" locked="0" layoutInCell="1" allowOverlap="1">
            <wp:simplePos x="0" y="0"/>
            <wp:positionH relativeFrom="page">
              <wp:posOffset>968654</wp:posOffset>
            </wp:positionH>
            <wp:positionV relativeFrom="line">
              <wp:posOffset>-143783</wp:posOffset>
            </wp:positionV>
            <wp:extent cx="5593776" cy="1200708"/>
            <wp:effectExtent l="0" t="0" r="0" b="0"/>
            <wp:wrapNone/>
            <wp:docPr id="1025" name="Freeform 1025"/>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6" behindDoc="1" locked="0" layoutInCell="1" allowOverlap="1">
            <wp:simplePos x="0" y="0"/>
            <wp:positionH relativeFrom="page">
              <wp:posOffset>955954</wp:posOffset>
            </wp:positionH>
            <wp:positionV relativeFrom="line">
              <wp:posOffset>-156481</wp:posOffset>
            </wp:positionV>
            <wp:extent cx="292223" cy="1229593"/>
            <wp:effectExtent l="0" t="0" r="0" b="0"/>
            <wp:wrapNone/>
            <wp:docPr id="1026" name="Picture 1026"/>
            <wp:cNvGraphicFramePr>
              <a:graphicFrameLocks noChangeAspect="1"/>
            </wp:cNvGraphicFramePr>
            <a:graphic>
              <a:graphicData uri="http://schemas.openxmlformats.org/drawingml/2006/picture">
                <pic:pic xmlns:pic="http://schemas.openxmlformats.org/drawingml/2006/picture">
                  <pic:nvPicPr>
                    <pic:cNvPr id="1026" name="Picture 1026"/>
                    <pic:cNvPicPr>
                      <a:picLocks noChangeAspect="0" noChangeArrowheads="1"/>
                    </pic:cNvPicPr>
                  </pic:nvPicPr>
                  <pic:blipFill>
                    <a:blip r:embed="rId1026">
                      <a:extLst>
                        <a:ext uri="{28A0092B-C50C-407E-A947-70E740481C1C}">
                          <a14:useLocalDpi xmlns:a14="http://schemas.microsoft.com/office/drawing/2010/main" val="0"/>
                        </a:ext>
                      </a:extLst>
                    </a:blip>
                    <a:srcRect/>
                    <a:stretch>
                      <a:fillRect/>
                    </a:stretch>
                  </pic:blipFill>
                  <pic:spPr>
                    <a:xfrm rot="0" flipH="0" flipV="0">
                      <a:off x="0" y="0"/>
                      <a:ext cx="292223" cy="1229593"/>
                    </a:xfrm>
                    <a:prstGeom prst="rect">
                      <a:avLst/>
                    </a:prstGeom>
                    <a:noFill/>
                  </pic:spPr>
                </pic:pic>
              </a:graphicData>
            </a:graphic>
          </wp:anchor>
        </w:drawing>
        <w:drawing>
          <wp:anchor simplePos="0" relativeHeight="251658250" behindDoc="1" locked="0" layoutInCell="1" allowOverlap="1">
            <wp:simplePos x="0" y="0"/>
            <wp:positionH relativeFrom="page">
              <wp:posOffset>968654</wp:posOffset>
            </wp:positionH>
            <wp:positionV relativeFrom="line">
              <wp:posOffset>-143783</wp:posOffset>
            </wp:positionV>
            <wp:extent cx="5593776" cy="1200708"/>
            <wp:effectExtent l="0" t="0" r="0" b="0"/>
            <wp:wrapNone/>
            <wp:docPr id="1027" name="Freeform 1027"/>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新宋体" w:hAnsi="新宋体" w:cs="新宋体"/>
          <w:color w:val="000000"/>
          <w:sz w:val="17"/>
          <w:szCs w:val="17"/>
        </w:rPr>
        <w:t>只有一次机会</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可以给此变量</w:t>
      </w:r>
      <w:r>
        <w:rPr lang="zh-CN" sz="17" baseline="0" dirty="0">
          <w:jc w:val="left"/>
          <w:rFonts w:ascii="Lucida Console" w:hAnsi="Lucida Console" w:cs="Lucida Console"/>
          <w:color w:val="000000"/>
          <w:sz w:val="17"/>
          <w:szCs w:val="17"/>
        </w:rPr>
        <w:t>a</w:t>
      </w:r>
      <w:r>
        <w:rPr lang="zh-CN" sz="17" baseline="0" dirty="0">
          <w:jc w:val="left"/>
          <w:rFonts w:ascii="新宋体" w:hAnsi="新宋体" w:cs="新宋体"/>
          <w:color w:val="000000"/>
          <w:sz w:val="17"/>
          <w:szCs w:val="17"/>
        </w:rPr>
        <w:t>赋值的位置</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声明的同时赋值</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587" w:space="0"/>
          </w:cols>
          <w:docGrid w:linePitch="360"/>
        </w:sectPr>
        <w:spacing w:before="0" w:after="0" w:line="270" w:lineRule="exact"/>
        <w:ind w:left="0" w:right="-40" w:firstLine="0"/>
      </w:pPr>
      <w:r/>
      <w:r>
        <w:rPr lang="zh-CN" sz="17" baseline="0" dirty="0">
          <w:jc w:val="left"/>
          <w:rFonts w:ascii="新宋体" w:hAnsi="新宋体" w:cs="新宋体"/>
          <w:color w:val="000000"/>
          <w:sz w:val="17"/>
          <w:szCs w:val="17"/>
        </w:rPr>
        <w:t>匿名代码块中赋值</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FF"/>
          <w:sz w:val="17"/>
          <w:szCs w:val="17"/>
        </w:rPr>
        <w:t>构造器中赋值</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类中出现的所有构造器都要写</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【修饰成员变量</w:t>
      </w:r>
      <w:r>
        <w:rPr lang="zh-CN" sz="19" baseline="0" dirty="0">
          <w:jc w:val="left"/>
          <w:rFonts w:ascii="宋体" w:hAnsi="宋体" w:cs="宋体"/>
          <w:color w:val="333333"/>
          <w:spacing w:val="-33"/>
          <w:sz w:val="19"/>
          <w:szCs w:val="19"/>
        </w:rPr>
        <w:t>-</w:t>
      </w:r>
      <w:r>
        <w:rPr lang="zh-CN" sz="19" baseline="0" dirty="0">
          <w:jc w:val="left"/>
          <w:rFonts w:ascii="微软雅黑" w:hAnsi="微软雅黑" w:cs="微软雅黑"/>
          <w:color w:val="333333"/>
          <w:sz w:val="19"/>
          <w:szCs w:val="19"/>
        </w:rPr>
        <w:t>静态成员变量】</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5" behindDoc="1" locked="0" layoutInCell="1" allowOverlap="1">
            <wp:simplePos x="0" y="0"/>
            <wp:positionH relativeFrom="page">
              <wp:posOffset>963889</wp:posOffset>
            </wp:positionH>
            <wp:positionV relativeFrom="line">
              <wp:posOffset>-167606</wp:posOffset>
            </wp:positionV>
            <wp:extent cx="5641423" cy="1057766"/>
            <wp:effectExtent l="0" t="0" r="0" b="0"/>
            <wp:wrapNone/>
            <wp:docPr id="1028" name="Freeform 1028"/>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7"/>
                            <a:pt x="805" y="1386235"/>
                            <a:pt x="2416" y="1390154"/>
                          </a:cubicBezTo>
                          <a:cubicBezTo>
                            <a:pt x="4028" y="1394074"/>
                            <a:pt x="6322" y="1397546"/>
                            <a:pt x="9298" y="1400473"/>
                          </a:cubicBezTo>
                          <a:cubicBezTo>
                            <a:pt x="12275" y="1403450"/>
                            <a:pt x="15709" y="1405682"/>
                            <a:pt x="19599" y="1407319"/>
                          </a:cubicBezTo>
                          <a:cubicBezTo>
                            <a:pt x="23489" y="1408907"/>
                            <a:pt x="27539" y="1409700"/>
                            <a:pt x="31750" y="1409700"/>
                          </a:cubicBezTo>
                          <a:lnTo>
                            <a:pt x="7486650" y="1409700"/>
                          </a:lnTo>
                          <a:cubicBezTo>
                            <a:pt x="7490859" y="1409700"/>
                            <a:pt x="7494909" y="1408907"/>
                            <a:pt x="7498798" y="1407319"/>
                          </a:cubicBezTo>
                          <a:cubicBezTo>
                            <a:pt x="7502690" y="1405682"/>
                            <a:pt x="7506123" y="1403450"/>
                            <a:pt x="7509099" y="1400473"/>
                          </a:cubicBezTo>
                          <a:cubicBezTo>
                            <a:pt x="7512076" y="1397546"/>
                            <a:pt x="7514370" y="1394074"/>
                            <a:pt x="7515981" y="1390154"/>
                          </a:cubicBezTo>
                          <a:cubicBezTo>
                            <a:pt x="7517593" y="1386235"/>
                            <a:pt x="7518400" y="1382167"/>
                            <a:pt x="7518400" y="1377950"/>
                          </a:cubicBezTo>
                          <a:lnTo>
                            <a:pt x="7518400" y="31750"/>
                          </a:lnTo>
                          <a:cubicBezTo>
                            <a:pt x="7518400" y="27484"/>
                            <a:pt x="7517593" y="23515"/>
                            <a:pt x="7515981" y="19646"/>
                          </a:cubicBezTo>
                          <a:cubicBezTo>
                            <a:pt x="7514370" y="15727"/>
                            <a:pt x="7512076" y="12304"/>
                            <a:pt x="7509099" y="9327"/>
                          </a:cubicBezTo>
                          <a:cubicBezTo>
                            <a:pt x="7506123" y="6350"/>
                            <a:pt x="7502690" y="4068"/>
                            <a:pt x="7498798" y="2431"/>
                          </a:cubicBezTo>
                          <a:cubicBezTo>
                            <a:pt x="7494909" y="794"/>
                            <a:pt x="7490859" y="0"/>
                            <a:pt x="7486650" y="0"/>
                          </a:cubicBezTo>
                          <a:lnTo>
                            <a:pt x="31750" y="0"/>
                          </a:lnTo>
                          <a:cubicBezTo>
                            <a:pt x="27539" y="0"/>
                            <a:pt x="23489" y="794"/>
                            <a:pt x="19599" y="2431"/>
                          </a:cubicBezTo>
                          <a:cubicBezTo>
                            <a:pt x="15709" y="4068"/>
                            <a:pt x="12275" y="6350"/>
                            <a:pt x="9298" y="9327"/>
                          </a:cubicBezTo>
                          <a:cubicBezTo>
                            <a:pt x="6322" y="12304"/>
                            <a:pt x="4028" y="15727"/>
                            <a:pt x="2416" y="19646"/>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4" behindDoc="1" locked="0" layoutInCell="1" allowOverlap="1">
            <wp:simplePos x="0" y="0"/>
            <wp:positionH relativeFrom="page">
              <wp:posOffset>963889</wp:posOffset>
            </wp:positionH>
            <wp:positionV relativeFrom="line">
              <wp:posOffset>-167606</wp:posOffset>
            </wp:positionV>
            <wp:extent cx="5641423" cy="1057766"/>
            <wp:effectExtent l="0" t="0" r="0" b="0"/>
            <wp:wrapNone/>
            <wp:docPr id="1029" name="Freeform 1029"/>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7"/>
                            <a:pt x="805" y="1386235"/>
                            <a:pt x="2416" y="1390154"/>
                          </a:cubicBezTo>
                          <a:cubicBezTo>
                            <a:pt x="4028" y="1394074"/>
                            <a:pt x="6322" y="1397546"/>
                            <a:pt x="9298" y="1400473"/>
                          </a:cubicBezTo>
                          <a:cubicBezTo>
                            <a:pt x="12275" y="1403450"/>
                            <a:pt x="15709" y="1405682"/>
                            <a:pt x="19599" y="1407319"/>
                          </a:cubicBezTo>
                          <a:cubicBezTo>
                            <a:pt x="23489" y="1408907"/>
                            <a:pt x="27539" y="1409700"/>
                            <a:pt x="31750" y="1409700"/>
                          </a:cubicBezTo>
                          <a:lnTo>
                            <a:pt x="7486650" y="1409700"/>
                          </a:lnTo>
                          <a:cubicBezTo>
                            <a:pt x="7490859" y="1409700"/>
                            <a:pt x="7494909" y="1408907"/>
                            <a:pt x="7498798" y="1407319"/>
                          </a:cubicBezTo>
                          <a:cubicBezTo>
                            <a:pt x="7502690" y="1405682"/>
                            <a:pt x="7506123" y="1403450"/>
                            <a:pt x="7509099" y="1400473"/>
                          </a:cubicBezTo>
                          <a:cubicBezTo>
                            <a:pt x="7512076" y="1397546"/>
                            <a:pt x="7514370" y="1394074"/>
                            <a:pt x="7515981" y="1390154"/>
                          </a:cubicBezTo>
                          <a:cubicBezTo>
                            <a:pt x="7517593" y="1386235"/>
                            <a:pt x="7518400" y="1382167"/>
                            <a:pt x="7518400" y="1377950"/>
                          </a:cubicBezTo>
                          <a:lnTo>
                            <a:pt x="7518400" y="31750"/>
                          </a:lnTo>
                          <a:cubicBezTo>
                            <a:pt x="7518400" y="27484"/>
                            <a:pt x="7517593" y="23515"/>
                            <a:pt x="7515981" y="19646"/>
                          </a:cubicBezTo>
                          <a:cubicBezTo>
                            <a:pt x="7514370" y="15727"/>
                            <a:pt x="7512076" y="12304"/>
                            <a:pt x="7509099" y="9327"/>
                          </a:cubicBezTo>
                          <a:cubicBezTo>
                            <a:pt x="7506123" y="6350"/>
                            <a:pt x="7502690" y="4068"/>
                            <a:pt x="7498798" y="2431"/>
                          </a:cubicBezTo>
                          <a:cubicBezTo>
                            <a:pt x="7494909" y="794"/>
                            <a:pt x="7490859" y="0"/>
                            <a:pt x="7486650" y="0"/>
                          </a:cubicBezTo>
                          <a:lnTo>
                            <a:pt x="31750" y="0"/>
                          </a:lnTo>
                          <a:cubicBezTo>
                            <a:pt x="27539" y="0"/>
                            <a:pt x="23489" y="794"/>
                            <a:pt x="19599" y="2431"/>
                          </a:cubicBezTo>
                          <a:cubicBezTo>
                            <a:pt x="15709" y="4068"/>
                            <a:pt x="12275" y="6350"/>
                            <a:pt x="9298" y="9327"/>
                          </a:cubicBezTo>
                          <a:cubicBezTo>
                            <a:pt x="6322" y="12304"/>
                            <a:pt x="4028" y="15727"/>
                            <a:pt x="2416" y="19646"/>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54" behindDoc="1" locked="0" layoutInCell="1" allowOverlap="1">
            <wp:simplePos x="0" y="0"/>
            <wp:positionH relativeFrom="page">
              <wp:posOffset>968654</wp:posOffset>
            </wp:positionH>
            <wp:positionV relativeFrom="line">
              <wp:posOffset>-143783</wp:posOffset>
            </wp:positionV>
            <wp:extent cx="5593776" cy="1029178"/>
            <wp:effectExtent l="0" t="0" r="0" b="0"/>
            <wp:wrapNone/>
            <wp:docPr id="1030" name="Freeform 1030"/>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43" behindDoc="1" locked="0" layoutInCell="1" allowOverlap="1">
            <wp:simplePos x="0" y="0"/>
            <wp:positionH relativeFrom="page">
              <wp:posOffset>955954</wp:posOffset>
            </wp:positionH>
            <wp:positionV relativeFrom="line">
              <wp:posOffset>-156485</wp:posOffset>
            </wp:positionV>
            <wp:extent cx="292223" cy="1063699"/>
            <wp:effectExtent l="0" t="0" r="0" b="0"/>
            <wp:wrapNone/>
            <wp:docPr id="1031" name="Picture 1031"/>
            <wp:cNvGraphicFramePr>
              <a:graphicFrameLocks noChangeAspect="1"/>
            </wp:cNvGraphicFramePr>
            <a:graphic>
              <a:graphicData uri="http://schemas.openxmlformats.org/drawingml/2006/picture">
                <pic:pic xmlns:pic="http://schemas.openxmlformats.org/drawingml/2006/picture">
                  <pic:nvPicPr>
                    <pic:cNvPr id="1031" name="Picture 1031"/>
                    <pic:cNvPicPr>
                      <a:picLocks noChangeAspect="0" noChangeArrowheads="1"/>
                    </pic:cNvPicPr>
                  </pic:nvPicPr>
                  <pic:blipFill>
                    <a:blip r:embed="rId1031">
                      <a:extLst>
                        <a:ext uri="{28A0092B-C50C-407E-A947-70E740481C1C}">
                          <a14:useLocalDpi xmlns:a14="http://schemas.microsoft.com/office/drawing/2010/main" val="0"/>
                        </a:ext>
                      </a:extLst>
                    </a:blip>
                    <a:srcRect/>
                    <a:stretch>
                      <a:fillRect/>
                    </a:stretch>
                  </pic:blipFill>
                  <pic:spPr>
                    <a:xfrm rot="0" flipH="0" flipV="0">
                      <a:off x="0" y="0"/>
                      <a:ext cx="292223" cy="1063699"/>
                    </a:xfrm>
                    <a:prstGeom prst="rect">
                      <a:avLst/>
                    </a:prstGeom>
                    <a:noFill/>
                  </pic:spPr>
                </pic:pic>
              </a:graphicData>
            </a:graphic>
          </wp:anchor>
        </w:drawing>
        <w:drawing>
          <wp:anchor simplePos="0" relativeHeight="251658256" behindDoc="1" locked="0" layoutInCell="1" allowOverlap="1">
            <wp:simplePos x="0" y="0"/>
            <wp:positionH relativeFrom="page">
              <wp:posOffset>968654</wp:posOffset>
            </wp:positionH>
            <wp:positionV relativeFrom="line">
              <wp:posOffset>-143783</wp:posOffset>
            </wp:positionV>
            <wp:extent cx="5593776" cy="1029178"/>
            <wp:effectExtent l="0" t="0" r="0" b="0"/>
            <wp:wrapNone/>
            <wp:docPr id="1032" name="Freeform 1032"/>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Person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新宋体" w:hAnsi="新宋体" w:cs="新宋体"/>
          <w:color w:val="000000"/>
          <w:sz w:val="17"/>
          <w:szCs w:val="17"/>
        </w:rPr>
        <w:t>只有一次机会</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可以给此变量</w:t>
      </w:r>
      <w:r>
        <w:rPr lang="zh-CN" sz="17" baseline="0" dirty="0">
          <w:jc w:val="left"/>
          <w:rFonts w:ascii="Lucida Console" w:hAnsi="Lucida Console" w:cs="Lucida Console"/>
          <w:color w:val="000000"/>
          <w:sz w:val="17"/>
          <w:szCs w:val="17"/>
        </w:rPr>
        <w:t>a</w:t>
      </w:r>
      <w:r>
        <w:rPr lang="zh-CN" sz="17" baseline="0" dirty="0">
          <w:jc w:val="left"/>
          <w:rFonts w:ascii="新宋体" w:hAnsi="新宋体" w:cs="新宋体"/>
          <w:color w:val="000000"/>
          <w:sz w:val="17"/>
          <w:szCs w:val="17"/>
        </w:rPr>
        <w:t>赋值的位置</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声明的同时赋值</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341" w:space="0"/>
          </w:cols>
          <w:docGrid w:linePitch="360"/>
        </w:sectPr>
        <w:spacing w:before="80" w:after="0" w:line="175" w:lineRule="exact"/>
        <w:ind w:left="0" w:right="0" w:firstLine="0"/>
      </w:pPr>
      <w:r/>
      <w:r>
        <w:rPr lang="zh-CN" sz="17" baseline="0" dirty="0">
          <w:jc w:val="left"/>
          <w:rFonts w:ascii="新宋体" w:hAnsi="新宋体" w:cs="新宋体"/>
          <w:color w:val="000000"/>
          <w:sz w:val="17"/>
          <w:szCs w:val="17"/>
        </w:rPr>
        <w:t>静态代码块中赋值</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57" w:lineRule="exact"/>
        <w:ind w:left="990" w:right="0" w:firstLine="0"/>
      </w:pPr>
      <w:r/>
      <w:r>
        <w:rPr lang="zh-CN" sz="19" baseline="0" dirty="0">
          <w:jc w:val="left"/>
          <w:rFonts w:ascii="微软雅黑" w:hAnsi="微软雅黑" w:cs="微软雅黑"/>
          <w:color w:val="333333"/>
          <w:sz w:val="19"/>
          <w:szCs w:val="19"/>
        </w:rPr>
        <w:t>【修饰引用变量】</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9" behindDoc="1" locked="0" layoutInCell="1" allowOverlap="1">
            <wp:simplePos x="0" y="0"/>
            <wp:positionH relativeFrom="page">
              <wp:posOffset>963889</wp:posOffset>
            </wp:positionH>
            <wp:positionV relativeFrom="line">
              <wp:posOffset>-167605</wp:posOffset>
            </wp:positionV>
            <wp:extent cx="5641423" cy="1400826"/>
            <wp:effectExtent l="0" t="0" r="0" b="0"/>
            <wp:wrapNone/>
            <wp:docPr id="1033" name="Freeform 1033"/>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67"/>
                            <a:pt x="805" y="1843435"/>
                            <a:pt x="2416" y="1847354"/>
                          </a:cubicBezTo>
                          <a:cubicBezTo>
                            <a:pt x="4028" y="1851274"/>
                            <a:pt x="6322" y="1854746"/>
                            <a:pt x="9298" y="1857624"/>
                          </a:cubicBezTo>
                          <a:cubicBezTo>
                            <a:pt x="12275" y="1860650"/>
                            <a:pt x="15709" y="1862882"/>
                            <a:pt x="19599" y="1864519"/>
                          </a:cubicBezTo>
                          <a:cubicBezTo>
                            <a:pt x="23489" y="1866107"/>
                            <a:pt x="27539" y="1866900"/>
                            <a:pt x="31750" y="1866900"/>
                          </a:cubicBezTo>
                          <a:lnTo>
                            <a:pt x="7486650" y="1866900"/>
                          </a:lnTo>
                          <a:cubicBezTo>
                            <a:pt x="7490859" y="1866900"/>
                            <a:pt x="7494909" y="1866107"/>
                            <a:pt x="7498798" y="1864470"/>
                          </a:cubicBezTo>
                          <a:cubicBezTo>
                            <a:pt x="7502690" y="1862882"/>
                            <a:pt x="7506123" y="1860650"/>
                            <a:pt x="7509099" y="1857624"/>
                          </a:cubicBezTo>
                          <a:cubicBezTo>
                            <a:pt x="7512076" y="1854746"/>
                            <a:pt x="7514370" y="1851274"/>
                            <a:pt x="7515981" y="1847354"/>
                          </a:cubicBezTo>
                          <a:cubicBezTo>
                            <a:pt x="7517593" y="1843435"/>
                            <a:pt x="7518400" y="1839367"/>
                            <a:pt x="7518400" y="1835150"/>
                          </a:cubicBezTo>
                          <a:lnTo>
                            <a:pt x="7518400" y="31750"/>
                          </a:lnTo>
                          <a:cubicBezTo>
                            <a:pt x="7518400" y="27583"/>
                            <a:pt x="7517593" y="23565"/>
                            <a:pt x="7515981" y="19646"/>
                          </a:cubicBezTo>
                          <a:cubicBezTo>
                            <a:pt x="7514370" y="15776"/>
                            <a:pt x="7512076" y="12353"/>
                            <a:pt x="7509099" y="9327"/>
                          </a:cubicBezTo>
                          <a:cubicBezTo>
                            <a:pt x="7506123" y="6350"/>
                            <a:pt x="7502690" y="4068"/>
                            <a:pt x="7498798" y="2431"/>
                          </a:cubicBezTo>
                          <a:cubicBezTo>
                            <a:pt x="7494909" y="844"/>
                            <a:pt x="7490859" y="50"/>
                            <a:pt x="7486650" y="0"/>
                          </a:cubicBezTo>
                          <a:lnTo>
                            <a:pt x="31750" y="0"/>
                          </a:lnTo>
                          <a:cubicBezTo>
                            <a:pt x="27539" y="50"/>
                            <a:pt x="23489" y="844"/>
                            <a:pt x="19599" y="243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-167605</wp:posOffset>
            </wp:positionV>
            <wp:extent cx="5641423" cy="1400826"/>
            <wp:effectExtent l="0" t="0" r="0" b="0"/>
            <wp:wrapNone/>
            <wp:docPr id="1034" name="Freeform 1034"/>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67"/>
                            <a:pt x="805" y="1843435"/>
                            <a:pt x="2416" y="1847354"/>
                          </a:cubicBezTo>
                          <a:cubicBezTo>
                            <a:pt x="4028" y="1851274"/>
                            <a:pt x="6322" y="1854746"/>
                            <a:pt x="9298" y="1857624"/>
                          </a:cubicBezTo>
                          <a:cubicBezTo>
                            <a:pt x="12275" y="1860650"/>
                            <a:pt x="15709" y="1862882"/>
                            <a:pt x="19599" y="1864519"/>
                          </a:cubicBezTo>
                          <a:cubicBezTo>
                            <a:pt x="23489" y="1866107"/>
                            <a:pt x="27539" y="1866900"/>
                            <a:pt x="31750" y="1866900"/>
                          </a:cubicBezTo>
                          <a:lnTo>
                            <a:pt x="7486650" y="1866900"/>
                          </a:lnTo>
                          <a:cubicBezTo>
                            <a:pt x="7490859" y="1866900"/>
                            <a:pt x="7494909" y="1866107"/>
                            <a:pt x="7498798" y="1864470"/>
                          </a:cubicBezTo>
                          <a:cubicBezTo>
                            <a:pt x="7502690" y="1862882"/>
                            <a:pt x="7506123" y="1860650"/>
                            <a:pt x="7509099" y="1857624"/>
                          </a:cubicBezTo>
                          <a:cubicBezTo>
                            <a:pt x="7512076" y="1854746"/>
                            <a:pt x="7514370" y="1851274"/>
                            <a:pt x="7515981" y="1847354"/>
                          </a:cubicBezTo>
                          <a:cubicBezTo>
                            <a:pt x="7517593" y="1843435"/>
                            <a:pt x="7518400" y="1839367"/>
                            <a:pt x="7518400" y="1835150"/>
                          </a:cubicBezTo>
                          <a:lnTo>
                            <a:pt x="7518400" y="31750"/>
                          </a:lnTo>
                          <a:cubicBezTo>
                            <a:pt x="7518400" y="27583"/>
                            <a:pt x="7517593" y="23565"/>
                            <a:pt x="7515981" y="19646"/>
                          </a:cubicBezTo>
                          <a:cubicBezTo>
                            <a:pt x="7514370" y="15776"/>
                            <a:pt x="7512076" y="12353"/>
                            <a:pt x="7509099" y="9327"/>
                          </a:cubicBezTo>
                          <a:cubicBezTo>
                            <a:pt x="7506123" y="6350"/>
                            <a:pt x="7502690" y="4068"/>
                            <a:pt x="7498798" y="2431"/>
                          </a:cubicBezTo>
                          <a:cubicBezTo>
                            <a:pt x="7494909" y="844"/>
                            <a:pt x="7490859" y="50"/>
                            <a:pt x="7486650" y="0"/>
                          </a:cubicBezTo>
                          <a:lnTo>
                            <a:pt x="31750" y="0"/>
                          </a:lnTo>
                          <a:cubicBezTo>
                            <a:pt x="27539" y="50"/>
                            <a:pt x="23489" y="844"/>
                            <a:pt x="19599" y="243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67" behindDoc="1" locked="0" layoutInCell="1" allowOverlap="1">
            <wp:simplePos x="0" y="0"/>
            <wp:positionH relativeFrom="page">
              <wp:posOffset>955954</wp:posOffset>
            </wp:positionH>
            <wp:positionV relativeFrom="line">
              <wp:posOffset>-156483</wp:posOffset>
            </wp:positionV>
            <wp:extent cx="292223" cy="1399530"/>
            <wp:effectExtent l="0" t="0" r="0" b="0"/>
            <wp:wrapNone/>
            <wp:docPr id="1035" name="Picture 1035"/>
            <wp:cNvGraphicFramePr>
              <a:graphicFrameLocks noChangeAspect="1"/>
            </wp:cNvGraphicFramePr>
            <a:graphic>
              <a:graphicData uri="http://schemas.openxmlformats.org/drawingml/2006/picture">
                <pic:pic xmlns:pic="http://schemas.openxmlformats.org/drawingml/2006/picture">
                  <pic:nvPicPr>
                    <pic:cNvPr id="1035" name="Picture 1035"/>
                    <pic:cNvPicPr>
                      <a:picLocks noChangeAspect="0" noChangeArrowheads="1"/>
                    </pic:cNvPicPr>
                  </pic:nvPicPr>
                  <pic:blipFill>
                    <a:blip r:embed="rId1035">
                      <a:extLst>
                        <a:ext uri="{28A0092B-C50C-407E-A947-70E740481C1C}">
                          <a14:useLocalDpi xmlns:a14="http://schemas.microsoft.com/office/drawing/2010/main" val="0"/>
                        </a:ext>
                      </a:extLst>
                    </a:blip>
                    <a:srcRect/>
                    <a:stretch>
                      <a:fillRect/>
                    </a:stretch>
                  </pic:blipFill>
                  <pic:spPr>
                    <a:xfrm rot="0" flipH="0" flipV="0">
                      <a:off x="0" y="0"/>
                      <a:ext cx="292223" cy="1399530"/>
                    </a:xfrm>
                    <a:prstGeom prst="rect">
                      <a:avLst/>
                    </a:prstGeom>
                    <a:noFill/>
                  </pic:spPr>
                </pic:pic>
              </a:graphicData>
            </a:graphic>
          </wp:anchor>
        </w:drawing>
        <w:drawing>
          <wp:anchor simplePos="0" relativeHeight="251658650" behindDoc="1" locked="0" layoutInCell="1" allowOverlap="1">
            <wp:simplePos x="0" y="0"/>
            <wp:positionH relativeFrom="page">
              <wp:posOffset>968654</wp:posOffset>
            </wp:positionH>
            <wp:positionV relativeFrom="line">
              <wp:posOffset>-143782</wp:posOffset>
            </wp:positionV>
            <wp:extent cx="5593776" cy="1372238"/>
            <wp:effectExtent l="0" t="0" r="0" b="0"/>
            <wp:wrapNone/>
            <wp:docPr id="1036" name="Freeform 1036"/>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968654</wp:posOffset>
            </wp:positionH>
            <wp:positionV relativeFrom="line">
              <wp:posOffset>-143782</wp:posOffset>
            </wp:positionV>
            <wp:extent cx="5593776" cy="1372238"/>
            <wp:effectExtent l="0" t="0" r="0" b="0"/>
            <wp:wrapNone/>
            <wp:docPr id="1037" name="Freeform 1037"/>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7" w:firstLine="0"/>
      </w:pPr>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编译通过</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7" w:firstLine="0"/>
      </w:pPr>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setName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"zs"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448" w:space="0"/>
          </w:cols>
          <w:docGrid w:linePitch="360"/>
        </w:sectPr>
        <w:spacing w:before="0"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不能修改引用</w:t>
      </w:r>
      <w:r>
        <w:rPr lang="zh-CN" sz="17" baseline="0" dirty="0">
          <w:jc w:val="left"/>
          <w:rFonts w:ascii="Lucida Console" w:hAnsi="Lucida Console" w:cs="Lucida Console"/>
          <w:color w:val="AA5500"/>
          <w:sz w:val="17"/>
          <w:szCs w:val="17"/>
        </w:rPr>
        <w:t>s</w:t>
      </w:r>
      <w:r>
        <w:rPr lang="zh-CN" sz="17" baseline="0" dirty="0">
          <w:jc w:val="left"/>
          <w:rFonts w:ascii="新宋体" w:hAnsi="新宋体" w:cs="新宋体"/>
          <w:color w:val="AA5500"/>
          <w:sz w:val="17"/>
          <w:szCs w:val="17"/>
        </w:rPr>
        <w:t>指向的内存地址</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abst</w:t>
      </w:r>
      <w:r>
        <w:rPr lang="zh-CN" sz="31" baseline="0" dirty="0">
          <w:jc w:val="left"/>
          <w:rFonts w:ascii="宋体" w:hAnsi="宋体" w:cs="宋体"/>
          <w:color w:val="333333"/>
          <w:spacing w:val="-20"/>
          <w:sz w:val="31"/>
          <w:szCs w:val="31"/>
        </w:rPr>
        <w:t>r</w:t>
      </w:r>
      <w:r>
        <w:rPr lang="zh-CN" sz="31" baseline="0" dirty="0">
          <w:jc w:val="left"/>
          <w:rFonts w:ascii="宋体" w:hAnsi="宋体" w:cs="宋体"/>
          <w:color w:val="333333"/>
          <w:sz w:val="31"/>
          <w:szCs w:val="31"/>
        </w:rPr>
        <w:t>act</w:t>
      </w:r>
      <w:r>
        <w:rPr lang="zh-CN" sz="31" baseline="0" dirty="0">
          <w:jc w:val="left"/>
          <w:rFonts w:ascii="微软雅黑" w:hAnsi="微软雅黑" w:cs="微软雅黑"/>
          <w:b/>
          <w:bCs/>
          <w:color w:val="333333"/>
          <w:sz w:val="31"/>
          <w:szCs w:val="31"/>
        </w:rPr>
        <w:t>修饰符	</w:t>
      </w:r>
      <w:hyperlink r:id="rId100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宋体" w:hAnsi="宋体" w:cs="宋体"/>
          <w:color w:val="333333"/>
          <w:spacing w:val="-7"/>
          <w:sz w:val="19"/>
          <w:szCs w:val="19"/>
        </w:rPr>
        <w:t> 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w:t>
      </w:r>
      <w:r>
        <w:rPr lang="zh-CN" sz="19" baseline="0" dirty="0">
          <w:jc w:val="left"/>
          <w:rFonts w:ascii="微软雅黑" w:hAnsi="微软雅黑" w:cs="微软雅黑"/>
          <w:color w:val="333333"/>
          <w:sz w:val="19"/>
          <w:szCs w:val="19"/>
        </w:rPr>
        <w:t>修饰符可以用来修饰方法也可以修饰类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如果修饰方法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那么该方法就是抽象方法</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如果修饰类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么该类就是抽象类。</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1</w:t>
      </w:r>
      <w:r>
        <w:rPr lang="zh-CN" sz="19" baseline="0" dirty="0">
          <w:jc w:val="left"/>
          <w:rFonts w:ascii="微软雅黑" w:hAnsi="微软雅黑" w:cs="微软雅黑"/>
          <w:b/>
          <w:bCs/>
          <w:color w:val="333333"/>
          <w:sz w:val="19"/>
          <w:szCs w:val="19"/>
        </w:rPr>
        <w:t>、抽象类和抽象方法的关系</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抽象类中可以没有抽象方法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但是有抽象方法的类一定要声明为抽象类。</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z w:val="19"/>
          <w:szCs w:val="19"/>
        </w:rPr>
        <w:t>2</w:t>
      </w:r>
      <w:r>
        <w:rPr lang="zh-CN" sz="19" baseline="0" dirty="0">
          <w:jc w:val="left"/>
          <w:rFonts w:ascii="微软雅黑" w:hAnsi="微软雅黑" w:cs="微软雅黑"/>
          <w:b/>
          <w:bCs/>
          <w:color w:val="333333"/>
          <w:sz w:val="19"/>
          <w:szCs w:val="19"/>
        </w:rPr>
        <w:t>、语法</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96" behindDoc="1" locked="0" layoutInCell="1" allowOverlap="1">
            <wp:simplePos x="0" y="0"/>
            <wp:positionH relativeFrom="page">
              <wp:posOffset>963889</wp:posOffset>
            </wp:positionH>
            <wp:positionV relativeFrom="line">
              <wp:posOffset>-167604</wp:posOffset>
            </wp:positionV>
            <wp:extent cx="5641423" cy="886237"/>
            <wp:effectExtent l="0" t="0" r="0" b="0"/>
            <wp:wrapNone/>
            <wp:docPr id="1038" name="Freeform 1038"/>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7"/>
                            <a:pt x="805" y="1157635"/>
                            <a:pt x="2416" y="1161505"/>
                          </a:cubicBezTo>
                          <a:cubicBezTo>
                            <a:pt x="4028" y="1165424"/>
                            <a:pt x="6322" y="1168897"/>
                            <a:pt x="9298" y="1171824"/>
                          </a:cubicBezTo>
                          <a:cubicBezTo>
                            <a:pt x="12275" y="1174850"/>
                            <a:pt x="15709" y="1177082"/>
                            <a:pt x="19599" y="1178719"/>
                          </a:cubicBezTo>
                          <a:cubicBezTo>
                            <a:pt x="23489" y="1180307"/>
                            <a:pt x="27539" y="1181100"/>
                            <a:pt x="31750" y="1181100"/>
                          </a:cubicBezTo>
                          <a:lnTo>
                            <a:pt x="7486650" y="1181100"/>
                          </a:lnTo>
                          <a:cubicBezTo>
                            <a:pt x="7490859" y="1181100"/>
                            <a:pt x="7494909" y="1180307"/>
                            <a:pt x="7498798" y="1178719"/>
                          </a:cubicBezTo>
                          <a:cubicBezTo>
                            <a:pt x="7502690" y="1177082"/>
                            <a:pt x="7506123" y="1174850"/>
                            <a:pt x="7509099" y="1171824"/>
                          </a:cubicBezTo>
                          <a:cubicBezTo>
                            <a:pt x="7512076" y="1168897"/>
                            <a:pt x="7514370" y="1165424"/>
                            <a:pt x="7515981" y="1161505"/>
                          </a:cubicBezTo>
                          <a:cubicBezTo>
                            <a:pt x="7517593" y="1157635"/>
                            <a:pt x="7518400" y="1153567"/>
                            <a:pt x="7518400" y="1149350"/>
                          </a:cubicBezTo>
                          <a:lnTo>
                            <a:pt x="7518400" y="31750"/>
                          </a:lnTo>
                          <a:cubicBezTo>
                            <a:pt x="7518400" y="27583"/>
                            <a:pt x="7517593" y="2356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5" behindDoc="1" locked="0" layoutInCell="1" allowOverlap="1">
            <wp:simplePos x="0" y="0"/>
            <wp:positionH relativeFrom="page">
              <wp:posOffset>963889</wp:posOffset>
            </wp:positionH>
            <wp:positionV relativeFrom="line">
              <wp:posOffset>-167604</wp:posOffset>
            </wp:positionV>
            <wp:extent cx="5641423" cy="886237"/>
            <wp:effectExtent l="0" t="0" r="0" b="0"/>
            <wp:wrapNone/>
            <wp:docPr id="1039" name="Freeform 1039"/>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7"/>
                            <a:pt x="805" y="1157635"/>
                            <a:pt x="2416" y="1161505"/>
                          </a:cubicBezTo>
                          <a:cubicBezTo>
                            <a:pt x="4028" y="1165424"/>
                            <a:pt x="6322" y="1168897"/>
                            <a:pt x="9298" y="1171824"/>
                          </a:cubicBezTo>
                          <a:cubicBezTo>
                            <a:pt x="12275" y="1174850"/>
                            <a:pt x="15709" y="1177082"/>
                            <a:pt x="19599" y="1178719"/>
                          </a:cubicBezTo>
                          <a:cubicBezTo>
                            <a:pt x="23489" y="1180307"/>
                            <a:pt x="27539" y="1181100"/>
                            <a:pt x="31750" y="1181100"/>
                          </a:cubicBezTo>
                          <a:lnTo>
                            <a:pt x="7486650" y="1181100"/>
                          </a:lnTo>
                          <a:cubicBezTo>
                            <a:pt x="7490859" y="1181100"/>
                            <a:pt x="7494909" y="1180307"/>
                            <a:pt x="7498798" y="1178719"/>
                          </a:cubicBezTo>
                          <a:cubicBezTo>
                            <a:pt x="7502690" y="1177082"/>
                            <a:pt x="7506123" y="1174850"/>
                            <a:pt x="7509099" y="1171824"/>
                          </a:cubicBezTo>
                          <a:cubicBezTo>
                            <a:pt x="7512076" y="1168897"/>
                            <a:pt x="7514370" y="1165424"/>
                            <a:pt x="7515981" y="1161505"/>
                          </a:cubicBezTo>
                          <a:cubicBezTo>
                            <a:pt x="7517593" y="1157635"/>
                            <a:pt x="7518400" y="1153567"/>
                            <a:pt x="7518400" y="1149350"/>
                          </a:cubicBezTo>
                          <a:lnTo>
                            <a:pt x="7518400" y="31750"/>
                          </a:lnTo>
                          <a:cubicBezTo>
                            <a:pt x="7518400" y="27583"/>
                            <a:pt x="7517593" y="2356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77" behindDoc="1" locked="0" layoutInCell="1" allowOverlap="1">
            <wp:simplePos x="0" y="0"/>
            <wp:positionH relativeFrom="page">
              <wp:posOffset>955954</wp:posOffset>
            </wp:positionH>
            <wp:positionV relativeFrom="line">
              <wp:posOffset>-156474</wp:posOffset>
            </wp:positionV>
            <wp:extent cx="292223" cy="886792"/>
            <wp:effectExtent l="0" t="0" r="0" b="0"/>
            <wp:wrapNone/>
            <wp:docPr id="1040" name="Picture 1040"/>
            <wp:cNvGraphicFramePr>
              <a:graphicFrameLocks noChangeAspect="1"/>
            </wp:cNvGraphicFramePr>
            <a:graphic>
              <a:graphicData uri="http://schemas.openxmlformats.org/drawingml/2006/picture">
                <pic:pic xmlns:pic="http://schemas.openxmlformats.org/drawingml/2006/picture">
                  <pic:nvPicPr>
                    <pic:cNvPr id="1040" name="Picture 1040"/>
                    <pic:cNvPicPr>
                      <a:picLocks noChangeAspect="0" noChangeArrowheads="1"/>
                    </pic:cNvPicPr>
                  </pic:nvPicPr>
                  <pic:blipFill>
                    <a:blip r:embed="rId1040">
                      <a:extLst>
                        <a:ext uri="{28A0092B-C50C-407E-A947-70E740481C1C}">
                          <a14:useLocalDpi xmlns:a14="http://schemas.microsoft.com/office/drawing/2010/main" val="0"/>
                        </a:ext>
                      </a:extLst>
                    </a:blip>
                    <a:srcRect/>
                    <a:stretch>
                      <a:fillRect/>
                    </a:stretch>
                  </pic:blipFill>
                  <pic:spPr>
                    <a:xfrm rot="0" flipH="0" flipV="0">
                      <a:off x="0" y="0"/>
                      <a:ext cx="292223" cy="886792"/>
                    </a:xfrm>
                    <a:prstGeom prst="rect">
                      <a:avLst/>
                    </a:prstGeom>
                    <a:noFill/>
                  </pic:spPr>
                </pic:pic>
              </a:graphicData>
            </a:graphic>
          </wp:anchor>
        </w:drawing>
        <w:drawing>
          <wp:anchor simplePos="0" relativeHeight="251658776" behindDoc="1" locked="0" layoutInCell="1" allowOverlap="1">
            <wp:simplePos x="0" y="0"/>
            <wp:positionH relativeFrom="page">
              <wp:posOffset>968654</wp:posOffset>
            </wp:positionH>
            <wp:positionV relativeFrom="line">
              <wp:posOffset>-143780</wp:posOffset>
            </wp:positionV>
            <wp:extent cx="5593776" cy="857648"/>
            <wp:effectExtent l="0" t="0" r="0" b="0"/>
            <wp:wrapNone/>
            <wp:docPr id="1041" name="Freeform 1041"/>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7" behindDoc="1" locked="0" layoutInCell="1" allowOverlap="1">
            <wp:simplePos x="0" y="0"/>
            <wp:positionH relativeFrom="page">
              <wp:posOffset>968654</wp:posOffset>
            </wp:positionH>
            <wp:positionV relativeFrom="line">
              <wp:posOffset>-143780</wp:posOffset>
            </wp:positionV>
            <wp:extent cx="5593776" cy="857648"/>
            <wp:effectExtent l="0" t="0" r="0" b="0"/>
            <wp:wrapNone/>
            <wp:docPr id="1042" name="Freeform 1042"/>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9"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abstract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Action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abstract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doSomething</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165" w:space="0"/>
          </w:cols>
          <w:docGrid w:linePitch="360"/>
        </w:sect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doSomething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3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45" name="Freeform 10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46" name="Freeform 10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47" name="Freeform 10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48" name="Freeform 10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49" name="Freeform 10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50" name="Freeform 10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51" name="Freeform 10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52" name="Freeform 10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53" name="Freeform 10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54" name="Freeform 10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55" name="Freeform 10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56" name="Freeform 10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1"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对于这个普通方法来讲</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1038" w:firstLine="0"/>
      </w:pPr>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23"/>
          <w:sz w:val="19"/>
          <w:szCs w:val="19"/>
        </w:rPr>
        <w:t>"</w:t>
      </w:r>
      <w:r>
        <w:rPr lang="zh-CN" sz="19" baseline="0" dirty="0">
          <w:jc w:val="left"/>
          <w:rFonts w:ascii="宋体" w:hAnsi="宋体" w:cs="宋体"/>
          <w:color w:val="333333"/>
          <w:spacing w:val="-1"/>
          <w:sz w:val="19"/>
          <w:szCs w:val="19"/>
        </w:rPr>
        <w:t>public void doSomething()"</w:t>
      </w:r>
      <w:r>
        <w:rPr lang="zh-CN" sz="19" baseline="0" dirty="0">
          <w:jc w:val="left"/>
          <w:rFonts w:ascii="微软雅黑" w:hAnsi="微软雅黑" w:cs="微软雅黑"/>
          <w:color w:val="333333"/>
          <w:sz w:val="19"/>
          <w:szCs w:val="19"/>
        </w:rPr>
        <w:t>这部分是方法的声明</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32"/>
          <w:sz w:val="19"/>
          <w:szCs w:val="19"/>
        </w:rPr>
        <w:t> "{...}"</w:t>
      </w:r>
      <w:r>
        <w:rPr lang="zh-CN" sz="19" baseline="0" dirty="0">
          <w:jc w:val="left"/>
          <w:rFonts w:ascii="微软雅黑" w:hAnsi="微软雅黑" w:cs="微软雅黑"/>
          <w:color w:val="333333"/>
          <w:sz w:val="19"/>
          <w:szCs w:val="19"/>
        </w:rPr>
        <w:t>这部分是方法的实现</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如果大括号中什么都没写</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就叫方法的空实现</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038"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声明类的同时</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加上</w:t>
      </w:r>
      <w:r>
        <w:rPr lang="zh-CN" sz="19" baseline="0" dirty="0">
          <w:jc w:val="left"/>
          <w:rFonts w:ascii="宋体" w:hAnsi="宋体" w:cs="宋体"/>
          <w:color w:val="333333"/>
          <w:sz w:val="19"/>
          <w:szCs w:val="19"/>
        </w:rPr>
        <w:t>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w:t>
      </w:r>
      <w:r>
        <w:rPr lang="zh-CN" sz="19" baseline="0" dirty="0">
          <w:jc w:val="left"/>
          <w:rFonts w:ascii="微软雅黑" w:hAnsi="微软雅黑" w:cs="微软雅黑"/>
          <w:color w:val="333333"/>
          <w:sz w:val="19"/>
          <w:szCs w:val="19"/>
        </w:rPr>
        <w:t>修饰符就是抽象类</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声明方法的时候</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加上</w:t>
      </w:r>
      <w:r>
        <w:rPr lang="zh-CN" sz="19" baseline="0" dirty="0">
          <w:jc w:val="left"/>
          <w:rFonts w:ascii="宋体" w:hAnsi="宋体" w:cs="宋体"/>
          <w:color w:val="333333"/>
          <w:sz w:val="19"/>
          <w:szCs w:val="19"/>
        </w:rPr>
        <w:t>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w:t>
      </w:r>
      <w:r>
        <w:rPr lang="zh-CN" sz="19" baseline="0" dirty="0">
          <w:jc w:val="left"/>
          <w:rFonts w:ascii="微软雅黑" w:hAnsi="微软雅黑" w:cs="微软雅黑"/>
          <w:color w:val="333333"/>
          <w:sz w:val="19"/>
          <w:szCs w:val="19"/>
        </w:rPr>
        <w:t>修饰符</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并且去掉方法的大口号</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同时结尾加上分号</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该方法就是抽象方法。</w:t>
      </w:r>
      <w:r>
        <w:rPr>
          <w:rFonts w:ascii="Times New Roman" w:hAnsi="Times New Roman" w:cs="Times New Roman"/>
          <w:sz w:val="19"/>
          <w:szCs w:val="19"/>
        </w:rPr>
        <w:t> </w:t>
      </w:r>
      <w:r/>
    </w:p>
    <w:p>
      <w:pPr>
        <w:rPr>
          <w:rFonts w:ascii="Times New Roman" w:hAnsi="Times New Roman" w:cs="Times New Roman"/>
          <w:color w:val="010302"/>
        </w:rPr>
        <w:spacing w:before="90" w:after="0" w:line="375" w:lineRule="exact"/>
        <w:ind w:left="990" w:right="1038" w:firstLine="0"/>
      </w:pPr>
      <w:r/>
      <w:r>
        <w:rPr lang="zh-CN" sz="19" baseline="0" dirty="0">
          <w:jc w:val="left"/>
          <w:rFonts w:ascii="宋体" w:hAnsi="宋体" w:cs="宋体"/>
          <w:color w:val="333333"/>
          <w:sz w:val="19"/>
          <w:szCs w:val="19"/>
        </w:rPr>
        <w:t>3</w:t>
      </w:r>
      <w:r>
        <w:rPr lang="zh-CN" sz="19" baseline="0" dirty="0">
          <w:jc w:val="left"/>
          <w:rFonts w:ascii="微软雅黑" w:hAnsi="微软雅黑" w:cs="微软雅黑"/>
          <w:b/>
          <w:bCs/>
          <w:color w:val="333333"/>
          <w:sz w:val="19"/>
          <w:szCs w:val="19"/>
        </w:rPr>
        <w:t>、特点及作用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抽象类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不能使用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关键字来创建对象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它是用来让子类继承的。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抽象方法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只有方法的声明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没有方法的实现</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它是用来让子类实现的。</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子类继承抽象类后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需要实现抽象类中没有实现的抽象方法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否则这个子类也要声明为抽象类。</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06" behindDoc="1" locked="0" layoutInCell="1" allowOverlap="1">
            <wp:simplePos x="0" y="0"/>
            <wp:positionH relativeFrom="page">
              <wp:posOffset>963889</wp:posOffset>
            </wp:positionH>
            <wp:positionV relativeFrom="line">
              <wp:posOffset>-510662</wp:posOffset>
            </wp:positionV>
            <wp:extent cx="5641423" cy="3287654"/>
            <wp:effectExtent l="0" t="0" r="0" b="0"/>
            <wp:wrapNone/>
            <wp:docPr id="1057" name="Freeform 1057"/>
            <wp:cNvGraphicFramePr/>
            <a:graphic>
              <a:graphicData uri="http://schemas.microsoft.com/office/word/2010/wordprocessingShape">
                <wps:wsp>
                  <wps:cNvCnPr/>
                  <wps:spPr>
                    <a:xfrm rot="0" flipH="0" flipV="1">
                      <a:off x="0" y="0"/>
                      <a:ext cx="5641423" cy="3287654"/>
                    </a:xfrm>
                    <a:custGeom>
                      <a:rect l="l" t="t" r="r" b="b"/>
                      <a:pathLst>
                        <a:path w="7518400" h="4381500">
                          <a:moveTo>
                            <a:pt x="0" y="31750"/>
                          </a:moveTo>
                          <a:lnTo>
                            <a:pt x="0" y="4349750"/>
                          </a:lnTo>
                          <a:cubicBezTo>
                            <a:pt x="0" y="4353967"/>
                            <a:pt x="805" y="4358035"/>
                            <a:pt x="2416" y="4361954"/>
                          </a:cubicBezTo>
                          <a:cubicBezTo>
                            <a:pt x="4028" y="4365874"/>
                            <a:pt x="6322" y="4369346"/>
                            <a:pt x="9298" y="4372224"/>
                          </a:cubicBezTo>
                          <a:cubicBezTo>
                            <a:pt x="12275" y="4375200"/>
                            <a:pt x="15709" y="4377433"/>
                            <a:pt x="19599" y="4379119"/>
                          </a:cubicBezTo>
                          <a:cubicBezTo>
                            <a:pt x="23489" y="4380707"/>
                            <a:pt x="27539" y="4381500"/>
                            <a:pt x="31750" y="4381500"/>
                          </a:cubicBezTo>
                          <a:lnTo>
                            <a:pt x="7486650" y="4381500"/>
                          </a:lnTo>
                          <a:cubicBezTo>
                            <a:pt x="7490859" y="4381500"/>
                            <a:pt x="7494909" y="4380707"/>
                            <a:pt x="7498798" y="4379119"/>
                          </a:cubicBezTo>
                          <a:cubicBezTo>
                            <a:pt x="7502690" y="4377433"/>
                            <a:pt x="7506123" y="4375200"/>
                            <a:pt x="7509099" y="4372224"/>
                          </a:cubicBezTo>
                          <a:cubicBezTo>
                            <a:pt x="7512076" y="4369346"/>
                            <a:pt x="7514370" y="4365874"/>
                            <a:pt x="7515981" y="4361954"/>
                          </a:cubicBezTo>
                          <a:cubicBezTo>
                            <a:pt x="7517593" y="4358035"/>
                            <a:pt x="7518400" y="4353967"/>
                            <a:pt x="7518400" y="4349750"/>
                          </a:cubicBezTo>
                          <a:lnTo>
                            <a:pt x="7518400" y="31750"/>
                          </a:lnTo>
                          <a:cubicBezTo>
                            <a:pt x="7518400" y="27484"/>
                            <a:pt x="7517593" y="2351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5" behindDoc="1" locked="0" layoutInCell="1" allowOverlap="1">
            <wp:simplePos x="0" y="0"/>
            <wp:positionH relativeFrom="page">
              <wp:posOffset>963889</wp:posOffset>
            </wp:positionH>
            <wp:positionV relativeFrom="line">
              <wp:posOffset>-510662</wp:posOffset>
            </wp:positionV>
            <wp:extent cx="5641423" cy="3287654"/>
            <wp:effectExtent l="0" t="0" r="0" b="0"/>
            <wp:wrapNone/>
            <wp:docPr id="1058" name="Freeform 1058"/>
            <wp:cNvGraphicFramePr/>
            <a:graphic>
              <a:graphicData uri="http://schemas.microsoft.com/office/word/2010/wordprocessingShape">
                <wps:wsp>
                  <wps:cNvCnPr/>
                  <wps:spPr>
                    <a:xfrm rot="0" flipH="0" flipV="1">
                      <a:off x="0" y="0"/>
                      <a:ext cx="5641423" cy="3287654"/>
                    </a:xfrm>
                    <a:custGeom>
                      <a:rect l="l" t="t" r="r" b="b"/>
                      <a:pathLst>
                        <a:path w="7518400" h="4381500">
                          <a:moveTo>
                            <a:pt x="0" y="31750"/>
                          </a:moveTo>
                          <a:lnTo>
                            <a:pt x="0" y="4349750"/>
                          </a:lnTo>
                          <a:cubicBezTo>
                            <a:pt x="0" y="4353967"/>
                            <a:pt x="805" y="4358035"/>
                            <a:pt x="2416" y="4361954"/>
                          </a:cubicBezTo>
                          <a:cubicBezTo>
                            <a:pt x="4028" y="4365874"/>
                            <a:pt x="6322" y="4369346"/>
                            <a:pt x="9298" y="4372224"/>
                          </a:cubicBezTo>
                          <a:cubicBezTo>
                            <a:pt x="12275" y="4375200"/>
                            <a:pt x="15709" y="4377433"/>
                            <a:pt x="19599" y="4379119"/>
                          </a:cubicBezTo>
                          <a:cubicBezTo>
                            <a:pt x="23489" y="4380707"/>
                            <a:pt x="27539" y="4381500"/>
                            <a:pt x="31750" y="4381500"/>
                          </a:cubicBezTo>
                          <a:lnTo>
                            <a:pt x="7486650" y="4381500"/>
                          </a:lnTo>
                          <a:cubicBezTo>
                            <a:pt x="7490859" y="4381500"/>
                            <a:pt x="7494909" y="4380707"/>
                            <a:pt x="7498798" y="4379119"/>
                          </a:cubicBezTo>
                          <a:cubicBezTo>
                            <a:pt x="7502690" y="4377433"/>
                            <a:pt x="7506123" y="4375200"/>
                            <a:pt x="7509099" y="4372224"/>
                          </a:cubicBezTo>
                          <a:cubicBezTo>
                            <a:pt x="7512076" y="4369346"/>
                            <a:pt x="7514370" y="4365874"/>
                            <a:pt x="7515981" y="4361954"/>
                          </a:cubicBezTo>
                          <a:cubicBezTo>
                            <a:pt x="7517593" y="4358035"/>
                            <a:pt x="7518400" y="4353967"/>
                            <a:pt x="7518400" y="4349750"/>
                          </a:cubicBezTo>
                          <a:lnTo>
                            <a:pt x="7518400" y="31750"/>
                          </a:lnTo>
                          <a:cubicBezTo>
                            <a:pt x="7518400" y="27484"/>
                            <a:pt x="7517593" y="2351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24" behindDoc="1" locked="0" layoutInCell="1" allowOverlap="1">
            <wp:simplePos x="0" y="0"/>
            <wp:positionH relativeFrom="page">
              <wp:posOffset>955954</wp:posOffset>
            </wp:positionH>
            <wp:positionV relativeFrom="line">
              <wp:posOffset>-499530</wp:posOffset>
            </wp:positionV>
            <wp:extent cx="368459" cy="3287042"/>
            <wp:effectExtent l="0" t="0" r="0" b="0"/>
            <wp:wrapNone/>
            <wp:docPr id="1059" name="Picture 1059"/>
            <wp:cNvGraphicFramePr>
              <a:graphicFrameLocks noChangeAspect="1"/>
            </wp:cNvGraphicFramePr>
            <a:graphic>
              <a:graphicData uri="http://schemas.openxmlformats.org/drawingml/2006/picture">
                <pic:pic xmlns:pic="http://schemas.openxmlformats.org/drawingml/2006/picture">
                  <pic:nvPicPr>
                    <pic:cNvPr id="1059" name="Picture 1059"/>
                    <pic:cNvPicPr>
                      <a:picLocks noChangeAspect="0" noChangeArrowheads="1"/>
                    </pic:cNvPicPr>
                  </pic:nvPicPr>
                  <pic:blipFill>
                    <a:blip r:embed="rId1059">
                      <a:extLst>
                        <a:ext uri="{28A0092B-C50C-407E-A947-70E740481C1C}">
                          <a14:useLocalDpi xmlns:a14="http://schemas.microsoft.com/office/drawing/2010/main" val="0"/>
                        </a:ext>
                      </a:extLst>
                    </a:blip>
                    <a:srcRect/>
                    <a:stretch>
                      <a:fillRect/>
                    </a:stretch>
                  </pic:blipFill>
                  <pic:spPr>
                    <a:xfrm rot="0" flipH="0" flipV="0">
                      <a:off x="0" y="0"/>
                      <a:ext cx="368459" cy="3287042"/>
                    </a:xfrm>
                    <a:prstGeom prst="rect">
                      <a:avLst/>
                    </a:prstGeom>
                    <a:noFill/>
                  </pic:spPr>
                </pic:pic>
              </a:graphicData>
            </a:graphic>
          </wp:anchor>
        </w:drawing>
        <w:drawing>
          <wp:anchor simplePos="0" relativeHeight="251658354" behindDoc="1" locked="0" layoutInCell="1" allowOverlap="1">
            <wp:simplePos x="0" y="0"/>
            <wp:positionH relativeFrom="page">
              <wp:posOffset>968654</wp:posOffset>
            </wp:positionH>
            <wp:positionV relativeFrom="line">
              <wp:posOffset>-486838</wp:posOffset>
            </wp:positionV>
            <wp:extent cx="5593776" cy="3259065"/>
            <wp:effectExtent l="0" t="0" r="0" b="0"/>
            <wp:wrapNone/>
            <wp:docPr id="1060" name="Freeform 1060"/>
            <wp:cNvGraphicFramePr/>
            <a:graphic>
              <a:graphicData uri="http://schemas.microsoft.com/office/word/2010/wordprocessingShape">
                <wps:wsp>
                  <wps:cNvCnPr/>
                  <wps:spPr>
                    <a:xfrm rot="0" flipH="0" flipV="1">
                      <a:off x="0" y="0"/>
                      <a:ext cx="5593776" cy="3259065"/>
                    </a:xfrm>
                    <a:custGeom>
                      <a:rect l="l" t="t" r="r" b="b"/>
                      <a:pathLst>
                        <a:path w="7454900" h="4343400">
                          <a:moveTo>
                            <a:pt x="0" y="4343400"/>
                          </a:moveTo>
                          <a:lnTo>
                            <a:pt x="7454900" y="4343400"/>
                          </a:lnTo>
                          <a:lnTo>
                            <a:pt x="7454900" y="0"/>
                          </a:lnTo>
                          <a:lnTo>
                            <a:pt x="0" y="0"/>
                          </a:lnTo>
                          <a:lnTo>
                            <a:pt x="0" y="4343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7" behindDoc="1" locked="0" layoutInCell="1" allowOverlap="1">
            <wp:simplePos x="0" y="0"/>
            <wp:positionH relativeFrom="page">
              <wp:posOffset>968654</wp:posOffset>
            </wp:positionH>
            <wp:positionV relativeFrom="line">
              <wp:posOffset>-486838</wp:posOffset>
            </wp:positionV>
            <wp:extent cx="5593776" cy="3259065"/>
            <wp:effectExtent l="0" t="0" r="0" b="0"/>
            <wp:wrapNone/>
            <wp:docPr id="1061" name="Freeform 1061"/>
            <wp:cNvGraphicFramePr/>
            <a:graphic>
              <a:graphicData uri="http://schemas.microsoft.com/office/word/2010/wordprocessingShape">
                <wps:wsp>
                  <wps:cNvCnPr/>
                  <wps:spPr>
                    <a:xfrm rot="0" flipH="0" flipV="1">
                      <a:off x="0" y="0"/>
                      <a:ext cx="5593776" cy="3259065"/>
                    </a:xfrm>
                    <a:custGeom>
                      <a:rect l="l" t="t" r="r" b="b"/>
                      <a:pathLst>
                        <a:path w="7454900" h="4343400">
                          <a:moveTo>
                            <a:pt x="0" y="4343400"/>
                          </a:moveTo>
                          <a:lnTo>
                            <a:pt x="7454900" y="4343400"/>
                          </a:lnTo>
                          <a:lnTo>
                            <a:pt x="7454900" y="0"/>
                          </a:lnTo>
                          <a:lnTo>
                            <a:pt x="0" y="0"/>
                          </a:lnTo>
                          <a:lnTo>
                            <a:pt x="0" y="4343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abstract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Action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abstract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doSomething</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519"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抽象类不能</w:t>
      </w:r>
      <w:r>
        <w:rPr lang="zh-CN" sz="17" baseline="0" dirty="0">
          <w:jc w:val="left"/>
          <w:rFonts w:ascii="Lucida Console" w:hAnsi="Lucida Console" w:cs="Lucida Console"/>
          <w:color w:val="AA5500"/>
          <w:sz w:val="17"/>
          <w:szCs w:val="17"/>
        </w:rPr>
        <w:t>new</w:t>
      </w:r>
      <w:r>
        <w:rPr lang="zh-CN" sz="17" baseline="0" dirty="0">
          <w:jc w:val="left"/>
          <w:rFonts w:ascii="新宋体" w:hAnsi="新宋体" w:cs="新宋体"/>
          <w:color w:val="AA5500"/>
          <w:spacing w:val="-5"/>
          <w:sz w:val="17"/>
          <w:szCs w:val="17"/>
        </w:rPr>
        <w:t>对象</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子类继承抽象类</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70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Eat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实现父类中没有实现的抽象方法</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doSomething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//code</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165" w:space="0"/>
          </w:cols>
          <w:docGrid w:linePitch="360"/>
        </w:sectPr>
        <w:spacing w:before="1" w:after="0" w:line="270" w:lineRule="exact"/>
        <w:ind w:left="0" w:right="1864" w:firstLine="0"/>
      </w:pPr>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Eat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doSomething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56" w:after="0" w:line="450" w:lineRule="exact"/>
        <w:ind w:left="990" w:right="1427"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子类继承抽象类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那么就必须要实现抽象类没有实现的抽象方法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否则该子类也要声明为抽象类。</w:t>
      </w:r>
      <w:r>
        <w:rPr>
          <w:rFonts w:ascii="Times New Roman" w:hAnsi="Times New Roman" w:cs="Times New Roman"/>
          <w:sz w:val="19"/>
          <w:szCs w:val="19"/>
        </w:rPr>
        <w:t> </w:t>
      </w:r>
      <w:r/>
      <w:r>
        <w:rPr lang="zh-CN" sz="19" baseline="0" dirty="0">
          <w:jc w:val="left"/>
          <w:rFonts w:ascii="宋体" w:hAnsi="宋体" w:cs="宋体"/>
          <w:color w:val="333333"/>
          <w:sz w:val="19"/>
          <w:szCs w:val="19"/>
        </w:rPr>
        <w:t>4</w:t>
      </w:r>
      <w:r>
        <w:rPr lang="zh-CN" sz="19" baseline="0" dirty="0">
          <w:jc w:val="left"/>
          <w:rFonts w:ascii="微软雅黑" w:hAnsi="微软雅黑" w:cs="微软雅黑"/>
          <w:b/>
          <w:bCs/>
          <w:color w:val="333333"/>
          <w:sz w:val="19"/>
          <w:szCs w:val="19"/>
        </w:rPr>
        <w:t>、思考</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思考</w:t>
      </w:r>
      <w:r>
        <w:rPr lang="zh-CN" sz="19" baseline="0" dirty="0">
          <w:jc w:val="left"/>
          <w:rFonts w:ascii="宋体" w:hAnsi="宋体" w:cs="宋体"/>
          <w:color w:val="333333"/>
          <w:spacing w:val="-29"/>
          <w:sz w:val="19"/>
          <w:szCs w:val="19"/>
        </w:rPr>
        <w:t>1 : </w:t>
      </w:r>
      <w:r>
        <w:rPr lang="zh-CN" sz="19" baseline="0" dirty="0">
          <w:jc w:val="left"/>
          <w:rFonts w:ascii="微软雅黑" w:hAnsi="微软雅黑" w:cs="微软雅黑"/>
          <w:color w:val="333333"/>
          <w:sz w:val="19"/>
          <w:szCs w:val="19"/>
        </w:rPr>
        <w:t>抽象类不能</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那么抽象类中有没有构造器</w:t>
      </w:r>
      <w:r>
        <w:rPr lang="zh-CN" sz="19" baseline="0" dirty="0">
          <w:jc w:val="left"/>
          <w:rFonts w:ascii="宋体" w:hAnsi="宋体" w:cs="宋体"/>
          <w:color w:val="333333"/>
          <w:spacing w:val="-12"/>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29" behindDoc="1" locked="0" layoutInCell="1" allowOverlap="1">
            <wp:simplePos x="0" y="0"/>
            <wp:positionH relativeFrom="page">
              <wp:posOffset>963889</wp:posOffset>
            </wp:positionH>
            <wp:positionV relativeFrom="line">
              <wp:posOffset>-46870</wp:posOffset>
            </wp:positionV>
            <wp:extent cx="5641423" cy="371647"/>
            <wp:effectExtent l="0" t="0" r="0" b="0"/>
            <wp:wrapNone/>
            <wp:docPr id="1062" name="Freeform 1062"/>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7"/>
                            <a:pt x="805" y="471835"/>
                            <a:pt x="2416" y="475754"/>
                          </a:cubicBezTo>
                          <a:cubicBezTo>
                            <a:pt x="4028" y="479624"/>
                            <a:pt x="6322" y="483097"/>
                            <a:pt x="9298" y="486024"/>
                          </a:cubicBezTo>
                          <a:cubicBezTo>
                            <a:pt x="12275" y="489000"/>
                            <a:pt x="15709" y="491233"/>
                            <a:pt x="19599" y="492919"/>
                          </a:cubicBezTo>
                          <a:cubicBezTo>
                            <a:pt x="23489" y="494507"/>
                            <a:pt x="27539" y="495300"/>
                            <a:pt x="31750" y="495300"/>
                          </a:cubicBezTo>
                          <a:lnTo>
                            <a:pt x="7486650" y="495300"/>
                          </a:lnTo>
                          <a:cubicBezTo>
                            <a:pt x="7490859" y="495300"/>
                            <a:pt x="7494909" y="494507"/>
                            <a:pt x="7498798" y="492919"/>
                          </a:cubicBezTo>
                          <a:cubicBezTo>
                            <a:pt x="7502690" y="491233"/>
                            <a:pt x="7506123" y="489000"/>
                            <a:pt x="7509099" y="486024"/>
                          </a:cubicBezTo>
                          <a:cubicBezTo>
                            <a:pt x="7512076" y="483097"/>
                            <a:pt x="7514370" y="479624"/>
                            <a:pt x="7515981" y="475754"/>
                          </a:cubicBezTo>
                          <a:cubicBezTo>
                            <a:pt x="7517593" y="471835"/>
                            <a:pt x="7518400" y="467767"/>
                            <a:pt x="7518400" y="463550"/>
                          </a:cubicBezTo>
                          <a:lnTo>
                            <a:pt x="7518400" y="31750"/>
                          </a:lnTo>
                          <a:cubicBezTo>
                            <a:pt x="7518400" y="27484"/>
                            <a:pt x="7517593" y="2351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8" behindDoc="1" locked="0" layoutInCell="1" allowOverlap="1">
            <wp:simplePos x="0" y="0"/>
            <wp:positionH relativeFrom="page">
              <wp:posOffset>963889</wp:posOffset>
            </wp:positionH>
            <wp:positionV relativeFrom="line">
              <wp:posOffset>-46870</wp:posOffset>
            </wp:positionV>
            <wp:extent cx="5641423" cy="371647"/>
            <wp:effectExtent l="0" t="0" r="0" b="0"/>
            <wp:wrapNone/>
            <wp:docPr id="1063" name="Freeform 1063"/>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7"/>
                            <a:pt x="805" y="471835"/>
                            <a:pt x="2416" y="475754"/>
                          </a:cubicBezTo>
                          <a:cubicBezTo>
                            <a:pt x="4028" y="479624"/>
                            <a:pt x="6322" y="483097"/>
                            <a:pt x="9298" y="486024"/>
                          </a:cubicBezTo>
                          <a:cubicBezTo>
                            <a:pt x="12275" y="489000"/>
                            <a:pt x="15709" y="491233"/>
                            <a:pt x="19599" y="492919"/>
                          </a:cubicBezTo>
                          <a:cubicBezTo>
                            <a:pt x="23489" y="494507"/>
                            <a:pt x="27539" y="495300"/>
                            <a:pt x="31750" y="495300"/>
                          </a:cubicBezTo>
                          <a:lnTo>
                            <a:pt x="7486650" y="495300"/>
                          </a:lnTo>
                          <a:cubicBezTo>
                            <a:pt x="7490859" y="495300"/>
                            <a:pt x="7494909" y="494507"/>
                            <a:pt x="7498798" y="492919"/>
                          </a:cubicBezTo>
                          <a:cubicBezTo>
                            <a:pt x="7502690" y="491233"/>
                            <a:pt x="7506123" y="489000"/>
                            <a:pt x="7509099" y="486024"/>
                          </a:cubicBezTo>
                          <a:cubicBezTo>
                            <a:pt x="7512076" y="483097"/>
                            <a:pt x="7514370" y="479624"/>
                            <a:pt x="7515981" y="475754"/>
                          </a:cubicBezTo>
                          <a:cubicBezTo>
                            <a:pt x="7517593" y="471835"/>
                            <a:pt x="7518400" y="467767"/>
                            <a:pt x="7518400" y="463550"/>
                          </a:cubicBezTo>
                          <a:lnTo>
                            <a:pt x="7518400" y="31750"/>
                          </a:lnTo>
                          <a:cubicBezTo>
                            <a:pt x="7518400" y="27484"/>
                            <a:pt x="7517593" y="2351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31" behindDoc="1" locked="0" layoutInCell="1" allowOverlap="1">
            <wp:simplePos x="0" y="0"/>
            <wp:positionH relativeFrom="page">
              <wp:posOffset>955954</wp:posOffset>
            </wp:positionH>
            <wp:positionV relativeFrom="line">
              <wp:posOffset>-35750</wp:posOffset>
            </wp:positionV>
            <wp:extent cx="292223" cy="376733"/>
            <wp:effectExtent l="0" t="0" r="0" b="0"/>
            <wp:wrapNone/>
            <wp:docPr id="1064" name="Picture 1064"/>
            <wp:cNvGraphicFramePr>
              <a:graphicFrameLocks noChangeAspect="1"/>
            </wp:cNvGraphicFramePr>
            <a:graphic>
              <a:graphicData uri="http://schemas.openxmlformats.org/drawingml/2006/picture">
                <pic:pic xmlns:pic="http://schemas.openxmlformats.org/drawingml/2006/picture">
                  <pic:nvPicPr>
                    <pic:cNvPr id="1064" name="Picture 1064"/>
                    <pic:cNvPicPr>
                      <a:picLocks noChangeAspect="0" noChangeArrowheads="1"/>
                    </pic:cNvPicPr>
                  </pic:nvPicPr>
                  <pic:blipFill>
                    <a:blip r:embed="rId1064">
                      <a:extLst>
                        <a:ext uri="{28A0092B-C50C-407E-A947-70E740481C1C}">
                          <a14:useLocalDpi xmlns:a14="http://schemas.microsoft.com/office/drawing/2010/main" val="0"/>
                        </a:ext>
                      </a:extLst>
                    </a:blip>
                    <a:srcRect/>
                    <a:stretch>
                      <a:fillRect/>
                    </a:stretch>
                  </pic:blipFill>
                  <pic:spPr>
                    <a:xfrm rot="0" flipH="0" flipV="0">
                      <a:off x="0" y="0"/>
                      <a:ext cx="292223" cy="376733"/>
                    </a:xfrm>
                    <a:prstGeom prst="rect">
                      <a:avLst/>
                    </a:prstGeom>
                    <a:noFill/>
                  </pic:spPr>
                </pic:pic>
              </a:graphicData>
            </a:graphic>
          </wp:anchor>
        </w:drawing>
        <w:drawing>
          <wp:anchor simplePos="0" relativeHeight="251658654" behindDoc="1" locked="0" layoutInCell="1" allowOverlap="1">
            <wp:simplePos x="0" y="0"/>
            <wp:positionH relativeFrom="page">
              <wp:posOffset>968654</wp:posOffset>
            </wp:positionH>
            <wp:positionV relativeFrom="line">
              <wp:posOffset>-23046</wp:posOffset>
            </wp:positionV>
            <wp:extent cx="5593776" cy="343059"/>
            <wp:effectExtent l="0" t="0" r="0" b="0"/>
            <wp:wrapNone/>
            <wp:docPr id="1065" name="Freeform 1065"/>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0" behindDoc="1" locked="0" layoutInCell="1" allowOverlap="1">
            <wp:simplePos x="0" y="0"/>
            <wp:positionH relativeFrom="page">
              <wp:posOffset>968654</wp:posOffset>
            </wp:positionH>
            <wp:positionV relativeFrom="line">
              <wp:posOffset>-23046</wp:posOffset>
            </wp:positionV>
            <wp:extent cx="5593776" cy="343059"/>
            <wp:effectExtent l="0" t="0" r="0" b="0"/>
            <wp:wrapNone/>
            <wp:docPr id="1066" name="Freeform 1066"/>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7976" w:space="0"/>
          </w:cols>
          <w:docGrid w:linePitch="360"/>
        </w:sectPr>
        <w:spacing w:before="245" w:after="0" w:line="270" w:lineRule="exact"/>
        <w:ind w:left="0" w:right="-40" w:firstLine="0"/>
      </w:pPr>
      <w:r/>
      <w:r>
        <w:rPr lang="zh-CN" sz="17" baseline="0" dirty="0">
          <w:jc w:val="left"/>
          <w:rFonts w:ascii="新宋体" w:hAnsi="新宋体" w:cs="新宋体"/>
          <w:color w:val="000000"/>
          <w:sz w:val="17"/>
          <w:szCs w:val="17"/>
        </w:rPr>
        <w:t>抽象类是不能被实例化</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抽象类的目的就是为实现多态中的共同点</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抽象类的构造器会在子类实例化时调</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因此它也是用来实现多态中的共同点构造，不建议这样使用！</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思考</w:t>
      </w:r>
      <w:r>
        <w:rPr lang="zh-CN" sz="19" baseline="0" dirty="0">
          <w:jc w:val="left"/>
          <w:rFonts w:ascii="宋体" w:hAnsi="宋体" w:cs="宋体"/>
          <w:color w:val="333333"/>
          <w:spacing w:val="-29"/>
          <w:sz w:val="19"/>
          <w:szCs w:val="19"/>
        </w:rPr>
        <w:t>2 : </w:t>
      </w:r>
      <w:r>
        <w:rPr lang="zh-CN" sz="19" baseline="0" dirty="0">
          <w:jc w:val="left"/>
          <w:rFonts w:ascii="微软雅黑" w:hAnsi="微软雅黑" w:cs="微软雅黑"/>
          <w:color w:val="333333"/>
          <w:sz w:val="19"/>
          <w:szCs w:val="19"/>
        </w:rPr>
        <w:t>抽象类和抽象方法意义</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为什么要编写抽象类、抽象方法</w:t>
      </w:r>
      <w:r>
        <w:rPr lang="zh-CN" sz="19" baseline="0" dirty="0">
          <w:jc w:val="left"/>
          <w:rFonts w:ascii="宋体" w:hAnsi="宋体" w:cs="宋体"/>
          <w:color w:val="333333"/>
          <w:spacing w:val="-59"/>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drawing>
          <wp:anchor simplePos="0" relativeHeight="251658339" behindDoc="1" locked="0" layoutInCell="1" allowOverlap="1">
            <wp:simplePos x="0" y="0"/>
            <wp:positionH relativeFrom="page">
              <wp:posOffset>963889</wp:posOffset>
            </wp:positionH>
            <wp:positionV relativeFrom="paragraph">
              <wp:posOffset>-162029</wp:posOffset>
            </wp:positionV>
            <wp:extent cx="5641423" cy="1057766"/>
            <wp:effectExtent l="0" t="0" r="0" b="0"/>
            <wp:wrapNone/>
            <wp:docPr id="1067" name="Freeform 1067"/>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217"/>
                            <a:pt x="805" y="1386285"/>
                            <a:pt x="2416" y="1390154"/>
                          </a:cubicBezTo>
                          <a:cubicBezTo>
                            <a:pt x="4028" y="1394024"/>
                            <a:pt x="6322" y="1397497"/>
                            <a:pt x="9298" y="1400424"/>
                          </a:cubicBezTo>
                          <a:cubicBezTo>
                            <a:pt x="12275" y="1403400"/>
                            <a:pt x="15709" y="1405633"/>
                            <a:pt x="19599" y="1407319"/>
                          </a:cubicBezTo>
                          <a:cubicBezTo>
                            <a:pt x="23489" y="1408907"/>
                            <a:pt x="27539" y="1409700"/>
                            <a:pt x="31750" y="1409700"/>
                          </a:cubicBezTo>
                          <a:lnTo>
                            <a:pt x="7486650" y="1409700"/>
                          </a:lnTo>
                          <a:cubicBezTo>
                            <a:pt x="7490859" y="1409700"/>
                            <a:pt x="7494909" y="1408907"/>
                            <a:pt x="7498798" y="1407319"/>
                          </a:cubicBezTo>
                          <a:cubicBezTo>
                            <a:pt x="7502690" y="1405633"/>
                            <a:pt x="7506123" y="1403400"/>
                            <a:pt x="7509099" y="1400424"/>
                          </a:cubicBezTo>
                          <a:cubicBezTo>
                            <a:pt x="7512076" y="1397497"/>
                            <a:pt x="7514370" y="1394024"/>
                            <a:pt x="7515981" y="1390154"/>
                          </a:cubicBezTo>
                          <a:cubicBezTo>
                            <a:pt x="7517593" y="1386285"/>
                            <a:pt x="7518400" y="1382217"/>
                            <a:pt x="7518400" y="1377950"/>
                          </a:cubicBezTo>
                          <a:lnTo>
                            <a:pt x="7518400" y="31750"/>
                          </a:lnTo>
                          <a:cubicBezTo>
                            <a:pt x="7518400" y="27484"/>
                            <a:pt x="7517593" y="23515"/>
                            <a:pt x="7515981" y="19646"/>
                          </a:cubicBezTo>
                          <a:cubicBezTo>
                            <a:pt x="7514370" y="15727"/>
                            <a:pt x="7512076" y="12304"/>
                            <a:pt x="7509099" y="9327"/>
                          </a:cubicBezTo>
                          <a:cubicBezTo>
                            <a:pt x="7506123" y="6400"/>
                            <a:pt x="7502690" y="4068"/>
                            <a:pt x="7498798" y="2431"/>
                          </a:cubicBezTo>
                          <a:cubicBezTo>
                            <a:pt x="7494909" y="893"/>
                            <a:pt x="7490859" y="50"/>
                            <a:pt x="7486650" y="0"/>
                          </a:cubicBezTo>
                          <a:lnTo>
                            <a:pt x="31750" y="0"/>
                          </a:lnTo>
                          <a:cubicBezTo>
                            <a:pt x="27539" y="50"/>
                            <a:pt x="23489" y="893"/>
                            <a:pt x="19599" y="2431"/>
                          </a:cubicBezTo>
                          <a:cubicBezTo>
                            <a:pt x="15709" y="4068"/>
                            <a:pt x="12275" y="6400"/>
                            <a:pt x="9298" y="9327"/>
                          </a:cubicBezTo>
                          <a:cubicBezTo>
                            <a:pt x="6322" y="12304"/>
                            <a:pt x="4028" y="15727"/>
                            <a:pt x="2416" y="19646"/>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8" behindDoc="1" locked="0" layoutInCell="1" allowOverlap="1">
            <wp:simplePos x="0" y="0"/>
            <wp:positionH relativeFrom="page">
              <wp:posOffset>963889</wp:posOffset>
            </wp:positionH>
            <wp:positionV relativeFrom="paragraph">
              <wp:posOffset>-162029</wp:posOffset>
            </wp:positionV>
            <wp:extent cx="5641423" cy="1057766"/>
            <wp:effectExtent l="0" t="0" r="0" b="0"/>
            <wp:wrapNone/>
            <wp:docPr id="1068" name="Freeform 1068"/>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217"/>
                            <a:pt x="805" y="1386285"/>
                            <a:pt x="2416" y="1390154"/>
                          </a:cubicBezTo>
                          <a:cubicBezTo>
                            <a:pt x="4028" y="1394024"/>
                            <a:pt x="6322" y="1397497"/>
                            <a:pt x="9298" y="1400424"/>
                          </a:cubicBezTo>
                          <a:cubicBezTo>
                            <a:pt x="12275" y="1403400"/>
                            <a:pt x="15709" y="1405633"/>
                            <a:pt x="19599" y="1407319"/>
                          </a:cubicBezTo>
                          <a:cubicBezTo>
                            <a:pt x="23489" y="1408907"/>
                            <a:pt x="27539" y="1409700"/>
                            <a:pt x="31750" y="1409700"/>
                          </a:cubicBezTo>
                          <a:lnTo>
                            <a:pt x="7486650" y="1409700"/>
                          </a:lnTo>
                          <a:cubicBezTo>
                            <a:pt x="7490859" y="1409700"/>
                            <a:pt x="7494909" y="1408907"/>
                            <a:pt x="7498798" y="1407319"/>
                          </a:cubicBezTo>
                          <a:cubicBezTo>
                            <a:pt x="7502690" y="1405633"/>
                            <a:pt x="7506123" y="1403400"/>
                            <a:pt x="7509099" y="1400424"/>
                          </a:cubicBezTo>
                          <a:cubicBezTo>
                            <a:pt x="7512076" y="1397497"/>
                            <a:pt x="7514370" y="1394024"/>
                            <a:pt x="7515981" y="1390154"/>
                          </a:cubicBezTo>
                          <a:cubicBezTo>
                            <a:pt x="7517593" y="1386285"/>
                            <a:pt x="7518400" y="1382217"/>
                            <a:pt x="7518400" y="1377950"/>
                          </a:cubicBezTo>
                          <a:lnTo>
                            <a:pt x="7518400" y="31750"/>
                          </a:lnTo>
                          <a:cubicBezTo>
                            <a:pt x="7518400" y="27484"/>
                            <a:pt x="7517593" y="23515"/>
                            <a:pt x="7515981" y="19646"/>
                          </a:cubicBezTo>
                          <a:cubicBezTo>
                            <a:pt x="7514370" y="15727"/>
                            <a:pt x="7512076" y="12304"/>
                            <a:pt x="7509099" y="9327"/>
                          </a:cubicBezTo>
                          <a:cubicBezTo>
                            <a:pt x="7506123" y="6400"/>
                            <a:pt x="7502690" y="4068"/>
                            <a:pt x="7498798" y="2431"/>
                          </a:cubicBezTo>
                          <a:cubicBezTo>
                            <a:pt x="7494909" y="893"/>
                            <a:pt x="7490859" y="50"/>
                            <a:pt x="7486650" y="0"/>
                          </a:cubicBezTo>
                          <a:lnTo>
                            <a:pt x="31750" y="0"/>
                          </a:lnTo>
                          <a:cubicBezTo>
                            <a:pt x="27539" y="50"/>
                            <a:pt x="23489" y="893"/>
                            <a:pt x="19599" y="2431"/>
                          </a:cubicBezTo>
                          <a:cubicBezTo>
                            <a:pt x="15709" y="4068"/>
                            <a:pt x="12275" y="6400"/>
                            <a:pt x="9298" y="9327"/>
                          </a:cubicBezTo>
                          <a:cubicBezTo>
                            <a:pt x="6322" y="12304"/>
                            <a:pt x="4028" y="15727"/>
                            <a:pt x="2416" y="19646"/>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33" behindDoc="1" locked="0" layoutInCell="1" allowOverlap="1">
            <wp:simplePos x="0" y="0"/>
            <wp:positionH relativeFrom="page">
              <wp:posOffset>968654</wp:posOffset>
            </wp:positionH>
            <wp:positionV relativeFrom="paragraph">
              <wp:posOffset>-138205</wp:posOffset>
            </wp:positionV>
            <wp:extent cx="5593776" cy="1029178"/>
            <wp:effectExtent l="0" t="0" r="0" b="0"/>
            <wp:wrapNone/>
            <wp:docPr id="1069" name="Freeform 1069"/>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59" behindDoc="1" locked="0" layoutInCell="1" allowOverlap="1">
            <wp:simplePos x="0" y="0"/>
            <wp:positionH relativeFrom="page">
              <wp:posOffset>955954</wp:posOffset>
            </wp:positionH>
            <wp:positionV relativeFrom="paragraph">
              <wp:posOffset>-150911</wp:posOffset>
            </wp:positionV>
            <wp:extent cx="292223" cy="1055786"/>
            <wp:effectExtent l="0" t="0" r="0" b="0"/>
            <wp:wrapNone/>
            <wp:docPr id="1070" name="Picture 1070"/>
            <wp:cNvGraphicFramePr>
              <a:graphicFrameLocks noChangeAspect="1"/>
            </wp:cNvGraphicFramePr>
            <a:graphic>
              <a:graphicData uri="http://schemas.openxmlformats.org/drawingml/2006/picture">
                <pic:pic xmlns:pic="http://schemas.openxmlformats.org/drawingml/2006/picture">
                  <pic:nvPicPr>
                    <pic:cNvPr id="1070" name="Picture 1070"/>
                    <pic:cNvPicPr>
                      <a:picLocks noChangeAspect="0" noChangeArrowheads="1"/>
                    </pic:cNvPicPr>
                  </pic:nvPicPr>
                  <pic:blipFill>
                    <a:blip r:embed="rId1070">
                      <a:extLst>
                        <a:ext uri="{28A0092B-C50C-407E-A947-70E740481C1C}">
                          <a14:useLocalDpi xmlns:a14="http://schemas.microsoft.com/office/drawing/2010/main" val="0"/>
                        </a:ext>
                      </a:extLst>
                    </a:blip>
                    <a:srcRect/>
                    <a:stretch>
                      <a:fillRect/>
                    </a:stretch>
                  </pic:blipFill>
                  <pic:spPr>
                    <a:xfrm rot="0" flipH="0" flipV="0">
                      <a:off x="0" y="0"/>
                      <a:ext cx="292223" cy="1055786"/>
                    </a:xfrm>
                    <a:prstGeom prst="rect">
                      <a:avLst/>
                    </a:prstGeom>
                    <a:noFill/>
                  </pic:spPr>
                </pic:pic>
              </a:graphicData>
            </a:graphic>
          </wp:anchor>
        </w:drawing>
        <w:drawing>
          <wp:anchor simplePos="0" relativeHeight="251658340" behindDoc="1" locked="0" layoutInCell="1" allowOverlap="1">
            <wp:simplePos x="0" y="0"/>
            <wp:positionH relativeFrom="page">
              <wp:posOffset>968654</wp:posOffset>
            </wp:positionH>
            <wp:positionV relativeFrom="paragraph">
              <wp:posOffset>-138205</wp:posOffset>
            </wp:positionV>
            <wp:extent cx="5593776" cy="1029178"/>
            <wp:effectExtent l="0" t="0" r="0" b="0"/>
            <wp:wrapNone/>
            <wp:docPr id="1071" name="Freeform 1071"/>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p>
    <w:p>
      <w:pPr>
        <w:spacing w:line="240" w:lineRule="auto"/>
        <w:rPr>
          <w:rFonts w:ascii="Times New Roman" w:hAnsi="Times New Roman"/>
          <w:color w:val="000000" w:themeColor="text1"/>
          <w:sz w:val="24"/>
          <w:szCs w:val="24"/>
          <w:lang w:val="zh-CN"/>
        </w:rPr>
      </w:pP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27" w:after="0" w:line="270" w:lineRule="exact"/>
        <w:ind w:left="0" w:right="-40" w:firstLine="0"/>
        <w:jc w:val="both"/>
      </w:pPr>
      <w:r/>
      <w:r>
        <w:rPr lang="zh-CN" sz="17" baseline="0" dirty="0">
          <w:jc w:val="left"/>
          <w:rFonts w:ascii="新宋体" w:hAnsi="新宋体" w:cs="新宋体"/>
          <w:color w:val="000000"/>
          <w:sz w:val="17"/>
          <w:szCs w:val="17"/>
        </w:rPr>
        <w:t>打个比方，要做一个游戏。如果要创建一个角色，如果反复创建类和方法会很繁琐和麻烦。建一个抽象类</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后。若要创建角色可直接继承抽象类中的字段和方法，而抽象类中又有抽象方法。如果一个角色有很多种</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职业，每个职业又有很多技能，要是依次实例这些技能方法会显得想当笨拙。定义抽象方法，在需要时继</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承后重写调用，可以省去很多代码。</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16" w:space="0"/>
          </w:cols>
          <w:docGrid w:linePitch="360"/>
        </w:sectPr>
        <w:spacing w:before="0" w:after="0" w:line="270" w:lineRule="exact"/>
        <w:ind w:left="0" w:right="-40" w:firstLine="0"/>
      </w:pPr>
      <w:r/>
      <w:r>
        <w:rPr lang="zh-CN" sz="17" baseline="0" dirty="0">
          <w:jc w:val="left"/>
          <w:rFonts w:ascii="新宋体" w:hAnsi="新宋体" w:cs="新宋体"/>
          <w:color w:val="000000"/>
          <w:sz w:val="17"/>
          <w:szCs w:val="17"/>
        </w:rPr>
        <w:t>总之抽象类和抽象方法起到一个框架作用。很方便后期的调用和重写</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抽象方法是为了程序的可扩展性。重写抽象方法时即可实现同名方法但又非同目的的要求。</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8" w:after="0" w:line="491" w:lineRule="exact"/>
        <w:ind w:left="990" w:right="0" w:firstLine="0"/>
      </w:pPr>
      <w:r/>
      <w:r>
        <w:rPr lang="zh-CN" sz="36" baseline="0" dirty="0">
          <w:jc w:val="left"/>
          <w:rFonts w:ascii="微软雅黑" w:hAnsi="微软雅黑" w:cs="微软雅黑"/>
          <w:b/>
          <w:bCs/>
          <w:color w:val="333333"/>
          <w:sz w:val="36"/>
          <w:szCs w:val="36"/>
        </w:rPr>
        <w:t>接口	</w:t>
      </w:r>
      <w:hyperlink r:id="rId1043"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341" behindDoc="0" locked="0" layoutInCell="1" allowOverlap="1">
            <wp:simplePos x="0" y="0"/>
            <wp:positionH relativeFrom="page">
              <wp:posOffset>959124</wp:posOffset>
            </wp:positionH>
            <wp:positionV relativeFrom="line">
              <wp:posOffset>119780</wp:posOffset>
            </wp:positionV>
            <wp:extent cx="5650953" cy="9529"/>
            <wp:effectExtent l="0" t="0" r="0" b="0"/>
            <wp:wrapNone/>
            <wp:docPr id="1072" name="Freeform 1072"/>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、接口的本质	</w:t>
      </w:r>
      <w:hyperlink r:id="rId1044"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57" w:lineRule="exact"/>
        <w:ind w:left="990" w:right="0" w:firstLine="0"/>
      </w:pPr>
      <w:r/>
      <w:r>
        <w:rPr lang="zh-CN" sz="19" baseline="0" dirty="0">
          <w:jc w:val="left"/>
          <w:rFonts w:ascii="微软雅黑" w:hAnsi="微软雅黑" w:cs="微软雅黑"/>
          <w:color w:val="333333"/>
          <w:sz w:val="19"/>
          <w:szCs w:val="19"/>
        </w:rPr>
        <w:t>普通类：只有具体实现</w:t>
      </w:r>
      <w:r>
        <w:rPr>
          <w:rFonts w:ascii="Times New Roman" w:hAnsi="Times New Roman" w:cs="Times New Roman"/>
          <w:sz w:val="19"/>
          <w:szCs w:val="19"/>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76" name="Freeform 10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77" name="Freeform 10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78" name="Freeform 10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79" name="Freeform 10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80" name="Freeform 10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81" name="Freeform 10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82" name="Freeform 10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083" name="Freeform 10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084" name="Freeform 10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085" name="Freeform 10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086" name="Freeform 10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087" name="Freeform 10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0" w:after="0" w:line="457" w:lineRule="exact"/>
        <w:ind w:left="990" w:right="854" w:firstLine="0"/>
      </w:pPr>
      <w:r/>
      <w:r>
        <w:rPr lang="zh-CN" sz="19" baseline="0" dirty="0">
          <w:jc w:val="left"/>
          <w:rFonts w:ascii="微软雅黑" w:hAnsi="微软雅黑" w:cs="微软雅黑"/>
          <w:color w:val="333333"/>
          <w:sz w:val="19"/>
          <w:szCs w:val="19"/>
        </w:rPr>
        <w:t>抽象类：具体实现和规范</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抽象方法</w:t>
      </w:r>
      <w:r>
        <w:rPr lang="zh-CN" sz="19" baseline="0" dirty="0">
          <w:jc w:val="left"/>
          <w:rFonts w:ascii="宋体" w:hAnsi="宋体" w:cs="宋体"/>
          <w:color w:val="333333"/>
          <w:spacing w:val="-41"/>
          <w:sz w:val="19"/>
          <w:szCs w:val="19"/>
        </w:rPr>
        <w:t>) </w:t>
      </w:r>
      <w:r>
        <w:rPr lang="zh-CN" sz="19" baseline="0" dirty="0">
          <w:jc w:val="left"/>
          <w:rFonts w:ascii="微软雅黑" w:hAnsi="微软雅黑" w:cs="微软雅黑"/>
          <w:color w:val="333333"/>
          <w:sz w:val="19"/>
          <w:szCs w:val="19"/>
        </w:rPr>
        <w:t>都有！</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接口：只有规范！</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【为什么需要接口</w:t>
      </w:r>
      <w:r>
        <w:rPr lang="zh-CN" sz="19" baseline="0" dirty="0">
          <w:jc w:val="left"/>
          <w:rFonts w:ascii="宋体" w:hAnsi="宋体" w:cs="宋体"/>
          <w:color w:val="333333"/>
          <w:spacing w:val="-12"/>
          <w:sz w:val="19"/>
          <w:szCs w:val="19"/>
        </w:rPr>
        <w:t>?</w:t>
      </w:r>
      <w:r>
        <w:rPr lang="zh-CN" sz="19" baseline="0" dirty="0">
          <w:jc w:val="left"/>
          <w:rFonts w:ascii="微软雅黑" w:hAnsi="微软雅黑" w:cs="微软雅黑"/>
          <w:color w:val="333333"/>
          <w:sz w:val="19"/>
          <w:szCs w:val="19"/>
        </w:rPr>
        <w:t>接口和抽象类的区别</w:t>
      </w:r>
      <w:r>
        <w:rPr lang="zh-CN" sz="19" baseline="0" dirty="0">
          <w:jc w:val="left"/>
          <w:rFonts w:ascii="宋体" w:hAnsi="宋体" w:cs="宋体"/>
          <w:color w:val="333333"/>
          <w:spacing w:val="-12"/>
          <w:sz w:val="19"/>
          <w:szCs w:val="19"/>
        </w:rPr>
        <w: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854" w:firstLine="0"/>
      </w:pPr>
      <w:r>
        <w:drawing>
          <wp:anchor simplePos="0" relativeHeight="251658253" behindDoc="0" locked="0" layoutInCell="1" allowOverlap="1">
            <wp:simplePos x="0" y="0"/>
            <wp:positionH relativeFrom="page">
              <wp:posOffset>1092536</wp:posOffset>
            </wp:positionH>
            <wp:positionV relativeFrom="line">
              <wp:posOffset>232233</wp:posOffset>
            </wp:positionV>
            <wp:extent cx="47647" cy="47647"/>
            <wp:effectExtent l="0" t="0" r="0" b="0"/>
            <wp:wrapNone/>
            <wp:docPr id="1088" name="Freeform 108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350"/>
                            <a:pt x="47790" y="4068"/>
                            <a:pt x="43900" y="2481"/>
                          </a:cubicBezTo>
                          <a:cubicBezTo>
                            <a:pt x="40010" y="844"/>
                            <a:pt x="35960" y="0"/>
                            <a:pt x="31750" y="0"/>
                          </a:cubicBezTo>
                          <a:cubicBezTo>
                            <a:pt x="27539" y="0"/>
                            <a:pt x="23489" y="844"/>
                            <a:pt x="19599" y="2481"/>
                          </a:cubicBezTo>
                          <a:cubicBezTo>
                            <a:pt x="15709" y="4068"/>
                            <a:pt x="12275" y="6350"/>
                            <a:pt x="9298" y="9327"/>
                          </a:cubicBezTo>
                          <a:cubicBezTo>
                            <a:pt x="6322" y="12353"/>
                            <a:pt x="4028" y="15776"/>
                            <a:pt x="2416" y="19646"/>
                          </a:cubicBezTo>
                          <a:cubicBezTo>
                            <a:pt x="805" y="23565"/>
                            <a:pt x="0" y="27583"/>
                            <a:pt x="0" y="31750"/>
                          </a:cubicBezTo>
                          <a:cubicBezTo>
                            <a:pt x="0" y="35967"/>
                            <a:pt x="805" y="40035"/>
                            <a:pt x="2416" y="43954"/>
                          </a:cubicBezTo>
                          <a:cubicBezTo>
                            <a:pt x="4028" y="47874"/>
                            <a:pt x="6322" y="51346"/>
                            <a:pt x="9298" y="54224"/>
                          </a:cubicBezTo>
                          <a:cubicBezTo>
                            <a:pt x="12275" y="57200"/>
                            <a:pt x="15709" y="59433"/>
                            <a:pt x="19599" y="61119"/>
                          </a:cubicBezTo>
                          <a:cubicBezTo>
                            <a:pt x="23489" y="62707"/>
                            <a:pt x="27539" y="63500"/>
                            <a:pt x="31750" y="63500"/>
                          </a:cubicBezTo>
                          <a:cubicBezTo>
                            <a:pt x="35960" y="63500"/>
                            <a:pt x="40010" y="62707"/>
                            <a:pt x="43900" y="61119"/>
                          </a:cubicBezTo>
                          <a:cubicBezTo>
                            <a:pt x="47790" y="59433"/>
                            <a:pt x="51222" y="57200"/>
                            <a:pt x="54201" y="54224"/>
                          </a:cubicBezTo>
                          <a:cubicBezTo>
                            <a:pt x="57177" y="51346"/>
                            <a:pt x="59471" y="47874"/>
                            <a:pt x="61083" y="43954"/>
                          </a:cubicBezTo>
                          <a:cubicBezTo>
                            <a:pt x="62694" y="4003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接口就是比</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抽象类</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还</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抽象</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的</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抽象类</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，可以更加规范的对子类进行约束。全面地专业地实现了：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规范和具体实现的分离。</w:t>
      </w:r>
      <w:r>
        <w:rPr>
          <w:rFonts w:ascii="Times New Roman" w:hAnsi="Times New Roman" w:cs="Times New Roman"/>
          <w:sz w:val="19"/>
          <w:szCs w:val="19"/>
        </w:rPr>
        <w:t> </w:t>
      </w:r>
      <w:r>
        <w:drawing>
          <wp:anchor simplePos="0" relativeHeight="251658268" behindDoc="0" locked="0" layoutInCell="1" allowOverlap="1">
            <wp:simplePos x="0" y="0"/>
            <wp:positionH relativeFrom="page">
              <wp:posOffset>1092536</wp:posOffset>
            </wp:positionH>
            <wp:positionV relativeFrom="line">
              <wp:posOffset>82313</wp:posOffset>
            </wp:positionV>
            <wp:extent cx="47647" cy="47647"/>
            <wp:effectExtent l="0" t="0" r="0" b="0"/>
            <wp:wrapNone/>
            <wp:docPr id="1089" name="Freeform 1089"/>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400"/>
                            <a:pt x="47790" y="4068"/>
                            <a:pt x="43900" y="2481"/>
                          </a:cubicBezTo>
                          <a:cubicBezTo>
                            <a:pt x="40010" y="844"/>
                            <a:pt x="35960" y="50"/>
                            <a:pt x="31750" y="0"/>
                          </a:cubicBez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ubicBezTo>
                            <a:pt x="0" y="36017"/>
                            <a:pt x="805" y="40085"/>
                            <a:pt x="2416" y="43954"/>
                          </a:cubicBezTo>
                          <a:cubicBezTo>
                            <a:pt x="4028" y="47874"/>
                            <a:pt x="6322" y="51346"/>
                            <a:pt x="9298" y="54224"/>
                          </a:cubicBezTo>
                          <a:cubicBezTo>
                            <a:pt x="12275" y="57200"/>
                            <a:pt x="15709" y="59433"/>
                            <a:pt x="19599" y="61119"/>
                          </a:cubicBezTo>
                          <a:cubicBezTo>
                            <a:pt x="23489" y="62707"/>
                            <a:pt x="27539" y="63500"/>
                            <a:pt x="31750" y="63500"/>
                          </a:cubicBezTo>
                          <a:cubicBezTo>
                            <a:pt x="35960" y="63500"/>
                            <a:pt x="40010" y="62707"/>
                            <a:pt x="43900" y="61119"/>
                          </a:cubicBezTo>
                          <a:cubicBezTo>
                            <a:pt x="47790" y="59433"/>
                            <a:pt x="51222" y="57200"/>
                            <a:pt x="54201" y="54224"/>
                          </a:cubicBezTo>
                          <a:cubicBezTo>
                            <a:pt x="57177" y="51346"/>
                            <a:pt x="59471" y="47874"/>
                            <a:pt x="61083" y="43954"/>
                          </a:cubicBezTo>
                          <a:cubicBezTo>
                            <a:pt x="62694" y="40085"/>
                            <a:pt x="63500" y="3601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抽象类还提供某些具体实现，接口不提供任何实现，接口中所有方法都是抽象方法。接口是完全面</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向规范的，规定了一批类具有的公共方法规范。</w:t>
      </w:r>
      <w:r>
        <w:rPr>
          <w:rFonts w:ascii="Times New Roman" w:hAnsi="Times New Roman" w:cs="Times New Roman"/>
          <w:sz w:val="19"/>
          <w:szCs w:val="19"/>
        </w:rPr>
        <w:t> </w:t>
      </w:r>
      <w:r>
        <w:drawing>
          <wp:anchor simplePos="0" relativeHeight="251658271" behindDoc="0" locked="0" layoutInCell="1" allowOverlap="1">
            <wp:simplePos x="0" y="0"/>
            <wp:positionH relativeFrom="page">
              <wp:posOffset>1092536</wp:posOffset>
            </wp:positionH>
            <wp:positionV relativeFrom="line">
              <wp:posOffset>82313</wp:posOffset>
            </wp:positionV>
            <wp:extent cx="47647" cy="47647"/>
            <wp:effectExtent l="0" t="0" r="0" b="0"/>
            <wp:wrapNone/>
            <wp:docPr id="1090" name="Freeform 1090"/>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484"/>
                            <a:pt x="62694" y="23515"/>
                            <a:pt x="61083" y="19646"/>
                          </a:cubicBezTo>
                          <a:cubicBezTo>
                            <a:pt x="59471" y="15727"/>
                            <a:pt x="57177" y="12304"/>
                            <a:pt x="54201" y="9327"/>
                          </a:cubicBezTo>
                          <a:cubicBezTo>
                            <a:pt x="51222" y="6350"/>
                            <a:pt x="47790" y="4068"/>
                            <a:pt x="43900" y="2531"/>
                          </a:cubicBezTo>
                          <a:cubicBezTo>
                            <a:pt x="40010" y="893"/>
                            <a:pt x="35960" y="50"/>
                            <a:pt x="31750" y="0"/>
                          </a:cubicBezTo>
                          <a:cubicBezTo>
                            <a:pt x="27539" y="50"/>
                            <a:pt x="23489" y="893"/>
                            <a:pt x="19599" y="2531"/>
                          </a:cubicBezTo>
                          <a:cubicBezTo>
                            <a:pt x="15709" y="4068"/>
                            <a:pt x="12275" y="6350"/>
                            <a:pt x="9298" y="9327"/>
                          </a:cubicBezTo>
                          <a:cubicBezTo>
                            <a:pt x="6322" y="12304"/>
                            <a:pt x="4028" y="15727"/>
                            <a:pt x="2416" y="19646"/>
                          </a:cubicBezTo>
                          <a:cubicBezTo>
                            <a:pt x="805" y="23515"/>
                            <a:pt x="0" y="27484"/>
                            <a:pt x="0" y="31750"/>
                          </a:cubicBezTo>
                          <a:cubicBezTo>
                            <a:pt x="0" y="35967"/>
                            <a:pt x="805" y="40035"/>
                            <a:pt x="2416" y="43954"/>
                          </a:cubicBezTo>
                          <a:cubicBezTo>
                            <a:pt x="4028" y="47874"/>
                            <a:pt x="6322" y="51346"/>
                            <a:pt x="9298" y="54224"/>
                          </a:cubicBezTo>
                          <a:cubicBezTo>
                            <a:pt x="12275" y="57250"/>
                            <a:pt x="15709" y="59482"/>
                            <a:pt x="19599" y="61070"/>
                          </a:cubicBezTo>
                          <a:cubicBezTo>
                            <a:pt x="23489" y="62707"/>
                            <a:pt x="27539" y="63500"/>
                            <a:pt x="31750" y="63500"/>
                          </a:cubicBezTo>
                          <a:cubicBezTo>
                            <a:pt x="35960" y="63500"/>
                            <a:pt x="40010" y="62707"/>
                            <a:pt x="43900" y="61070"/>
                          </a:cubicBezTo>
                          <a:cubicBezTo>
                            <a:pt x="47790" y="59482"/>
                            <a:pt x="51222" y="57250"/>
                            <a:pt x="54201" y="54224"/>
                          </a:cubicBezTo>
                          <a:cubicBezTo>
                            <a:pt x="57177" y="51346"/>
                            <a:pt x="59471" y="47874"/>
                            <a:pt x="61083" y="43954"/>
                          </a:cubicBezTo>
                          <a:cubicBezTo>
                            <a:pt x="62694" y="4003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从接口的实现者角度看，接口定义了可以向外部提供的服务。</w:t>
      </w:r>
      <w:r>
        <w:rPr>
          <w:rFonts w:ascii="Times New Roman" w:hAnsi="Times New Roman" w:cs="Times New Roman"/>
          <w:sz w:val="19"/>
          <w:szCs w:val="19"/>
        </w:rPr>
        <w:t> </w:t>
      </w:r>
      <w:r>
        <w:drawing>
          <wp:anchor simplePos="0" relativeHeight="251658273" behindDoc="0" locked="0" layoutInCell="1" allowOverlap="1">
            <wp:simplePos x="0" y="0"/>
            <wp:positionH relativeFrom="page">
              <wp:posOffset>1092536</wp:posOffset>
            </wp:positionH>
            <wp:positionV relativeFrom="line">
              <wp:posOffset>82312</wp:posOffset>
            </wp:positionV>
            <wp:extent cx="47647" cy="47647"/>
            <wp:effectExtent l="0" t="0" r="0" b="0"/>
            <wp:wrapNone/>
            <wp:docPr id="1091" name="Freeform 109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484"/>
                            <a:pt x="62694" y="23515"/>
                            <a:pt x="61083" y="19646"/>
                          </a:cubicBezTo>
                          <a:cubicBezTo>
                            <a:pt x="59471" y="15727"/>
                            <a:pt x="57177" y="12304"/>
                            <a:pt x="54201" y="9327"/>
                          </a:cubicBezTo>
                          <a:cubicBezTo>
                            <a:pt x="51222" y="6350"/>
                            <a:pt x="47790" y="4068"/>
                            <a:pt x="43900" y="2481"/>
                          </a:cubicBezTo>
                          <a:cubicBezTo>
                            <a:pt x="40010" y="844"/>
                            <a:pt x="35960" y="50"/>
                            <a:pt x="31750" y="0"/>
                          </a:cubicBezTo>
                          <a:cubicBezTo>
                            <a:pt x="27539" y="50"/>
                            <a:pt x="23489" y="844"/>
                            <a:pt x="19599" y="2481"/>
                          </a:cubicBezTo>
                          <a:cubicBezTo>
                            <a:pt x="15709" y="4068"/>
                            <a:pt x="12275" y="6350"/>
                            <a:pt x="9298" y="9327"/>
                          </a:cubicBezTo>
                          <a:cubicBezTo>
                            <a:pt x="6322" y="12304"/>
                            <a:pt x="4028" y="15727"/>
                            <a:pt x="2416" y="19646"/>
                          </a:cubicBezTo>
                          <a:cubicBezTo>
                            <a:pt x="805" y="23515"/>
                            <a:pt x="0" y="27484"/>
                            <a:pt x="0" y="31750"/>
                          </a:cubicBezTo>
                          <a:cubicBezTo>
                            <a:pt x="0" y="36017"/>
                            <a:pt x="805" y="40085"/>
                            <a:pt x="2416" y="43954"/>
                          </a:cubicBezTo>
                          <a:cubicBezTo>
                            <a:pt x="4028" y="47874"/>
                            <a:pt x="6322" y="51346"/>
                            <a:pt x="9298" y="54224"/>
                          </a:cubicBezTo>
                          <a:cubicBezTo>
                            <a:pt x="12275" y="57250"/>
                            <a:pt x="15709" y="59482"/>
                            <a:pt x="19599" y="61169"/>
                          </a:cubicBezTo>
                          <a:cubicBezTo>
                            <a:pt x="23489" y="62707"/>
                            <a:pt x="27539" y="63500"/>
                            <a:pt x="31750" y="63500"/>
                          </a:cubicBezTo>
                          <a:cubicBezTo>
                            <a:pt x="35960" y="63500"/>
                            <a:pt x="40010" y="62707"/>
                            <a:pt x="43900" y="61119"/>
                          </a:cubicBezTo>
                          <a:cubicBezTo>
                            <a:pt x="47790" y="59482"/>
                            <a:pt x="51222" y="57250"/>
                            <a:pt x="54201" y="54224"/>
                          </a:cubicBezTo>
                          <a:cubicBezTo>
                            <a:pt x="57177" y="51346"/>
                            <a:pt x="59471" y="47874"/>
                            <a:pt x="61083" y="43954"/>
                          </a:cubicBezTo>
                          <a:cubicBezTo>
                            <a:pt x="62694" y="40085"/>
                            <a:pt x="63500" y="3601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从接口的调用者角度看，接口定义了实现者能提供那些服务。</w:t>
      </w:r>
      <w:r>
        <w:rPr>
          <w:rFonts w:ascii="Times New Roman" w:hAnsi="Times New Roman" w:cs="Times New Roman"/>
          <w:sz w:val="19"/>
          <w:szCs w:val="19"/>
        </w:rPr>
        <w:t> </w:t>
      </w:r>
      <w:r>
        <w:drawing>
          <wp:anchor simplePos="0" relativeHeight="251658275" behindDoc="0" locked="0" layoutInCell="1" allowOverlap="1">
            <wp:simplePos x="0" y="0"/>
            <wp:positionH relativeFrom="page">
              <wp:posOffset>1092536</wp:posOffset>
            </wp:positionH>
            <wp:positionV relativeFrom="line">
              <wp:posOffset>82313</wp:posOffset>
            </wp:positionV>
            <wp:extent cx="47647" cy="47647"/>
            <wp:effectExtent l="0" t="0" r="0" b="0"/>
            <wp:wrapNone/>
            <wp:docPr id="1092" name="Freeform 109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484"/>
                            <a:pt x="62694" y="23515"/>
                            <a:pt x="61083" y="19646"/>
                          </a:cubicBezTo>
                          <a:cubicBezTo>
                            <a:pt x="59471" y="15727"/>
                            <a:pt x="57177" y="12304"/>
                            <a:pt x="54201" y="9327"/>
                          </a:cubicBezTo>
                          <a:cubicBezTo>
                            <a:pt x="51222" y="6400"/>
                            <a:pt x="47790" y="4068"/>
                            <a:pt x="43900" y="2481"/>
                          </a:cubicBezTo>
                          <a:cubicBezTo>
                            <a:pt x="40010" y="844"/>
                            <a:pt x="35960" y="50"/>
                            <a:pt x="31750" y="0"/>
                          </a:cubicBezTo>
                          <a:cubicBezTo>
                            <a:pt x="27539" y="50"/>
                            <a:pt x="23489" y="844"/>
                            <a:pt x="19599" y="2481"/>
                          </a:cubicBezTo>
                          <a:cubicBezTo>
                            <a:pt x="15709" y="4068"/>
                            <a:pt x="12275" y="6400"/>
                            <a:pt x="9298" y="9327"/>
                          </a:cubicBezTo>
                          <a:cubicBezTo>
                            <a:pt x="6322" y="12304"/>
                            <a:pt x="4028" y="15727"/>
                            <a:pt x="2416" y="19646"/>
                          </a:cubicBezTo>
                          <a:cubicBezTo>
                            <a:pt x="805" y="23515"/>
                            <a:pt x="0" y="27484"/>
                            <a:pt x="0" y="31750"/>
                          </a:cubicBezTo>
                          <a:cubicBezTo>
                            <a:pt x="0" y="35967"/>
                            <a:pt x="805" y="40035"/>
                            <a:pt x="2416" y="43954"/>
                          </a:cubicBezTo>
                          <a:cubicBezTo>
                            <a:pt x="4028" y="47874"/>
                            <a:pt x="6322" y="51346"/>
                            <a:pt x="9298" y="54224"/>
                          </a:cubicBezTo>
                          <a:cubicBezTo>
                            <a:pt x="12275" y="57250"/>
                            <a:pt x="15709" y="59482"/>
                            <a:pt x="19599" y="61119"/>
                          </a:cubicBezTo>
                          <a:cubicBezTo>
                            <a:pt x="23489" y="62707"/>
                            <a:pt x="27539" y="63500"/>
                            <a:pt x="31750" y="63500"/>
                          </a:cubicBezTo>
                          <a:cubicBezTo>
                            <a:pt x="35960" y="63500"/>
                            <a:pt x="40010" y="62707"/>
                            <a:pt x="43900" y="61119"/>
                          </a:cubicBezTo>
                          <a:cubicBezTo>
                            <a:pt x="47790" y="59482"/>
                            <a:pt x="51222" y="57250"/>
                            <a:pt x="54201" y="54224"/>
                          </a:cubicBezTo>
                          <a:cubicBezTo>
                            <a:pt x="57177" y="51346"/>
                            <a:pt x="59471" y="47874"/>
                            <a:pt x="61083" y="44004"/>
                          </a:cubicBezTo>
                          <a:cubicBezTo>
                            <a:pt x="62694" y="4008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接口是两个模块之间通信的标准，通信的规范。如果能把你要设计的系统之间模块之间的接口定义</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好，就相当于完成了系统的设计大纲，剩下的就是添砖加瓦的具体实现了。大家在工作以后，做系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统时往往就是使用</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面向接口</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的思想来设计系统。</w:t>
      </w:r>
      <w:r>
        <w:rPr>
          <w:rFonts w:ascii="Times New Roman" w:hAnsi="Times New Roman" w:cs="Times New Roman"/>
          <w:sz w:val="19"/>
          <w:szCs w:val="19"/>
        </w:rPr>
        <w:t> </w:t>
      </w:r>
      <w:r/>
    </w:p>
    <w:p>
      <w:pPr>
        <w:rPr>
          <w:rFonts w:ascii="Times New Roman" w:hAnsi="Times New Roman" w:cs="Times New Roman"/>
          <w:color w:val="010302"/>
        </w:rPr>
        <w:spacing w:before="34" w:after="0" w:line="450" w:lineRule="exact"/>
        <w:ind w:left="1440" w:right="854" w:hanging="450"/>
      </w:pPr>
      <w:r/>
      <w:r>
        <w:rPr lang="zh-CN" sz="19" baseline="0" dirty="0">
          <w:jc w:val="left"/>
          <w:rFonts w:ascii="微软雅黑" w:hAnsi="微软雅黑" w:cs="微软雅黑"/>
          <w:color w:val="333333"/>
          <w:sz w:val="19"/>
          <w:szCs w:val="19"/>
        </w:rPr>
        <w:t>【接口的本质探讨】</w:t>
      </w:r>
      <w:r>
        <w:rPr>
          <w:rFonts w:ascii="Times New Roman" w:hAnsi="Times New Roman" w:cs="Times New Roman"/>
          <w:sz w:val="19"/>
          <w:szCs w:val="19"/>
        </w:rPr>
        <w:t> </w:t>
      </w:r>
      <w:r>
        <w:br w:type="textWrapping" w:clear="all"/>
      </w:r>
      <w:r>
        <w:drawing>
          <wp:anchor simplePos="0" relativeHeight="251658284" behindDoc="0" locked="0" layoutInCell="1" allowOverlap="1">
            <wp:simplePos x="0" y="0"/>
            <wp:positionH relativeFrom="page">
              <wp:posOffset>1092536</wp:posOffset>
            </wp:positionH>
            <wp:positionV relativeFrom="line">
              <wp:posOffset>230964</wp:posOffset>
            </wp:positionV>
            <wp:extent cx="47647" cy="47647"/>
            <wp:effectExtent l="0" t="0" r="0" b="0"/>
            <wp:wrapNone/>
            <wp:docPr id="1093" name="Freeform 109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400"/>
                            <a:pt x="47790" y="4068"/>
                            <a:pt x="43900" y="2481"/>
                          </a:cubicBezTo>
                          <a:cubicBezTo>
                            <a:pt x="40010" y="844"/>
                            <a:pt x="35960" y="50"/>
                            <a:pt x="31750" y="0"/>
                          </a:cubicBez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ubicBezTo>
                            <a:pt x="0" y="35967"/>
                            <a:pt x="805" y="40035"/>
                            <a:pt x="2416" y="43905"/>
                          </a:cubicBezTo>
                          <a:cubicBezTo>
                            <a:pt x="4028" y="47824"/>
                            <a:pt x="6322" y="51297"/>
                            <a:pt x="9298" y="54224"/>
                          </a:cubicBezTo>
                          <a:cubicBezTo>
                            <a:pt x="12275" y="57250"/>
                            <a:pt x="15709" y="59482"/>
                            <a:pt x="19599" y="61119"/>
                          </a:cubicBezTo>
                          <a:cubicBezTo>
                            <a:pt x="23489" y="62707"/>
                            <a:pt x="27539" y="63500"/>
                            <a:pt x="31750" y="63500"/>
                          </a:cubicBezTo>
                          <a:cubicBezTo>
                            <a:pt x="35960" y="63500"/>
                            <a:pt x="40010" y="62707"/>
                            <a:pt x="43900" y="61119"/>
                          </a:cubicBezTo>
                          <a:cubicBezTo>
                            <a:pt x="47790" y="59482"/>
                            <a:pt x="51222" y="57250"/>
                            <a:pt x="54201" y="54224"/>
                          </a:cubicBezTo>
                          <a:cubicBezTo>
                            <a:pt x="57177" y="51297"/>
                            <a:pt x="59471" y="47824"/>
                            <a:pt x="61083" y="43905"/>
                          </a:cubicBezTo>
                          <a:cubicBezTo>
                            <a:pt x="62694" y="4003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接口就是规范，定义的是一组规则，体现了现实世界中</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如果你是</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则必须能</w:t>
      </w:r>
      <w:r>
        <w:rPr lang="zh-CN" sz="19" baseline="0" dirty="0">
          <w:jc w:val="left"/>
          <w:rFonts w:ascii="宋体" w:hAnsi="宋体" w:cs="宋体"/>
          <w:color w:val="333333"/>
          <w:spacing w:val="-80"/>
          <w:sz w:val="19"/>
          <w:szCs w:val="19"/>
        </w:rPr>
        <w:t>…”</w:t>
      </w:r>
      <w:r>
        <w:rPr lang="zh-CN" sz="19" baseline="0" dirty="0">
          <w:jc w:val="left"/>
          <w:rFonts w:ascii="微软雅黑" w:hAnsi="微软雅黑" w:cs="微软雅黑"/>
          <w:color w:val="333333"/>
          <w:sz w:val="19"/>
          <w:szCs w:val="19"/>
        </w:rPr>
        <w:t>的思想。如果你是天</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54" w:firstLine="0"/>
      </w:pPr>
      <w:r/>
      <w:r>
        <w:rPr lang="zh-CN" sz="19" baseline="0" dirty="0">
          <w:jc w:val="left"/>
          <w:rFonts w:ascii="微软雅黑" w:hAnsi="微软雅黑" w:cs="微软雅黑"/>
          <w:color w:val="333333"/>
          <w:sz w:val="19"/>
          <w:szCs w:val="19"/>
        </w:rPr>
        <w:t>使，则必须能飞。如果你是汽车，则必须能跑。如果你好人，则必须干掉坏人；如果你是坏人，则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必须欺负好人。</w:t>
      </w:r>
      <w:r>
        <w:rPr>
          <w:rFonts w:ascii="Times New Roman" w:hAnsi="Times New Roman" w:cs="Times New Roman"/>
          <w:sz w:val="19"/>
          <w:szCs w:val="19"/>
        </w:rPr>
        <w:t> </w:t>
      </w:r>
      <w:r/>
    </w:p>
    <w:p>
      <w:pPr>
        <w:rPr>
          <w:rFonts w:ascii="Times New Roman" w:hAnsi="Times New Roman" w:cs="Times New Roman"/>
          <w:color w:val="010302"/>
        </w:rPr>
        <w:spacing w:before="4" w:after="0" w:line="300" w:lineRule="exact"/>
        <w:ind w:left="1440" w:right="854" w:firstLine="0"/>
      </w:pPr>
      <w:r>
        <w:drawing>
          <wp:anchor simplePos="0" relativeHeight="251658294" behindDoc="0" locked="0" layoutInCell="1" allowOverlap="1">
            <wp:simplePos x="0" y="0"/>
            <wp:positionH relativeFrom="page">
              <wp:posOffset>1092536</wp:posOffset>
            </wp:positionH>
            <wp:positionV relativeFrom="line">
              <wp:posOffset>89934</wp:posOffset>
            </wp:positionV>
            <wp:extent cx="47647" cy="47647"/>
            <wp:effectExtent l="0" t="0" r="0" b="0"/>
            <wp:wrapNone/>
            <wp:docPr id="1094" name="Freeform 109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350"/>
                            <a:pt x="47790" y="4068"/>
                            <a:pt x="43900" y="2481"/>
                          </a:cubicBezTo>
                          <a:cubicBezTo>
                            <a:pt x="40010" y="844"/>
                            <a:pt x="35960" y="0"/>
                            <a:pt x="31750" y="0"/>
                          </a:cubicBezTo>
                          <a:cubicBezTo>
                            <a:pt x="27539" y="0"/>
                            <a:pt x="23489" y="844"/>
                            <a:pt x="19599" y="2481"/>
                          </a:cubicBezTo>
                          <a:cubicBezTo>
                            <a:pt x="15709" y="4068"/>
                            <a:pt x="12275" y="6350"/>
                            <a:pt x="9298" y="9327"/>
                          </a:cubicBezTo>
                          <a:cubicBezTo>
                            <a:pt x="6322" y="12353"/>
                            <a:pt x="4028" y="15776"/>
                            <a:pt x="2416" y="19646"/>
                          </a:cubicBezTo>
                          <a:cubicBezTo>
                            <a:pt x="805" y="23565"/>
                            <a:pt x="0" y="27583"/>
                            <a:pt x="0" y="31750"/>
                          </a:cubicBezTo>
                          <a:cubicBezTo>
                            <a:pt x="0" y="35967"/>
                            <a:pt x="805" y="40035"/>
                            <a:pt x="2416" y="43954"/>
                          </a:cubicBezTo>
                          <a:cubicBezTo>
                            <a:pt x="4028" y="47874"/>
                            <a:pt x="6322" y="51346"/>
                            <a:pt x="9298" y="54273"/>
                          </a:cubicBezTo>
                          <a:cubicBezTo>
                            <a:pt x="12275" y="57250"/>
                            <a:pt x="15709" y="59482"/>
                            <a:pt x="19599" y="61119"/>
                          </a:cubicBezTo>
                          <a:cubicBezTo>
                            <a:pt x="23489" y="62707"/>
                            <a:pt x="27539" y="63500"/>
                            <a:pt x="31750" y="63500"/>
                          </a:cubicBezTo>
                          <a:cubicBezTo>
                            <a:pt x="35960" y="63500"/>
                            <a:pt x="40010" y="62707"/>
                            <a:pt x="43900" y="61169"/>
                          </a:cubicBezTo>
                          <a:cubicBezTo>
                            <a:pt x="47790" y="59482"/>
                            <a:pt x="51222" y="57250"/>
                            <a:pt x="54201" y="54273"/>
                          </a:cubicBezTo>
                          <a:cubicBezTo>
                            <a:pt x="57177" y="51346"/>
                            <a:pt x="59471" y="47874"/>
                            <a:pt x="61083" y="43954"/>
                          </a:cubicBezTo>
                          <a:cubicBezTo>
                            <a:pt x="62694" y="40035"/>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接口的本质是契约，就像我们人间的法律一样。制定好后大家都遵守。</w:t>
      </w:r>
      <w:r>
        <w:rPr>
          <w:rFonts w:ascii="Times New Roman" w:hAnsi="Times New Roman" w:cs="Times New Roman"/>
          <w:sz w:val="19"/>
          <w:szCs w:val="19"/>
        </w:rPr>
        <w:t> </w:t>
      </w:r>
      <w:r>
        <w:br w:type="textWrapping" w:clear="all"/>
      </w:r>
      <w:r>
        <w:drawing>
          <wp:anchor simplePos="0" relativeHeight="251658296" behindDoc="0" locked="0" layoutInCell="1" allowOverlap="1">
            <wp:simplePos x="0" y="0"/>
            <wp:positionH relativeFrom="page">
              <wp:posOffset>1092536</wp:posOffset>
            </wp:positionH>
            <wp:positionV relativeFrom="line">
              <wp:posOffset>135714</wp:posOffset>
            </wp:positionV>
            <wp:extent cx="47647" cy="47647"/>
            <wp:effectExtent l="0" t="0" r="0" b="0"/>
            <wp:wrapNone/>
            <wp:docPr id="1095" name="Freeform 109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400"/>
                            <a:pt x="47790" y="4068"/>
                            <a:pt x="43900" y="2481"/>
                          </a:cubicBezTo>
                          <a:cubicBezTo>
                            <a:pt x="40010" y="844"/>
                            <a:pt x="35960" y="50"/>
                            <a:pt x="31750" y="0"/>
                          </a:cubicBez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ubicBezTo>
                            <a:pt x="0" y="36017"/>
                            <a:pt x="805" y="40085"/>
                            <a:pt x="2416" y="43954"/>
                          </a:cubicBezTo>
                          <a:cubicBezTo>
                            <a:pt x="4028" y="47824"/>
                            <a:pt x="6322" y="51297"/>
                            <a:pt x="9298" y="54224"/>
                          </a:cubicBezTo>
                          <a:cubicBezTo>
                            <a:pt x="12275" y="57200"/>
                            <a:pt x="15709" y="59433"/>
                            <a:pt x="19599" y="61119"/>
                          </a:cubicBezTo>
                          <a:cubicBezTo>
                            <a:pt x="23489" y="62707"/>
                            <a:pt x="27539" y="63500"/>
                            <a:pt x="31750" y="63500"/>
                          </a:cubicBezTo>
                          <a:cubicBezTo>
                            <a:pt x="35960" y="63500"/>
                            <a:pt x="40010" y="62707"/>
                            <a:pt x="43900" y="61119"/>
                          </a:cubicBezTo>
                          <a:cubicBezTo>
                            <a:pt x="47790" y="59433"/>
                            <a:pt x="51222" y="57200"/>
                            <a:pt x="54201" y="54224"/>
                          </a:cubicBezTo>
                          <a:cubicBezTo>
                            <a:pt x="57177" y="51297"/>
                            <a:pt x="59471" y="47824"/>
                            <a:pt x="61083" y="43954"/>
                          </a:cubicBezTo>
                          <a:cubicBezTo>
                            <a:pt x="62694" y="40085"/>
                            <a:pt x="63500" y="3601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OO</w:t>
      </w:r>
      <w:r>
        <w:rPr lang="zh-CN" sz="19" baseline="0" dirty="0">
          <w:jc w:val="left"/>
          <w:rFonts w:ascii="微软雅黑" w:hAnsi="微软雅黑" w:cs="微软雅黑"/>
          <w:color w:val="333333"/>
          <w:sz w:val="19"/>
          <w:szCs w:val="19"/>
        </w:rPr>
        <w:t>的精髓，是对对象的抽象，最能体现这一点的就是接口。为什么我们讨论设计</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模式都只针对具</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备了抽象能力的语言（比如</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等），就是因为设计模式所研究的，实际上就是如何合</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理的去抽象。</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、接口与抽象类的区别	</w:t>
      </w:r>
      <w:hyperlink r:id="rId1073"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抽象类也是类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除了可以写抽象方法以及不能直接</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对象之外</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其他的和普通类没有什么不一样的。接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口已经另一种类型了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和类是有本质的区别的</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所以不能用类的标准去衡量接口。</w:t>
      </w:r>
      <w:r>
        <w:rPr>
          <w:rFonts w:ascii="Times New Roman" w:hAnsi="Times New Roman" w:cs="Times New Roman"/>
          <w:sz w:val="19"/>
          <w:szCs w:val="19"/>
        </w:rPr>
        <w:t> </w:t>
      </w:r>
      <w:r/>
    </w:p>
    <w:p>
      <w:pPr>
        <w:rPr>
          <w:rFonts w:ascii="Times New Roman" w:hAnsi="Times New Roman" w:cs="Times New Roman"/>
          <w:color w:val="010302"/>
        </w:rPr>
        <w:spacing w:before="86" w:after="0" w:line="378"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b/>
          <w:bCs/>
          <w:color w:val="333333"/>
          <w:sz w:val="19"/>
          <w:szCs w:val="19"/>
        </w:rPr>
        <w:t>声明类的关键字是</w:t>
      </w:r>
      <w:r>
        <w:rPr lang="zh-CN" sz="19" baseline="0" dirty="0">
          <w:jc w:val="left"/>
          <w:rFonts w:ascii="宋体" w:hAnsi="宋体" w:cs="宋体"/>
          <w:color w:val="333333"/>
          <w:spacing w:val="-7"/>
          <w:sz w:val="19"/>
          <w:szCs w:val="19"/>
        </w:rPr>
        <w:t>class,</w:t>
      </w:r>
      <w:r>
        <w:rPr lang="zh-CN" sz="19" baseline="0" dirty="0">
          <w:jc w:val="left"/>
          <w:rFonts w:ascii="微软雅黑" w:hAnsi="微软雅黑" w:cs="微软雅黑"/>
          <w:b/>
          <w:bCs/>
          <w:color w:val="333333"/>
          <w:sz w:val="19"/>
          <w:szCs w:val="19"/>
        </w:rPr>
        <w:t>声明接口的关键字是</w:t>
      </w:r>
      <w:r>
        <w:rPr lang="zh-CN" sz="19" baseline="0" dirty="0">
          <w:jc w:val="left"/>
          <w:rFonts w:ascii="宋体" w:hAnsi="宋体" w:cs="宋体"/>
          <w:color w:val="333333"/>
          <w:sz w:val="19"/>
          <w:szCs w:val="19"/>
        </w:rPr>
        <w:t>interface</w:t>
      </w:r>
      <w:r>
        <w:rPr lang="zh-CN" sz="19" baseline="0" dirty="0">
          <w:jc w:val="left"/>
          <w:rFonts w:ascii="微软雅黑" w:hAnsi="微软雅黑" w:cs="微软雅黑"/>
          <w:b/>
          <w:bCs/>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抽象类是用来被继承的</w:t>
      </w:r>
      <w:r>
        <w:rPr lang="zh-CN" sz="19" baseline="0" dirty="0">
          <w:jc w:val="left"/>
          <w:rFonts w:ascii="宋体" w:hAnsi="宋体" w:cs="宋体"/>
          <w:color w:val="333333"/>
          <w:spacing w:val="-13"/>
          <w:sz w:val="19"/>
          <w:szCs w:val="19"/>
        </w:rPr>
        <w:t>,java</w:t>
      </w:r>
      <w:r>
        <w:rPr lang="zh-CN" sz="19" baseline="0" dirty="0">
          <w:jc w:val="left"/>
          <w:rFonts w:ascii="微软雅黑" w:hAnsi="微软雅黑" w:cs="微软雅黑"/>
          <w:color w:val="333333"/>
          <w:sz w:val="19"/>
          <w:szCs w:val="19"/>
        </w:rPr>
        <w:t>中的类是单继承。</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继承了抽象类</w:t>
      </w:r>
      <w:r>
        <w:rPr lang="zh-CN" sz="19" baseline="0" dirty="0">
          <w:jc w:val="left"/>
          <w:rFonts w:ascii="宋体" w:hAnsi="宋体" w:cs="宋体"/>
          <w:color w:val="333333"/>
          <w:spacing w:val="-8"/>
          <w:sz w:val="19"/>
          <w:szCs w:val="19"/>
        </w:rPr>
        <w:t>B</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那么类</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的对象就属于</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类型了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可以使用多态</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一个父类的引用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可以指向这个父类的任意子类对象</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b/>
          <w:bCs/>
          <w:color w:val="333333"/>
          <w:sz w:val="19"/>
          <w:szCs w:val="19"/>
        </w:rPr>
        <w:t>注</w:t>
      </w:r>
      <w:r>
        <w:rPr lang="zh-CN" sz="19" baseline="0" dirty="0">
          <w:jc w:val="left"/>
          <w:rFonts w:ascii="宋体" w:hAnsi="宋体" w:cs="宋体"/>
          <w:color w:val="333333"/>
          <w:spacing w:val="-40"/>
          <w:sz w:val="19"/>
          <w:szCs w:val="19"/>
        </w:rPr>
        <w:t>:</w:t>
      </w:r>
      <w:r>
        <w:rPr lang="zh-CN" sz="19" baseline="0" dirty="0">
          <w:jc w:val="left"/>
          <w:rFonts w:ascii="微软雅黑" w:hAnsi="微软雅黑" w:cs="微软雅黑"/>
          <w:b/>
          <w:bCs/>
          <w:color w:val="333333"/>
          <w:sz w:val="19"/>
          <w:szCs w:val="19"/>
        </w:rPr>
        <w:t>继承的关键字是</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xtends</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接口是用来被类实现的</w:t>
      </w:r>
      <w:r>
        <w:rPr lang="zh-CN" sz="19" baseline="0" dirty="0">
          <w:jc w:val="left"/>
          <w:rFonts w:ascii="宋体" w:hAnsi="宋体" w:cs="宋体"/>
          <w:color w:val="333333"/>
          <w:spacing w:val="-13"/>
          <w:sz w:val="19"/>
          <w:szCs w:val="19"/>
        </w:rPr>
        <w:t>,java</w:t>
      </w:r>
      <w:r>
        <w:rPr lang="zh-CN" sz="19" baseline="0" dirty="0">
          <w:jc w:val="left"/>
          <w:rFonts w:ascii="微软雅黑" w:hAnsi="微软雅黑" w:cs="微软雅黑"/>
          <w:color w:val="333333"/>
          <w:sz w:val="19"/>
          <w:szCs w:val="19"/>
        </w:rPr>
        <w:t>中的接口可以被多实现。</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类</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实现接口</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D</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30"/>
          <w:sz w:val="19"/>
          <w:szCs w:val="19"/>
        </w:rPr>
        <w:t>E..,</w:t>
      </w:r>
      <w:r>
        <w:rPr lang="zh-CN" sz="19" baseline="0" dirty="0">
          <w:jc w:val="left"/>
          <w:rFonts w:ascii="微软雅黑" w:hAnsi="微软雅黑" w:cs="微软雅黑"/>
          <w:color w:val="333333"/>
          <w:sz w:val="19"/>
          <w:szCs w:val="19"/>
        </w:rPr>
        <w:t>那么类</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的对象就属于</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D</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等类型了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可以使用多态</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一个接口的引用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可以指向这个接口的任意实现类对象</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b/>
          <w:bCs/>
          <w:color w:val="333333"/>
          <w:sz w:val="19"/>
          <w:szCs w:val="19"/>
        </w:rPr>
        <w:t>注</w:t>
      </w:r>
      <w:r>
        <w:rPr lang="zh-CN" sz="19" baseline="0" dirty="0">
          <w:jc w:val="left"/>
          <w:rFonts w:ascii="宋体" w:hAnsi="宋体" w:cs="宋体"/>
          <w:color w:val="333333"/>
          <w:spacing w:val="-40"/>
          <w:sz w:val="19"/>
          <w:szCs w:val="19"/>
        </w:rPr>
        <w:t>:</w:t>
      </w:r>
      <w:r>
        <w:rPr lang="zh-CN" sz="19" baseline="0" dirty="0">
          <w:jc w:val="left"/>
          <w:rFonts w:ascii="微软雅黑" w:hAnsi="微软雅黑" w:cs="微软雅黑"/>
          <w:b/>
          <w:bCs/>
          <w:color w:val="333333"/>
          <w:sz w:val="19"/>
          <w:szCs w:val="19"/>
        </w:rPr>
        <w:t>实现的关键字是</w:t>
      </w:r>
      <w:r>
        <w:rPr lang="zh-CN" sz="19" baseline="0" dirty="0">
          <w:jc w:val="left"/>
          <w:rFonts w:ascii="宋体" w:hAnsi="宋体" w:cs="宋体"/>
          <w:color w:val="333333"/>
          <w:sz w:val="19"/>
          <w:szCs w:val="19"/>
        </w:rPr>
        <w:t>implements</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、接口中的方法都是抽象方法	</w:t>
      </w:r>
      <w:hyperlink r:id="rId1074"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20" w:after="0" w:line="265" w:lineRule="exact"/>
        <w:ind w:left="990" w:right="0" w:firstLine="0"/>
      </w:pPr>
      <w:r/>
      <w:r>
        <w:rPr lang="zh-CN" sz="19" baseline="0" dirty="0">
          <w:jc w:val="left"/>
          <w:rFonts w:ascii="微软雅黑" w:hAnsi="微软雅黑" w:cs="微软雅黑"/>
          <w:color w:val="333333"/>
          <w:sz w:val="19"/>
          <w:szCs w:val="19"/>
        </w:rPr>
        <w:t>接口中可以不写任何方法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但如果写方法了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该方法必须是抽象方法</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431" behindDoc="1" locked="0" layoutInCell="1" allowOverlap="1">
            <wp:simplePos x="0" y="0"/>
            <wp:positionH relativeFrom="page">
              <wp:posOffset>963889</wp:posOffset>
            </wp:positionH>
            <wp:positionV relativeFrom="line">
              <wp:posOffset>-167595</wp:posOffset>
            </wp:positionV>
            <wp:extent cx="5641423" cy="1229296"/>
            <wp:effectExtent l="0" t="0" r="0" b="0"/>
            <wp:wrapNone/>
            <wp:docPr id="1096" name="Freeform 1096"/>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835"/>
                            <a:pt x="2416" y="1618754"/>
                          </a:cubicBezTo>
                          <a:cubicBezTo>
                            <a:pt x="4028" y="1622624"/>
                            <a:pt x="6322" y="1626097"/>
                            <a:pt x="9298" y="1629024"/>
                          </a:cubicBezTo>
                          <a:cubicBezTo>
                            <a:pt x="12275" y="1632000"/>
                            <a:pt x="15709" y="1634233"/>
                            <a:pt x="19599" y="1635919"/>
                          </a:cubicBezTo>
                          <a:cubicBezTo>
                            <a:pt x="23489" y="1637507"/>
                            <a:pt x="27539" y="1638300"/>
                            <a:pt x="31750" y="1638300"/>
                          </a:cubicBezTo>
                          <a:lnTo>
                            <a:pt x="7486650" y="1638300"/>
                          </a:lnTo>
                          <a:cubicBezTo>
                            <a:pt x="7490859" y="1638300"/>
                            <a:pt x="7494909" y="1637507"/>
                            <a:pt x="7498798" y="1635919"/>
                          </a:cubicBezTo>
                          <a:cubicBezTo>
                            <a:pt x="7502690" y="1634233"/>
                            <a:pt x="7506123" y="1632000"/>
                            <a:pt x="7509099" y="1629024"/>
                          </a:cubicBezTo>
                          <a:cubicBezTo>
                            <a:pt x="7512076" y="1626097"/>
                            <a:pt x="7514370" y="1622624"/>
                            <a:pt x="7515981" y="1618754"/>
                          </a:cubicBezTo>
                          <a:cubicBezTo>
                            <a:pt x="7517593" y="1614835"/>
                            <a:pt x="7518400" y="1610767"/>
                            <a:pt x="7518400" y="1606550"/>
                          </a:cubicBezTo>
                          <a:lnTo>
                            <a:pt x="7518400" y="31750"/>
                          </a:lnTo>
                          <a:cubicBezTo>
                            <a:pt x="7518400" y="27583"/>
                            <a:pt x="7517593" y="2356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30" behindDoc="1" locked="0" layoutInCell="1" allowOverlap="1">
            <wp:simplePos x="0" y="0"/>
            <wp:positionH relativeFrom="page">
              <wp:posOffset>963889</wp:posOffset>
            </wp:positionH>
            <wp:positionV relativeFrom="line">
              <wp:posOffset>-167595</wp:posOffset>
            </wp:positionV>
            <wp:extent cx="5641423" cy="1229296"/>
            <wp:effectExtent l="0" t="0" r="0" b="0"/>
            <wp:wrapNone/>
            <wp:docPr id="1097" name="Freeform 1097"/>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67"/>
                            <a:pt x="805" y="1614835"/>
                            <a:pt x="2416" y="1618754"/>
                          </a:cubicBezTo>
                          <a:cubicBezTo>
                            <a:pt x="4028" y="1622624"/>
                            <a:pt x="6322" y="1626097"/>
                            <a:pt x="9298" y="1629024"/>
                          </a:cubicBezTo>
                          <a:cubicBezTo>
                            <a:pt x="12275" y="1632000"/>
                            <a:pt x="15709" y="1634233"/>
                            <a:pt x="19599" y="1635919"/>
                          </a:cubicBezTo>
                          <a:cubicBezTo>
                            <a:pt x="23489" y="1637507"/>
                            <a:pt x="27539" y="1638300"/>
                            <a:pt x="31750" y="1638300"/>
                          </a:cubicBezTo>
                          <a:lnTo>
                            <a:pt x="7486650" y="1638300"/>
                          </a:lnTo>
                          <a:cubicBezTo>
                            <a:pt x="7490859" y="1638300"/>
                            <a:pt x="7494909" y="1637507"/>
                            <a:pt x="7498798" y="1635919"/>
                          </a:cubicBezTo>
                          <a:cubicBezTo>
                            <a:pt x="7502690" y="1634233"/>
                            <a:pt x="7506123" y="1632000"/>
                            <a:pt x="7509099" y="1629024"/>
                          </a:cubicBezTo>
                          <a:cubicBezTo>
                            <a:pt x="7512076" y="1626097"/>
                            <a:pt x="7514370" y="1622624"/>
                            <a:pt x="7515981" y="1618754"/>
                          </a:cubicBezTo>
                          <a:cubicBezTo>
                            <a:pt x="7517593" y="1614835"/>
                            <a:pt x="7518400" y="1610767"/>
                            <a:pt x="7518400" y="1606550"/>
                          </a:cubicBezTo>
                          <a:lnTo>
                            <a:pt x="7518400" y="31750"/>
                          </a:lnTo>
                          <a:cubicBezTo>
                            <a:pt x="7518400" y="27583"/>
                            <a:pt x="7517593" y="2356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92" behindDoc="1" locked="0" layoutInCell="1" allowOverlap="1">
            <wp:simplePos x="0" y="0"/>
            <wp:positionH relativeFrom="page">
              <wp:posOffset>955954</wp:posOffset>
            </wp:positionH>
            <wp:positionV relativeFrom="line">
              <wp:posOffset>-156464</wp:posOffset>
            </wp:positionV>
            <wp:extent cx="292223" cy="1233239"/>
            <wp:effectExtent l="0" t="0" r="0" b="0"/>
            <wp:wrapNone/>
            <wp:docPr id="1098" name="Picture 1098"/>
            <wp:cNvGraphicFramePr>
              <a:graphicFrameLocks noChangeAspect="1"/>
            </wp:cNvGraphicFramePr>
            <a:graphic>
              <a:graphicData uri="http://schemas.openxmlformats.org/drawingml/2006/picture">
                <pic:pic xmlns:pic="http://schemas.openxmlformats.org/drawingml/2006/picture">
                  <pic:nvPicPr>
                    <pic:cNvPr id="1098" name="Picture 1098"/>
                    <pic:cNvPicPr>
                      <a:picLocks noChangeAspect="0" noChangeArrowheads="1"/>
                    </pic:cNvPicPr>
                  </pic:nvPicPr>
                  <pic:blipFill>
                    <a:blip r:embed="rId1098">
                      <a:extLst>
                        <a:ext uri="{28A0092B-C50C-407E-A947-70E740481C1C}">
                          <a14:useLocalDpi xmlns:a14="http://schemas.microsoft.com/office/drawing/2010/main" val="0"/>
                        </a:ext>
                      </a:extLst>
                    </a:blip>
                    <a:srcRect/>
                    <a:stretch>
                      <a:fillRect/>
                    </a:stretch>
                  </pic:blipFill>
                  <pic:spPr>
                    <a:xfrm rot="0" flipH="0" flipV="0">
                      <a:off x="0" y="0"/>
                      <a:ext cx="292223" cy="1233239"/>
                    </a:xfrm>
                    <a:prstGeom prst="rect">
                      <a:avLst/>
                    </a:prstGeom>
                    <a:noFill/>
                  </pic:spPr>
                </pic:pic>
              </a:graphicData>
            </a:graphic>
          </wp:anchor>
        </w:drawing>
        <w:drawing>
          <wp:anchor simplePos="0" relativeHeight="251658467" behindDoc="1" locked="0" layoutInCell="1" allowOverlap="1">
            <wp:simplePos x="0" y="0"/>
            <wp:positionH relativeFrom="page">
              <wp:posOffset>968654</wp:posOffset>
            </wp:positionH>
            <wp:positionV relativeFrom="line">
              <wp:posOffset>-143771</wp:posOffset>
            </wp:positionV>
            <wp:extent cx="5593776" cy="1200708"/>
            <wp:effectExtent l="0" t="0" r="0" b="0"/>
            <wp:wrapNone/>
            <wp:docPr id="1099" name="Freeform 1099"/>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32" behindDoc="1" locked="0" layoutInCell="1" allowOverlap="1">
            <wp:simplePos x="0" y="0"/>
            <wp:positionH relativeFrom="page">
              <wp:posOffset>968654</wp:posOffset>
            </wp:positionH>
            <wp:positionV relativeFrom="line">
              <wp:posOffset>-143771</wp:posOffset>
            </wp:positionV>
            <wp:extent cx="5593776" cy="1200708"/>
            <wp:effectExtent l="0" t="0" r="0" b="0"/>
            <wp:wrapNone/>
            <wp:docPr id="1100" name="Freeform 1100"/>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132"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Action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abstract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默认就是</w:t>
      </w:r>
      <w:r>
        <w:rPr lang="zh-CN" sz="17" baseline="0" dirty="0">
          <w:jc w:val="left"/>
          <w:rFonts w:ascii="Lucida Console" w:hAnsi="Lucida Console" w:cs="Lucida Console"/>
          <w:color w:val="AA5500"/>
          <w:sz w:val="17"/>
          <w:szCs w:val="17"/>
        </w:rPr>
        <w:t>public abstract</w:t>
      </w:r>
      <w:r>
        <w:rPr lang="zh-CN" sz="17" baseline="0" dirty="0">
          <w:jc w:val="left"/>
          <w:rFonts w:ascii="新宋体" w:hAnsi="新宋体" w:cs="新宋体"/>
          <w:color w:val="AA5500"/>
          <w:spacing w:val="-2"/>
          <w:sz w:val="17"/>
          <w:szCs w:val="17"/>
        </w:rPr>
        <w:t>修饰的</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49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、接口中的变量都是静态常量</w:t>
      </w:r>
      <w:r>
        <w:rPr lang="zh-CN" sz="31" baseline="0" dirty="0">
          <w:jc w:val="left"/>
          <w:rFonts w:ascii="宋体" w:hAnsi="宋体" w:cs="宋体"/>
          <w:color w:val="333333"/>
          <w:spacing w:val="-7"/>
          <w:sz w:val="31"/>
          <w:szCs w:val="31"/>
        </w:rPr>
        <w:t>(public static ﬁnal</w:t>
      </w:r>
      <w:r>
        <w:rPr lang="zh-CN" sz="31" baseline="0" dirty="0">
          <w:jc w:val="left"/>
          <w:rFonts w:ascii="微软雅黑" w:hAnsi="微软雅黑" w:cs="微软雅黑"/>
          <w:b/>
          <w:bCs/>
          <w:color w:val="333333"/>
          <w:sz w:val="31"/>
          <w:szCs w:val="31"/>
        </w:rPr>
        <w:t>修饰</w:t>
      </w:r>
      <w:r>
        <w:rPr lang="zh-CN" sz="31" baseline="0" dirty="0">
          <w:jc w:val="left"/>
          <w:rFonts w:ascii="宋体" w:hAnsi="宋体" w:cs="宋体"/>
          <w:color w:val="333333"/>
          <w:sz w:val="31"/>
          <w:szCs w:val="31"/>
        </w:rPr>
        <w:t>)	</w:t>
      </w:r>
      <w:hyperlink r:id="rId107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2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103" name="Freeform 11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104" name="Freeform 11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105" name="Freeform 11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106" name="Freeform 11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107" name="Freeform 11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108" name="Freeform 11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109" name="Freeform 11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10" name="Freeform 11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11" name="Freeform 11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12" name="Freeform 11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13" name="Freeform 11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14" name="Freeform 11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954" w:firstLine="0"/>
      </w:pPr>
      <w:r/>
      <w:r>
        <w:rPr lang="zh-CN" sz="19" baseline="0" dirty="0">
          <w:jc w:val="left"/>
          <w:rFonts w:ascii="微软雅黑" w:hAnsi="微软雅黑" w:cs="微软雅黑"/>
          <w:color w:val="333333"/>
          <w:sz w:val="19"/>
          <w:szCs w:val="19"/>
        </w:rPr>
        <w:t>接口中可以不写任何属性</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但如果写属性了</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该属性必须是</w:t>
      </w:r>
      <w:r>
        <w:rPr lang="zh-CN" sz="19" baseline="0" dirty="0">
          <w:jc w:val="left"/>
          <w:rFonts w:ascii="宋体" w:hAnsi="宋体" w:cs="宋体"/>
          <w:color w:val="333333"/>
          <w:spacing w:val="-10"/>
          <w:sz w:val="19"/>
          <w:szCs w:val="19"/>
        </w:rPr>
        <w:t>public static ﬁnal</w:t>
      </w:r>
      <w:r>
        <w:rPr lang="zh-CN" sz="19" baseline="0" dirty="0">
          <w:jc w:val="left"/>
          <w:rFonts w:ascii="微软雅黑" w:hAnsi="微软雅黑" w:cs="微软雅黑"/>
          <w:color w:val="333333"/>
          <w:sz w:val="19"/>
          <w:szCs w:val="19"/>
        </w:rPr>
        <w:t>修饰的静态常量。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可以直接使用接口名访问其属性。因为是</w:t>
      </w:r>
      <w:r>
        <w:rPr lang="zh-CN" sz="19" baseline="0" dirty="0">
          <w:jc w:val="left"/>
          <w:rFonts w:ascii="宋体" w:hAnsi="宋体" w:cs="宋体"/>
          <w:color w:val="333333"/>
          <w:spacing w:val="-12"/>
          <w:sz w:val="19"/>
          <w:szCs w:val="19"/>
        </w:rPr>
        <w:t>public static</w:t>
      </w:r>
      <w:r>
        <w:rPr lang="zh-CN" sz="19" baseline="0" dirty="0">
          <w:jc w:val="left"/>
          <w:rFonts w:ascii="微软雅黑" w:hAnsi="微软雅黑" w:cs="微软雅黑"/>
          <w:color w:val="333333"/>
          <w:sz w:val="19"/>
          <w:szCs w:val="19"/>
        </w:rPr>
        <w:t>修饰的</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声明的同时就必须赋值</w:t>
      </w:r>
      <w:r>
        <w:rPr lang="zh-CN" sz="19" baseline="0" dirty="0">
          <w:jc w:val="left"/>
          <w:rFonts w:ascii="宋体" w:hAnsi="宋体" w:cs="宋体"/>
          <w:color w:val="333333"/>
          <w:spacing w:val="-41"/>
          <w:sz w:val="19"/>
          <w:szCs w:val="19"/>
        </w:rPr>
        <w:t>.(</w:t>
      </w:r>
      <w:r>
        <w:rPr lang="zh-CN" sz="19" baseline="0" dirty="0">
          <w:jc w:val="left"/>
          <w:rFonts w:ascii="微软雅黑" w:hAnsi="微软雅黑" w:cs="微软雅黑"/>
          <w:color w:val="333333"/>
          <w:sz w:val="19"/>
          <w:szCs w:val="19"/>
        </w:rPr>
        <w:t>因为接口中不能编写静态代码块</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1" behindDoc="1" locked="0" layoutInCell="1" allowOverlap="1">
            <wp:simplePos x="0" y="0"/>
            <wp:positionH relativeFrom="page">
              <wp:posOffset>963889</wp:posOffset>
            </wp:positionH>
            <wp:positionV relativeFrom="line">
              <wp:posOffset>-167594</wp:posOffset>
            </wp:positionV>
            <wp:extent cx="5641423" cy="1400826"/>
            <wp:effectExtent l="0" t="0" r="0" b="0"/>
            <wp:wrapNone/>
            <wp:docPr id="1115" name="Freeform 1115"/>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67"/>
                            <a:pt x="805" y="1843435"/>
                            <a:pt x="2416" y="1847354"/>
                          </a:cubicBezTo>
                          <a:cubicBezTo>
                            <a:pt x="4028" y="1851274"/>
                            <a:pt x="6322" y="1854746"/>
                            <a:pt x="9298" y="1857673"/>
                          </a:cubicBezTo>
                          <a:cubicBezTo>
                            <a:pt x="12275" y="1860650"/>
                            <a:pt x="15709" y="1862882"/>
                            <a:pt x="19599" y="1864569"/>
                          </a:cubicBezTo>
                          <a:cubicBezTo>
                            <a:pt x="23489" y="1866107"/>
                            <a:pt x="27539" y="1866900"/>
                            <a:pt x="31750" y="1866900"/>
                          </a:cubicBezTo>
                          <a:lnTo>
                            <a:pt x="7486650" y="1866900"/>
                          </a:lnTo>
                          <a:cubicBezTo>
                            <a:pt x="7490859" y="1866900"/>
                            <a:pt x="7494909" y="1866107"/>
                            <a:pt x="7498798" y="1864569"/>
                          </a:cubicBezTo>
                          <a:cubicBezTo>
                            <a:pt x="7502690" y="1862882"/>
                            <a:pt x="7506123" y="1860650"/>
                            <a:pt x="7509099" y="1857673"/>
                          </a:cubicBezTo>
                          <a:cubicBezTo>
                            <a:pt x="7512076" y="1854746"/>
                            <a:pt x="7514370" y="1851274"/>
                            <a:pt x="7515981" y="1847354"/>
                          </a:cubicBezTo>
                          <a:cubicBezTo>
                            <a:pt x="7517593" y="1843435"/>
                            <a:pt x="7518400" y="1839367"/>
                            <a:pt x="7518400" y="1835150"/>
                          </a:cubicBezTo>
                          <a:lnTo>
                            <a:pt x="7518400" y="31750"/>
                          </a:lnTo>
                          <a:cubicBezTo>
                            <a:pt x="7518400" y="27583"/>
                            <a:pt x="7517593" y="23565"/>
                            <a:pt x="7515981" y="19745"/>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963889</wp:posOffset>
            </wp:positionH>
            <wp:positionV relativeFrom="line">
              <wp:posOffset>-167594</wp:posOffset>
            </wp:positionV>
            <wp:extent cx="5641423" cy="1400826"/>
            <wp:effectExtent l="0" t="0" r="0" b="0"/>
            <wp:wrapNone/>
            <wp:docPr id="1116" name="Freeform 1116"/>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67"/>
                            <a:pt x="805" y="1843435"/>
                            <a:pt x="2416" y="1847354"/>
                          </a:cubicBezTo>
                          <a:cubicBezTo>
                            <a:pt x="4028" y="1851274"/>
                            <a:pt x="6322" y="1854746"/>
                            <a:pt x="9298" y="1857673"/>
                          </a:cubicBezTo>
                          <a:cubicBezTo>
                            <a:pt x="12275" y="1860650"/>
                            <a:pt x="15709" y="1862882"/>
                            <a:pt x="19599" y="1864569"/>
                          </a:cubicBezTo>
                          <a:cubicBezTo>
                            <a:pt x="23489" y="1866107"/>
                            <a:pt x="27539" y="1866900"/>
                            <a:pt x="31750" y="1866900"/>
                          </a:cubicBezTo>
                          <a:lnTo>
                            <a:pt x="7486650" y="1866900"/>
                          </a:lnTo>
                          <a:cubicBezTo>
                            <a:pt x="7490859" y="1866900"/>
                            <a:pt x="7494909" y="1866107"/>
                            <a:pt x="7498798" y="1864569"/>
                          </a:cubicBezTo>
                          <a:cubicBezTo>
                            <a:pt x="7502690" y="1862882"/>
                            <a:pt x="7506123" y="1860650"/>
                            <a:pt x="7509099" y="1857673"/>
                          </a:cubicBezTo>
                          <a:cubicBezTo>
                            <a:pt x="7512076" y="1854746"/>
                            <a:pt x="7514370" y="1851274"/>
                            <a:pt x="7515981" y="1847354"/>
                          </a:cubicBezTo>
                          <a:cubicBezTo>
                            <a:pt x="7517593" y="1843435"/>
                            <a:pt x="7518400" y="1839367"/>
                            <a:pt x="7518400" y="1835150"/>
                          </a:cubicBezTo>
                          <a:lnTo>
                            <a:pt x="7518400" y="31750"/>
                          </a:lnTo>
                          <a:cubicBezTo>
                            <a:pt x="7518400" y="27583"/>
                            <a:pt x="7517593" y="23565"/>
                            <a:pt x="7515981" y="19745"/>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1" behindDoc="1" locked="0" layoutInCell="1" allowOverlap="1">
            <wp:simplePos x="0" y="0"/>
            <wp:positionH relativeFrom="page">
              <wp:posOffset>955954</wp:posOffset>
            </wp:positionH>
            <wp:positionV relativeFrom="line">
              <wp:posOffset>-156478</wp:posOffset>
            </wp:positionV>
            <wp:extent cx="292223" cy="1408137"/>
            <wp:effectExtent l="0" t="0" r="0" b="0"/>
            <wp:wrapNone/>
            <wp:docPr id="1117" name="Picture 1117"/>
            <wp:cNvGraphicFramePr>
              <a:graphicFrameLocks noChangeAspect="1"/>
            </wp:cNvGraphicFramePr>
            <a:graphic>
              <a:graphicData uri="http://schemas.openxmlformats.org/drawingml/2006/picture">
                <pic:pic xmlns:pic="http://schemas.openxmlformats.org/drawingml/2006/picture">
                  <pic:nvPicPr>
                    <pic:cNvPr id="1117" name="Picture 1117"/>
                    <pic:cNvPicPr>
                      <a:picLocks noChangeAspect="0" noChangeArrowheads="1"/>
                    </pic:cNvPicPr>
                  </pic:nvPicPr>
                  <pic:blipFill>
                    <a:blip r:embed="rId1117">
                      <a:extLst>
                        <a:ext uri="{28A0092B-C50C-407E-A947-70E740481C1C}">
                          <a14:useLocalDpi xmlns:a14="http://schemas.microsoft.com/office/drawing/2010/main" val="0"/>
                        </a:ext>
                      </a:extLst>
                    </a:blip>
                    <a:srcRect/>
                    <a:stretch>
                      <a:fillRect/>
                    </a:stretch>
                  </pic:blipFill>
                  <pic:spPr>
                    <a:xfrm rot="0" flipH="0" flipV="0">
                      <a:off x="0" y="0"/>
                      <a:ext cx="292223" cy="1408137"/>
                    </a:xfrm>
                    <a:prstGeom prst="rect">
                      <a:avLst/>
                    </a:prstGeom>
                    <a:noFill/>
                  </pic:spPr>
                </pic:pic>
              </a:graphicData>
            </a:graphic>
          </wp:anchor>
        </w:drawing>
        <w:drawing>
          <wp:anchor simplePos="0" relativeHeight="251658343" behindDoc="1" locked="0" layoutInCell="1" allowOverlap="1">
            <wp:simplePos x="0" y="0"/>
            <wp:positionH relativeFrom="page">
              <wp:posOffset>968654</wp:posOffset>
            </wp:positionH>
            <wp:positionV relativeFrom="line">
              <wp:posOffset>-143770</wp:posOffset>
            </wp:positionV>
            <wp:extent cx="5593776" cy="1372238"/>
            <wp:effectExtent l="0" t="0" r="0" b="0"/>
            <wp:wrapNone/>
            <wp:docPr id="1118" name="Freeform 1118"/>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2" behindDoc="1" locked="0" layoutInCell="1" allowOverlap="1">
            <wp:simplePos x="0" y="0"/>
            <wp:positionH relativeFrom="page">
              <wp:posOffset>968654</wp:posOffset>
            </wp:positionH>
            <wp:positionV relativeFrom="line">
              <wp:posOffset>-143770</wp:posOffset>
            </wp:positionV>
            <wp:extent cx="5593776" cy="1372238"/>
            <wp:effectExtent l="0" t="0" r="0" b="0"/>
            <wp:wrapNone/>
            <wp:docPr id="1119" name="Freeform 1119"/>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Action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默认就是</w:t>
      </w:r>
      <w:r>
        <w:rPr lang="zh-CN" sz="17" baseline="0" dirty="0">
          <w:jc w:val="left"/>
          <w:rFonts w:ascii="Lucida Console" w:hAnsi="Lucida Console" w:cs="Lucida Console"/>
          <w:color w:val="AA5500"/>
          <w:sz w:val="17"/>
          <w:szCs w:val="17"/>
        </w:rPr>
        <w:t>public static final</w:t>
      </w:r>
      <w:r>
        <w:rPr lang="zh-CN" sz="17" baseline="0" dirty="0">
          <w:jc w:val="left"/>
          <w:rFonts w:ascii="新宋体" w:hAnsi="新宋体" w:cs="新宋体"/>
          <w:color w:val="AA5500"/>
          <w:sz w:val="17"/>
          <w:szCs w:val="17"/>
        </w:rPr>
        <w:t>修饰的</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693" w:space="0"/>
          </w:cols>
          <w:docGrid w:linePitch="360"/>
        </w:sectPr>
        <w:spacing w:before="1" w:after="0" w:line="270" w:lineRule="exact"/>
        <w:ind w:left="0" w:right="-4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Action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、一个类可以实现多个接口	</w:t>
      </w:r>
      <w:hyperlink r:id="rId1101" w:history="1">
        <w:r>
          <w:rPr lang="zh-CN" sz="31" baseline="0" dirty="0">
            <w:jc w:val="left"/>
            <w:rFonts w:ascii="宋体" w:hAnsi="宋体" w:cs="宋体"/>
            <w:color w:val="4183C4"/>
            <w:sz w:val="31"/>
            <w:szCs w:val="31"/>
          </w:rPr>
          <w:t>  </w:t>
        </w:r>
      </w:hyperlink>
      <w:r/>
    </w:p>
    <w:p>
      <w:pPr>
        <w:spacing w:after="5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78" behindDoc="1" locked="0" layoutInCell="1" allowOverlap="1">
            <wp:simplePos x="0" y="0"/>
            <wp:positionH relativeFrom="page">
              <wp:posOffset>963889</wp:posOffset>
            </wp:positionH>
            <wp:positionV relativeFrom="line">
              <wp:posOffset>-167592</wp:posOffset>
            </wp:positionV>
            <wp:extent cx="5641423" cy="1572356"/>
            <wp:effectExtent l="0" t="0" r="0" b="0"/>
            <wp:wrapNone/>
            <wp:docPr id="1120" name="Freeform 1120"/>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7"/>
                            <a:pt x="805" y="2072035"/>
                            <a:pt x="2416" y="2075954"/>
                          </a:cubicBezTo>
                          <a:cubicBezTo>
                            <a:pt x="4028" y="2079824"/>
                            <a:pt x="6322" y="2083297"/>
                            <a:pt x="9298" y="2086224"/>
                          </a:cubicBezTo>
                          <a:cubicBezTo>
                            <a:pt x="12275" y="2089250"/>
                            <a:pt x="15709" y="2091482"/>
                            <a:pt x="19599" y="2093119"/>
                          </a:cubicBezTo>
                          <a:cubicBezTo>
                            <a:pt x="23489" y="2094707"/>
                            <a:pt x="27539" y="2095500"/>
                            <a:pt x="31750" y="2095500"/>
                          </a:cubicBezTo>
                          <a:lnTo>
                            <a:pt x="7486650" y="2095500"/>
                          </a:lnTo>
                          <a:cubicBezTo>
                            <a:pt x="7490859" y="2095500"/>
                            <a:pt x="7494909" y="2094707"/>
                            <a:pt x="7498798" y="2093119"/>
                          </a:cubicBezTo>
                          <a:cubicBezTo>
                            <a:pt x="7502690" y="2091482"/>
                            <a:pt x="7506123" y="2089250"/>
                            <a:pt x="7509099" y="2086224"/>
                          </a:cubicBezTo>
                          <a:cubicBezTo>
                            <a:pt x="7512076" y="2083297"/>
                            <a:pt x="7514370" y="2079824"/>
                            <a:pt x="7515981" y="2075954"/>
                          </a:cubicBezTo>
                          <a:cubicBezTo>
                            <a:pt x="7517593" y="2072035"/>
                            <a:pt x="7518400" y="2067967"/>
                            <a:pt x="7518400" y="2063750"/>
                          </a:cubicBezTo>
                          <a:lnTo>
                            <a:pt x="7518400" y="31750"/>
                          </a:lnTo>
                          <a:cubicBezTo>
                            <a:pt x="7518400" y="27583"/>
                            <a:pt x="7517593" y="23515"/>
                            <a:pt x="7515981" y="1959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596"/>
                          </a:cubicBezTo>
                          <a:cubicBezTo>
                            <a:pt x="805" y="2351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7" behindDoc="1" locked="0" layoutInCell="1" allowOverlap="1">
            <wp:simplePos x="0" y="0"/>
            <wp:positionH relativeFrom="page">
              <wp:posOffset>963889</wp:posOffset>
            </wp:positionH>
            <wp:positionV relativeFrom="line">
              <wp:posOffset>-167592</wp:posOffset>
            </wp:positionV>
            <wp:extent cx="5641423" cy="1572356"/>
            <wp:effectExtent l="0" t="0" r="0" b="0"/>
            <wp:wrapNone/>
            <wp:docPr id="1121" name="Freeform 1121"/>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7"/>
                            <a:pt x="805" y="2072035"/>
                            <a:pt x="2416" y="2075954"/>
                          </a:cubicBezTo>
                          <a:cubicBezTo>
                            <a:pt x="4028" y="2079824"/>
                            <a:pt x="6322" y="2083297"/>
                            <a:pt x="9298" y="2086224"/>
                          </a:cubicBezTo>
                          <a:cubicBezTo>
                            <a:pt x="12275" y="2089250"/>
                            <a:pt x="15709" y="2091482"/>
                            <a:pt x="19599" y="2093119"/>
                          </a:cubicBezTo>
                          <a:cubicBezTo>
                            <a:pt x="23489" y="2094707"/>
                            <a:pt x="27539" y="2095500"/>
                            <a:pt x="31750" y="2095500"/>
                          </a:cubicBezTo>
                          <a:lnTo>
                            <a:pt x="7486650" y="2095500"/>
                          </a:lnTo>
                          <a:cubicBezTo>
                            <a:pt x="7490859" y="2095500"/>
                            <a:pt x="7494909" y="2094707"/>
                            <a:pt x="7498798" y="2093119"/>
                          </a:cubicBezTo>
                          <a:cubicBezTo>
                            <a:pt x="7502690" y="2091482"/>
                            <a:pt x="7506123" y="2089250"/>
                            <a:pt x="7509099" y="2086224"/>
                          </a:cubicBezTo>
                          <a:cubicBezTo>
                            <a:pt x="7512076" y="2083297"/>
                            <a:pt x="7514370" y="2079824"/>
                            <a:pt x="7515981" y="2075954"/>
                          </a:cubicBezTo>
                          <a:cubicBezTo>
                            <a:pt x="7517593" y="2072035"/>
                            <a:pt x="7518400" y="2067967"/>
                            <a:pt x="7518400" y="2063750"/>
                          </a:cubicBezTo>
                          <a:lnTo>
                            <a:pt x="7518400" y="31750"/>
                          </a:lnTo>
                          <a:cubicBezTo>
                            <a:pt x="7518400" y="27583"/>
                            <a:pt x="7517593" y="23515"/>
                            <a:pt x="7515981" y="1959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596"/>
                          </a:cubicBezTo>
                          <a:cubicBezTo>
                            <a:pt x="805" y="2351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41" behindDoc="1" locked="0" layoutInCell="1" allowOverlap="1">
            <wp:simplePos x="0" y="0"/>
            <wp:positionH relativeFrom="page">
              <wp:posOffset>955954</wp:posOffset>
            </wp:positionH>
            <wp:positionV relativeFrom="line">
              <wp:posOffset>-156476</wp:posOffset>
            </wp:positionV>
            <wp:extent cx="292223" cy="1569144"/>
            <wp:effectExtent l="0" t="0" r="0" b="0"/>
            <wp:wrapNone/>
            <wp:docPr id="1122" name="Picture 1122"/>
            <wp:cNvGraphicFramePr>
              <a:graphicFrameLocks noChangeAspect="1"/>
            </wp:cNvGraphicFramePr>
            <a:graphic>
              <a:graphicData uri="http://schemas.openxmlformats.org/drawingml/2006/picture">
                <pic:pic xmlns:pic="http://schemas.openxmlformats.org/drawingml/2006/picture">
                  <pic:nvPicPr>
                    <pic:cNvPr id="1122" name="Picture 1122"/>
                    <pic:cNvPicPr>
                      <a:picLocks noChangeAspect="0" noChangeArrowheads="1"/>
                    </pic:cNvPicPr>
                  </pic:nvPicPr>
                  <pic:blipFill>
                    <a:blip r:embed="rId1122">
                      <a:extLst>
                        <a:ext uri="{28A0092B-C50C-407E-A947-70E740481C1C}">
                          <a14:useLocalDpi xmlns:a14="http://schemas.microsoft.com/office/drawing/2010/main" val="0"/>
                        </a:ext>
                      </a:extLst>
                    </a:blip>
                    <a:srcRect/>
                    <a:stretch>
                      <a:fillRect/>
                    </a:stretch>
                  </pic:blipFill>
                  <pic:spPr>
                    <a:xfrm rot="0" flipH="0" flipV="0">
                      <a:off x="0" y="0"/>
                      <a:ext cx="292223" cy="1569144"/>
                    </a:xfrm>
                    <a:prstGeom prst="rect">
                      <a:avLst/>
                    </a:prstGeom>
                    <a:noFill/>
                  </pic:spPr>
                </pic:pic>
              </a:graphicData>
            </a:graphic>
          </wp:anchor>
        </w:drawing>
        <w:drawing>
          <wp:anchor simplePos="0" relativeHeight="251658540" behindDoc="1" locked="0" layoutInCell="1" allowOverlap="1">
            <wp:simplePos x="0" y="0"/>
            <wp:positionH relativeFrom="page">
              <wp:posOffset>968654</wp:posOffset>
            </wp:positionH>
            <wp:positionV relativeFrom="line">
              <wp:posOffset>-143769</wp:posOffset>
            </wp:positionV>
            <wp:extent cx="5593776" cy="1543768"/>
            <wp:effectExtent l="0" t="0" r="0" b="0"/>
            <wp:wrapNone/>
            <wp:docPr id="1123" name="Freeform 1123"/>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9" behindDoc="1" locked="0" layoutInCell="1" allowOverlap="1">
            <wp:simplePos x="0" y="0"/>
            <wp:positionH relativeFrom="page">
              <wp:posOffset>968654</wp:posOffset>
            </wp:positionH>
            <wp:positionV relativeFrom="line">
              <wp:posOffset>-143769</wp:posOffset>
            </wp:positionV>
            <wp:extent cx="5593776" cy="1543768"/>
            <wp:effectExtent l="0" t="0" r="0" b="0"/>
            <wp:wrapNone/>
            <wp:docPr id="1124" name="Freeform 1124"/>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//Student</w:t>
      </w:r>
      <w:r>
        <w:rPr lang="zh-CN" sz="17" baseline="0" dirty="0">
          <w:jc w:val="left"/>
          <w:rFonts w:ascii="新宋体" w:hAnsi="新宋体" w:cs="新宋体"/>
          <w:color w:val="AA5500"/>
          <w:sz w:val="17"/>
          <w:szCs w:val="17"/>
        </w:rPr>
        <w:t>需要实现接口</w:t>
      </w:r>
      <w:r>
        <w:rPr lang="zh-CN" sz="17" baseline="0" dirty="0">
          <w:jc w:val="left"/>
          <w:rFonts w:ascii="Lucida Console" w:hAnsi="Lucida Console" w:cs="Lucida Console"/>
          <w:color w:val="AA5500"/>
          <w:sz w:val="17"/>
          <w:szCs w:val="17"/>
        </w:rPr>
        <w:t>A B C D</w:t>
      </w:r>
      <w:r>
        <w:rPr lang="zh-CN" sz="17" baseline="0" dirty="0">
          <w:jc w:val="left"/>
          <w:rFonts w:ascii="新宋体" w:hAnsi="新宋体" w:cs="新宋体"/>
          <w:color w:val="AA5500"/>
          <w:sz w:val="17"/>
          <w:szCs w:val="17"/>
        </w:rPr>
        <w:t>中所有的抽象方法</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否则</w:t>
      </w:r>
      <w:r>
        <w:rPr lang="zh-CN" sz="17" baseline="0" dirty="0">
          <w:jc w:val="left"/>
          <w:rFonts w:ascii="Lucida Console" w:hAnsi="Lucida Console" w:cs="Lucida Console"/>
          <w:color w:val="AA5500"/>
          <w:sz w:val="17"/>
          <w:szCs w:val="17"/>
        </w:rPr>
        <w:t>Student</w:t>
      </w:r>
      <w:r>
        <w:rPr lang="zh-CN" sz="17" baseline="0" dirty="0">
          <w:jc w:val="left"/>
          <w:rFonts w:ascii="新宋体" w:hAnsi="新宋体" w:cs="新宋体"/>
          <w:color w:val="AA5500"/>
          <w:sz w:val="17"/>
          <w:szCs w:val="17"/>
        </w:rPr>
        <w:t>类就要声明为抽象类</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因为有抽象方法没实现</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208" w:space="0"/>
          </w:cols>
          <w:docGrid w:linePitch="360"/>
        </w:sectPr>
        <w:spacing w:before="1" w:after="0" w:line="270" w:lineRule="exact"/>
        <w:ind w:left="0" w:right="2906" w:firstLine="0"/>
        <w:jc w:val="both"/>
      </w:pP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5369" w:firstLine="0"/>
        <w:jc w:val="both"/>
      </w:pPr>
      <w:r/>
      <w:r>
        <w:rPr lang="zh-CN" sz="19" baseline="0" dirty="0">
          <w:jc w:val="left"/>
          <w:rFonts w:ascii="宋体" w:hAnsi="宋体" w:cs="宋体"/>
          <w:color w:val="333333"/>
          <w:sz w:val="19"/>
          <w:szCs w:val="19"/>
        </w:rPr>
        <w:t>s1</w:t>
      </w:r>
      <w:r>
        <w:rPr lang="zh-CN" sz="19" baseline="0" dirty="0">
          <w:jc w:val="left"/>
          <w:rFonts w:ascii="微软雅黑" w:hAnsi="微软雅黑" w:cs="微软雅黑"/>
          <w:color w:val="333333"/>
          <w:sz w:val="19"/>
          <w:szCs w:val="19"/>
        </w:rPr>
        <w:t>只能调用接口</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中声明的方法以及</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中的方法</w:t>
      </w:r>
      <w:r>
        <w:rPr>
          <w:rFonts w:ascii="Times New Roman" w:hAnsi="Times New Roman" w:cs="Times New Roman"/>
          <w:sz w:val="19"/>
          <w:szCs w:val="19"/>
        </w:rPr>
        <w:t> </w:t>
      </w:r>
      <w:r/>
      <w:r>
        <w:rPr lang="zh-CN" sz="19" baseline="0" dirty="0">
          <w:jc w:val="left"/>
          <w:rFonts w:ascii="宋体" w:hAnsi="宋体" w:cs="宋体"/>
          <w:color w:val="333333"/>
          <w:sz w:val="19"/>
          <w:szCs w:val="19"/>
        </w:rPr>
        <w:t>s2</w:t>
      </w:r>
      <w:r>
        <w:rPr lang="zh-CN" sz="19" baseline="0" dirty="0">
          <w:jc w:val="left"/>
          <w:rFonts w:ascii="微软雅黑" w:hAnsi="微软雅黑" w:cs="微软雅黑"/>
          <w:color w:val="333333"/>
          <w:sz w:val="19"/>
          <w:szCs w:val="19"/>
        </w:rPr>
        <w:t>只能调用接口</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中声明的方法以及</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中的方法</w:t>
      </w:r>
      <w:r>
        <w:rPr>
          <w:rFonts w:ascii="Times New Roman" w:hAnsi="Times New Roman" w:cs="Times New Roman"/>
          <w:sz w:val="19"/>
          <w:szCs w:val="19"/>
        </w:rPr>
        <w:t> </w:t>
      </w:r>
      <w:r/>
      <w:r>
        <w:rPr lang="zh-CN" sz="19" baseline="0" dirty="0">
          <w:jc w:val="left"/>
          <w:rFonts w:ascii="宋体" w:hAnsi="宋体" w:cs="宋体"/>
          <w:color w:val="333333"/>
          <w:sz w:val="19"/>
          <w:szCs w:val="19"/>
        </w:rPr>
        <w:t>s3</w:t>
      </w:r>
      <w:r>
        <w:rPr lang="zh-CN" sz="19" baseline="0" dirty="0">
          <w:jc w:val="left"/>
          <w:rFonts w:ascii="微软雅黑" w:hAnsi="微软雅黑" w:cs="微软雅黑"/>
          <w:color w:val="333333"/>
          <w:sz w:val="19"/>
          <w:szCs w:val="19"/>
        </w:rPr>
        <w:t>只能调用接口</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中声明的方法以及</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中的方法</w:t>
      </w:r>
      <w:r>
        <w:rPr>
          <w:rFonts w:ascii="Times New Roman" w:hAnsi="Times New Roman" w:cs="Times New Roman"/>
          <w:sz w:val="19"/>
          <w:szCs w:val="19"/>
        </w:rPr>
        <w:t> </w:t>
      </w:r>
      <w:r/>
      <w:r>
        <w:rPr lang="zh-CN" sz="19" baseline="0" dirty="0">
          <w:jc w:val="left"/>
          <w:rFonts w:ascii="宋体" w:hAnsi="宋体" w:cs="宋体"/>
          <w:color w:val="333333"/>
          <w:sz w:val="19"/>
          <w:szCs w:val="19"/>
        </w:rPr>
        <w:t>s4</w:t>
      </w:r>
      <w:r>
        <w:rPr lang="zh-CN" sz="19" baseline="0" dirty="0">
          <w:jc w:val="left"/>
          <w:rFonts w:ascii="微软雅黑" w:hAnsi="微软雅黑" w:cs="微软雅黑"/>
          <w:color w:val="333333"/>
          <w:sz w:val="19"/>
          <w:szCs w:val="19"/>
        </w:rPr>
        <w:t>只能调用接口</w:t>
      </w:r>
      <w:r>
        <w:rPr lang="zh-CN" sz="19" baseline="0" dirty="0">
          <w:jc w:val="left"/>
          <w:rFonts w:ascii="宋体" w:hAnsi="宋体" w:cs="宋体"/>
          <w:color w:val="333333"/>
          <w:sz w:val="19"/>
          <w:szCs w:val="19"/>
        </w:rPr>
        <w:t>D</w:t>
      </w:r>
      <w:r>
        <w:rPr lang="zh-CN" sz="19" baseline="0" dirty="0">
          <w:jc w:val="left"/>
          <w:rFonts w:ascii="微软雅黑" w:hAnsi="微软雅黑" w:cs="微软雅黑"/>
          <w:color w:val="333333"/>
          <w:sz w:val="19"/>
          <w:szCs w:val="19"/>
        </w:rPr>
        <w:t>中声明的方法以及</w:t>
      </w:r>
      <w:r>
        <w:rPr lang="zh-CN" sz="19" baseline="0" dirty="0">
          <w:jc w:val="left"/>
          <w:rFonts w:ascii="宋体" w:hAnsi="宋体" w:cs="宋体"/>
          <w:color w:val="333333"/>
          <w:sz w:val="19"/>
          <w:szCs w:val="19"/>
        </w:rPr>
        <w:t>Object</w:t>
      </w:r>
      <w:r>
        <w:rPr lang="zh-CN" sz="19" baseline="0" dirty="0">
          <w:jc w:val="left"/>
          <w:rFonts w:ascii="微软雅黑" w:hAnsi="微软雅黑" w:cs="微软雅黑"/>
          <w:color w:val="333333"/>
          <w:sz w:val="19"/>
          <w:szCs w:val="19"/>
        </w:rPr>
        <w:t>中的方法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必要时可以类型强制转换</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例如</w:t>
      </w:r>
      <w:r>
        <w:rPr lang="zh-CN" sz="19" baseline="0" dirty="0">
          <w:jc w:val="left"/>
          <w:rFonts w:ascii="宋体" w:hAnsi="宋体" w:cs="宋体"/>
          <w:color w:val="333333"/>
          <w:spacing w:val="-44"/>
          <w:sz w:val="19"/>
          <w:szCs w:val="19"/>
        </w:rPr>
        <w:t> : </w:t>
      </w:r>
      <w:r>
        <w:rPr lang="zh-CN" sz="19" baseline="0" dirty="0">
          <w:jc w:val="left"/>
          <w:rFonts w:ascii="微软雅黑" w:hAnsi="微软雅黑" w:cs="微软雅黑"/>
          <w:color w:val="333333"/>
          <w:sz w:val="19"/>
          <w:szCs w:val="19"/>
        </w:rPr>
        <w:t>接口</w:t>
      </w:r>
      <w:r>
        <w:rPr lang="zh-CN" sz="19" baseline="0" dirty="0">
          <w:jc w:val="left"/>
          <w:rFonts w:ascii="宋体" w:hAnsi="宋体" w:cs="宋体"/>
          <w:color w:val="333333"/>
          <w:spacing w:val="-8"/>
          <w:sz w:val="19"/>
          <w:szCs w:val="19"/>
        </w:rPr>
        <w:t>A </w:t>
      </w:r>
      <w:r>
        <w:rPr lang="zh-CN" sz="19" baseline="0" dirty="0">
          <w:jc w:val="left"/>
          <w:rFonts w:ascii="微软雅黑" w:hAnsi="微软雅黑" w:cs="微软雅黑"/>
          <w:color w:val="333333"/>
          <w:sz w:val="19"/>
          <w:szCs w:val="19"/>
        </w:rPr>
        <w:t>中有</w:t>
      </w:r>
      <w:r>
        <w:rPr lang="zh-CN" sz="19" baseline="0" dirty="0">
          <w:jc w:val="left"/>
          <w:rFonts w:ascii="宋体" w:hAnsi="宋体" w:cs="宋体"/>
          <w:color w:val="333333"/>
          <w:spacing w:val="-23"/>
          <w:sz w:val="19"/>
          <w:szCs w:val="19"/>
        </w:rPr>
        <w:t>test()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接口</w:t>
      </w:r>
      <w:r>
        <w:rPr lang="zh-CN" sz="19" baseline="0" dirty="0">
          <w:jc w:val="left"/>
          <w:rFonts w:ascii="宋体" w:hAnsi="宋体" w:cs="宋体"/>
          <w:color w:val="333333"/>
          <w:spacing w:val="-7"/>
          <w:sz w:val="19"/>
          <w:szCs w:val="19"/>
        </w:rPr>
        <w:t>B </w:t>
      </w:r>
      <w:r>
        <w:rPr lang="zh-CN" sz="19" baseline="0" dirty="0">
          <w:jc w:val="left"/>
          <w:rFonts w:ascii="微软雅黑" w:hAnsi="微软雅黑" w:cs="微软雅黑"/>
          <w:color w:val="333333"/>
          <w:sz w:val="19"/>
          <w:szCs w:val="19"/>
        </w:rPr>
        <w:t>中有</w:t>
      </w:r>
      <w:r>
        <w:rPr lang="zh-CN" sz="19" baseline="0" dirty="0">
          <w:jc w:val="left"/>
          <w:rFonts w:ascii="宋体" w:hAnsi="宋体" w:cs="宋体"/>
          <w:color w:val="333333"/>
          <w:spacing w:val="-9"/>
          <w:sz w:val="19"/>
          <w:szCs w:val="19"/>
        </w:rPr>
        <w:t>run()</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322" behindDoc="1" locked="0" layoutInCell="1" allowOverlap="1">
            <wp:simplePos x="0" y="0"/>
            <wp:positionH relativeFrom="page">
              <wp:posOffset>963889</wp:posOffset>
            </wp:positionH>
            <wp:positionV relativeFrom="line">
              <wp:posOffset>-167591</wp:posOffset>
            </wp:positionV>
            <wp:extent cx="5641423" cy="1572356"/>
            <wp:effectExtent l="0" t="0" r="0" b="0"/>
            <wp:wrapNone/>
            <wp:docPr id="1125" name="Freeform 1125"/>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7"/>
                            <a:pt x="805" y="2072035"/>
                            <a:pt x="2416" y="2075905"/>
                          </a:cubicBezTo>
                          <a:cubicBezTo>
                            <a:pt x="4028" y="2079824"/>
                            <a:pt x="6322" y="2083297"/>
                            <a:pt x="9298" y="2086224"/>
                          </a:cubicBezTo>
                          <a:cubicBezTo>
                            <a:pt x="12275" y="2089250"/>
                            <a:pt x="15709" y="2091482"/>
                            <a:pt x="19599" y="2093119"/>
                          </a:cubicBezTo>
                          <a:cubicBezTo>
                            <a:pt x="23489" y="2094707"/>
                            <a:pt x="27539" y="2095500"/>
                            <a:pt x="31750" y="2095500"/>
                          </a:cubicBezTo>
                          <a:lnTo>
                            <a:pt x="7486650" y="2095500"/>
                          </a:lnTo>
                          <a:cubicBezTo>
                            <a:pt x="7490859" y="2095500"/>
                            <a:pt x="7494909" y="2094707"/>
                            <a:pt x="7498798" y="2093119"/>
                          </a:cubicBezTo>
                          <a:cubicBezTo>
                            <a:pt x="7502690" y="2091482"/>
                            <a:pt x="7506123" y="2089250"/>
                            <a:pt x="7509099" y="2086224"/>
                          </a:cubicBezTo>
                          <a:cubicBezTo>
                            <a:pt x="7512076" y="2083297"/>
                            <a:pt x="7514370" y="2079824"/>
                            <a:pt x="7515981" y="2075905"/>
                          </a:cubicBezTo>
                          <a:cubicBezTo>
                            <a:pt x="7517593" y="2072035"/>
                            <a:pt x="7518400" y="2067967"/>
                            <a:pt x="7518400" y="2063750"/>
                          </a:cubicBezTo>
                          <a:lnTo>
                            <a:pt x="7518400" y="31750"/>
                          </a:lnTo>
                          <a:cubicBezTo>
                            <a:pt x="7518400" y="27484"/>
                            <a:pt x="7517593" y="23515"/>
                            <a:pt x="7515981" y="19646"/>
                          </a:cubicBezTo>
                          <a:cubicBezTo>
                            <a:pt x="7514370" y="15727"/>
                            <a:pt x="7512076" y="12304"/>
                            <a:pt x="7509099" y="9327"/>
                          </a:cubicBezTo>
                          <a:cubicBezTo>
                            <a:pt x="7506123" y="6400"/>
                            <a:pt x="7502690" y="4068"/>
                            <a:pt x="7498798" y="2481"/>
                          </a:cubicBezTo>
                          <a:cubicBezTo>
                            <a:pt x="7494909" y="893"/>
                            <a:pt x="7490859" y="50"/>
                            <a:pt x="7486650" y="0"/>
                          </a:cubicBezTo>
                          <a:lnTo>
                            <a:pt x="31750" y="0"/>
                          </a:lnTo>
                          <a:cubicBezTo>
                            <a:pt x="27539" y="50"/>
                            <a:pt x="23489" y="893"/>
                            <a:pt x="19599" y="2481"/>
                          </a:cubicBezTo>
                          <a:cubicBezTo>
                            <a:pt x="15709" y="4068"/>
                            <a:pt x="12275" y="6400"/>
                            <a:pt x="9298" y="9327"/>
                          </a:cubicBezTo>
                          <a:cubicBezTo>
                            <a:pt x="6322" y="12304"/>
                            <a:pt x="4028" y="15727"/>
                            <a:pt x="2416" y="19646"/>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1" behindDoc="1" locked="0" layoutInCell="1" allowOverlap="1">
            <wp:simplePos x="0" y="0"/>
            <wp:positionH relativeFrom="page">
              <wp:posOffset>963889</wp:posOffset>
            </wp:positionH>
            <wp:positionV relativeFrom="line">
              <wp:posOffset>-167591</wp:posOffset>
            </wp:positionV>
            <wp:extent cx="5641423" cy="1572356"/>
            <wp:effectExtent l="0" t="0" r="0" b="0"/>
            <wp:wrapNone/>
            <wp:docPr id="1126" name="Freeform 1126"/>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7"/>
                            <a:pt x="805" y="2072035"/>
                            <a:pt x="2416" y="2075905"/>
                          </a:cubicBezTo>
                          <a:cubicBezTo>
                            <a:pt x="4028" y="2079824"/>
                            <a:pt x="6322" y="2083297"/>
                            <a:pt x="9298" y="2086224"/>
                          </a:cubicBezTo>
                          <a:cubicBezTo>
                            <a:pt x="12275" y="2089250"/>
                            <a:pt x="15709" y="2091482"/>
                            <a:pt x="19599" y="2093119"/>
                          </a:cubicBezTo>
                          <a:cubicBezTo>
                            <a:pt x="23489" y="2094707"/>
                            <a:pt x="27539" y="2095500"/>
                            <a:pt x="31750" y="2095500"/>
                          </a:cubicBezTo>
                          <a:lnTo>
                            <a:pt x="7486650" y="2095500"/>
                          </a:lnTo>
                          <a:cubicBezTo>
                            <a:pt x="7490859" y="2095500"/>
                            <a:pt x="7494909" y="2094707"/>
                            <a:pt x="7498798" y="2093119"/>
                          </a:cubicBezTo>
                          <a:cubicBezTo>
                            <a:pt x="7502690" y="2091482"/>
                            <a:pt x="7506123" y="2089250"/>
                            <a:pt x="7509099" y="2086224"/>
                          </a:cubicBezTo>
                          <a:cubicBezTo>
                            <a:pt x="7512076" y="2083297"/>
                            <a:pt x="7514370" y="2079824"/>
                            <a:pt x="7515981" y="2075905"/>
                          </a:cubicBezTo>
                          <a:cubicBezTo>
                            <a:pt x="7517593" y="2072035"/>
                            <a:pt x="7518400" y="2067967"/>
                            <a:pt x="7518400" y="2063750"/>
                          </a:cubicBezTo>
                          <a:lnTo>
                            <a:pt x="7518400" y="31750"/>
                          </a:lnTo>
                          <a:cubicBezTo>
                            <a:pt x="7518400" y="27484"/>
                            <a:pt x="7517593" y="23515"/>
                            <a:pt x="7515981" y="19646"/>
                          </a:cubicBezTo>
                          <a:cubicBezTo>
                            <a:pt x="7514370" y="15727"/>
                            <a:pt x="7512076" y="12304"/>
                            <a:pt x="7509099" y="9327"/>
                          </a:cubicBezTo>
                          <a:cubicBezTo>
                            <a:pt x="7506123" y="6400"/>
                            <a:pt x="7502690" y="4068"/>
                            <a:pt x="7498798" y="2481"/>
                          </a:cubicBezTo>
                          <a:cubicBezTo>
                            <a:pt x="7494909" y="893"/>
                            <a:pt x="7490859" y="50"/>
                            <a:pt x="7486650" y="0"/>
                          </a:cubicBezTo>
                          <a:lnTo>
                            <a:pt x="31750" y="0"/>
                          </a:lnTo>
                          <a:cubicBezTo>
                            <a:pt x="27539" y="50"/>
                            <a:pt x="23489" y="893"/>
                            <a:pt x="19599" y="2481"/>
                          </a:cubicBezTo>
                          <a:cubicBezTo>
                            <a:pt x="15709" y="4068"/>
                            <a:pt x="12275" y="6400"/>
                            <a:pt x="9298" y="9327"/>
                          </a:cubicBezTo>
                          <a:cubicBezTo>
                            <a:pt x="6322" y="12304"/>
                            <a:pt x="4028" y="15727"/>
                            <a:pt x="2416" y="19646"/>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51" behindDoc="1" locked="0" layoutInCell="1" allowOverlap="1">
            <wp:simplePos x="0" y="0"/>
            <wp:positionH relativeFrom="page">
              <wp:posOffset>968654</wp:posOffset>
            </wp:positionH>
            <wp:positionV relativeFrom="line">
              <wp:posOffset>-143767</wp:posOffset>
            </wp:positionV>
            <wp:extent cx="5593776" cy="1543768"/>
            <wp:effectExtent l="0" t="0" r="0" b="0"/>
            <wp:wrapNone/>
            <wp:docPr id="1127" name="Freeform 1127"/>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53" behindDoc="1" locked="0" layoutInCell="1" allowOverlap="1">
            <wp:simplePos x="0" y="0"/>
            <wp:positionH relativeFrom="page">
              <wp:posOffset>955954</wp:posOffset>
            </wp:positionH>
            <wp:positionV relativeFrom="line">
              <wp:posOffset>-156470</wp:posOffset>
            </wp:positionV>
            <wp:extent cx="292223" cy="1570732"/>
            <wp:effectExtent l="0" t="0" r="0" b="0"/>
            <wp:wrapNone/>
            <wp:docPr id="1128" name="Picture 1128"/>
            <wp:cNvGraphicFramePr>
              <a:graphicFrameLocks noChangeAspect="1"/>
            </wp:cNvGraphicFramePr>
            <a:graphic>
              <a:graphicData uri="http://schemas.openxmlformats.org/drawingml/2006/picture">
                <pic:pic xmlns:pic="http://schemas.openxmlformats.org/drawingml/2006/picture">
                  <pic:nvPicPr>
                    <pic:cNvPr id="1128" name="Picture 1128"/>
                    <pic:cNvPicPr>
                      <a:picLocks noChangeAspect="0" noChangeArrowheads="1"/>
                    </pic:cNvPicPr>
                  </pic:nvPicPr>
                  <pic:blipFill>
                    <a:blip r:embed="rId1128">
                      <a:extLst>
                        <a:ext uri="{28A0092B-C50C-407E-A947-70E740481C1C}">
                          <a14:useLocalDpi xmlns:a14="http://schemas.microsoft.com/office/drawing/2010/main" val="0"/>
                        </a:ext>
                      </a:extLst>
                    </a:blip>
                    <a:srcRect/>
                    <a:stretch>
                      <a:fillRect/>
                    </a:stretch>
                  </pic:blipFill>
                  <pic:spPr>
                    <a:xfrm rot="0" flipH="0" flipV="0">
                      <a:off x="0" y="0"/>
                      <a:ext cx="292223" cy="1570732"/>
                    </a:xfrm>
                    <a:prstGeom prst="rect">
                      <a:avLst/>
                    </a:prstGeom>
                    <a:noFill/>
                  </pic:spPr>
                </pic:pic>
              </a:graphicData>
            </a:graphic>
          </wp:anchor>
        </w:drawing>
        <w:drawing>
          <wp:anchor simplePos="0" relativeHeight="251658323" behindDoc="1" locked="0" layoutInCell="1" allowOverlap="1">
            <wp:simplePos x="0" y="0"/>
            <wp:positionH relativeFrom="page">
              <wp:posOffset>968654</wp:posOffset>
            </wp:positionH>
            <wp:positionV relativeFrom="line">
              <wp:posOffset>-143767</wp:posOffset>
            </wp:positionV>
            <wp:extent cx="5593776" cy="1543768"/>
            <wp:effectExtent l="0" t="0" r="0" b="0"/>
            <wp:wrapNone/>
            <wp:docPr id="1129" name="Freeform 1129"/>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9" w:after="0" w:line="270" w:lineRule="exact"/>
        <w:ind w:left="0" w:right="-40" w:firstLine="0"/>
      </w:pP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65" w:firstLine="0"/>
      </w:pP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26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9874"/>
        </w:tabs>
        <w:spacing w:before="0" w:after="0" w:line="425" w:lineRule="exact"/>
        <w:ind w:left="990" w:right="0" w:firstLine="0"/>
      </w:pPr>
      <w:r/>
      <w:r>
        <w:rPr lang="zh-CN" sz="31" baseline="0" dirty="0">
          <w:jc w:val="left"/>
          <w:rFonts w:ascii="宋体" w:hAnsi="宋体" w:cs="宋体"/>
          <w:color w:val="333333"/>
          <w:sz w:val="31"/>
          <w:szCs w:val="31"/>
        </w:rPr>
        <w:t>6</w:t>
      </w:r>
      <w:r>
        <w:rPr lang="zh-CN" sz="31" baseline="0" dirty="0">
          <w:jc w:val="left"/>
          <w:rFonts w:ascii="微软雅黑" w:hAnsi="微软雅黑" w:cs="微软雅黑"/>
          <w:b/>
          <w:bCs/>
          <w:color w:val="333333"/>
          <w:sz w:val="31"/>
          <w:szCs w:val="31"/>
        </w:rPr>
        <w:t>、一个接口可以继承多个父接口	</w:t>
      </w:r>
      <w:hyperlink r:id="rId1102" w:history="1">
        <w:r>
          <w:rPr lang="zh-CN" sz="31" baseline="0" dirty="0">
            <w:jc w:val="left"/>
            <w:rFonts w:ascii="宋体" w:hAnsi="宋体" w:cs="宋体"/>
            <w:color w:val="4183C4"/>
            <w:sz w:val="31"/>
            <w:szCs w:val="31"/>
          </w:rPr>
          <w:t>  </w:t>
        </w:r>
      </w:hyperlink>
      <w:r/>
    </w:p>
    <w:p>
      <w:pPr>
        <w:spacing w:after="5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342" behindDoc="1" locked="0" layoutInCell="1" allowOverlap="1">
            <wp:simplePos x="0" y="0"/>
            <wp:positionH relativeFrom="page">
              <wp:posOffset>939800</wp:posOffset>
            </wp:positionH>
            <wp:positionV relativeFrom="line">
              <wp:posOffset>-183759</wp:posOffset>
            </wp:positionV>
            <wp:extent cx="5678213" cy="1663700"/>
            <wp:effectExtent l="0" t="0" r="0" b="0"/>
            <wp:wrapNone/>
            <wp:docPr id="1130" name="Picture 1130"/>
            <wp:cNvGraphicFramePr>
              <a:graphicFrameLocks noChangeAspect="1"/>
            </wp:cNvGraphicFramePr>
            <a:graphic>
              <a:graphicData uri="http://schemas.openxmlformats.org/drawingml/2006/picture">
                <pic:pic xmlns:pic="http://schemas.openxmlformats.org/drawingml/2006/picture">
                  <pic:nvPicPr>
                    <pic:cNvPr id="1130" name="Picture 1130"/>
                    <pic:cNvPicPr>
                      <a:picLocks noChangeAspect="0" noChangeArrowheads="1"/>
                    </pic:cNvPicPr>
                  </pic:nvPicPr>
                  <pic:blipFill>
                    <a:blip r:embed="rId1130">
                      <a:extLst>
                        <a:ext uri="{28A0092B-C50C-407E-A947-70E740481C1C}">
                          <a14:useLocalDpi xmlns:a14="http://schemas.microsoft.com/office/drawing/2010/main" val="0"/>
                        </a:ext>
                      </a:extLst>
                    </a:blip>
                    <a:srcRect/>
                    <a:stretch>
                      <a:fillRect/>
                    </a:stretch>
                  </pic:blipFill>
                  <pic:spPr>
                    <a:xfrm rot="0" flipH="0" flipV="0">
                      <a:off x="0" y="0"/>
                      <a:ext cx="5678213" cy="1663700"/>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974" behindDoc="1" locked="0" layoutInCell="1" allowOverlap="1">
            <wp:simplePos x="0" y="0"/>
            <wp:positionH relativeFrom="page">
              <wp:posOffset>955954</wp:posOffset>
            </wp:positionH>
            <wp:positionV relativeFrom="line">
              <wp:posOffset>-328003</wp:posOffset>
            </wp:positionV>
            <wp:extent cx="368459" cy="1636414"/>
            <wp:effectExtent l="0" t="0" r="0" b="0"/>
            <wp:wrapNone/>
            <wp:docPr id="1131" name="Picture 1131"/>
            <wp:cNvGraphicFramePr>
              <a:graphicFrameLocks noChangeAspect="1"/>
            </wp:cNvGraphicFramePr>
            <a:graphic>
              <a:graphicData uri="http://schemas.openxmlformats.org/drawingml/2006/picture">
                <pic:pic xmlns:pic="http://schemas.openxmlformats.org/drawingml/2006/picture">
                  <pic:nvPicPr>
                    <pic:cNvPr id="1131" name="Picture 1131"/>
                    <pic:cNvPicPr>
                      <a:picLocks noChangeAspect="0" noChangeArrowheads="1"/>
                    </pic:cNvPicPr>
                  </pic:nvPicPr>
                  <pic:blipFill>
                    <a:blip r:embed="rId1131">
                      <a:extLst>
                        <a:ext uri="{28A0092B-C50C-407E-A947-70E740481C1C}">
                          <a14:useLocalDpi xmlns:a14="http://schemas.microsoft.com/office/drawing/2010/main" val="0"/>
                        </a:ext>
                      </a:extLst>
                    </a:blip>
                    <a:srcRect/>
                    <a:stretch>
                      <a:fillRect/>
                    </a:stretch>
                  </pic:blipFill>
                  <pic:spPr>
                    <a:xfrm rot="0" flipH="0" flipV="0">
                      <a:off x="0" y="0"/>
                      <a:ext cx="368459" cy="1636414"/>
                    </a:xfrm>
                    <a:prstGeom prst="rect">
                      <a:avLst/>
                    </a:prstGeom>
                    <a:noFill/>
                  </pic:spPr>
                </pic:pic>
              </a:graphicData>
            </a:graphic>
          </wp:anchor>
        </w:drawing>
        <w:drawing>
          <wp:anchor simplePos="0" relativeHeight="251658863" behindDoc="1" locked="0" layoutInCell="1" allowOverlap="1">
            <wp:simplePos x="0" y="0"/>
            <wp:positionH relativeFrom="page">
              <wp:posOffset>955954</wp:posOffset>
            </wp:positionH>
            <wp:positionV relativeFrom="line">
              <wp:posOffset>-328003</wp:posOffset>
            </wp:positionV>
            <wp:extent cx="5619174" cy="1635707"/>
            <wp:effectExtent l="0" t="0" r="0" b="0"/>
            <wp:wrapNone/>
            <wp:docPr id="1132" name="Picture 1132"/>
            <wp:cNvGraphicFramePr>
              <a:graphicFrameLocks noChangeAspect="1"/>
            </wp:cNvGraphicFramePr>
            <a:graphic>
              <a:graphicData uri="http://schemas.openxmlformats.org/drawingml/2006/picture">
                <pic:pic xmlns:pic="http://schemas.openxmlformats.org/drawingml/2006/picture">
                  <pic:nvPicPr>
                    <pic:cNvPr id="1132" name="Picture 1132"/>
                    <pic:cNvPicPr>
                      <a:picLocks noChangeAspect="0" noChangeArrowheads="1"/>
                    </pic:cNvPicPr>
                  </pic:nvPicPr>
                  <pic:blipFill>
                    <a:blip r:embed="rId1132">
                      <a:extLst>
                        <a:ext uri="{28A0092B-C50C-407E-A947-70E740481C1C}">
                          <a14:useLocalDpi xmlns:a14="http://schemas.microsoft.com/office/drawing/2010/main" val="0"/>
                        </a:ext>
                      </a:extLst>
                    </a:blip>
                    <a:srcRect/>
                    <a:stretch>
                      <a:fillRect/>
                    </a:stretch>
                  </pic:blipFill>
                  <pic:spPr>
                    <a:xfrm rot="0" flipH="0" flipV="0">
                      <a:off x="0" y="0"/>
                      <a:ext cx="5619174" cy="1635707"/>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7" w:after="0" w:line="270" w:lineRule="exact"/>
        <w:ind w:left="0" w:right="69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testA</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69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testB</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308" w:space="0"/>
          </w:cols>
          <w:docGrid w:linePitch="360"/>
        </w:sect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接口</w:t>
      </w:r>
      <w:r>
        <w:rPr lang="zh-CN" sz="17" baseline="0" dirty="0">
          <w:jc w:val="left"/>
          <w:rFonts w:ascii="Lucida Console" w:hAnsi="Lucida Console" w:cs="Lucida Console"/>
          <w:color w:val="AA5500"/>
          <w:sz w:val="17"/>
          <w:szCs w:val="17"/>
        </w:rPr>
        <w:t>C</w:t>
      </w:r>
      <w:r>
        <w:rPr lang="zh-CN" sz="17" baseline="0" dirty="0">
          <w:jc w:val="left"/>
          <w:rFonts w:ascii="新宋体" w:hAnsi="新宋体" w:cs="新宋体"/>
          <w:color w:val="AA5500"/>
          <w:sz w:val="17"/>
          <w:szCs w:val="17"/>
        </w:rPr>
        <w:t>把接口</w:t>
      </w:r>
      <w:r>
        <w:rPr lang="zh-CN" sz="17" baseline="0" dirty="0">
          <w:jc w:val="left"/>
          <w:rFonts w:ascii="Lucida Console" w:hAnsi="Lucida Console" w:cs="Lucida Console"/>
          <w:color w:val="AA5500"/>
          <w:sz w:val="17"/>
          <w:szCs w:val="17"/>
        </w:rPr>
        <w:t>A B</w:t>
      </w:r>
      <w:r>
        <w:rPr lang="zh-CN" sz="17" baseline="0" dirty="0">
          <w:jc w:val="left"/>
          <w:rFonts w:ascii="新宋体" w:hAnsi="新宋体" w:cs="新宋体"/>
          <w:color w:val="AA5500"/>
          <w:sz w:val="17"/>
          <w:szCs w:val="17"/>
        </w:rPr>
        <w:t>中的方法都继承过来了</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7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134" name="Freeform 11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135" name="Freeform 11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136" name="Freeform 11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137" name="Freeform 11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138" name="Freeform 11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139" name="Freeform 11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140" name="Freeform 11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41" name="Freeform 11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42" name="Freeform 11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43" name="Freeform 11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44" name="Freeform 11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45" name="Freeform 11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-661684</wp:posOffset>
            </wp:positionV>
            <wp:extent cx="5678213" cy="3986776"/>
            <wp:effectExtent l="0" t="0" r="0" b="0"/>
            <wp:wrapNone/>
            <wp:docPr id="1146" name="Picture 1146"/>
            <wp:cNvGraphicFramePr>
              <a:graphicFrameLocks noChangeAspect="1"/>
            </wp:cNvGraphicFramePr>
            <a:graphic>
              <a:graphicData uri="http://schemas.openxmlformats.org/drawingml/2006/picture">
                <pic:pic xmlns:pic="http://schemas.openxmlformats.org/drawingml/2006/picture">
                  <pic:nvPicPr>
                    <pic:cNvPr id="1146" name="Picture 1146"/>
                    <pic:cNvPicPr>
                      <a:picLocks noChangeAspect="0" noChangeArrowheads="1"/>
                    </pic:cNvPicPr>
                  </pic:nvPicPr>
                  <pic:blipFill>
                    <a:blip r:embed="rId1146">
                      <a:extLst>
                        <a:ext uri="{28A0092B-C50C-407E-A947-70E740481C1C}">
                          <a14:useLocalDpi xmlns:a14="http://schemas.microsoft.com/office/drawing/2010/main" val="0"/>
                        </a:ext>
                      </a:extLst>
                    </a:blip>
                    <a:srcRect/>
                    <a:stretch>
                      <a:fillRect/>
                    </a:stretch>
                  </pic:blipFill>
                  <pic:spPr>
                    <a:xfrm rot="0" flipH="0" flipV="0">
                      <a:off x="0" y="0"/>
                      <a:ext cx="5678213" cy="3986776"/>
                    </a:xfrm>
                    <a:prstGeom prst="rect">
                      <a:avLst/>
                    </a:prstGeom>
                    <a:noFill/>
                  </pic:spPr>
                </pic:pic>
              </a:graphicData>
            </a:graphic>
          </wp:anchor>
        </w:drawing>
        <w:drawing>
          <wp:anchor simplePos="0" relativeHeight="251658967" behindDoc="1" locked="0" layoutInCell="1" allowOverlap="1">
            <wp:simplePos x="0" y="0"/>
            <wp:positionH relativeFrom="page">
              <wp:posOffset>955954</wp:posOffset>
            </wp:positionH>
            <wp:positionV relativeFrom="line">
              <wp:posOffset>-661684</wp:posOffset>
            </wp:positionV>
            <wp:extent cx="368459" cy="3974076"/>
            <wp:effectExtent l="0" t="0" r="0" b="0"/>
            <wp:wrapNone/>
            <wp:docPr id="1147" name="Picture 1147"/>
            <wp:cNvGraphicFramePr>
              <a:graphicFrameLocks noChangeAspect="1"/>
            </wp:cNvGraphicFramePr>
            <a:graphic>
              <a:graphicData uri="http://schemas.openxmlformats.org/drawingml/2006/picture">
                <pic:pic xmlns:pic="http://schemas.openxmlformats.org/drawingml/2006/picture">
                  <pic:nvPicPr>
                    <pic:cNvPr id="1147" name="Picture 1147"/>
                    <pic:cNvPicPr>
                      <a:picLocks noChangeAspect="0" noChangeArrowheads="1"/>
                    </pic:cNvPicPr>
                  </pic:nvPicPr>
                  <pic:blipFill>
                    <a:blip r:embed="rId1147">
                      <a:extLst>
                        <a:ext uri="{28A0092B-C50C-407E-A947-70E740481C1C}">
                          <a14:useLocalDpi xmlns:a14="http://schemas.microsoft.com/office/drawing/2010/main" val="0"/>
                        </a:ext>
                      </a:extLst>
                    </a:blip>
                    <a:srcRect/>
                    <a:stretch>
                      <a:fillRect/>
                    </a:stretch>
                  </pic:blipFill>
                  <pic:spPr>
                    <a:xfrm rot="0" flipH="0" flipV="0">
                      <a:off x="0" y="0"/>
                      <a:ext cx="368459" cy="3974076"/>
                    </a:xfrm>
                    <a:prstGeom prst="rect">
                      <a:avLst/>
                    </a:prstGeom>
                    <a:noFill/>
                  </pic:spPr>
                </pic:pic>
              </a:graphicData>
            </a:graphic>
          </wp:anchor>
        </w:drawing>
        <w:drawing>
          <wp:anchor simplePos="0" relativeHeight="251658399" behindDoc="1" locked="0" layoutInCell="1" allowOverlap="1">
            <wp:simplePos x="0" y="0"/>
            <wp:positionH relativeFrom="page">
              <wp:posOffset>955954</wp:posOffset>
            </wp:positionH>
            <wp:positionV relativeFrom="line">
              <wp:posOffset>-661684</wp:posOffset>
            </wp:positionV>
            <wp:extent cx="5619174" cy="3970583"/>
            <wp:effectExtent l="0" t="0" r="0" b="0"/>
            <wp:wrapNone/>
            <wp:docPr id="1148" name="Picture 1148"/>
            <wp:cNvGraphicFramePr>
              <a:graphicFrameLocks noChangeAspect="1"/>
            </wp:cNvGraphicFramePr>
            <a:graphic>
              <a:graphicData uri="http://schemas.openxmlformats.org/drawingml/2006/picture">
                <pic:pic xmlns:pic="http://schemas.openxmlformats.org/drawingml/2006/picture">
                  <pic:nvPicPr>
                    <pic:cNvPr id="1148" name="Picture 1148"/>
                    <pic:cNvPicPr>
                      <a:picLocks noChangeAspect="0" noChangeArrowheads="1"/>
                    </pic:cNvPicPr>
                  </pic:nvPicPr>
                  <pic:blipFill>
                    <a:blip r:embed="rId1148">
                      <a:extLst>
                        <a:ext uri="{28A0092B-C50C-407E-A947-70E740481C1C}">
                          <a14:useLocalDpi xmlns:a14="http://schemas.microsoft.com/office/drawing/2010/main" val="0"/>
                        </a:ext>
                      </a:extLst>
                    </a:blip>
                    <a:srcRect/>
                    <a:stretch>
                      <a:fillRect/>
                    </a:stretch>
                  </pic:blipFill>
                  <pic:spPr>
                    <a:xfrm rot="0" flipH="0" flipV="0">
                      <a:off x="0" y="0"/>
                      <a:ext cx="5619174" cy="3970583"/>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1955"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AA5500"/>
          <w:sz w:val="17"/>
          <w:szCs w:val="17"/>
        </w:rPr>
        <w:t>//Student</w:t>
      </w:r>
      <w:r>
        <w:rPr lang="zh-CN" sz="17" baseline="0" dirty="0">
          <w:jc w:val="left"/>
          <w:rFonts w:ascii="新宋体" w:hAnsi="新宋体" w:cs="新宋体"/>
          <w:color w:val="AA5500"/>
          <w:sz w:val="17"/>
          <w:szCs w:val="17"/>
        </w:rPr>
        <w:t>相当于实现了</w:t>
      </w:r>
      <w:r>
        <w:rPr lang="zh-CN" sz="17" baseline="0" dirty="0">
          <w:jc w:val="left"/>
          <w:rFonts w:ascii="Lucida Console" w:hAnsi="Lucida Console" w:cs="Lucida Console"/>
          <w:color w:val="AA5500"/>
          <w:sz w:val="17"/>
          <w:szCs w:val="17"/>
        </w:rPr>
        <w:t>A B C</w:t>
      </w:r>
      <w:r>
        <w:rPr lang="zh-CN" sz="17" baseline="0" dirty="0">
          <w:jc w:val="left"/>
          <w:rFonts w:ascii="新宋体" w:hAnsi="新宋体" w:cs="新宋体"/>
          <w:color w:val="AA5500"/>
          <w:sz w:val="17"/>
          <w:szCs w:val="17"/>
        </w:rPr>
        <w:t>三个接口</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需要实现所有的抽象方法</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//Student</w:t>
      </w:r>
      <w:r>
        <w:rPr lang="zh-CN" sz="17" baseline="0" dirty="0">
          <w:jc w:val="left"/>
          <w:rFonts w:ascii="新宋体" w:hAnsi="新宋体" w:cs="新宋体"/>
          <w:color w:val="AA5500"/>
          <w:sz w:val="17"/>
          <w:szCs w:val="17"/>
        </w:rPr>
        <w:t>的对象也就同时属于</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类型</w:t>
      </w:r>
      <w:r>
        <w:rPr lang="zh-CN" sz="17" baseline="0" dirty="0">
          <w:jc w:val="left"/>
          <w:rFonts w:ascii="Lucida Console" w:hAnsi="Lucida Console" w:cs="Lucida Console"/>
          <w:color w:val="AA5500"/>
          <w:sz w:val="17"/>
          <w:szCs w:val="17"/>
        </w:rPr>
        <w:t> B</w:t>
      </w:r>
      <w:r>
        <w:rPr lang="zh-CN" sz="17" baseline="0" dirty="0">
          <w:jc w:val="left"/>
          <w:rFonts w:ascii="新宋体" w:hAnsi="新宋体" w:cs="新宋体"/>
          <w:color w:val="AA5500"/>
          <w:sz w:val="17"/>
          <w:szCs w:val="17"/>
        </w:rPr>
        <w:t>类型</w:t>
      </w:r>
      <w:r>
        <w:rPr lang="zh-CN" sz="17" baseline="0" dirty="0">
          <w:jc w:val="left"/>
          <w:rFonts w:ascii="Lucida Console" w:hAnsi="Lucida Console" w:cs="Lucida Console"/>
          <w:color w:val="AA5500"/>
          <w:sz w:val="17"/>
          <w:szCs w:val="17"/>
        </w:rPr>
        <w:t> C</w:t>
      </w:r>
      <w:r>
        <w:rPr lang="zh-CN" sz="17" baseline="0" dirty="0">
          <w:jc w:val="left"/>
          <w:rFonts w:ascii="新宋体" w:hAnsi="新宋体" w:cs="新宋体"/>
          <w:color w:val="AA5500"/>
          <w:sz w:val="17"/>
          <w:szCs w:val="17"/>
        </w:rPr>
        <w:t>类型</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Student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viod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viod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viod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56"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Student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Teacher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//false</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编译报错</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314" w:space="0"/>
          </w:cols>
          <w:docGrid w:linePitch="360"/>
        </w:sectPr>
        <w:spacing w:before="80" w:after="0" w:line="175" w:lineRule="exact"/>
        <w:ind w:left="0" w:right="0" w:firstLine="0"/>
      </w:pPr>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instanceof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8"/>
          <w:sz w:val="19"/>
          <w:szCs w:val="19"/>
        </w:rPr>
        <w:t>:System.out.println(o instanceof X);</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48" behindDoc="1" locked="0" layoutInCell="1" allowOverlap="1">
            <wp:simplePos x="0" y="0"/>
            <wp:positionH relativeFrom="page">
              <wp:posOffset>963889</wp:posOffset>
            </wp:positionH>
            <wp:positionV relativeFrom="line">
              <wp:posOffset>-46857</wp:posOffset>
            </wp:positionV>
            <wp:extent cx="5641423" cy="371647"/>
            <wp:effectExtent l="0" t="0" r="0" b="0"/>
            <wp:wrapNone/>
            <wp:docPr id="1149" name="Freeform 1149"/>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7"/>
                            <a:pt x="805" y="471835"/>
                            <a:pt x="2416" y="475754"/>
                          </a:cubicBezTo>
                          <a:cubicBezTo>
                            <a:pt x="4028" y="479674"/>
                            <a:pt x="6322" y="483146"/>
                            <a:pt x="9298" y="486024"/>
                          </a:cubicBezTo>
                          <a:cubicBezTo>
                            <a:pt x="12275" y="489000"/>
                            <a:pt x="15709" y="491233"/>
                            <a:pt x="19599" y="492919"/>
                          </a:cubicBezTo>
                          <a:cubicBezTo>
                            <a:pt x="23489" y="494507"/>
                            <a:pt x="27539" y="495300"/>
                            <a:pt x="31750" y="495300"/>
                          </a:cubicBezTo>
                          <a:lnTo>
                            <a:pt x="7486650" y="495300"/>
                          </a:lnTo>
                          <a:cubicBezTo>
                            <a:pt x="7490859" y="495300"/>
                            <a:pt x="7494909" y="494507"/>
                            <a:pt x="7498798" y="492919"/>
                          </a:cubicBezTo>
                          <a:cubicBezTo>
                            <a:pt x="7502690" y="491233"/>
                            <a:pt x="7506123" y="489000"/>
                            <a:pt x="7509099" y="486024"/>
                          </a:cubicBezTo>
                          <a:cubicBezTo>
                            <a:pt x="7512076" y="483146"/>
                            <a:pt x="7514370" y="479674"/>
                            <a:pt x="7515981" y="475754"/>
                          </a:cubicBezTo>
                          <a:cubicBezTo>
                            <a:pt x="7517593" y="471835"/>
                            <a:pt x="7518400" y="467767"/>
                            <a:pt x="7518400" y="463550"/>
                          </a:cubicBezTo>
                          <a:lnTo>
                            <a:pt x="7518400" y="31750"/>
                          </a:lnTo>
                          <a:cubicBezTo>
                            <a:pt x="7518400" y="27583"/>
                            <a:pt x="7517593" y="23565"/>
                            <a:pt x="7515981" y="19646"/>
                          </a:cubicBezTo>
                          <a:cubicBezTo>
                            <a:pt x="7514370" y="15776"/>
                            <a:pt x="7512076" y="12353"/>
                            <a:pt x="7509099" y="9327"/>
                          </a:cubicBezTo>
                          <a:cubicBezTo>
                            <a:pt x="7506123" y="6350"/>
                            <a:pt x="7502690" y="4068"/>
                            <a:pt x="7498798" y="2531"/>
                          </a:cubicBezTo>
                          <a:cubicBezTo>
                            <a:pt x="7494909" y="893"/>
                            <a:pt x="7490859" y="50"/>
                            <a:pt x="7486650" y="0"/>
                          </a:cubicBezTo>
                          <a:lnTo>
                            <a:pt x="31750" y="0"/>
                          </a:lnTo>
                          <a:cubicBezTo>
                            <a:pt x="27539" y="50"/>
                            <a:pt x="23489" y="893"/>
                            <a:pt x="19599" y="253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963889</wp:posOffset>
            </wp:positionH>
            <wp:positionV relativeFrom="line">
              <wp:posOffset>-46857</wp:posOffset>
            </wp:positionV>
            <wp:extent cx="5641423" cy="371647"/>
            <wp:effectExtent l="0" t="0" r="0" b="0"/>
            <wp:wrapNone/>
            <wp:docPr id="1150" name="Freeform 1150"/>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67"/>
                            <a:pt x="805" y="471835"/>
                            <a:pt x="2416" y="475754"/>
                          </a:cubicBezTo>
                          <a:cubicBezTo>
                            <a:pt x="4028" y="479674"/>
                            <a:pt x="6322" y="483146"/>
                            <a:pt x="9298" y="486024"/>
                          </a:cubicBezTo>
                          <a:cubicBezTo>
                            <a:pt x="12275" y="489000"/>
                            <a:pt x="15709" y="491233"/>
                            <a:pt x="19599" y="492919"/>
                          </a:cubicBezTo>
                          <a:cubicBezTo>
                            <a:pt x="23489" y="494507"/>
                            <a:pt x="27539" y="495300"/>
                            <a:pt x="31750" y="495300"/>
                          </a:cubicBezTo>
                          <a:lnTo>
                            <a:pt x="7486650" y="495300"/>
                          </a:lnTo>
                          <a:cubicBezTo>
                            <a:pt x="7490859" y="495300"/>
                            <a:pt x="7494909" y="494507"/>
                            <a:pt x="7498798" y="492919"/>
                          </a:cubicBezTo>
                          <a:cubicBezTo>
                            <a:pt x="7502690" y="491233"/>
                            <a:pt x="7506123" y="489000"/>
                            <a:pt x="7509099" y="486024"/>
                          </a:cubicBezTo>
                          <a:cubicBezTo>
                            <a:pt x="7512076" y="483146"/>
                            <a:pt x="7514370" y="479674"/>
                            <a:pt x="7515981" y="475754"/>
                          </a:cubicBezTo>
                          <a:cubicBezTo>
                            <a:pt x="7517593" y="471835"/>
                            <a:pt x="7518400" y="467767"/>
                            <a:pt x="7518400" y="463550"/>
                          </a:cubicBezTo>
                          <a:lnTo>
                            <a:pt x="7518400" y="31750"/>
                          </a:lnTo>
                          <a:cubicBezTo>
                            <a:pt x="7518400" y="27583"/>
                            <a:pt x="7517593" y="23565"/>
                            <a:pt x="7515981" y="19646"/>
                          </a:cubicBezTo>
                          <a:cubicBezTo>
                            <a:pt x="7514370" y="15776"/>
                            <a:pt x="7512076" y="12353"/>
                            <a:pt x="7509099" y="9327"/>
                          </a:cubicBezTo>
                          <a:cubicBezTo>
                            <a:pt x="7506123" y="6350"/>
                            <a:pt x="7502690" y="4068"/>
                            <a:pt x="7498798" y="2531"/>
                          </a:cubicBezTo>
                          <a:cubicBezTo>
                            <a:pt x="7494909" y="893"/>
                            <a:pt x="7490859" y="50"/>
                            <a:pt x="7486650" y="0"/>
                          </a:cubicBezTo>
                          <a:lnTo>
                            <a:pt x="31750" y="0"/>
                          </a:lnTo>
                          <a:cubicBezTo>
                            <a:pt x="27539" y="50"/>
                            <a:pt x="23489" y="893"/>
                            <a:pt x="19599" y="2531"/>
                          </a:cubicBezTo>
                          <a:cubicBezTo>
                            <a:pt x="15709" y="4068"/>
                            <a:pt x="12275" y="635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05" behindDoc="1" locked="0" layoutInCell="1" allowOverlap="1">
            <wp:simplePos x="0" y="0"/>
            <wp:positionH relativeFrom="page">
              <wp:posOffset>955954</wp:posOffset>
            </wp:positionH>
            <wp:positionV relativeFrom="line">
              <wp:posOffset>-35736</wp:posOffset>
            </wp:positionV>
            <wp:extent cx="292223" cy="377750"/>
            <wp:effectExtent l="0" t="0" r="0" b="0"/>
            <wp:wrapNone/>
            <wp:docPr id="1151" name="Picture 1151"/>
            <wp:cNvGraphicFramePr>
              <a:graphicFrameLocks noChangeAspect="1"/>
            </wp:cNvGraphicFramePr>
            <a:graphic>
              <a:graphicData uri="http://schemas.openxmlformats.org/drawingml/2006/picture">
                <pic:pic xmlns:pic="http://schemas.openxmlformats.org/drawingml/2006/picture">
                  <pic:nvPicPr>
                    <pic:cNvPr id="1151" name="Picture 1151"/>
                    <pic:cNvPicPr>
                      <a:picLocks noChangeAspect="0" noChangeArrowheads="1"/>
                    </pic:cNvPicPr>
                  </pic:nvPicPr>
                  <pic:blipFill>
                    <a:blip r:embed="rId1151">
                      <a:extLst>
                        <a:ext uri="{28A0092B-C50C-407E-A947-70E740481C1C}">
                          <a14:useLocalDpi xmlns:a14="http://schemas.microsoft.com/office/drawing/2010/main" val="0"/>
                        </a:ext>
                      </a:extLst>
                    </a:blip>
                    <a:srcRect/>
                    <a:stretch>
                      <a:fillRect/>
                    </a:stretch>
                  </pic:blipFill>
                  <pic:spPr>
                    <a:xfrm rot="0" flipH="0" flipV="0">
                      <a:off x="0" y="0"/>
                      <a:ext cx="292223" cy="377750"/>
                    </a:xfrm>
                    <a:prstGeom prst="rect">
                      <a:avLst/>
                    </a:prstGeom>
                    <a:noFill/>
                  </pic:spPr>
                </pic:pic>
              </a:graphicData>
            </a:graphic>
          </wp:anchor>
        </w:drawing>
        <w:drawing>
          <wp:anchor simplePos="0" relativeHeight="251659014" behindDoc="1" locked="0" layoutInCell="1" allowOverlap="1">
            <wp:simplePos x="0" y="0"/>
            <wp:positionH relativeFrom="page">
              <wp:posOffset>968654</wp:posOffset>
            </wp:positionH>
            <wp:positionV relativeFrom="line">
              <wp:posOffset>-23033</wp:posOffset>
            </wp:positionV>
            <wp:extent cx="5593776" cy="343059"/>
            <wp:effectExtent l="0" t="0" r="0" b="0"/>
            <wp:wrapNone/>
            <wp:docPr id="1152" name="Freeform 1152"/>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9" behindDoc="1" locked="0" layoutInCell="1" allowOverlap="1">
            <wp:simplePos x="0" y="0"/>
            <wp:positionH relativeFrom="page">
              <wp:posOffset>968654</wp:posOffset>
            </wp:positionH>
            <wp:positionV relativeFrom="line">
              <wp:posOffset>-23033</wp:posOffset>
            </wp:positionV>
            <wp:extent cx="5593776" cy="343059"/>
            <wp:effectExtent l="0" t="0" r="0" b="0"/>
            <wp:wrapNone/>
            <wp:docPr id="1153" name="Freeform 1153"/>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121" w:space="0"/>
          </w:cols>
          <w:docGrid w:linePitch="360"/>
        </w:sectPr>
        <w:spacing w:before="246" w:after="0" w:line="270" w:lineRule="exact"/>
        <w:ind w:left="0" w:right="-40" w:firstLine="0"/>
      </w:pPr>
      <w:r/>
      <w:r>
        <w:rPr lang="zh-CN" sz="17" baseline="0" dirty="0">
          <w:jc w:val="left"/>
          <w:rFonts w:ascii="新宋体" w:hAnsi="新宋体" w:cs="新宋体"/>
          <w:color w:val="333333"/>
          <w:sz w:val="17"/>
          <w:szCs w:val="17"/>
        </w:rPr>
        <w:t>如果</w:t>
      </w:r>
      <w:r>
        <w:rPr lang="zh-CN" sz="17" baseline="0" dirty="0">
          <w:jc w:val="left"/>
          <w:rFonts w:ascii="Lucida Console" w:hAnsi="Lucida Console" w:cs="Lucida Console"/>
          <w:color w:val="333333"/>
          <w:sz w:val="17"/>
          <w:szCs w:val="17"/>
        </w:rPr>
        <w:t>o</w:t>
      </w:r>
      <w:r>
        <w:rPr lang="zh-CN" sz="17" baseline="0" dirty="0">
          <w:jc w:val="left"/>
          <w:rFonts w:ascii="新宋体" w:hAnsi="新宋体" w:cs="新宋体"/>
          <w:color w:val="333333"/>
          <w:sz w:val="17"/>
          <w:szCs w:val="17"/>
        </w:rPr>
        <w:t>是一个接口类型声明的变量</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那么只要</w:t>
      </w:r>
      <w:r>
        <w:rPr lang="zh-CN" sz="17" baseline="0" dirty="0">
          <w:jc w:val="left"/>
          <w:rFonts w:ascii="Lucida Console" w:hAnsi="Lucida Console" w:cs="Lucida Console"/>
          <w:color w:val="333333"/>
          <w:sz w:val="17"/>
          <w:szCs w:val="17"/>
        </w:rPr>
        <w:t>X</w:t>
      </w:r>
      <w:r>
        <w:rPr lang="zh-CN" sz="17" baseline="0" dirty="0">
          <w:jc w:val="left"/>
          <w:rFonts w:ascii="新宋体" w:hAnsi="新宋体" w:cs="新宋体"/>
          <w:color w:val="333333"/>
          <w:sz w:val="17"/>
          <w:szCs w:val="17"/>
        </w:rPr>
        <w:t>不是一个</w:t>
      </w:r>
      <w:r>
        <w:rPr lang="zh-CN" sz="17" baseline="0" dirty="0">
          <w:jc w:val="left"/>
          <w:rFonts w:ascii="Lucida Console" w:hAnsi="Lucida Console" w:cs="Lucida Console"/>
          <w:color w:val="333333"/>
          <w:sz w:val="17"/>
          <w:szCs w:val="17"/>
        </w:rPr>
        <w:t>final</w:t>
      </w:r>
      <w:r>
        <w:rPr lang="zh-CN" sz="17" baseline="0" dirty="0">
          <w:jc w:val="left"/>
          <w:rFonts w:ascii="新宋体" w:hAnsi="新宋体" w:cs="新宋体"/>
          <w:color w:val="333333"/>
          <w:sz w:val="17"/>
          <w:szCs w:val="17"/>
        </w:rPr>
        <w:t>修饰的类</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该代码就能通过编译</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至于其结果</w:t>
      </w:r>
      <w:r>
        <w:rPr>
          <w:rFonts w:ascii="Times New Roman" w:hAnsi="Times New Roman" w:cs="Times New Roman"/>
          <w:sz w:val="17"/>
          <w:szCs w:val="17"/>
        </w:rPr>
        <w:t> </w:t>
      </w:r>
      <w:r/>
      <w:r>
        <w:rPr lang="zh-CN" sz="17" baseline="0" dirty="0">
          <w:jc w:val="left"/>
          <w:rFonts w:ascii="新宋体" w:hAnsi="新宋体" w:cs="新宋体"/>
          <w:color w:val="333333"/>
          <w:sz w:val="17"/>
          <w:szCs w:val="17"/>
        </w:rPr>
        <w:t>是不是</w:t>
      </w:r>
      <w:r>
        <w:rPr lang="zh-CN" sz="17" baseline="0" dirty="0">
          <w:jc w:val="left"/>
          <w:rFonts w:ascii="Lucida Console" w:hAnsi="Lucida Console" w:cs="Lucida Console"/>
          <w:color w:val="333333"/>
          <w:sz w:val="17"/>
          <w:szCs w:val="17"/>
        </w:rPr>
        <w:t>true,</w:t>
      </w:r>
      <w:r>
        <w:rPr lang="zh-CN" sz="17" baseline="0" dirty="0">
          <w:jc w:val="left"/>
          <w:rFonts w:ascii="新宋体" w:hAnsi="新宋体" w:cs="新宋体"/>
          <w:color w:val="333333"/>
          <w:sz w:val="17"/>
          <w:szCs w:val="17"/>
        </w:rPr>
        <w:t>就要看变量</w:t>
      </w:r>
      <w:r>
        <w:rPr lang="zh-CN" sz="17" baseline="0" dirty="0">
          <w:jc w:val="left"/>
          <w:rFonts w:ascii="Lucida Console" w:hAnsi="Lucida Console" w:cs="Lucida Console"/>
          <w:color w:val="333333"/>
          <w:sz w:val="17"/>
          <w:szCs w:val="17"/>
        </w:rPr>
        <w:t>o</w:t>
      </w:r>
      <w:r>
        <w:rPr lang="zh-CN" sz="17" baseline="0" dirty="0">
          <w:jc w:val="left"/>
          <w:rFonts w:ascii="新宋体" w:hAnsi="新宋体" w:cs="新宋体"/>
          <w:color w:val="333333"/>
          <w:sz w:val="17"/>
          <w:szCs w:val="17"/>
        </w:rPr>
        <w:t>指向的对象的实际类型</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333333"/>
          <w:sz w:val="17"/>
          <w:szCs w:val="17"/>
        </w:rPr>
        <w:t>是不是</w:t>
      </w:r>
      <w:r>
        <w:rPr lang="zh-CN" sz="17" baseline="0" dirty="0">
          <w:jc w:val="left"/>
          <w:rFonts w:ascii="Lucida Console" w:hAnsi="Lucida Console" w:cs="Lucida Console"/>
          <w:color w:val="333333"/>
          <w:sz w:val="17"/>
          <w:szCs w:val="17"/>
        </w:rPr>
        <w:t>X</w:t>
      </w:r>
      <w:r>
        <w:rPr lang="zh-CN" sz="17" baseline="0" dirty="0">
          <w:jc w:val="left"/>
          <w:rFonts w:ascii="新宋体" w:hAnsi="新宋体" w:cs="新宋体"/>
          <w:color w:val="333333"/>
          <w:sz w:val="17"/>
          <w:szCs w:val="17"/>
        </w:rPr>
        <w:t>的子类或者实现类了。</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注</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一个引用所指向的对象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是有可能实现任何一个接口的。</w:t>
      </w:r>
      <w:r>
        <w:rPr lang="zh-CN" sz="19" baseline="0" dirty="0">
          <w:jc w:val="left"/>
          <w:rFonts w:ascii="宋体" w:hAnsi="宋体" w:cs="宋体"/>
          <w:color w:val="333333"/>
          <w:spacing w:val="-11"/>
          <w:sz w:val="19"/>
          <w:szCs w:val="19"/>
        </w:rPr>
        <w:t>(java</w:t>
      </w:r>
      <w:r>
        <w:rPr lang="zh-CN" sz="19" baseline="0" dirty="0">
          <w:jc w:val="left"/>
          <w:rFonts w:ascii="微软雅黑" w:hAnsi="微软雅黑" w:cs="微软雅黑"/>
          <w:color w:val="333333"/>
          <w:sz w:val="19"/>
          <w:szCs w:val="19"/>
        </w:rPr>
        <w:t>中的多实现</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7</w:t>
      </w:r>
      <w:r>
        <w:rPr lang="zh-CN" sz="31" baseline="0" dirty="0">
          <w:jc w:val="left"/>
          <w:rFonts w:ascii="微软雅黑" w:hAnsi="微软雅黑" w:cs="微软雅黑"/>
          <w:b/>
          <w:bCs/>
          <w:color w:val="333333"/>
          <w:sz w:val="31"/>
          <w:szCs w:val="31"/>
        </w:rPr>
        <w:t>、接口的作用	</w:t>
      </w:r>
      <w:hyperlink r:id="rId1133"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接口的最主要的作用是达到统一访问，就是在创建对象的时候用接口创建</w:t>
      </w:r>
      <w:r>
        <w:rPr>
          <w:rFonts w:ascii="Times New Roman" w:hAnsi="Times New Roman" w:cs="Times New Roman"/>
          <w:sz w:val="19"/>
          <w:szCs w:val="19"/>
        </w:rPr>
        <w:t> </w:t>
      </w:r>
      <w:r/>
    </w:p>
    <w:p>
      <w:pPr>
        <w:rPr>
          <w:rFonts w:ascii="Times New Roman" w:hAnsi="Times New Roman" w:cs="Times New Roman"/>
          <w:color w:val="010302"/>
        </w:rPr>
        <w:spacing w:before="64" w:after="0" w:line="405"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【接口名】</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【对象名】</w:t>
      </w:r>
      <w:r>
        <w:rPr lang="zh-CN" sz="19" baseline="0" dirty="0">
          <w:jc w:val="left"/>
          <w:rFonts w:ascii="宋体" w:hAnsi="宋体" w:cs="宋体"/>
          <w:color w:val="333333"/>
          <w:spacing w:val="-2"/>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 </w:t>
      </w:r>
      <w:r>
        <w:rPr lang="zh-CN" sz="19" baseline="0" dirty="0">
          <w:jc w:val="left"/>
          <w:rFonts w:ascii="微软雅黑" w:hAnsi="微软雅黑" w:cs="微软雅黑"/>
          <w:color w:val="333333"/>
          <w:sz w:val="19"/>
          <w:szCs w:val="19"/>
        </w:rPr>
        <w:t>【实现接口的类】</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这样你像用哪个类的对象就可以</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哪个对象了，不需要改原来的代码。</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假如我们两个类中都有个</w:t>
      </w:r>
      <w:r>
        <w:rPr lang="zh-CN" sz="19" baseline="0" dirty="0">
          <w:jc w:val="left"/>
          <w:rFonts w:ascii="宋体" w:hAnsi="宋体" w:cs="宋体"/>
          <w:color w:val="333333"/>
          <w:spacing w:val="-9"/>
          <w:sz w:val="19"/>
          <w:szCs w:val="19"/>
        </w:rPr>
        <w:t>function()</w:t>
      </w:r>
      <w:r>
        <w:rPr lang="zh-CN" sz="19" baseline="0" dirty="0">
          <w:jc w:val="left"/>
          <w:rFonts w:ascii="微软雅黑" w:hAnsi="微软雅黑" w:cs="微软雅黑"/>
          <w:color w:val="333333"/>
          <w:sz w:val="19"/>
          <w:szCs w:val="19"/>
        </w:rPr>
        <w:t>的方法，如果我用接口，那样我</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0"/>
          <w:sz w:val="19"/>
          <w:szCs w:val="19"/>
        </w:rPr>
        <w:t>w a()</w:t>
      </w:r>
      <w:r>
        <w:rPr lang="zh-CN" sz="19" baseline="0" dirty="0">
          <w:jc w:val="left"/>
          <w:rFonts w:ascii="微软雅黑" w:hAnsi="微软雅黑" w:cs="微软雅黑"/>
          <w:color w:val="333333"/>
          <w:sz w:val="19"/>
          <w:szCs w:val="19"/>
        </w:rPr>
        <w:t>；就是用</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的方法，</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  </w:t>
      </w:r>
      <w:r>
        <w:br w:type="textWrapping" w:clear="all"/>
      </w:r>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（）就是用</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的方法</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854"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这个就叫统一访问，因为你实现这个接口的类的方法名相同，但是实现内容不同</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总结：</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接口中的成员变量默认都是</w:t>
      </w:r>
      <w:r>
        <w:rPr lang="zh-CN" sz="19" baseline="0" dirty="0">
          <w:jc w:val="left"/>
          <w:rFonts w:ascii="宋体" w:hAnsi="宋体" w:cs="宋体"/>
          <w:color w:val="333333"/>
          <w:spacing w:val="-10"/>
          <w:sz w:val="19"/>
          <w:szCs w:val="19"/>
        </w:rPr>
        <w:t>public,static,ﬁnal</w:t>
      </w:r>
      <w:r>
        <w:rPr lang="zh-CN" sz="19" baseline="0" dirty="0">
          <w:jc w:val="left"/>
          <w:rFonts w:ascii="微软雅黑" w:hAnsi="微软雅黑" w:cs="微软雅黑"/>
          <w:color w:val="333333"/>
          <w:sz w:val="19"/>
          <w:szCs w:val="19"/>
        </w:rPr>
        <w:t>类型的</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都可省略</w:t>
      </w:r>
      <w:r>
        <w:rPr lang="zh-CN" sz="19" baseline="0" dirty="0">
          <w:jc w:val="left"/>
          <w:rFonts w:ascii="宋体" w:hAnsi="宋体" w:cs="宋体"/>
          <w:color w:val="333333"/>
          <w:spacing w:val="-43"/>
          <w:sz w:val="19"/>
          <w:szCs w:val="19"/>
        </w:rPr>
        <w:t>),</w:t>
      </w:r>
      <w:r>
        <w:rPr lang="zh-CN" sz="19" baseline="0" dirty="0">
          <w:jc w:val="left"/>
          <w:rFonts w:ascii="微软雅黑" w:hAnsi="微软雅黑" w:cs="微软雅黑"/>
          <w:color w:val="333333"/>
          <w:sz w:val="19"/>
          <w:szCs w:val="19"/>
        </w:rPr>
        <w:t>必须被显示初始化</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即接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口中的成员变量为常量</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大写</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单词之间用</w:t>
      </w:r>
      <w:r>
        <w:rPr lang="zh-CN" sz="19" baseline="0" dirty="0">
          <w:jc w:val="left"/>
          <w:rFonts w:ascii="宋体" w:hAnsi="宋体" w:cs="宋体"/>
          <w:color w:val="333333"/>
          <w:spacing w:val="-14"/>
          <w:sz w:val="19"/>
          <w:szCs w:val="19"/>
        </w:rPr>
        <w:t>"_"</w:t>
      </w:r>
      <w:r>
        <w:rPr lang="zh-CN" sz="19" baseline="0" dirty="0">
          <w:jc w:val="left"/>
          <w:rFonts w:ascii="微软雅黑" w:hAnsi="微软雅黑" w:cs="微软雅黑"/>
          <w:color w:val="333333"/>
          <w:sz w:val="19"/>
          <w:szCs w:val="19"/>
        </w:rPr>
        <w:t>分隔</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2" w:after="0" w:line="456" w:lineRule="exact"/>
        <w:ind w:left="990" w:right="854"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接口中的方法默认都是</w:t>
      </w:r>
      <w:r>
        <w:rPr lang="zh-CN" sz="19" baseline="0" dirty="0">
          <w:jc w:val="left"/>
          <w:rFonts w:ascii="宋体" w:hAnsi="宋体" w:cs="宋体"/>
          <w:color w:val="333333"/>
          <w:spacing w:val="-6"/>
          <w:sz w:val="19"/>
          <w:szCs w:val="19"/>
        </w:rPr>
        <w:t>public,abst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w:t>
      </w:r>
      <w:r>
        <w:rPr lang="zh-CN" sz="19" baseline="0" dirty="0">
          <w:jc w:val="left"/>
          <w:rFonts w:ascii="微软雅黑" w:hAnsi="微软雅黑" w:cs="微软雅黑"/>
          <w:color w:val="333333"/>
          <w:sz w:val="19"/>
          <w:szCs w:val="19"/>
        </w:rPr>
        <w:t>类型的</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都可省略</w:t>
      </w:r>
      <w:r>
        <w:rPr lang="zh-CN" sz="19" baseline="0" dirty="0">
          <w:jc w:val="left"/>
          <w:rFonts w:ascii="宋体" w:hAnsi="宋体" w:cs="宋体"/>
          <w:color w:val="333333"/>
          <w:spacing w:val="-43"/>
          <w:sz w:val="19"/>
          <w:szCs w:val="19"/>
        </w:rPr>
        <w:t>),</w:t>
      </w:r>
      <w:r>
        <w:rPr lang="zh-CN" sz="19" baseline="0" dirty="0">
          <w:jc w:val="left"/>
          <w:rFonts w:ascii="微软雅黑" w:hAnsi="微软雅黑" w:cs="微软雅黑"/>
          <w:color w:val="333333"/>
          <w:sz w:val="19"/>
          <w:szCs w:val="19"/>
        </w:rPr>
        <w:t>没有方法体</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不能被实例化</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接口中只能包含</w:t>
      </w:r>
      <w:r>
        <w:rPr lang="zh-CN" sz="19" baseline="0" dirty="0">
          <w:jc w:val="left"/>
          <w:rFonts w:ascii="宋体" w:hAnsi="宋体" w:cs="宋体"/>
          <w:color w:val="333333"/>
          <w:spacing w:val="-10"/>
          <w:sz w:val="19"/>
          <w:szCs w:val="19"/>
        </w:rPr>
        <w:t>public,static,ﬁnal</w:t>
      </w:r>
      <w:r>
        <w:rPr lang="zh-CN" sz="19" baseline="0" dirty="0">
          <w:jc w:val="left"/>
          <w:rFonts w:ascii="微软雅黑" w:hAnsi="微软雅黑" w:cs="微软雅黑"/>
          <w:color w:val="333333"/>
          <w:sz w:val="19"/>
          <w:szCs w:val="19"/>
        </w:rPr>
        <w:t>类型的成员变量和</w:t>
      </w:r>
      <w:r>
        <w:rPr lang="zh-CN" sz="19" baseline="0" dirty="0">
          <w:jc w:val="left"/>
          <w:rFonts w:ascii="宋体" w:hAnsi="宋体" w:cs="宋体"/>
          <w:color w:val="333333"/>
          <w:spacing w:val="-6"/>
          <w:sz w:val="19"/>
          <w:szCs w:val="19"/>
        </w:rPr>
        <w:t>public,abst</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act</w:t>
      </w:r>
      <w:r>
        <w:rPr lang="zh-CN" sz="19" baseline="0" dirty="0">
          <w:jc w:val="left"/>
          <w:rFonts w:ascii="微软雅黑" w:hAnsi="微软雅黑" w:cs="微软雅黑"/>
          <w:color w:val="333333"/>
          <w:sz w:val="19"/>
          <w:szCs w:val="19"/>
        </w:rPr>
        <w:t>类型的成员方法</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4</w:t>
      </w:r>
      <w:r>
        <w:rPr lang="zh-CN" sz="19" baseline="0" dirty="0">
          <w:jc w:val="left"/>
          <w:rFonts w:ascii="微软雅黑" w:hAnsi="微软雅黑" w:cs="微软雅黑"/>
          <w:color w:val="333333"/>
          <w:sz w:val="19"/>
          <w:szCs w:val="19"/>
        </w:rPr>
        <w:t>、接口中没有构造方法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不能被实例化</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5</w:t>
      </w:r>
      <w:r>
        <w:rPr lang="zh-CN" sz="19" baseline="0" dirty="0">
          <w:jc w:val="left"/>
          <w:rFonts w:ascii="微软雅黑" w:hAnsi="微软雅黑" w:cs="微软雅黑"/>
          <w:color w:val="333333"/>
          <w:sz w:val="19"/>
          <w:szCs w:val="19"/>
        </w:rPr>
        <w:t>、一个接口不能实现</w:t>
      </w:r>
      <w:r>
        <w:rPr lang="zh-CN" sz="19" baseline="0" dirty="0">
          <w:jc w:val="left"/>
          <w:rFonts w:ascii="宋体" w:hAnsi="宋体" w:cs="宋体"/>
          <w:color w:val="333333"/>
          <w:sz w:val="19"/>
          <w:szCs w:val="19"/>
        </w:rPr>
        <w:t>(implements)</w:t>
      </w:r>
      <w:r>
        <w:rPr lang="zh-CN" sz="19" baseline="0" dirty="0">
          <w:jc w:val="left"/>
          <w:rFonts w:ascii="微软雅黑" w:hAnsi="微软雅黑" w:cs="微软雅黑"/>
          <w:color w:val="333333"/>
          <w:sz w:val="19"/>
          <w:szCs w:val="19"/>
        </w:rPr>
        <w:t>另一个接口</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但它可以继承多个其它的接口</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6</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接口必须通过类来实现它的抽象方法</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7</w:t>
      </w:r>
      <w:r>
        <w:rPr lang="zh-CN" sz="19" baseline="0" dirty="0">
          <w:jc w:val="left"/>
          <w:rFonts w:ascii="微软雅黑" w:hAnsi="微软雅黑" w:cs="微软雅黑"/>
          <w:color w:val="333333"/>
          <w:sz w:val="19"/>
          <w:szCs w:val="19"/>
        </w:rPr>
        <w:t>、当类实现了某个</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接口时</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它必须实现接口中的所有抽象方法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否则这个类必须声明为抽象</w:t>
      </w:r>
      <w:r>
        <w:rPr>
          <w:rFonts w:ascii="Times New Roman" w:hAnsi="Times New Roman" w:cs="Times New Roman"/>
          <w:sz w:val="19"/>
          <w:szCs w:val="19"/>
        </w:rPr>
        <w:t> </w:t>
      </w:r>
      <w:r/>
    </w:p>
    <w:p>
      <w:pPr>
        <w:rPr>
          <w:rFonts w:ascii="Times New Roman" w:hAnsi="Times New Roman" w:cs="Times New Roman"/>
          <w:color w:val="010302"/>
        </w:rPr>
        <w:spacing w:before="20" w:after="0" w:line="257" w:lineRule="exact"/>
        <w:ind w:left="990" w:right="0" w:firstLine="0"/>
      </w:pPr>
      <w:r/>
      <w:r>
        <w:rPr lang="zh-CN" sz="19" baseline="0" dirty="0">
          <w:jc w:val="left"/>
          <w:rFonts w:ascii="微软雅黑" w:hAnsi="微软雅黑" w:cs="微软雅黑"/>
          <w:color w:val="333333"/>
          <w:sz w:val="19"/>
          <w:szCs w:val="19"/>
        </w:rPr>
        <w:t>类</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156" name="Freeform 11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157" name="Freeform 11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158" name="Freeform 11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159" name="Freeform 11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160" name="Freeform 11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161" name="Freeform 11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162" name="Freeform 11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63" name="Freeform 11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64" name="Freeform 11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65" name="Freeform 11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66" name="Freeform 11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67" name="Freeform 11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108"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8</w:t>
      </w:r>
      <w:r>
        <w:rPr lang="zh-CN" sz="19" baseline="0" dirty="0">
          <w:jc w:val="left"/>
          <w:rFonts w:ascii="微软雅黑" w:hAnsi="微软雅黑" w:cs="微软雅黑"/>
          <w:color w:val="333333"/>
          <w:sz w:val="19"/>
          <w:szCs w:val="19"/>
        </w:rPr>
        <w:t>、不允许创建接口的实例</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实例化</w:t>
      </w:r>
      <w:r>
        <w:rPr lang="zh-CN" sz="19" baseline="0" dirty="0">
          <w:jc w:val="left"/>
          <w:rFonts w:ascii="宋体" w:hAnsi="宋体" w:cs="宋体"/>
          <w:color w:val="333333"/>
          <w:spacing w:val="-43"/>
          <w:sz w:val="19"/>
          <w:szCs w:val="19"/>
        </w:rPr>
        <w:t>),</w:t>
      </w:r>
      <w:r>
        <w:rPr lang="zh-CN" sz="19" baseline="0" dirty="0">
          <w:jc w:val="left"/>
          <w:rFonts w:ascii="微软雅黑" w:hAnsi="微软雅黑" w:cs="微软雅黑"/>
          <w:color w:val="333333"/>
          <w:sz w:val="19"/>
          <w:szCs w:val="19"/>
        </w:rPr>
        <w:t>但允许定义接口类型的引用变量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该引用变量引用实现了这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个接口的类的实例</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z w:val="19"/>
          <w:szCs w:val="19"/>
        </w:rPr>
        <w:t>9</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一个类只能继承一个直接的父类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但可以实现多个接口</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间接的实现了多继承</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【实例】</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0" behindDoc="1" locked="0" layoutInCell="1" allowOverlap="1">
            <wp:simplePos x="0" y="0"/>
            <wp:positionH relativeFrom="page">
              <wp:posOffset>963889</wp:posOffset>
            </wp:positionH>
            <wp:positionV relativeFrom="line">
              <wp:posOffset>-1196762</wp:posOffset>
            </wp:positionV>
            <wp:extent cx="5641423" cy="6546719"/>
            <wp:effectExtent l="0" t="0" r="0" b="0"/>
            <wp:wrapNone/>
            <wp:docPr id="1168" name="Freeform 1168"/>
            <wp:cNvGraphicFramePr/>
            <a:graphic>
              <a:graphicData uri="http://schemas.microsoft.com/office/word/2010/wordprocessingShape">
                <wps:wsp>
                  <wps:cNvCnPr/>
                  <wps:spPr>
                    <a:xfrm rot="0" flipH="0" flipV="1">
                      <a:off x="0" y="0"/>
                      <a:ext cx="5641423" cy="6546719"/>
                    </a:xfrm>
                    <a:custGeom>
                      <a:rect l="l" t="t" r="r" b="b"/>
                      <a:pathLst>
                        <a:path w="7518400" h="8724900">
                          <a:moveTo>
                            <a:pt x="0" y="31750"/>
                          </a:moveTo>
                          <a:lnTo>
                            <a:pt x="0" y="8693150"/>
                          </a:lnTo>
                          <a:cubicBezTo>
                            <a:pt x="0" y="8697367"/>
                            <a:pt x="805" y="8701485"/>
                            <a:pt x="2416" y="8705404"/>
                          </a:cubicBezTo>
                          <a:cubicBezTo>
                            <a:pt x="4028" y="8709274"/>
                            <a:pt x="6322" y="8712746"/>
                            <a:pt x="9298" y="8715624"/>
                          </a:cubicBezTo>
                          <a:cubicBezTo>
                            <a:pt x="12275" y="8718650"/>
                            <a:pt x="15709" y="8720882"/>
                            <a:pt x="19599" y="8722519"/>
                          </a:cubicBezTo>
                          <a:cubicBezTo>
                            <a:pt x="23489" y="8724107"/>
                            <a:pt x="27539" y="8724900"/>
                            <a:pt x="31750" y="8724900"/>
                          </a:cubicBezTo>
                          <a:lnTo>
                            <a:pt x="7486650" y="8724900"/>
                          </a:lnTo>
                          <a:cubicBezTo>
                            <a:pt x="7490859" y="8724900"/>
                            <a:pt x="7494909" y="8724107"/>
                            <a:pt x="7498798" y="8722519"/>
                          </a:cubicBezTo>
                          <a:cubicBezTo>
                            <a:pt x="7502690" y="8720882"/>
                            <a:pt x="7506123" y="8718650"/>
                            <a:pt x="7509099" y="8715624"/>
                          </a:cubicBezTo>
                          <a:cubicBezTo>
                            <a:pt x="7512076" y="8712746"/>
                            <a:pt x="7514370" y="8709274"/>
                            <a:pt x="7515981" y="8705404"/>
                          </a:cubicBezTo>
                          <a:cubicBezTo>
                            <a:pt x="7517593" y="8701485"/>
                            <a:pt x="7518400" y="8697367"/>
                            <a:pt x="7518400" y="8693150"/>
                          </a:cubicBezTo>
                          <a:lnTo>
                            <a:pt x="7518400" y="31750"/>
                          </a:lnTo>
                          <a:cubicBezTo>
                            <a:pt x="7518400" y="27484"/>
                            <a:pt x="7517593" y="23515"/>
                            <a:pt x="7515981" y="19745"/>
                          </a:cubicBezTo>
                          <a:cubicBezTo>
                            <a:pt x="7514370" y="15776"/>
                            <a:pt x="7512076" y="12353"/>
                            <a:pt x="7509099" y="9377"/>
                          </a:cubicBezTo>
                          <a:cubicBezTo>
                            <a:pt x="7506123" y="6450"/>
                            <a:pt x="7502690" y="4118"/>
                            <a:pt x="7498798" y="2531"/>
                          </a:cubicBezTo>
                          <a:cubicBezTo>
                            <a:pt x="7494909" y="893"/>
                            <a:pt x="7490859" y="50"/>
                            <a:pt x="7486650" y="0"/>
                          </a:cubicBezTo>
                          <a:lnTo>
                            <a:pt x="31750" y="0"/>
                          </a:lnTo>
                          <a:cubicBezTo>
                            <a:pt x="27539" y="50"/>
                            <a:pt x="23489" y="893"/>
                            <a:pt x="19599" y="2531"/>
                          </a:cubicBezTo>
                          <a:cubicBezTo>
                            <a:pt x="15709" y="4118"/>
                            <a:pt x="12275" y="6450"/>
                            <a:pt x="9298" y="9377"/>
                          </a:cubicBezTo>
                          <a:cubicBezTo>
                            <a:pt x="6322" y="12353"/>
                            <a:pt x="4028" y="15776"/>
                            <a:pt x="2416" y="19745"/>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9" behindDoc="1" locked="0" layoutInCell="1" allowOverlap="1">
            <wp:simplePos x="0" y="0"/>
            <wp:positionH relativeFrom="page">
              <wp:posOffset>963889</wp:posOffset>
            </wp:positionH>
            <wp:positionV relativeFrom="line">
              <wp:posOffset>-1196762</wp:posOffset>
            </wp:positionV>
            <wp:extent cx="5641423" cy="6546719"/>
            <wp:effectExtent l="0" t="0" r="0" b="0"/>
            <wp:wrapNone/>
            <wp:docPr id="1169" name="Freeform 1169"/>
            <wp:cNvGraphicFramePr/>
            <a:graphic>
              <a:graphicData uri="http://schemas.microsoft.com/office/word/2010/wordprocessingShape">
                <wps:wsp>
                  <wps:cNvCnPr/>
                  <wps:spPr>
                    <a:xfrm rot="0" flipH="0" flipV="1">
                      <a:off x="0" y="0"/>
                      <a:ext cx="5641423" cy="6546719"/>
                    </a:xfrm>
                    <a:custGeom>
                      <a:rect l="l" t="t" r="r" b="b"/>
                      <a:pathLst>
                        <a:path w="7518400" h="8724900">
                          <a:moveTo>
                            <a:pt x="0" y="31750"/>
                          </a:moveTo>
                          <a:lnTo>
                            <a:pt x="0" y="8693150"/>
                          </a:lnTo>
                          <a:cubicBezTo>
                            <a:pt x="0" y="8697367"/>
                            <a:pt x="805" y="8701485"/>
                            <a:pt x="2416" y="8705404"/>
                          </a:cubicBezTo>
                          <a:cubicBezTo>
                            <a:pt x="4028" y="8709274"/>
                            <a:pt x="6322" y="8712746"/>
                            <a:pt x="9298" y="8715624"/>
                          </a:cubicBezTo>
                          <a:cubicBezTo>
                            <a:pt x="12275" y="8718650"/>
                            <a:pt x="15709" y="8720882"/>
                            <a:pt x="19599" y="8722519"/>
                          </a:cubicBezTo>
                          <a:cubicBezTo>
                            <a:pt x="23489" y="8724107"/>
                            <a:pt x="27539" y="8724900"/>
                            <a:pt x="31750" y="8724900"/>
                          </a:cubicBezTo>
                          <a:lnTo>
                            <a:pt x="7486650" y="8724900"/>
                          </a:lnTo>
                          <a:cubicBezTo>
                            <a:pt x="7490859" y="8724900"/>
                            <a:pt x="7494909" y="8724107"/>
                            <a:pt x="7498798" y="8722519"/>
                          </a:cubicBezTo>
                          <a:cubicBezTo>
                            <a:pt x="7502690" y="8720882"/>
                            <a:pt x="7506123" y="8718650"/>
                            <a:pt x="7509099" y="8715624"/>
                          </a:cubicBezTo>
                          <a:cubicBezTo>
                            <a:pt x="7512076" y="8712746"/>
                            <a:pt x="7514370" y="8709274"/>
                            <a:pt x="7515981" y="8705404"/>
                          </a:cubicBezTo>
                          <a:cubicBezTo>
                            <a:pt x="7517593" y="8701485"/>
                            <a:pt x="7518400" y="8697367"/>
                            <a:pt x="7518400" y="8693150"/>
                          </a:cubicBezTo>
                          <a:lnTo>
                            <a:pt x="7518400" y="31750"/>
                          </a:lnTo>
                          <a:cubicBezTo>
                            <a:pt x="7518400" y="27484"/>
                            <a:pt x="7517593" y="23515"/>
                            <a:pt x="7515981" y="19745"/>
                          </a:cubicBezTo>
                          <a:cubicBezTo>
                            <a:pt x="7514370" y="15776"/>
                            <a:pt x="7512076" y="12353"/>
                            <a:pt x="7509099" y="9377"/>
                          </a:cubicBezTo>
                          <a:cubicBezTo>
                            <a:pt x="7506123" y="6450"/>
                            <a:pt x="7502690" y="4118"/>
                            <a:pt x="7498798" y="2531"/>
                          </a:cubicBezTo>
                          <a:cubicBezTo>
                            <a:pt x="7494909" y="893"/>
                            <a:pt x="7490859" y="50"/>
                            <a:pt x="7486650" y="0"/>
                          </a:cubicBezTo>
                          <a:lnTo>
                            <a:pt x="31750" y="0"/>
                          </a:lnTo>
                          <a:cubicBezTo>
                            <a:pt x="27539" y="50"/>
                            <a:pt x="23489" y="893"/>
                            <a:pt x="19599" y="2531"/>
                          </a:cubicBezTo>
                          <a:cubicBezTo>
                            <a:pt x="15709" y="4118"/>
                            <a:pt x="12275" y="6450"/>
                            <a:pt x="9298" y="9377"/>
                          </a:cubicBezTo>
                          <a:cubicBezTo>
                            <a:pt x="6322" y="12353"/>
                            <a:pt x="4028" y="15776"/>
                            <a:pt x="2416" y="19745"/>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58" behindDoc="1" locked="0" layoutInCell="1" allowOverlap="1">
            <wp:simplePos x="0" y="0"/>
            <wp:positionH relativeFrom="page">
              <wp:posOffset>955954</wp:posOffset>
            </wp:positionH>
            <wp:positionV relativeFrom="line">
              <wp:posOffset>-1185630</wp:posOffset>
            </wp:positionV>
            <wp:extent cx="368459" cy="6548288"/>
            <wp:effectExtent l="0" t="0" r="0" b="0"/>
            <wp:wrapNone/>
            <wp:docPr id="1170" name="Picture 1170"/>
            <wp:cNvGraphicFramePr>
              <a:graphicFrameLocks noChangeAspect="1"/>
            </wp:cNvGraphicFramePr>
            <a:graphic>
              <a:graphicData uri="http://schemas.openxmlformats.org/drawingml/2006/picture">
                <pic:pic xmlns:pic="http://schemas.openxmlformats.org/drawingml/2006/picture">
                  <pic:nvPicPr>
                    <pic:cNvPr id="1170" name="Picture 1170"/>
                    <pic:cNvPicPr>
                      <a:picLocks noChangeAspect="0" noChangeArrowheads="1"/>
                    </pic:cNvPicPr>
                  </pic:nvPicPr>
                  <pic:blipFill>
                    <a:blip r:embed="rId1170">
                      <a:extLst>
                        <a:ext uri="{28A0092B-C50C-407E-A947-70E740481C1C}">
                          <a14:useLocalDpi xmlns:a14="http://schemas.microsoft.com/office/drawing/2010/main" val="0"/>
                        </a:ext>
                      </a:extLst>
                    </a:blip>
                    <a:srcRect/>
                    <a:stretch>
                      <a:fillRect/>
                    </a:stretch>
                  </pic:blipFill>
                  <pic:spPr>
                    <a:xfrm rot="0" flipH="0" flipV="0">
                      <a:off x="0" y="0"/>
                      <a:ext cx="368459" cy="6548288"/>
                    </a:xfrm>
                    <a:prstGeom prst="rect">
                      <a:avLst/>
                    </a:prstGeom>
                    <a:noFill/>
                  </pic:spPr>
                </pic:pic>
              </a:graphicData>
            </a:graphic>
          </wp:anchor>
        </w:drawing>
        <w:drawing>
          <wp:anchor simplePos="0" relativeHeight="251658303" behindDoc="1" locked="0" layoutInCell="1" allowOverlap="1">
            <wp:simplePos x="0" y="0"/>
            <wp:positionH relativeFrom="page">
              <wp:posOffset>968654</wp:posOffset>
            </wp:positionH>
            <wp:positionV relativeFrom="line">
              <wp:posOffset>-1172939</wp:posOffset>
            </wp:positionV>
            <wp:extent cx="5593776" cy="6518131"/>
            <wp:effectExtent l="0" t="0" r="0" b="0"/>
            <wp:wrapNone/>
            <wp:docPr id="1171" name="Freeform 1171"/>
            <wp:cNvGraphicFramePr/>
            <a:graphic>
              <a:graphicData uri="http://schemas.microsoft.com/office/word/2010/wordprocessingShape">
                <wps:wsp>
                  <wps:cNvCnPr/>
                  <wps:spPr>
                    <a:xfrm rot="0" flipH="0" flipV="1">
                      <a:off x="0" y="0"/>
                      <a:ext cx="5593776" cy="6518131"/>
                    </a:xfrm>
                    <a:custGeom>
                      <a:rect l="l" t="t" r="r" b="b"/>
                      <a:pathLst>
                        <a:path w="7454900" h="8686800">
                          <a:moveTo>
                            <a:pt x="0" y="8686800"/>
                          </a:moveTo>
                          <a:lnTo>
                            <a:pt x="7454900" y="8686800"/>
                          </a:lnTo>
                          <a:lnTo>
                            <a:pt x="7454900" y="0"/>
                          </a:lnTo>
                          <a:lnTo>
                            <a:pt x="0" y="0"/>
                          </a:lnTo>
                          <a:lnTo>
                            <a:pt x="0" y="8686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1" behindDoc="1" locked="0" layoutInCell="1" allowOverlap="1">
            <wp:simplePos x="0" y="0"/>
            <wp:positionH relativeFrom="page">
              <wp:posOffset>968654</wp:posOffset>
            </wp:positionH>
            <wp:positionV relativeFrom="line">
              <wp:posOffset>-1172939</wp:posOffset>
            </wp:positionV>
            <wp:extent cx="5593776" cy="6518131"/>
            <wp:effectExtent l="0" t="0" r="0" b="0"/>
            <wp:wrapNone/>
            <wp:docPr id="1172" name="Freeform 1172"/>
            <wp:cNvGraphicFramePr/>
            <a:graphic>
              <a:graphicData uri="http://schemas.microsoft.com/office/word/2010/wordprocessingShape">
                <wps:wsp>
                  <wps:cNvCnPr/>
                  <wps:spPr>
                    <a:xfrm rot="0" flipH="0" flipV="1">
                      <a:off x="0" y="0"/>
                      <a:ext cx="5593776" cy="6518131"/>
                    </a:xfrm>
                    <a:custGeom>
                      <a:rect l="l" t="t" r="r" b="b"/>
                      <a:pathLst>
                        <a:path w="7454900" h="8686800">
                          <a:moveTo>
                            <a:pt x="0" y="8686800"/>
                          </a:moveTo>
                          <a:lnTo>
                            <a:pt x="7454900" y="8686800"/>
                          </a:lnTo>
                          <a:lnTo>
                            <a:pt x="7454900" y="0"/>
                          </a:lnTo>
                          <a:lnTo>
                            <a:pt x="0" y="0"/>
                          </a:lnTo>
                          <a:lnTo>
                            <a:pt x="0" y="8686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5" w:after="0" w:line="270" w:lineRule="exact"/>
        <w:ind w:left="0" w:right="3239" w:firstLine="0"/>
      </w:pPr>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SwimInterface</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swim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239"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Fish</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fins</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239"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Duck</w:t>
      </w:r>
      <w:r>
        <w:rPr lang="zh-CN" sz="17" baseline="0" dirty="0">
          <w:jc w:val="left"/>
          <w:rFonts w:ascii="Lucida Console" w:hAnsi="Lucida Console" w:cs="Lucida Console"/>
          <w:color w:val="333333"/>
          <w:sz w:val="17"/>
          <w:szCs w:val="17"/>
        </w:rPr>
        <w:t> {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leg</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egg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277"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Goldfish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Fish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SwimInterface</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555555"/>
          <w:sz w:val="17"/>
          <w:szCs w:val="17"/>
        </w:rPr>
        <w:t>@Override</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7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swim</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"Goldfish  can swim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SmallDuck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extends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Duck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SwimInterface</w:t>
      </w:r>
      <w:r>
        <w:rPr lang="zh-CN" sz="17" baseline="0" dirty="0">
          <w:jc w:val="left"/>
          <w:rFonts w:ascii="Lucida Console" w:hAnsi="Lucida Console" w:cs="Lucida Console"/>
          <w:color w:val="333333"/>
          <w:sz w:val="17"/>
          <w:szCs w:val="17"/>
        </w:rPr>
        <w:t> {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egg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"SmallDuck  can lay  eggs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555555"/>
          <w:sz w:val="17"/>
          <w:szCs w:val="17"/>
        </w:rPr>
        <w:t>@Override</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swim</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"SmallDuck  can swim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InterfaceDemo</w:t>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44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Goldfish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goldfish</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Goldfish</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goldfish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swim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335"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SmallDuck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smallDuck</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SmallDuck</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smallDuck</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swim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smallDuck</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egg</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17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7" w:after="0" w:line="491" w:lineRule="exact"/>
        <w:ind w:left="990" w:right="0" w:firstLine="0"/>
      </w:pPr>
      <w:r/>
      <w:r>
        <w:rPr lang="zh-CN" sz="36" baseline="0" dirty="0">
          <w:jc w:val="left"/>
          <w:rFonts w:ascii="微软雅黑" w:hAnsi="微软雅黑" w:cs="微软雅黑"/>
          <w:b/>
          <w:bCs/>
          <w:color w:val="333333"/>
          <w:sz w:val="36"/>
          <w:szCs w:val="36"/>
        </w:rPr>
        <w:t>内部类	</w:t>
      </w:r>
      <w:hyperlink r:id="rId1154"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64" w:after="0" w:line="300" w:lineRule="exact"/>
        <w:ind w:left="990" w:right="1039" w:firstLine="0"/>
        <w:jc w:val="both"/>
      </w:pPr>
      <w:r>
        <w:drawing>
          <wp:anchor simplePos="0" relativeHeight="251658272" behindDoc="0" locked="0" layoutInCell="1" allowOverlap="1">
            <wp:simplePos x="0" y="0"/>
            <wp:positionH relativeFrom="page">
              <wp:posOffset>959124</wp:posOffset>
            </wp:positionH>
            <wp:positionV relativeFrom="line">
              <wp:posOffset>54293</wp:posOffset>
            </wp:positionV>
            <wp:extent cx="5650953" cy="9529"/>
            <wp:effectExtent l="0" t="0" r="0" b="0"/>
            <wp:wrapNone/>
            <wp:docPr id="1173" name="Freeform 1173"/>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上一小节，我们学习了接口，在以后的工作中接口是我们经常要碰到的，所以一定要多去回顾。接下来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介绍一下内部类。很多时候我们创建类的对象的时候并不需要使用很多次，每次只使用一次，这个时候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我们就可以使用内部类了。</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、内部类概述	</w:t>
      </w:r>
      <w:hyperlink r:id="rId115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内部类就是在一个类的内部在定义一个类，比如，</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类中定义一个</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类，那么</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类相对</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类来说就称为内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部类，而</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类相对</w:t>
      </w:r>
      <w:r>
        <w:rPr lang="zh-CN" sz="19" baseline="0" dirty="0">
          <w:jc w:val="left"/>
          <w:rFonts w:ascii="宋体" w:hAnsi="宋体" w:cs="宋体"/>
          <w:color w:val="333333"/>
          <w:sz w:val="19"/>
          <w:szCs w:val="19"/>
        </w:rPr>
        <w:t>B</w:t>
      </w:r>
      <w:r>
        <w:rPr lang="zh-CN" sz="19" baseline="0" dirty="0">
          <w:jc w:val="left"/>
          <w:rFonts w:ascii="微软雅黑" w:hAnsi="微软雅黑" w:cs="微软雅黑"/>
          <w:color w:val="333333"/>
          <w:sz w:val="19"/>
          <w:szCs w:val="19"/>
        </w:rPr>
        <w:t>类来说就是外部类了。</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26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175" name="Freeform 11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176" name="Freeform 11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177" name="Freeform 11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178" name="Freeform 11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179" name="Freeform 11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180" name="Freeform 11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181" name="Freeform 11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82" name="Freeform 11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83" name="Freeform 11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84" name="Freeform 11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85" name="Freeform 11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86" name="Freeform 11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93" w:after="0" w:line="300" w:lineRule="exact"/>
        <w:ind w:left="990" w:right="1112"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内部类不是在一个</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源文件中编写俩个平行的俩个类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而是在一个类的内部再定义另外一个类。</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pacing w:val="-6"/>
          <w:sz w:val="19"/>
          <w:szCs w:val="19"/>
        </w:rPr>
        <w:t>我们</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可以把外边的类称为外部类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在其内部编写的类称为内部类。</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内部类分为四种：</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1230" w:right="8392" w:firstLine="0"/>
        <w:jc w:val="both"/>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成员内部类</w:t>
      </w:r>
      <w:r>
        <w:rPr>
          <w:rFonts w:ascii="Times New Roman" w:hAnsi="Times New Roman" w:cs="Times New Roman"/>
          <w:sz w:val="19"/>
          <w:szCs w:val="19"/>
        </w:rPr>
        <w:t> </w:t>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静态内部类</w:t>
      </w:r>
      <w:r>
        <w:rPr>
          <w:rFonts w:ascii="Times New Roman" w:hAnsi="Times New Roman" w:cs="Times New Roman"/>
          <w:sz w:val="19"/>
          <w:szCs w:val="19"/>
        </w:rPr>
        <w:t> </w:t>
      </w: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局部内部类</w:t>
      </w:r>
      <w:r>
        <w:rPr>
          <w:rFonts w:ascii="Times New Roman" w:hAnsi="Times New Roman" w:cs="Times New Roman"/>
          <w:sz w:val="19"/>
          <w:szCs w:val="19"/>
        </w:rPr>
        <w:t> </w:t>
      </w: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匿名内部类</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、成员内部类（实例内部类、非静态内部类）	</w:t>
      </w:r>
      <w:hyperlink r:id="rId1174"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41" w:after="0" w:line="465" w:lineRule="exact"/>
        <w:ind w:left="990" w:right="854" w:firstLine="0"/>
      </w:pPr>
      <w:r/>
      <w:r>
        <w:rPr lang="zh-CN" sz="19" baseline="0" dirty="0">
          <w:jc w:val="left"/>
          <w:rFonts w:ascii="微软雅黑" w:hAnsi="微软雅黑" w:cs="微软雅黑"/>
          <w:color w:val="333333"/>
          <w:sz w:val="19"/>
          <w:szCs w:val="19"/>
        </w:rPr>
        <w:t>注：成员内部类中不能写静态属性和方法</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【定义一个内部类】</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2" behindDoc="1" locked="0" layoutInCell="1" allowOverlap="1">
            <wp:simplePos x="0" y="0"/>
            <wp:positionH relativeFrom="page">
              <wp:posOffset>963889</wp:posOffset>
            </wp:positionH>
            <wp:positionV relativeFrom="line">
              <wp:posOffset>-339108</wp:posOffset>
            </wp:positionV>
            <wp:extent cx="5641423" cy="2258475"/>
            <wp:effectExtent l="0" t="0" r="0" b="0"/>
            <wp:wrapNone/>
            <wp:docPr id="1187" name="Freeform 1187"/>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417"/>
                            <a:pt x="805" y="2986485"/>
                            <a:pt x="2416" y="2990305"/>
                          </a:cubicBezTo>
                          <a:cubicBezTo>
                            <a:pt x="4028" y="2994224"/>
                            <a:pt x="6322" y="2997697"/>
                            <a:pt x="9298" y="3000574"/>
                          </a:cubicBezTo>
                          <a:cubicBezTo>
                            <a:pt x="12275" y="3003550"/>
                            <a:pt x="15709" y="3005833"/>
                            <a:pt x="19599" y="3007519"/>
                          </a:cubicBezTo>
                          <a:cubicBezTo>
                            <a:pt x="23489" y="3009107"/>
                            <a:pt x="27539" y="3009900"/>
                            <a:pt x="31750" y="3009900"/>
                          </a:cubicBezTo>
                          <a:lnTo>
                            <a:pt x="7486650" y="3009900"/>
                          </a:lnTo>
                          <a:cubicBezTo>
                            <a:pt x="7490859" y="3009900"/>
                            <a:pt x="7494909" y="3009107"/>
                            <a:pt x="7498798" y="3007519"/>
                          </a:cubicBezTo>
                          <a:cubicBezTo>
                            <a:pt x="7502690" y="3005833"/>
                            <a:pt x="7506123" y="3003550"/>
                            <a:pt x="7509099" y="3000574"/>
                          </a:cubicBezTo>
                          <a:cubicBezTo>
                            <a:pt x="7512076" y="2997697"/>
                            <a:pt x="7514370" y="2994224"/>
                            <a:pt x="7515981" y="2990305"/>
                          </a:cubicBezTo>
                          <a:cubicBezTo>
                            <a:pt x="7517593" y="2986485"/>
                            <a:pt x="7518400" y="2982417"/>
                            <a:pt x="7518400" y="2978150"/>
                          </a:cubicBezTo>
                          <a:lnTo>
                            <a:pt x="7518400" y="31750"/>
                          </a:lnTo>
                          <a:cubicBezTo>
                            <a:pt x="7518400" y="27633"/>
                            <a:pt x="7517593" y="23565"/>
                            <a:pt x="7515981" y="19646"/>
                          </a:cubicBezTo>
                          <a:cubicBezTo>
                            <a:pt x="7514370" y="1582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826"/>
                            <a:pt x="2416" y="19646"/>
                          </a:cubicBezTo>
                          <a:cubicBezTo>
                            <a:pt x="805" y="23565"/>
                            <a:pt x="0" y="2763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1" behindDoc="1" locked="0" layoutInCell="1" allowOverlap="1">
            <wp:simplePos x="0" y="0"/>
            <wp:positionH relativeFrom="page">
              <wp:posOffset>963889</wp:posOffset>
            </wp:positionH>
            <wp:positionV relativeFrom="line">
              <wp:posOffset>-339108</wp:posOffset>
            </wp:positionV>
            <wp:extent cx="5641423" cy="2258475"/>
            <wp:effectExtent l="0" t="0" r="0" b="0"/>
            <wp:wrapNone/>
            <wp:docPr id="1188" name="Freeform 1188"/>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417"/>
                            <a:pt x="805" y="2986485"/>
                            <a:pt x="2416" y="2990305"/>
                          </a:cubicBezTo>
                          <a:cubicBezTo>
                            <a:pt x="4028" y="2994224"/>
                            <a:pt x="6322" y="2997697"/>
                            <a:pt x="9298" y="3000574"/>
                          </a:cubicBezTo>
                          <a:cubicBezTo>
                            <a:pt x="12275" y="3003550"/>
                            <a:pt x="15709" y="3005833"/>
                            <a:pt x="19599" y="3007519"/>
                          </a:cubicBezTo>
                          <a:cubicBezTo>
                            <a:pt x="23489" y="3009107"/>
                            <a:pt x="27539" y="3009900"/>
                            <a:pt x="31750" y="3009900"/>
                          </a:cubicBezTo>
                          <a:lnTo>
                            <a:pt x="7486650" y="3009900"/>
                          </a:lnTo>
                          <a:cubicBezTo>
                            <a:pt x="7490859" y="3009900"/>
                            <a:pt x="7494909" y="3009107"/>
                            <a:pt x="7498798" y="3007519"/>
                          </a:cubicBezTo>
                          <a:cubicBezTo>
                            <a:pt x="7502690" y="3005833"/>
                            <a:pt x="7506123" y="3003550"/>
                            <a:pt x="7509099" y="3000574"/>
                          </a:cubicBezTo>
                          <a:cubicBezTo>
                            <a:pt x="7512076" y="2997697"/>
                            <a:pt x="7514370" y="2994224"/>
                            <a:pt x="7515981" y="2990305"/>
                          </a:cubicBezTo>
                          <a:cubicBezTo>
                            <a:pt x="7517593" y="2986485"/>
                            <a:pt x="7518400" y="2982417"/>
                            <a:pt x="7518400" y="2978150"/>
                          </a:cubicBezTo>
                          <a:lnTo>
                            <a:pt x="7518400" y="31750"/>
                          </a:lnTo>
                          <a:cubicBezTo>
                            <a:pt x="7518400" y="27633"/>
                            <a:pt x="7517593" y="23565"/>
                            <a:pt x="7515981" y="19646"/>
                          </a:cubicBezTo>
                          <a:cubicBezTo>
                            <a:pt x="7514370" y="1582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826"/>
                            <a:pt x="2416" y="19646"/>
                          </a:cubicBezTo>
                          <a:cubicBezTo>
                            <a:pt x="805" y="23565"/>
                            <a:pt x="0" y="2763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57" behindDoc="1" locked="0" layoutInCell="1" allowOverlap="1">
            <wp:simplePos x="0" y="0"/>
            <wp:positionH relativeFrom="page">
              <wp:posOffset>955954</wp:posOffset>
            </wp:positionH>
            <wp:positionV relativeFrom="line">
              <wp:posOffset>-327974</wp:posOffset>
            </wp:positionV>
            <wp:extent cx="368459" cy="2267520"/>
            <wp:effectExtent l="0" t="0" r="0" b="0"/>
            <wp:wrapNone/>
            <wp:docPr id="1189" name="Picture 1189"/>
            <wp:cNvGraphicFramePr>
              <a:graphicFrameLocks noChangeAspect="1"/>
            </wp:cNvGraphicFramePr>
            <a:graphic>
              <a:graphicData uri="http://schemas.openxmlformats.org/drawingml/2006/picture">
                <pic:pic xmlns:pic="http://schemas.openxmlformats.org/drawingml/2006/picture">
                  <pic:nvPicPr>
                    <pic:cNvPr id="1189" name="Picture 1189"/>
                    <pic:cNvPicPr>
                      <a:picLocks noChangeAspect="0" noChangeArrowheads="1"/>
                    </pic:cNvPicPr>
                  </pic:nvPicPr>
                  <pic:blipFill>
                    <a:blip r:embed="rId1189">
                      <a:extLst>
                        <a:ext uri="{28A0092B-C50C-407E-A947-70E740481C1C}">
                          <a14:useLocalDpi xmlns:a14="http://schemas.microsoft.com/office/drawing/2010/main" val="0"/>
                        </a:ext>
                      </a:extLst>
                    </a:blip>
                    <a:srcRect/>
                    <a:stretch>
                      <a:fillRect/>
                    </a:stretch>
                  </pic:blipFill>
                  <pic:spPr>
                    <a:xfrm rot="0" flipH="0" flipV="0">
                      <a:off x="0" y="0"/>
                      <a:ext cx="368459" cy="2267520"/>
                    </a:xfrm>
                    <a:prstGeom prst="rect">
                      <a:avLst/>
                    </a:prstGeom>
                    <a:noFill/>
                  </pic:spPr>
                </pic:pic>
              </a:graphicData>
            </a:graphic>
          </wp:anchor>
        </w:drawing>
        <w:drawing>
          <wp:anchor simplePos="0" relativeHeight="251658299" behindDoc="1" locked="0" layoutInCell="1" allowOverlap="1">
            <wp:simplePos x="0" y="0"/>
            <wp:positionH relativeFrom="page">
              <wp:posOffset>968654</wp:posOffset>
            </wp:positionH>
            <wp:positionV relativeFrom="line">
              <wp:posOffset>-315285</wp:posOffset>
            </wp:positionV>
            <wp:extent cx="5593776" cy="2229887"/>
            <wp:effectExtent l="0" t="0" r="0" b="0"/>
            <wp:wrapNone/>
            <wp:docPr id="1190" name="Freeform 1190"/>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3" behindDoc="1" locked="0" layoutInCell="1" allowOverlap="1">
            <wp:simplePos x="0" y="0"/>
            <wp:positionH relativeFrom="page">
              <wp:posOffset>968654</wp:posOffset>
            </wp:positionH>
            <wp:positionV relativeFrom="line">
              <wp:posOffset>-315285</wp:posOffset>
            </wp:positionV>
            <wp:extent cx="5593776" cy="2229887"/>
            <wp:effectExtent l="0" t="0" r="0" b="0"/>
            <wp:wrapNone/>
            <wp:docPr id="1191" name="Freeform 1191"/>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2"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类中申明了一个</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z w:val="17"/>
          <w:szCs w:val="17"/>
        </w:rPr>
        <w:t>类，此</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z w:val="17"/>
          <w:szCs w:val="17"/>
        </w:rPr>
        <w:t>类就在</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的内部，并且在成员变量的位置上，所以就称为成员内部类</w:t>
      </w:r>
      <w:r>
        <w:rPr>
          <w:rFonts w:ascii="Times New Roman" w:hAnsi="Times New Roman" w:cs="Times New Roman"/>
          <w:sz w:val="17"/>
          <w:szCs w:val="17"/>
        </w:rPr>
        <w:t> </w:t>
      </w: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这是外部类方法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68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这是内部类方法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69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6" w:after="0" w:line="450" w:lineRule="exact"/>
        <w:ind w:left="990" w:right="4161" w:firstLine="0"/>
      </w:pPr>
      <w:r/>
      <w:r>
        <w:rPr lang="zh-CN" sz="19" baseline="0" dirty="0">
          <w:jc w:val="left"/>
          <w:rFonts w:ascii="微软雅黑" w:hAnsi="微软雅黑" w:cs="微软雅黑"/>
          <w:color w:val="333333"/>
          <w:sz w:val="19"/>
          <w:szCs w:val="19"/>
        </w:rPr>
        <w:t>【实例化内部类】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实例化内部类，首先需要实例化外部类，通过外部类去调用内部类</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8" behindDoc="1" locked="0" layoutInCell="1" allowOverlap="1">
            <wp:simplePos x="0" y="0"/>
            <wp:positionH relativeFrom="page">
              <wp:posOffset>939800</wp:posOffset>
            </wp:positionH>
            <wp:positionV relativeFrom="line">
              <wp:posOffset>-697271</wp:posOffset>
            </wp:positionV>
            <wp:extent cx="5678213" cy="3987800"/>
            <wp:effectExtent l="0" t="0" r="0" b="0"/>
            <wp:wrapNone/>
            <wp:docPr id="1192" name="Picture 1192"/>
            <wp:cNvGraphicFramePr>
              <a:graphicFrameLocks noChangeAspect="1"/>
            </wp:cNvGraphicFramePr>
            <a:graphic>
              <a:graphicData uri="http://schemas.openxmlformats.org/drawingml/2006/picture">
                <pic:pic xmlns:pic="http://schemas.openxmlformats.org/drawingml/2006/picture">
                  <pic:nvPicPr>
                    <pic:cNvPr id="1192" name="Picture 1192"/>
                    <pic:cNvPicPr>
                      <a:picLocks noChangeAspect="0" noChangeArrowheads="1"/>
                    </pic:cNvPicPr>
                  </pic:nvPicPr>
                  <pic:blipFill>
                    <a:blip r:embed="rId1192">
                      <a:extLst>
                        <a:ext uri="{28A0092B-C50C-407E-A947-70E740481C1C}">
                          <a14:useLocalDpi xmlns:a14="http://schemas.microsoft.com/office/drawing/2010/main" val="0"/>
                        </a:ext>
                      </a:extLst>
                    </a:blip>
                    <a:srcRect/>
                    <a:stretch>
                      <a:fillRect/>
                    </a:stretch>
                  </pic:blipFill>
                  <pic:spPr>
                    <a:xfrm rot="0" flipH="0" flipV="0">
                      <a:off x="0" y="0"/>
                      <a:ext cx="5678213" cy="3987800"/>
                    </a:xfrm>
                    <a:prstGeom prst="rect">
                      <a:avLst/>
                    </a:prstGeom>
                    <a:noFill/>
                  </pic:spPr>
                </pic:pic>
              </a:graphicData>
            </a:graphic>
          </wp:anchor>
        </w:drawing>
        <w:drawing>
          <wp:anchor simplePos="0" relativeHeight="251659023" behindDoc="1" locked="0" layoutInCell="1" allowOverlap="1">
            <wp:simplePos x="0" y="0"/>
            <wp:positionH relativeFrom="page">
              <wp:posOffset>955954</wp:posOffset>
            </wp:positionH>
            <wp:positionV relativeFrom="line">
              <wp:posOffset>-671052</wp:posOffset>
            </wp:positionV>
            <wp:extent cx="368459" cy="3961581"/>
            <wp:effectExtent l="0" t="0" r="0" b="0"/>
            <wp:wrapNone/>
            <wp:docPr id="1193" name="Picture 1193"/>
            <wp:cNvGraphicFramePr>
              <a:graphicFrameLocks noChangeAspect="1"/>
            </wp:cNvGraphicFramePr>
            <a:graphic>
              <a:graphicData uri="http://schemas.openxmlformats.org/drawingml/2006/picture">
                <pic:pic xmlns:pic="http://schemas.openxmlformats.org/drawingml/2006/picture">
                  <pic:nvPicPr>
                    <pic:cNvPr id="1193" name="Picture 1193"/>
                    <pic:cNvPicPr>
                      <a:picLocks noChangeAspect="0" noChangeArrowheads="1"/>
                    </pic:cNvPicPr>
                  </pic:nvPicPr>
                  <pic:blipFill>
                    <a:blip r:embed="rId1193">
                      <a:extLst>
                        <a:ext uri="{28A0092B-C50C-407E-A947-70E740481C1C}">
                          <a14:useLocalDpi xmlns:a14="http://schemas.microsoft.com/office/drawing/2010/main" val="0"/>
                        </a:ext>
                      </a:extLst>
                    </a:blip>
                    <a:srcRect/>
                    <a:stretch>
                      <a:fillRect/>
                    </a:stretch>
                  </pic:blipFill>
                  <pic:spPr>
                    <a:xfrm rot="0" flipH="0" flipV="0">
                      <a:off x="0" y="0"/>
                      <a:ext cx="368459" cy="3961581"/>
                    </a:xfrm>
                    <a:prstGeom prst="rect">
                      <a:avLst/>
                    </a:prstGeom>
                    <a:noFill/>
                  </pic:spPr>
                </pic:pic>
              </a:graphicData>
            </a:graphic>
          </wp:anchor>
        </w:drawing>
        <w:drawing>
          <wp:anchor simplePos="0" relativeHeight="251658575" behindDoc="1" locked="0" layoutInCell="1" allowOverlap="1">
            <wp:simplePos x="0" y="0"/>
            <wp:positionH relativeFrom="page">
              <wp:posOffset>955954</wp:posOffset>
            </wp:positionH>
            <wp:positionV relativeFrom="line">
              <wp:posOffset>-671052</wp:posOffset>
            </wp:positionV>
            <wp:extent cx="5619174" cy="3960899"/>
            <wp:effectExtent l="0" t="0" r="0" b="0"/>
            <wp:wrapNone/>
            <wp:docPr id="1194" name="Picture 1194"/>
            <wp:cNvGraphicFramePr>
              <a:graphicFrameLocks noChangeAspect="1"/>
            </wp:cNvGraphicFramePr>
            <a:graphic>
              <a:graphicData uri="http://schemas.openxmlformats.org/drawingml/2006/picture">
                <pic:pic xmlns:pic="http://schemas.openxmlformats.org/drawingml/2006/picture">
                  <pic:nvPicPr>
                    <pic:cNvPr id="1194" name="Picture 1194"/>
                    <pic:cNvPicPr>
                      <a:picLocks noChangeAspect="0" noChangeArrowheads="1"/>
                    </pic:cNvPicPr>
                  </pic:nvPicPr>
                  <pic:blipFill>
                    <a:blip r:embed="rId1194">
                      <a:extLst>
                        <a:ext uri="{28A0092B-C50C-407E-A947-70E740481C1C}">
                          <a14:useLocalDpi xmlns:a14="http://schemas.microsoft.com/office/drawing/2010/main" val="0"/>
                        </a:ext>
                      </a:extLst>
                    </a:blip>
                    <a:srcRect/>
                    <a:stretch>
                      <a:fillRect/>
                    </a:stretch>
                  </pic:blipFill>
                  <pic:spPr>
                    <a:xfrm rot="0" flipH="0" flipV="0">
                      <a:off x="0" y="0"/>
                      <a:ext cx="5619174" cy="3960899"/>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05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这是外部类方法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63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这是内部类方法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8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实例化成员内部类分两步</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、实例化外部类</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//2</w:t>
      </w:r>
      <w:r>
        <w:rPr lang="zh-CN" sz="17" baseline="0" dirty="0">
          <w:jc w:val="left"/>
          <w:rFonts w:ascii="新宋体" w:hAnsi="新宋体" w:cs="新宋体"/>
          <w:color w:val="AA5500"/>
          <w:sz w:val="17"/>
          <w:szCs w:val="17"/>
        </w:rPr>
        <w:t>、通过外部类调用内部类</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645" w:space="0"/>
          </w:cols>
          <w:docGrid w:linePitch="360"/>
        </w:sect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测试，调用内部类中的方法</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22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195" name="Freeform 11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196" name="Freeform 11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197" name="Freeform 11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198" name="Freeform 11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199" name="Freeform 11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00" name="Freeform 12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01" name="Freeform 12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202" name="Freeform 12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203" name="Freeform 12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204" name="Freeform 12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205" name="Freeform 12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206" name="Freeform 12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66341</wp:posOffset>
            </wp:positionV>
            <wp:extent cx="5678213" cy="557776"/>
            <wp:effectExtent l="0" t="0" r="0" b="0"/>
            <wp:wrapNone/>
            <wp:docPr id="1207" name="Picture 1207"/>
            <wp:cNvGraphicFramePr>
              <a:graphicFrameLocks noChangeAspect="1"/>
            </wp:cNvGraphicFramePr>
            <a:graphic>
              <a:graphicData uri="http://schemas.openxmlformats.org/drawingml/2006/picture">
                <pic:pic xmlns:pic="http://schemas.openxmlformats.org/drawingml/2006/picture">
                  <pic:nvPicPr>
                    <pic:cNvPr id="1207" name="Picture 1207"/>
                    <pic:cNvPicPr>
                      <a:picLocks noChangeAspect="0" noChangeArrowheads="1"/>
                    </pic:cNvPicPr>
                  </pic:nvPicPr>
                  <pic:blipFill>
                    <a:blip r:embed="rId1207">
                      <a:extLst>
                        <a:ext uri="{28A0092B-C50C-407E-A947-70E740481C1C}">
                          <a14:useLocalDpi xmlns:a14="http://schemas.microsoft.com/office/drawing/2010/main" val="0"/>
                        </a:ext>
                      </a:extLst>
                    </a:blip>
                    <a:srcRect/>
                    <a:stretch>
                      <a:fillRect/>
                    </a:stretch>
                  </pic:blipFill>
                  <pic:spPr>
                    <a:xfrm rot="0" flipH="0" flipV="0">
                      <a:off x="0" y="0"/>
                      <a:ext cx="5678213" cy="557776"/>
                    </a:xfrm>
                    <a:prstGeom prst="rect">
                      <a:avLst/>
                    </a:prstGeom>
                    <a:noFill/>
                  </pic:spPr>
                </pic:pic>
              </a:graphicData>
            </a:graphic>
          </wp:anchor>
        </w:drawing>
        <w:drawing>
          <wp:anchor simplePos="0" relativeHeight="251658312" behindDoc="1" locked="0" layoutInCell="1" allowOverlap="1">
            <wp:simplePos x="0" y="0"/>
            <wp:positionH relativeFrom="page">
              <wp:posOffset>955954</wp:posOffset>
            </wp:positionH>
            <wp:positionV relativeFrom="line">
              <wp:posOffset>66341</wp:posOffset>
            </wp:positionV>
            <wp:extent cx="368459" cy="545076"/>
            <wp:effectExtent l="0" t="0" r="0" b="0"/>
            <wp:wrapNone/>
            <wp:docPr id="1208" name="Picture 1208"/>
            <wp:cNvGraphicFramePr>
              <a:graphicFrameLocks noChangeAspect="1"/>
            </wp:cNvGraphicFramePr>
            <a:graphic>
              <a:graphicData uri="http://schemas.openxmlformats.org/drawingml/2006/picture">
                <pic:pic xmlns:pic="http://schemas.openxmlformats.org/drawingml/2006/picture">
                  <pic:nvPicPr>
                    <pic:cNvPr id="1208" name="Picture 1208"/>
                    <pic:cNvPicPr>
                      <a:picLocks noChangeAspect="0" noChangeArrowheads="1"/>
                    </pic:cNvPicPr>
                  </pic:nvPicPr>
                  <pic:blipFill>
                    <a:blip r:embed="rId1208">
                      <a:extLst>
                        <a:ext uri="{28A0092B-C50C-407E-A947-70E740481C1C}">
                          <a14:useLocalDpi xmlns:a14="http://schemas.microsoft.com/office/drawing/2010/main" val="0"/>
                        </a:ext>
                      </a:extLst>
                    </a:blip>
                    <a:srcRect/>
                    <a:stretch>
                      <a:fillRect/>
                    </a:stretch>
                  </pic:blipFill>
                  <pic:spPr>
                    <a:xfrm rot="0" flipH="0" flipV="0">
                      <a:off x="0" y="0"/>
                      <a:ext cx="368459" cy="545076"/>
                    </a:xfrm>
                    <a:prstGeom prst="rect">
                      <a:avLst/>
                    </a:prstGeom>
                    <a:noFill/>
                  </pic:spPr>
                </pic:pic>
              </a:graphicData>
            </a:graphic>
          </wp:anchor>
        </w:drawing>
        <w:drawing>
          <wp:anchor simplePos="0" relativeHeight="251658270" behindDoc="1" locked="0" layoutInCell="1" allowOverlap="1">
            <wp:simplePos x="0" y="0"/>
            <wp:positionH relativeFrom="page">
              <wp:posOffset>955954</wp:posOffset>
            </wp:positionH>
            <wp:positionV relativeFrom="line">
              <wp:posOffset>66341</wp:posOffset>
            </wp:positionV>
            <wp:extent cx="5619174" cy="539987"/>
            <wp:effectExtent l="0" t="0" r="0" b="0"/>
            <wp:wrapNone/>
            <wp:docPr id="1209" name="Picture 1209"/>
            <wp:cNvGraphicFramePr>
              <a:graphicFrameLocks noChangeAspect="1"/>
            </wp:cNvGraphicFramePr>
            <a:graphic>
              <a:graphicData uri="http://schemas.openxmlformats.org/drawingml/2006/picture">
                <pic:pic xmlns:pic="http://schemas.openxmlformats.org/drawingml/2006/picture">
                  <pic:nvPicPr>
                    <pic:cNvPr id="1209" name="Picture 1209"/>
                    <pic:cNvPicPr>
                      <a:picLocks noChangeAspect="0" noChangeArrowheads="1"/>
                    </pic:cNvPicPr>
                  </pic:nvPicPr>
                  <pic:blipFill>
                    <a:blip r:embed="rId1209">
                      <a:extLst>
                        <a:ext uri="{28A0092B-C50C-407E-A947-70E740481C1C}">
                          <a14:useLocalDpi xmlns:a14="http://schemas.microsoft.com/office/drawing/2010/main" val="0"/>
                        </a:ext>
                      </a:extLst>
                    </a:blip>
                    <a:srcRect/>
                    <a:stretch>
                      <a:fillRect/>
                    </a:stretch>
                  </pic:blipFill>
                  <pic:spPr>
                    <a:xfrm rot="0" flipH="0" flipV="0">
                      <a:off x="0" y="0"/>
                      <a:ext cx="5619174" cy="539987"/>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打印：这是内部类方法</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33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75" w:after="0" w:line="300" w:lineRule="exact"/>
        <w:ind w:left="990" w:right="1040" w:firstLine="0"/>
        <w:jc w:val="both"/>
      </w:pPr>
      <w:r/>
      <w:r>
        <w:rPr lang="zh-CN" sz="19" baseline="0" dirty="0">
          <w:jc w:val="left"/>
          <w:rFonts w:ascii="微软雅黑" w:hAnsi="微软雅黑" w:cs="微软雅黑"/>
          <w:color w:val="333333"/>
          <w:sz w:val="19"/>
          <w:szCs w:val="19"/>
        </w:rPr>
        <w:t>分析：想想如果你要使用一个类中方法或者属性，你就必须要先有该类的一个对象，同理，一个类在另</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一个类的内部，那么想要使用这个内部类，就必须先要有外部类的一个实例对象，然后在通过该对象去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使用内部类。</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【成员内部类能干什么？】</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访问外部类的所有属性</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这里的属性包括私有的成员变量，方法</w:t>
      </w:r>
      <w:r>
        <w:rPr lang="zh-CN" sz="19" baseline="0" dirty="0">
          <w:jc w:val="left"/>
          <w:rFonts w:ascii="宋体" w:hAnsi="宋体" w:cs="宋体"/>
          <w:color w:val="333333"/>
          <w:sz w:val="19"/>
          <w:szCs w:val="19"/>
        </w:rPr>
        <w:t>)</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7" behindDoc="1" locked="0" layoutInCell="1" allowOverlap="1">
            <wp:simplePos x="0" y="0"/>
            <wp:positionH relativeFrom="page">
              <wp:posOffset>963889</wp:posOffset>
            </wp:positionH>
            <wp:positionV relativeFrom="line">
              <wp:posOffset>-1196751</wp:posOffset>
            </wp:positionV>
            <wp:extent cx="5641423" cy="6203660"/>
            <wp:effectExtent l="0" t="0" r="0" b="0"/>
            <wp:wrapNone/>
            <wp:docPr id="1210" name="Freeform 1210"/>
            <wp:cNvGraphicFramePr/>
            <a:graphic>
              <a:graphicData uri="http://schemas.microsoft.com/office/word/2010/wordprocessingShape">
                <wps:wsp>
                  <wps:cNvCnPr/>
                  <wps:spPr>
                    <a:xfrm rot="0" flipH="0" flipV="1">
                      <a:off x="0" y="0"/>
                      <a:ext cx="5641423" cy="6203660"/>
                    </a:xfrm>
                    <a:custGeom>
                      <a:rect l="l" t="t" r="r" b="b"/>
                      <a:pathLst>
                        <a:path w="7518400" h="8267700">
                          <a:moveTo>
                            <a:pt x="0" y="31750"/>
                          </a:moveTo>
                          <a:lnTo>
                            <a:pt x="0" y="8235950"/>
                          </a:lnTo>
                          <a:cubicBezTo>
                            <a:pt x="0" y="8240167"/>
                            <a:pt x="805" y="8244235"/>
                            <a:pt x="2416" y="8248154"/>
                          </a:cubicBezTo>
                          <a:cubicBezTo>
                            <a:pt x="4028" y="8252074"/>
                            <a:pt x="6322" y="8255546"/>
                            <a:pt x="9298" y="8258473"/>
                          </a:cubicBezTo>
                          <a:cubicBezTo>
                            <a:pt x="12275" y="8261450"/>
                            <a:pt x="15709" y="8263682"/>
                            <a:pt x="19599" y="8265369"/>
                          </a:cubicBezTo>
                          <a:cubicBezTo>
                            <a:pt x="23489" y="8266907"/>
                            <a:pt x="27539" y="8267700"/>
                            <a:pt x="31750" y="8267700"/>
                          </a:cubicBezTo>
                          <a:lnTo>
                            <a:pt x="7486650" y="8267700"/>
                          </a:lnTo>
                          <a:cubicBezTo>
                            <a:pt x="7490859" y="8267700"/>
                            <a:pt x="7494909" y="8266907"/>
                            <a:pt x="7498798" y="8265369"/>
                          </a:cubicBezTo>
                          <a:cubicBezTo>
                            <a:pt x="7502690" y="8263682"/>
                            <a:pt x="7506123" y="8261450"/>
                            <a:pt x="7509099" y="8258473"/>
                          </a:cubicBezTo>
                          <a:cubicBezTo>
                            <a:pt x="7512076" y="8255546"/>
                            <a:pt x="7514370" y="8252074"/>
                            <a:pt x="7515981" y="8248154"/>
                          </a:cubicBezTo>
                          <a:cubicBezTo>
                            <a:pt x="7517593" y="8244235"/>
                            <a:pt x="7518400" y="8240167"/>
                            <a:pt x="7518400" y="8235950"/>
                          </a:cubicBezTo>
                          <a:lnTo>
                            <a:pt x="7518400" y="31750"/>
                          </a:lnTo>
                          <a:cubicBezTo>
                            <a:pt x="7518400" y="27583"/>
                            <a:pt x="7517593" y="23565"/>
                            <a:pt x="7515981" y="19745"/>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6" behindDoc="1" locked="0" layoutInCell="1" allowOverlap="1">
            <wp:simplePos x="0" y="0"/>
            <wp:positionH relativeFrom="page">
              <wp:posOffset>963889</wp:posOffset>
            </wp:positionH>
            <wp:positionV relativeFrom="line">
              <wp:posOffset>-1196751</wp:posOffset>
            </wp:positionV>
            <wp:extent cx="5641423" cy="6203660"/>
            <wp:effectExtent l="0" t="0" r="0" b="0"/>
            <wp:wrapNone/>
            <wp:docPr id="1211" name="Freeform 1211"/>
            <wp:cNvGraphicFramePr/>
            <a:graphic>
              <a:graphicData uri="http://schemas.microsoft.com/office/word/2010/wordprocessingShape">
                <wps:wsp>
                  <wps:cNvCnPr/>
                  <wps:spPr>
                    <a:xfrm rot="0" flipH="0" flipV="1">
                      <a:off x="0" y="0"/>
                      <a:ext cx="5641423" cy="6203660"/>
                    </a:xfrm>
                    <a:custGeom>
                      <a:rect l="l" t="t" r="r" b="b"/>
                      <a:pathLst>
                        <a:path w="7518400" h="8267700">
                          <a:moveTo>
                            <a:pt x="0" y="31750"/>
                          </a:moveTo>
                          <a:lnTo>
                            <a:pt x="0" y="8235950"/>
                          </a:lnTo>
                          <a:cubicBezTo>
                            <a:pt x="0" y="8240167"/>
                            <a:pt x="805" y="8244235"/>
                            <a:pt x="2416" y="8248154"/>
                          </a:cubicBezTo>
                          <a:cubicBezTo>
                            <a:pt x="4028" y="8252074"/>
                            <a:pt x="6322" y="8255546"/>
                            <a:pt x="9298" y="8258473"/>
                          </a:cubicBezTo>
                          <a:cubicBezTo>
                            <a:pt x="12275" y="8261450"/>
                            <a:pt x="15709" y="8263682"/>
                            <a:pt x="19599" y="8265369"/>
                          </a:cubicBezTo>
                          <a:cubicBezTo>
                            <a:pt x="23489" y="8266907"/>
                            <a:pt x="27539" y="8267700"/>
                            <a:pt x="31750" y="8267700"/>
                          </a:cubicBezTo>
                          <a:lnTo>
                            <a:pt x="7486650" y="8267700"/>
                          </a:lnTo>
                          <a:cubicBezTo>
                            <a:pt x="7490859" y="8267700"/>
                            <a:pt x="7494909" y="8266907"/>
                            <a:pt x="7498798" y="8265369"/>
                          </a:cubicBezTo>
                          <a:cubicBezTo>
                            <a:pt x="7502690" y="8263682"/>
                            <a:pt x="7506123" y="8261450"/>
                            <a:pt x="7509099" y="8258473"/>
                          </a:cubicBezTo>
                          <a:cubicBezTo>
                            <a:pt x="7512076" y="8255546"/>
                            <a:pt x="7514370" y="8252074"/>
                            <a:pt x="7515981" y="8248154"/>
                          </a:cubicBezTo>
                          <a:cubicBezTo>
                            <a:pt x="7517593" y="8244235"/>
                            <a:pt x="7518400" y="8240167"/>
                            <a:pt x="7518400" y="8235950"/>
                          </a:cubicBezTo>
                          <a:lnTo>
                            <a:pt x="7518400" y="31750"/>
                          </a:lnTo>
                          <a:cubicBezTo>
                            <a:pt x="7518400" y="27583"/>
                            <a:pt x="7517593" y="23565"/>
                            <a:pt x="7515981" y="19745"/>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9" behindDoc="1" locked="0" layoutInCell="1" allowOverlap="1">
            <wp:simplePos x="0" y="0"/>
            <wp:positionH relativeFrom="page">
              <wp:posOffset>968654</wp:posOffset>
            </wp:positionH>
            <wp:positionV relativeFrom="line">
              <wp:posOffset>-1172928</wp:posOffset>
            </wp:positionV>
            <wp:extent cx="5593776" cy="6175072"/>
            <wp:effectExtent l="0" t="0" r="0" b="0"/>
            <wp:wrapNone/>
            <wp:docPr id="1212" name="Freeform 1212"/>
            <wp:cNvGraphicFramePr/>
            <a:graphic>
              <a:graphicData uri="http://schemas.microsoft.com/office/word/2010/wordprocessingShape">
                <wps:wsp>
                  <wps:cNvCnPr/>
                  <wps:spPr>
                    <a:xfrm rot="0" flipH="0" flipV="1">
                      <a:off x="0" y="0"/>
                      <a:ext cx="5593776" cy="6175072"/>
                    </a:xfrm>
                    <a:custGeom>
                      <a:rect l="l" t="t" r="r" b="b"/>
                      <a:pathLst>
                        <a:path w="7454900" h="8229600">
                          <a:moveTo>
                            <a:pt x="0" y="8229600"/>
                          </a:moveTo>
                          <a:lnTo>
                            <a:pt x="7454900" y="8229600"/>
                          </a:lnTo>
                          <a:lnTo>
                            <a:pt x="7454900" y="0"/>
                          </a:lnTo>
                          <a:lnTo>
                            <a:pt x="0" y="0"/>
                          </a:lnTo>
                          <a:lnTo>
                            <a:pt x="0" y="8229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49" behindDoc="1" locked="0" layoutInCell="1" allowOverlap="1">
            <wp:simplePos x="0" y="0"/>
            <wp:positionH relativeFrom="page">
              <wp:posOffset>955954</wp:posOffset>
            </wp:positionH>
            <wp:positionV relativeFrom="line">
              <wp:posOffset>-1185616</wp:posOffset>
            </wp:positionV>
            <wp:extent cx="368459" cy="6211341"/>
            <wp:effectExtent l="0" t="0" r="0" b="0"/>
            <wp:wrapNone/>
            <wp:docPr id="1213" name="Picture 1213"/>
            <wp:cNvGraphicFramePr>
              <a:graphicFrameLocks noChangeAspect="1"/>
            </wp:cNvGraphicFramePr>
            <a:graphic>
              <a:graphicData uri="http://schemas.openxmlformats.org/drawingml/2006/picture">
                <pic:pic xmlns:pic="http://schemas.openxmlformats.org/drawingml/2006/picture">
                  <pic:nvPicPr>
                    <pic:cNvPr id="1213" name="Picture 1213"/>
                    <pic:cNvPicPr>
                      <a:picLocks noChangeAspect="0" noChangeArrowheads="1"/>
                    </pic:cNvPicPr>
                  </pic:nvPicPr>
                  <pic:blipFill>
                    <a:blip r:embed="rId1213">
                      <a:extLst>
                        <a:ext uri="{28A0092B-C50C-407E-A947-70E740481C1C}">
                          <a14:useLocalDpi xmlns:a14="http://schemas.microsoft.com/office/drawing/2010/main" val="0"/>
                        </a:ext>
                      </a:extLst>
                    </a:blip>
                    <a:srcRect/>
                    <a:stretch>
                      <a:fillRect/>
                    </a:stretch>
                  </pic:blipFill>
                  <pic:spPr>
                    <a:xfrm rot="0" flipH="0" flipV="0">
                      <a:off x="0" y="0"/>
                      <a:ext cx="368459" cy="6211341"/>
                    </a:xfrm>
                    <a:prstGeom prst="rect">
                      <a:avLst/>
                    </a:prstGeom>
                    <a:noFill/>
                  </pic:spPr>
                </pic:pic>
              </a:graphicData>
            </a:graphic>
          </wp:anchor>
        </w:drawing>
        <w:drawing>
          <wp:anchor simplePos="0" relativeHeight="251658258" behindDoc="1" locked="0" layoutInCell="1" allowOverlap="1">
            <wp:simplePos x="0" y="0"/>
            <wp:positionH relativeFrom="page">
              <wp:posOffset>968654</wp:posOffset>
            </wp:positionH>
            <wp:positionV relativeFrom="line">
              <wp:posOffset>-1172928</wp:posOffset>
            </wp:positionV>
            <wp:extent cx="5593776" cy="6175072"/>
            <wp:effectExtent l="0" t="0" r="0" b="0"/>
            <wp:wrapNone/>
            <wp:docPr id="1214" name="Freeform 1214"/>
            <wp:cNvGraphicFramePr/>
            <a:graphic>
              <a:graphicData uri="http://schemas.microsoft.com/office/word/2010/wordprocessingShape">
                <wps:wsp>
                  <wps:cNvCnPr/>
                  <wps:spPr>
                    <a:xfrm rot="0" flipH="0" flipV="1">
                      <a:off x="0" y="0"/>
                      <a:ext cx="5593776" cy="6175072"/>
                    </a:xfrm>
                    <a:custGeom>
                      <a:rect l="l" t="t" r="r" b="b"/>
                      <a:pathLst>
                        <a:path w="7454900" h="8229600">
                          <a:moveTo>
                            <a:pt x="0" y="8229600"/>
                          </a:moveTo>
                          <a:lnTo>
                            <a:pt x="7454900" y="8229600"/>
                          </a:lnTo>
                          <a:lnTo>
                            <a:pt x="7454900" y="0"/>
                          </a:lnTo>
                          <a:lnTo>
                            <a:pt x="0" y="0"/>
                          </a:lnTo>
                          <a:lnTo>
                            <a:pt x="0" y="8229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368"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这是外部类方法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94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这是内部类方法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78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内部类访问外部类私有的成员变量</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useId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pacing w:val="-15"/>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78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内部类访问外部类的方法</w:t>
      </w:r>
      <w:r>
        <w:rPr lang="zh-CN" sz="17" baseline="0" dirty="0">
          <w:jc w:val="left"/>
          <w:rFonts w:ascii="Lucida Console" w:hAnsi="Lucida Console" w:cs="Lucida Console"/>
          <w:color w:val="AA5500"/>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useOut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实例化成员内部类分两步</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、实例化外部类</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//2</w:t>
      </w:r>
      <w:r>
        <w:rPr lang="zh-CN" sz="17" baseline="0" dirty="0">
          <w:jc w:val="left"/>
          <w:rFonts w:ascii="新宋体" w:hAnsi="新宋体" w:cs="新宋体"/>
          <w:color w:val="AA5500"/>
          <w:sz w:val="17"/>
          <w:szCs w:val="17"/>
        </w:rPr>
        <w:t>、通过外部类调用内部类</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inObject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测试</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useId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打印</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，因为</w:t>
      </w:r>
      <w:r>
        <w:rPr lang="zh-CN" sz="17" baseline="0" dirty="0">
          <w:jc w:val="left"/>
          <w:rFonts w:ascii="Lucida Console" w:hAnsi="Lucida Console" w:cs="Lucida Console"/>
          <w:color w:val="AA5500"/>
          <w:sz w:val="17"/>
          <w:szCs w:val="17"/>
        </w:rPr>
        <w:t>id</w:t>
      </w:r>
      <w:r>
        <w:rPr lang="zh-CN" sz="17" baseline="0" dirty="0">
          <w:jc w:val="left"/>
          <w:rFonts w:ascii="新宋体" w:hAnsi="新宋体" w:cs="新宋体"/>
          <w:color w:val="AA5500"/>
          <w:sz w:val="17"/>
          <w:szCs w:val="17"/>
        </w:rPr>
        <w:t>初始化值为</w:t>
      </w:r>
      <w:r>
        <w:rPr lang="zh-CN" sz="17" baseline="0" dirty="0">
          <w:jc w:val="left"/>
          <w:rFonts w:ascii="Lucida Console" w:hAnsi="Lucida Console" w:cs="Lucida Console"/>
          <w:color w:val="AA5500"/>
          <w:sz w:val="17"/>
          <w:szCs w:val="17"/>
        </w:rPr>
        <w:t>0</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0+3</w:t>
      </w:r>
      <w:r>
        <w:rPr lang="zh-CN" sz="17" baseline="0" dirty="0">
          <w:jc w:val="left"/>
          <w:rFonts w:ascii="新宋体" w:hAnsi="新宋体" w:cs="新宋体"/>
          <w:color w:val="AA5500"/>
          <w:sz w:val="17"/>
          <w:szCs w:val="17"/>
        </w:rPr>
        <w:t>就为</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，其中在内部类就使用了</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外部类的私有成员变量</w:t>
      </w:r>
      <w:r>
        <w:rPr lang="zh-CN" sz="17" baseline="0" dirty="0">
          <w:jc w:val="left"/>
          <w:rFonts w:ascii="Lucida Console" w:hAnsi="Lucida Console" w:cs="Lucida Console"/>
          <w:color w:val="AA5500"/>
          <w:sz w:val="17"/>
          <w:szCs w:val="17"/>
        </w:rPr>
        <w:t>id</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inObject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useOut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打印：这是外部类方法</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95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如果内部类中的变量名和外部类的成员变量名一样，要通过创建外部类对象</w:t>
      </w:r>
      <w:r>
        <w:rPr lang="zh-CN" sz="19" baseline="0" dirty="0">
          <w:jc w:val="left"/>
          <w:rFonts w:ascii="宋体" w:hAnsi="宋体" w:cs="宋体"/>
          <w:color w:val="333333"/>
          <w:spacing w:val="-31"/>
          <w:sz w:val="19"/>
          <w:szCs w:val="19"/>
        </w:rPr>
        <w:t> "."</w:t>
      </w:r>
      <w:r>
        <w:rPr lang="zh-CN" sz="19" baseline="0" dirty="0">
          <w:jc w:val="left"/>
          <w:rFonts w:ascii="微软雅黑" w:hAnsi="微软雅黑" w:cs="微软雅黑"/>
          <w:color w:val="333333"/>
          <w:sz w:val="19"/>
          <w:szCs w:val="19"/>
        </w:rPr>
        <w:t>属性来访问外部类</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65" w:lineRule="exact"/>
        <w:ind w:left="1440" w:right="0" w:firstLine="0"/>
      </w:pPr>
      <w:r/>
      <w:r>
        <w:rPr lang="zh-CN" sz="19" baseline="0" dirty="0">
          <w:jc w:val="left"/>
          <w:rFonts w:ascii="微软雅黑" w:hAnsi="微软雅黑" w:cs="微软雅黑"/>
          <w:color w:val="333333"/>
          <w:sz w:val="19"/>
          <w:szCs w:val="19"/>
        </w:rPr>
        <w:t>属性，通过</w:t>
      </w:r>
      <w:r>
        <w:rPr lang="zh-CN" sz="19" baseline="0" dirty="0">
          <w:jc w:val="left"/>
          <w:rFonts w:ascii="宋体" w:hAnsi="宋体" w:cs="宋体"/>
          <w:color w:val="333333"/>
          <w:spacing w:val="-19"/>
          <w:sz w:val="19"/>
          <w:szCs w:val="19"/>
        </w:rPr>
        <w:t>this.</w:t>
      </w:r>
      <w:r>
        <w:rPr lang="zh-CN" sz="19" baseline="0" dirty="0">
          <w:jc w:val="left"/>
          <w:rFonts w:ascii="微软雅黑" w:hAnsi="微软雅黑" w:cs="微软雅黑"/>
          <w:color w:val="333333"/>
          <w:sz w:val="19"/>
          <w:szCs w:val="19"/>
        </w:rPr>
        <w:t>属性访问内部类成员属性</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770"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drawing>
          <wp:anchor simplePos="0" relativeHeight="251658270" behindDoc="1" locked="0" layoutInCell="1" allowOverlap="1">
            <wp:simplePos x="0" y="0"/>
            <wp:positionH relativeFrom="page">
              <wp:posOffset>1231900</wp:posOffset>
            </wp:positionH>
            <wp:positionV relativeFrom="line">
              <wp:posOffset>-180273</wp:posOffset>
            </wp:positionV>
            <wp:extent cx="5386113" cy="1145629"/>
            <wp:effectExtent l="0" t="0" r="0" b="0"/>
            <wp:wrapNone/>
            <wp:docPr id="1215" name="Picture 1215"/>
            <wp:cNvGraphicFramePr>
              <a:graphicFrameLocks noChangeAspect="1"/>
            </wp:cNvGraphicFramePr>
            <a:graphic>
              <a:graphicData uri="http://schemas.openxmlformats.org/drawingml/2006/picture">
                <pic:pic xmlns:pic="http://schemas.openxmlformats.org/drawingml/2006/picture">
                  <pic:nvPicPr>
                    <pic:cNvPr id="1215" name="Picture 1215"/>
                    <pic:cNvPicPr>
                      <a:picLocks noChangeAspect="0" noChangeArrowheads="1"/>
                    </pic:cNvPicPr>
                  </pic:nvPicPr>
                  <pic:blipFill>
                    <a:blip r:embed="rId1215">
                      <a:extLst>
                        <a:ext uri="{28A0092B-C50C-407E-A947-70E740481C1C}">
                          <a14:useLocalDpi xmlns:a14="http://schemas.microsoft.com/office/drawing/2010/main" val="0"/>
                        </a:ext>
                      </a:extLst>
                    </a:blip>
                    <a:srcRect/>
                    <a:stretch>
                      <a:fillRect/>
                    </a:stretch>
                  </pic:blipFill>
                  <pic:spPr>
                    <a:xfrm rot="0" flipH="0" flipV="0">
                      <a:off x="0" y="0"/>
                      <a:ext cx="5386113" cy="1145629"/>
                    </a:xfrm>
                    <a:prstGeom prst="rect">
                      <a:avLst/>
                    </a:prstGeom>
                    <a:noFill/>
                  </pic:spPr>
                </pic:pic>
              </a:graphicData>
            </a:graphic>
          </wp:anchor>
        </w:drawing>
        <w:drawing>
          <wp:anchor simplePos="0" relativeHeight="251659225" behindDoc="1" locked="0" layoutInCell="1" allowOverlap="1">
            <wp:simplePos x="0" y="0"/>
            <wp:positionH relativeFrom="page">
              <wp:posOffset>1241837</wp:posOffset>
            </wp:positionH>
            <wp:positionV relativeFrom="line">
              <wp:posOffset>-156435</wp:posOffset>
            </wp:positionV>
            <wp:extent cx="368459" cy="1121791"/>
            <wp:effectExtent l="0" t="0" r="0" b="0"/>
            <wp:wrapNone/>
            <wp:docPr id="1216" name="Picture 1216"/>
            <wp:cNvGraphicFramePr>
              <a:graphicFrameLocks noChangeAspect="1"/>
            </wp:cNvGraphicFramePr>
            <a:graphic>
              <a:graphicData uri="http://schemas.openxmlformats.org/drawingml/2006/picture">
                <pic:pic xmlns:pic="http://schemas.openxmlformats.org/drawingml/2006/picture">
                  <pic:nvPicPr>
                    <pic:cNvPr id="1216" name="Picture 1216"/>
                    <pic:cNvPicPr>
                      <a:picLocks noChangeAspect="0" noChangeArrowheads="1"/>
                    </pic:cNvPicPr>
                  </pic:nvPicPr>
                  <pic:blipFill>
                    <a:blip r:embed="rId1216">
                      <a:extLst>
                        <a:ext uri="{28A0092B-C50C-407E-A947-70E740481C1C}">
                          <a14:useLocalDpi xmlns:a14="http://schemas.microsoft.com/office/drawing/2010/main" val="0"/>
                        </a:ext>
                      </a:extLst>
                    </a:blip>
                    <a:srcRect/>
                    <a:stretch>
                      <a:fillRect/>
                    </a:stretch>
                  </pic:blipFill>
                  <pic:spPr>
                    <a:xfrm rot="0" flipH="0" flipV="0">
                      <a:off x="0" y="0"/>
                      <a:ext cx="368459" cy="1121791"/>
                    </a:xfrm>
                    <a:prstGeom prst="rect">
                      <a:avLst/>
                    </a:prstGeom>
                    <a:noFill/>
                  </pic:spPr>
                </pic:pic>
              </a:graphicData>
            </a:graphic>
          </wp:anchor>
        </w:drawing>
        <w:drawing>
          <wp:anchor simplePos="0" relativeHeight="251659111" behindDoc="1" locked="0" layoutInCell="1" allowOverlap="1">
            <wp:simplePos x="0" y="0"/>
            <wp:positionH relativeFrom="page">
              <wp:posOffset>1241837</wp:posOffset>
            </wp:positionH>
            <wp:positionV relativeFrom="line">
              <wp:posOffset>-156435</wp:posOffset>
            </wp:positionV>
            <wp:extent cx="5333290" cy="1121085"/>
            <wp:effectExtent l="0" t="0" r="0" b="0"/>
            <wp:wrapNone/>
            <wp:docPr id="1217" name="Picture 1217"/>
            <wp:cNvGraphicFramePr>
              <a:graphicFrameLocks noChangeAspect="1"/>
            </wp:cNvGraphicFramePr>
            <a:graphic>
              <a:graphicData uri="http://schemas.openxmlformats.org/drawingml/2006/picture">
                <pic:pic xmlns:pic="http://schemas.openxmlformats.org/drawingml/2006/picture">
                  <pic:nvPicPr>
                    <pic:cNvPr id="1217" name="Picture 1217"/>
                    <pic:cNvPicPr>
                      <a:picLocks noChangeAspect="0" noChangeArrowheads="1"/>
                    </pic:cNvPicPr>
                  </pic:nvPicPr>
                  <pic:blipFill>
                    <a:blip r:embed="rId1217">
                      <a:extLst>
                        <a:ext uri="{28A0092B-C50C-407E-A947-70E740481C1C}">
                          <a14:useLocalDpi xmlns:a14="http://schemas.microsoft.com/office/drawing/2010/main" val="0"/>
                        </a:ext>
                      </a:extLst>
                    </a:blip>
                    <a:srcRect/>
                    <a:stretch>
                      <a:fillRect/>
                    </a:stretch>
                  </pic:blipFill>
                  <pic:spPr>
                    <a:xfrm rot="0" flipH="0" flipV="0">
                      <a:off x="0" y="0"/>
                      <a:ext cx="5333290" cy="1121085"/>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默认初始化</w:t>
      </w:r>
      <w:r>
        <w:rPr lang="zh-CN" sz="17" baseline="0" dirty="0">
          <w:jc w:val="left"/>
          <w:rFonts w:ascii="Lucida Console" w:hAnsi="Lucida Console" w:cs="Lucida Console"/>
          <w:color w:val="AA5500"/>
          <w:sz w:val="17"/>
          <w:szCs w:val="17"/>
        </w:rPr>
        <w:t>0</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935" w:space="200"/>
            <w:col w:w="4548" w:space="0"/>
          </w:cols>
          <w:docGrid w:linePitch="360"/>
        </w:sect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这是外部类方法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7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18" name="Freeform 12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19" name="Freeform 12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20" name="Freeform 12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21" name="Freeform 12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22" name="Freeform 12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23" name="Freeform 12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24" name="Freeform 12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225" name="Freeform 12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226" name="Freeform 12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227" name="Freeform 12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228" name="Freeform 12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229" name="Freeform 12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68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8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8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664" w:right="-40" w:firstLine="0"/>
        <w:jc w:val="both"/>
      </w:pPr>
      <w:r/>
      <w:r>
        <w:rPr lang="zh-CN" sz="17" baseline="0" dirty="0">
          <w:jc w:val="left"/>
          <w:rFonts w:ascii="Lucida Console" w:hAnsi="Lucida Console" w:cs="Lucida Console"/>
          <w:color w:val="999999"/>
          <w:spacing w:val="-8"/>
          <w:sz w:val="17"/>
          <w:szCs w:val="17"/>
        </w:rPr>
        <w:t>10</w:t>
      </w:r>
      <w:r>
        <w:rPr>
          <w:rFonts w:ascii="Times New Roman" w:hAnsi="Times New Roman" w:cs="Times New Roman"/>
          <w:sz w:val="17"/>
          <w:szCs w:val="17"/>
        </w:rPr>
        <w:t> </w:t>
      </w:r>
      <w:r>
        <w:drawing>
          <wp:anchor simplePos="0" relativeHeight="251658933" behindDoc="1" locked="0" layoutInCell="1" allowOverlap="1">
            <wp:simplePos x="0" y="0"/>
            <wp:positionH relativeFrom="page">
              <wp:posOffset>1241837</wp:posOffset>
            </wp:positionH>
            <wp:positionV relativeFrom="line">
              <wp:posOffset>-661705</wp:posOffset>
            </wp:positionV>
            <wp:extent cx="368459" cy="4151876"/>
            <wp:effectExtent l="0" t="0" r="0" b="0"/>
            <wp:wrapNone/>
            <wp:docPr id="1230" name="Picture 1230"/>
            <wp:cNvGraphicFramePr>
              <a:graphicFrameLocks noChangeAspect="1"/>
            </wp:cNvGraphicFramePr>
            <a:graphic>
              <a:graphicData uri="http://schemas.openxmlformats.org/drawingml/2006/picture">
                <pic:pic xmlns:pic="http://schemas.openxmlformats.org/drawingml/2006/picture">
                  <pic:nvPicPr>
                    <pic:cNvPr id="1230" name="Picture 1230"/>
                    <pic:cNvPicPr>
                      <a:picLocks noChangeAspect="0" noChangeArrowheads="1"/>
                    </pic:cNvPicPr>
                  </pic:nvPicPr>
                  <pic:blipFill>
                    <a:blip r:embed="rId1230">
                      <a:extLst>
                        <a:ext uri="{28A0092B-C50C-407E-A947-70E740481C1C}">
                          <a14:useLocalDpi xmlns:a14="http://schemas.microsoft.com/office/drawing/2010/main" val="0"/>
                        </a:ext>
                      </a:extLst>
                    </a:blip>
                    <a:srcRect/>
                    <a:stretch>
                      <a:fillRect/>
                    </a:stretch>
                  </pic:blipFill>
                  <pic:spPr>
                    <a:xfrm rot="0" flipH="0" flipV="0">
                      <a:off x="0" y="0"/>
                      <a:ext cx="368459" cy="4151876"/>
                    </a:xfrm>
                    <a:prstGeom prst="rect">
                      <a:avLst/>
                    </a:prstGeom>
                    <a:noFill/>
                  </pic:spPr>
                </pic:pic>
              </a:graphicData>
            </a:graphic>
          </wp:anchor>
        </w:drawing>
      </w:r>
      <w:r>
        <w:rPr lang="zh-CN" sz="17" baseline="0" dirty="0">
          <w:jc w:val="left"/>
          <w:rFonts w:ascii="Lucida Console" w:hAnsi="Lucida Console" w:cs="Lucida Console"/>
          <w:color w:val="999999"/>
          <w:spacing w:val="-8"/>
          <w:sz w:val="17"/>
          <w:szCs w:val="17"/>
        </w:rPr>
        <w:t>11</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1231900</wp:posOffset>
            </wp:positionH>
            <wp:positionV relativeFrom="line">
              <wp:posOffset>-833234</wp:posOffset>
            </wp:positionV>
            <wp:extent cx="5386113" cy="4151876"/>
            <wp:effectExtent l="0" t="0" r="0" b="0"/>
            <wp:wrapNone/>
            <wp:docPr id="1232" name="Picture 1232">
              <a:hlinkClick r:id="rId1231"/>
            </wp:docPr>
            <wp:cNvGraphicFramePr>
              <a:graphicFrameLocks noChangeAspect="1"/>
            </wp:cNvGraphicFramePr>
            <a:graphic>
              <a:graphicData uri="http://schemas.openxmlformats.org/drawingml/2006/picture">
                <pic:pic xmlns:pic="http://schemas.openxmlformats.org/drawingml/2006/picture">
                  <pic:nvPicPr>
                    <pic:cNvPr id="1232" name="Picture 1232"/>
                    <pic:cNvPicPr>
                      <a:picLocks noChangeAspect="0" noChangeArrowheads="1"/>
                    </pic:cNvPicPr>
                  </pic:nvPicPr>
                  <pic:blipFill>
                    <a:blip r:embed="rId1232">
                      <a:extLst>
                        <a:ext uri="{28A0092B-C50C-407E-A947-70E740481C1C}">
                          <a14:useLocalDpi xmlns:a14="http://schemas.microsoft.com/office/drawing/2010/main" val="0"/>
                        </a:ext>
                      </a:extLst>
                    </a:blip>
                    <a:srcRect/>
                    <a:stretch>
                      <a:fillRect/>
                    </a:stretch>
                  </pic:blipFill>
                  <pic:spPr>
                    <a:xfrm rot="0" flipH="0" flipV="0">
                      <a:off x="0" y="0"/>
                      <a:ext cx="5386113" cy="4151876"/>
                    </a:xfrm>
                    <a:prstGeom prst="rect">
                      <a:avLst/>
                    </a:prstGeom>
                    <a:noFill/>
                  </pic:spPr>
                </pic:pic>
              </a:graphicData>
            </a:graphic>
          </wp:anchor>
        </w:drawing>
      </w:r>
      <w:r>
        <w:rPr lang="zh-CN" sz="17" baseline="0" dirty="0">
          <w:jc w:val="left"/>
          <w:rFonts w:ascii="Lucida Console" w:hAnsi="Lucida Console" w:cs="Lucida Console"/>
          <w:color w:val="999999"/>
          <w:spacing w:val="-8"/>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14</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64" w:right="0" w:firstLine="0"/>
      </w:pPr>
      <w:r/>
      <w:r>
        <w:rPr lang="zh-CN" sz="17" baseline="0" dirty="0">
          <w:jc w:val="left"/>
          <w:rFonts w:ascii="Lucida Console" w:hAnsi="Lucida Console" w:cs="Lucida Console"/>
          <w:color w:val="999999"/>
          <w:spacing w:val="-8"/>
          <w:sz w:val="17"/>
          <w:szCs w:val="17"/>
        </w:rPr>
        <w:t>15</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64" w:right="0" w:firstLine="0"/>
      </w:pPr>
      <w:r>
        <w:drawing>
          <wp:anchor simplePos="0" relativeHeight="251658268" behindDoc="1" locked="0" layoutInCell="1" allowOverlap="1">
            <wp:simplePos x="0" y="0"/>
            <wp:positionH relativeFrom="page">
              <wp:posOffset>939800</wp:posOffset>
            </wp:positionH>
            <wp:positionV relativeFrom="line">
              <wp:posOffset>-1911061</wp:posOffset>
            </wp:positionV>
            <wp:extent cx="5678213" cy="9982200"/>
            <wp:effectExtent l="0" t="0" r="0" b="0"/>
            <wp:wrapNone/>
            <wp:docPr id="1234" name="Picture 1234">
              <a:hlinkClick r:id="rId1233"/>
            </wp:docPr>
            <wp:cNvGraphicFramePr>
              <a:graphicFrameLocks noChangeAspect="1"/>
            </wp:cNvGraphicFramePr>
            <a:graphic>
              <a:graphicData uri="http://schemas.openxmlformats.org/drawingml/2006/picture">
                <pic:pic xmlns:pic="http://schemas.openxmlformats.org/drawingml/2006/picture">
                  <pic:nvPicPr>
                    <pic:cNvPr id="1234" name="Picture 1234"/>
                    <pic:cNvPicPr>
                      <a:picLocks noChangeAspect="0" noChangeArrowheads="1"/>
                    </pic:cNvPicPr>
                  </pic:nvPicPr>
                  <pic:blipFill>
                    <a:blip r:embed="rId1234">
                      <a:extLst>
                        <a:ext uri="{28A0092B-C50C-407E-A947-70E740481C1C}">
                          <a14:useLocalDpi xmlns:a14="http://schemas.microsoft.com/office/drawing/2010/main" val="0"/>
                        </a:ext>
                      </a:extLst>
                    </a:blip>
                    <a:srcRect/>
                    <a:stretch>
                      <a:fillRect/>
                    </a:stretch>
                  </pic:blipFill>
                  <pic:spPr>
                    <a:xfrm rot="0" flipH="0" flipV="0">
                      <a:off x="0" y="0"/>
                      <a:ext cx="5678213" cy="9982200"/>
                    </a:xfrm>
                    <a:prstGeom prst="rect">
                      <a:avLst/>
                    </a:prstGeom>
                    <a:noFill/>
                  </pic:spPr>
                </pic:pic>
              </a:graphicData>
            </a:graphic>
          </wp:anchor>
        </w:drawing>
      </w:r>
      <w:r>
        <w:rPr lang="zh-CN" sz="17" baseline="0" dirty="0">
          <w:jc w:val="left"/>
          <w:rFonts w:ascii="Lucida Console" w:hAnsi="Lucida Console" w:cs="Lucida Console"/>
          <w:color w:val="999999"/>
          <w:spacing w:val="-8"/>
          <w:sz w:val="17"/>
          <w:szCs w:val="17"/>
        </w:rPr>
        <w:t>16</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64" w:right="0" w:firstLine="0"/>
      </w:pPr>
      <w:r/>
      <w:r>
        <w:rPr lang="zh-CN" sz="17" baseline="0" dirty="0">
          <w:jc w:val="left"/>
          <w:rFonts w:ascii="Lucida Console" w:hAnsi="Lucida Console" w:cs="Lucida Console"/>
          <w:color w:val="999999"/>
          <w:spacing w:val="-8"/>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8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64" w:right="0" w:firstLine="0"/>
      </w:pPr>
      <w:r/>
      <w:r>
        <w:rPr lang="zh-CN" sz="17" baseline="0" dirty="0">
          <w:jc w:val="left"/>
          <w:rFonts w:ascii="Lucida Console" w:hAnsi="Lucida Console" w:cs="Lucida Console"/>
          <w:color w:val="999999"/>
          <w:spacing w:val="-8"/>
          <w:sz w:val="17"/>
          <w:szCs w:val="17"/>
        </w:rPr>
        <w:t>18</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664" w:right="-40" w:firstLine="0"/>
        <w:jc w:val="both"/>
      </w:pPr>
      <w:r/>
      <w:r>
        <w:rPr lang="zh-CN" sz="17" baseline="0" dirty="0">
          <w:jc w:val="left"/>
          <w:rFonts w:ascii="Lucida Console" w:hAnsi="Lucida Console" w:cs="Lucida Console"/>
          <w:color w:val="999999"/>
          <w:spacing w:val="-8"/>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20</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664" w:right="-40" w:firstLine="0"/>
        <w:jc w:val="both"/>
      </w:pPr>
      <w:r/>
      <w:r>
        <w:rPr lang="zh-CN" sz="17" baseline="0" dirty="0">
          <w:jc w:val="left"/>
          <w:rFonts w:ascii="Lucida Console" w:hAnsi="Lucida Console" w:cs="Lucida Console"/>
          <w:color w:val="999999"/>
          <w:spacing w:val="-8"/>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23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143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这个</w:t>
      </w:r>
      <w:r>
        <w:rPr lang="zh-CN" sz="17" baseline="0" dirty="0">
          <w:jc w:val="left"/>
          <w:rFonts w:ascii="Lucida Console" w:hAnsi="Lucida Console" w:cs="Lucida Console"/>
          <w:color w:val="AA5500"/>
          <w:sz w:val="17"/>
          <w:szCs w:val="17"/>
        </w:rPr>
        <w:t>id</w:t>
      </w:r>
      <w:r>
        <w:rPr lang="zh-CN" sz="17" baseline="0" dirty="0">
          <w:jc w:val="left"/>
          <w:rFonts w:ascii="新宋体" w:hAnsi="新宋体" w:cs="新宋体"/>
          <w:color w:val="AA5500"/>
          <w:sz w:val="17"/>
          <w:szCs w:val="17"/>
        </w:rPr>
        <w:t>跟外部类的属性</w:t>
      </w:r>
      <w:r>
        <w:rPr lang="zh-CN" sz="17" baseline="0" dirty="0">
          <w:jc w:val="left"/>
          <w:rFonts w:ascii="Lucida Console" w:hAnsi="Lucida Console" w:cs="Lucida Console"/>
          <w:color w:val="AA5500"/>
          <w:sz w:val="17"/>
          <w:szCs w:val="17"/>
        </w:rPr>
        <w:t>id</w:t>
      </w:r>
      <w:r>
        <w:rPr lang="zh-CN" sz="17" baseline="0" dirty="0">
          <w:jc w:val="left"/>
          <w:rFonts w:ascii="新宋体" w:hAnsi="新宋体" w:cs="新宋体"/>
          <w:color w:val="AA5500"/>
          <w:sz w:val="17"/>
          <w:szCs w:val="17"/>
        </w:rPr>
        <w:t>名称一样。</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这是内部类方法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w:t>
      </w:r>
      <w:r>
        <w:rPr lang="zh-CN" sz="17" baseline="0" dirty="0">
          <w:jc w:val="left"/>
          <w:rFonts w:ascii="Lucida Console" w:hAnsi="Lucida Console" w:cs="Lucida Console"/>
          <w:color w:val="AA5500"/>
          <w:sz w:val="17"/>
          <w:szCs w:val="17"/>
        </w:rPr>
        <w:t>8</w:t>
      </w:r>
      <w:r>
        <w:rPr lang="zh-CN" sz="17" baseline="0" dirty="0">
          <w:jc w:val="left"/>
          <w:rFonts w:ascii="新宋体" w:hAnsi="新宋体" w:cs="新宋体"/>
          <w:color w:val="AA5500"/>
          <w:sz w:val="17"/>
          <w:szCs w:val="17"/>
        </w:rPr>
        <w:t>，内部类中的变量会暂时将外部类的成员</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变量给隐藏</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如何调用外部类的成员变量呢？通过</w:t>
      </w:r>
      <w:r>
        <w:rPr lang="zh-CN" sz="17" baseline="0" dirty="0">
          <w:jc w:val="left"/>
          <w:rFonts w:ascii="Lucida Console" w:hAnsi="Lucida Console" w:cs="Lucida Console"/>
          <w:color w:val="AA5500"/>
          <w:sz w:val="17"/>
          <w:szCs w:val="17"/>
        </w:rPr>
        <w:t>Outer.this</w:t>
      </w:r>
      <w:r>
        <w:rPr lang="zh-CN" sz="17" baseline="0" dirty="0">
          <w:jc w:val="left"/>
          <w:rFonts w:ascii="新宋体" w:hAnsi="新宋体" w:cs="新宋体"/>
          <w:color w:val="AA5500"/>
          <w:sz w:val="17"/>
          <w:szCs w:val="17"/>
        </w:rPr>
        <w:t>，想要知道为什么能通过这个</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来调用，就得明白下面这个原理</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想实例化内部类对象，就必须通过外部类对象，当外部类对象来</w:t>
      </w:r>
      <w:r>
        <w:rPr lang="zh-CN" sz="17" baseline="0" dirty="0">
          <w:jc w:val="left"/>
          <w:rFonts w:ascii="Lucida Console" w:hAnsi="Lucida Console" w:cs="Lucida Console"/>
          <w:color w:val="AA5500"/>
          <w:sz w:val="17"/>
          <w:szCs w:val="17"/>
        </w:rPr>
        <w:t>new</w:t>
      </w:r>
      <w:r>
        <w:rPr lang="zh-CN" sz="17" baseline="0" dirty="0">
          <w:jc w:val="left"/>
          <w:rFonts w:ascii="新宋体" w:hAnsi="新宋体" w:cs="新宋体"/>
          <w:color w:val="AA5500"/>
          <w:sz w:val="17"/>
          <w:szCs w:val="17"/>
        </w:rPr>
        <w:t>出内部类对</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象时，会</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把自己</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外部类对象</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的引用传到了内部类中，所以内部类就可以通过</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Outer.this</w:t>
      </w:r>
      <w:r>
        <w:rPr lang="zh-CN" sz="17" baseline="0" dirty="0">
          <w:jc w:val="left"/>
          <w:rFonts w:ascii="新宋体" w:hAnsi="新宋体" w:cs="新宋体"/>
          <w:color w:val="AA5500"/>
          <w:sz w:val="17"/>
          <w:szCs w:val="17"/>
        </w:rPr>
        <w:t>来访问外部类的属性和方法，到这里，你也就可以知道为什么内部类可以访问外部类</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的属性和方法，这里由于有两个相同的</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属性名称，所以需要显示的用</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this</w:t>
      </w:r>
      <w:r>
        <w:rPr lang="zh-CN" sz="17" baseline="0" dirty="0">
          <w:jc w:val="left"/>
          <w:rFonts w:ascii="新宋体" w:hAnsi="新宋体" w:cs="新宋体"/>
          <w:color w:val="000000"/>
          <w:sz w:val="17"/>
          <w:szCs w:val="17"/>
        </w:rPr>
        <w:t>来调用外部类的属性，平常如果属性名</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不重复，那么我们在内部类中调用外部类的属性和方法时，前面就隐式的调用了</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this</w:t>
      </w:r>
      <w:r>
        <w:rPr lang="zh-CN" sz="17" baseline="0" dirty="0">
          <w:jc w:val="left"/>
          <w:rFonts w:ascii="新宋体" w:hAnsi="新宋体" w:cs="新宋体"/>
          <w:color w:val="000000"/>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2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hyperlink r:id="rId1231" w:history="1">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id</w:t>
        </w:r>
      </w:hyperlink>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输出外部类的属性</w:t>
      </w:r>
      <w:r>
        <w:rPr lang="zh-CN" sz="17" baseline="0" dirty="0">
          <w:jc w:val="left"/>
          <w:rFonts w:ascii="Lucida Console" w:hAnsi="Lucida Console" w:cs="Lucida Console"/>
          <w:color w:val="AA5500"/>
          <w:sz w:val="17"/>
          <w:szCs w:val="17"/>
        </w:rPr>
        <w:t>id</w:t>
      </w:r>
      <w:r>
        <w:rPr lang="zh-CN" sz="17" baseline="0" dirty="0">
          <w:jc w:val="left"/>
          <w:rFonts w:ascii="新宋体" w:hAnsi="新宋体" w:cs="新宋体"/>
          <w:color w:val="AA5500"/>
          <w:spacing w:val="-5"/>
          <w:sz w:val="17"/>
          <w:szCs w:val="17"/>
        </w:rPr>
        <w:t>。也</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就是输出</w:t>
      </w:r>
      <w:r>
        <w:rPr lang="zh-CN" sz="17" baseline="0" dirty="0">
          <w:jc w:val="left"/>
          <w:rFonts w:ascii="Lucida Console" w:hAnsi="Lucida Console" w:cs="Lucida Console"/>
          <w:color w:val="AA5500"/>
          <w:sz w:val="17"/>
          <w:szCs w:val="17"/>
        </w:rPr>
        <w:t>0</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935" w:space="200"/>
            <w:col w:w="76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93" w:after="0" w:line="405" w:lineRule="exact"/>
        <w:ind w:left="990" w:right="989" w:firstLine="0"/>
      </w:pPr>
      <w:r/>
      <w:r>
        <w:rPr lang="zh-CN" sz="19" baseline="0" dirty="0">
          <w:jc w:val="left"/>
          <w:rFonts w:ascii="微软雅黑" w:hAnsi="微软雅黑" w:cs="微软雅黑"/>
          <w:color w:val="333333"/>
          <w:sz w:val="19"/>
          <w:szCs w:val="19"/>
        </w:rPr>
        <w:t>借助成员内部类，来总结内部类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包括</w:t>
      </w:r>
      <w:r>
        <w:rPr lang="zh-CN" sz="19" baseline="0" dirty="0">
          <w:jc w:val="left"/>
          <w:rFonts w:ascii="宋体" w:hAnsi="宋体" w:cs="宋体"/>
          <w:color w:val="333333"/>
          <w:sz w:val="19"/>
          <w:szCs w:val="19"/>
        </w:rPr>
        <w:t>4</w:t>
      </w:r>
      <w:r>
        <w:rPr lang="zh-CN" sz="19" baseline="0" dirty="0">
          <w:jc w:val="left"/>
          <w:rFonts w:ascii="微软雅黑" w:hAnsi="微软雅黑" w:cs="微软雅黑"/>
          <w:color w:val="333333"/>
          <w:sz w:val="19"/>
          <w:szCs w:val="19"/>
        </w:rPr>
        <w:t>种内部类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的通用用法：</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4"/>
          <w:sz w:val="19"/>
          <w:szCs w:val="19"/>
        </w:rPr>
        <w:t> 1</w:t>
      </w:r>
      <w:r>
        <w:rPr lang="zh-CN" sz="19" baseline="0" dirty="0">
          <w:jc w:val="left"/>
          <w:rFonts w:ascii="微软雅黑" w:hAnsi="微软雅黑" w:cs="微软雅黑"/>
          <w:color w:val="333333"/>
          <w:sz w:val="19"/>
          <w:szCs w:val="19"/>
        </w:rPr>
        <w:t>、要想访问内部类中的内容，必须通过外部类对象来实例化内部类。</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4"/>
          <w:sz w:val="19"/>
          <w:szCs w:val="19"/>
        </w:rPr>
        <w:t> 2</w:t>
      </w:r>
      <w:r>
        <w:rPr lang="zh-CN" sz="19" baseline="0" dirty="0">
          <w:jc w:val="left"/>
          <w:rFonts w:ascii="微软雅黑" w:hAnsi="微软雅黑" w:cs="微软雅黑"/>
          <w:color w:val="333333"/>
          <w:sz w:val="19"/>
          <w:szCs w:val="19"/>
        </w:rPr>
        <w:t>、能够访问外部类所有的属性和方法，原理就是在通过外部类对象实例化内部类对象时，外部类对象</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把自己的引用传进了内部类，使内部类可以用通过</w:t>
      </w:r>
      <w:r>
        <w:rPr lang="zh-CN" sz="19" baseline="0" dirty="0">
          <w:jc w:val="left"/>
          <w:rFonts w:ascii="宋体" w:hAnsi="宋体" w:cs="宋体"/>
          <w:color w:val="333333"/>
          <w:spacing w:val="-4"/>
          <w:sz w:val="19"/>
          <w:szCs w:val="19"/>
        </w:rPr>
        <w:t>Outer.this</w:t>
      </w:r>
      <w:r>
        <w:rPr lang="zh-CN" sz="19" baseline="0" dirty="0">
          <w:jc w:val="left"/>
          <w:rFonts w:ascii="微软雅黑" w:hAnsi="微软雅黑" w:cs="微软雅黑"/>
          <w:color w:val="333333"/>
          <w:sz w:val="19"/>
          <w:szCs w:val="19"/>
        </w:rPr>
        <w:t>去调用外部类的属性和方法，</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89"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一般都是隐式调用了，但是当内部类中有属性或者方法名和外部类中的属性或方法名相同的时候，就需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要通过显式调用</w:t>
      </w:r>
      <w:r>
        <w:rPr lang="zh-CN" sz="19" baseline="0" dirty="0">
          <w:jc w:val="left"/>
          <w:rFonts w:ascii="宋体" w:hAnsi="宋体" w:cs="宋体"/>
          <w:color w:val="333333"/>
          <w:spacing w:val="-4"/>
          <w:sz w:val="19"/>
          <w:szCs w:val="19"/>
        </w:rPr>
        <w:t>Outer.this</w:t>
      </w:r>
      <w:r>
        <w:rPr lang="zh-CN" sz="19" baseline="0" dirty="0">
          <w:jc w:val="left"/>
          <w:rFonts w:ascii="微软雅黑" w:hAnsi="微软雅黑" w:cs="微软雅黑"/>
          <w:color w:val="333333"/>
          <w:sz w:val="19"/>
          <w:szCs w:val="19"/>
        </w:rPr>
        <w:t>了。</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0" w:after="0" w:line="257" w:lineRule="exact"/>
        <w:ind w:left="990" w:right="0" w:firstLine="0"/>
      </w:pPr>
      <w:r/>
      <w:r>
        <w:rPr lang="zh-CN" sz="19" baseline="0" dirty="0">
          <w:jc w:val="left"/>
          <w:rFonts w:ascii="微软雅黑" w:hAnsi="微软雅黑" w:cs="微软雅黑"/>
          <w:color w:val="333333"/>
          <w:sz w:val="19"/>
          <w:szCs w:val="19"/>
        </w:rPr>
        <w:t>【写的一个小例子】</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9518" behindDoc="1" locked="0" layoutInCell="1" allowOverlap="1">
            <wp:simplePos x="0" y="0"/>
            <wp:positionH relativeFrom="page">
              <wp:posOffset>955954</wp:posOffset>
            </wp:positionH>
            <wp:positionV relativeFrom="line">
              <wp:posOffset>-671030</wp:posOffset>
            </wp:positionV>
            <wp:extent cx="368459" cy="3818607"/>
            <wp:effectExtent l="0" t="0" r="0" b="0"/>
            <wp:wrapNone/>
            <wp:docPr id="1235" name="Picture 1235"/>
            <wp:cNvGraphicFramePr>
              <a:graphicFrameLocks noChangeAspect="1"/>
            </wp:cNvGraphicFramePr>
            <a:graphic>
              <a:graphicData uri="http://schemas.openxmlformats.org/drawingml/2006/picture">
                <pic:pic xmlns:pic="http://schemas.openxmlformats.org/drawingml/2006/picture">
                  <pic:nvPicPr>
                    <pic:cNvPr id="1235" name="Picture 1235"/>
                    <pic:cNvPicPr>
                      <a:picLocks noChangeAspect="0" noChangeArrowheads="1"/>
                    </pic:cNvPicPr>
                  </pic:nvPicPr>
                  <pic:blipFill>
                    <a:blip r:embed="rId1235">
                      <a:extLst>
                        <a:ext uri="{28A0092B-C50C-407E-A947-70E740481C1C}">
                          <a14:useLocalDpi xmlns:a14="http://schemas.microsoft.com/office/drawing/2010/main" val="0"/>
                        </a:ext>
                      </a:extLst>
                    </a:blip>
                    <a:srcRect/>
                    <a:stretch>
                      <a:fillRect/>
                    </a:stretch>
                  </pic:blipFill>
                  <pic:spPr>
                    <a:xfrm rot="0" flipH="0" flipV="0">
                      <a:off x="0" y="0"/>
                      <a:ext cx="368459" cy="3818607"/>
                    </a:xfrm>
                    <a:prstGeom prst="rect">
                      <a:avLst/>
                    </a:prstGeom>
                    <a:noFill/>
                  </pic:spPr>
                </pic:pic>
              </a:graphicData>
            </a:graphic>
          </wp:anchor>
        </w:drawing>
        <w:drawing>
          <wp:anchor simplePos="0" relativeHeight="251658965" behindDoc="1" locked="0" layoutInCell="1" allowOverlap="1">
            <wp:simplePos x="0" y="0"/>
            <wp:positionH relativeFrom="page">
              <wp:posOffset>955954</wp:posOffset>
            </wp:positionH>
            <wp:positionV relativeFrom="line">
              <wp:posOffset>-671030</wp:posOffset>
            </wp:positionV>
            <wp:extent cx="5619174" cy="3817925"/>
            <wp:effectExtent l="0" t="0" r="0" b="0"/>
            <wp:wrapNone/>
            <wp:docPr id="1236" name="Picture 1236">
              <a:hlinkClick r:id="rId1233"/>
            </wp:docPr>
            <wp:cNvGraphicFramePr>
              <a:graphicFrameLocks noChangeAspect="1"/>
            </wp:cNvGraphicFramePr>
            <a:graphic>
              <a:graphicData uri="http://schemas.openxmlformats.org/drawingml/2006/picture">
                <pic:pic xmlns:pic="http://schemas.openxmlformats.org/drawingml/2006/picture">
                  <pic:nvPicPr>
                    <pic:cNvPr id="1236" name="Picture 1236"/>
                    <pic:cNvPicPr>
                      <a:picLocks noChangeAspect="0" noChangeArrowheads="1"/>
                    </pic:cNvPicPr>
                  </pic:nvPicPr>
                  <pic:blipFill>
                    <a:blip r:embed="rId1236">
                      <a:extLst>
                        <a:ext uri="{28A0092B-C50C-407E-A947-70E740481C1C}">
                          <a14:useLocalDpi xmlns:a14="http://schemas.microsoft.com/office/drawing/2010/main" val="0"/>
                        </a:ext>
                      </a:extLst>
                    </a:blip>
                    <a:srcRect/>
                    <a:stretch>
                      <a:fillRect/>
                    </a:stretch>
                  </pic:blipFill>
                  <pic:spPr>
                    <a:xfrm rot="0" flipH="0" flipV="0">
                      <a:off x="0" y="0"/>
                      <a:ext cx="5619174" cy="381792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2921"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MemberInnerClassTest</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02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MemberInnerClass</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内部类访问外部类</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hyperlink r:id="rId1233" w:history="1">
        <w:r>
          <w:rPr lang="zh-CN" sz="17" baseline="0" dirty="0">
            <w:jc w:val="left"/>
            <w:rFonts w:ascii="Lucida Console" w:hAnsi="Lucida Console" w:cs="Lucida Console"/>
            <w:color w:val="000000"/>
            <w:sz w:val="17"/>
            <w:szCs w:val="17"/>
          </w:rPr>
          <w:t>MemberInnerClassTest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hyperlink>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MemberInnerClassTest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70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38" name="Freeform 12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39" name="Freeform 12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40" name="Freeform 12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41" name="Freeform 12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42" name="Freeform 12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43" name="Freeform 12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44" name="Freeform 12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245" name="Freeform 12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246" name="Freeform 12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247" name="Freeform 12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248" name="Freeform 12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249" name="Freeform 12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-833227</wp:posOffset>
            </wp:positionV>
            <wp:extent cx="5678213" cy="4329676"/>
            <wp:effectExtent l="0" t="0" r="0" b="0"/>
            <wp:wrapNone/>
            <wp:docPr id="1250" name="Picture 1250"/>
            <wp:cNvGraphicFramePr>
              <a:graphicFrameLocks noChangeAspect="1"/>
            </wp:cNvGraphicFramePr>
            <a:graphic>
              <a:graphicData uri="http://schemas.openxmlformats.org/drawingml/2006/picture">
                <pic:pic xmlns:pic="http://schemas.openxmlformats.org/drawingml/2006/picture">
                  <pic:nvPicPr>
                    <pic:cNvPr id="1250" name="Picture 1250"/>
                    <pic:cNvPicPr>
                      <a:picLocks noChangeAspect="0" noChangeArrowheads="1"/>
                    </pic:cNvPicPr>
                  </pic:nvPicPr>
                  <pic:blipFill>
                    <a:blip r:embed="rId1250">
                      <a:extLst>
                        <a:ext uri="{28A0092B-C50C-407E-A947-70E740481C1C}">
                          <a14:useLocalDpi xmlns:a14="http://schemas.microsoft.com/office/drawing/2010/main" val="0"/>
                        </a:ext>
                      </a:extLst>
                    </a:blip>
                    <a:srcRect/>
                    <a:stretch>
                      <a:fillRect/>
                    </a:stretch>
                  </pic:blipFill>
                  <pic:spPr>
                    <a:xfrm rot="0" flipH="0" flipV="0">
                      <a:off x="0" y="0"/>
                      <a:ext cx="5678213" cy="4329676"/>
                    </a:xfrm>
                    <a:prstGeom prst="rect">
                      <a:avLst/>
                    </a:prstGeom>
                    <a:noFill/>
                  </pic:spPr>
                </pic:pic>
              </a:graphicData>
            </a:graphic>
          </wp:anchor>
        </w:drawing>
        <w:drawing>
          <wp:anchor simplePos="0" relativeHeight="251658972" behindDoc="1" locked="0" layoutInCell="1" allowOverlap="1">
            <wp:simplePos x="0" y="0"/>
            <wp:positionH relativeFrom="page">
              <wp:posOffset>955954</wp:posOffset>
            </wp:positionH>
            <wp:positionV relativeFrom="line">
              <wp:posOffset>-833227</wp:posOffset>
            </wp:positionV>
            <wp:extent cx="368459" cy="4316976"/>
            <wp:effectExtent l="0" t="0" r="0" b="0"/>
            <wp:wrapNone/>
            <wp:docPr id="1251" name="Picture 1251"/>
            <wp:cNvGraphicFramePr>
              <a:graphicFrameLocks noChangeAspect="1"/>
            </wp:cNvGraphicFramePr>
            <a:graphic>
              <a:graphicData uri="http://schemas.openxmlformats.org/drawingml/2006/picture">
                <pic:pic xmlns:pic="http://schemas.openxmlformats.org/drawingml/2006/picture">
                  <pic:nvPicPr>
                    <pic:cNvPr id="1251" name="Picture 1251"/>
                    <pic:cNvPicPr>
                      <a:picLocks noChangeAspect="0" noChangeArrowheads="1"/>
                    </pic:cNvPicPr>
                  </pic:nvPicPr>
                  <pic:blipFill>
                    <a:blip r:embed="rId1251">
                      <a:extLst>
                        <a:ext uri="{28A0092B-C50C-407E-A947-70E740481C1C}">
                          <a14:useLocalDpi xmlns:a14="http://schemas.microsoft.com/office/drawing/2010/main" val="0"/>
                        </a:ext>
                      </a:extLst>
                    </a:blip>
                    <a:srcRect/>
                    <a:stretch>
                      <a:fillRect/>
                    </a:stretch>
                  </pic:blipFill>
                  <pic:spPr>
                    <a:xfrm rot="0" flipH="0" flipV="0">
                      <a:off x="0" y="0"/>
                      <a:ext cx="368459" cy="4316976"/>
                    </a:xfrm>
                    <a:prstGeom prst="rect">
                      <a:avLst/>
                    </a:prstGeom>
                    <a:noFill/>
                  </pic:spPr>
                </pic:pic>
              </a:graphicData>
            </a:graphic>
          </wp:anchor>
        </w:drawing>
        <w:drawing>
          <wp:anchor simplePos="0" relativeHeight="251658290" behindDoc="1" locked="0" layoutInCell="1" allowOverlap="1">
            <wp:simplePos x="0" y="0"/>
            <wp:positionH relativeFrom="page">
              <wp:posOffset>955954</wp:posOffset>
            </wp:positionH>
            <wp:positionV relativeFrom="line">
              <wp:posOffset>-833227</wp:posOffset>
            </wp:positionV>
            <wp:extent cx="5619174" cy="4313650"/>
            <wp:effectExtent l="0" t="0" r="0" b="0"/>
            <wp:wrapNone/>
            <wp:docPr id="1252" name="Picture 1252"/>
            <wp:cNvGraphicFramePr>
              <a:graphicFrameLocks noChangeAspect="1"/>
            </wp:cNvGraphicFramePr>
            <a:graphic>
              <a:graphicData uri="http://schemas.openxmlformats.org/drawingml/2006/picture">
                <pic:pic xmlns:pic="http://schemas.openxmlformats.org/drawingml/2006/picture">
                  <pic:nvPicPr>
                    <pic:cNvPr id="1252" name="Picture 1252"/>
                    <pic:cNvPicPr>
                      <a:picLocks noChangeAspect="0" noChangeArrowheads="1"/>
                    </pic:cNvPicPr>
                  </pic:nvPicPr>
                  <pic:blipFill>
                    <a:blip r:embed="rId1252">
                      <a:extLst>
                        <a:ext uri="{28A0092B-C50C-407E-A947-70E740481C1C}">
                          <a14:useLocalDpi xmlns:a14="http://schemas.microsoft.com/office/drawing/2010/main" val="0"/>
                        </a:ext>
                      </a:extLst>
                    </a:blip>
                    <a:srcRect/>
                    <a:stretch>
                      <a:fillRect/>
                    </a:stretch>
                  </pic:blipFill>
                  <pic:spPr>
                    <a:xfrm rot="0" flipH="0" flipV="0">
                      <a:off x="0" y="0"/>
                      <a:ext cx="5619174" cy="4313650"/>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32"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外部类访问成员内部类</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成员内部类的对象要</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依赖于外部类的对象的存在</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22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//MemberInnerClass mic = MemberInnerClassTest.this.new  </w:t>
      </w:r>
      <w:r/>
      <w:r>
        <w:rPr lang="zh-CN" sz="17" baseline="0" dirty="0">
          <w:jc w:val="left"/>
          <w:rFonts w:ascii="Lucida Console" w:hAnsi="Lucida Console" w:cs="Lucida Console"/>
          <w:color w:val="AA5500"/>
          <w:sz w:val="17"/>
          <w:szCs w:val="17"/>
        </w:rPr>
        <w:t>MemberInnerClass();</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22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//MemberInnerClass mic = this.new MemberInnerClass();</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"hua"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//MemberInnerClass mic = new MemberInnerClass();</w:t>
      </w:r>
      <w:r>
        <w:rPr lang="zh-CN" sz="17" baseline="0" dirty="0">
          <w:jc w:val="left"/>
          <w:rFonts w:ascii="新宋体" w:hAnsi="新宋体" w:cs="新宋体"/>
          <w:color w:val="AA5500"/>
          <w:sz w:val="17"/>
          <w:szCs w:val="17"/>
        </w:rPr>
        <w:t>这个是不行的，</w:t>
      </w:r>
      <w:r>
        <w:rPr lang="zh-CN" sz="17" baseline="0" dirty="0">
          <w:jc w:val="left"/>
          <w:rFonts w:ascii="Lucida Console" w:hAnsi="Lucida Console" w:cs="Lucida Console"/>
          <w:color w:val="AA5500"/>
          <w:sz w:val="17"/>
          <w:szCs w:val="17"/>
        </w:rPr>
        <w:t>this</w:t>
      </w:r>
      <w:r>
        <w:rPr lang="zh-CN" sz="17" baseline="0" dirty="0">
          <w:jc w:val="left"/>
          <w:rFonts w:ascii="新宋体" w:hAnsi="新宋体" w:cs="新宋体"/>
          <w:color w:val="AA5500"/>
          <w:spacing w:val="-5"/>
          <w:sz w:val="17"/>
          <w:szCs w:val="17"/>
        </w:rPr>
        <w:t>是动</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态的。</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所以要使用要先创建外部类对象，才能使用</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MemberInnerClassTest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MemberInnerClass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如果内部类是</w:t>
      </w:r>
      <w:r>
        <w:rPr lang="zh-CN" sz="17" baseline="0" dirty="0">
          <w:jc w:val="left"/>
          <w:rFonts w:ascii="Lucida Console" w:hAnsi="Lucida Console" w:cs="Lucida Console"/>
          <w:color w:val="AA5500"/>
          <w:sz w:val="17"/>
          <w:szCs w:val="17"/>
        </w:rPr>
        <w:t>private,</w:t>
      </w:r>
      <w:r>
        <w:rPr lang="zh-CN" sz="17" baseline="0" dirty="0">
          <w:jc w:val="left"/>
          <w:rFonts w:ascii="新宋体" w:hAnsi="新宋体" w:cs="新宋体"/>
          <w:color w:val="AA5500"/>
          <w:sz w:val="17"/>
          <w:szCs w:val="17"/>
        </w:rPr>
        <w:t>则不能访问，只能铜鼓内部方法来调用内部类</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"jik"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"kkk"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967"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、静态内部类	</w:t>
      </w:r>
      <w:hyperlink r:id="rId123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30" w:after="0" w:line="375" w:lineRule="exact"/>
        <w:ind w:left="990" w:right="854" w:firstLine="0"/>
      </w:pPr>
      <w:r/>
      <w:r>
        <w:rPr lang="zh-CN" sz="19" baseline="0" dirty="0">
          <w:jc w:val="left"/>
          <w:rFonts w:ascii="微软雅黑" w:hAnsi="微软雅黑" w:cs="微软雅黑"/>
          <w:color w:val="333333"/>
          <w:sz w:val="19"/>
          <w:szCs w:val="19"/>
        </w:rPr>
        <w:t>看到名字就知道，使用你</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修饰的内部类就叫静态内部类。</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既然提到了</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，那我们就来复习一下它的用法：一般只修饰变量和方法，平常不可以修饰类，但是内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部类却可以被</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w:t>
      </w:r>
      <w:r>
        <w:rPr>
          <w:rFonts w:ascii="Times New Roman" w:hAnsi="Times New Roman" w:cs="Times New Roman"/>
          <w:sz w:val="19"/>
          <w:szCs w:val="19"/>
        </w:rPr>
        <w:t> </w:t>
      </w:r>
      <w:r/>
    </w:p>
    <w:p>
      <w:pPr>
        <w:rPr>
          <w:rFonts w:ascii="Times New Roman" w:hAnsi="Times New Roman" w:cs="Times New Roman"/>
          <w:color w:val="010302"/>
        </w:rPr>
        <w:spacing w:before="90" w:after="0" w:line="375" w:lineRule="exact"/>
        <w:ind w:left="990" w:right="854" w:firstLine="0"/>
      </w:pPr>
      <w:r/>
      <w:r>
        <w:rPr lang="zh-CN" sz="19" baseline="0" dirty="0">
          <w:jc w:val="left"/>
          <w:rFonts w:ascii="宋体" w:hAnsi="宋体" w:cs="宋体"/>
          <w:color w:val="333333"/>
          <w:spacing w:val="-14"/>
          <w:sz w:val="19"/>
          <w:szCs w:val="19"/>
        </w:rPr>
        <w:t> 1</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修饰成员变量：整个类的实例共享静态变量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4"/>
          <w:sz w:val="19"/>
          <w:szCs w:val="19"/>
        </w:rPr>
        <w:t> 2</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修饰方法：静态方法，只能够访问用</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修饰的属性或方法，而非静态方法可以访问</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饰的方法或属性</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46" w:after="0" w:line="450" w:lineRule="exact"/>
        <w:ind w:left="990" w:right="854" w:firstLine="0"/>
      </w:pPr>
      <w:r/>
      <w:r>
        <w:rPr lang="zh-CN" sz="19" baseline="0" dirty="0">
          <w:jc w:val="left"/>
          <w:rFonts w:ascii="宋体" w:hAnsi="宋体" w:cs="宋体"/>
          <w:color w:val="333333"/>
          <w:spacing w:val="-14"/>
          <w:sz w:val="19"/>
          <w:szCs w:val="19"/>
        </w:rPr>
        <w:t> 3</w:t>
      </w:r>
      <w:r>
        <w:rPr lang="zh-CN" sz="19" baseline="0" dirty="0">
          <w:jc w:val="left"/>
          <w:rFonts w:ascii="微软雅黑" w:hAnsi="微软雅黑" w:cs="微软雅黑"/>
          <w:color w:val="333333"/>
          <w:sz w:val="19"/>
          <w:szCs w:val="19"/>
        </w:rPr>
        <w:t>）被</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修饰了的成员变量和方法能直接被类名调用。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4"/>
          <w:sz w:val="19"/>
          <w:szCs w:val="19"/>
        </w:rPr>
        <w:t> 4</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不能修饰局部变量，切记，不要搞混淆了，</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平常就用来修饰成员变量和方法。</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写了一个例子，可以给大家看一下：</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0" behindDoc="1" locked="0" layoutInCell="1" allowOverlap="1">
            <wp:simplePos x="0" y="0"/>
            <wp:positionH relativeFrom="page">
              <wp:posOffset>939800</wp:posOffset>
            </wp:positionH>
            <wp:positionV relativeFrom="line">
              <wp:posOffset>-354959</wp:posOffset>
            </wp:positionV>
            <wp:extent cx="5678213" cy="2387600"/>
            <wp:effectExtent l="0" t="0" r="0" b="0"/>
            <wp:wrapNone/>
            <wp:docPr id="1253" name="Picture 1253"/>
            <wp:cNvGraphicFramePr>
              <a:graphicFrameLocks noChangeAspect="1"/>
            </wp:cNvGraphicFramePr>
            <a:graphic>
              <a:graphicData uri="http://schemas.openxmlformats.org/drawingml/2006/picture">
                <pic:pic xmlns:pic="http://schemas.openxmlformats.org/drawingml/2006/picture">
                  <pic:nvPicPr>
                    <pic:cNvPr id="1253" name="Picture 1253"/>
                    <pic:cNvPicPr>
                      <a:picLocks noChangeAspect="0" noChangeArrowheads="1"/>
                    </pic:cNvPicPr>
                  </pic:nvPicPr>
                  <pic:blipFill>
                    <a:blip r:embed="rId1253">
                      <a:extLst>
                        <a:ext uri="{28A0092B-C50C-407E-A947-70E740481C1C}">
                          <a14:useLocalDpi xmlns:a14="http://schemas.microsoft.com/office/drawing/2010/main" val="0"/>
                        </a:ext>
                      </a:extLst>
                    </a:blip>
                    <a:srcRect/>
                    <a:stretch>
                      <a:fillRect/>
                    </a:stretch>
                  </pic:blipFill>
                  <pic:spPr>
                    <a:xfrm rot="0" flipH="0" flipV="0">
                      <a:off x="0" y="0"/>
                      <a:ext cx="5678213" cy="2387600"/>
                    </a:xfrm>
                    <a:prstGeom prst="rect">
                      <a:avLst/>
                    </a:prstGeom>
                    <a:noFill/>
                  </pic:spPr>
                </pic:pic>
              </a:graphicData>
            </a:graphic>
          </wp:anchor>
        </w:drawing>
        <w:drawing>
          <wp:anchor simplePos="0" relativeHeight="251659315" behindDoc="1" locked="0" layoutInCell="1" allowOverlap="1">
            <wp:simplePos x="0" y="0"/>
            <wp:positionH relativeFrom="page">
              <wp:posOffset>955954</wp:posOffset>
            </wp:positionH>
            <wp:positionV relativeFrom="line">
              <wp:posOffset>-327971</wp:posOffset>
            </wp:positionV>
            <wp:extent cx="368459" cy="2360612"/>
            <wp:effectExtent l="0" t="0" r="0" b="0"/>
            <wp:wrapNone/>
            <wp:docPr id="1254" name="Picture 1254"/>
            <wp:cNvGraphicFramePr>
              <a:graphicFrameLocks noChangeAspect="1"/>
            </wp:cNvGraphicFramePr>
            <a:graphic>
              <a:graphicData uri="http://schemas.openxmlformats.org/drawingml/2006/picture">
                <pic:pic xmlns:pic="http://schemas.openxmlformats.org/drawingml/2006/picture">
                  <pic:nvPicPr>
                    <pic:cNvPr id="1254" name="Picture 1254"/>
                    <pic:cNvPicPr>
                      <a:picLocks noChangeAspect="0" noChangeArrowheads="1"/>
                    </pic:cNvPicPr>
                  </pic:nvPicPr>
                  <pic:blipFill>
                    <a:blip r:embed="rId1254">
                      <a:extLst>
                        <a:ext uri="{28A0092B-C50C-407E-A947-70E740481C1C}">
                          <a14:useLocalDpi xmlns:a14="http://schemas.microsoft.com/office/drawing/2010/main" val="0"/>
                        </a:ext>
                      </a:extLst>
                    </a:blip>
                    <a:srcRect/>
                    <a:stretch>
                      <a:fillRect/>
                    </a:stretch>
                  </pic:blipFill>
                  <pic:spPr>
                    <a:xfrm rot="0" flipH="0" flipV="0">
                      <a:off x="0" y="0"/>
                      <a:ext cx="368459" cy="2360612"/>
                    </a:xfrm>
                    <a:prstGeom prst="rect">
                      <a:avLst/>
                    </a:prstGeom>
                    <a:noFill/>
                  </pic:spPr>
                </pic:pic>
              </a:graphicData>
            </a:graphic>
          </wp:anchor>
        </w:drawing>
        <w:drawing>
          <wp:anchor simplePos="0" relativeHeight="251659019" behindDoc="1" locked="0" layoutInCell="1" allowOverlap="1">
            <wp:simplePos x="0" y="0"/>
            <wp:positionH relativeFrom="page">
              <wp:posOffset>955954</wp:posOffset>
            </wp:positionH>
            <wp:positionV relativeFrom="line">
              <wp:posOffset>-327971</wp:posOffset>
            </wp:positionV>
            <wp:extent cx="5619174" cy="2359906"/>
            <wp:effectExtent l="0" t="0" r="0" b="0"/>
            <wp:wrapNone/>
            <wp:docPr id="1255" name="Picture 1255"/>
            <wp:cNvGraphicFramePr>
              <a:graphicFrameLocks noChangeAspect="1"/>
            </wp:cNvGraphicFramePr>
            <a:graphic>
              <a:graphicData uri="http://schemas.openxmlformats.org/drawingml/2006/picture">
                <pic:pic xmlns:pic="http://schemas.openxmlformats.org/drawingml/2006/picture">
                  <pic:nvPicPr>
                    <pic:cNvPr id="1255" name="Picture 1255"/>
                    <pic:cNvPicPr>
                      <a:picLocks noChangeAspect="0" noChangeArrowheads="1"/>
                    </pic:cNvPicPr>
                  </pic:nvPicPr>
                  <pic:blipFill>
                    <a:blip r:embed="rId1255">
                      <a:extLst>
                        <a:ext uri="{28A0092B-C50C-407E-A947-70E740481C1C}">
                          <a14:useLocalDpi xmlns:a14="http://schemas.microsoft.com/office/drawing/2010/main" val="0"/>
                        </a:ext>
                      </a:extLst>
                    </a:blip>
                    <a:srcRect/>
                    <a:stretch>
                      <a:fillRect/>
                    </a:stretch>
                  </pic:blipFill>
                  <pic:spPr>
                    <a:xfrm rot="0" flipH="0" flipV="0">
                      <a:off x="0" y="0"/>
                      <a:ext cx="5619174" cy="2359906"/>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14" w:right="0" w:firstLine="0"/>
      </w:pP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StaticInnerClassTest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外部类访问静态内部类</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StaticInnerClass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StaticInnerClass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静态的内部类不需要依赖</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外部类，所以不用</w:t>
      </w:r>
      <w:r>
        <w:rPr lang="zh-CN" sz="17" baseline="0" dirty="0">
          <w:jc w:val="left"/>
          <w:rFonts w:ascii="Lucida Console" w:hAnsi="Lucida Console" w:cs="Lucida Console"/>
          <w:color w:val="AA5500"/>
          <w:sz w:val="17"/>
          <w:szCs w:val="17"/>
        </w:rPr>
        <w:t>this</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0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3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57" name="Freeform 12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58" name="Freeform 12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59" name="Freeform 12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60" name="Freeform 12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61" name="Freeform 12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62" name="Freeform 12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63" name="Freeform 12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264" name="Freeform 12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265" name="Freeform 12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266" name="Freeform 12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267" name="Freeform 12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268" name="Freeform 12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-1176236</wp:posOffset>
            </wp:positionV>
            <wp:extent cx="5678213" cy="6564883"/>
            <wp:effectExtent l="0" t="0" r="0" b="0"/>
            <wp:wrapNone/>
            <wp:docPr id="1269" name="Picture 1269"/>
            <wp:cNvGraphicFramePr>
              <a:graphicFrameLocks noChangeAspect="1"/>
            </wp:cNvGraphicFramePr>
            <a:graphic>
              <a:graphicData uri="http://schemas.openxmlformats.org/drawingml/2006/picture">
                <pic:pic xmlns:pic="http://schemas.openxmlformats.org/drawingml/2006/picture">
                  <pic:nvPicPr>
                    <pic:cNvPr id="1269" name="Picture 1269"/>
                    <pic:cNvPicPr>
                      <a:picLocks noChangeAspect="0" noChangeArrowheads="1"/>
                    </pic:cNvPicPr>
                  </pic:nvPicPr>
                  <pic:blipFill>
                    <a:blip r:embed="rId1269">
                      <a:extLst>
                        <a:ext uri="{28A0092B-C50C-407E-A947-70E740481C1C}">
                          <a14:useLocalDpi xmlns:a14="http://schemas.microsoft.com/office/drawing/2010/main" val="0"/>
                        </a:ext>
                      </a:extLst>
                    </a:blip>
                    <a:srcRect/>
                    <a:stretch>
                      <a:fillRect/>
                    </a:stretch>
                  </pic:blipFill>
                  <pic:spPr>
                    <a:xfrm rot="0" flipH="0" flipV="0">
                      <a:off x="0" y="0"/>
                      <a:ext cx="5678213" cy="6564883"/>
                    </a:xfrm>
                    <a:prstGeom prst="rect">
                      <a:avLst/>
                    </a:prstGeom>
                    <a:noFill/>
                  </pic:spPr>
                </pic:pic>
              </a:graphicData>
            </a:graphic>
          </wp:anchor>
        </w:drawing>
        <w:drawing>
          <wp:anchor simplePos="0" relativeHeight="251659428" behindDoc="1" locked="0" layoutInCell="1" allowOverlap="1">
            <wp:simplePos x="0" y="0"/>
            <wp:positionH relativeFrom="page">
              <wp:posOffset>955954</wp:posOffset>
            </wp:positionH>
            <wp:positionV relativeFrom="line">
              <wp:posOffset>-1176236</wp:posOffset>
            </wp:positionV>
            <wp:extent cx="368459" cy="6552183"/>
            <wp:effectExtent l="0" t="0" r="0" b="0"/>
            <wp:wrapNone/>
            <wp:docPr id="1270" name="Picture 1270"/>
            <wp:cNvGraphicFramePr>
              <a:graphicFrameLocks noChangeAspect="1"/>
            </wp:cNvGraphicFramePr>
            <a:graphic>
              <a:graphicData uri="http://schemas.openxmlformats.org/drawingml/2006/picture">
                <pic:pic xmlns:pic="http://schemas.openxmlformats.org/drawingml/2006/picture">
                  <pic:nvPicPr>
                    <pic:cNvPr id="1270" name="Picture 1270"/>
                    <pic:cNvPicPr>
                      <a:picLocks noChangeAspect="0" noChangeArrowheads="1"/>
                    </pic:cNvPicPr>
                  </pic:nvPicPr>
                  <pic:blipFill>
                    <a:blip r:embed="rId1270">
                      <a:extLst>
                        <a:ext uri="{28A0092B-C50C-407E-A947-70E740481C1C}">
                          <a14:useLocalDpi xmlns:a14="http://schemas.microsoft.com/office/drawing/2010/main" val="0"/>
                        </a:ext>
                      </a:extLst>
                    </a:blip>
                    <a:srcRect/>
                    <a:stretch>
                      <a:fillRect/>
                    </a:stretch>
                  </pic:blipFill>
                  <pic:spPr>
                    <a:xfrm rot="0" flipH="0" flipV="0">
                      <a:off x="0" y="0"/>
                      <a:ext cx="368459" cy="6552183"/>
                    </a:xfrm>
                    <a:prstGeom prst="rect">
                      <a:avLst/>
                    </a:prstGeom>
                    <a:noFill/>
                  </pic:spPr>
                </pic:pic>
              </a:graphicData>
            </a:graphic>
          </wp:anchor>
        </w:drawing>
        <w:drawing>
          <wp:anchor simplePos="0" relativeHeight="251658269" behindDoc="1" locked="0" layoutInCell="1" allowOverlap="1">
            <wp:simplePos x="0" y="0"/>
            <wp:positionH relativeFrom="page">
              <wp:posOffset>955954</wp:posOffset>
            </wp:positionH>
            <wp:positionV relativeFrom="line">
              <wp:posOffset>-1176236</wp:posOffset>
            </wp:positionV>
            <wp:extent cx="5619174" cy="6543532"/>
            <wp:effectExtent l="0" t="0" r="0" b="0"/>
            <wp:wrapNone/>
            <wp:docPr id="1271" name="Picture 1271"/>
            <wp:cNvGraphicFramePr>
              <a:graphicFrameLocks noChangeAspect="1"/>
            </wp:cNvGraphicFramePr>
            <a:graphic>
              <a:graphicData uri="http://schemas.openxmlformats.org/drawingml/2006/picture">
                <pic:pic xmlns:pic="http://schemas.openxmlformats.org/drawingml/2006/picture">
                  <pic:nvPicPr>
                    <pic:cNvPr id="1271" name="Picture 1271"/>
                    <pic:cNvPicPr>
                      <a:picLocks noChangeAspect="0" noChangeArrowheads="1"/>
                    </pic:cNvPicPr>
                  </pic:nvPicPr>
                  <pic:blipFill>
                    <a:blip r:embed="rId1271">
                      <a:extLst>
                        <a:ext uri="{28A0092B-C50C-407E-A947-70E740481C1C}">
                          <a14:useLocalDpi xmlns:a14="http://schemas.microsoft.com/office/drawing/2010/main" val="0"/>
                        </a:ext>
                      </a:extLst>
                    </a:blip>
                    <a:srcRect/>
                    <a:stretch>
                      <a:fillRect/>
                    </a:stretch>
                  </pic:blipFill>
                  <pic:spPr>
                    <a:xfrm rot="0" flipH="0" flipV="0">
                      <a:off x="0" y="0"/>
                      <a:ext cx="5619174" cy="6543532"/>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37</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38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41</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42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47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"jack"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StaticInnerClass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StaticInnerClass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"xixi"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StaticInnerClass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StaticInnerClass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StaticInnerClassTest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//System.out.println(StaticInnerClassTest.this.name);</w:t>
      </w:r>
      <w:r>
        <w:rPr lang="zh-CN" sz="17" baseline="0" dirty="0">
          <w:jc w:val="left"/>
          <w:rFonts w:ascii="新宋体" w:hAnsi="新宋体" w:cs="新宋体"/>
          <w:color w:val="AA5500"/>
          <w:sz w:val="17"/>
          <w:szCs w:val="17"/>
        </w:rPr>
        <w:t>静态类不能访</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问非静态属性</w:t>
      </w:r>
      <w:r>
        <w:rPr>
          <w:rFonts w:ascii="Times New Roman" w:hAnsi="Times New Roman" w:cs="Times New Roman"/>
          <w:sz w:val="17"/>
          <w:szCs w:val="17"/>
        </w:rPr>
        <w:t> </w:t>
      </w:r>
      <w:r/>
    </w:p>
    <w:p>
      <w:pPr>
        <w:rPr>
          <w:rFonts w:ascii="Times New Roman" w:hAnsi="Times New Roman" w:cs="Times New Roman"/>
          <w:color w:val="010302"/>
        </w:rPr>
        <w:spacing w:before="10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//StaticInnerClassTest.this.run();</w:t>
      </w:r>
      <w:r>
        <w:rPr lang="zh-CN" sz="17" baseline="0" dirty="0">
          <w:jc w:val="left"/>
          <w:rFonts w:ascii="新宋体" w:hAnsi="新宋体" w:cs="新宋体"/>
          <w:color w:val="AA5500"/>
          <w:sz w:val="17"/>
          <w:szCs w:val="17"/>
        </w:rPr>
        <w:t>静态类不能访问非静态方法</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test2</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只能访问自己和外部类的静态属性和方法</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//System.out.println(this.name);</w:t>
      </w:r>
      <w:r>
        <w:rPr lang="zh-CN" sz="17" baseline="0" dirty="0">
          <w:jc w:val="left"/>
          <w:rFonts w:ascii="新宋体" w:hAnsi="新宋体" w:cs="新宋体"/>
          <w:color w:val="AA5500"/>
          <w:sz w:val="17"/>
          <w:szCs w:val="17"/>
        </w:rPr>
        <w:t>静态方法里面连自己类的非静态属性都不能</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访问</w:t>
      </w:r>
      <w:r>
        <w:rPr>
          <w:rFonts w:ascii="Times New Roman" w:hAnsi="Times New Roman" w:cs="Times New Roman"/>
          <w:sz w:val="17"/>
          <w:szCs w:val="17"/>
        </w:rPr>
        <w:t> </w:t>
      </w:r>
      <w:r/>
    </w:p>
    <w:p>
      <w:pPr>
        <w:rPr>
          <w:rFonts w:ascii="Times New Roman" w:hAnsi="Times New Roman" w:cs="Times New Roman"/>
          <w:color w:val="010302"/>
        </w:rPr>
        <w:spacing w:before="10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StaticInnerClass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StaticInnerClassTest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//System.out.println(StaticInnerClassTest.this.name);</w:t>
      </w:r>
      <w:r>
        <w:rPr lang="zh-CN" sz="17" baseline="0" dirty="0">
          <w:jc w:val="left"/>
          <w:rFonts w:ascii="新宋体" w:hAnsi="新宋体" w:cs="新宋体"/>
          <w:color w:val="AA5500"/>
          <w:sz w:val="17"/>
          <w:szCs w:val="17"/>
        </w:rPr>
        <w:t>静态方法不能</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访问非静态属性</w:t>
      </w:r>
      <w:r>
        <w:rPr>
          <w:rFonts w:ascii="Times New Roman" w:hAnsi="Times New Roman" w:cs="Times New Roman"/>
          <w:sz w:val="17"/>
          <w:szCs w:val="17"/>
        </w:rPr>
        <w:t> </w:t>
      </w:r>
      <w:r/>
    </w:p>
    <w:p>
      <w:pPr>
        <w:rPr>
          <w:rFonts w:ascii="Times New Roman" w:hAnsi="Times New Roman" w:cs="Times New Roman"/>
          <w:color w:val="010302"/>
        </w:rPr>
        <w:spacing w:before="2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StaticInnerClassTest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//StaticInnerClassTest.this.run();</w:t>
      </w:r>
      <w:r>
        <w:rPr lang="zh-CN" sz="17" baseline="0" dirty="0">
          <w:jc w:val="left"/>
          <w:rFonts w:ascii="新宋体" w:hAnsi="新宋体" w:cs="新宋体"/>
          <w:color w:val="AA5500"/>
          <w:sz w:val="17"/>
          <w:szCs w:val="17"/>
        </w:rPr>
        <w:t>静态方法不能访问非静态方法</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3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32" w:after="0" w:line="350" w:lineRule="exact"/>
        <w:ind w:left="990" w:right="1073" w:firstLine="0"/>
      </w:pPr>
      <w:r/>
      <w:r>
        <w:rPr lang="zh-CN" sz="19" baseline="0" dirty="0">
          <w:jc w:val="left"/>
          <w:rFonts w:ascii="微软雅黑" w:hAnsi="微软雅黑" w:cs="微软雅黑"/>
          <w:b/>
          <w:bCs/>
          <w:color w:val="333333"/>
          <w:sz w:val="19"/>
          <w:szCs w:val="19"/>
        </w:rPr>
        <w:t>注意：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4"/>
          <w:sz w:val="19"/>
          <w:szCs w:val="19"/>
        </w:rPr>
        <w:t> 1</w:t>
      </w:r>
      <w:r>
        <w:rPr lang="zh-CN" sz="19" baseline="0" dirty="0">
          <w:jc w:val="left"/>
          <w:rFonts w:ascii="微软雅黑" w:hAnsi="微软雅黑" w:cs="微软雅黑"/>
          <w:color w:val="333333"/>
          <w:sz w:val="19"/>
          <w:szCs w:val="19"/>
        </w:rPr>
        <w:t>、我们上面说的内部类能够调用外部类的方法和属性，在静态内部类中就行了，因为静态内部类没有</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了指向外部类对象的引用。除非外部类中的方法或者属性也是静态的。这就回归到了</w:t>
      </w:r>
      <w:r>
        <w:rPr lang="zh-CN" sz="19" baseline="0" dirty="0">
          <w:jc w:val="left"/>
          <w:rFonts w:ascii="宋体" w:hAnsi="宋体" w:cs="宋体"/>
          <w:color w:val="333333"/>
          <w:spacing w:val="-15"/>
          <w:sz w:val="19"/>
          <w:szCs w:val="19"/>
        </w:rPr>
        <w:t>static</w:t>
      </w:r>
      <w:r>
        <w:rPr lang="zh-CN" sz="19" baseline="0" dirty="0">
          <w:jc w:val="left"/>
          <w:rFonts w:ascii="微软雅黑" w:hAnsi="微软雅黑" w:cs="微软雅黑"/>
          <w:color w:val="333333"/>
          <w:sz w:val="19"/>
          <w:szCs w:val="19"/>
        </w:rPr>
        <w:t>关键字的用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法。</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14"/>
          <w:sz w:val="19"/>
          <w:szCs w:val="19"/>
        </w:rPr>
        <w:t> 2</w:t>
      </w:r>
      <w:r>
        <w:rPr lang="zh-CN" sz="19" baseline="0" dirty="0">
          <w:jc w:val="left"/>
          <w:rFonts w:ascii="微软雅黑" w:hAnsi="微软雅黑" w:cs="微软雅黑"/>
          <w:color w:val="333333"/>
          <w:sz w:val="19"/>
          <w:szCs w:val="19"/>
        </w:rPr>
        <w:t>、静态内部类能够直接被外部类给实例化，不需要使用外部类对象</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55" behindDoc="1" locked="0" layoutInCell="1" allowOverlap="1">
            <wp:simplePos x="0" y="0"/>
            <wp:positionH relativeFrom="page">
              <wp:posOffset>963889</wp:posOffset>
            </wp:positionH>
            <wp:positionV relativeFrom="line">
              <wp:posOffset>-46827</wp:posOffset>
            </wp:positionV>
            <wp:extent cx="5641423" cy="200118"/>
            <wp:effectExtent l="0" t="0" r="0" b="0"/>
            <wp:wrapNone/>
            <wp:docPr id="1272" name="Freeform 1272"/>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217"/>
                            <a:pt x="805" y="243285"/>
                            <a:pt x="2416" y="247154"/>
                          </a:cubicBezTo>
                          <a:cubicBezTo>
                            <a:pt x="4028" y="251074"/>
                            <a:pt x="6322" y="254546"/>
                            <a:pt x="9298" y="257424"/>
                          </a:cubicBezTo>
                          <a:cubicBezTo>
                            <a:pt x="12275" y="260450"/>
                            <a:pt x="15709" y="262682"/>
                            <a:pt x="19599" y="264319"/>
                          </a:cubicBezTo>
                          <a:cubicBezTo>
                            <a:pt x="23489" y="265907"/>
                            <a:pt x="27539" y="266700"/>
                            <a:pt x="31750" y="266700"/>
                          </a:cubicBezTo>
                          <a:lnTo>
                            <a:pt x="7486650" y="266700"/>
                          </a:lnTo>
                          <a:cubicBezTo>
                            <a:pt x="7490859" y="266700"/>
                            <a:pt x="7494909" y="265907"/>
                            <a:pt x="7498798" y="264319"/>
                          </a:cubicBezTo>
                          <a:cubicBezTo>
                            <a:pt x="7502690" y="262682"/>
                            <a:pt x="7506123" y="260450"/>
                            <a:pt x="7509099" y="257424"/>
                          </a:cubicBezTo>
                          <a:cubicBezTo>
                            <a:pt x="7512076" y="254546"/>
                            <a:pt x="7514370" y="251074"/>
                            <a:pt x="7515981" y="247154"/>
                          </a:cubicBezTo>
                          <a:cubicBezTo>
                            <a:pt x="7517593" y="243285"/>
                            <a:pt x="7518400" y="239217"/>
                            <a:pt x="7518400" y="234950"/>
                          </a:cubicBezTo>
                          <a:lnTo>
                            <a:pt x="7518400" y="31750"/>
                          </a:lnTo>
                          <a:cubicBezTo>
                            <a:pt x="7518400" y="27484"/>
                            <a:pt x="7517593" y="23515"/>
                            <a:pt x="7515981" y="19745"/>
                          </a:cubicBezTo>
                          <a:cubicBezTo>
                            <a:pt x="7514370" y="15776"/>
                            <a:pt x="7512076" y="12304"/>
                            <a:pt x="7509099" y="9327"/>
                          </a:cubicBezTo>
                          <a:cubicBezTo>
                            <a:pt x="7506123" y="6350"/>
                            <a:pt x="7502690" y="4068"/>
                            <a:pt x="7498798" y="2481"/>
                          </a:cubicBezTo>
                          <a:cubicBezTo>
                            <a:pt x="7494909" y="844"/>
                            <a:pt x="7490859" y="50"/>
                            <a:pt x="7486650" y="0"/>
                          </a:cubicBezTo>
                          <a:lnTo>
                            <a:pt x="31750" y="0"/>
                          </a:lnTo>
                          <a:cubicBezTo>
                            <a:pt x="27539" y="50"/>
                            <a:pt x="23489" y="844"/>
                            <a:pt x="19599" y="2481"/>
                          </a:cubicBezTo>
                          <a:cubicBezTo>
                            <a:pt x="15709" y="4068"/>
                            <a:pt x="12275" y="6350"/>
                            <a:pt x="9298" y="9327"/>
                          </a:cubicBezTo>
                          <a:cubicBezTo>
                            <a:pt x="6322" y="12304"/>
                            <a:pt x="4028" y="15776"/>
                            <a:pt x="2416" y="19745"/>
                          </a:cubicBezTo>
                          <a:cubicBezTo>
                            <a:pt x="805" y="23515"/>
                            <a:pt x="0" y="27484"/>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4" behindDoc="1" locked="0" layoutInCell="1" allowOverlap="1">
            <wp:simplePos x="0" y="0"/>
            <wp:positionH relativeFrom="page">
              <wp:posOffset>963889</wp:posOffset>
            </wp:positionH>
            <wp:positionV relativeFrom="line">
              <wp:posOffset>-46827</wp:posOffset>
            </wp:positionV>
            <wp:extent cx="5641423" cy="200118"/>
            <wp:effectExtent l="0" t="0" r="0" b="0"/>
            <wp:wrapNone/>
            <wp:docPr id="1273" name="Freeform 1273"/>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217"/>
                            <a:pt x="805" y="243285"/>
                            <a:pt x="2416" y="247154"/>
                          </a:cubicBezTo>
                          <a:cubicBezTo>
                            <a:pt x="4028" y="251074"/>
                            <a:pt x="6322" y="254546"/>
                            <a:pt x="9298" y="257424"/>
                          </a:cubicBezTo>
                          <a:cubicBezTo>
                            <a:pt x="12275" y="260450"/>
                            <a:pt x="15709" y="262682"/>
                            <a:pt x="19599" y="264319"/>
                          </a:cubicBezTo>
                          <a:cubicBezTo>
                            <a:pt x="23489" y="265907"/>
                            <a:pt x="27539" y="266700"/>
                            <a:pt x="31750" y="266700"/>
                          </a:cubicBezTo>
                          <a:lnTo>
                            <a:pt x="7486650" y="266700"/>
                          </a:lnTo>
                          <a:cubicBezTo>
                            <a:pt x="7490859" y="266700"/>
                            <a:pt x="7494909" y="265907"/>
                            <a:pt x="7498798" y="264319"/>
                          </a:cubicBezTo>
                          <a:cubicBezTo>
                            <a:pt x="7502690" y="262682"/>
                            <a:pt x="7506123" y="260450"/>
                            <a:pt x="7509099" y="257424"/>
                          </a:cubicBezTo>
                          <a:cubicBezTo>
                            <a:pt x="7512076" y="254546"/>
                            <a:pt x="7514370" y="251074"/>
                            <a:pt x="7515981" y="247154"/>
                          </a:cubicBezTo>
                          <a:cubicBezTo>
                            <a:pt x="7517593" y="243285"/>
                            <a:pt x="7518400" y="239217"/>
                            <a:pt x="7518400" y="234950"/>
                          </a:cubicBezTo>
                          <a:lnTo>
                            <a:pt x="7518400" y="31750"/>
                          </a:lnTo>
                          <a:cubicBezTo>
                            <a:pt x="7518400" y="27484"/>
                            <a:pt x="7517593" y="23515"/>
                            <a:pt x="7515981" y="19745"/>
                          </a:cubicBezTo>
                          <a:cubicBezTo>
                            <a:pt x="7514370" y="15776"/>
                            <a:pt x="7512076" y="12304"/>
                            <a:pt x="7509099" y="9327"/>
                          </a:cubicBezTo>
                          <a:cubicBezTo>
                            <a:pt x="7506123" y="6350"/>
                            <a:pt x="7502690" y="4068"/>
                            <a:pt x="7498798" y="2481"/>
                          </a:cubicBezTo>
                          <a:cubicBezTo>
                            <a:pt x="7494909" y="844"/>
                            <a:pt x="7490859" y="50"/>
                            <a:pt x="7486650" y="0"/>
                          </a:cubicBezTo>
                          <a:lnTo>
                            <a:pt x="31750" y="0"/>
                          </a:lnTo>
                          <a:cubicBezTo>
                            <a:pt x="27539" y="50"/>
                            <a:pt x="23489" y="844"/>
                            <a:pt x="19599" y="2481"/>
                          </a:cubicBezTo>
                          <a:cubicBezTo>
                            <a:pt x="15709" y="4068"/>
                            <a:pt x="12275" y="6350"/>
                            <a:pt x="9298" y="9327"/>
                          </a:cubicBezTo>
                          <a:cubicBezTo>
                            <a:pt x="6322" y="12304"/>
                            <a:pt x="4028" y="15776"/>
                            <a:pt x="2416" y="19745"/>
                          </a:cubicBezTo>
                          <a:cubicBezTo>
                            <a:pt x="805" y="23515"/>
                            <a:pt x="0" y="27484"/>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539" behindDoc="1" locked="0" layoutInCell="1" allowOverlap="1">
            <wp:simplePos x="0" y="0"/>
            <wp:positionH relativeFrom="page">
              <wp:posOffset>955954</wp:posOffset>
            </wp:positionH>
            <wp:positionV relativeFrom="line">
              <wp:posOffset>-35724</wp:posOffset>
            </wp:positionV>
            <wp:extent cx="292223" cy="207863"/>
            <wp:effectExtent l="0" t="0" r="0" b="0"/>
            <wp:wrapNone/>
            <wp:docPr id="1274" name="Picture 1274"/>
            <wp:cNvGraphicFramePr>
              <a:graphicFrameLocks noChangeAspect="1"/>
            </wp:cNvGraphicFramePr>
            <a:graphic>
              <a:graphicData uri="http://schemas.openxmlformats.org/drawingml/2006/picture">
                <pic:pic xmlns:pic="http://schemas.openxmlformats.org/drawingml/2006/picture">
                  <pic:nvPicPr>
                    <pic:cNvPr id="1274" name="Picture 1274"/>
                    <pic:cNvPicPr>
                      <a:picLocks noChangeAspect="0" noChangeArrowheads="1"/>
                    </pic:cNvPicPr>
                  </pic:nvPicPr>
                  <pic:blipFill>
                    <a:blip r:embed="rId1274">
                      <a:extLst>
                        <a:ext uri="{28A0092B-C50C-407E-A947-70E740481C1C}">
                          <a14:useLocalDpi xmlns:a14="http://schemas.microsoft.com/office/drawing/2010/main" val="0"/>
                        </a:ext>
                      </a:extLst>
                    </a:blip>
                    <a:srcRect/>
                    <a:stretch>
                      <a:fillRect/>
                    </a:stretch>
                  </pic:blipFill>
                  <pic:spPr>
                    <a:xfrm rot="0" flipH="0" flipV="0">
                      <a:off x="0" y="0"/>
                      <a:ext cx="292223" cy="207863"/>
                    </a:xfrm>
                    <a:prstGeom prst="rect">
                      <a:avLst/>
                    </a:prstGeom>
                    <a:noFill/>
                  </pic:spPr>
                </pic:pic>
              </a:graphicData>
            </a:graphic>
          </wp:anchor>
        </w:drawing>
        <w:drawing>
          <wp:anchor simplePos="0" relativeHeight="251659499" behindDoc="1" locked="0" layoutInCell="1" allowOverlap="1">
            <wp:simplePos x="0" y="0"/>
            <wp:positionH relativeFrom="page">
              <wp:posOffset>968654</wp:posOffset>
            </wp:positionH>
            <wp:positionV relativeFrom="line">
              <wp:posOffset>-23004</wp:posOffset>
            </wp:positionV>
            <wp:extent cx="5593776" cy="171529"/>
            <wp:effectExtent l="0" t="0" r="0" b="0"/>
            <wp:wrapNone/>
            <wp:docPr id="1275" name="Freeform 1275"/>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6" behindDoc="1" locked="0" layoutInCell="1" allowOverlap="1">
            <wp:simplePos x="0" y="0"/>
            <wp:positionH relativeFrom="page">
              <wp:posOffset>968654</wp:posOffset>
            </wp:positionH>
            <wp:positionV relativeFrom="line">
              <wp:posOffset>-23004</wp:posOffset>
            </wp:positionV>
            <wp:extent cx="5593776" cy="171529"/>
            <wp:effectExtent l="0" t="0" r="0" b="0"/>
            <wp:wrapNone/>
            <wp:docPr id="1276" name="Freeform 1276"/>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14"/>
          <w:sz w:val="19"/>
          <w:szCs w:val="19"/>
        </w:rPr>
        <w:t> 3</w:t>
      </w:r>
      <w:r>
        <w:rPr lang="zh-CN" sz="19" baseline="0" dirty="0">
          <w:jc w:val="left"/>
          <w:rFonts w:ascii="微软雅黑" w:hAnsi="微软雅黑" w:cs="微软雅黑"/>
          <w:color w:val="333333"/>
          <w:sz w:val="19"/>
          <w:szCs w:val="19"/>
        </w:rPr>
        <w:t>、静态内部类中可以声明静态方法和静态变量，但是非静态内部类中就不可以声明静态方法和静态变</w:t>
      </w:r>
      <w:r>
        <w:rPr>
          <w:rFonts w:ascii="Times New Roman" w:hAnsi="Times New Roman" w:cs="Times New Roman"/>
          <w:sz w:val="19"/>
          <w:szCs w:val="19"/>
        </w:rPr>
        <w:t> </w:t>
      </w:r>
      <w:r/>
    </w:p>
    <w:p>
      <w:pPr>
        <w:rPr>
          <w:rFonts w:ascii="Times New Roman" w:hAnsi="Times New Roman" w:cs="Times New Roman"/>
          <w:color w:val="010302"/>
        </w:rPr>
        <w:spacing w:before="20" w:after="0" w:line="257" w:lineRule="exact"/>
        <w:ind w:left="990" w:right="0" w:firstLine="0"/>
      </w:pPr>
      <w:r/>
      <w:r>
        <w:rPr lang="zh-CN" sz="19" baseline="0" dirty="0">
          <w:jc w:val="left"/>
          <w:rFonts w:ascii="微软雅黑" w:hAnsi="微软雅黑" w:cs="微软雅黑"/>
          <w:color w:val="333333"/>
          <w:sz w:val="19"/>
          <w:szCs w:val="19"/>
        </w:rPr>
        <w:t>量</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、局部内部类	</w:t>
      </w:r>
      <w:hyperlink r:id="rId1256" w:history="1">
        <w:r>
          <w:rPr lang="zh-CN" sz="31" baseline="0" dirty="0">
            <w:jc w:val="left"/>
            <w:rFonts w:ascii="宋体" w:hAnsi="宋体" w:cs="宋体"/>
            <w:color w:val="4183C4"/>
            <w:sz w:val="31"/>
            <w:szCs w:val="31"/>
          </w:rPr>
          <w:t>  </w:t>
        </w:r>
      </w:hyperlink>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77" name="Freeform 12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78" name="Freeform 12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79" name="Freeform 12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80" name="Freeform 12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81" name="Freeform 12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82" name="Freeform 12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83" name="Freeform 12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284" name="Freeform 12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285" name="Freeform 12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286" name="Freeform 12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287" name="Freeform 12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288" name="Freeform 12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23" w:after="0" w:line="257" w:lineRule="exact"/>
        <w:ind w:left="990" w:right="0" w:firstLine="0"/>
      </w:pPr>
      <w:r/>
      <w:r>
        <w:rPr lang="zh-CN" sz="19" baseline="0" dirty="0">
          <w:jc w:val="left"/>
          <w:rFonts w:ascii="微软雅黑" w:hAnsi="微软雅黑" w:cs="微软雅黑"/>
          <w:color w:val="333333"/>
          <w:sz w:val="19"/>
          <w:szCs w:val="19"/>
        </w:rPr>
        <w:t>局部内部类是在一个方法内部声明的一个类</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4" w:after="0" w:line="300" w:lineRule="exact"/>
        <w:ind w:left="990" w:right="1575" w:firstLine="0"/>
      </w:pPr>
      <w:r/>
      <w:r>
        <w:rPr lang="zh-CN" sz="19" baseline="0" dirty="0">
          <w:jc w:val="left"/>
          <w:rFonts w:ascii="微软雅黑" w:hAnsi="微软雅黑" w:cs="微软雅黑"/>
          <w:color w:val="333333"/>
          <w:sz w:val="19"/>
          <w:szCs w:val="19"/>
        </w:rPr>
        <w:t>局部内部类中可以访问外部类的成员变量及方法</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局部内部类中如果要访问该内部类所在方法中的局部变量</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那么这个局部变量就必须是</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pacing w:val="-2"/>
          <w:sz w:val="19"/>
          <w:szCs w:val="19"/>
        </w:rPr>
        <w:t>修饰的</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0" behindDoc="1" locked="0" layoutInCell="1" allowOverlap="1">
            <wp:simplePos x="0" y="0"/>
            <wp:positionH relativeFrom="page">
              <wp:posOffset>963889</wp:posOffset>
            </wp:positionH>
            <wp:positionV relativeFrom="line">
              <wp:posOffset>-339085</wp:posOffset>
            </wp:positionV>
            <wp:extent cx="5641423" cy="1743886"/>
            <wp:effectExtent l="0" t="0" r="0" b="0"/>
            <wp:wrapNone/>
            <wp:docPr id="1289" name="Freeform 1289"/>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35"/>
                            <a:pt x="2416" y="2304554"/>
                          </a:cubicBezTo>
                          <a:cubicBezTo>
                            <a:pt x="4028" y="2308474"/>
                            <a:pt x="6322" y="2311946"/>
                            <a:pt x="9298" y="2314824"/>
                          </a:cubicBezTo>
                          <a:cubicBezTo>
                            <a:pt x="12275" y="2317850"/>
                            <a:pt x="15709" y="2320082"/>
                            <a:pt x="19599" y="2321769"/>
                          </a:cubicBezTo>
                          <a:cubicBezTo>
                            <a:pt x="23489" y="2323307"/>
                            <a:pt x="27539" y="2324100"/>
                            <a:pt x="31750" y="2324100"/>
                          </a:cubicBezTo>
                          <a:lnTo>
                            <a:pt x="7486650" y="2324100"/>
                          </a:lnTo>
                          <a:cubicBezTo>
                            <a:pt x="7490859" y="2324100"/>
                            <a:pt x="7494909" y="2323307"/>
                            <a:pt x="7498798" y="2321769"/>
                          </a:cubicBezTo>
                          <a:cubicBezTo>
                            <a:pt x="7502690" y="2320082"/>
                            <a:pt x="7506123" y="2317850"/>
                            <a:pt x="7509099" y="2314824"/>
                          </a:cubicBezTo>
                          <a:cubicBezTo>
                            <a:pt x="7512076" y="2311946"/>
                            <a:pt x="7514370" y="2308474"/>
                            <a:pt x="7515981" y="2304554"/>
                          </a:cubicBezTo>
                          <a:cubicBezTo>
                            <a:pt x="7517593" y="2300635"/>
                            <a:pt x="7518400" y="2296567"/>
                            <a:pt x="7518400" y="2292350"/>
                          </a:cubicBezTo>
                          <a:lnTo>
                            <a:pt x="7518400" y="31750"/>
                          </a:lnTo>
                          <a:cubicBezTo>
                            <a:pt x="7518400" y="27583"/>
                            <a:pt x="7517593" y="23515"/>
                            <a:pt x="7515981" y="19596"/>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596"/>
                          </a:cubicBezTo>
                          <a:cubicBezTo>
                            <a:pt x="805" y="2351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9" behindDoc="1" locked="0" layoutInCell="1" allowOverlap="1">
            <wp:simplePos x="0" y="0"/>
            <wp:positionH relativeFrom="page">
              <wp:posOffset>963889</wp:posOffset>
            </wp:positionH>
            <wp:positionV relativeFrom="line">
              <wp:posOffset>-339085</wp:posOffset>
            </wp:positionV>
            <wp:extent cx="5641423" cy="1743886"/>
            <wp:effectExtent l="0" t="0" r="0" b="0"/>
            <wp:wrapNone/>
            <wp:docPr id="1290" name="Freeform 1290"/>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67"/>
                            <a:pt x="805" y="2300635"/>
                            <a:pt x="2416" y="2304554"/>
                          </a:cubicBezTo>
                          <a:cubicBezTo>
                            <a:pt x="4028" y="2308474"/>
                            <a:pt x="6322" y="2311946"/>
                            <a:pt x="9298" y="2314824"/>
                          </a:cubicBezTo>
                          <a:cubicBezTo>
                            <a:pt x="12275" y="2317850"/>
                            <a:pt x="15709" y="2320082"/>
                            <a:pt x="19599" y="2321769"/>
                          </a:cubicBezTo>
                          <a:cubicBezTo>
                            <a:pt x="23489" y="2323307"/>
                            <a:pt x="27539" y="2324100"/>
                            <a:pt x="31750" y="2324100"/>
                          </a:cubicBezTo>
                          <a:lnTo>
                            <a:pt x="7486650" y="2324100"/>
                          </a:lnTo>
                          <a:cubicBezTo>
                            <a:pt x="7490859" y="2324100"/>
                            <a:pt x="7494909" y="2323307"/>
                            <a:pt x="7498798" y="2321769"/>
                          </a:cubicBezTo>
                          <a:cubicBezTo>
                            <a:pt x="7502690" y="2320082"/>
                            <a:pt x="7506123" y="2317850"/>
                            <a:pt x="7509099" y="2314824"/>
                          </a:cubicBezTo>
                          <a:cubicBezTo>
                            <a:pt x="7512076" y="2311946"/>
                            <a:pt x="7514370" y="2308474"/>
                            <a:pt x="7515981" y="2304554"/>
                          </a:cubicBezTo>
                          <a:cubicBezTo>
                            <a:pt x="7517593" y="2300635"/>
                            <a:pt x="7518400" y="2296567"/>
                            <a:pt x="7518400" y="2292350"/>
                          </a:cubicBezTo>
                          <a:lnTo>
                            <a:pt x="7518400" y="31750"/>
                          </a:lnTo>
                          <a:cubicBezTo>
                            <a:pt x="7518400" y="27583"/>
                            <a:pt x="7517593" y="23515"/>
                            <a:pt x="7515981" y="19596"/>
                          </a:cubicBezTo>
                          <a:cubicBezTo>
                            <a:pt x="7514370" y="15776"/>
                            <a:pt x="7512076" y="12353"/>
                            <a:pt x="7509099" y="9327"/>
                          </a:cubicBezTo>
                          <a:cubicBezTo>
                            <a:pt x="7506123" y="6350"/>
                            <a:pt x="7502690" y="4068"/>
                            <a:pt x="7498798" y="2481"/>
                          </a:cubicBezTo>
                          <a:cubicBezTo>
                            <a:pt x="7494909" y="844"/>
                            <a:pt x="7490859" y="0"/>
                            <a:pt x="7486650" y="0"/>
                          </a:cubicBezTo>
                          <a:lnTo>
                            <a:pt x="31750" y="0"/>
                          </a:lnTo>
                          <a:cubicBezTo>
                            <a:pt x="27539" y="0"/>
                            <a:pt x="23489" y="844"/>
                            <a:pt x="19599" y="2481"/>
                          </a:cubicBezTo>
                          <a:cubicBezTo>
                            <a:pt x="15709" y="4068"/>
                            <a:pt x="12275" y="6350"/>
                            <a:pt x="9298" y="9327"/>
                          </a:cubicBezTo>
                          <a:cubicBezTo>
                            <a:pt x="6322" y="12353"/>
                            <a:pt x="4028" y="15776"/>
                            <a:pt x="2416" y="19596"/>
                          </a:cubicBezTo>
                          <a:cubicBezTo>
                            <a:pt x="805" y="2351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07" behindDoc="1" locked="0" layoutInCell="1" allowOverlap="1">
            <wp:simplePos x="0" y="0"/>
            <wp:positionH relativeFrom="page">
              <wp:posOffset>955954</wp:posOffset>
            </wp:positionH>
            <wp:positionV relativeFrom="line">
              <wp:posOffset>-327955</wp:posOffset>
            </wp:positionV>
            <wp:extent cx="368459" cy="1744662"/>
            <wp:effectExtent l="0" t="0" r="0" b="0"/>
            <wp:wrapNone/>
            <wp:docPr id="1291" name="Picture 1291"/>
            <wp:cNvGraphicFramePr>
              <a:graphicFrameLocks noChangeAspect="1"/>
            </wp:cNvGraphicFramePr>
            <a:graphic>
              <a:graphicData uri="http://schemas.openxmlformats.org/drawingml/2006/picture">
                <pic:pic xmlns:pic="http://schemas.openxmlformats.org/drawingml/2006/picture">
                  <pic:nvPicPr>
                    <pic:cNvPr id="1291" name="Picture 1291"/>
                    <pic:cNvPicPr>
                      <a:picLocks noChangeAspect="0" noChangeArrowheads="1"/>
                    </pic:cNvPicPr>
                  </pic:nvPicPr>
                  <pic:blipFill>
                    <a:blip r:embed="rId1291">
                      <a:extLst>
                        <a:ext uri="{28A0092B-C50C-407E-A947-70E740481C1C}">
                          <a14:useLocalDpi xmlns:a14="http://schemas.microsoft.com/office/drawing/2010/main" val="0"/>
                        </a:ext>
                      </a:extLst>
                    </a:blip>
                    <a:srcRect/>
                    <a:stretch>
                      <a:fillRect/>
                    </a:stretch>
                  </pic:blipFill>
                  <pic:spPr>
                    <a:xfrm rot="0" flipH="0" flipV="0">
                      <a:off x="0" y="0"/>
                      <a:ext cx="368459" cy="1744662"/>
                    </a:xfrm>
                    <a:prstGeom prst="rect">
                      <a:avLst/>
                    </a:prstGeom>
                    <a:noFill/>
                  </pic:spPr>
                </pic:pic>
              </a:graphicData>
            </a:graphic>
          </wp:anchor>
        </w:drawing>
        <w:drawing>
          <wp:anchor simplePos="0" relativeHeight="251658283" behindDoc="1" locked="0" layoutInCell="1" allowOverlap="1">
            <wp:simplePos x="0" y="0"/>
            <wp:positionH relativeFrom="page">
              <wp:posOffset>968654</wp:posOffset>
            </wp:positionH>
            <wp:positionV relativeFrom="line">
              <wp:posOffset>-315262</wp:posOffset>
            </wp:positionV>
            <wp:extent cx="5593776" cy="1715297"/>
            <wp:effectExtent l="0" t="0" r="0" b="0"/>
            <wp:wrapNone/>
            <wp:docPr id="1292" name="Freeform 1292"/>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1" behindDoc="1" locked="0" layoutInCell="1" allowOverlap="1">
            <wp:simplePos x="0" y="0"/>
            <wp:positionH relativeFrom="page">
              <wp:posOffset>968654</wp:posOffset>
            </wp:positionH>
            <wp:positionV relativeFrom="line">
              <wp:posOffset>-315262</wp:posOffset>
            </wp:positionV>
            <wp:extent cx="5593776" cy="1715297"/>
            <wp:effectExtent l="0" t="0" r="0" b="0"/>
            <wp:wrapNone/>
            <wp:docPr id="1293" name="Freeform 1293"/>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在</w:t>
      </w:r>
      <w:r>
        <w:rPr lang="zh-CN" sz="17" baseline="0" dirty="0">
          <w:jc w:val="left"/>
          <w:rFonts w:ascii="Lucida Console" w:hAnsi="Lucida Console" w:cs="Lucida Console"/>
          <w:color w:val="AA5500"/>
          <w:sz w:val="17"/>
          <w:szCs w:val="17"/>
        </w:rPr>
        <w:t>method01</w:t>
      </w:r>
      <w:r>
        <w:rPr lang="zh-CN" sz="17" baseline="0" dirty="0">
          <w:jc w:val="left"/>
          <w:rFonts w:ascii="新宋体" w:hAnsi="新宋体" w:cs="新宋体"/>
          <w:color w:val="AA5500"/>
          <w:sz w:val="17"/>
          <w:szCs w:val="17"/>
        </w:rPr>
        <w:t>方法中有一个</w:t>
      </w:r>
      <w:r>
        <w:rPr lang="zh-CN" sz="17" baseline="0" dirty="0">
          <w:jc w:val="left"/>
          <w:rFonts w:ascii="Lucida Console" w:hAnsi="Lucida Console" w:cs="Lucida Console"/>
          <w:color w:val="AA5500"/>
          <w:sz w:val="17"/>
          <w:szCs w:val="17"/>
        </w:rPr>
        <w:t>Inner</w:t>
      </w:r>
      <w:r>
        <w:rPr lang="zh-CN" sz="17" baseline="0" dirty="0">
          <w:jc w:val="left"/>
          <w:rFonts w:ascii="新宋体" w:hAnsi="新宋体" w:cs="新宋体"/>
          <w:color w:val="AA5500"/>
          <w:sz w:val="17"/>
          <w:szCs w:val="17"/>
        </w:rPr>
        <w:t>内部类，这个内部类就称为局部内部类</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method01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这是局部内部类</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19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局部内部类一般的作用跟在成员内部类中总结的差不多，但是有两个要注意的地方：</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在局部内部类中，如果要访问局部变量，那么该局部变量要用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6" w:after="0" w:line="330" w:lineRule="exact"/>
        <w:ind w:left="990" w:right="978" w:firstLine="0"/>
      </w:pPr>
      <w:r/>
      <w:r>
        <w:rPr lang="zh-CN" sz="19" baseline="0" dirty="0">
          <w:jc w:val="left"/>
          <w:rFonts w:ascii="微软雅黑" w:hAnsi="微软雅黑" w:cs="微软雅黑"/>
          <w:color w:val="333333"/>
          <w:sz w:val="19"/>
          <w:szCs w:val="19"/>
        </w:rPr>
        <w:t>为什么需要使用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修饰变量：变为常量，会在常量池中放着，逆向思维想这个问题，如果不实用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修饰，当局部内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部类被实例化后，方法弹栈，局部变量随着跟着消失，这个时候局部内部类对象在想去调用该局部变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量，就会报错，因为该局部变量已经没了，当局部变量用</w:t>
      </w:r>
      <w:r>
        <w:rPr lang="zh-CN" sz="19" baseline="0" dirty="0">
          <w:jc w:val="left"/>
          <w:rFonts w:ascii="宋体" w:hAnsi="宋体" w:cs="宋体"/>
          <w:color w:val="333333"/>
          <w:spacing w:val="-5"/>
          <w:sz w:val="19"/>
          <w:szCs w:val="19"/>
        </w:rPr>
        <w:t>fanal</w:t>
      </w:r>
      <w:r>
        <w:rPr lang="zh-CN" sz="19" baseline="0" dirty="0">
          <w:jc w:val="left"/>
          <w:rFonts w:ascii="微软雅黑" w:hAnsi="微软雅黑" w:cs="微软雅黑"/>
          <w:color w:val="333333"/>
          <w:sz w:val="19"/>
          <w:szCs w:val="19"/>
        </w:rPr>
        <w:t>修饰后，就会将其加入常量池中，即使方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法弹栈了，该局部变量还在常量池中呆着，局部内部类也就是够调用。所以局部内部类想要调用局部变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量时，需要使用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z w:val="19"/>
          <w:szCs w:val="19"/>
        </w:rPr>
        <w:t>修饰，不使用，编译度通不过。</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274" behindDoc="1" locked="0" layoutInCell="1" allowOverlap="1">
            <wp:simplePos x="0" y="0"/>
            <wp:positionH relativeFrom="page">
              <wp:posOffset>963889</wp:posOffset>
            </wp:positionH>
            <wp:positionV relativeFrom="line">
              <wp:posOffset>-510613</wp:posOffset>
            </wp:positionV>
            <wp:extent cx="5641423" cy="3116124"/>
            <wp:effectExtent l="0" t="0" r="0" b="0"/>
            <wp:wrapNone/>
            <wp:docPr id="1294" name="Freeform 1294"/>
            <wp:cNvGraphicFramePr/>
            <a:graphic>
              <a:graphicData uri="http://schemas.microsoft.com/office/word/2010/wordprocessingShape">
                <wps:wsp>
                  <wps:cNvCnPr/>
                  <wps:spPr>
                    <a:xfrm rot="0" flipH="0" flipV="1">
                      <a:off x="0" y="0"/>
                      <a:ext cx="5641423" cy="3116124"/>
                    </a:xfrm>
                    <a:custGeom>
                      <a:rect l="l" t="t" r="r" b="b"/>
                      <a:pathLst>
                        <a:path w="7518400" h="4152900">
                          <a:moveTo>
                            <a:pt x="0" y="31750"/>
                          </a:moveTo>
                          <a:lnTo>
                            <a:pt x="0" y="4121150"/>
                          </a:lnTo>
                          <a:cubicBezTo>
                            <a:pt x="0" y="4125417"/>
                            <a:pt x="805" y="4129485"/>
                            <a:pt x="2416" y="4133354"/>
                          </a:cubicBezTo>
                          <a:cubicBezTo>
                            <a:pt x="4028" y="4137274"/>
                            <a:pt x="6322" y="4140746"/>
                            <a:pt x="9298" y="4143673"/>
                          </a:cubicBezTo>
                          <a:cubicBezTo>
                            <a:pt x="12275" y="4146650"/>
                            <a:pt x="15709" y="4148882"/>
                            <a:pt x="19599" y="4150569"/>
                          </a:cubicBezTo>
                          <a:cubicBezTo>
                            <a:pt x="23489" y="4152107"/>
                            <a:pt x="27539" y="4152900"/>
                            <a:pt x="31750" y="4152900"/>
                          </a:cubicBezTo>
                          <a:lnTo>
                            <a:pt x="7486650" y="4152900"/>
                          </a:lnTo>
                          <a:cubicBezTo>
                            <a:pt x="7490859" y="4152900"/>
                            <a:pt x="7494909" y="4152107"/>
                            <a:pt x="7498798" y="4150569"/>
                          </a:cubicBezTo>
                          <a:cubicBezTo>
                            <a:pt x="7502690" y="4148882"/>
                            <a:pt x="7506123" y="4146650"/>
                            <a:pt x="7509099" y="4143673"/>
                          </a:cubicBezTo>
                          <a:cubicBezTo>
                            <a:pt x="7512076" y="4140746"/>
                            <a:pt x="7514370" y="4137274"/>
                            <a:pt x="7515981" y="4133354"/>
                          </a:cubicBezTo>
                          <a:cubicBezTo>
                            <a:pt x="7517593" y="4129485"/>
                            <a:pt x="7518400" y="4125417"/>
                            <a:pt x="7518400" y="4121150"/>
                          </a:cubicBezTo>
                          <a:lnTo>
                            <a:pt x="7518400" y="31750"/>
                          </a:lnTo>
                          <a:cubicBezTo>
                            <a:pt x="7518400" y="27583"/>
                            <a:pt x="7517593" y="2356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3" behindDoc="1" locked="0" layoutInCell="1" allowOverlap="1">
            <wp:simplePos x="0" y="0"/>
            <wp:positionH relativeFrom="page">
              <wp:posOffset>963889</wp:posOffset>
            </wp:positionH>
            <wp:positionV relativeFrom="line">
              <wp:posOffset>-510613</wp:posOffset>
            </wp:positionV>
            <wp:extent cx="5641423" cy="3116124"/>
            <wp:effectExtent l="0" t="0" r="0" b="0"/>
            <wp:wrapNone/>
            <wp:docPr id="1295" name="Freeform 1295"/>
            <wp:cNvGraphicFramePr/>
            <a:graphic>
              <a:graphicData uri="http://schemas.microsoft.com/office/word/2010/wordprocessingShape">
                <wps:wsp>
                  <wps:cNvCnPr/>
                  <wps:spPr>
                    <a:xfrm rot="0" flipH="0" flipV="1">
                      <a:off x="0" y="0"/>
                      <a:ext cx="5641423" cy="3116124"/>
                    </a:xfrm>
                    <a:custGeom>
                      <a:rect l="l" t="t" r="r" b="b"/>
                      <a:pathLst>
                        <a:path w="7518400" h="4152900">
                          <a:moveTo>
                            <a:pt x="0" y="31750"/>
                          </a:moveTo>
                          <a:lnTo>
                            <a:pt x="0" y="4121150"/>
                          </a:lnTo>
                          <a:cubicBezTo>
                            <a:pt x="0" y="4125417"/>
                            <a:pt x="805" y="4129485"/>
                            <a:pt x="2416" y="4133354"/>
                          </a:cubicBezTo>
                          <a:cubicBezTo>
                            <a:pt x="4028" y="4137274"/>
                            <a:pt x="6322" y="4140746"/>
                            <a:pt x="9298" y="4143673"/>
                          </a:cubicBezTo>
                          <a:cubicBezTo>
                            <a:pt x="12275" y="4146650"/>
                            <a:pt x="15709" y="4148882"/>
                            <a:pt x="19599" y="4150569"/>
                          </a:cubicBezTo>
                          <a:cubicBezTo>
                            <a:pt x="23489" y="4152107"/>
                            <a:pt x="27539" y="4152900"/>
                            <a:pt x="31750" y="4152900"/>
                          </a:cubicBezTo>
                          <a:lnTo>
                            <a:pt x="7486650" y="4152900"/>
                          </a:lnTo>
                          <a:cubicBezTo>
                            <a:pt x="7490859" y="4152900"/>
                            <a:pt x="7494909" y="4152107"/>
                            <a:pt x="7498798" y="4150569"/>
                          </a:cubicBezTo>
                          <a:cubicBezTo>
                            <a:pt x="7502690" y="4148882"/>
                            <a:pt x="7506123" y="4146650"/>
                            <a:pt x="7509099" y="4143673"/>
                          </a:cubicBezTo>
                          <a:cubicBezTo>
                            <a:pt x="7512076" y="4140746"/>
                            <a:pt x="7514370" y="4137274"/>
                            <a:pt x="7515981" y="4133354"/>
                          </a:cubicBezTo>
                          <a:cubicBezTo>
                            <a:pt x="7517593" y="4129485"/>
                            <a:pt x="7518400" y="4125417"/>
                            <a:pt x="7518400" y="4121150"/>
                          </a:cubicBezTo>
                          <a:lnTo>
                            <a:pt x="7518400" y="31750"/>
                          </a:lnTo>
                          <a:cubicBezTo>
                            <a:pt x="7518400" y="27583"/>
                            <a:pt x="7517593" y="23565"/>
                            <a:pt x="7515981" y="19646"/>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943" behindDoc="1" locked="0" layoutInCell="1" allowOverlap="1">
            <wp:simplePos x="0" y="0"/>
            <wp:positionH relativeFrom="page">
              <wp:posOffset>955954</wp:posOffset>
            </wp:positionH>
            <wp:positionV relativeFrom="line">
              <wp:posOffset>-499492</wp:posOffset>
            </wp:positionV>
            <wp:extent cx="368459" cy="3117651"/>
            <wp:effectExtent l="0" t="0" r="0" b="0"/>
            <wp:wrapNone/>
            <wp:docPr id="1296" name="Picture 1296"/>
            <wp:cNvGraphicFramePr>
              <a:graphicFrameLocks noChangeAspect="1"/>
            </wp:cNvGraphicFramePr>
            <a:graphic>
              <a:graphicData uri="http://schemas.openxmlformats.org/drawingml/2006/picture">
                <pic:pic xmlns:pic="http://schemas.openxmlformats.org/drawingml/2006/picture">
                  <pic:nvPicPr>
                    <pic:cNvPr id="1296" name="Picture 1296"/>
                    <pic:cNvPicPr>
                      <a:picLocks noChangeAspect="0" noChangeArrowheads="1"/>
                    </pic:cNvPicPr>
                  </pic:nvPicPr>
                  <pic:blipFill>
                    <a:blip r:embed="rId1296">
                      <a:extLst>
                        <a:ext uri="{28A0092B-C50C-407E-A947-70E740481C1C}">
                          <a14:useLocalDpi xmlns:a14="http://schemas.microsoft.com/office/drawing/2010/main" val="0"/>
                        </a:ext>
                      </a:extLst>
                    </a:blip>
                    <a:srcRect/>
                    <a:stretch>
                      <a:fillRect/>
                    </a:stretch>
                  </pic:blipFill>
                  <pic:spPr>
                    <a:xfrm rot="0" flipH="0" flipV="0">
                      <a:off x="0" y="0"/>
                      <a:ext cx="368459" cy="3117651"/>
                    </a:xfrm>
                    <a:prstGeom prst="rect">
                      <a:avLst/>
                    </a:prstGeom>
                    <a:noFill/>
                  </pic:spPr>
                </pic:pic>
              </a:graphicData>
            </a:graphic>
          </wp:anchor>
        </w:drawing>
        <w:drawing>
          <wp:anchor simplePos="0" relativeHeight="251658519" behindDoc="1" locked="0" layoutInCell="1" allowOverlap="1">
            <wp:simplePos x="0" y="0"/>
            <wp:positionH relativeFrom="page">
              <wp:posOffset>968654</wp:posOffset>
            </wp:positionH>
            <wp:positionV relativeFrom="line">
              <wp:posOffset>-486790</wp:posOffset>
            </wp:positionV>
            <wp:extent cx="5593776" cy="3087536"/>
            <wp:effectExtent l="0" t="0" r="0" b="0"/>
            <wp:wrapNone/>
            <wp:docPr id="1297" name="Freeform 1297"/>
            <wp:cNvGraphicFramePr/>
            <a:graphic>
              <a:graphicData uri="http://schemas.microsoft.com/office/word/2010/wordprocessingShape">
                <wps:wsp>
                  <wps:cNvCnPr/>
                  <wps:spPr>
                    <a:xfrm rot="0" flipH="0" flipV="1">
                      <a:off x="0" y="0"/>
                      <a:ext cx="5593776" cy="3087536"/>
                    </a:xfrm>
                    <a:custGeom>
                      <a:rect l="l" t="t" r="r" b="b"/>
                      <a:pathLst>
                        <a:path w="7454900" h="4114800">
                          <a:moveTo>
                            <a:pt x="0" y="4114800"/>
                          </a:moveTo>
                          <a:lnTo>
                            <a:pt x="7454900" y="4114800"/>
                          </a:lnTo>
                          <a:lnTo>
                            <a:pt x="7454900" y="0"/>
                          </a:lnTo>
                          <a:lnTo>
                            <a:pt x="0" y="0"/>
                          </a:lnTo>
                          <a:lnTo>
                            <a:pt x="0" y="4114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5" behindDoc="1" locked="0" layoutInCell="1" allowOverlap="1">
            <wp:simplePos x="0" y="0"/>
            <wp:positionH relativeFrom="page">
              <wp:posOffset>968654</wp:posOffset>
            </wp:positionH>
            <wp:positionV relativeFrom="line">
              <wp:posOffset>-486790</wp:posOffset>
            </wp:positionV>
            <wp:extent cx="5593776" cy="3087536"/>
            <wp:effectExtent l="0" t="0" r="0" b="0"/>
            <wp:wrapNone/>
            <wp:docPr id="1298" name="Freeform 1298"/>
            <wp:cNvGraphicFramePr/>
            <a:graphic>
              <a:graphicData uri="http://schemas.microsoft.com/office/word/2010/wordprocessingShape">
                <wps:wsp>
                  <wps:cNvCnPr/>
                  <wps:spPr>
                    <a:xfrm rot="0" flipH="0" flipV="1">
                      <a:off x="0" y="0"/>
                      <a:ext cx="5593776" cy="3087536"/>
                    </a:xfrm>
                    <a:custGeom>
                      <a:rect l="l" t="t" r="r" b="b"/>
                      <a:pathLst>
                        <a:path w="7454900" h="4114800">
                          <a:moveTo>
                            <a:pt x="0" y="4114800"/>
                          </a:moveTo>
                          <a:lnTo>
                            <a:pt x="7454900" y="4114800"/>
                          </a:lnTo>
                          <a:lnTo>
                            <a:pt x="7454900" y="0"/>
                          </a:lnTo>
                          <a:lnTo>
                            <a:pt x="0" y="0"/>
                          </a:lnTo>
                          <a:lnTo>
                            <a:pt x="0" y="4114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method01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这个就是局部变量</w:t>
      </w:r>
      <w:r>
        <w:rPr lang="zh-CN" sz="17" baseline="0" dirty="0">
          <w:jc w:val="left"/>
          <w:rFonts w:ascii="Lucida Console" w:hAnsi="Lucida Console" w:cs="Lucida Console"/>
          <w:color w:val="AA5500"/>
          <w:sz w:val="17"/>
          <w:szCs w:val="17"/>
        </w:rPr>
        <w:t>cid</w:t>
      </w:r>
      <w:r>
        <w:rPr lang="zh-CN" sz="17" baseline="0" dirty="0">
          <w:jc w:val="left"/>
          <w:rFonts w:ascii="新宋体" w:hAnsi="新宋体" w:cs="新宋体"/>
          <w:color w:val="AA5500"/>
          <w:sz w:val="17"/>
          <w:szCs w:val="17"/>
        </w:rPr>
        <w:t>。要让局部内部类使用，就得变为</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final</w:t>
      </w:r>
      <w:r>
        <w:rPr lang="zh-CN" sz="17" baseline="0" dirty="0">
          <w:jc w:val="left"/>
          <w:rFonts w:ascii="新宋体" w:hAnsi="新宋体" w:cs="新宋体"/>
          <w:color w:val="AA5500"/>
          <w:sz w:val="17"/>
          <w:szCs w:val="17"/>
        </w:rPr>
        <w:t>并且赋值，如果不使用</w:t>
      </w:r>
      <w:r>
        <w:rPr lang="zh-CN" sz="17" baseline="0" dirty="0">
          <w:jc w:val="left"/>
          <w:rFonts w:ascii="Lucida Console" w:hAnsi="Lucida Console" w:cs="Lucida Console"/>
          <w:color w:val="AA5500"/>
          <w:sz w:val="17"/>
          <w:szCs w:val="17"/>
        </w:rPr>
        <w:t>final</w:t>
      </w:r>
      <w:r>
        <w:rPr lang="zh-CN" sz="17" baseline="0" dirty="0">
          <w:jc w:val="left"/>
          <w:rFonts w:ascii="新宋体" w:hAnsi="新宋体" w:cs="新宋体"/>
          <w:color w:val="AA5500"/>
          <w:sz w:val="17"/>
          <w:szCs w:val="17"/>
        </w:rPr>
        <w:t>修饰，就会报错</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内部类的第一个方法</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这是局部内部类</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内部类中的使用局部变量</w:t>
      </w:r>
      <w:r>
        <w:rPr lang="zh-CN" sz="17" baseline="0" dirty="0">
          <w:jc w:val="left"/>
          <w:rFonts w:ascii="Lucida Console" w:hAnsi="Lucida Console" w:cs="Lucida Console"/>
          <w:color w:val="AA5500"/>
          <w:sz w:val="17"/>
          <w:szCs w:val="17"/>
        </w:rPr>
        <w:t>cid</w:t>
      </w:r>
      <w:r>
        <w:rPr lang="zh-CN" sz="17" baseline="0" dirty="0">
          <w:jc w:val="left"/>
          <w:rFonts w:ascii="新宋体" w:hAnsi="新宋体" w:cs="新宋体"/>
          <w:color w:val="AA5500"/>
          <w:sz w:val="17"/>
          <w:szCs w:val="17"/>
        </w:rPr>
        <w:t>的方法</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useCid</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78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局部内部类不能通过外部类对象直接实例化，而是在方法中实例化出自己来，然后通过内部类对象</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0" w:after="0" w:line="257" w:lineRule="exact"/>
        <w:ind w:left="1440" w:right="0" w:firstLine="0"/>
      </w:pPr>
      <w:r/>
      <w:r>
        <w:rPr lang="zh-CN" sz="19" baseline="0" dirty="0">
          <w:jc w:val="left"/>
          <w:rFonts w:ascii="微软雅黑" w:hAnsi="微软雅黑" w:cs="微软雅黑"/>
          <w:color w:val="333333"/>
          <w:sz w:val="19"/>
          <w:szCs w:val="19"/>
        </w:rPr>
        <w:t>调用自己类中的方法。看下面例子就知道如何用了。</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770"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drawing>
          <wp:anchor simplePos="0" relativeHeight="251658282" behindDoc="1" locked="0" layoutInCell="1" allowOverlap="1">
            <wp:simplePos x="0" y="0"/>
            <wp:positionH relativeFrom="page">
              <wp:posOffset>1231900</wp:posOffset>
            </wp:positionH>
            <wp:positionV relativeFrom="line">
              <wp:posOffset>-183793</wp:posOffset>
            </wp:positionV>
            <wp:extent cx="5386113" cy="1625600"/>
            <wp:effectExtent l="0" t="0" r="0" b="0"/>
            <wp:wrapNone/>
            <wp:docPr id="1299" name="Picture 1299"/>
            <wp:cNvGraphicFramePr>
              <a:graphicFrameLocks noChangeAspect="1"/>
            </wp:cNvGraphicFramePr>
            <a:graphic>
              <a:graphicData uri="http://schemas.openxmlformats.org/drawingml/2006/picture">
                <pic:pic xmlns:pic="http://schemas.openxmlformats.org/drawingml/2006/picture">
                  <pic:nvPicPr>
                    <pic:cNvPr id="1299" name="Picture 1299"/>
                    <pic:cNvPicPr>
                      <a:picLocks noChangeAspect="0" noChangeArrowheads="1"/>
                    </pic:cNvPicPr>
                  </pic:nvPicPr>
                  <pic:blipFill>
                    <a:blip r:embed="rId1299">
                      <a:extLst>
                        <a:ext uri="{28A0092B-C50C-407E-A947-70E740481C1C}">
                          <a14:useLocalDpi xmlns:a14="http://schemas.microsoft.com/office/drawing/2010/main" val="0"/>
                        </a:ext>
                      </a:extLst>
                    </a:blip>
                    <a:srcRect/>
                    <a:stretch>
                      <a:fillRect/>
                    </a:stretch>
                  </pic:blipFill>
                  <pic:spPr>
                    <a:xfrm rot="0" flipH="0" flipV="0">
                      <a:off x="0" y="0"/>
                      <a:ext cx="5386113" cy="1625600"/>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drawing>
          <wp:anchor simplePos="0" relativeHeight="251659157" behindDoc="1" locked="0" layoutInCell="1" allowOverlap="1">
            <wp:simplePos x="0" y="0"/>
            <wp:positionH relativeFrom="page">
              <wp:posOffset>1241837</wp:posOffset>
            </wp:positionH>
            <wp:positionV relativeFrom="line">
              <wp:posOffset>-327938</wp:posOffset>
            </wp:positionV>
            <wp:extent cx="368459" cy="1598215"/>
            <wp:effectExtent l="0" t="0" r="0" b="0"/>
            <wp:wrapNone/>
            <wp:docPr id="1300" name="Picture 1300"/>
            <wp:cNvGraphicFramePr>
              <a:graphicFrameLocks noChangeAspect="1"/>
            </wp:cNvGraphicFramePr>
            <a:graphic>
              <a:graphicData uri="http://schemas.openxmlformats.org/drawingml/2006/picture">
                <pic:pic xmlns:pic="http://schemas.openxmlformats.org/drawingml/2006/picture">
                  <pic:nvPicPr>
                    <pic:cNvPr id="1300" name="Picture 1300"/>
                    <pic:cNvPicPr>
                      <a:picLocks noChangeAspect="0" noChangeArrowheads="1"/>
                    </pic:cNvPicPr>
                  </pic:nvPicPr>
                  <pic:blipFill>
                    <a:blip r:embed="rId1300">
                      <a:extLst>
                        <a:ext uri="{28A0092B-C50C-407E-A947-70E740481C1C}">
                          <a14:useLocalDpi xmlns:a14="http://schemas.microsoft.com/office/drawing/2010/main" val="0"/>
                        </a:ext>
                      </a:extLst>
                    </a:blip>
                    <a:srcRect/>
                    <a:stretch>
                      <a:fillRect/>
                    </a:stretch>
                  </pic:blipFill>
                  <pic:spPr>
                    <a:xfrm rot="0" flipH="0" flipV="0">
                      <a:off x="0" y="0"/>
                      <a:ext cx="368459" cy="1598215"/>
                    </a:xfrm>
                    <a:prstGeom prst="rect">
                      <a:avLst/>
                    </a:prstGeom>
                    <a:noFill/>
                  </pic:spPr>
                </pic:pic>
              </a:graphicData>
            </a:graphic>
          </wp:anchor>
        </w:drawing>
        <w:drawing>
          <wp:anchor simplePos="0" relativeHeight="251658969" behindDoc="1" locked="0" layoutInCell="1" allowOverlap="1">
            <wp:simplePos x="0" y="0"/>
            <wp:positionH relativeFrom="page">
              <wp:posOffset>1241837</wp:posOffset>
            </wp:positionH>
            <wp:positionV relativeFrom="line">
              <wp:posOffset>-327938</wp:posOffset>
            </wp:positionV>
            <wp:extent cx="5333290" cy="1597532"/>
            <wp:effectExtent l="0" t="0" r="0" b="0"/>
            <wp:wrapNone/>
            <wp:docPr id="1301" name="Picture 1301"/>
            <wp:cNvGraphicFramePr>
              <a:graphicFrameLocks noChangeAspect="1"/>
            </wp:cNvGraphicFramePr>
            <a:graphic>
              <a:graphicData uri="http://schemas.openxmlformats.org/drawingml/2006/picture">
                <pic:pic xmlns:pic="http://schemas.openxmlformats.org/drawingml/2006/picture">
                  <pic:nvPicPr>
                    <pic:cNvPr id="1301" name="Picture 1301"/>
                    <pic:cNvPicPr>
                      <a:picLocks noChangeAspect="0" noChangeArrowheads="1"/>
                    </pic:cNvPicPr>
                  </pic:nvPicPr>
                  <pic:blipFill>
                    <a:blip r:embed="rId1301">
                      <a:extLst>
                        <a:ext uri="{28A0092B-C50C-407E-A947-70E740481C1C}">
                          <a14:useLocalDpi xmlns:a14="http://schemas.microsoft.com/office/drawing/2010/main" val="0"/>
                        </a:ext>
                      </a:extLst>
                    </a:blip>
                    <a:srcRect/>
                    <a:stretch>
                      <a:fillRect/>
                    </a:stretch>
                  </pic:blipFill>
                  <pic:spPr>
                    <a:xfrm rot="0" flipH="0" flipV="0">
                      <a:off x="0" y="0"/>
                      <a:ext cx="5333290" cy="1597532"/>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770"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Outer</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外部类方法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method01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Inner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935" w:space="200"/>
            <w:col w:w="419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303" name="Freeform 13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304" name="Freeform 13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305" name="Freeform 13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306" name="Freeform 13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307" name="Freeform 13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308" name="Freeform 13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09" name="Freeform 13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10" name="Freeform 13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11" name="Freeform 13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12" name="Freeform 13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13" name="Freeform 13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14" name="Freeform 13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66" w:after="0" w:line="270" w:lineRule="exact"/>
        <w:ind w:left="1664" w:right="-40" w:firstLine="0"/>
        <w:jc w:val="both"/>
      </w:pPr>
      <w:r/>
      <w:r>
        <w:rPr lang="zh-CN" sz="17" baseline="0" dirty="0">
          <w:jc w:val="left"/>
          <w:rFonts w:ascii="Lucida Console" w:hAnsi="Lucida Console" w:cs="Lucida Console"/>
          <w:color w:val="999999"/>
          <w:spacing w:val="-8"/>
          <w:sz w:val="17"/>
          <w:szCs w:val="17"/>
        </w:rPr>
        <w:t>10</w:t>
      </w:r>
      <w:r>
        <w:rPr>
          <w:rFonts w:ascii="Times New Roman" w:hAnsi="Times New Roman" w:cs="Times New Roman"/>
          <w:sz w:val="17"/>
          <w:szCs w:val="17"/>
        </w:rPr>
        <w:t> </w:t>
      </w:r>
      <w:r>
        <w:drawing>
          <wp:anchor simplePos="0" relativeHeight="251658470" behindDoc="1" locked="0" layoutInCell="1" allowOverlap="1">
            <wp:simplePos x="0" y="0"/>
            <wp:positionH relativeFrom="page">
              <wp:posOffset>1241837</wp:posOffset>
            </wp:positionH>
            <wp:positionV relativeFrom="line">
              <wp:posOffset>-147094</wp:posOffset>
            </wp:positionV>
            <wp:extent cx="368459" cy="1573783"/>
            <wp:effectExtent l="0" t="0" r="0" b="0"/>
            <wp:wrapNone/>
            <wp:docPr id="1315" name="Picture 1315"/>
            <wp:cNvGraphicFramePr>
              <a:graphicFrameLocks noChangeAspect="1"/>
            </wp:cNvGraphicFramePr>
            <a:graphic>
              <a:graphicData uri="http://schemas.openxmlformats.org/drawingml/2006/picture">
                <pic:pic xmlns:pic="http://schemas.openxmlformats.org/drawingml/2006/picture">
                  <pic:nvPicPr>
                    <pic:cNvPr id="1315" name="Picture 1315"/>
                    <pic:cNvPicPr>
                      <a:picLocks noChangeAspect="0" noChangeArrowheads="1"/>
                    </pic:cNvPicPr>
                  </pic:nvPicPr>
                  <pic:blipFill>
                    <a:blip r:embed="rId1315">
                      <a:extLst>
                        <a:ext uri="{28A0092B-C50C-407E-A947-70E740481C1C}">
                          <a14:useLocalDpi xmlns:a14="http://schemas.microsoft.com/office/drawing/2010/main" val="0"/>
                        </a:ext>
                      </a:extLst>
                    </a:blip>
                    <a:srcRect/>
                    <a:stretch>
                      <a:fillRect/>
                    </a:stretch>
                  </pic:blipFill>
                  <pic:spPr>
                    <a:xfrm rot="0" flipH="0" flipV="0">
                      <a:off x="0" y="0"/>
                      <a:ext cx="368459" cy="1573783"/>
                    </a:xfrm>
                    <a:prstGeom prst="rect">
                      <a:avLst/>
                    </a:prstGeom>
                    <a:noFill/>
                  </pic:spPr>
                </pic:pic>
              </a:graphicData>
            </a:graphic>
          </wp:anchor>
        </w:drawing>
        <w:drawing>
          <wp:anchor simplePos="0" relativeHeight="251658269" behindDoc="1" locked="0" layoutInCell="1" allowOverlap="1">
            <wp:simplePos x="0" y="0"/>
            <wp:positionH relativeFrom="page">
              <wp:posOffset>1241837</wp:posOffset>
            </wp:positionH>
            <wp:positionV relativeFrom="line">
              <wp:posOffset>-147094</wp:posOffset>
            </wp:positionV>
            <wp:extent cx="5333290" cy="1569148"/>
            <wp:effectExtent l="0" t="0" r="0" b="0"/>
            <wp:wrapNone/>
            <wp:docPr id="1316" name="Picture 1316"/>
            <wp:cNvGraphicFramePr>
              <a:graphicFrameLocks noChangeAspect="1"/>
            </wp:cNvGraphicFramePr>
            <a:graphic>
              <a:graphicData uri="http://schemas.openxmlformats.org/drawingml/2006/picture">
                <pic:pic xmlns:pic="http://schemas.openxmlformats.org/drawingml/2006/picture">
                  <pic:nvPicPr>
                    <pic:cNvPr id="1316" name="Picture 1316"/>
                    <pic:cNvPicPr>
                      <a:picLocks noChangeAspect="0" noChangeArrowheads="1"/>
                    </pic:cNvPicPr>
                  </pic:nvPicPr>
                  <pic:blipFill>
                    <a:blip r:embed="rId1316">
                      <a:extLst>
                        <a:ext uri="{28A0092B-C50C-407E-A947-70E740481C1C}">
                          <a14:useLocalDpi xmlns:a14="http://schemas.microsoft.com/office/drawing/2010/main" val="0"/>
                        </a:ext>
                      </a:extLst>
                    </a:blip>
                    <a:srcRect/>
                    <a:stretch>
                      <a:fillRect/>
                    </a:stretch>
                  </pic:blipFill>
                  <pic:spPr>
                    <a:xfrm rot="0" flipH="0" flipV="0">
                      <a:off x="0" y="0"/>
                      <a:ext cx="5333290" cy="1569148"/>
                    </a:xfrm>
                    <a:prstGeom prst="rect">
                      <a:avLst/>
                    </a:prstGeom>
                    <a:noFill/>
                  </pic:spPr>
                </pic:pic>
              </a:graphicData>
            </a:graphic>
          </wp:anchor>
        </w:drawing>
      </w:r>
      <w:r>
        <w:rPr lang="zh-CN" sz="17" baseline="0" dirty="0">
          <w:jc w:val="left"/>
          <w:rFonts w:ascii="Lucida Console" w:hAnsi="Lucida Console" w:cs="Lucida Console"/>
          <w:color w:val="999999"/>
          <w:spacing w:val="-8"/>
          <w:sz w:val="17"/>
          <w:szCs w:val="17"/>
        </w:rPr>
        <w:t>11</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1231900</wp:posOffset>
            </wp:positionH>
            <wp:positionV relativeFrom="line">
              <wp:posOffset>-318624</wp:posOffset>
            </wp:positionV>
            <wp:extent cx="5386113" cy="1586483"/>
            <wp:effectExtent l="0" t="0" r="0" b="0"/>
            <wp:wrapNone/>
            <wp:docPr id="1317" name="Picture 1317"/>
            <wp:cNvGraphicFramePr>
              <a:graphicFrameLocks noChangeAspect="1"/>
            </wp:cNvGraphicFramePr>
            <a:graphic>
              <a:graphicData uri="http://schemas.openxmlformats.org/drawingml/2006/picture">
                <pic:pic xmlns:pic="http://schemas.openxmlformats.org/drawingml/2006/picture">
                  <pic:nvPicPr>
                    <pic:cNvPr id="1317" name="Picture 1317"/>
                    <pic:cNvPicPr>
                      <a:picLocks noChangeAspect="0" noChangeArrowheads="1"/>
                    </pic:cNvPicPr>
                  </pic:nvPicPr>
                  <pic:blipFill>
                    <a:blip r:embed="rId1317">
                      <a:extLst>
                        <a:ext uri="{28A0092B-C50C-407E-A947-70E740481C1C}">
                          <a14:useLocalDpi xmlns:a14="http://schemas.microsoft.com/office/drawing/2010/main" val="0"/>
                        </a:ext>
                      </a:extLst>
                    </a:blip>
                    <a:srcRect/>
                    <a:stretch>
                      <a:fillRect/>
                    </a:stretch>
                  </pic:blipFill>
                  <pic:spPr>
                    <a:xfrm rot="0" flipH="0" flipV="0">
                      <a:off x="0" y="0"/>
                      <a:ext cx="5386113" cy="1586483"/>
                    </a:xfrm>
                    <a:prstGeom prst="rect">
                      <a:avLst/>
                    </a:prstGeom>
                    <a:noFill/>
                  </pic:spPr>
                </pic:pic>
              </a:graphicData>
            </a:graphic>
          </wp:anchor>
        </w:drawing>
      </w:r>
      <w:r>
        <w:rPr lang="zh-CN" sz="17" baseline="0" dirty="0">
          <w:jc w:val="left"/>
          <w:rFonts w:ascii="Lucida Console" w:hAnsi="Lucida Console" w:cs="Lucida Console"/>
          <w:color w:val="999999"/>
          <w:spacing w:val="-8"/>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13</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664" w:right="-40" w:firstLine="0"/>
        <w:jc w:val="both"/>
      </w:pPr>
      <w:r/>
      <w:r>
        <w:rPr lang="zh-CN" sz="17" baseline="0" dirty="0">
          <w:jc w:val="left"/>
          <w:rFonts w:ascii="Lucida Console" w:hAnsi="Lucida Console" w:cs="Lucida Console"/>
          <w:color w:val="999999"/>
          <w:spacing w:val="-8"/>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8"/>
          <w:sz w:val="17"/>
          <w:szCs w:val="17"/>
        </w:rPr>
        <w:t>17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32"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这是局部内部类</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关键在这里，如需要在</w:t>
      </w:r>
      <w:r>
        <w:rPr lang="zh-CN" sz="17" baseline="0" dirty="0">
          <w:jc w:val="left"/>
          <w:rFonts w:ascii="Lucida Console" w:hAnsi="Lucida Console" w:cs="Lucida Console"/>
          <w:color w:val="AA5500"/>
          <w:sz w:val="17"/>
          <w:szCs w:val="17"/>
        </w:rPr>
        <w:t>method01</w:t>
      </w:r>
      <w:r>
        <w:rPr lang="zh-CN" sz="17" baseline="0" dirty="0">
          <w:jc w:val="left"/>
          <w:rFonts w:ascii="新宋体" w:hAnsi="新宋体" w:cs="新宋体"/>
          <w:color w:val="AA5500"/>
          <w:sz w:val="17"/>
          <w:szCs w:val="17"/>
        </w:rPr>
        <w:t>方法中自己创建内部类实例，然后调用内部类中的方法，等待</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外部类调用</w:t>
      </w:r>
      <w:r>
        <w:rPr lang="zh-CN" sz="17" baseline="0" dirty="0">
          <w:jc w:val="left"/>
          <w:rFonts w:ascii="Lucida Console" w:hAnsi="Lucida Console" w:cs="Lucida Console"/>
          <w:color w:val="AA5500"/>
          <w:sz w:val="17"/>
          <w:szCs w:val="17"/>
        </w:rPr>
        <w:t>method01</w:t>
      </w:r>
      <w:r>
        <w:rPr lang="zh-CN" sz="17" baseline="0" dirty="0">
          <w:jc w:val="left"/>
          <w:rFonts w:ascii="新宋体" w:hAnsi="新宋体" w:cs="新宋体"/>
          <w:color w:val="AA5500"/>
          <w:sz w:val="17"/>
          <w:szCs w:val="17"/>
        </w:rPr>
        <w:t>方法，就可以执行到内部类中的方法了。</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Inner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935" w:space="200"/>
            <w:col w:w="759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0" w:after="0" w:line="457" w:lineRule="exact"/>
        <w:ind w:left="990" w:right="3411" w:firstLine="0"/>
      </w:pPr>
      <w:r/>
      <w:r>
        <w:rPr lang="zh-CN" sz="19" baseline="0" dirty="0">
          <w:jc w:val="left"/>
          <w:rFonts w:ascii="微软雅黑" w:hAnsi="微软雅黑" w:cs="微软雅黑"/>
          <w:color w:val="333333"/>
          <w:sz w:val="19"/>
          <w:szCs w:val="19"/>
        </w:rPr>
        <w:t>使用局部内部类需要注意的地方就刚才上面说的：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4"/>
          <w:sz w:val="19"/>
          <w:szCs w:val="19"/>
        </w:rPr>
        <w:t> 1</w:t>
      </w:r>
      <w:r>
        <w:rPr lang="zh-CN" sz="19" baseline="0" dirty="0">
          <w:jc w:val="left"/>
          <w:rFonts w:ascii="微软雅黑" w:hAnsi="微软雅黑" w:cs="微软雅黑"/>
          <w:color w:val="333333"/>
          <w:sz w:val="19"/>
          <w:szCs w:val="19"/>
        </w:rPr>
        <w:t>、在局部内部类中，如果要访问局部变量，那么该局部变量要用</w:t>
      </w:r>
      <w:r>
        <w:rPr lang="zh-CN" sz="19" baseline="0" dirty="0">
          <w:jc w:val="left"/>
          <w:rFonts w:ascii="宋体" w:hAnsi="宋体" w:cs="宋体"/>
          <w:color w:val="333333"/>
          <w:sz w:val="19"/>
          <w:szCs w:val="19"/>
        </w:rPr>
        <w:t>ﬁnal</w:t>
      </w:r>
      <w:r>
        <w:rPr lang="zh-CN" sz="19" baseline="0" dirty="0">
          <w:jc w:val="left"/>
          <w:rFonts w:ascii="微软雅黑" w:hAnsi="微软雅黑" w:cs="微软雅黑"/>
          <w:color w:val="333333"/>
          <w:spacing w:val="-6"/>
          <w:sz w:val="19"/>
          <w:szCs w:val="19"/>
        </w:rPr>
        <w:t>修饰</w:t>
      </w:r>
      <w:r>
        <w:rPr>
          <w:rFonts w:ascii="Times New Roman" w:hAnsi="Times New Roman" w:cs="Times New Roman"/>
          <w:sz w:val="19"/>
          <w:szCs w:val="19"/>
        </w:rPr>
        <w:t> </w:t>
      </w:r>
      <w:r/>
      <w:r>
        <w:rPr lang="zh-CN" sz="19" baseline="0" dirty="0">
          <w:jc w:val="left"/>
          <w:rFonts w:ascii="宋体" w:hAnsi="宋体" w:cs="宋体"/>
          <w:color w:val="333333"/>
          <w:spacing w:val="-14"/>
          <w:sz w:val="19"/>
          <w:szCs w:val="19"/>
        </w:rPr>
        <w:t> 2</w:t>
      </w:r>
      <w:r>
        <w:rPr lang="zh-CN" sz="19" baseline="0" dirty="0">
          <w:jc w:val="left"/>
          <w:rFonts w:ascii="微软雅黑" w:hAnsi="微软雅黑" w:cs="微软雅黑"/>
          <w:color w:val="333333"/>
          <w:sz w:val="19"/>
          <w:szCs w:val="19"/>
        </w:rPr>
        <w:t>、如何调用局部内部类方法。</w:t>
      </w:r>
      <w:r>
        <w:rPr lang="zh-CN" sz="19" baseline="0" dirty="0">
          <w:jc w:val="left"/>
          <w:rFonts w:ascii="宋体" w:hAnsi="宋体" w:cs="宋体"/>
          <w:color w:val="333333"/>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4" behindDoc="1" locked="0" layoutInCell="1" allowOverlap="1">
            <wp:simplePos x="0" y="0"/>
            <wp:positionH relativeFrom="page">
              <wp:posOffset>963889</wp:posOffset>
            </wp:positionH>
            <wp:positionV relativeFrom="line">
              <wp:posOffset>-1025199</wp:posOffset>
            </wp:positionV>
            <wp:extent cx="5641423" cy="5689070"/>
            <wp:effectExtent l="0" t="0" r="0" b="0"/>
            <wp:wrapNone/>
            <wp:docPr id="1319" name="Freeform 1319">
              <a:hlinkClick r:id="rId1318"/>
            </wp:docPr>
            <wp:cNvGraphicFramePr/>
            <a:graphic>
              <a:graphicData uri="http://schemas.microsoft.com/office/word/2010/wordprocessingShape">
                <wps:wsp>
                  <wps:cNvCnPr/>
                  <wps:spPr>
                    <a:xfrm rot="0" flipH="0" flipV="1">
                      <a:off x="0" y="0"/>
                      <a:ext cx="5641423" cy="5689070"/>
                    </a:xfrm>
                    <a:custGeom>
                      <a:rect l="l" t="t" r="r" b="b"/>
                      <a:pathLst>
                        <a:path w="7518400" h="7581900">
                          <a:moveTo>
                            <a:pt x="0" y="31750"/>
                          </a:moveTo>
                          <a:lnTo>
                            <a:pt x="0" y="7550150"/>
                          </a:lnTo>
                          <a:cubicBezTo>
                            <a:pt x="0" y="7554367"/>
                            <a:pt x="805" y="7558435"/>
                            <a:pt x="2416" y="7562354"/>
                          </a:cubicBezTo>
                          <a:cubicBezTo>
                            <a:pt x="4028" y="7566274"/>
                            <a:pt x="6322" y="7569746"/>
                            <a:pt x="9298" y="7572624"/>
                          </a:cubicBezTo>
                          <a:cubicBezTo>
                            <a:pt x="12275" y="7575600"/>
                            <a:pt x="15709" y="7577833"/>
                            <a:pt x="19599" y="7579519"/>
                          </a:cubicBezTo>
                          <a:cubicBezTo>
                            <a:pt x="23489" y="7581107"/>
                            <a:pt x="27539" y="7581900"/>
                            <a:pt x="31750" y="7581900"/>
                          </a:cubicBezTo>
                          <a:lnTo>
                            <a:pt x="7486650" y="7581900"/>
                          </a:lnTo>
                          <a:cubicBezTo>
                            <a:pt x="7490859" y="7581900"/>
                            <a:pt x="7494909" y="7581107"/>
                            <a:pt x="7498798" y="7579519"/>
                          </a:cubicBezTo>
                          <a:cubicBezTo>
                            <a:pt x="7502690" y="7577833"/>
                            <a:pt x="7506123" y="7575600"/>
                            <a:pt x="7509099" y="7572624"/>
                          </a:cubicBezTo>
                          <a:cubicBezTo>
                            <a:pt x="7512076" y="7569746"/>
                            <a:pt x="7514370" y="7566274"/>
                            <a:pt x="7515981" y="7562354"/>
                          </a:cubicBezTo>
                          <a:cubicBezTo>
                            <a:pt x="7517593" y="7558435"/>
                            <a:pt x="7518400" y="7554367"/>
                            <a:pt x="7518400" y="75501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-1025199</wp:posOffset>
            </wp:positionV>
            <wp:extent cx="5641423" cy="5689070"/>
            <wp:effectExtent l="0" t="0" r="0" b="0"/>
            <wp:wrapNone/>
            <wp:docPr id="1320" name="Freeform 1320">
              <a:hlinkClick r:id="rId1318"/>
            </wp:docPr>
            <wp:cNvGraphicFramePr/>
            <a:graphic>
              <a:graphicData uri="http://schemas.microsoft.com/office/word/2010/wordprocessingShape">
                <wps:wsp>
                  <wps:cNvCnPr/>
                  <wps:spPr>
                    <a:xfrm rot="0" flipH="0" flipV="1">
                      <a:off x="0" y="0"/>
                      <a:ext cx="5641423" cy="5689070"/>
                    </a:xfrm>
                    <a:custGeom>
                      <a:rect l="l" t="t" r="r" b="b"/>
                      <a:pathLst>
                        <a:path w="7518400" h="7581900">
                          <a:moveTo>
                            <a:pt x="0" y="31750"/>
                          </a:moveTo>
                          <a:lnTo>
                            <a:pt x="0" y="7550150"/>
                          </a:lnTo>
                          <a:cubicBezTo>
                            <a:pt x="0" y="7554367"/>
                            <a:pt x="805" y="7558435"/>
                            <a:pt x="2416" y="7562354"/>
                          </a:cubicBezTo>
                          <a:cubicBezTo>
                            <a:pt x="4028" y="7566274"/>
                            <a:pt x="6322" y="7569746"/>
                            <a:pt x="9298" y="7572624"/>
                          </a:cubicBezTo>
                          <a:cubicBezTo>
                            <a:pt x="12275" y="7575600"/>
                            <a:pt x="15709" y="7577833"/>
                            <a:pt x="19599" y="7579519"/>
                          </a:cubicBezTo>
                          <a:cubicBezTo>
                            <a:pt x="23489" y="7581107"/>
                            <a:pt x="27539" y="7581900"/>
                            <a:pt x="31750" y="7581900"/>
                          </a:cubicBezTo>
                          <a:lnTo>
                            <a:pt x="7486650" y="7581900"/>
                          </a:lnTo>
                          <a:cubicBezTo>
                            <a:pt x="7490859" y="7581900"/>
                            <a:pt x="7494909" y="7581107"/>
                            <a:pt x="7498798" y="7579519"/>
                          </a:cubicBezTo>
                          <a:cubicBezTo>
                            <a:pt x="7502690" y="7577833"/>
                            <a:pt x="7506123" y="7575600"/>
                            <a:pt x="7509099" y="7572624"/>
                          </a:cubicBezTo>
                          <a:cubicBezTo>
                            <a:pt x="7512076" y="7569746"/>
                            <a:pt x="7514370" y="7566274"/>
                            <a:pt x="7515981" y="7562354"/>
                          </a:cubicBezTo>
                          <a:cubicBezTo>
                            <a:pt x="7517593" y="7558435"/>
                            <a:pt x="7518400" y="7554367"/>
                            <a:pt x="7518400" y="75501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352" behindDoc="1" locked="0" layoutInCell="1" allowOverlap="1">
            <wp:simplePos x="0" y="0"/>
            <wp:positionH relativeFrom="page">
              <wp:posOffset>955954</wp:posOffset>
            </wp:positionH>
            <wp:positionV relativeFrom="line">
              <wp:posOffset>-1014080</wp:posOffset>
            </wp:positionV>
            <wp:extent cx="368459" cy="5690344"/>
            <wp:effectExtent l="0" t="0" r="0" b="0"/>
            <wp:wrapNone/>
            <wp:docPr id="1321" name="Picture 1321"/>
            <wp:cNvGraphicFramePr>
              <a:graphicFrameLocks noChangeAspect="1"/>
            </wp:cNvGraphicFramePr>
            <a:graphic>
              <a:graphicData uri="http://schemas.openxmlformats.org/drawingml/2006/picture">
                <pic:pic xmlns:pic="http://schemas.openxmlformats.org/drawingml/2006/picture">
                  <pic:nvPicPr>
                    <pic:cNvPr id="1321" name="Picture 1321"/>
                    <pic:cNvPicPr>
                      <a:picLocks noChangeAspect="0" noChangeArrowheads="1"/>
                    </pic:cNvPicPr>
                  </pic:nvPicPr>
                  <pic:blipFill>
                    <a:blip r:embed="rId1321">
                      <a:extLst>
                        <a:ext uri="{28A0092B-C50C-407E-A947-70E740481C1C}">
                          <a14:useLocalDpi xmlns:a14="http://schemas.microsoft.com/office/drawing/2010/main" val="0"/>
                        </a:ext>
                      </a:extLst>
                    </a:blip>
                    <a:srcRect/>
                    <a:stretch>
                      <a:fillRect/>
                    </a:stretch>
                  </pic:blipFill>
                  <pic:spPr>
                    <a:xfrm rot="0" flipH="0" flipV="0">
                      <a:off x="0" y="0"/>
                      <a:ext cx="368459" cy="5690344"/>
                    </a:xfrm>
                    <a:prstGeom prst="rect">
                      <a:avLst/>
                    </a:prstGeom>
                    <a:noFill/>
                  </pic:spPr>
                </pic:pic>
              </a:graphicData>
            </a:graphic>
          </wp:anchor>
        </w:drawing>
        <w:drawing>
          <wp:anchor simplePos="0" relativeHeight="251658487" behindDoc="1" locked="0" layoutInCell="1" allowOverlap="1">
            <wp:simplePos x="0" y="0"/>
            <wp:positionH relativeFrom="page">
              <wp:posOffset>968654</wp:posOffset>
            </wp:positionH>
            <wp:positionV relativeFrom="line">
              <wp:posOffset>-1001375</wp:posOffset>
            </wp:positionV>
            <wp:extent cx="5593776" cy="5660482"/>
            <wp:effectExtent l="0" t="0" r="0" b="0"/>
            <wp:wrapNone/>
            <wp:docPr id="1322" name="Freeform 1322">
              <a:hlinkClick r:id="rId1318"/>
            </wp:docPr>
            <wp:cNvGraphicFramePr/>
            <a:graphic>
              <a:graphicData uri="http://schemas.microsoft.com/office/word/2010/wordprocessingShape">
                <wps:wsp>
                  <wps:cNvCnPr/>
                  <wps:spPr>
                    <a:xfrm rot="0" flipH="0" flipV="1">
                      <a:off x="0" y="0"/>
                      <a:ext cx="5593776" cy="5660482"/>
                    </a:xfrm>
                    <a:custGeom>
                      <a:rect l="l" t="t" r="r" b="b"/>
                      <a:pathLst>
                        <a:path w="7454900" h="7543800">
                          <a:moveTo>
                            <a:pt x="0" y="7543800"/>
                          </a:moveTo>
                          <a:lnTo>
                            <a:pt x="7454900" y="7543800"/>
                          </a:lnTo>
                          <a:lnTo>
                            <a:pt x="7454900" y="0"/>
                          </a:lnTo>
                          <a:lnTo>
                            <a:pt x="0" y="0"/>
                          </a:lnTo>
                          <a:lnTo>
                            <a:pt x="0" y="7543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968654</wp:posOffset>
            </wp:positionH>
            <wp:positionV relativeFrom="line">
              <wp:posOffset>-1001375</wp:posOffset>
            </wp:positionV>
            <wp:extent cx="5593776" cy="5660482"/>
            <wp:effectExtent l="0" t="0" r="0" b="0"/>
            <wp:wrapNone/>
            <wp:docPr id="1323" name="Freeform 1323">
              <a:hlinkClick r:id="rId1318"/>
            </wp:docPr>
            <wp:cNvGraphicFramePr/>
            <a:graphic>
              <a:graphicData uri="http://schemas.microsoft.com/office/word/2010/wordprocessingShape">
                <wps:wsp>
                  <wps:cNvCnPr/>
                  <wps:spPr>
                    <a:xfrm rot="0" flipH="0" flipV="1">
                      <a:off x="0" y="0"/>
                      <a:ext cx="5593776" cy="5660482"/>
                    </a:xfrm>
                    <a:custGeom>
                      <a:rect l="l" t="t" r="r" b="b"/>
                      <a:pathLst>
                        <a:path w="7454900" h="7543800">
                          <a:moveTo>
                            <a:pt x="0" y="7543800"/>
                          </a:moveTo>
                          <a:lnTo>
                            <a:pt x="7454900" y="7543800"/>
                          </a:lnTo>
                          <a:lnTo>
                            <a:pt x="7454900" y="0"/>
                          </a:lnTo>
                          <a:lnTo>
                            <a:pt x="0" y="0"/>
                          </a:lnTo>
                          <a:lnTo>
                            <a:pt x="0" y="7543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32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LocalInnerClassTest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局部内部类要定义在方法中</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myname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LocalInnerClass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            private static int age;</w:t>
      </w:r>
      <w:r>
        <w:rPr lang="zh-CN" sz="17" baseline="0" dirty="0">
          <w:jc w:val="left"/>
          <w:rFonts w:ascii="新宋体" w:hAnsi="新宋体" w:cs="新宋体"/>
          <w:color w:val="AA5500"/>
          <w:sz w:val="17"/>
          <w:szCs w:val="17"/>
        </w:rPr>
        <w:t>不能定义静态属性</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myname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hyperlink r:id="rId1318" w:history="1">
        <w:r>
          <w:rPr lang="zh-CN" sz="17" baseline="0" dirty="0">
            <w:jc w:val="left"/>
            <w:rFonts w:ascii="Lucida Console" w:hAnsi="Lucida Console" w:cs="Lucida Console"/>
            <w:color w:val="000000"/>
            <w:sz w:val="17"/>
            <w:szCs w:val="17"/>
          </w:rPr>
          <w:t>LocalInnerClassTest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hyperlink>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LocalInnerClassTest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run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LocalInnerClassTest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局部内部类只能在自己的方法中用</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因为局部内部类相当于一个局部变量，除了方法就找不</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到了。</w:t>
      </w:r>
      <w:r>
        <w:rPr>
          <w:rFonts w:ascii="Times New Roman" w:hAnsi="Times New Roman" w:cs="Times New Roman"/>
          <w:sz w:val="17"/>
          <w:szCs w:val="17"/>
        </w:rPr>
        <w:t> </w:t>
      </w:r>
      <w:r/>
    </w:p>
    <w:p>
      <w:pPr>
        <w:rPr>
          <w:rFonts w:ascii="Times New Roman" w:hAnsi="Times New Roman" w:cs="Times New Roman"/>
          <w:color w:val="010302"/>
        </w:rPr>
        <w:spacing w:before="10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LocalInnerClass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LocalInnerClass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lic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51"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、匿名内部类	</w:t>
      </w:r>
      <w:hyperlink r:id="rId130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在这四种内部类中，以后的工作可能遇到最多的是匿名内部类，所以说匿名内部类是最常用的一种</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内部类。</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324" name="Freeform 13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325" name="Freeform 13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326" name="Freeform 13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327" name="Freeform 13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328" name="Freeform 13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329" name="Freeform 13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30" name="Freeform 13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31" name="Freeform 13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32" name="Freeform 13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33" name="Freeform 13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34" name="Freeform 13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35" name="Freeform 13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93" w:after="0" w:line="300" w:lineRule="exact"/>
        <w:ind w:left="990" w:right="921" w:firstLine="0"/>
      </w:pPr>
      <w:r/>
      <w:r>
        <w:rPr lang="zh-CN" sz="19" baseline="0" dirty="0">
          <w:jc w:val="left"/>
          <w:rFonts w:ascii="宋体" w:hAnsi="宋体" w:cs="宋体"/>
          <w:color w:val="333333"/>
          <w:spacing w:val="2"/>
          <w:sz w:val="19"/>
          <w:szCs w:val="19"/>
        </w:rPr>
        <w:t>  </w:t>
      </w:r>
      <w:r>
        <w:rPr lang="zh-CN" sz="19" baseline="0" dirty="0">
          <w:jc w:val="left"/>
          <w:rFonts w:ascii="宋体" w:hAnsi="宋体" w:cs="宋体"/>
          <w:color w:val="333333"/>
          <w:spacing w:val="2"/>
          <w:sz w:val="19"/>
          <w:szCs w:val="19"/>
        </w:rPr>
        <w:t>  </w:t>
      </w:r>
      <w:r>
        <w:rPr lang="zh-CN" sz="19" baseline="0" dirty="0">
          <w:jc w:val="left"/>
          <w:rFonts w:ascii="微软雅黑" w:hAnsi="微软雅黑" w:cs="微软雅黑"/>
          <w:color w:val="333333"/>
          <w:sz w:val="19"/>
          <w:szCs w:val="19"/>
        </w:rPr>
        <w:t>什么是匿名对象？如果一个对象只要使用一次，那么我们就是需要</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
          <w:sz w:val="19"/>
          <w:szCs w:val="19"/>
        </w:rPr>
        <w:t>w Object().method()</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pacing w:val="-2"/>
          <w:sz w:val="19"/>
          <w:szCs w:val="19"/>
        </w:rPr>
        <w:t>就可以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了，而不需要给这个实例保存到该类型变量中去。这就是匿名对象。</w:t>
      </w:r>
      <w:r>
        <w:rPr lang="zh-CN" sz="19" baseline="0" dirty="0">
          <w:jc w:val="left"/>
          <w:rFonts w:ascii="宋体" w:hAnsi="宋体" w:cs="宋体"/>
          <w:color w:val="333333"/>
          <w:sz w:val="19"/>
          <w:szCs w:val="19"/>
        </w:rPr>
        <w:t>  </w:t>
      </w:r>
      <w:r>
        <w:rPr lang="zh-CN" sz="19" baseline="0" dirty="0">
          <w:jc w:val="left"/>
          <w:rFonts w:ascii="宋体" w:hAnsi="宋体" w:cs="宋体"/>
          <w:color w:val="333333"/>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4" behindDoc="1" locked="0" layoutInCell="1" allowOverlap="1">
            <wp:simplePos x="0" y="0"/>
            <wp:positionH relativeFrom="page">
              <wp:posOffset>963889</wp:posOffset>
            </wp:positionH>
            <wp:positionV relativeFrom="line">
              <wp:posOffset>-339076</wp:posOffset>
            </wp:positionV>
            <wp:extent cx="5641423" cy="2430005"/>
            <wp:effectExtent l="0" t="0" r="0" b="0"/>
            <wp:wrapNone/>
            <wp:docPr id="1336" name="Freeform 1336"/>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1017"/>
                            <a:pt x="805" y="3215085"/>
                            <a:pt x="2416" y="3218954"/>
                          </a:cubicBezTo>
                          <a:cubicBezTo>
                            <a:pt x="4028" y="3222874"/>
                            <a:pt x="6322" y="3226346"/>
                            <a:pt x="9298" y="3229273"/>
                          </a:cubicBezTo>
                          <a:cubicBezTo>
                            <a:pt x="12275" y="3232200"/>
                            <a:pt x="15709" y="3234433"/>
                            <a:pt x="19599" y="3236119"/>
                          </a:cubicBezTo>
                          <a:cubicBezTo>
                            <a:pt x="23489" y="3237707"/>
                            <a:pt x="27539" y="3238500"/>
                            <a:pt x="31750" y="3238500"/>
                          </a:cubicBezTo>
                          <a:lnTo>
                            <a:pt x="7486650" y="3238500"/>
                          </a:lnTo>
                          <a:cubicBezTo>
                            <a:pt x="7490859" y="3238500"/>
                            <a:pt x="7494909" y="3237707"/>
                            <a:pt x="7498798" y="3236169"/>
                          </a:cubicBezTo>
                          <a:cubicBezTo>
                            <a:pt x="7502690" y="3234482"/>
                            <a:pt x="7506123" y="3232200"/>
                            <a:pt x="7509099" y="3229273"/>
                          </a:cubicBezTo>
                          <a:cubicBezTo>
                            <a:pt x="7512076" y="3226346"/>
                            <a:pt x="7514370" y="3222874"/>
                            <a:pt x="7515981" y="3218954"/>
                          </a:cubicBezTo>
                          <a:cubicBezTo>
                            <a:pt x="7517593" y="3215085"/>
                            <a:pt x="7518400" y="3211017"/>
                            <a:pt x="7518400" y="32067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81"/>
                          </a:cubicBezTo>
                          <a:cubicBezTo>
                            <a:pt x="7494909" y="893"/>
                            <a:pt x="7490859" y="50"/>
                            <a:pt x="7486650" y="0"/>
                          </a:cubicBezTo>
                          <a:lnTo>
                            <a:pt x="31750" y="0"/>
                          </a:lnTo>
                          <a:cubicBezTo>
                            <a:pt x="27539" y="50"/>
                            <a:pt x="23489" y="893"/>
                            <a:pt x="19599" y="248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-339076</wp:posOffset>
            </wp:positionV>
            <wp:extent cx="5641423" cy="2430005"/>
            <wp:effectExtent l="0" t="0" r="0" b="0"/>
            <wp:wrapNone/>
            <wp:docPr id="1337" name="Freeform 1337"/>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1017"/>
                            <a:pt x="805" y="3215085"/>
                            <a:pt x="2416" y="3218954"/>
                          </a:cubicBezTo>
                          <a:cubicBezTo>
                            <a:pt x="4028" y="3222874"/>
                            <a:pt x="6322" y="3226346"/>
                            <a:pt x="9298" y="3229273"/>
                          </a:cubicBezTo>
                          <a:cubicBezTo>
                            <a:pt x="12275" y="3232200"/>
                            <a:pt x="15709" y="3234433"/>
                            <a:pt x="19599" y="3236119"/>
                          </a:cubicBezTo>
                          <a:cubicBezTo>
                            <a:pt x="23489" y="3237707"/>
                            <a:pt x="27539" y="3238500"/>
                            <a:pt x="31750" y="3238500"/>
                          </a:cubicBezTo>
                          <a:lnTo>
                            <a:pt x="7486650" y="3238500"/>
                          </a:lnTo>
                          <a:cubicBezTo>
                            <a:pt x="7490859" y="3238500"/>
                            <a:pt x="7494909" y="3237707"/>
                            <a:pt x="7498798" y="3236169"/>
                          </a:cubicBezTo>
                          <a:cubicBezTo>
                            <a:pt x="7502690" y="3234482"/>
                            <a:pt x="7506123" y="3232200"/>
                            <a:pt x="7509099" y="3229273"/>
                          </a:cubicBezTo>
                          <a:cubicBezTo>
                            <a:pt x="7512076" y="3226346"/>
                            <a:pt x="7514370" y="3222874"/>
                            <a:pt x="7515981" y="3218954"/>
                          </a:cubicBezTo>
                          <a:cubicBezTo>
                            <a:pt x="7517593" y="3215085"/>
                            <a:pt x="7518400" y="3211017"/>
                            <a:pt x="7518400" y="32067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81"/>
                          </a:cubicBezTo>
                          <a:cubicBezTo>
                            <a:pt x="7494909" y="893"/>
                            <a:pt x="7490859" y="50"/>
                            <a:pt x="7486650" y="0"/>
                          </a:cubicBezTo>
                          <a:lnTo>
                            <a:pt x="31750" y="0"/>
                          </a:lnTo>
                          <a:cubicBezTo>
                            <a:pt x="27539" y="50"/>
                            <a:pt x="23489" y="893"/>
                            <a:pt x="19599" y="248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44" behindDoc="1" locked="0" layoutInCell="1" allowOverlap="1">
            <wp:simplePos x="0" y="0"/>
            <wp:positionH relativeFrom="page">
              <wp:posOffset>955954</wp:posOffset>
            </wp:positionH>
            <wp:positionV relativeFrom="line">
              <wp:posOffset>-327951</wp:posOffset>
            </wp:positionV>
            <wp:extent cx="368459" cy="2430561"/>
            <wp:effectExtent l="0" t="0" r="0" b="0"/>
            <wp:wrapNone/>
            <wp:docPr id="1338" name="Picture 1338"/>
            <wp:cNvGraphicFramePr>
              <a:graphicFrameLocks noChangeAspect="1"/>
            </wp:cNvGraphicFramePr>
            <a:graphic>
              <a:graphicData uri="http://schemas.openxmlformats.org/drawingml/2006/picture">
                <pic:pic xmlns:pic="http://schemas.openxmlformats.org/drawingml/2006/picture">
                  <pic:nvPicPr>
                    <pic:cNvPr id="1338" name="Picture 1338"/>
                    <pic:cNvPicPr>
                      <a:picLocks noChangeAspect="0" noChangeArrowheads="1"/>
                    </pic:cNvPicPr>
                  </pic:nvPicPr>
                  <pic:blipFill>
                    <a:blip r:embed="rId1338">
                      <a:extLst>
                        <a:ext uri="{28A0092B-C50C-407E-A947-70E740481C1C}">
                          <a14:useLocalDpi xmlns:a14="http://schemas.microsoft.com/office/drawing/2010/main" val="0"/>
                        </a:ext>
                      </a:extLst>
                    </a:blip>
                    <a:srcRect/>
                    <a:stretch>
                      <a:fillRect/>
                    </a:stretch>
                  </pic:blipFill>
                  <pic:spPr>
                    <a:xfrm rot="0" flipH="0" flipV="0">
                      <a:off x="0" y="0"/>
                      <a:ext cx="368459" cy="2430561"/>
                    </a:xfrm>
                    <a:prstGeom prst="rect">
                      <a:avLst/>
                    </a:prstGeom>
                    <a:noFill/>
                  </pic:spPr>
                </pic:pic>
              </a:graphicData>
            </a:graphic>
          </wp:anchor>
        </w:drawing>
        <w:drawing>
          <wp:anchor simplePos="0" relativeHeight="251658328" behindDoc="1" locked="0" layoutInCell="1" allowOverlap="1">
            <wp:simplePos x="0" y="0"/>
            <wp:positionH relativeFrom="page">
              <wp:posOffset>968654</wp:posOffset>
            </wp:positionH>
            <wp:positionV relativeFrom="line">
              <wp:posOffset>-315252</wp:posOffset>
            </wp:positionV>
            <wp:extent cx="5593776" cy="2401416"/>
            <wp:effectExtent l="0" t="0" r="0" b="0"/>
            <wp:wrapNone/>
            <wp:docPr id="1339" name="Freeform 1339"/>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968654</wp:posOffset>
            </wp:positionH>
            <wp:positionV relativeFrom="line">
              <wp:posOffset>-315252</wp:posOffset>
            </wp:positionV>
            <wp:extent cx="5593776" cy="2401416"/>
            <wp:effectExtent l="0" t="0" r="0" b="0"/>
            <wp:wrapNone/>
            <wp:docPr id="1340" name="Freeform 1340"/>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讲</w:t>
      </w:r>
      <w:r>
        <w:rPr lang="zh-CN" sz="17" baseline="0" dirty="0">
          <w:jc w:val="left"/>
          <w:rFonts w:ascii="Lucida Console" w:hAnsi="Lucida Console" w:cs="Lucida Console"/>
          <w:color w:val="AA5500"/>
          <w:sz w:val="17"/>
          <w:szCs w:val="17"/>
        </w:rPr>
        <w:t>new</w:t>
      </w:r>
      <w:r>
        <w:rPr lang="zh-CN" sz="17" baseline="0" dirty="0">
          <w:jc w:val="left"/>
          <w:rFonts w:ascii="新宋体" w:hAnsi="新宋体" w:cs="新宋体"/>
          <w:color w:val="AA5500"/>
          <w:sz w:val="17"/>
          <w:szCs w:val="17"/>
        </w:rPr>
        <w:t>出来的</w:t>
      </w:r>
      <w:r>
        <w:rPr lang="zh-CN" sz="17" baseline="0" dirty="0">
          <w:jc w:val="left"/>
          <w:rFonts w:ascii="Lucida Console" w:hAnsi="Lucida Console" w:cs="Lucida Console"/>
          <w:color w:val="AA5500"/>
          <w:sz w:val="17"/>
          <w:szCs w:val="17"/>
        </w:rPr>
        <w:t>Apple</w:t>
      </w:r>
      <w:r>
        <w:rPr lang="zh-CN" sz="17" baseline="0" dirty="0">
          <w:jc w:val="left"/>
          <w:rFonts w:ascii="新宋体" w:hAnsi="新宋体" w:cs="新宋体"/>
          <w:color w:val="AA5500"/>
          <w:sz w:val="17"/>
          <w:szCs w:val="17"/>
        </w:rPr>
        <w:t>实例赋给</w:t>
      </w:r>
      <w:r>
        <w:rPr lang="zh-CN" sz="17" baseline="0" dirty="0">
          <w:jc w:val="left"/>
          <w:rFonts w:ascii="Lucida Console" w:hAnsi="Lucida Console" w:cs="Lucida Console"/>
          <w:color w:val="AA5500"/>
          <w:sz w:val="17"/>
          <w:szCs w:val="17"/>
        </w:rPr>
        <w:t>apple</w:t>
      </w:r>
      <w:r>
        <w:rPr lang="zh-CN" sz="17" baseline="0" dirty="0">
          <w:jc w:val="left"/>
          <w:rFonts w:ascii="新宋体" w:hAnsi="新宋体" w:cs="新宋体"/>
          <w:color w:val="AA5500"/>
          <w:sz w:val="17"/>
          <w:szCs w:val="17"/>
        </w:rPr>
        <w:t>变量保存起来，但是我们只需要用一次，就可以这样写</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Apple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eat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这种就叫做匿名对象的使用，不把实例保存到变量中。</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Apple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eat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Apple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eat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我要被吃了</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9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08" w:after="0" w:line="378" w:lineRule="exact"/>
        <w:ind w:left="990" w:right="989" w:firstLine="0"/>
      </w:pPr>
      <w:r/>
      <w:r>
        <w:rPr lang="zh-CN" sz="19" baseline="0" dirty="0">
          <w:jc w:val="left"/>
          <w:rFonts w:ascii="微软雅黑" w:hAnsi="微软雅黑" w:cs="微软雅黑"/>
          <w:color w:val="333333"/>
          <w:sz w:val="19"/>
          <w:szCs w:val="19"/>
        </w:rPr>
        <w:t>匿名内部类跟匿名对象是一个道理：</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匿名对象：我只需要用一次，那么我就不用声明一个该类型变量来保存对象了，</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匿名内部类：我也只需要用一次，那我就不需要在类中先定义一个内部类，而是等待需要用的时候，我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就在临时实现这个内部类，因为用次数少，可能就这一次，那么这样写内部类，更方便。不然先写出一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个内部类的全部实现来，然后就调用它一次，岂不是用完之后就一直将其放在那，那就没必要那样。</w:t>
      </w:r>
      <w:r>
        <w:rPr>
          <w:rFonts w:ascii="Times New Roman" w:hAnsi="Times New Roman" w:cs="Times New Roman"/>
          <w:sz w:val="19"/>
          <w:szCs w:val="19"/>
        </w:rPr>
        <w:t> </w:t>
      </w:r>
      <w:r/>
    </w:p>
    <w:p>
      <w:pPr>
        <w:rPr>
          <w:rFonts w:ascii="Times New Roman" w:hAnsi="Times New Roman" w:cs="Times New Roman"/>
          <w:color w:val="010302"/>
        </w:rPr>
        <w:spacing w:before="64" w:after="0" w:line="405" w:lineRule="exact"/>
        <w:ind w:left="1890" w:right="989" w:hanging="66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匿名内部类需要依托于其他类或者接口来创建</w:t>
      </w:r>
      <w:r>
        <w:rPr>
          <w:rFonts w:ascii="Times New Roman" w:hAnsi="Times New Roman" w:cs="Times New Roman"/>
          <w:sz w:val="19"/>
          <w:szCs w:val="19"/>
        </w:rPr>
        <w:t> </w:t>
      </w:r>
      <w:r>
        <w:br w:type="textWrapping" w:clear="all"/>
      </w:r>
      <w:r>
        <w:drawing>
          <wp:anchor simplePos="0" relativeHeight="251658266" behindDoc="0" locked="0" layoutInCell="1" allowOverlap="1">
            <wp:simplePos x="0" y="0"/>
            <wp:positionH relativeFrom="page">
              <wp:posOffset>1378419</wp:posOffset>
            </wp:positionH>
            <wp:positionV relativeFrom="line">
              <wp:posOffset>202442</wp:posOffset>
            </wp:positionV>
            <wp:extent cx="47647" cy="47647"/>
            <wp:effectExtent l="0" t="0" r="0" b="0"/>
            <wp:wrapNone/>
            <wp:docPr id="1341" name="Freeform 134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400"/>
                            <a:pt x="47790" y="4068"/>
                            <a:pt x="43900" y="2481"/>
                          </a:cubicBezTo>
                          <a:cubicBezTo>
                            <a:pt x="40010" y="844"/>
                            <a:pt x="35960" y="50"/>
                            <a:pt x="31750" y="0"/>
                          </a:cubicBez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ubicBezTo>
                            <a:pt x="0" y="36017"/>
                            <a:pt x="805" y="40085"/>
                            <a:pt x="2416" y="43954"/>
                          </a:cubicBezTo>
                          <a:cubicBezTo>
                            <a:pt x="4028" y="47874"/>
                            <a:pt x="6322" y="51346"/>
                            <a:pt x="9298" y="54224"/>
                          </a:cubicBezTo>
                          <a:cubicBezTo>
                            <a:pt x="12275" y="57200"/>
                            <a:pt x="15709" y="59433"/>
                            <a:pt x="19599" y="61119"/>
                          </a:cubicBezTo>
                          <a:cubicBezTo>
                            <a:pt x="23489" y="62707"/>
                            <a:pt x="27539" y="63500"/>
                            <a:pt x="31750" y="63500"/>
                          </a:cubicBezTo>
                          <a:cubicBezTo>
                            <a:pt x="35960" y="63500"/>
                            <a:pt x="40010" y="62707"/>
                            <a:pt x="43900" y="61070"/>
                          </a:cubicBezTo>
                          <a:cubicBezTo>
                            <a:pt x="47790" y="59433"/>
                            <a:pt x="51222" y="57200"/>
                            <a:pt x="54201" y="54224"/>
                          </a:cubicBezTo>
                          <a:cubicBezTo>
                            <a:pt x="57177" y="51346"/>
                            <a:pt x="59471" y="47874"/>
                            <a:pt x="61083" y="43954"/>
                          </a:cubicBezTo>
                          <a:cubicBezTo>
                            <a:pt x="62694" y="40085"/>
                            <a:pt x="63500" y="36017"/>
                            <a:pt x="63500" y="31750"/>
                          </a:cubicBezTo>
                          <a:close/>
                          <a:moveTo>
                            <a:pt x="63500" y="31750"/>
                          </a:moveTo>
                        </a:path>
                      </a:pathLst>
                    </a:custGeom>
                    <a:noFill/>
                    <a:ln w="9529" cap="flat" cmpd="sng">
                      <a:solidFill>
                        <a:srgbClr val="333333">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如果依托的是类</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那么创建出来的匿名内部类就默认是这个类的子类</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230" w:right="989" w:firstLine="660"/>
      </w:pPr>
      <w:r>
        <w:drawing>
          <wp:anchor simplePos="0" relativeHeight="251658270" behindDoc="0" locked="0" layoutInCell="1" allowOverlap="1">
            <wp:simplePos x="0" y="0"/>
            <wp:positionH relativeFrom="page">
              <wp:posOffset>1378419</wp:posOffset>
            </wp:positionH>
            <wp:positionV relativeFrom="line">
              <wp:posOffset>135767</wp:posOffset>
            </wp:positionV>
            <wp:extent cx="47647" cy="47647"/>
            <wp:effectExtent l="0" t="0" r="0" b="0"/>
            <wp:wrapNone/>
            <wp:docPr id="1342" name="Freeform 134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745"/>
                          </a:cubicBezTo>
                          <a:cubicBezTo>
                            <a:pt x="59471" y="15776"/>
                            <a:pt x="57177" y="12353"/>
                            <a:pt x="54201" y="9377"/>
                          </a:cubicBezTo>
                          <a:cubicBezTo>
                            <a:pt x="51222" y="6450"/>
                            <a:pt x="47790" y="4068"/>
                            <a:pt x="43900" y="2481"/>
                          </a:cubicBezTo>
                          <a:cubicBezTo>
                            <a:pt x="40010" y="893"/>
                            <a:pt x="35960" y="50"/>
                            <a:pt x="31750" y="0"/>
                          </a:cubicBezTo>
                          <a:cubicBezTo>
                            <a:pt x="27539" y="50"/>
                            <a:pt x="23489" y="893"/>
                            <a:pt x="19599" y="2481"/>
                          </a:cubicBezTo>
                          <a:cubicBezTo>
                            <a:pt x="15709" y="4068"/>
                            <a:pt x="12275" y="6450"/>
                            <a:pt x="9298" y="9377"/>
                          </a:cubicBezTo>
                          <a:cubicBezTo>
                            <a:pt x="6322" y="12353"/>
                            <a:pt x="4028" y="15776"/>
                            <a:pt x="2416" y="19745"/>
                          </a:cubicBezTo>
                          <a:cubicBezTo>
                            <a:pt x="805" y="23565"/>
                            <a:pt x="0" y="27583"/>
                            <a:pt x="0" y="31750"/>
                          </a:cubicBezTo>
                          <a:cubicBezTo>
                            <a:pt x="0" y="36017"/>
                            <a:pt x="805" y="40085"/>
                            <a:pt x="2416" y="43954"/>
                          </a:cubicBezTo>
                          <a:cubicBezTo>
                            <a:pt x="4028" y="47874"/>
                            <a:pt x="6322" y="51346"/>
                            <a:pt x="9298" y="54224"/>
                          </a:cubicBezTo>
                          <a:cubicBezTo>
                            <a:pt x="12275" y="57250"/>
                            <a:pt x="15709" y="59482"/>
                            <a:pt x="19599" y="61119"/>
                          </a:cubicBezTo>
                          <a:cubicBezTo>
                            <a:pt x="23489" y="62707"/>
                            <a:pt x="27539" y="63500"/>
                            <a:pt x="31750" y="63500"/>
                          </a:cubicBezTo>
                          <a:cubicBezTo>
                            <a:pt x="35960" y="63500"/>
                            <a:pt x="40010" y="62707"/>
                            <a:pt x="43900" y="61119"/>
                          </a:cubicBezTo>
                          <a:cubicBezTo>
                            <a:pt x="47790" y="59482"/>
                            <a:pt x="51222" y="57250"/>
                            <a:pt x="54201" y="54224"/>
                          </a:cubicBezTo>
                          <a:cubicBezTo>
                            <a:pt x="57177" y="51346"/>
                            <a:pt x="59471" y="47874"/>
                            <a:pt x="61083" y="43954"/>
                          </a:cubicBezTo>
                          <a:cubicBezTo>
                            <a:pt x="62694" y="40085"/>
                            <a:pt x="63500" y="36017"/>
                            <a:pt x="63500" y="31750"/>
                          </a:cubicBezTo>
                          <a:close/>
                          <a:moveTo>
                            <a:pt x="63500" y="31750"/>
                          </a:moveTo>
                        </a:path>
                      </a:pathLst>
                    </a:custGeom>
                    <a:noFill/>
                    <a:ln w="9529" cap="flat" cmpd="sng">
                      <a:solidFill>
                        <a:srgbClr val="333333">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如果依托的是接口</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那么创建出来的匿名内部类就默认是这个接口的实现类。</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匿名内部类的声明必须是在使用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关键字的时候</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890" w:right="0" w:firstLine="0"/>
      </w:pPr>
      <w:r>
        <w:drawing>
          <wp:anchor simplePos="0" relativeHeight="251658280" behindDoc="0" locked="0" layoutInCell="1" allowOverlap="1">
            <wp:simplePos x="0" y="0"/>
            <wp:positionH relativeFrom="page">
              <wp:posOffset>1378419</wp:posOffset>
            </wp:positionH>
            <wp:positionV relativeFrom="line">
              <wp:posOffset>189743</wp:posOffset>
            </wp:positionV>
            <wp:extent cx="47647" cy="47647"/>
            <wp:effectExtent l="0" t="0" r="0" b="0"/>
            <wp:wrapNone/>
            <wp:docPr id="1343" name="Freeform 134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83"/>
                            <a:pt x="62694" y="23565"/>
                            <a:pt x="61083" y="19646"/>
                          </a:cubicBezTo>
                          <a:cubicBezTo>
                            <a:pt x="59471" y="15776"/>
                            <a:pt x="57177" y="12353"/>
                            <a:pt x="54201" y="9327"/>
                          </a:cubicBezTo>
                          <a:cubicBezTo>
                            <a:pt x="51222" y="6400"/>
                            <a:pt x="47790" y="4068"/>
                            <a:pt x="43900" y="2481"/>
                          </a:cubicBezTo>
                          <a:cubicBezTo>
                            <a:pt x="40010" y="844"/>
                            <a:pt x="35960" y="50"/>
                            <a:pt x="31750" y="0"/>
                          </a:cubicBezTo>
                          <a:cubicBezTo>
                            <a:pt x="27539" y="50"/>
                            <a:pt x="23489" y="844"/>
                            <a:pt x="19599" y="2481"/>
                          </a:cubicBezTo>
                          <a:cubicBezTo>
                            <a:pt x="15709" y="4068"/>
                            <a:pt x="12275" y="6400"/>
                            <a:pt x="9298" y="9327"/>
                          </a:cubicBezTo>
                          <a:cubicBezTo>
                            <a:pt x="6322" y="12353"/>
                            <a:pt x="4028" y="15776"/>
                            <a:pt x="2416" y="19646"/>
                          </a:cubicBezTo>
                          <a:cubicBezTo>
                            <a:pt x="805" y="23565"/>
                            <a:pt x="0" y="27583"/>
                            <a:pt x="0" y="31750"/>
                          </a:cubicBezTo>
                          <a:cubicBezTo>
                            <a:pt x="0" y="35967"/>
                            <a:pt x="805" y="40035"/>
                            <a:pt x="2416" y="43905"/>
                          </a:cubicBezTo>
                          <a:cubicBezTo>
                            <a:pt x="4028" y="47824"/>
                            <a:pt x="6322" y="51297"/>
                            <a:pt x="9298" y="54224"/>
                          </a:cubicBezTo>
                          <a:cubicBezTo>
                            <a:pt x="12275" y="57200"/>
                            <a:pt x="15709" y="59433"/>
                            <a:pt x="19599" y="61119"/>
                          </a:cubicBezTo>
                          <a:cubicBezTo>
                            <a:pt x="23489" y="62707"/>
                            <a:pt x="27539" y="63500"/>
                            <a:pt x="31750" y="63500"/>
                          </a:cubicBezTo>
                          <a:cubicBezTo>
                            <a:pt x="35960" y="63500"/>
                            <a:pt x="40010" y="62707"/>
                            <a:pt x="43900" y="61119"/>
                          </a:cubicBezTo>
                          <a:cubicBezTo>
                            <a:pt x="47790" y="59433"/>
                            <a:pt x="51222" y="57200"/>
                            <a:pt x="54201" y="54224"/>
                          </a:cubicBezTo>
                          <a:cubicBezTo>
                            <a:pt x="57177" y="51297"/>
                            <a:pt x="59471" y="47824"/>
                            <a:pt x="61083" y="43954"/>
                          </a:cubicBezTo>
                          <a:cubicBezTo>
                            <a:pt x="62694" y="40035"/>
                            <a:pt x="63500" y="35967"/>
                            <a:pt x="63500" y="31750"/>
                          </a:cubicBezTo>
                          <a:close/>
                          <a:moveTo>
                            <a:pt x="63500" y="31750"/>
                          </a:moveTo>
                        </a:path>
                      </a:pathLst>
                    </a:custGeom>
                    <a:noFill/>
                    <a:ln w="9529" cap="flat" cmpd="sng">
                      <a:solidFill>
                        <a:srgbClr val="333333">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匿名内部类的声明及创建对象必须一气呵成</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并且之后能反复使用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因为没有名字。</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34" w:after="0" w:line="450" w:lineRule="exact"/>
        <w:ind w:left="990" w:right="989" w:firstLine="0"/>
      </w:pPr>
      <w:r/>
      <w:r>
        <w:rPr lang="zh-CN" sz="19" baseline="0" dirty="0">
          <w:jc w:val="left"/>
          <w:rFonts w:ascii="微软雅黑" w:hAnsi="微软雅黑" w:cs="微软雅黑"/>
          <w:color w:val="333333"/>
          <w:sz w:val="19"/>
          <w:szCs w:val="19"/>
        </w:rPr>
        <w:t>【示例】</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是一个类</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普通类、抽象类都可以</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，依托于</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类创建一个匿名内部类对象</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drawing>
          <wp:anchor simplePos="0" relativeHeight="251658296" behindDoc="1" locked="0" layoutInCell="1" allowOverlap="1">
            <wp:simplePos x="0" y="0"/>
            <wp:positionH relativeFrom="page">
              <wp:posOffset>963889</wp:posOffset>
            </wp:positionH>
            <wp:positionV relativeFrom="line">
              <wp:posOffset>-510603</wp:posOffset>
            </wp:positionV>
            <wp:extent cx="5641423" cy="2601534"/>
            <wp:effectExtent l="0" t="0" r="0" b="0"/>
            <wp:wrapNone/>
            <wp:docPr id="1344" name="Freeform 1344"/>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67"/>
                            <a:pt x="805" y="3443635"/>
                            <a:pt x="2416" y="3447554"/>
                          </a:cubicBezTo>
                          <a:cubicBezTo>
                            <a:pt x="4028" y="3451474"/>
                            <a:pt x="6322" y="3454946"/>
                            <a:pt x="9298" y="3457824"/>
                          </a:cubicBezTo>
                          <a:cubicBezTo>
                            <a:pt x="12275" y="3460800"/>
                            <a:pt x="15709" y="3463033"/>
                            <a:pt x="19599" y="3464719"/>
                          </a:cubicBezTo>
                          <a:cubicBezTo>
                            <a:pt x="23489" y="3466307"/>
                            <a:pt x="27539" y="3467100"/>
                            <a:pt x="31750" y="3467100"/>
                          </a:cubicBezTo>
                          <a:lnTo>
                            <a:pt x="7486650" y="3467100"/>
                          </a:lnTo>
                          <a:cubicBezTo>
                            <a:pt x="7490859" y="3467100"/>
                            <a:pt x="7494909" y="3466307"/>
                            <a:pt x="7498798" y="3464719"/>
                          </a:cubicBezTo>
                          <a:cubicBezTo>
                            <a:pt x="7502690" y="3463033"/>
                            <a:pt x="7506123" y="3460800"/>
                            <a:pt x="7509099" y="3457824"/>
                          </a:cubicBezTo>
                          <a:cubicBezTo>
                            <a:pt x="7512076" y="3454946"/>
                            <a:pt x="7514370" y="3451474"/>
                            <a:pt x="7515981" y="3447554"/>
                          </a:cubicBezTo>
                          <a:cubicBezTo>
                            <a:pt x="7517593" y="3443635"/>
                            <a:pt x="7518400" y="3439567"/>
                            <a:pt x="7518400" y="3435350"/>
                          </a:cubicBezTo>
                          <a:lnTo>
                            <a:pt x="7518400" y="31750"/>
                          </a:lnTo>
                          <a:cubicBezTo>
                            <a:pt x="7518400" y="27583"/>
                            <a:pt x="7517593" y="23565"/>
                            <a:pt x="7515981" y="19745"/>
                          </a:cubicBezTo>
                          <a:cubicBezTo>
                            <a:pt x="7514370" y="15776"/>
                            <a:pt x="7512076" y="12353"/>
                            <a:pt x="7509099" y="9377"/>
                          </a:cubicBezTo>
                          <a:cubicBezTo>
                            <a:pt x="7506123" y="6450"/>
                            <a:pt x="7502690" y="4118"/>
                            <a:pt x="7498798" y="2531"/>
                          </a:cubicBezTo>
                          <a:cubicBezTo>
                            <a:pt x="7494909" y="893"/>
                            <a:pt x="7490859" y="50"/>
                            <a:pt x="7486650" y="0"/>
                          </a:cubicBezTo>
                          <a:lnTo>
                            <a:pt x="31750" y="0"/>
                          </a:lnTo>
                          <a:cubicBezTo>
                            <a:pt x="27539" y="50"/>
                            <a:pt x="23489" y="844"/>
                            <a:pt x="19599" y="2481"/>
                          </a:cubicBezTo>
                          <a:cubicBezTo>
                            <a:pt x="15709" y="4068"/>
                            <a:pt x="12275" y="6450"/>
                            <a:pt x="9298" y="937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5" behindDoc="1" locked="0" layoutInCell="1" allowOverlap="1">
            <wp:simplePos x="0" y="0"/>
            <wp:positionH relativeFrom="page">
              <wp:posOffset>963889</wp:posOffset>
            </wp:positionH>
            <wp:positionV relativeFrom="line">
              <wp:posOffset>-510603</wp:posOffset>
            </wp:positionV>
            <wp:extent cx="5641423" cy="2601534"/>
            <wp:effectExtent l="0" t="0" r="0" b="0"/>
            <wp:wrapNone/>
            <wp:docPr id="1345" name="Freeform 1345"/>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67"/>
                            <a:pt x="805" y="3443635"/>
                            <a:pt x="2416" y="3447554"/>
                          </a:cubicBezTo>
                          <a:cubicBezTo>
                            <a:pt x="4028" y="3451474"/>
                            <a:pt x="6322" y="3454946"/>
                            <a:pt x="9298" y="3457824"/>
                          </a:cubicBezTo>
                          <a:cubicBezTo>
                            <a:pt x="12275" y="3460800"/>
                            <a:pt x="15709" y="3463033"/>
                            <a:pt x="19599" y="3464719"/>
                          </a:cubicBezTo>
                          <a:cubicBezTo>
                            <a:pt x="23489" y="3466307"/>
                            <a:pt x="27539" y="3467100"/>
                            <a:pt x="31750" y="3467100"/>
                          </a:cubicBezTo>
                          <a:lnTo>
                            <a:pt x="7486650" y="3467100"/>
                          </a:lnTo>
                          <a:cubicBezTo>
                            <a:pt x="7490859" y="3467100"/>
                            <a:pt x="7494909" y="3466307"/>
                            <a:pt x="7498798" y="3464719"/>
                          </a:cubicBezTo>
                          <a:cubicBezTo>
                            <a:pt x="7502690" y="3463033"/>
                            <a:pt x="7506123" y="3460800"/>
                            <a:pt x="7509099" y="3457824"/>
                          </a:cubicBezTo>
                          <a:cubicBezTo>
                            <a:pt x="7512076" y="3454946"/>
                            <a:pt x="7514370" y="3451474"/>
                            <a:pt x="7515981" y="3447554"/>
                          </a:cubicBezTo>
                          <a:cubicBezTo>
                            <a:pt x="7517593" y="3443635"/>
                            <a:pt x="7518400" y="3439567"/>
                            <a:pt x="7518400" y="3435350"/>
                          </a:cubicBezTo>
                          <a:lnTo>
                            <a:pt x="7518400" y="31750"/>
                          </a:lnTo>
                          <a:cubicBezTo>
                            <a:pt x="7518400" y="27583"/>
                            <a:pt x="7517593" y="23565"/>
                            <a:pt x="7515981" y="19745"/>
                          </a:cubicBezTo>
                          <a:cubicBezTo>
                            <a:pt x="7514370" y="15776"/>
                            <a:pt x="7512076" y="12353"/>
                            <a:pt x="7509099" y="9377"/>
                          </a:cubicBezTo>
                          <a:cubicBezTo>
                            <a:pt x="7506123" y="6450"/>
                            <a:pt x="7502690" y="4118"/>
                            <a:pt x="7498798" y="2531"/>
                          </a:cubicBezTo>
                          <a:cubicBezTo>
                            <a:pt x="7494909" y="893"/>
                            <a:pt x="7490859" y="50"/>
                            <a:pt x="7486650" y="0"/>
                          </a:cubicBezTo>
                          <a:lnTo>
                            <a:pt x="31750" y="0"/>
                          </a:lnTo>
                          <a:cubicBezTo>
                            <a:pt x="27539" y="50"/>
                            <a:pt x="23489" y="844"/>
                            <a:pt x="19599" y="2481"/>
                          </a:cubicBezTo>
                          <a:cubicBezTo>
                            <a:pt x="15709" y="4068"/>
                            <a:pt x="12275" y="6450"/>
                            <a:pt x="9298" y="937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41" behindDoc="1" locked="0" layoutInCell="1" allowOverlap="1">
            <wp:simplePos x="0" y="0"/>
            <wp:positionH relativeFrom="page">
              <wp:posOffset>955954</wp:posOffset>
            </wp:positionH>
            <wp:positionV relativeFrom="line">
              <wp:posOffset>-499468</wp:posOffset>
            </wp:positionV>
            <wp:extent cx="368459" cy="2602557"/>
            <wp:effectExtent l="0" t="0" r="0" b="0"/>
            <wp:wrapNone/>
            <wp:docPr id="1346" name="Picture 1346"/>
            <wp:cNvGraphicFramePr>
              <a:graphicFrameLocks noChangeAspect="1"/>
            </wp:cNvGraphicFramePr>
            <a:graphic>
              <a:graphicData uri="http://schemas.openxmlformats.org/drawingml/2006/picture">
                <pic:pic xmlns:pic="http://schemas.openxmlformats.org/drawingml/2006/picture">
                  <pic:nvPicPr>
                    <pic:cNvPr id="1346" name="Picture 1346"/>
                    <pic:cNvPicPr>
                      <a:picLocks noChangeAspect="0" noChangeArrowheads="1"/>
                    </pic:cNvPicPr>
                  </pic:nvPicPr>
                  <pic:blipFill>
                    <a:blip r:embed="rId1346">
                      <a:extLst>
                        <a:ext uri="{28A0092B-C50C-407E-A947-70E740481C1C}">
                          <a14:useLocalDpi xmlns:a14="http://schemas.microsoft.com/office/drawing/2010/main" val="0"/>
                        </a:ext>
                      </a:extLst>
                    </a:blip>
                    <a:srcRect/>
                    <a:stretch>
                      <a:fillRect/>
                    </a:stretch>
                  </pic:blipFill>
                  <pic:spPr>
                    <a:xfrm rot="0" flipH="0" flipV="0">
                      <a:off x="0" y="0"/>
                      <a:ext cx="368459" cy="2602557"/>
                    </a:xfrm>
                    <a:prstGeom prst="rect">
                      <a:avLst/>
                    </a:prstGeom>
                    <a:noFill/>
                  </pic:spPr>
                </pic:pic>
              </a:graphicData>
            </a:graphic>
          </wp:anchor>
        </w:drawing>
        <w:drawing>
          <wp:anchor simplePos="0" relativeHeight="251658664" behindDoc="1" locked="0" layoutInCell="1" allowOverlap="1">
            <wp:simplePos x="0" y="0"/>
            <wp:positionH relativeFrom="page">
              <wp:posOffset>968654</wp:posOffset>
            </wp:positionH>
            <wp:positionV relativeFrom="line">
              <wp:posOffset>-486779</wp:posOffset>
            </wp:positionV>
            <wp:extent cx="5593776" cy="2572946"/>
            <wp:effectExtent l="0" t="0" r="0" b="0"/>
            <wp:wrapNone/>
            <wp:docPr id="1347" name="Freeform 1347"/>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7" behindDoc="1" locked="0" layoutInCell="1" allowOverlap="1">
            <wp:simplePos x="0" y="0"/>
            <wp:positionH relativeFrom="page">
              <wp:posOffset>968654</wp:posOffset>
            </wp:positionH>
            <wp:positionV relativeFrom="line">
              <wp:posOffset>-486779</wp:posOffset>
            </wp:positionV>
            <wp:extent cx="5593776" cy="2572946"/>
            <wp:effectExtent l="0" t="0" r="0" b="0"/>
            <wp:wrapNone/>
            <wp:docPr id="1348" name="Freeform 1348"/>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实现</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中的抽象方法</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或者重写</w:t>
      </w:r>
      <w:r>
        <w:rPr lang="zh-CN" sz="17" baseline="0" dirty="0">
          <w:jc w:val="left"/>
          <w:rFonts w:ascii="Lucida Console" w:hAnsi="Lucida Console" w:cs="Lucida Console"/>
          <w:color w:val="AA5500"/>
          <w:sz w:val="17"/>
          <w:szCs w:val="17"/>
        </w:rPr>
        <w:t>A</w:t>
      </w:r>
      <w:r>
        <w:rPr lang="zh-CN" sz="17" baseline="0" dirty="0">
          <w:jc w:val="left"/>
          <w:rFonts w:ascii="新宋体" w:hAnsi="新宋体" w:cs="新宋体"/>
          <w:color w:val="AA5500"/>
          <w:sz w:val="17"/>
          <w:szCs w:val="17"/>
        </w:rPr>
        <w:t>中的普通方法</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000000"/>
          <w:sz w:val="17"/>
          <w:szCs w:val="17"/>
        </w:rPr>
        <w:t>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这个大括号里面其实就是这个内部类的代码</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只不过是声明该内部类的同时就是要</w:t>
      </w:r>
      <w:r>
        <w:rPr lang="zh-CN" sz="17" baseline="0" dirty="0">
          <w:jc w:val="left"/>
          <w:rFonts w:ascii="Lucida Console" w:hAnsi="Lucida Console" w:cs="Lucida Console"/>
          <w:color w:val="000000"/>
          <w:sz w:val="17"/>
          <w:szCs w:val="17"/>
        </w:rPr>
        <w:t>new</w:t>
      </w:r>
      <w:r>
        <w:rPr lang="zh-CN" sz="17" baseline="0" dirty="0">
          <w:jc w:val="left"/>
          <w:rFonts w:ascii="新宋体" w:hAnsi="新宋体" w:cs="新宋体"/>
          <w:color w:val="000000"/>
          <w:sz w:val="17"/>
          <w:szCs w:val="17"/>
        </w:rPr>
        <w:t>创建了其对象</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新宋体" w:hAnsi="新宋体" w:cs="新宋体"/>
          <w:color w:val="000000"/>
          <w:sz w:val="17"/>
          <w:szCs w:val="17"/>
        </w:rPr>
        <w:t>并且不能反复使用</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因为没有名字。</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894" w:firstLine="0"/>
      </w:pPr>
      <w:r/>
      <w:r>
        <w:rPr lang="zh-CN" sz="17" baseline="0" dirty="0">
          <w:jc w:val="left"/>
          <w:rFonts w:ascii="新宋体" w:hAnsi="新宋体" w:cs="新宋体"/>
          <w:color w:val="000000"/>
          <w:sz w:val="17"/>
          <w:szCs w:val="17"/>
        </w:rPr>
        <w:t>例如</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000000"/>
          <w:sz w:val="17"/>
          <w:szCs w:val="17"/>
        </w:rPr>
        <w:t>B</w:t>
      </w:r>
      <w:r>
        <w:rPr lang="zh-CN" sz="17" baseline="0" dirty="0">
          <w:jc w:val="left"/>
          <w:rFonts w:ascii="新宋体" w:hAnsi="新宋体" w:cs="新宋体"/>
          <w:color w:val="000000"/>
          <w:sz w:val="17"/>
          <w:szCs w:val="17"/>
        </w:rPr>
        <w:t>是一个接口，依托于</w:t>
      </w:r>
      <w:r>
        <w:rPr lang="zh-CN" sz="17" baseline="0" dirty="0">
          <w:jc w:val="left"/>
          <w:rFonts w:ascii="Lucida Console" w:hAnsi="Lucida Console" w:cs="Lucida Console"/>
          <w:color w:val="000000"/>
          <w:sz w:val="17"/>
          <w:szCs w:val="17"/>
        </w:rPr>
        <w:t>B</w:t>
      </w:r>
      <w:r>
        <w:rPr lang="zh-CN" sz="17" baseline="0" dirty="0">
          <w:jc w:val="left"/>
          <w:rFonts w:ascii="新宋体" w:hAnsi="新宋体" w:cs="新宋体"/>
          <w:color w:val="000000"/>
          <w:sz w:val="17"/>
          <w:szCs w:val="17"/>
        </w:rPr>
        <w:t>接口创建一个匿名内部类对象</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48" w:space="0"/>
          </w:cols>
          <w:docGrid w:linePitch="360"/>
        </w:sectPr>
        <w:spacing w:before="0" w:after="0" w:line="270" w:lineRule="exact"/>
        <w:ind w:left="0" w:right="5824" w:firstLine="0"/>
      </w:pPr>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B</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实现</w:t>
      </w:r>
      <w:r>
        <w:rPr lang="zh-CN" sz="17" baseline="0" dirty="0">
          <w:jc w:val="left"/>
          <w:rFonts w:ascii="Lucida Console" w:hAnsi="Lucida Console" w:cs="Lucida Console"/>
          <w:color w:val="AA5500"/>
          <w:sz w:val="17"/>
          <w:szCs w:val="17"/>
        </w:rPr>
        <w:t>B</w:t>
      </w:r>
      <w:r>
        <w:rPr lang="zh-CN" sz="17" baseline="0" dirty="0">
          <w:jc w:val="left"/>
          <w:rFonts w:ascii="新宋体" w:hAnsi="新宋体" w:cs="新宋体"/>
          <w:color w:val="AA5500"/>
          <w:sz w:val="17"/>
          <w:szCs w:val="17"/>
        </w:rPr>
        <w:t>中的抽象方法</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匿名内部类除了依托的类或接口之外</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不能指定继承或者实现其他类或接口</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同时也不能被其他类所</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继承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因为没有名字。</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匿名内部中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我们不能写出其构造器</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因为没有名字。</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匿名内部中</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除了重写上面的方法外</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一般不会再写其他独有的方法</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因为从外部不能直接调用到。</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pacing w:val="-16"/>
          <w:sz w:val="19"/>
          <w:szCs w:val="19"/>
        </w:rPr>
        <w:t>间</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接是调用到的</w:t>
      </w:r>
      <w:r>
        <w:rPr lang="zh-CN" sz="19" baseline="0" dirty="0">
          <w:jc w:val="left"/>
          <w:rFonts w:ascii="宋体" w:hAnsi="宋体" w:cs="宋体"/>
          <w:color w:val="333333"/>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0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349" name="Freeform 13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350" name="Freeform 13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351" name="Freeform 13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352" name="Freeform 13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353" name="Freeform 13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354" name="Freeform 13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55" name="Freeform 13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56" name="Freeform 13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57" name="Freeform 13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58" name="Freeform 13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59" name="Freeform 13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60" name="Freeform 13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-853661</wp:posOffset>
            </wp:positionV>
            <wp:extent cx="5641423" cy="4316832"/>
            <wp:effectExtent l="0" t="0" r="0" b="0"/>
            <wp:wrapNone/>
            <wp:docPr id="1362" name="Freeform 1362">
              <a:hlinkClick r:id="rId1361"/>
            </wp:docPr>
            <wp:cNvGraphicFramePr/>
            <a:graphic>
              <a:graphicData uri="http://schemas.microsoft.com/office/word/2010/wordprocessingShape">
                <wps:wsp>
                  <wps:cNvCnPr/>
                  <wps:spPr>
                    <a:xfrm rot="0" flipH="0" flipV="1">
                      <a:off x="0" y="0"/>
                      <a:ext cx="5641423" cy="4316832"/>
                    </a:xfrm>
                    <a:custGeom>
                      <a:rect l="l" t="t" r="r" b="b"/>
                      <a:pathLst>
                        <a:path w="7518400" h="5753100">
                          <a:moveTo>
                            <a:pt x="0" y="31750"/>
                          </a:moveTo>
                          <a:lnTo>
                            <a:pt x="0" y="5721350"/>
                          </a:lnTo>
                          <a:cubicBezTo>
                            <a:pt x="0" y="5725567"/>
                            <a:pt x="805" y="5729635"/>
                            <a:pt x="2416" y="5733505"/>
                          </a:cubicBezTo>
                          <a:cubicBezTo>
                            <a:pt x="4028" y="5737424"/>
                            <a:pt x="6322" y="5740897"/>
                            <a:pt x="9298" y="5743774"/>
                          </a:cubicBezTo>
                          <a:cubicBezTo>
                            <a:pt x="12275" y="5746800"/>
                            <a:pt x="15709" y="5749082"/>
                            <a:pt x="19599" y="5750719"/>
                          </a:cubicBezTo>
                          <a:cubicBezTo>
                            <a:pt x="23489" y="5752307"/>
                            <a:pt x="27539" y="5753100"/>
                            <a:pt x="31750" y="5753100"/>
                          </a:cubicBezTo>
                          <a:lnTo>
                            <a:pt x="7486650" y="5753100"/>
                          </a:lnTo>
                          <a:cubicBezTo>
                            <a:pt x="7490859" y="5753100"/>
                            <a:pt x="7494909" y="5752307"/>
                            <a:pt x="7498798" y="5750769"/>
                          </a:cubicBezTo>
                          <a:cubicBezTo>
                            <a:pt x="7502690" y="5749082"/>
                            <a:pt x="7506123" y="5746800"/>
                            <a:pt x="7509099" y="5743774"/>
                          </a:cubicBezTo>
                          <a:cubicBezTo>
                            <a:pt x="7512076" y="5740897"/>
                            <a:pt x="7514370" y="5737424"/>
                            <a:pt x="7515981" y="5733505"/>
                          </a:cubicBezTo>
                          <a:cubicBezTo>
                            <a:pt x="7517593" y="5729635"/>
                            <a:pt x="7518400" y="5725567"/>
                            <a:pt x="7518400" y="57213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31"/>
                          </a:cubicBezTo>
                          <a:cubicBezTo>
                            <a:pt x="7494909" y="893"/>
                            <a:pt x="7490859" y="50"/>
                            <a:pt x="7486650" y="0"/>
                          </a:cubicBezTo>
                          <a:lnTo>
                            <a:pt x="31750" y="0"/>
                          </a:lnTo>
                          <a:cubicBezTo>
                            <a:pt x="27539" y="50"/>
                            <a:pt x="23489" y="893"/>
                            <a:pt x="19599" y="253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-853661</wp:posOffset>
            </wp:positionV>
            <wp:extent cx="5641423" cy="4316832"/>
            <wp:effectExtent l="0" t="0" r="0" b="0"/>
            <wp:wrapNone/>
            <wp:docPr id="1363" name="Freeform 1363">
              <a:hlinkClick r:id="rId1361"/>
            </wp:docPr>
            <wp:cNvGraphicFramePr/>
            <a:graphic>
              <a:graphicData uri="http://schemas.microsoft.com/office/word/2010/wordprocessingShape">
                <wps:wsp>
                  <wps:cNvCnPr/>
                  <wps:spPr>
                    <a:xfrm rot="0" flipH="0" flipV="1">
                      <a:off x="0" y="0"/>
                      <a:ext cx="5641423" cy="4316832"/>
                    </a:xfrm>
                    <a:custGeom>
                      <a:rect l="l" t="t" r="r" b="b"/>
                      <a:pathLst>
                        <a:path w="7518400" h="5753100">
                          <a:moveTo>
                            <a:pt x="0" y="31750"/>
                          </a:moveTo>
                          <a:lnTo>
                            <a:pt x="0" y="5721350"/>
                          </a:lnTo>
                          <a:cubicBezTo>
                            <a:pt x="0" y="5725567"/>
                            <a:pt x="805" y="5729635"/>
                            <a:pt x="2416" y="5733505"/>
                          </a:cubicBezTo>
                          <a:cubicBezTo>
                            <a:pt x="4028" y="5737424"/>
                            <a:pt x="6322" y="5740897"/>
                            <a:pt x="9298" y="5743774"/>
                          </a:cubicBezTo>
                          <a:cubicBezTo>
                            <a:pt x="12275" y="5746800"/>
                            <a:pt x="15709" y="5749082"/>
                            <a:pt x="19599" y="5750719"/>
                          </a:cubicBezTo>
                          <a:cubicBezTo>
                            <a:pt x="23489" y="5752307"/>
                            <a:pt x="27539" y="5753100"/>
                            <a:pt x="31750" y="5753100"/>
                          </a:cubicBezTo>
                          <a:lnTo>
                            <a:pt x="7486650" y="5753100"/>
                          </a:lnTo>
                          <a:cubicBezTo>
                            <a:pt x="7490859" y="5753100"/>
                            <a:pt x="7494909" y="5752307"/>
                            <a:pt x="7498798" y="5750769"/>
                          </a:cubicBezTo>
                          <a:cubicBezTo>
                            <a:pt x="7502690" y="5749082"/>
                            <a:pt x="7506123" y="5746800"/>
                            <a:pt x="7509099" y="5743774"/>
                          </a:cubicBezTo>
                          <a:cubicBezTo>
                            <a:pt x="7512076" y="5740897"/>
                            <a:pt x="7514370" y="5737424"/>
                            <a:pt x="7515981" y="5733505"/>
                          </a:cubicBezTo>
                          <a:cubicBezTo>
                            <a:pt x="7517593" y="5729635"/>
                            <a:pt x="7518400" y="5725567"/>
                            <a:pt x="7518400" y="57213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31"/>
                          </a:cubicBezTo>
                          <a:cubicBezTo>
                            <a:pt x="7494909" y="893"/>
                            <a:pt x="7490859" y="50"/>
                            <a:pt x="7486650" y="0"/>
                          </a:cubicBezTo>
                          <a:lnTo>
                            <a:pt x="31750" y="0"/>
                          </a:lnTo>
                          <a:cubicBezTo>
                            <a:pt x="27539" y="50"/>
                            <a:pt x="23489" y="893"/>
                            <a:pt x="19599" y="253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47" behindDoc="1" locked="0" layoutInCell="1" allowOverlap="1">
            <wp:simplePos x="0" y="0"/>
            <wp:positionH relativeFrom="page">
              <wp:posOffset>955954</wp:posOffset>
            </wp:positionH>
            <wp:positionV relativeFrom="line">
              <wp:posOffset>-842513</wp:posOffset>
            </wp:positionV>
            <wp:extent cx="368459" cy="4313584"/>
            <wp:effectExtent l="0" t="0" r="0" b="0"/>
            <wp:wrapNone/>
            <wp:docPr id="1364" name="Picture 1364"/>
            <wp:cNvGraphicFramePr>
              <a:graphicFrameLocks noChangeAspect="1"/>
            </wp:cNvGraphicFramePr>
            <a:graphic>
              <a:graphicData uri="http://schemas.openxmlformats.org/drawingml/2006/picture">
                <pic:pic xmlns:pic="http://schemas.openxmlformats.org/drawingml/2006/picture">
                  <pic:nvPicPr>
                    <pic:cNvPr id="1364" name="Picture 1364"/>
                    <pic:cNvPicPr>
                      <a:picLocks noChangeAspect="0" noChangeArrowheads="1"/>
                    </pic:cNvPicPr>
                  </pic:nvPicPr>
                  <pic:blipFill>
                    <a:blip r:embed="rId1364">
                      <a:extLst>
                        <a:ext uri="{28A0092B-C50C-407E-A947-70E740481C1C}">
                          <a14:useLocalDpi xmlns:a14="http://schemas.microsoft.com/office/drawing/2010/main" val="0"/>
                        </a:ext>
                      </a:extLst>
                    </a:blip>
                    <a:srcRect/>
                    <a:stretch>
                      <a:fillRect/>
                    </a:stretch>
                  </pic:blipFill>
                  <pic:spPr>
                    <a:xfrm rot="0" flipH="0" flipV="0">
                      <a:off x="0" y="0"/>
                      <a:ext cx="368459" cy="4313584"/>
                    </a:xfrm>
                    <a:prstGeom prst="rect">
                      <a:avLst/>
                    </a:prstGeom>
                    <a:noFill/>
                  </pic:spPr>
                </pic:pic>
              </a:graphicData>
            </a:graphic>
          </wp:anchor>
        </w:drawing>
        <w:drawing>
          <wp:anchor simplePos="0" relativeHeight="251658254" behindDoc="1" locked="0" layoutInCell="1" allowOverlap="1">
            <wp:simplePos x="0" y="0"/>
            <wp:positionH relativeFrom="page">
              <wp:posOffset>968654</wp:posOffset>
            </wp:positionH>
            <wp:positionV relativeFrom="line">
              <wp:posOffset>-829837</wp:posOffset>
            </wp:positionV>
            <wp:extent cx="5593776" cy="4288244"/>
            <wp:effectExtent l="0" t="0" r="0" b="0"/>
            <wp:wrapNone/>
            <wp:docPr id="1365" name="Freeform 1365">
              <a:hlinkClick r:id="rId1361"/>
            </wp:docPr>
            <wp:cNvGraphicFramePr/>
            <a:graphic>
              <a:graphicData uri="http://schemas.microsoft.com/office/word/2010/wordprocessingShape">
                <wps:wsp>
                  <wps:cNvCnPr/>
                  <wps:spPr>
                    <a:xfrm rot="0" flipH="0" flipV="1">
                      <a:off x="0" y="0"/>
                      <a:ext cx="5593776" cy="4288244"/>
                    </a:xfrm>
                    <a:custGeom>
                      <a:rect l="l" t="t" r="r" b="b"/>
                      <a:pathLst>
                        <a:path w="7454900" h="5715000">
                          <a:moveTo>
                            <a:pt x="0" y="5715000"/>
                          </a:moveTo>
                          <a:lnTo>
                            <a:pt x="7454900" y="5715000"/>
                          </a:lnTo>
                          <a:lnTo>
                            <a:pt x="7454900" y="0"/>
                          </a:lnTo>
                          <a:lnTo>
                            <a:pt x="0" y="0"/>
                          </a:lnTo>
                          <a:lnTo>
                            <a:pt x="0" y="5715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-829837</wp:posOffset>
            </wp:positionV>
            <wp:extent cx="5593776" cy="4288244"/>
            <wp:effectExtent l="0" t="0" r="0" b="0"/>
            <wp:wrapNone/>
            <wp:docPr id="1366" name="Freeform 1366">
              <a:hlinkClick r:id="rId1361"/>
            </wp:docPr>
            <wp:cNvGraphicFramePr/>
            <a:graphic>
              <a:graphicData uri="http://schemas.microsoft.com/office/word/2010/wordprocessingShape">
                <wps:wsp>
                  <wps:cNvCnPr/>
                  <wps:spPr>
                    <a:xfrm rot="0" flipH="0" flipV="1">
                      <a:off x="0" y="0"/>
                      <a:ext cx="5593776" cy="4288244"/>
                    </a:xfrm>
                    <a:custGeom>
                      <a:rect l="l" t="t" r="r" b="b"/>
                      <a:pathLst>
                        <a:path w="7454900" h="5715000">
                          <a:moveTo>
                            <a:pt x="0" y="5715000"/>
                          </a:moveTo>
                          <a:lnTo>
                            <a:pt x="7454900" y="5715000"/>
                          </a:lnTo>
                          <a:lnTo>
                            <a:pt x="7454900" y="0"/>
                          </a:lnTo>
                          <a:lnTo>
                            <a:pt x="0" y="0"/>
                          </a:lnTo>
                          <a:lnTo>
                            <a:pt x="0" y="5715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345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Work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doWork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45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AnonymousOutterClass</w:t>
      </w:r>
      <w:r>
        <w:rPr lang="zh-CN" sz="17" baseline="0" dirty="0">
          <w:jc w:val="left"/>
          <w:rFonts w:ascii="Lucida Console" w:hAnsi="Lucida Console" w:cs="Lucida Console"/>
          <w:color w:val="333333"/>
          <w:spacing w:val="-1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private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say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403"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final</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90</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Work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Work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doWork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hyperlink r:id="rId1361" w:history="1">
        <w:r>
          <w:rPr lang="zh-CN" sz="17" baseline="0" dirty="0">
            <w:jc w:val="left"/>
            <w:rFonts w:ascii="Lucida Console" w:hAnsi="Lucida Console" w:cs="Lucida Console"/>
            <w:color w:val="000000"/>
            <w:sz w:val="17"/>
            <w:szCs w:val="17"/>
          </w:rPr>
          <w:t>AnonymousOutterClass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name</w:t>
        </w:r>
      </w:hyperlink>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AnonymousOutterClass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age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AnonymousOutterClass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this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say</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AnonymousOutterClass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02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w</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doWork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12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75" w:after="0" w:line="300" w:lineRule="exact"/>
        <w:ind w:left="990" w:right="3186" w:firstLine="0"/>
      </w:pPr>
      <w:r/>
      <w:r>
        <w:rPr lang="zh-CN" sz="19" baseline="0" dirty="0">
          <w:jc w:val="left"/>
          <w:rFonts w:ascii="微软雅黑" w:hAnsi="微软雅黑" w:cs="微软雅黑"/>
          <w:color w:val="333333"/>
          <w:sz w:val="19"/>
          <w:szCs w:val="19"/>
        </w:rPr>
        <w:t>我们可以试一下不用匿名内部类和用匿名内部类实现一个接口中的方法的区别</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【不用匿名内部类】</w:t>
      </w:r>
      <w:r>
        <w:rPr>
          <w:rFonts w:ascii="Times New Roman" w:hAnsi="Times New Roman" w:cs="Times New Roman"/>
          <w:sz w:val="19"/>
          <w:szCs w:val="19"/>
        </w:rPr>
        <w:t> </w:t>
      </w:r>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drawing>
          <wp:anchor simplePos="0" relativeHeight="251658248" behindDoc="1" locked="0" layoutInCell="1" allowOverlap="1">
            <wp:simplePos x="0" y="0"/>
            <wp:positionH relativeFrom="page">
              <wp:posOffset>963889</wp:posOffset>
            </wp:positionH>
            <wp:positionV relativeFrom="line">
              <wp:posOffset>-732929</wp:posOffset>
            </wp:positionV>
            <wp:extent cx="5641423" cy="4145302"/>
            <wp:effectExtent l="0" t="0" r="0" b="0"/>
            <wp:wrapNone/>
            <wp:docPr id="1367" name="Freeform 1367"/>
            <wp:cNvGraphicFramePr/>
            <a:graphic>
              <a:graphicData uri="http://schemas.microsoft.com/office/word/2010/wordprocessingShape">
                <wps:wsp>
                  <wps:cNvCnPr/>
                  <wps:spPr>
                    <a:xfrm rot="0" flipH="0" flipV="1">
                      <a:off x="0" y="0"/>
                      <a:ext cx="5641423" cy="4145302"/>
                    </a:xfrm>
                    <a:custGeom>
                      <a:rect l="l" t="t" r="r" b="b"/>
                      <a:pathLst>
                        <a:path w="7518400" h="5524500">
                          <a:moveTo>
                            <a:pt x="0" y="31750"/>
                          </a:moveTo>
                          <a:lnTo>
                            <a:pt x="0" y="5492750"/>
                          </a:lnTo>
                          <a:cubicBezTo>
                            <a:pt x="0" y="5496967"/>
                            <a:pt x="805" y="5501085"/>
                            <a:pt x="2416" y="5505004"/>
                          </a:cubicBezTo>
                          <a:cubicBezTo>
                            <a:pt x="4028" y="5508874"/>
                            <a:pt x="6322" y="5512346"/>
                            <a:pt x="9298" y="5515273"/>
                          </a:cubicBezTo>
                          <a:cubicBezTo>
                            <a:pt x="12275" y="5518250"/>
                            <a:pt x="15709" y="5520482"/>
                            <a:pt x="19599" y="5522119"/>
                          </a:cubicBezTo>
                          <a:cubicBezTo>
                            <a:pt x="23489" y="5523707"/>
                            <a:pt x="27539" y="5524500"/>
                            <a:pt x="31750" y="5524500"/>
                          </a:cubicBezTo>
                          <a:lnTo>
                            <a:pt x="7486650" y="5524500"/>
                          </a:lnTo>
                          <a:cubicBezTo>
                            <a:pt x="7490859" y="5524500"/>
                            <a:pt x="7494909" y="5523707"/>
                            <a:pt x="7498798" y="5522119"/>
                          </a:cubicBezTo>
                          <a:cubicBezTo>
                            <a:pt x="7502690" y="5520482"/>
                            <a:pt x="7506123" y="5518250"/>
                            <a:pt x="7509099" y="5515273"/>
                          </a:cubicBezTo>
                          <a:cubicBezTo>
                            <a:pt x="7512076" y="5512346"/>
                            <a:pt x="7514370" y="5508874"/>
                            <a:pt x="7515981" y="5505004"/>
                          </a:cubicBezTo>
                          <a:cubicBezTo>
                            <a:pt x="7517593" y="5501085"/>
                            <a:pt x="7518400" y="5496967"/>
                            <a:pt x="7518400" y="54927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963889</wp:posOffset>
            </wp:positionH>
            <wp:positionV relativeFrom="line">
              <wp:posOffset>-732929</wp:posOffset>
            </wp:positionV>
            <wp:extent cx="5641423" cy="4145302"/>
            <wp:effectExtent l="0" t="0" r="0" b="0"/>
            <wp:wrapNone/>
            <wp:docPr id="1368" name="Freeform 1368"/>
            <wp:cNvGraphicFramePr/>
            <a:graphic>
              <a:graphicData uri="http://schemas.microsoft.com/office/word/2010/wordprocessingShape">
                <wps:wsp>
                  <wps:cNvCnPr/>
                  <wps:spPr>
                    <a:xfrm rot="0" flipH="0" flipV="1">
                      <a:off x="0" y="0"/>
                      <a:ext cx="5641423" cy="4145302"/>
                    </a:xfrm>
                    <a:custGeom>
                      <a:rect l="l" t="t" r="r" b="b"/>
                      <a:pathLst>
                        <a:path w="7518400" h="5524500">
                          <a:moveTo>
                            <a:pt x="0" y="31750"/>
                          </a:moveTo>
                          <a:lnTo>
                            <a:pt x="0" y="5492750"/>
                          </a:lnTo>
                          <a:cubicBezTo>
                            <a:pt x="0" y="5496967"/>
                            <a:pt x="805" y="5501085"/>
                            <a:pt x="2416" y="5505004"/>
                          </a:cubicBezTo>
                          <a:cubicBezTo>
                            <a:pt x="4028" y="5508874"/>
                            <a:pt x="6322" y="5512346"/>
                            <a:pt x="9298" y="5515273"/>
                          </a:cubicBezTo>
                          <a:cubicBezTo>
                            <a:pt x="12275" y="5518250"/>
                            <a:pt x="15709" y="5520482"/>
                            <a:pt x="19599" y="5522119"/>
                          </a:cubicBezTo>
                          <a:cubicBezTo>
                            <a:pt x="23489" y="5523707"/>
                            <a:pt x="27539" y="5524500"/>
                            <a:pt x="31750" y="5524500"/>
                          </a:cubicBezTo>
                          <a:lnTo>
                            <a:pt x="7486650" y="5524500"/>
                          </a:lnTo>
                          <a:cubicBezTo>
                            <a:pt x="7490859" y="5524500"/>
                            <a:pt x="7494909" y="5523707"/>
                            <a:pt x="7498798" y="5522119"/>
                          </a:cubicBezTo>
                          <a:cubicBezTo>
                            <a:pt x="7502690" y="5520482"/>
                            <a:pt x="7506123" y="5518250"/>
                            <a:pt x="7509099" y="5515273"/>
                          </a:cubicBezTo>
                          <a:cubicBezTo>
                            <a:pt x="7512076" y="5512346"/>
                            <a:pt x="7514370" y="5508874"/>
                            <a:pt x="7515981" y="5505004"/>
                          </a:cubicBezTo>
                          <a:cubicBezTo>
                            <a:pt x="7517593" y="5501085"/>
                            <a:pt x="7518400" y="5496967"/>
                            <a:pt x="7518400" y="5492750"/>
                          </a:cubicBezTo>
                          <a:lnTo>
                            <a:pt x="7518400" y="31750"/>
                          </a:lnTo>
                          <a:cubicBezTo>
                            <a:pt x="7518400" y="27583"/>
                            <a:pt x="7517593" y="23565"/>
                            <a:pt x="7515981" y="19745"/>
                          </a:cubicBezTo>
                          <a:cubicBezTo>
                            <a:pt x="7514370" y="15776"/>
                            <a:pt x="7512076" y="12353"/>
                            <a:pt x="7509099" y="9327"/>
                          </a:cubicBezTo>
                          <a:cubicBezTo>
                            <a:pt x="7506123" y="6400"/>
                            <a:pt x="7502690" y="4068"/>
                            <a:pt x="7498798" y="2481"/>
                          </a:cubicBezTo>
                          <a:cubicBezTo>
                            <a:pt x="7494909" y="844"/>
                            <a:pt x="7490859" y="50"/>
                            <a:pt x="7486650" y="0"/>
                          </a:cubicBezTo>
                          <a:lnTo>
                            <a:pt x="31750" y="0"/>
                          </a:lnTo>
                          <a:cubicBezTo>
                            <a:pt x="27539" y="50"/>
                            <a:pt x="23489" y="844"/>
                            <a:pt x="19599" y="2481"/>
                          </a:cubicBezTo>
                          <a:cubicBezTo>
                            <a:pt x="15709" y="4068"/>
                            <a:pt x="12275" y="6400"/>
                            <a:pt x="9298" y="9327"/>
                          </a:cubicBezTo>
                          <a:cubicBezTo>
                            <a:pt x="6322" y="12353"/>
                            <a:pt x="4028" y="15776"/>
                            <a:pt x="2416" y="19745"/>
                          </a:cubicBezTo>
                          <a:cubicBezTo>
                            <a:pt x="805" y="23565"/>
                            <a:pt x="0" y="2758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296" behindDoc="1" locked="0" layoutInCell="1" allowOverlap="1">
            <wp:simplePos x="0" y="0"/>
            <wp:positionH relativeFrom="page">
              <wp:posOffset>955954</wp:posOffset>
            </wp:positionH>
            <wp:positionV relativeFrom="line">
              <wp:posOffset>-721821</wp:posOffset>
            </wp:positionV>
            <wp:extent cx="368459" cy="4146202"/>
            <wp:effectExtent l="0" t="0" r="0" b="0"/>
            <wp:wrapNone/>
            <wp:docPr id="1369" name="Picture 1369"/>
            <wp:cNvGraphicFramePr>
              <a:graphicFrameLocks noChangeAspect="1"/>
            </wp:cNvGraphicFramePr>
            <a:graphic>
              <a:graphicData uri="http://schemas.openxmlformats.org/drawingml/2006/picture">
                <pic:pic xmlns:pic="http://schemas.openxmlformats.org/drawingml/2006/picture">
                  <pic:nvPicPr>
                    <pic:cNvPr id="1369" name="Picture 1369"/>
                    <pic:cNvPicPr>
                      <a:picLocks noChangeAspect="0" noChangeArrowheads="1"/>
                    </pic:cNvPicPr>
                  </pic:nvPicPr>
                  <pic:blipFill>
                    <a:blip r:embed="rId1369">
                      <a:extLst>
                        <a:ext uri="{28A0092B-C50C-407E-A947-70E740481C1C}">
                          <a14:useLocalDpi xmlns:a14="http://schemas.microsoft.com/office/drawing/2010/main" val="0"/>
                        </a:ext>
                      </a:extLst>
                    </a:blip>
                    <a:srcRect/>
                    <a:stretch>
                      <a:fillRect/>
                    </a:stretch>
                  </pic:blipFill>
                  <pic:spPr>
                    <a:xfrm rot="0" flipH="0" flipV="0">
                      <a:off x="0" y="0"/>
                      <a:ext cx="368459" cy="4146202"/>
                    </a:xfrm>
                    <a:prstGeom prst="rect">
                      <a:avLst/>
                    </a:prstGeom>
                    <a:noFill/>
                  </pic:spPr>
                </pic:pic>
              </a:graphicData>
            </a:graphic>
          </wp:anchor>
        </w:drawing>
        <w:drawing>
          <wp:anchor simplePos="0" relativeHeight="251658889" behindDoc="1" locked="0" layoutInCell="1" allowOverlap="1">
            <wp:simplePos x="0" y="0"/>
            <wp:positionH relativeFrom="page">
              <wp:posOffset>968654</wp:posOffset>
            </wp:positionH>
            <wp:positionV relativeFrom="line">
              <wp:posOffset>-709105</wp:posOffset>
            </wp:positionV>
            <wp:extent cx="5593776" cy="4116714"/>
            <wp:effectExtent l="0" t="0" r="0" b="0"/>
            <wp:wrapNone/>
            <wp:docPr id="1370" name="Freeform 1370"/>
            <wp:cNvGraphicFramePr/>
            <a:graphic>
              <a:graphicData uri="http://schemas.microsoft.com/office/word/2010/wordprocessingShape">
                <wps:wsp>
                  <wps:cNvCnPr/>
                  <wps:spPr>
                    <a:xfrm rot="0" flipH="0" flipV="1">
                      <a:off x="0" y="0"/>
                      <a:ext cx="5593776" cy="4116714"/>
                    </a:xfrm>
                    <a:custGeom>
                      <a:rect l="l" t="t" r="r" b="b"/>
                      <a:pathLst>
                        <a:path w="7454900" h="5486400">
                          <a:moveTo>
                            <a:pt x="0" y="5486400"/>
                          </a:moveTo>
                          <a:lnTo>
                            <a:pt x="7454900" y="5486400"/>
                          </a:lnTo>
                          <a:lnTo>
                            <a:pt x="7454900" y="0"/>
                          </a:lnTo>
                          <a:lnTo>
                            <a:pt x="0" y="0"/>
                          </a:lnTo>
                          <a:lnTo>
                            <a:pt x="0" y="5486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9" behindDoc="1" locked="0" layoutInCell="1" allowOverlap="1">
            <wp:simplePos x="0" y="0"/>
            <wp:positionH relativeFrom="page">
              <wp:posOffset>968654</wp:posOffset>
            </wp:positionH>
            <wp:positionV relativeFrom="line">
              <wp:posOffset>-709105</wp:posOffset>
            </wp:positionV>
            <wp:extent cx="5593776" cy="4116714"/>
            <wp:effectExtent l="0" t="0" r="0" b="0"/>
            <wp:wrapNone/>
            <wp:docPr id="1371" name="Freeform 1371"/>
            <wp:cNvGraphicFramePr/>
            <a:graphic>
              <a:graphicData uri="http://schemas.microsoft.com/office/word/2010/wordprocessingShape">
                <wps:wsp>
                  <wps:cNvCnPr/>
                  <wps:spPr>
                    <a:xfrm rot="0" flipH="0" flipV="1">
                      <a:off x="0" y="0"/>
                      <a:ext cx="5593776" cy="4116714"/>
                    </a:xfrm>
                    <a:custGeom>
                      <a:rect l="l" t="t" r="r" b="b"/>
                      <a:pathLst>
                        <a:path w="7454900" h="5486400">
                          <a:moveTo>
                            <a:pt x="0" y="5486400"/>
                          </a:moveTo>
                          <a:lnTo>
                            <a:pt x="7454900" y="5486400"/>
                          </a:lnTo>
                          <a:lnTo>
                            <a:pt x="7454900" y="0"/>
                          </a:lnTo>
                          <a:lnTo>
                            <a:pt x="0" y="0"/>
                          </a:lnTo>
                          <a:lnTo>
                            <a:pt x="0" y="5486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如果我们需要使用接口中的方法，我们就需要走</w:t>
      </w:r>
      <w:r>
        <w:rPr lang="zh-CN" sz="17" baseline="0" dirty="0">
          <w:jc w:val="left"/>
          <w:rFonts w:ascii="Lucida Console" w:hAnsi="Lucida Console" w:cs="Lucida Console"/>
          <w:color w:val="AA5500"/>
          <w:sz w:val="17"/>
          <w:szCs w:val="17"/>
        </w:rPr>
        <w:t>3</w:t>
      </w:r>
      <w:r>
        <w:rPr lang="zh-CN" sz="17" baseline="0" dirty="0">
          <w:jc w:val="left"/>
          <w:rFonts w:ascii="新宋体" w:hAnsi="新宋体" w:cs="新宋体"/>
          <w:color w:val="AA5500"/>
          <w:sz w:val="17"/>
          <w:szCs w:val="17"/>
        </w:rPr>
        <w:t>步，</w:t>
      </w:r>
      <w:r>
        <w:rPr lang="zh-CN" sz="17" baseline="0" dirty="0">
          <w:jc w:val="left"/>
          <w:rFonts w:ascii="Lucida Console" w:hAnsi="Lucida Console" w:cs="Lucida Console"/>
          <w:color w:val="AA5500"/>
          <w:sz w:val="17"/>
          <w:szCs w:val="17"/>
        </w:rPr>
        <w:t>1</w:t>
      </w:r>
      <w:r>
        <w:rPr lang="zh-CN" sz="17" baseline="0" dirty="0">
          <w:jc w:val="left"/>
          <w:rFonts w:ascii="新宋体" w:hAnsi="新宋体" w:cs="新宋体"/>
          <w:color w:val="AA5500"/>
          <w:sz w:val="17"/>
          <w:szCs w:val="17"/>
        </w:rPr>
        <w:t>、实现接口</w:t>
      </w:r>
      <w:r>
        <w:rPr lang="zh-CN" sz="17" baseline="0" dirty="0">
          <w:jc w:val="left"/>
          <w:rFonts w:ascii="Lucida Console" w:hAnsi="Lucida Console" w:cs="Lucida Console"/>
          <w:color w:val="AA5500"/>
          <w:sz w:val="17"/>
          <w:szCs w:val="17"/>
        </w:rPr>
        <w:t> 2</w:t>
      </w:r>
      <w:r>
        <w:rPr lang="zh-CN" sz="17" baseline="0" dirty="0">
          <w:jc w:val="left"/>
          <w:rFonts w:ascii="新宋体" w:hAnsi="新宋体" w:cs="新宋体"/>
          <w:color w:val="AA5500"/>
          <w:sz w:val="17"/>
          <w:szCs w:val="17"/>
        </w:rPr>
        <w:t>、创建实现接口类的实</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例对象</w:t>
      </w:r>
      <w:r>
        <w:rPr lang="zh-CN" sz="17" baseline="0" dirty="0">
          <w:jc w:val="left"/>
          <w:rFonts w:ascii="Lucida Console" w:hAnsi="Lucida Console" w:cs="Lucida Console"/>
          <w:color w:val="AA5500"/>
          <w:sz w:val="17"/>
          <w:szCs w:val="17"/>
        </w:rPr>
        <w:t> 3</w:t>
      </w:r>
      <w:r>
        <w:rPr lang="zh-CN" sz="17" baseline="0" dirty="0">
          <w:jc w:val="left"/>
          <w:rFonts w:ascii="新宋体" w:hAnsi="新宋体" w:cs="新宋体"/>
          <w:color w:val="AA5500"/>
          <w:sz w:val="17"/>
          <w:szCs w:val="17"/>
        </w:rPr>
        <w:t>、通过对象调用方法</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第二步</w:t>
      </w:r>
      <w:r>
        <w:rPr lang="zh-CN" sz="17" baseline="0" dirty="0">
          <w:jc w:val="left"/>
          <w:rFonts w:ascii="Lucida Console" w:hAnsi="Lucida Console" w:cs="Lucida Console"/>
          <w:color w:val="AA5500"/>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Test02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Test02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第三步</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接口</w:t>
      </w:r>
      <w:r>
        <w:rPr lang="zh-CN" sz="17" baseline="0" dirty="0">
          <w:jc w:val="left"/>
          <w:rFonts w:ascii="Lucida Console" w:hAnsi="Lucida Console" w:cs="Lucida Console"/>
          <w:color w:val="AA5500"/>
          <w:sz w:val="17"/>
          <w:szCs w:val="17"/>
        </w:rPr>
        <w:t>Test1</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690" w:firstLine="0"/>
      </w:pPr>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Test01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第一步、实现</w:t>
      </w:r>
      <w:r>
        <w:rPr lang="zh-CN" sz="17" baseline="0" dirty="0">
          <w:jc w:val="left"/>
          <w:rFonts w:ascii="Lucida Console" w:hAnsi="Lucida Console" w:cs="Lucida Console"/>
          <w:color w:val="AA5500"/>
          <w:sz w:val="17"/>
          <w:szCs w:val="17"/>
        </w:rPr>
        <w:t>Test01</w:t>
      </w:r>
      <w:r>
        <w:rPr lang="zh-CN" sz="17" baseline="0" dirty="0">
          <w:jc w:val="left"/>
          <w:rFonts w:ascii="新宋体" w:hAnsi="新宋体" w:cs="新宋体"/>
          <w:color w:val="AA5500"/>
          <w:sz w:val="17"/>
          <w:szCs w:val="17"/>
        </w:rPr>
        <w:t>接口</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Test02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implements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Test01</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555555"/>
          <w:sz w:val="17"/>
          <w:szCs w:val="17"/>
        </w:rPr>
        <w:t>@Override</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286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实现了</w:t>
      </w:r>
      <w:r>
        <w:rPr lang="zh-CN" sz="17" baseline="0" dirty="0">
          <w:jc w:val="left"/>
          <w:rFonts w:ascii="Lucida Console" w:hAnsi="Lucida Console" w:cs="Lucida Console"/>
          <w:color w:val="AA1111"/>
          <w:sz w:val="17"/>
          <w:szCs w:val="17"/>
        </w:rPr>
        <w:t>Test</w:t>
      </w:r>
      <w:r>
        <w:rPr lang="zh-CN" sz="17" baseline="0" dirty="0">
          <w:jc w:val="left"/>
          <w:rFonts w:ascii="新宋体" w:hAnsi="新宋体" w:cs="新宋体"/>
          <w:color w:val="AA1111"/>
          <w:sz w:val="17"/>
          <w:szCs w:val="17"/>
        </w:rPr>
        <w:t>接口的方法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4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【使用匿名内部类】</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664"/>
        </w:tabs>
        <w:spacing w:before="0" w:after="0" w:line="175" w:lineRule="exact"/>
        <w:ind w:left="1319" w:right="0" w:firstLine="0"/>
      </w:pPr>
      <w:r>
        <w:drawing>
          <wp:anchor simplePos="0" relativeHeight="251658253" behindDoc="1" locked="0" layoutInCell="1" allowOverlap="1">
            <wp:simplePos x="0" y="0"/>
            <wp:positionH relativeFrom="page">
              <wp:posOffset>939800</wp:posOffset>
            </wp:positionH>
            <wp:positionV relativeFrom="line">
              <wp:posOffset>-63602</wp:posOffset>
            </wp:positionV>
            <wp:extent cx="5678213" cy="368300"/>
            <wp:effectExtent l="0" t="0" r="0" b="0"/>
            <wp:wrapNone/>
            <wp:docPr id="1372" name="Picture 1372"/>
            <wp:cNvGraphicFramePr>
              <a:graphicFrameLocks noChangeAspect="1"/>
            </wp:cNvGraphicFramePr>
            <a:graphic>
              <a:graphicData uri="http://schemas.openxmlformats.org/drawingml/2006/picture">
                <pic:pic xmlns:pic="http://schemas.openxmlformats.org/drawingml/2006/picture">
                  <pic:nvPicPr>
                    <pic:cNvPr id="1372" name="Picture 1372"/>
                    <pic:cNvPicPr>
                      <a:picLocks noChangeAspect="0" noChangeArrowheads="1"/>
                    </pic:cNvPicPr>
                  </pic:nvPicPr>
                  <pic:blipFill>
                    <a:blip r:embed="rId1372">
                      <a:extLst>
                        <a:ext uri="{28A0092B-C50C-407E-A947-70E740481C1C}">
                          <a14:useLocalDpi xmlns:a14="http://schemas.microsoft.com/office/drawing/2010/main" val="0"/>
                        </a:ext>
                      </a:extLst>
                    </a:blip>
                    <a:srcRect/>
                    <a:stretch>
                      <a:fillRect/>
                    </a:stretch>
                  </pic:blipFill>
                  <pic:spPr>
                    <a:xfrm rot="0" flipH="0" flipV="0">
                      <a:off x="0" y="0"/>
                      <a:ext cx="5678213" cy="368300"/>
                    </a:xfrm>
                    <a:prstGeom prst="rect">
                      <a:avLst/>
                    </a:prstGeom>
                    <a:noFill/>
                  </pic:spPr>
                </pic:pic>
              </a:graphicData>
            </a:graphic>
          </wp:anchor>
        </w:drawing>
        <w:drawing>
          <wp:anchor simplePos="0" relativeHeight="251659355" behindDoc="1" locked="0" layoutInCell="1" allowOverlap="1">
            <wp:simplePos x="0" y="0"/>
            <wp:positionH relativeFrom="page">
              <wp:posOffset>955954</wp:posOffset>
            </wp:positionH>
            <wp:positionV relativeFrom="line">
              <wp:posOffset>-35671</wp:posOffset>
            </wp:positionV>
            <wp:extent cx="368459" cy="340369"/>
            <wp:effectExtent l="0" t="0" r="0" b="0"/>
            <wp:wrapNone/>
            <wp:docPr id="1373" name="Picture 1373"/>
            <wp:cNvGraphicFramePr>
              <a:graphicFrameLocks noChangeAspect="1"/>
            </wp:cNvGraphicFramePr>
            <a:graphic>
              <a:graphicData uri="http://schemas.openxmlformats.org/drawingml/2006/picture">
                <pic:pic xmlns:pic="http://schemas.openxmlformats.org/drawingml/2006/picture">
                  <pic:nvPicPr>
                    <pic:cNvPr id="1373" name="Picture 1373"/>
                    <pic:cNvPicPr>
                      <a:picLocks noChangeAspect="0" noChangeArrowheads="1"/>
                    </pic:cNvPicPr>
                  </pic:nvPicPr>
                  <pic:blipFill>
                    <a:blip r:embed="rId1373">
                      <a:extLst>
                        <a:ext uri="{28A0092B-C50C-407E-A947-70E740481C1C}">
                          <a14:useLocalDpi xmlns:a14="http://schemas.microsoft.com/office/drawing/2010/main" val="0"/>
                        </a:ext>
                      </a:extLst>
                    </a:blip>
                    <a:srcRect/>
                    <a:stretch>
                      <a:fillRect/>
                    </a:stretch>
                  </pic:blipFill>
                  <pic:spPr>
                    <a:xfrm rot="0" flipH="0" flipV="0">
                      <a:off x="0" y="0"/>
                      <a:ext cx="368459" cy="340369"/>
                    </a:xfrm>
                    <a:prstGeom prst="rect">
                      <a:avLst/>
                    </a:prstGeom>
                    <a:noFill/>
                  </pic:spPr>
                </pic:pic>
              </a:graphicData>
            </a:graphic>
          </wp:anchor>
        </w:drawing>
        <w:drawing>
          <wp:anchor simplePos="0" relativeHeight="251659334" behindDoc="1" locked="0" layoutInCell="1" allowOverlap="1">
            <wp:simplePos x="0" y="0"/>
            <wp:positionH relativeFrom="page">
              <wp:posOffset>955954</wp:posOffset>
            </wp:positionH>
            <wp:positionV relativeFrom="line">
              <wp:posOffset>-35671</wp:posOffset>
            </wp:positionV>
            <wp:extent cx="5619174" cy="339639"/>
            <wp:effectExtent l="0" t="0" r="0" b="0"/>
            <wp:wrapNone/>
            <wp:docPr id="1374" name="Picture 1374"/>
            <wp:cNvGraphicFramePr>
              <a:graphicFrameLocks noChangeAspect="1"/>
            </wp:cNvGraphicFramePr>
            <a:graphic>
              <a:graphicData uri="http://schemas.openxmlformats.org/drawingml/2006/picture">
                <pic:pic xmlns:pic="http://schemas.openxmlformats.org/drawingml/2006/picture">
                  <pic:nvPicPr>
                    <pic:cNvPr id="1374" name="Picture 1374"/>
                    <pic:cNvPicPr>
                      <a:picLocks noChangeAspect="0" noChangeArrowheads="1"/>
                    </pic:cNvPicPr>
                  </pic:nvPicPr>
                  <pic:blipFill>
                    <a:blip r:embed="rId1374">
                      <a:extLst>
                        <a:ext uri="{28A0092B-C50C-407E-A947-70E740481C1C}">
                          <a14:useLocalDpi xmlns:a14="http://schemas.microsoft.com/office/drawing/2010/main" val="0"/>
                        </a:ext>
                      </a:extLst>
                    </a:blip>
                    <a:srcRect/>
                    <a:stretch>
                      <a:fillRect/>
                    </a:stretch>
                  </pic:blipFill>
                  <pic:spPr>
                    <a:xfrm rot="0" flipH="0" flipV="0">
                      <a:off x="0" y="0"/>
                      <a:ext cx="5619174" cy="339639"/>
                    </a:xfrm>
                    <a:prstGeom prst="rect">
                      <a:avLst/>
                    </a:prstGeom>
                    <a:noFill/>
                  </pic:spPr>
                </pic:pic>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w:t>
      </w:r>
      <w:r>
        <w:rPr lang="zh-CN" sz="17" baseline="0" dirty="0">
          <w:jc w:val="left"/>
          <w:rFonts w:ascii="Lucida Console" w:hAnsi="Lucida Console" w:cs="Lucida Console"/>
          <w:color w:val="333333"/>
          <w:spacing w:val="-7"/>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19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375" name="Freeform 13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376" name="Freeform 13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377" name="Freeform 13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378" name="Freeform 13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379" name="Freeform 13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380" name="Freeform 13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81" name="Freeform 13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82" name="Freeform 13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83" name="Freeform 13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84" name="Freeform 13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85" name="Freeform 13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86" name="Freeform 13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z w:val="16"/>
          <w:szCs w:val="16"/>
        </w:rPr>
        <w:t>狂神社群笔记资料，禁止外传，本人QQ：24736743  </w:t>
      </w:r>
      <w:r/>
    </w:p>
    <w:p>
      <w:pPr>
        <w:rPr>
          <w:rFonts w:ascii="Times New Roman" w:hAnsi="Times New Roman" w:cs="Times New Roman"/>
          <w:color w:val="010302"/>
        </w:rPr>
        <w:spacing w:before="145"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-550481</wp:posOffset>
            </wp:positionV>
            <wp:extent cx="5678213" cy="2615183"/>
            <wp:effectExtent l="0" t="0" r="0" b="0"/>
            <wp:wrapNone/>
            <wp:docPr id="1387" name="Picture 1387"/>
            <wp:cNvGraphicFramePr>
              <a:graphicFrameLocks noChangeAspect="1"/>
            </wp:cNvGraphicFramePr>
            <a:graphic>
              <a:graphicData uri="http://schemas.openxmlformats.org/drawingml/2006/picture">
                <pic:pic xmlns:pic="http://schemas.openxmlformats.org/drawingml/2006/picture">
                  <pic:nvPicPr>
                    <pic:cNvPr id="1387" name="Picture 1387"/>
                    <pic:cNvPicPr>
                      <a:picLocks noChangeAspect="0" noChangeArrowheads="1"/>
                    </pic:cNvPicPr>
                  </pic:nvPicPr>
                  <pic:blipFill>
                    <a:blip r:embed="rId1387">
                      <a:extLst>
                        <a:ext uri="{28A0092B-C50C-407E-A947-70E740481C1C}">
                          <a14:useLocalDpi xmlns:a14="http://schemas.microsoft.com/office/drawing/2010/main" val="0"/>
                        </a:ext>
                      </a:extLst>
                    </a:blip>
                    <a:srcRect/>
                    <a:stretch>
                      <a:fillRect/>
                    </a:stretch>
                  </pic:blipFill>
                  <pic:spPr>
                    <a:xfrm rot="0" flipH="0" flipV="0">
                      <a:off x="0" y="0"/>
                      <a:ext cx="5678213" cy="2615183"/>
                    </a:xfrm>
                    <a:prstGeom prst="rect">
                      <a:avLst/>
                    </a:prstGeom>
                    <a:noFill/>
                  </pic:spPr>
                </pic:pic>
              </a:graphicData>
            </a:graphic>
          </wp:anchor>
        </w:drawing>
        <w:drawing>
          <wp:anchor simplePos="0" relativeHeight="251658543" behindDoc="1" locked="0" layoutInCell="1" allowOverlap="1">
            <wp:simplePos x="0" y="0"/>
            <wp:positionH relativeFrom="page">
              <wp:posOffset>955954</wp:posOffset>
            </wp:positionH>
            <wp:positionV relativeFrom="line">
              <wp:posOffset>-550481</wp:posOffset>
            </wp:positionV>
            <wp:extent cx="368459" cy="2602483"/>
            <wp:effectExtent l="0" t="0" r="0" b="0"/>
            <wp:wrapNone/>
            <wp:docPr id="1388" name="Picture 1388"/>
            <wp:cNvGraphicFramePr>
              <a:graphicFrameLocks noChangeAspect="1"/>
            </wp:cNvGraphicFramePr>
            <a:graphic>
              <a:graphicData uri="http://schemas.openxmlformats.org/drawingml/2006/picture">
                <pic:pic xmlns:pic="http://schemas.openxmlformats.org/drawingml/2006/picture">
                  <pic:nvPicPr>
                    <pic:cNvPr id="1388" name="Picture 1388"/>
                    <pic:cNvPicPr>
                      <a:picLocks noChangeAspect="0" noChangeArrowheads="1"/>
                    </pic:cNvPicPr>
                  </pic:nvPicPr>
                  <pic:blipFill>
                    <a:blip r:embed="rId1388">
                      <a:extLst>
                        <a:ext uri="{28A0092B-C50C-407E-A947-70E740481C1C}">
                          <a14:useLocalDpi xmlns:a14="http://schemas.microsoft.com/office/drawing/2010/main" val="0"/>
                        </a:ext>
                      </a:extLst>
                    </a:blip>
                    <a:srcRect/>
                    <a:stretch>
                      <a:fillRect/>
                    </a:stretch>
                  </pic:blipFill>
                  <pic:spPr>
                    <a:xfrm rot="0" flipH="0" flipV="0">
                      <a:off x="0" y="0"/>
                      <a:ext cx="368459" cy="2602483"/>
                    </a:xfrm>
                    <a:prstGeom prst="rect">
                      <a:avLst/>
                    </a:prstGeom>
                    <a:noFill/>
                  </pic:spPr>
                </pic:pic>
              </a:graphicData>
            </a:graphic>
          </wp:anchor>
        </w:drawing>
        <w:drawing>
          <wp:anchor simplePos="0" relativeHeight="251658275" behindDoc="1" locked="0" layoutInCell="1" allowOverlap="1">
            <wp:simplePos x="0" y="0"/>
            <wp:positionH relativeFrom="page">
              <wp:posOffset>955954</wp:posOffset>
            </wp:positionH>
            <wp:positionV relativeFrom="line">
              <wp:posOffset>-550481</wp:posOffset>
            </wp:positionV>
            <wp:extent cx="5619174" cy="2598373"/>
            <wp:effectExtent l="0" t="0" r="0" b="0"/>
            <wp:wrapNone/>
            <wp:docPr id="1389" name="Picture 1389"/>
            <wp:cNvGraphicFramePr>
              <a:graphicFrameLocks noChangeAspect="1"/>
            </wp:cNvGraphicFramePr>
            <a:graphic>
              <a:graphicData uri="http://schemas.openxmlformats.org/drawingml/2006/picture">
                <pic:pic xmlns:pic="http://schemas.openxmlformats.org/drawingml/2006/picture">
                  <pic:nvPicPr>
                    <pic:cNvPr id="1389" name="Picture 1389"/>
                    <pic:cNvPicPr>
                      <a:picLocks noChangeAspect="0" noChangeArrowheads="1"/>
                    </pic:cNvPicPr>
                  </pic:nvPicPr>
                  <pic:blipFill>
                    <a:blip r:embed="rId1389">
                      <a:extLst>
                        <a:ext uri="{28A0092B-C50C-407E-A947-70E740481C1C}">
                          <a14:useLocalDpi xmlns:a14="http://schemas.microsoft.com/office/drawing/2010/main" val="0"/>
                        </a:ext>
                      </a:extLst>
                    </a:blip>
                    <a:srcRect/>
                    <a:stretch>
                      <a:fillRect/>
                    </a:stretch>
                  </pic:blipFill>
                  <pic:spPr>
                    <a:xfrm rot="0" flipH="0" flipV="0">
                      <a:off x="0" y="0"/>
                      <a:ext cx="5619174" cy="2598373"/>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6"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如果我们需要使用接口中的方法，我们只需要走一步，就是使用匿名内部类，直接将其</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类的对象创建出来。</w:t>
      </w:r>
      <w:r>
        <w:rPr>
          <w:rFonts w:ascii="Times New Roman" w:hAnsi="Times New Roman" w:cs="Times New Roman"/>
          <w:sz w:val="17"/>
          <w:szCs w:val="17"/>
        </w:rPr>
        <w:t> </w:t>
      </w:r>
      <w:r/>
    </w:p>
    <w:p>
      <w:pPr>
        <w:rPr>
          <w:rFonts w:ascii="Times New Roman" w:hAnsi="Times New Roman" w:cs="Times New Roman"/>
          <w:color w:val="010302"/>
        </w:rPr>
        <w:spacing w:before="10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Test1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实现了</w:t>
      </w:r>
      <w:r>
        <w:rPr lang="zh-CN" sz="17" baseline="0" dirty="0">
          <w:jc w:val="left"/>
          <w:rFonts w:ascii="Lucida Console" w:hAnsi="Lucida Console" w:cs="Lucida Console"/>
          <w:color w:val="AA1111"/>
          <w:sz w:val="17"/>
          <w:szCs w:val="17"/>
        </w:rPr>
        <w:t>Test</w:t>
      </w:r>
      <w:r>
        <w:rPr lang="zh-CN" sz="17" baseline="0" dirty="0">
          <w:jc w:val="left"/>
          <w:rFonts w:ascii="新宋体" w:hAnsi="新宋体" w:cs="新宋体"/>
          <w:color w:val="AA1111"/>
          <w:sz w:val="17"/>
          <w:szCs w:val="17"/>
        </w:rPr>
        <w:t>接口的方法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pacing w:val="69"/>
          <w:sz w:val="17"/>
          <w:szCs w:val="17"/>
        </w:rPr>
        <w:t>      </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5252" w:firstLine="0"/>
      </w:pPr>
      <w:r/>
      <w:r>
        <w:rPr lang="zh-CN" sz="17" baseline="0" dirty="0">
          <w:jc w:val="left"/>
          <w:rFonts w:ascii="Lucida Console" w:hAnsi="Lucida Console" w:cs="Lucida Console"/>
          <w:color w:val="770088"/>
          <w:sz w:val="17"/>
          <w:szCs w:val="17"/>
        </w:rPr>
        <w:t>interface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Test1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method</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97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40" w:after="0" w:line="350" w:lineRule="exact"/>
        <w:ind w:left="990" w:right="968"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解析：其实只要明白一点，</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 </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pacing w:val="-14"/>
          <w:sz w:val="19"/>
          <w:szCs w:val="19"/>
        </w:rPr>
        <w:t>est1(){</w:t>
      </w:r>
      <w:r>
        <w:rPr lang="zh-CN" sz="19" baseline="0" dirty="0">
          <w:jc w:val="left"/>
          <w:rFonts w:ascii="微软雅黑" w:hAnsi="微软雅黑" w:cs="微软雅黑"/>
          <w:color w:val="333333"/>
          <w:sz w:val="19"/>
          <w:szCs w:val="19"/>
        </w:rPr>
        <w:t>实现接口中方法的代码</w:t>
      </w:r>
      <w:r>
        <w:rPr lang="zh-CN" sz="19" baseline="0" dirty="0">
          <w:jc w:val="left"/>
          <w:rFonts w:ascii="宋体" w:hAnsi="宋体" w:cs="宋体"/>
          <w:color w:val="333333"/>
          <w:spacing w:val="-37"/>
          <w:sz w:val="19"/>
          <w:szCs w:val="19"/>
        </w:rPr>
        <w:t>}; </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pacing w:val="-23"/>
          <w:sz w:val="19"/>
          <w:szCs w:val="19"/>
        </w:rPr>
        <w:t>est1(){...}</w:t>
      </w:r>
      <w:r>
        <w:rPr lang="zh-CN" sz="19" baseline="0" dirty="0">
          <w:jc w:val="left"/>
          <w:rFonts w:ascii="微软雅黑" w:hAnsi="微软雅黑" w:cs="微软雅黑"/>
          <w:color w:val="333333"/>
          <w:sz w:val="19"/>
          <w:szCs w:val="19"/>
        </w:rPr>
        <w:t>这个的作用就是将接口给实</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现了，只不过这里实现该接口的是一个匿名类，也就是说这个类没名字，</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只能使用这一次，我们知道了这是一个类，</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将其</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z w:val="19"/>
          <w:szCs w:val="19"/>
        </w:rPr>
        <w:t>w</w:t>
      </w:r>
      <w:r>
        <w:rPr lang="zh-CN" sz="19" baseline="0" dirty="0">
          <w:jc w:val="left"/>
          <w:rFonts w:ascii="微软雅黑" w:hAnsi="微软雅黑" w:cs="微软雅黑"/>
          <w:color w:val="333333"/>
          <w:sz w:val="19"/>
          <w:szCs w:val="19"/>
        </w:rPr>
        <w:t>出来，就能获得一个实现了</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est1</w:t>
      </w:r>
      <w:r>
        <w:rPr lang="zh-CN" sz="19" baseline="0" dirty="0">
          <w:jc w:val="left"/>
          <w:rFonts w:ascii="微软雅黑" w:hAnsi="微软雅黑" w:cs="微软雅黑"/>
          <w:color w:val="333333"/>
          <w:sz w:val="19"/>
          <w:szCs w:val="19"/>
        </w:rPr>
        <w:t>接口的类的实例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对象，通过该实例对象，就能调用该类中的方法了，因为其匿名类是在一个类中实现的，</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968"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所以叫其匿名内部类，不要纠结为什么</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pacing w:val="-23"/>
          <w:sz w:val="19"/>
          <w:szCs w:val="19"/>
        </w:rPr>
        <w:t>est1(){...}</w:t>
      </w:r>
      <w:r>
        <w:rPr lang="zh-CN" sz="19" baseline="0" dirty="0">
          <w:jc w:val="left"/>
          <w:rFonts w:ascii="微软雅黑" w:hAnsi="微软雅黑" w:cs="微软雅黑"/>
          <w:color w:val="333333"/>
          <w:sz w:val="19"/>
          <w:szCs w:val="19"/>
        </w:rPr>
        <w:t>就相当于实现了</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est1</w:t>
      </w:r>
      <w:r>
        <w:rPr lang="zh-CN" sz="19" baseline="0" dirty="0">
          <w:jc w:val="left"/>
          <w:rFonts w:ascii="微软雅黑" w:hAnsi="微软雅黑" w:cs="微软雅黑"/>
          <w:color w:val="333333"/>
          <w:sz w:val="19"/>
          <w:szCs w:val="19"/>
        </w:rPr>
        <w:t>接口，这其中的原理等足够强大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了，在去学习，不要钻牛角尖，这里就仅仅是需要知道他的作用是什么，做了些什么东西就行。</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2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33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z w:val="16"/>
          <w:szCs w:val="16"/>
        </w:rPr>
        <w:t>狂神社群笔记资料，禁止外传，本人QQ：24736743  </w:t>
      </w:r>
      <w:r/>
    </w:p>
    <w:p>
      <w:r/>
    </w:p>
    <w:sectPr>
      <w:type w:val="continuous"/>
      <w:pgSz w:w="11909" w:h="16848"/>
      <w:pgMar w:top="175" w:right="500" w:bottom="238" w:left="5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cryptProviderType="rsaAES" w:cryptAlgorithmClass="hash" w:cryptAlgorithmType="typeAny" w:cryptAlgorithmSid="14" w:cryptSpinCount="100000" w:salt="m5LCsEBR0SwPXsjrpvh1pg==" w:hash="qFOvjuJrL28A1x9qbGGhI75VKO/T7fRbOcQ6f3Z4Qxb48DgePiwjv+IAYCuhqXk4oWVfaRexgRCGSw/xf1ql1A=="/>
  <w:documentProtection w:edit="readOnly" w:enforcement="1" w:cryptProviderType="rsaAES" w:cryptAlgorithmClass="hash" w:cryptAlgorithmType="typeAny" w:cryptAlgorithmSid="14" w:cryptSpinCount="100000" w:salt="m5LCsEBR0SwPXsjrpvh1pg==" w:hash="qFOvjuJrL28A1x9qbGGhI75VKO/T7fRbOcQ6f3Z4Qxb48DgePiwjv+IAYCuhqXk4oWVfaRexgRCGSw/xf1ql1A=="/>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59"/>
      <w:ind w:left="511"/>
    </w:pPr>
    <w:rPr>
      <w:rFonts w:ascii="Algerian" w:hAnsi="Algerian" w:eastAsia="Algeri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table" w:styleId="TableGrid">
    <w:name w:val="Table Grid"/>
    <w:basedOn w:val="TableNormal"/>
    <w:uiPriority w:val="59"/>
    <w:rsid w:val="00D96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_rels/document.xml.rels><?xml version="1.0" encoding="UTF-8"?><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styles" Target="styles.xml"/><Relationship Id="rId4" Type="http://schemas.openxmlformats.org/officeDocument/2006/relationships/fontTable" Target="fontTable.xml"/><Relationship Id="rId100" Type="http://schemas.openxmlformats.org/officeDocument/2006/relationships/hyperlink" TargetMode="External" Target="af://n0/"/><Relationship Id="rId101" Type="http://schemas.openxmlformats.org/officeDocument/2006/relationships/hyperlink" TargetMode="External" Target="af://n17/"/><Relationship Id="rId102" Type="http://schemas.openxmlformats.org/officeDocument/2006/relationships/hyperlink" TargetMode="External" Target="af://n18/"/><Relationship Id="rId119" Type="http://schemas.openxmlformats.org/officeDocument/2006/relationships/image" Target="media/image119.png"/><Relationship Id="rId122" Type="http://schemas.openxmlformats.org/officeDocument/2006/relationships/hyperlink" TargetMode="External" Target="af://n36/"/><Relationship Id="rId137" Type="http://schemas.openxmlformats.org/officeDocument/2006/relationships/image" Target="media/image137.png"/><Relationship Id="rId142" Type="http://schemas.openxmlformats.org/officeDocument/2006/relationships/image" Target="media/image142.png"/><Relationship Id="rId149" Type="http://schemas.openxmlformats.org/officeDocument/2006/relationships/image" Target="media/image149.png"/><Relationship Id="rId154" Type="http://schemas.openxmlformats.org/officeDocument/2006/relationships/image" Target="media/image154.png"/><Relationship Id="rId157" Type="http://schemas.openxmlformats.org/officeDocument/2006/relationships/hyperlink" TargetMode="External" Target="af://n45/"/><Relationship Id="rId158" Type="http://schemas.openxmlformats.org/officeDocument/2006/relationships/hyperlink" TargetMode="External" Target="af://n48/"/><Relationship Id="rId159" Type="http://schemas.openxmlformats.org/officeDocument/2006/relationships/hyperlink" TargetMode="External" Target="af://n50/"/><Relationship Id="rId175" Type="http://schemas.openxmlformats.org/officeDocument/2006/relationships/image" Target="media/image175.png"/><Relationship Id="rId180" Type="http://schemas.openxmlformats.org/officeDocument/2006/relationships/image" Target="media/image180.png"/><Relationship Id="rId187" Type="http://schemas.openxmlformats.org/officeDocument/2006/relationships/image" Target="media/image187.png"/><Relationship Id="rId190" Type="http://schemas.openxmlformats.org/officeDocument/2006/relationships/hyperlink" TargetMode="External" Target="af://n68/"/><Relationship Id="rId205" Type="http://schemas.openxmlformats.org/officeDocument/2006/relationships/image" Target="media/image205.png"/><Relationship Id="rId210" Type="http://schemas.openxmlformats.org/officeDocument/2006/relationships/image" Target="media/image210.png"/><Relationship Id="rId216" Type="http://schemas.openxmlformats.org/officeDocument/2006/relationships/image" Target="media/image216.png"/><Relationship Id="rId220" Type="http://schemas.openxmlformats.org/officeDocument/2006/relationships/image" Target="media/image220.png"/><Relationship Id="rId225" Type="http://schemas.openxmlformats.org/officeDocument/2006/relationships/image" Target="media/image225.png"/><Relationship Id="rId231" Type="http://schemas.openxmlformats.org/officeDocument/2006/relationships/image" Target="media/image231.png"/><Relationship Id="rId235" Type="http://schemas.openxmlformats.org/officeDocument/2006/relationships/image" Target="media/image235.png"/><Relationship Id="rId238" Type="http://schemas.openxmlformats.org/officeDocument/2006/relationships/hyperlink" TargetMode="External" Target="af://n86/"/><Relationship Id="rId253" Type="http://schemas.openxmlformats.org/officeDocument/2006/relationships/image" Target="media/image253.png"/><Relationship Id="rId258" Type="http://schemas.openxmlformats.org/officeDocument/2006/relationships/image" Target="media/image258.png"/><Relationship Id="rId263" Type="http://schemas.openxmlformats.org/officeDocument/2006/relationships/image" Target="media/image263.png"/><Relationship Id="rId268" Type="http://schemas.openxmlformats.org/officeDocument/2006/relationships/image" Target="media/image268.png"/><Relationship Id="rId273" Type="http://schemas.openxmlformats.org/officeDocument/2006/relationships/image" Target="media/image273.png"/><Relationship Id="rId290" Type="http://schemas.openxmlformats.org/officeDocument/2006/relationships/image" Target="media/image290.png"/><Relationship Id="rId295" Type="http://schemas.openxmlformats.org/officeDocument/2006/relationships/image" Target="media/image295.png"/><Relationship Id="rId298" Type="http://schemas.openxmlformats.org/officeDocument/2006/relationships/image" Target="media/image298.png"/><Relationship Id="rId299" Type="http://schemas.openxmlformats.org/officeDocument/2006/relationships/image" Target="media/image299.png"/><Relationship Id="rId300" Type="http://schemas.openxmlformats.org/officeDocument/2006/relationships/image" Target="media/image300.png"/><Relationship Id="rId301" Type="http://schemas.openxmlformats.org/officeDocument/2006/relationships/hyperlink" TargetMode="External" Target="af://n101/"/><Relationship Id="rId314" Type="http://schemas.openxmlformats.org/officeDocument/2006/relationships/image" Target="media/image314.png"/><Relationship Id="rId315" Type="http://schemas.openxmlformats.org/officeDocument/2006/relationships/image" Target="media/image315.png"/><Relationship Id="rId316" Type="http://schemas.openxmlformats.org/officeDocument/2006/relationships/image" Target="media/image316.png"/><Relationship Id="rId320" Type="http://schemas.openxmlformats.org/officeDocument/2006/relationships/image" Target="media/image320.png"/><Relationship Id="rId325" Type="http://schemas.openxmlformats.org/officeDocument/2006/relationships/image" Target="media/image325.png"/><Relationship Id="rId329" Type="http://schemas.openxmlformats.org/officeDocument/2006/relationships/image" Target="media/image329.png"/><Relationship Id="rId346" Type="http://schemas.openxmlformats.org/officeDocument/2006/relationships/image" Target="media/image346.png"/><Relationship Id="rId351" Type="http://schemas.openxmlformats.org/officeDocument/2006/relationships/image" Target="media/image351.png"/><Relationship Id="rId356" Type="http://schemas.openxmlformats.org/officeDocument/2006/relationships/image" Target="media/image356.png"/><Relationship Id="rId359" Type="http://schemas.openxmlformats.org/officeDocument/2006/relationships/hyperlink" TargetMode="External" Target="af://n124/"/><Relationship Id="rId360" Type="http://schemas.openxmlformats.org/officeDocument/2006/relationships/hyperlink" TargetMode="External" Target="af://n128/"/><Relationship Id="rId375" Type="http://schemas.openxmlformats.org/officeDocument/2006/relationships/image" Target="media/image375.png"/><Relationship Id="rId381" Type="http://schemas.openxmlformats.org/officeDocument/2006/relationships/image" Target="media/image381.png"/><Relationship Id="rId400" Type="http://schemas.openxmlformats.org/officeDocument/2006/relationships/image" Target="media/image400.png"/><Relationship Id="rId404" Type="http://schemas.openxmlformats.org/officeDocument/2006/relationships/image" Target="media/image404.png"/><Relationship Id="rId409" Type="http://schemas.openxmlformats.org/officeDocument/2006/relationships/image" Target="media/image409.png"/><Relationship Id="rId414" Type="http://schemas.openxmlformats.org/officeDocument/2006/relationships/image" Target="media/image414.png"/><Relationship Id="rId417" Type="http://schemas.openxmlformats.org/officeDocument/2006/relationships/hyperlink" TargetMode="External" Target="af://n158/"/><Relationship Id="rId433" Type="http://schemas.openxmlformats.org/officeDocument/2006/relationships/image" Target="media/image433.png"/><Relationship Id="rId436" Type="http://schemas.openxmlformats.org/officeDocument/2006/relationships/image" Target="media/image436.png"/><Relationship Id="rId437" Type="http://schemas.openxmlformats.org/officeDocument/2006/relationships/hyperlink" TargetMode="External" Target="af://n220/"/><Relationship Id="rId438" Type="http://schemas.openxmlformats.org/officeDocument/2006/relationships/hyperlink" TargetMode="External" Target="af://n228/"/><Relationship Id="rId453" Type="http://schemas.openxmlformats.org/officeDocument/2006/relationships/image" Target="media/image453.png"/><Relationship Id="rId458" Type="http://schemas.openxmlformats.org/officeDocument/2006/relationships/image" Target="media/image458.png"/><Relationship Id="rId479" Type="http://schemas.openxmlformats.org/officeDocument/2006/relationships/image" Target="media/image479.png"/><Relationship Id="rId484" Type="http://schemas.openxmlformats.org/officeDocument/2006/relationships/image" Target="media/image484.png"/><Relationship Id="rId487" Type="http://schemas.openxmlformats.org/officeDocument/2006/relationships/image" Target="media/image487.png"/><Relationship Id="rId488" Type="http://schemas.openxmlformats.org/officeDocument/2006/relationships/image" Target="media/image488.png"/><Relationship Id="rId489" Type="http://schemas.openxmlformats.org/officeDocument/2006/relationships/image" Target="media/image489.png"/><Relationship Id="rId490" Type="http://schemas.openxmlformats.org/officeDocument/2006/relationships/hyperlink" TargetMode="External" Target="af://n243/"/><Relationship Id="rId491" Type="http://schemas.openxmlformats.org/officeDocument/2006/relationships/hyperlink" TargetMode="External" Target="af://n257/"/><Relationship Id="rId492" Type="http://schemas.openxmlformats.org/officeDocument/2006/relationships/hyperlink" TargetMode="External" Target="af://n274/"/><Relationship Id="rId505" Type="http://schemas.openxmlformats.org/officeDocument/2006/relationships/image" Target="media/image505.png"/><Relationship Id="rId506" Type="http://schemas.openxmlformats.org/officeDocument/2006/relationships/image" Target="media/image506.png"/><Relationship Id="rId507" Type="http://schemas.openxmlformats.org/officeDocument/2006/relationships/image" Target="media/image507.png"/><Relationship Id="rId510" Type="http://schemas.openxmlformats.org/officeDocument/2006/relationships/image" Target="media/image510.png"/><Relationship Id="rId516" Type="http://schemas.openxmlformats.org/officeDocument/2006/relationships/image" Target="media/image516.png"/><Relationship Id="rId519" Type="http://schemas.openxmlformats.org/officeDocument/2006/relationships/hyperlink" TargetMode="External" Target="af://n284/"/><Relationship Id="rId520" Type="http://schemas.openxmlformats.org/officeDocument/2006/relationships/hyperlink" TargetMode="External" Target="af://n302/"/><Relationship Id="rId535" Type="http://schemas.openxmlformats.org/officeDocument/2006/relationships/image" Target="media/image535.png"/><Relationship Id="rId540" Type="http://schemas.openxmlformats.org/officeDocument/2006/relationships/image" Target="media/image540.png"/><Relationship Id="rId545" Type="http://schemas.openxmlformats.org/officeDocument/2006/relationships/image" Target="media/image545.png"/><Relationship Id="rId548" Type="http://schemas.openxmlformats.org/officeDocument/2006/relationships/hyperlink" TargetMode="External" Target="af://n306/"/><Relationship Id="rId563" Type="http://schemas.openxmlformats.org/officeDocument/2006/relationships/image" Target="media/image563.png"/><Relationship Id="rId568" Type="http://schemas.openxmlformats.org/officeDocument/2006/relationships/image" Target="media/image568.png"/><Relationship Id="rId573" Type="http://schemas.openxmlformats.org/officeDocument/2006/relationships/image" Target="media/image573.png"/><Relationship Id="rId590" Type="http://schemas.openxmlformats.org/officeDocument/2006/relationships/image" Target="media/image590.png"/><Relationship Id="rId595" Type="http://schemas.openxmlformats.org/officeDocument/2006/relationships/image" Target="media/image595.png"/><Relationship Id="rId600" Type="http://schemas.openxmlformats.org/officeDocument/2006/relationships/image" Target="media/image600.png"/><Relationship Id="rId617" Type="http://schemas.openxmlformats.org/officeDocument/2006/relationships/image" Target="media/image617.png"/><Relationship Id="rId622" Type="http://schemas.openxmlformats.org/officeDocument/2006/relationships/image" Target="media/image622.png"/><Relationship Id="rId627" Type="http://schemas.openxmlformats.org/officeDocument/2006/relationships/image" Target="media/image627.png"/><Relationship Id="rId632" Type="http://schemas.openxmlformats.org/officeDocument/2006/relationships/image" Target="media/image632.png"/><Relationship Id="rId637" Type="http://schemas.openxmlformats.org/officeDocument/2006/relationships/image" Target="media/image637.png"/><Relationship Id="rId640" Type="http://schemas.openxmlformats.org/officeDocument/2006/relationships/hyperlink" TargetMode="External" Target="af://n345/"/><Relationship Id="rId655" Type="http://schemas.openxmlformats.org/officeDocument/2006/relationships/image" Target="media/image655.png"/><Relationship Id="rId660" Type="http://schemas.openxmlformats.org/officeDocument/2006/relationships/image" Target="media/image660.png"/><Relationship Id="rId663" Type="http://schemas.openxmlformats.org/officeDocument/2006/relationships/image" Target="media/image663.png"/><Relationship Id="rId664" Type="http://schemas.openxmlformats.org/officeDocument/2006/relationships/image" Target="media/image664.png"/><Relationship Id="rId665" Type="http://schemas.openxmlformats.org/officeDocument/2006/relationships/image" Target="media/image665.png"/><Relationship Id="rId666" Type="http://schemas.openxmlformats.org/officeDocument/2006/relationships/hyperlink" TargetMode="External" Target="af://n391/"/><Relationship Id="rId667" Type="http://schemas.openxmlformats.org/officeDocument/2006/relationships/hyperlink" TargetMode="External" Target="af://n392/"/><Relationship Id="rId680" Type="http://schemas.openxmlformats.org/officeDocument/2006/relationships/image" Target="media/image680.png"/><Relationship Id="rId681" Type="http://schemas.openxmlformats.org/officeDocument/2006/relationships/image" Target="media/image681.png"/><Relationship Id="rId682" Type="http://schemas.openxmlformats.org/officeDocument/2006/relationships/image" Target="media/image682.png"/><Relationship Id="rId687" Type="http://schemas.openxmlformats.org/officeDocument/2006/relationships/image" Target="media/image687.png"/><Relationship Id="rId692" Type="http://schemas.openxmlformats.org/officeDocument/2006/relationships/image" Target="media/image692.png"/><Relationship Id="rId696" Type="http://schemas.openxmlformats.org/officeDocument/2006/relationships/image" Target="media/image696.png"/><Relationship Id="rId714" Type="http://schemas.openxmlformats.org/officeDocument/2006/relationships/image" Target="media/image714.png"/><Relationship Id="rId719" Type="http://schemas.openxmlformats.org/officeDocument/2006/relationships/image" Target="media/image719.png"/><Relationship Id="rId724" Type="http://schemas.openxmlformats.org/officeDocument/2006/relationships/image" Target="media/image724.png"/><Relationship Id="rId728" Type="http://schemas.openxmlformats.org/officeDocument/2006/relationships/image" Target="media/image728.png"/><Relationship Id="rId731" Type="http://schemas.openxmlformats.org/officeDocument/2006/relationships/image" Target="media/image731.png"/><Relationship Id="rId732" Type="http://schemas.openxmlformats.org/officeDocument/2006/relationships/image" Target="media/image732.png"/><Relationship Id="rId733" Type="http://schemas.openxmlformats.org/officeDocument/2006/relationships/image" Target="media/image733.png"/><Relationship Id="rId734" Type="http://schemas.openxmlformats.org/officeDocument/2006/relationships/hyperlink" TargetMode="External" Target="af://n429/"/><Relationship Id="rId735" Type="http://schemas.openxmlformats.org/officeDocument/2006/relationships/hyperlink" TargetMode="External" Target="af://n434/"/><Relationship Id="rId736" Type="http://schemas.openxmlformats.org/officeDocument/2006/relationships/hyperlink" TargetMode="External" Target="af://n442/"/><Relationship Id="rId749" Type="http://schemas.openxmlformats.org/officeDocument/2006/relationships/image" Target="media/image749.png"/><Relationship Id="rId750" Type="http://schemas.openxmlformats.org/officeDocument/2006/relationships/image" Target="media/image750.png"/><Relationship Id="rId751" Type="http://schemas.openxmlformats.org/officeDocument/2006/relationships/image" Target="media/image751.png"/><Relationship Id="rId755" Type="http://schemas.openxmlformats.org/officeDocument/2006/relationships/image" Target="media/image755.png"/><Relationship Id="rId760" Type="http://schemas.openxmlformats.org/officeDocument/2006/relationships/image" Target="media/image760.png"/><Relationship Id="rId764" Type="http://schemas.openxmlformats.org/officeDocument/2006/relationships/image" Target="media/image764.png"/><Relationship Id="rId769" Type="http://schemas.openxmlformats.org/officeDocument/2006/relationships/hyperlink" TargetMode="External" Target="af://n458/"/><Relationship Id="rId770" Type="http://schemas.openxmlformats.org/officeDocument/2006/relationships/hyperlink" TargetMode="External" Target="af://n465/"/><Relationship Id="rId785" Type="http://schemas.openxmlformats.org/officeDocument/2006/relationships/image" Target="media/image785.png"/><Relationship Id="rId789" Type="http://schemas.openxmlformats.org/officeDocument/2006/relationships/image" Target="media/image789.png"/><Relationship Id="rId790" Type="http://schemas.openxmlformats.org/officeDocument/2006/relationships/image" Target="media/image790.png"/><Relationship Id="rId791" Type="http://schemas.openxmlformats.org/officeDocument/2006/relationships/image" Target="media/image791.png"/><Relationship Id="rId804" Type="http://schemas.openxmlformats.org/officeDocument/2006/relationships/image" Target="media/image804.png"/><Relationship Id="rId805" Type="http://schemas.openxmlformats.org/officeDocument/2006/relationships/image" Target="media/image805.png"/><Relationship Id="rId806" Type="http://schemas.openxmlformats.org/officeDocument/2006/relationships/image" Target="media/image806.png"/><Relationship Id="rId809" Type="http://schemas.openxmlformats.org/officeDocument/2006/relationships/image" Target="media/image809.png"/><Relationship Id="rId815" Type="http://schemas.openxmlformats.org/officeDocument/2006/relationships/image" Target="media/image815.png"/><Relationship Id="rId819" Type="http://schemas.openxmlformats.org/officeDocument/2006/relationships/image" Target="media/image819.png"/><Relationship Id="rId824" Type="http://schemas.openxmlformats.org/officeDocument/2006/relationships/image" Target="media/image824.png"/><Relationship Id="rId830" Type="http://schemas.openxmlformats.org/officeDocument/2006/relationships/image" Target="media/image830.png"/><Relationship Id="rId832" Type="http://schemas.openxmlformats.org/officeDocument/2006/relationships/image" Target="media/image832.png"/><Relationship Id="rId833" Type="http://schemas.openxmlformats.org/officeDocument/2006/relationships/image" Target="media/image833.png"/><Relationship Id="rId834" Type="http://schemas.openxmlformats.org/officeDocument/2006/relationships/image" Target="media/image834.png"/><Relationship Id="rId835" Type="http://schemas.openxmlformats.org/officeDocument/2006/relationships/hyperlink" TargetMode="External" Target="af://n489/"/><Relationship Id="rId836" Type="http://schemas.openxmlformats.org/officeDocument/2006/relationships/hyperlink" TargetMode="External" Target="af://n490/"/><Relationship Id="rId849" Type="http://schemas.openxmlformats.org/officeDocument/2006/relationships/image" Target="media/image849.png"/><Relationship Id="rId850" Type="http://schemas.openxmlformats.org/officeDocument/2006/relationships/image" Target="media/image850.png"/><Relationship Id="rId851" Type="http://schemas.openxmlformats.org/officeDocument/2006/relationships/image" Target="media/image851.png"/><Relationship Id="rId855" Type="http://schemas.openxmlformats.org/officeDocument/2006/relationships/image" Target="media/image855.png"/><Relationship Id="rId858" Type="http://schemas.openxmlformats.org/officeDocument/2006/relationships/image" Target="media/image858.png"/><Relationship Id="rId859" Type="http://schemas.openxmlformats.org/officeDocument/2006/relationships/image" Target="media/image859.png"/><Relationship Id="rId872" Type="http://schemas.openxmlformats.org/officeDocument/2006/relationships/image" Target="media/image872.png"/><Relationship Id="rId873" Type="http://schemas.openxmlformats.org/officeDocument/2006/relationships/image" Target="media/image873.png"/><Relationship Id="rId874" Type="http://schemas.openxmlformats.org/officeDocument/2006/relationships/image" Target="media/image874.png"/><Relationship Id="rId878" Type="http://schemas.openxmlformats.org/officeDocument/2006/relationships/image" Target="media/image878.png"/><Relationship Id="rId880" Type="http://schemas.openxmlformats.org/officeDocument/2006/relationships/image" Target="media/image880.png"/><Relationship Id="rId881" Type="http://schemas.openxmlformats.org/officeDocument/2006/relationships/image" Target="media/image881.png"/><Relationship Id="rId882" Type="http://schemas.openxmlformats.org/officeDocument/2006/relationships/image" Target="media/image882.png"/><Relationship Id="rId895" Type="http://schemas.openxmlformats.org/officeDocument/2006/relationships/image" Target="media/image895.png"/><Relationship Id="rId896" Type="http://schemas.openxmlformats.org/officeDocument/2006/relationships/image" Target="media/image896.png"/><Relationship Id="rId897" Type="http://schemas.openxmlformats.org/officeDocument/2006/relationships/image" Target="media/image897.png"/><Relationship Id="rId900" Type="http://schemas.openxmlformats.org/officeDocument/2006/relationships/image" Target="media/image900.png"/><Relationship Id="rId905" Type="http://schemas.openxmlformats.org/officeDocument/2006/relationships/image" Target="media/image905.png"/><Relationship Id="rId922" Type="http://schemas.openxmlformats.org/officeDocument/2006/relationships/image" Target="media/image922.png"/><Relationship Id="rId927" Type="http://schemas.openxmlformats.org/officeDocument/2006/relationships/image" Target="media/image927.png"/><Relationship Id="rId930" Type="http://schemas.openxmlformats.org/officeDocument/2006/relationships/image" Target="media/image930.png"/><Relationship Id="rId931" Type="http://schemas.openxmlformats.org/officeDocument/2006/relationships/image" Target="media/image931.png"/><Relationship Id="rId932" Type="http://schemas.openxmlformats.org/officeDocument/2006/relationships/image" Target="media/image932.png"/><Relationship Id="rId945" Type="http://schemas.openxmlformats.org/officeDocument/2006/relationships/image" Target="media/image945.png"/><Relationship Id="rId946" Type="http://schemas.openxmlformats.org/officeDocument/2006/relationships/image" Target="media/image946.png"/><Relationship Id="rId947" Type="http://schemas.openxmlformats.org/officeDocument/2006/relationships/image" Target="media/image947.png"/><Relationship Id="rId950" Type="http://schemas.openxmlformats.org/officeDocument/2006/relationships/image" Target="media/image950.png"/><Relationship Id="rId956" Type="http://schemas.openxmlformats.org/officeDocument/2006/relationships/image" Target="media/image956.png"/><Relationship Id="rId958" Type="http://schemas.openxmlformats.org/officeDocument/2006/relationships/image" Target="media/image958.png"/><Relationship Id="rId959" Type="http://schemas.openxmlformats.org/officeDocument/2006/relationships/image" Target="media/image959.png"/><Relationship Id="rId960" Type="http://schemas.openxmlformats.org/officeDocument/2006/relationships/image" Target="media/image960.png"/><Relationship Id="rId973" Type="http://schemas.openxmlformats.org/officeDocument/2006/relationships/image" Target="media/image973.png"/><Relationship Id="rId974" Type="http://schemas.openxmlformats.org/officeDocument/2006/relationships/image" Target="media/image974.png"/><Relationship Id="rId975" Type="http://schemas.openxmlformats.org/officeDocument/2006/relationships/image" Target="media/image975.png"/><Relationship Id="rId976" Type="http://schemas.openxmlformats.org/officeDocument/2006/relationships/hyperlink" TargetMode="External" Target="af://n553/"/><Relationship Id="rId991" Type="http://schemas.openxmlformats.org/officeDocument/2006/relationships/image" Target="media/image991.png"/><Relationship Id="rId996" Type="http://schemas.openxmlformats.org/officeDocument/2006/relationships/image" Target="media/image996.png"/><Relationship Id="rId1002" Type="http://schemas.openxmlformats.org/officeDocument/2006/relationships/image" Target="media/image1002.png"/><Relationship Id="rId1004" Type="http://schemas.openxmlformats.org/officeDocument/2006/relationships/image" Target="media/image1004.png"/><Relationship Id="rId1005" Type="http://schemas.openxmlformats.org/officeDocument/2006/relationships/image" Target="media/image1005.png"/><Relationship Id="rId1006" Type="http://schemas.openxmlformats.org/officeDocument/2006/relationships/image" Target="media/image1006.png"/><Relationship Id="rId1007" Type="http://schemas.openxmlformats.org/officeDocument/2006/relationships/hyperlink" TargetMode="External" Target="af://n570/"/><Relationship Id="rId1020" Type="http://schemas.openxmlformats.org/officeDocument/2006/relationships/image" Target="media/image1020.png"/><Relationship Id="rId1021" Type="http://schemas.openxmlformats.org/officeDocument/2006/relationships/image" Target="media/image1021.png"/><Relationship Id="rId1022" Type="http://schemas.openxmlformats.org/officeDocument/2006/relationships/image" Target="media/image1022.png"/><Relationship Id="rId1026" Type="http://schemas.openxmlformats.org/officeDocument/2006/relationships/image" Target="media/image1026.png"/><Relationship Id="rId1031" Type="http://schemas.openxmlformats.org/officeDocument/2006/relationships/image" Target="media/image1031.png"/><Relationship Id="rId1035" Type="http://schemas.openxmlformats.org/officeDocument/2006/relationships/image" Target="media/image1035.png"/><Relationship Id="rId1040" Type="http://schemas.openxmlformats.org/officeDocument/2006/relationships/image" Target="media/image1040.png"/><Relationship Id="rId1043" Type="http://schemas.openxmlformats.org/officeDocument/2006/relationships/hyperlink" TargetMode="External" Target="af://n588/"/><Relationship Id="rId1044" Type="http://schemas.openxmlformats.org/officeDocument/2006/relationships/hyperlink" TargetMode="External" Target="af://n589/"/><Relationship Id="rId1059" Type="http://schemas.openxmlformats.org/officeDocument/2006/relationships/image" Target="media/image1059.png"/><Relationship Id="rId1064" Type="http://schemas.openxmlformats.org/officeDocument/2006/relationships/image" Target="media/image1064.png"/><Relationship Id="rId1070" Type="http://schemas.openxmlformats.org/officeDocument/2006/relationships/image" Target="media/image1070.png"/><Relationship Id="rId1073" Type="http://schemas.openxmlformats.org/officeDocument/2006/relationships/hyperlink" TargetMode="External" Target="af://n613/"/><Relationship Id="rId1074" Type="http://schemas.openxmlformats.org/officeDocument/2006/relationships/hyperlink" TargetMode="External" Target="af://n619/"/><Relationship Id="rId1075" Type="http://schemas.openxmlformats.org/officeDocument/2006/relationships/hyperlink" TargetMode="External" Target="af://n622/"/><Relationship Id="rId1098" Type="http://schemas.openxmlformats.org/officeDocument/2006/relationships/image" Target="media/image1098.png"/><Relationship Id="rId1101" Type="http://schemas.openxmlformats.org/officeDocument/2006/relationships/hyperlink" TargetMode="External" Target="af://n626/"/><Relationship Id="rId1102" Type="http://schemas.openxmlformats.org/officeDocument/2006/relationships/hyperlink" TargetMode="External" Target="af://n632/"/><Relationship Id="rId1117" Type="http://schemas.openxmlformats.org/officeDocument/2006/relationships/image" Target="media/image1117.png"/><Relationship Id="rId1122" Type="http://schemas.openxmlformats.org/officeDocument/2006/relationships/image" Target="media/image1122.png"/><Relationship Id="rId1128" Type="http://schemas.openxmlformats.org/officeDocument/2006/relationships/image" Target="media/image1128.png"/><Relationship Id="rId1130" Type="http://schemas.openxmlformats.org/officeDocument/2006/relationships/image" Target="media/image1130.png"/><Relationship Id="rId1131" Type="http://schemas.openxmlformats.org/officeDocument/2006/relationships/image" Target="media/image1131.png"/><Relationship Id="rId1132" Type="http://schemas.openxmlformats.org/officeDocument/2006/relationships/image" Target="media/image1132.png"/><Relationship Id="rId1133" Type="http://schemas.openxmlformats.org/officeDocument/2006/relationships/hyperlink" TargetMode="External" Target="af://n637/"/><Relationship Id="rId1146" Type="http://schemas.openxmlformats.org/officeDocument/2006/relationships/image" Target="media/image1146.png"/><Relationship Id="rId1147" Type="http://schemas.openxmlformats.org/officeDocument/2006/relationships/image" Target="media/image1147.png"/><Relationship Id="rId1148" Type="http://schemas.openxmlformats.org/officeDocument/2006/relationships/image" Target="media/image1148.png"/><Relationship Id="rId1151" Type="http://schemas.openxmlformats.org/officeDocument/2006/relationships/image" Target="media/image1151.png"/><Relationship Id="rId1154" Type="http://schemas.openxmlformats.org/officeDocument/2006/relationships/hyperlink" TargetMode="External" Target="af://n655/"/><Relationship Id="rId1155" Type="http://schemas.openxmlformats.org/officeDocument/2006/relationships/hyperlink" TargetMode="External" Target="af://n657/"/><Relationship Id="rId1170" Type="http://schemas.openxmlformats.org/officeDocument/2006/relationships/image" Target="media/image1170.png"/><Relationship Id="rId1174" Type="http://schemas.openxmlformats.org/officeDocument/2006/relationships/hyperlink" TargetMode="External" Target="af://n671/"/><Relationship Id="rId1189" Type="http://schemas.openxmlformats.org/officeDocument/2006/relationships/image" Target="media/image1189.png"/><Relationship Id="rId1192" Type="http://schemas.openxmlformats.org/officeDocument/2006/relationships/image" Target="media/image1192.png"/><Relationship Id="rId1193" Type="http://schemas.openxmlformats.org/officeDocument/2006/relationships/image" Target="media/image1193.png"/><Relationship Id="rId1194" Type="http://schemas.openxmlformats.org/officeDocument/2006/relationships/image" Target="media/image1194.png"/><Relationship Id="rId1207" Type="http://schemas.openxmlformats.org/officeDocument/2006/relationships/image" Target="media/image1207.png"/><Relationship Id="rId1208" Type="http://schemas.openxmlformats.org/officeDocument/2006/relationships/image" Target="media/image1208.png"/><Relationship Id="rId1209" Type="http://schemas.openxmlformats.org/officeDocument/2006/relationships/image" Target="media/image1209.png"/><Relationship Id="rId1213" Type="http://schemas.openxmlformats.org/officeDocument/2006/relationships/image" Target="media/image1213.png"/><Relationship Id="rId1215" Type="http://schemas.openxmlformats.org/officeDocument/2006/relationships/image" Target="media/image1215.png"/><Relationship Id="rId1216" Type="http://schemas.openxmlformats.org/officeDocument/2006/relationships/image" Target="media/image1216.png"/><Relationship Id="rId1217" Type="http://schemas.openxmlformats.org/officeDocument/2006/relationships/image" Target="media/image1217.png"/><Relationship Id="rId1230" Type="http://schemas.openxmlformats.org/officeDocument/2006/relationships/image" Target="media/image1230.png"/><Relationship Id="rId1231" Type="http://schemas.openxmlformats.org/officeDocument/2006/relationships/hyperlink" TargetMode="External" Target="http://Outer.this.id"/><Relationship Id="rId1232" Type="http://schemas.openxmlformats.org/officeDocument/2006/relationships/image" Target="media/image1232.png"/><Relationship Id="rId1233" Type="http://schemas.openxmlformats.org/officeDocument/2006/relationships/hyperlink" TargetMode="External" Target="http://MemberInnerClassTest.this.name"/><Relationship Id="rId1234" Type="http://schemas.openxmlformats.org/officeDocument/2006/relationships/image" Target="media/image1234.png"/><Relationship Id="rId1235" Type="http://schemas.openxmlformats.org/officeDocument/2006/relationships/image" Target="media/image1235.png"/><Relationship Id="rId1236" Type="http://schemas.openxmlformats.org/officeDocument/2006/relationships/image" Target="media/image1236.png"/><Relationship Id="rId1237" Type="http://schemas.openxmlformats.org/officeDocument/2006/relationships/hyperlink" TargetMode="External" Target="af://n695/"/><Relationship Id="rId1250" Type="http://schemas.openxmlformats.org/officeDocument/2006/relationships/image" Target="media/image1250.png"/><Relationship Id="rId1251" Type="http://schemas.openxmlformats.org/officeDocument/2006/relationships/image" Target="media/image1251.png"/><Relationship Id="rId1252" Type="http://schemas.openxmlformats.org/officeDocument/2006/relationships/image" Target="media/image1252.png"/><Relationship Id="rId1253" Type="http://schemas.openxmlformats.org/officeDocument/2006/relationships/image" Target="media/image1253.png"/><Relationship Id="rId1254" Type="http://schemas.openxmlformats.org/officeDocument/2006/relationships/image" Target="media/image1254.png"/><Relationship Id="rId1255" Type="http://schemas.openxmlformats.org/officeDocument/2006/relationships/image" Target="media/image1255.png"/><Relationship Id="rId1256" Type="http://schemas.openxmlformats.org/officeDocument/2006/relationships/hyperlink" TargetMode="External" Target="af://n710/"/><Relationship Id="rId1269" Type="http://schemas.openxmlformats.org/officeDocument/2006/relationships/image" Target="media/image1269.png"/><Relationship Id="rId1270" Type="http://schemas.openxmlformats.org/officeDocument/2006/relationships/image" Target="media/image1270.png"/><Relationship Id="rId1271" Type="http://schemas.openxmlformats.org/officeDocument/2006/relationships/image" Target="media/image1271.png"/><Relationship Id="rId1274" Type="http://schemas.openxmlformats.org/officeDocument/2006/relationships/image" Target="media/image1274.png"/><Relationship Id="rId1291" Type="http://schemas.openxmlformats.org/officeDocument/2006/relationships/image" Target="media/image1291.png"/><Relationship Id="rId1296" Type="http://schemas.openxmlformats.org/officeDocument/2006/relationships/image" Target="media/image1296.png"/><Relationship Id="rId1299" Type="http://schemas.openxmlformats.org/officeDocument/2006/relationships/image" Target="media/image1299.png"/><Relationship Id="rId1300" Type="http://schemas.openxmlformats.org/officeDocument/2006/relationships/image" Target="media/image1300.png"/><Relationship Id="rId1301" Type="http://schemas.openxmlformats.org/officeDocument/2006/relationships/image" Target="media/image1301.png"/><Relationship Id="rId1302" Type="http://schemas.openxmlformats.org/officeDocument/2006/relationships/hyperlink" TargetMode="External" Target="af://n729/"/><Relationship Id="rId1315" Type="http://schemas.openxmlformats.org/officeDocument/2006/relationships/image" Target="media/image1315.png"/><Relationship Id="rId1316" Type="http://schemas.openxmlformats.org/officeDocument/2006/relationships/image" Target="media/image1316.png"/><Relationship Id="rId1317" Type="http://schemas.openxmlformats.org/officeDocument/2006/relationships/image" Target="media/image1317.png"/><Relationship Id="rId1318" Type="http://schemas.openxmlformats.org/officeDocument/2006/relationships/hyperlink" TargetMode="External" Target="http://LocalInnerClassTest.this.name"/><Relationship Id="rId1321" Type="http://schemas.openxmlformats.org/officeDocument/2006/relationships/image" Target="media/image1321.png"/><Relationship Id="rId1338" Type="http://schemas.openxmlformats.org/officeDocument/2006/relationships/image" Target="media/image1338.png"/><Relationship Id="rId1346" Type="http://schemas.openxmlformats.org/officeDocument/2006/relationships/image" Target="media/image1346.png"/><Relationship Id="rId1361" Type="http://schemas.openxmlformats.org/officeDocument/2006/relationships/hyperlink" TargetMode="External" Target="http://AnonymousOutterClass.this.name"/><Relationship Id="rId1364" Type="http://schemas.openxmlformats.org/officeDocument/2006/relationships/image" Target="media/image1364.png"/><Relationship Id="rId1369" Type="http://schemas.openxmlformats.org/officeDocument/2006/relationships/image" Target="media/image1369.png"/><Relationship Id="rId1372" Type="http://schemas.openxmlformats.org/officeDocument/2006/relationships/image" Target="media/image1372.png"/><Relationship Id="rId1373" Type="http://schemas.openxmlformats.org/officeDocument/2006/relationships/image" Target="media/image1373.png"/><Relationship Id="rId1374" Type="http://schemas.openxmlformats.org/officeDocument/2006/relationships/image" Target="media/image1374.png"/><Relationship Id="rId1387" Type="http://schemas.openxmlformats.org/officeDocument/2006/relationships/image" Target="media/image1387.png"/><Relationship Id="rId1388" Type="http://schemas.openxmlformats.org/officeDocument/2006/relationships/image" Target="media/image1388.png"/><Relationship Id="rId1389" Type="http://schemas.openxmlformats.org/officeDocument/2006/relationships/image" Target="media/image138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Word</Application>
  <DocSecurity>0</DocSecurity>
  <ScaleCrop>false</ScaleCrop>
  <LinksUpToDate>false</LinksUpToDate>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2021-10-29T11:31:48Z</dcterms:created>
  <dcterms:modified xsi:type="dcterms:W3CDTF">2021-10-29T11:31:48Z</dcterms:modified>
</cp:coreProperties>
</file>

<file path=docProps/custom.xml><?xml version="1.0" encoding="utf-8"?>
<Properties xmlns="http://schemas.openxmlformats.org/officeDocument/2006/custom-properties" xmlns:vt="http://schemas.openxmlformats.org/officeDocument/2006/docPropsVTypes"/>
</file>