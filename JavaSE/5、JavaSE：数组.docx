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0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数组概述	</w:t>
      </w:r>
      <w:hyperlink r:id="rId100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64" w:after="0" w:line="300" w:lineRule="exact"/>
        <w:ind w:left="990" w:right="841" w:firstLine="0"/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45229</wp:posOffset>
            </wp:positionV>
            <wp:extent cx="5650953" cy="9529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关于数组我们可以把它看作是一个类型的所有数据的一个集合，并用一个数组下标来区分或指定每一个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数，例如一个足球队通常会有几十个人，但是我们来认识他们的时候首先会把他们看作是某某对的成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员，然后再利用他们的号码来区分每一个队员，这时候，球队就是一个数组，而号码就是数组的下标，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当我们指明是几号队员的时候就找到了这个队员。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同样在编程中，如果我们有一组相同数据类型的数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据，例如有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个数字，这时候如果我们要用变量来存放它们的话，就要分别使用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个变量，而且要记住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个变量的名字，这会十分的麻烦，这时候我们就可以用一个数组变量来存放他们，例如在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VB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中我们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68" behindDoc="1" locked="0" layoutInCell="1" allowOverlap="1">
            <wp:simplePos x="0" y="0"/>
            <wp:positionH relativeFrom="page">
              <wp:posOffset>3885851</wp:posOffset>
            </wp:positionH>
            <wp:positionV relativeFrom="line">
              <wp:posOffset>211792</wp:posOffset>
            </wp:positionV>
            <wp:extent cx="442374" cy="9529"/>
            <wp:effectExtent l="0" t="0" r="0" b="0"/>
            <wp:wrapNone/>
            <wp:docPr id="118" name="Freeform 118">
              <a:hlinkClick r:id="rId101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42374" cy="9529"/>
                    </a:xfrm>
                    <a:custGeom>
                      <a:rect l="l" t="t" r="r" b="b"/>
                      <a:pathLst>
                        <a:path w="589558" h="12700">
                          <a:moveTo>
                            <a:pt x="0" y="12700"/>
                          </a:moveTo>
                          <a:lnTo>
                            <a:pt x="589558" y="12700"/>
                          </a:lnTo>
                          <a:lnTo>
                            <a:pt x="589558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4183C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就可以使用</w:t>
      </w:r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dim a(9) as integer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（注意：数组的下标是</w:t>
      </w:r>
      <w:hyperlink r:id="rId101" w:history="1">
        <w:r>
          <w:rPr lang="zh-CN" sz="19" baseline="0" dirty="0">
            <w:jc w:val="left"/>
            <w:rFonts w:ascii="微软雅黑" w:hAnsi="微软雅黑" w:cs="微软雅黑"/>
            <w:color w:val="4183C4"/>
            <w:sz w:val="19"/>
            <w:szCs w:val="19"/>
          </w:rPr>
          <w:t>从</w:t>
        </w:r>
        <w:r>
          <w:rPr lang="zh-CN" sz="19" baseline="0" dirty="0">
            <w:jc w:val="left"/>
            <w:rFonts w:ascii="宋体" w:hAnsi="宋体" w:cs="宋体"/>
            <w:color w:val="4183C4"/>
            <w:sz w:val="19"/>
            <w:szCs w:val="19"/>
          </w:rPr>
          <w:t>0</w:t>
        </w:r>
        <w:r>
          <w:rPr lang="zh-CN" sz="19" baseline="0" dirty="0">
            <w:jc w:val="left"/>
            <w:rFonts w:ascii="微软雅黑" w:hAnsi="微软雅黑" w:cs="微软雅黑"/>
            <w:color w:val="4183C4"/>
            <w:sz w:val="19"/>
            <w:szCs w:val="19"/>
          </w:rPr>
          <w:t>开始</w:t>
        </w:r>
      </w:hyperlink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的，所以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个数的话，下标就是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9,a(0)=1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）。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使用数组会让程序变的简单，而且避免了定义多个变量的麻烦。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21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50" w:lineRule="exact"/>
        <w:ind w:left="1440" w:right="980" w:hanging="45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数组的定义：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81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230807</wp:posOffset>
            </wp:positionV>
            <wp:extent cx="47647" cy="47647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1"/>
                            <a:pt x="61083" y="19600"/>
                          </a:cubicBezTo>
                          <a:cubicBezTo>
                            <a:pt x="59471" y="15710"/>
                            <a:pt x="57177" y="12278"/>
                            <a:pt x="54201" y="9300"/>
                          </a:cubicBezTo>
                          <a:cubicBezTo>
                            <a:pt x="51222" y="6323"/>
                            <a:pt x="47790" y="4029"/>
                            <a:pt x="43900" y="2417"/>
                          </a:cubicBezTo>
                          <a:cubicBezTo>
                            <a:pt x="40010" y="805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5"/>
                            <a:pt x="19599" y="2417"/>
                          </a:cubicBezTo>
                          <a:cubicBezTo>
                            <a:pt x="15709" y="4029"/>
                            <a:pt x="12275" y="6323"/>
                            <a:pt x="9298" y="9300"/>
                          </a:cubicBezTo>
                          <a:cubicBezTo>
                            <a:pt x="6322" y="12278"/>
                            <a:pt x="4028" y="15710"/>
                            <a:pt x="2416" y="19600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ubicBezTo>
                            <a:pt x="0" y="35962"/>
                            <a:pt x="805" y="40012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1"/>
                          </a:cubicBezTo>
                          <a:cubicBezTo>
                            <a:pt x="12275" y="57180"/>
                            <a:pt x="15709" y="59473"/>
                            <a:pt x="19599" y="61084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4"/>
                          </a:cubicBezTo>
                          <a:cubicBezTo>
                            <a:pt x="47790" y="59473"/>
                            <a:pt x="51222" y="57180"/>
                            <a:pt x="54201" y="54201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2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数组是相同类型数据的有序集合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440" w:right="980" w:firstLine="0"/>
      </w:pPr>
      <w:r>
        <w:drawing>
          <wp:anchor simplePos="0" relativeHeight="25165828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135557</wp:posOffset>
            </wp:positionV>
            <wp:extent cx="47647" cy="47647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1"/>
                            <a:pt x="61083" y="19600"/>
                          </a:cubicBezTo>
                          <a:cubicBezTo>
                            <a:pt x="59471" y="15712"/>
                            <a:pt x="57177" y="12278"/>
                            <a:pt x="54201" y="9301"/>
                          </a:cubicBezTo>
                          <a:cubicBezTo>
                            <a:pt x="51222" y="6324"/>
                            <a:pt x="47790" y="4029"/>
                            <a:pt x="43900" y="2419"/>
                          </a:cubicBezTo>
                          <a:cubicBezTo>
                            <a:pt x="40010" y="807"/>
                            <a:pt x="35960" y="2"/>
                            <a:pt x="31750" y="0"/>
                          </a:cubicBezTo>
                          <a:cubicBezTo>
                            <a:pt x="27539" y="2"/>
                            <a:pt x="23489" y="807"/>
                            <a:pt x="19599" y="2419"/>
                          </a:cubicBezTo>
                          <a:cubicBezTo>
                            <a:pt x="15709" y="4029"/>
                            <a:pt x="12275" y="6324"/>
                            <a:pt x="9298" y="9301"/>
                          </a:cubicBezTo>
                          <a:cubicBezTo>
                            <a:pt x="6322" y="12278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ubicBezTo>
                            <a:pt x="0" y="35961"/>
                            <a:pt x="805" y="40010"/>
                            <a:pt x="2416" y="43901"/>
                          </a:cubicBezTo>
                          <a:cubicBezTo>
                            <a:pt x="4028" y="47791"/>
                            <a:pt x="6322" y="51225"/>
                            <a:pt x="9298" y="54201"/>
                          </a:cubicBezTo>
                          <a:cubicBezTo>
                            <a:pt x="12275" y="57178"/>
                            <a:pt x="15709" y="59473"/>
                            <a:pt x="19599" y="61084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4"/>
                          </a:cubicBezTo>
                          <a:cubicBezTo>
                            <a:pt x="47790" y="59473"/>
                            <a:pt x="51222" y="57178"/>
                            <a:pt x="54201" y="54201"/>
                          </a:cubicBezTo>
                          <a:cubicBezTo>
                            <a:pt x="57177" y="51225"/>
                            <a:pt x="59471" y="47791"/>
                            <a:pt x="61083" y="43901"/>
                          </a:cubicBezTo>
                          <a:cubicBezTo>
                            <a:pt x="62694" y="40010"/>
                            <a:pt x="63500" y="35961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数组描述的是相同类型的若干个数据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按照一定的先后次序排列组合而成。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8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135557</wp:posOffset>
            </wp:positionV>
            <wp:extent cx="47647" cy="47647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1"/>
                            <a:pt x="61083" y="19600"/>
                          </a:cubicBezTo>
                          <a:cubicBezTo>
                            <a:pt x="59471" y="15712"/>
                            <a:pt x="57177" y="12278"/>
                            <a:pt x="54201" y="9301"/>
                          </a:cubicBezTo>
                          <a:cubicBezTo>
                            <a:pt x="51222" y="6324"/>
                            <a:pt x="47790" y="4029"/>
                            <a:pt x="43900" y="2419"/>
                          </a:cubicBezTo>
                          <a:cubicBezTo>
                            <a:pt x="40010" y="807"/>
                            <a:pt x="35960" y="2"/>
                            <a:pt x="31750" y="0"/>
                          </a:cubicBezTo>
                          <a:cubicBezTo>
                            <a:pt x="27539" y="2"/>
                            <a:pt x="23489" y="807"/>
                            <a:pt x="19599" y="2419"/>
                          </a:cubicBezTo>
                          <a:cubicBezTo>
                            <a:pt x="15709" y="4029"/>
                            <a:pt x="12275" y="6324"/>
                            <a:pt x="9298" y="9301"/>
                          </a:cubicBezTo>
                          <a:cubicBezTo>
                            <a:pt x="6322" y="12278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ubicBezTo>
                            <a:pt x="0" y="35961"/>
                            <a:pt x="805" y="40012"/>
                            <a:pt x="2416" y="43902"/>
                          </a:cubicBezTo>
                          <a:cubicBezTo>
                            <a:pt x="4028" y="47791"/>
                            <a:pt x="6322" y="51225"/>
                            <a:pt x="9298" y="54201"/>
                          </a:cubicBezTo>
                          <a:cubicBezTo>
                            <a:pt x="12275" y="57178"/>
                            <a:pt x="15709" y="59473"/>
                            <a:pt x="19599" y="61084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4"/>
                          </a:cubicBezTo>
                          <a:cubicBezTo>
                            <a:pt x="47790" y="59473"/>
                            <a:pt x="51222" y="57178"/>
                            <a:pt x="54201" y="54201"/>
                          </a:cubicBezTo>
                          <a:cubicBezTo>
                            <a:pt x="57177" y="51225"/>
                            <a:pt x="59471" y="47791"/>
                            <a:pt x="61083" y="43901"/>
                          </a:cubicBezTo>
                          <a:cubicBezTo>
                            <a:pt x="62694" y="40012"/>
                            <a:pt x="63500" y="35961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其中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每一个数据称作一个数组元素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每个数组元素可以通过一个下标来访问它们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数组的四个基本特点：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1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其长度是确定的。数组一旦被创建，它的大小就是不可以改变的。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2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其元素必须是相同类型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不允许出现混合类型。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3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数组中的元素可以是任何数据类型，包括基本类型和引用类型。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150" w:right="1060" w:firstLine="0"/>
        <w:jc w:val="right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4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数组变量属引用类型，数组也可以看成是对象，数组中的每个元素相当于该对象的成员变量。数组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440" w:right="98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本身就是对象，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中对象是在堆中的，因此数组无论保存原始类型还是其他对象类型，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数组对象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本身是在堆中的。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0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数组声明创建	</w:t>
      </w:r>
      <w:hyperlink r:id="rId102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80" w:after="0" w:line="425" w:lineRule="exact"/>
        <w:ind w:left="990" w:right="0" w:firstLine="0"/>
      </w:pPr>
      <w:r>
        <w:drawing>
          <wp:anchor simplePos="0" relativeHeight="251658316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119628</wp:posOffset>
            </wp:positionV>
            <wp:extent cx="5650953" cy="9529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、声明数组	</w:t>
      </w:r>
      <w:hyperlink r:id="rId103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2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首先必须声明数组变量，才能在程序中使用数组。下面是声明数组变量的语法：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33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-47022</wp:posOffset>
            </wp:positionV>
            <wp:extent cx="5641423" cy="543177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62"/>
                            <a:pt x="805" y="700413"/>
                            <a:pt x="2416" y="704302"/>
                          </a:cubicBezTo>
                          <a:cubicBezTo>
                            <a:pt x="4028" y="708192"/>
                            <a:pt x="6322" y="711625"/>
                            <a:pt x="9298" y="714602"/>
                          </a:cubicBezTo>
                          <a:cubicBezTo>
                            <a:pt x="12275" y="717578"/>
                            <a:pt x="15709" y="719872"/>
                            <a:pt x="19599" y="721485"/>
                          </a:cubicBezTo>
                          <a:cubicBezTo>
                            <a:pt x="23489" y="723095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5"/>
                            <a:pt x="7498798" y="721485"/>
                          </a:cubicBezTo>
                          <a:cubicBezTo>
                            <a:pt x="7502690" y="719872"/>
                            <a:pt x="7506123" y="717578"/>
                            <a:pt x="7509099" y="714602"/>
                          </a:cubicBezTo>
                          <a:cubicBezTo>
                            <a:pt x="7512076" y="711625"/>
                            <a:pt x="7514370" y="708192"/>
                            <a:pt x="7515981" y="704302"/>
                          </a:cubicBezTo>
                          <a:cubicBezTo>
                            <a:pt x="7517593" y="700413"/>
                            <a:pt x="7518400" y="696362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0"/>
                          </a:cubicBezTo>
                          <a:cubicBezTo>
                            <a:pt x="7514370" y="15712"/>
                            <a:pt x="7512076" y="12277"/>
                            <a:pt x="7509099" y="9299"/>
                          </a:cubicBezTo>
                          <a:cubicBezTo>
                            <a:pt x="7506123" y="6323"/>
                            <a:pt x="7502690" y="4030"/>
                            <a:pt x="7498798" y="2419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3"/>
                            <a:pt x="9298" y="9299"/>
                          </a:cubicBezTo>
                          <a:cubicBezTo>
                            <a:pt x="6322" y="12277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-47022</wp:posOffset>
            </wp:positionV>
            <wp:extent cx="5641423" cy="543177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62"/>
                            <a:pt x="805" y="700413"/>
                            <a:pt x="2416" y="704302"/>
                          </a:cubicBezTo>
                          <a:cubicBezTo>
                            <a:pt x="4028" y="708192"/>
                            <a:pt x="6322" y="711625"/>
                            <a:pt x="9298" y="714602"/>
                          </a:cubicBezTo>
                          <a:cubicBezTo>
                            <a:pt x="12275" y="717578"/>
                            <a:pt x="15709" y="719872"/>
                            <a:pt x="19599" y="721485"/>
                          </a:cubicBezTo>
                          <a:cubicBezTo>
                            <a:pt x="23489" y="723095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5"/>
                            <a:pt x="7498798" y="721485"/>
                          </a:cubicBezTo>
                          <a:cubicBezTo>
                            <a:pt x="7502690" y="719872"/>
                            <a:pt x="7506123" y="717578"/>
                            <a:pt x="7509099" y="714602"/>
                          </a:cubicBezTo>
                          <a:cubicBezTo>
                            <a:pt x="7512076" y="711625"/>
                            <a:pt x="7514370" y="708192"/>
                            <a:pt x="7515981" y="704302"/>
                          </a:cubicBezTo>
                          <a:cubicBezTo>
                            <a:pt x="7517593" y="700413"/>
                            <a:pt x="7518400" y="696362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0"/>
                          </a:cubicBezTo>
                          <a:cubicBezTo>
                            <a:pt x="7514370" y="15712"/>
                            <a:pt x="7512076" y="12277"/>
                            <a:pt x="7509099" y="9299"/>
                          </a:cubicBezTo>
                          <a:cubicBezTo>
                            <a:pt x="7506123" y="6323"/>
                            <a:pt x="7502690" y="4030"/>
                            <a:pt x="7498798" y="2419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3"/>
                            <a:pt x="9298" y="9299"/>
                          </a:cubicBezTo>
                          <a:cubicBezTo>
                            <a:pt x="6322" y="12277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4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-35898</wp:posOffset>
            </wp:positionV>
            <wp:extent cx="292223" cy="545062"/>
            <wp:effectExtent l="0" t="0" r="0" b="0"/>
            <wp:wrapNone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0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545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7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-23199</wp:posOffset>
            </wp:positionV>
            <wp:extent cx="5593776" cy="514589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-23199</wp:posOffset>
            </wp:positionV>
            <wp:extent cx="5593776" cy="514589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dataType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arrayRefVar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首选的方法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或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108" w:space="0"/>
          </w:cols>
          <w:docGrid w:linePitch="360"/>
        </w:sect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dataType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arrayRefVar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效果相同，但不是首选方法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300" w:lineRule="exact"/>
        <w:ind w:left="990" w:right="1135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建议使用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data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ype[] ar</w:t>
      </w:r>
      <w:r>
        <w:rPr lang="zh-CN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ayRef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V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ar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的声明风格声明数组变量。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 data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zh-CN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ype ar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ayRef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V</w:t>
      </w:r>
      <w:r>
        <w:rPr lang="zh-CN" sz="19" baseline="0" dirty="0">
          <w:jc w:val="left"/>
          <w:rFonts w:ascii="宋体" w:hAnsi="宋体" w:cs="宋体"/>
          <w:color w:val="333333"/>
          <w:spacing w:val="-22"/>
          <w:sz w:val="19"/>
          <w:szCs w:val="19"/>
        </w:rPr>
        <w:t>ar[]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风格是来自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C/C++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语言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，在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中采用是为了让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 C/C++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程序员能够快速理解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语言。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36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-47022</wp:posOffset>
            </wp:positionV>
            <wp:extent cx="5641423" cy="543177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62"/>
                            <a:pt x="805" y="700413"/>
                            <a:pt x="2416" y="704302"/>
                          </a:cubicBezTo>
                          <a:cubicBezTo>
                            <a:pt x="4028" y="708192"/>
                            <a:pt x="6322" y="711625"/>
                            <a:pt x="9298" y="714602"/>
                          </a:cubicBezTo>
                          <a:cubicBezTo>
                            <a:pt x="12275" y="717578"/>
                            <a:pt x="15709" y="719874"/>
                            <a:pt x="19599" y="721485"/>
                          </a:cubicBezTo>
                          <a:cubicBezTo>
                            <a:pt x="23489" y="723095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5"/>
                            <a:pt x="7498798" y="721485"/>
                          </a:cubicBezTo>
                          <a:cubicBezTo>
                            <a:pt x="7502690" y="719874"/>
                            <a:pt x="7506123" y="717578"/>
                            <a:pt x="7509099" y="714602"/>
                          </a:cubicBezTo>
                          <a:cubicBezTo>
                            <a:pt x="7512076" y="711625"/>
                            <a:pt x="7514370" y="708192"/>
                            <a:pt x="7515981" y="704302"/>
                          </a:cubicBezTo>
                          <a:cubicBezTo>
                            <a:pt x="7517593" y="700413"/>
                            <a:pt x="7518400" y="696362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3"/>
                            <a:pt x="7515981" y="19603"/>
                          </a:cubicBezTo>
                          <a:cubicBezTo>
                            <a:pt x="7514370" y="15712"/>
                            <a:pt x="7512076" y="12277"/>
                            <a:pt x="7509099" y="9301"/>
                          </a:cubicBezTo>
                          <a:cubicBezTo>
                            <a:pt x="7506123" y="6323"/>
                            <a:pt x="7502690" y="4030"/>
                            <a:pt x="7498798" y="2419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20"/>
                          </a:cubicBezTo>
                          <a:cubicBezTo>
                            <a:pt x="15709" y="4030"/>
                            <a:pt x="12275" y="6323"/>
                            <a:pt x="9298" y="9301"/>
                          </a:cubicBezTo>
                          <a:cubicBezTo>
                            <a:pt x="6322" y="12277"/>
                            <a:pt x="4028" y="15712"/>
                            <a:pt x="2416" y="19602"/>
                          </a:cubicBezTo>
                          <a:cubicBezTo>
                            <a:pt x="805" y="23493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-47022</wp:posOffset>
            </wp:positionV>
            <wp:extent cx="5641423" cy="543177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62"/>
                            <a:pt x="805" y="700413"/>
                            <a:pt x="2416" y="704302"/>
                          </a:cubicBezTo>
                          <a:cubicBezTo>
                            <a:pt x="4028" y="708192"/>
                            <a:pt x="6322" y="711625"/>
                            <a:pt x="9298" y="714602"/>
                          </a:cubicBezTo>
                          <a:cubicBezTo>
                            <a:pt x="12275" y="717578"/>
                            <a:pt x="15709" y="719874"/>
                            <a:pt x="19599" y="721485"/>
                          </a:cubicBezTo>
                          <a:cubicBezTo>
                            <a:pt x="23489" y="723095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5"/>
                            <a:pt x="7498798" y="721485"/>
                          </a:cubicBezTo>
                          <a:cubicBezTo>
                            <a:pt x="7502690" y="719874"/>
                            <a:pt x="7506123" y="717578"/>
                            <a:pt x="7509099" y="714602"/>
                          </a:cubicBezTo>
                          <a:cubicBezTo>
                            <a:pt x="7512076" y="711625"/>
                            <a:pt x="7514370" y="708192"/>
                            <a:pt x="7515981" y="704302"/>
                          </a:cubicBezTo>
                          <a:cubicBezTo>
                            <a:pt x="7517593" y="700413"/>
                            <a:pt x="7518400" y="696362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3"/>
                            <a:pt x="7515981" y="19603"/>
                          </a:cubicBezTo>
                          <a:cubicBezTo>
                            <a:pt x="7514370" y="15712"/>
                            <a:pt x="7512076" y="12277"/>
                            <a:pt x="7509099" y="9301"/>
                          </a:cubicBezTo>
                          <a:cubicBezTo>
                            <a:pt x="7506123" y="6323"/>
                            <a:pt x="7502690" y="4030"/>
                            <a:pt x="7498798" y="2419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20"/>
                          </a:cubicBezTo>
                          <a:cubicBezTo>
                            <a:pt x="15709" y="4030"/>
                            <a:pt x="12275" y="6323"/>
                            <a:pt x="9298" y="9301"/>
                          </a:cubicBezTo>
                          <a:cubicBezTo>
                            <a:pt x="6322" y="12277"/>
                            <a:pt x="4028" y="15712"/>
                            <a:pt x="2416" y="19602"/>
                          </a:cubicBezTo>
                          <a:cubicBezTo>
                            <a:pt x="805" y="23493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5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-35899</wp:posOffset>
            </wp:positionV>
            <wp:extent cx="292223" cy="544496"/>
            <wp:effectExtent l="0" t="0" r="0" b="0"/>
            <wp:wrapNone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>
                      <a:picLocks noChangeAspect="0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544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5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-23198</wp:posOffset>
            </wp:positionV>
            <wp:extent cx="5593776" cy="514589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-23198</wp:posOffset>
            </wp:positionV>
            <wp:extent cx="5593776" cy="514589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   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首选的方法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或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214" w:space="0"/>
          </w:cols>
          <w:docGrid w:linePitch="360"/>
        </w:sect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[];      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效果相同，但不是首选方法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、创建数组	</w:t>
      </w:r>
      <w:hyperlink r:id="rId104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语言使用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n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w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操作符来创建数组，语法如下：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37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-47021</wp:posOffset>
            </wp:positionV>
            <wp:extent cx="5641423" cy="200118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2"/>
                            <a:pt x="805" y="243213"/>
                            <a:pt x="2416" y="247102"/>
                          </a:cubicBezTo>
                          <a:cubicBezTo>
                            <a:pt x="4028" y="250993"/>
                            <a:pt x="6322" y="254426"/>
                            <a:pt x="9298" y="257402"/>
                          </a:cubicBezTo>
                          <a:cubicBezTo>
                            <a:pt x="12275" y="260380"/>
                            <a:pt x="15709" y="262674"/>
                            <a:pt x="19599" y="264285"/>
                          </a:cubicBezTo>
                          <a:cubicBezTo>
                            <a:pt x="23489" y="265895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5"/>
                            <a:pt x="7498798" y="264285"/>
                          </a:cubicBezTo>
                          <a:cubicBezTo>
                            <a:pt x="7502690" y="262674"/>
                            <a:pt x="7506123" y="260380"/>
                            <a:pt x="7509099" y="257402"/>
                          </a:cubicBezTo>
                          <a:cubicBezTo>
                            <a:pt x="7512076" y="254426"/>
                            <a:pt x="7514370" y="250993"/>
                            <a:pt x="7515981" y="247102"/>
                          </a:cubicBezTo>
                          <a:cubicBezTo>
                            <a:pt x="7517593" y="243213"/>
                            <a:pt x="7518400" y="23916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0"/>
                          </a:cubicBezTo>
                          <a:cubicBezTo>
                            <a:pt x="7514370" y="15712"/>
                            <a:pt x="7512076" y="12277"/>
                            <a:pt x="7509099" y="9299"/>
                          </a:cubicBezTo>
                          <a:cubicBezTo>
                            <a:pt x="7506123" y="6323"/>
                            <a:pt x="7502690" y="4030"/>
                            <a:pt x="7498798" y="2420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20"/>
                          </a:cubicBezTo>
                          <a:cubicBezTo>
                            <a:pt x="15709" y="4030"/>
                            <a:pt x="12275" y="6323"/>
                            <a:pt x="9298" y="9299"/>
                          </a:cubicBezTo>
                          <a:cubicBezTo>
                            <a:pt x="6322" y="12277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-47021</wp:posOffset>
            </wp:positionV>
            <wp:extent cx="5641423" cy="200118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2"/>
                            <a:pt x="805" y="243213"/>
                            <a:pt x="2416" y="247102"/>
                          </a:cubicBezTo>
                          <a:cubicBezTo>
                            <a:pt x="4028" y="250993"/>
                            <a:pt x="6322" y="254426"/>
                            <a:pt x="9298" y="257402"/>
                          </a:cubicBezTo>
                          <a:cubicBezTo>
                            <a:pt x="12275" y="260380"/>
                            <a:pt x="15709" y="262674"/>
                            <a:pt x="19599" y="264285"/>
                          </a:cubicBezTo>
                          <a:cubicBezTo>
                            <a:pt x="23489" y="265895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5"/>
                            <a:pt x="7498798" y="264285"/>
                          </a:cubicBezTo>
                          <a:cubicBezTo>
                            <a:pt x="7502690" y="262674"/>
                            <a:pt x="7506123" y="260380"/>
                            <a:pt x="7509099" y="257402"/>
                          </a:cubicBezTo>
                          <a:cubicBezTo>
                            <a:pt x="7512076" y="254426"/>
                            <a:pt x="7514370" y="250993"/>
                            <a:pt x="7515981" y="247102"/>
                          </a:cubicBezTo>
                          <a:cubicBezTo>
                            <a:pt x="7517593" y="243213"/>
                            <a:pt x="7518400" y="239162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0"/>
                          </a:cubicBezTo>
                          <a:cubicBezTo>
                            <a:pt x="7514370" y="15712"/>
                            <a:pt x="7512076" y="12277"/>
                            <a:pt x="7509099" y="9299"/>
                          </a:cubicBezTo>
                          <a:cubicBezTo>
                            <a:pt x="7506123" y="6323"/>
                            <a:pt x="7502690" y="4030"/>
                            <a:pt x="7498798" y="2420"/>
                          </a:cubicBezTo>
                          <a:cubicBezTo>
                            <a:pt x="7494909" y="807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20"/>
                          </a:cubicBezTo>
                          <a:cubicBezTo>
                            <a:pt x="15709" y="4030"/>
                            <a:pt x="12275" y="6323"/>
                            <a:pt x="9298" y="9299"/>
                          </a:cubicBezTo>
                          <a:cubicBezTo>
                            <a:pt x="6322" y="12277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-35898</wp:posOffset>
            </wp:positionV>
            <wp:extent cx="292223" cy="207281"/>
            <wp:effectExtent l="0" t="0" r="0" b="0"/>
            <wp:wrapNone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0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7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3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-23198</wp:posOffset>
            </wp:positionV>
            <wp:extent cx="5593776" cy="171529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-23198</wp:posOffset>
            </wp:positionV>
            <wp:extent cx="5593776" cy="171529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arrayRefVar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dataType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arraySize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3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123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上面的语法语句做了两件事：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1440" w:right="0" w:firstLine="0"/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227635</wp:posOffset>
            </wp:positionV>
            <wp:extent cx="47647" cy="47647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1"/>
                            <a:pt x="61083" y="19599"/>
                          </a:cubicBezTo>
                          <a:cubicBezTo>
                            <a:pt x="59471" y="15713"/>
                            <a:pt x="57177" y="12277"/>
                            <a:pt x="54201" y="9301"/>
                          </a:cubicBezTo>
                          <a:cubicBezTo>
                            <a:pt x="51222" y="6324"/>
                            <a:pt x="47790" y="4031"/>
                            <a:pt x="43900" y="2416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6"/>
                          </a:cubicBezTo>
                          <a:cubicBezTo>
                            <a:pt x="15709" y="4031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599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ubicBezTo>
                            <a:pt x="0" y="35963"/>
                            <a:pt x="805" y="40012"/>
                            <a:pt x="2416" y="43902"/>
                          </a:cubicBezTo>
                          <a:cubicBezTo>
                            <a:pt x="4028" y="47793"/>
                            <a:pt x="6322" y="51227"/>
                            <a:pt x="9298" y="54205"/>
                          </a:cubicBezTo>
                          <a:cubicBezTo>
                            <a:pt x="12275" y="57180"/>
                            <a:pt x="15709" y="59474"/>
                            <a:pt x="19599" y="61085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5"/>
                          </a:cubicBezTo>
                          <a:cubicBezTo>
                            <a:pt x="47790" y="59474"/>
                            <a:pt x="51222" y="57180"/>
                            <a:pt x="54201" y="54205"/>
                          </a:cubicBezTo>
                          <a:cubicBezTo>
                            <a:pt x="57177" y="51227"/>
                            <a:pt x="59471" y="47793"/>
                            <a:pt x="61083" y="43902"/>
                          </a:cubicBezTo>
                          <a:cubicBezTo>
                            <a:pt x="62694" y="40012"/>
                            <a:pt x="63500" y="35963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一、使用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 data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T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ype[ar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aySize]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创建了一个数组。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465" w:lineRule="exact"/>
        <w:ind w:left="990" w:right="4357" w:firstLine="450"/>
      </w:pPr>
      <w:r>
        <w:drawing>
          <wp:anchor simplePos="0" relativeHeight="251658249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240335</wp:posOffset>
            </wp:positionV>
            <wp:extent cx="47647" cy="47647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4"/>
                            <a:pt x="61083" y="19604"/>
                          </a:cubicBezTo>
                          <a:cubicBezTo>
                            <a:pt x="59471" y="15713"/>
                            <a:pt x="57177" y="12277"/>
                            <a:pt x="54201" y="9301"/>
                          </a:cubicBezTo>
                          <a:cubicBezTo>
                            <a:pt x="51222" y="6324"/>
                            <a:pt x="47790" y="4033"/>
                            <a:pt x="43900" y="2421"/>
                          </a:cubicBezTo>
                          <a:cubicBezTo>
                            <a:pt x="40010" y="808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8"/>
                            <a:pt x="19599" y="2421"/>
                          </a:cubicBezTo>
                          <a:cubicBezTo>
                            <a:pt x="15709" y="4033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599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ubicBezTo>
                            <a:pt x="0" y="35963"/>
                            <a:pt x="805" y="40010"/>
                            <a:pt x="2416" y="43900"/>
                          </a:cubicBezTo>
                          <a:cubicBezTo>
                            <a:pt x="4028" y="47793"/>
                            <a:pt x="6322" y="51225"/>
                            <a:pt x="9298" y="54202"/>
                          </a:cubicBezTo>
                          <a:cubicBezTo>
                            <a:pt x="12275" y="57180"/>
                            <a:pt x="15709" y="59474"/>
                            <a:pt x="19599" y="61085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5"/>
                          </a:cubicBezTo>
                          <a:cubicBezTo>
                            <a:pt x="47790" y="59474"/>
                            <a:pt x="51222" y="57180"/>
                            <a:pt x="54201" y="54202"/>
                          </a:cubicBezTo>
                          <a:cubicBezTo>
                            <a:pt x="57177" y="51225"/>
                            <a:pt x="59471" y="47793"/>
                            <a:pt x="61083" y="43900"/>
                          </a:cubicBezTo>
                          <a:cubicBezTo>
                            <a:pt x="62694" y="40010"/>
                            <a:pt x="63500" y="35963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二、把新创建的数组的引用赋值给变量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 ar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ayRef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V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ar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数组变量的声明，和创建数组可以用一条语句完成，如下所示：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5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-47021</wp:posOffset>
            </wp:positionV>
            <wp:extent cx="5641423" cy="200118"/>
            <wp:effectExtent l="0" t="0" r="0" b="0"/>
            <wp:wrapNone/>
            <wp:docPr id="153" name="Freeform 1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3"/>
                            <a:pt x="805" y="243210"/>
                            <a:pt x="2416" y="247100"/>
                          </a:cubicBezTo>
                          <a:cubicBezTo>
                            <a:pt x="4028" y="250993"/>
                            <a:pt x="6322" y="254425"/>
                            <a:pt x="9298" y="257402"/>
                          </a:cubicBezTo>
                          <a:cubicBezTo>
                            <a:pt x="12275" y="260380"/>
                            <a:pt x="15709" y="262674"/>
                            <a:pt x="19599" y="264285"/>
                          </a:cubicBezTo>
                          <a:cubicBezTo>
                            <a:pt x="23489" y="265896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6"/>
                            <a:pt x="7498798" y="264285"/>
                          </a:cubicBezTo>
                          <a:cubicBezTo>
                            <a:pt x="7502690" y="262674"/>
                            <a:pt x="7506123" y="260380"/>
                            <a:pt x="7509099" y="257402"/>
                          </a:cubicBezTo>
                          <a:cubicBezTo>
                            <a:pt x="7512076" y="254425"/>
                            <a:pt x="7514370" y="250993"/>
                            <a:pt x="7515981" y="247100"/>
                          </a:cubicBezTo>
                          <a:cubicBezTo>
                            <a:pt x="7517593" y="243210"/>
                            <a:pt x="7518400" y="23916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2"/>
                          </a:cubicBezTo>
                          <a:cubicBezTo>
                            <a:pt x="7514370" y="15713"/>
                            <a:pt x="7512076" y="12277"/>
                            <a:pt x="7509099" y="9301"/>
                          </a:cubicBezTo>
                          <a:cubicBezTo>
                            <a:pt x="7506123" y="6324"/>
                            <a:pt x="7502690" y="4031"/>
                            <a:pt x="7498798" y="2417"/>
                          </a:cubicBezTo>
                          <a:cubicBezTo>
                            <a:pt x="7494909" y="808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8"/>
                            <a:pt x="19599" y="2417"/>
                          </a:cubicBezTo>
                          <a:cubicBezTo>
                            <a:pt x="15709" y="4031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-47021</wp:posOffset>
            </wp:positionV>
            <wp:extent cx="5641423" cy="200118"/>
            <wp:effectExtent l="0" t="0" r="0" b="0"/>
            <wp:wrapNone/>
            <wp:docPr id="154" name="Freeform 1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3"/>
                            <a:pt x="805" y="243210"/>
                            <a:pt x="2416" y="247100"/>
                          </a:cubicBezTo>
                          <a:cubicBezTo>
                            <a:pt x="4028" y="250993"/>
                            <a:pt x="6322" y="254425"/>
                            <a:pt x="9298" y="257402"/>
                          </a:cubicBezTo>
                          <a:cubicBezTo>
                            <a:pt x="12275" y="260380"/>
                            <a:pt x="15709" y="262674"/>
                            <a:pt x="19599" y="264285"/>
                          </a:cubicBezTo>
                          <a:cubicBezTo>
                            <a:pt x="23489" y="265896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6"/>
                            <a:pt x="7498798" y="264285"/>
                          </a:cubicBezTo>
                          <a:cubicBezTo>
                            <a:pt x="7502690" y="262674"/>
                            <a:pt x="7506123" y="260380"/>
                            <a:pt x="7509099" y="257402"/>
                          </a:cubicBezTo>
                          <a:cubicBezTo>
                            <a:pt x="7512076" y="254425"/>
                            <a:pt x="7514370" y="250993"/>
                            <a:pt x="7515981" y="247100"/>
                          </a:cubicBezTo>
                          <a:cubicBezTo>
                            <a:pt x="7517593" y="243210"/>
                            <a:pt x="7518400" y="23916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2"/>
                          </a:cubicBezTo>
                          <a:cubicBezTo>
                            <a:pt x="7514370" y="15713"/>
                            <a:pt x="7512076" y="12277"/>
                            <a:pt x="7509099" y="9301"/>
                          </a:cubicBezTo>
                          <a:cubicBezTo>
                            <a:pt x="7506123" y="6324"/>
                            <a:pt x="7502690" y="4031"/>
                            <a:pt x="7498798" y="2417"/>
                          </a:cubicBezTo>
                          <a:cubicBezTo>
                            <a:pt x="7494909" y="808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8"/>
                            <a:pt x="19599" y="2417"/>
                          </a:cubicBezTo>
                          <a:cubicBezTo>
                            <a:pt x="15709" y="4031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-35898</wp:posOffset>
            </wp:positionV>
            <wp:extent cx="292223" cy="198477"/>
            <wp:effectExtent l="0" t="0" r="0" b="0"/>
            <wp:wrapNone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>
                      <a:picLocks noChangeAspect="0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98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8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-23197</wp:posOffset>
            </wp:positionV>
            <wp:extent cx="5593776" cy="171529"/>
            <wp:effectExtent l="0" t="0" r="0" b="0"/>
            <wp:wrapNone/>
            <wp:docPr id="156" name="Freeform 1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-23197</wp:posOffset>
            </wp:positionV>
            <wp:extent cx="5593776" cy="171529"/>
            <wp:effectExtent l="0" t="0" r="0" b="0"/>
            <wp:wrapNone/>
            <wp:docPr id="157" name="Freeform 1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dataType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arrayRefVar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dataType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arraySize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6" w:after="0" w:line="450" w:lineRule="exact"/>
        <w:ind w:left="990" w:right="1622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数组的元素是通过索引访问的。数组索引从</w:t>
      </w:r>
      <w:r>
        <w:rPr lang="zh-CN" sz="19" baseline="0" dirty="0">
          <w:jc w:val="left"/>
          <w:rFonts w:ascii="宋体" w:hAnsi="宋体" w:cs="宋体"/>
          <w:color w:val="333333"/>
          <w:spacing w:val="-25"/>
          <w:sz w:val="19"/>
          <w:szCs w:val="19"/>
        </w:rPr>
        <w:t> 0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开始，所以索引值从</w:t>
      </w:r>
      <w:r>
        <w:rPr lang="zh-CN" sz="19" baseline="0" dirty="0">
          <w:jc w:val="left"/>
          <w:rFonts w:ascii="宋体" w:hAnsi="宋体" w:cs="宋体"/>
          <w:color w:val="333333"/>
          <w:spacing w:val="-25"/>
          <w:sz w:val="19"/>
          <w:szCs w:val="19"/>
        </w:rPr>
        <w:t> 0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到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 ar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ayRef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V</w:t>
      </w:r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ar.length-1</w:t>
      </w:r>
      <w:r>
        <w:rPr lang="zh-CN" sz="19" baseline="0" dirty="0">
          <w:jc w:val="left"/>
          <w:rFonts w:ascii="微软雅黑" w:hAnsi="微软雅黑" w:cs="微软雅黑"/>
          <w:color w:val="333333"/>
          <w:spacing w:val="-16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获取数组长度：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7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-47020</wp:posOffset>
            </wp:positionV>
            <wp:extent cx="5641423" cy="200118"/>
            <wp:effectExtent l="0" t="0" r="0" b="0"/>
            <wp:wrapNone/>
            <wp:docPr id="158" name="Freeform 1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3"/>
                            <a:pt x="805" y="243210"/>
                            <a:pt x="2416" y="247100"/>
                          </a:cubicBezTo>
                          <a:cubicBezTo>
                            <a:pt x="4028" y="250993"/>
                            <a:pt x="6322" y="254425"/>
                            <a:pt x="9298" y="257402"/>
                          </a:cubicBezTo>
                          <a:cubicBezTo>
                            <a:pt x="12275" y="260378"/>
                            <a:pt x="15709" y="262673"/>
                            <a:pt x="19599" y="264285"/>
                          </a:cubicBezTo>
                          <a:cubicBezTo>
                            <a:pt x="23489" y="265896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6"/>
                            <a:pt x="7498798" y="264285"/>
                          </a:cubicBezTo>
                          <a:cubicBezTo>
                            <a:pt x="7502690" y="262673"/>
                            <a:pt x="7506123" y="260378"/>
                            <a:pt x="7509099" y="257402"/>
                          </a:cubicBezTo>
                          <a:cubicBezTo>
                            <a:pt x="7512076" y="254425"/>
                            <a:pt x="7514370" y="250993"/>
                            <a:pt x="7515981" y="247100"/>
                          </a:cubicBezTo>
                          <a:cubicBezTo>
                            <a:pt x="7517593" y="243210"/>
                            <a:pt x="7518400" y="23916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2"/>
                          </a:cubicBezTo>
                          <a:cubicBezTo>
                            <a:pt x="7514370" y="15713"/>
                            <a:pt x="7512076" y="12277"/>
                            <a:pt x="7509099" y="9301"/>
                          </a:cubicBezTo>
                          <a:cubicBezTo>
                            <a:pt x="7506123" y="6323"/>
                            <a:pt x="7502690" y="4031"/>
                            <a:pt x="7498798" y="2417"/>
                          </a:cubicBezTo>
                          <a:cubicBezTo>
                            <a:pt x="7494909" y="808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8"/>
                            <a:pt x="19599" y="2417"/>
                          </a:cubicBezTo>
                          <a:cubicBezTo>
                            <a:pt x="15709" y="4031"/>
                            <a:pt x="12275" y="6323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-47020</wp:posOffset>
            </wp:positionV>
            <wp:extent cx="5641423" cy="200118"/>
            <wp:effectExtent l="0" t="0" r="0" b="0"/>
            <wp:wrapNone/>
            <wp:docPr id="159" name="Freeform 1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3"/>
                            <a:pt x="805" y="243210"/>
                            <a:pt x="2416" y="247100"/>
                          </a:cubicBezTo>
                          <a:cubicBezTo>
                            <a:pt x="4028" y="250993"/>
                            <a:pt x="6322" y="254425"/>
                            <a:pt x="9298" y="257402"/>
                          </a:cubicBezTo>
                          <a:cubicBezTo>
                            <a:pt x="12275" y="260378"/>
                            <a:pt x="15709" y="262673"/>
                            <a:pt x="19599" y="264285"/>
                          </a:cubicBezTo>
                          <a:cubicBezTo>
                            <a:pt x="23489" y="265896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6"/>
                            <a:pt x="7498798" y="264285"/>
                          </a:cubicBezTo>
                          <a:cubicBezTo>
                            <a:pt x="7502690" y="262673"/>
                            <a:pt x="7506123" y="260378"/>
                            <a:pt x="7509099" y="257402"/>
                          </a:cubicBezTo>
                          <a:cubicBezTo>
                            <a:pt x="7512076" y="254425"/>
                            <a:pt x="7514370" y="250993"/>
                            <a:pt x="7515981" y="247100"/>
                          </a:cubicBezTo>
                          <a:cubicBezTo>
                            <a:pt x="7517593" y="243210"/>
                            <a:pt x="7518400" y="23916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1"/>
                            <a:pt x="7515981" y="19602"/>
                          </a:cubicBezTo>
                          <a:cubicBezTo>
                            <a:pt x="7514370" y="15713"/>
                            <a:pt x="7512076" y="12277"/>
                            <a:pt x="7509099" y="9301"/>
                          </a:cubicBezTo>
                          <a:cubicBezTo>
                            <a:pt x="7506123" y="6323"/>
                            <a:pt x="7502690" y="4031"/>
                            <a:pt x="7498798" y="2417"/>
                          </a:cubicBezTo>
                          <a:cubicBezTo>
                            <a:pt x="7494909" y="808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8"/>
                            <a:pt x="19599" y="2417"/>
                          </a:cubicBezTo>
                          <a:cubicBezTo>
                            <a:pt x="15709" y="4031"/>
                            <a:pt x="12275" y="6323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-35897</wp:posOffset>
            </wp:positionV>
            <wp:extent cx="292223" cy="204375"/>
            <wp:effectExtent l="0" t="0" r="0" b="0"/>
            <wp:wrapNone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>
                      <a:picLocks noChangeAspect="0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4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-23196</wp:posOffset>
            </wp:positionV>
            <wp:extent cx="5593776" cy="171529"/>
            <wp:effectExtent l="0" t="0" r="0" b="0"/>
            <wp:wrapNone/>
            <wp:docPr id="161" name="Freeform 1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-23196</wp:posOffset>
            </wp:positionV>
            <wp:extent cx="5593776" cy="171529"/>
            <wp:effectExtent l="0" t="0" r="0" b="0"/>
            <wp:wrapNone/>
            <wp:docPr id="162" name="Freeform 1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【演示创建一个数组，并赋值，进行访问】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7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-682339</wp:posOffset>
            </wp:positionV>
            <wp:extent cx="5641423" cy="3973773"/>
            <wp:effectExtent l="0" t="0" r="0" b="0"/>
            <wp:wrapNone/>
            <wp:docPr id="163" name="Freeform 1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973773"/>
                    </a:xfrm>
                    <a:custGeom>
                      <a:rect l="l" t="t" r="r" b="b"/>
                      <a:pathLst>
                        <a:path w="7518400" h="5295900">
                          <a:moveTo>
                            <a:pt x="0" y="31750"/>
                          </a:moveTo>
                          <a:lnTo>
                            <a:pt x="0" y="5264150"/>
                          </a:lnTo>
                          <a:cubicBezTo>
                            <a:pt x="0" y="5268361"/>
                            <a:pt x="805" y="5272410"/>
                            <a:pt x="2416" y="5276300"/>
                          </a:cubicBezTo>
                          <a:cubicBezTo>
                            <a:pt x="4028" y="5280193"/>
                            <a:pt x="6322" y="5283625"/>
                            <a:pt x="9298" y="5286602"/>
                          </a:cubicBezTo>
                          <a:cubicBezTo>
                            <a:pt x="12275" y="5289580"/>
                            <a:pt x="15709" y="5291874"/>
                            <a:pt x="19599" y="5293485"/>
                          </a:cubicBezTo>
                          <a:cubicBezTo>
                            <a:pt x="23489" y="5295096"/>
                            <a:pt x="27539" y="5295900"/>
                            <a:pt x="31750" y="5295900"/>
                          </a:cubicBezTo>
                          <a:lnTo>
                            <a:pt x="7486650" y="5295900"/>
                          </a:lnTo>
                          <a:cubicBezTo>
                            <a:pt x="7490859" y="5295900"/>
                            <a:pt x="7494909" y="5295096"/>
                            <a:pt x="7498798" y="5293485"/>
                          </a:cubicBezTo>
                          <a:cubicBezTo>
                            <a:pt x="7502690" y="5291874"/>
                            <a:pt x="7506123" y="5289580"/>
                            <a:pt x="7509099" y="5286602"/>
                          </a:cubicBezTo>
                          <a:cubicBezTo>
                            <a:pt x="7512076" y="5283625"/>
                            <a:pt x="7514370" y="5280193"/>
                            <a:pt x="7515981" y="5276300"/>
                          </a:cubicBezTo>
                          <a:cubicBezTo>
                            <a:pt x="7517593" y="5272410"/>
                            <a:pt x="7518400" y="5268361"/>
                            <a:pt x="7518400" y="52641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4"/>
                            <a:pt x="7515981" y="19604"/>
                          </a:cubicBezTo>
                          <a:cubicBezTo>
                            <a:pt x="7514370" y="15714"/>
                            <a:pt x="7512076" y="12279"/>
                            <a:pt x="7509099" y="9302"/>
                          </a:cubicBezTo>
                          <a:cubicBezTo>
                            <a:pt x="7506123" y="6326"/>
                            <a:pt x="7502690" y="4033"/>
                            <a:pt x="7498798" y="2421"/>
                          </a:cubicBezTo>
                          <a:cubicBezTo>
                            <a:pt x="7494909" y="808"/>
                            <a:pt x="7490859" y="2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08"/>
                            <a:pt x="19599" y="2421"/>
                          </a:cubicBezTo>
                          <a:cubicBezTo>
                            <a:pt x="15709" y="4033"/>
                            <a:pt x="12275" y="6326"/>
                            <a:pt x="9298" y="9302"/>
                          </a:cubicBezTo>
                          <a:cubicBezTo>
                            <a:pt x="6322" y="12279"/>
                            <a:pt x="4028" y="15714"/>
                            <a:pt x="2416" y="19604"/>
                          </a:cubicBezTo>
                          <a:cubicBezTo>
                            <a:pt x="805" y="23494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-682339</wp:posOffset>
            </wp:positionV>
            <wp:extent cx="5641423" cy="3973773"/>
            <wp:effectExtent l="0" t="0" r="0" b="0"/>
            <wp:wrapNone/>
            <wp:docPr id="164" name="Freeform 1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973773"/>
                    </a:xfrm>
                    <a:custGeom>
                      <a:rect l="l" t="t" r="r" b="b"/>
                      <a:pathLst>
                        <a:path w="7518400" h="5295900">
                          <a:moveTo>
                            <a:pt x="0" y="31750"/>
                          </a:moveTo>
                          <a:lnTo>
                            <a:pt x="0" y="5264150"/>
                          </a:lnTo>
                          <a:cubicBezTo>
                            <a:pt x="0" y="5268361"/>
                            <a:pt x="805" y="5272410"/>
                            <a:pt x="2416" y="5276300"/>
                          </a:cubicBezTo>
                          <a:cubicBezTo>
                            <a:pt x="4028" y="5280193"/>
                            <a:pt x="6322" y="5283625"/>
                            <a:pt x="9298" y="5286602"/>
                          </a:cubicBezTo>
                          <a:cubicBezTo>
                            <a:pt x="12275" y="5289580"/>
                            <a:pt x="15709" y="5291874"/>
                            <a:pt x="19599" y="5293485"/>
                          </a:cubicBezTo>
                          <a:cubicBezTo>
                            <a:pt x="23489" y="5295096"/>
                            <a:pt x="27539" y="5295900"/>
                            <a:pt x="31750" y="5295900"/>
                          </a:cubicBezTo>
                          <a:lnTo>
                            <a:pt x="7486650" y="5295900"/>
                          </a:lnTo>
                          <a:cubicBezTo>
                            <a:pt x="7490859" y="5295900"/>
                            <a:pt x="7494909" y="5295096"/>
                            <a:pt x="7498798" y="5293485"/>
                          </a:cubicBezTo>
                          <a:cubicBezTo>
                            <a:pt x="7502690" y="5291874"/>
                            <a:pt x="7506123" y="5289580"/>
                            <a:pt x="7509099" y="5286602"/>
                          </a:cubicBezTo>
                          <a:cubicBezTo>
                            <a:pt x="7512076" y="5283625"/>
                            <a:pt x="7514370" y="5280193"/>
                            <a:pt x="7515981" y="5276300"/>
                          </a:cubicBezTo>
                          <a:cubicBezTo>
                            <a:pt x="7517593" y="5272410"/>
                            <a:pt x="7518400" y="5268361"/>
                            <a:pt x="7518400" y="5264150"/>
                          </a:cubicBezTo>
                          <a:lnTo>
                            <a:pt x="7518400" y="31750"/>
                          </a:lnTo>
                          <a:cubicBezTo>
                            <a:pt x="7518400" y="27541"/>
                            <a:pt x="7517593" y="23494"/>
                            <a:pt x="7515981" y="19604"/>
                          </a:cubicBezTo>
                          <a:cubicBezTo>
                            <a:pt x="7514370" y="15714"/>
                            <a:pt x="7512076" y="12279"/>
                            <a:pt x="7509099" y="9302"/>
                          </a:cubicBezTo>
                          <a:cubicBezTo>
                            <a:pt x="7506123" y="6326"/>
                            <a:pt x="7502690" y="4033"/>
                            <a:pt x="7498798" y="2421"/>
                          </a:cubicBezTo>
                          <a:cubicBezTo>
                            <a:pt x="7494909" y="808"/>
                            <a:pt x="7490859" y="2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08"/>
                            <a:pt x="19599" y="2421"/>
                          </a:cubicBezTo>
                          <a:cubicBezTo>
                            <a:pt x="15709" y="4033"/>
                            <a:pt x="12275" y="6326"/>
                            <a:pt x="9298" y="9302"/>
                          </a:cubicBezTo>
                          <a:cubicBezTo>
                            <a:pt x="6322" y="12279"/>
                            <a:pt x="4028" y="15714"/>
                            <a:pt x="2416" y="19604"/>
                          </a:cubicBezTo>
                          <a:cubicBezTo>
                            <a:pt x="805" y="23494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7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-671215</wp:posOffset>
            </wp:positionV>
            <wp:extent cx="368459" cy="3975955"/>
            <wp:effectExtent l="0" t="0" r="0" b="0"/>
            <wp:wrapNone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>
                      <a:picLocks noChangeAspect="0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397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5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-658515</wp:posOffset>
            </wp:positionV>
            <wp:extent cx="5593776" cy="3945184"/>
            <wp:effectExtent l="0" t="0" r="0" b="0"/>
            <wp:wrapNone/>
            <wp:docPr id="166" name="Freeform 1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945184"/>
                    </a:xfrm>
                    <a:custGeom>
                      <a:rect l="l" t="t" r="r" b="b"/>
                      <a:pathLst>
                        <a:path w="7454900" h="5257800">
                          <a:moveTo>
                            <a:pt x="0" y="5257800"/>
                          </a:moveTo>
                          <a:lnTo>
                            <a:pt x="7454900" y="5257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5257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-658515</wp:posOffset>
            </wp:positionV>
            <wp:extent cx="5593776" cy="3945184"/>
            <wp:effectExtent l="0" t="0" r="0" b="0"/>
            <wp:wrapNone/>
            <wp:docPr id="167" name="Freeform 1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945184"/>
                    </a:xfrm>
                    <a:custGeom>
                      <a:rect l="l" t="t" r="r" b="b"/>
                      <a:pathLst>
                        <a:path w="7454900" h="5257800">
                          <a:moveTo>
                            <a:pt x="0" y="5257800"/>
                          </a:moveTo>
                          <a:lnTo>
                            <a:pt x="7454900" y="5257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5257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7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//1.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声明一个数组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221199"/>
          <w:sz w:val="17"/>
          <w:szCs w:val="17"/>
        </w:rPr>
        <w:t>null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//2.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创建一个数组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//3.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像数组中存值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6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6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7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7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8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8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计算所有元素的总和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total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total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总和为：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total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4799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、内存分析	</w:t>
      </w:r>
      <w:hyperlink r:id="rId138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内存分析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87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-410114</wp:posOffset>
            </wp:positionV>
            <wp:extent cx="5650950" cy="2153650"/>
            <wp:effectExtent l="0" t="0" r="0" b="0"/>
            <wp:wrapNone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spect="0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215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6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69" name="Freeform 16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70" name="Freeform 17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71" name="Freeform 17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72" name="Freeform 17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73" name="Freeform 17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74" name="Freeform 17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75" name="Freeform 17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76" name="Freeform 17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77" name="Freeform 17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78" name="Freeform 17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79" name="Freeform 17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121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1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声明的时候并没有实例化任何对象，只有在实例化数组对象时，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JVM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才分配空间，这时才与长度有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230" w:right="1026" w:firstLine="21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关。因此，声明数组时不能指定其长度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数组中元素的个数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，例如：</w:t>
      </w:r>
      <w:r>
        <w:rPr lang="zh-CN" sz="19" baseline="0" dirty="0">
          <w:jc w:val="left"/>
          <w:rFonts w:ascii="宋体" w:hAnsi="宋体" w:cs="宋体"/>
          <w:color w:val="333333"/>
          <w:spacing w:val="-24"/>
          <w:sz w:val="19"/>
          <w:szCs w:val="19"/>
        </w:rPr>
        <w:t> int a[5]; //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非法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2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声明一个数组的时候并没有数组被真正的创建。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3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构造一个数组，必须指定长度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300" w:after="0" w:line="187" w:lineRule="exact"/>
        <w:ind w:left="1545" w:right="0" w:firstLine="0"/>
      </w:pPr>
      <w:r>
        <w:drawing>
          <wp:anchor simplePos="0" relativeHeight="25165826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148148</wp:posOffset>
            </wp:positionV>
            <wp:extent cx="5641423" cy="371647"/>
            <wp:effectExtent l="0" t="0" r="0" b="0"/>
            <wp:wrapNone/>
            <wp:docPr id="181" name="Freeform 1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1"/>
                            <a:pt x="805" y="471817"/>
                            <a:pt x="2416" y="475708"/>
                          </a:cubicBezTo>
                          <a:cubicBezTo>
                            <a:pt x="4028" y="479596"/>
                            <a:pt x="6322" y="483028"/>
                            <a:pt x="9298" y="486005"/>
                          </a:cubicBezTo>
                          <a:cubicBezTo>
                            <a:pt x="12275" y="488982"/>
                            <a:pt x="15709" y="491273"/>
                            <a:pt x="19599" y="492882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82"/>
                          </a:cubicBezTo>
                          <a:cubicBezTo>
                            <a:pt x="7502690" y="491273"/>
                            <a:pt x="7506123" y="488982"/>
                            <a:pt x="7509099" y="486005"/>
                          </a:cubicBezTo>
                          <a:cubicBezTo>
                            <a:pt x="7512076" y="483028"/>
                            <a:pt x="7514370" y="479596"/>
                            <a:pt x="7515981" y="475708"/>
                          </a:cubicBezTo>
                          <a:cubicBezTo>
                            <a:pt x="7517593" y="471817"/>
                            <a:pt x="7518400" y="467761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0"/>
                            <a:pt x="7517593" y="23487"/>
                            <a:pt x="7515981" y="19602"/>
                          </a:cubicBezTo>
                          <a:cubicBezTo>
                            <a:pt x="7514370" y="15711"/>
                            <a:pt x="7512076" y="12279"/>
                            <a:pt x="7509099" y="9302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79"/>
                            <a:pt x="4028" y="15711"/>
                            <a:pt x="2416" y="19602"/>
                          </a:cubicBezTo>
                          <a:cubicBezTo>
                            <a:pt x="805" y="23487"/>
                            <a:pt x="0" y="27540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148148</wp:posOffset>
            </wp:positionV>
            <wp:extent cx="5641423" cy="371647"/>
            <wp:effectExtent l="0" t="0" r="0" b="0"/>
            <wp:wrapNone/>
            <wp:docPr id="182" name="Freeform 1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1"/>
                            <a:pt x="805" y="471817"/>
                            <a:pt x="2416" y="475708"/>
                          </a:cubicBezTo>
                          <a:cubicBezTo>
                            <a:pt x="4028" y="479596"/>
                            <a:pt x="6322" y="483028"/>
                            <a:pt x="9298" y="486005"/>
                          </a:cubicBezTo>
                          <a:cubicBezTo>
                            <a:pt x="12275" y="488982"/>
                            <a:pt x="15709" y="491273"/>
                            <a:pt x="19599" y="492882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82"/>
                          </a:cubicBezTo>
                          <a:cubicBezTo>
                            <a:pt x="7502690" y="491273"/>
                            <a:pt x="7506123" y="488982"/>
                            <a:pt x="7509099" y="486005"/>
                          </a:cubicBezTo>
                          <a:cubicBezTo>
                            <a:pt x="7512076" y="483028"/>
                            <a:pt x="7514370" y="479596"/>
                            <a:pt x="7515981" y="475708"/>
                          </a:cubicBezTo>
                          <a:cubicBezTo>
                            <a:pt x="7517593" y="471817"/>
                            <a:pt x="7518400" y="467761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0"/>
                            <a:pt x="7517593" y="23487"/>
                            <a:pt x="7515981" y="19602"/>
                          </a:cubicBezTo>
                          <a:cubicBezTo>
                            <a:pt x="7514370" y="15711"/>
                            <a:pt x="7512076" y="12279"/>
                            <a:pt x="7509099" y="9302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79"/>
                            <a:pt x="4028" y="15711"/>
                            <a:pt x="2416" y="19602"/>
                          </a:cubicBezTo>
                          <a:cubicBezTo>
                            <a:pt x="805" y="23487"/>
                            <a:pt x="0" y="27540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159271</wp:posOffset>
            </wp:positionV>
            <wp:extent cx="292223" cy="373188"/>
            <wp:effectExtent l="0" t="0" r="0" b="0"/>
            <wp:wrapNone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>
                      <a:picLocks noChangeAspect="0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373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6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171971</wp:posOffset>
            </wp:positionV>
            <wp:extent cx="5593776" cy="343059"/>
            <wp:effectExtent l="0" t="0" r="0" b="0"/>
            <wp:wrapNone/>
            <wp:docPr id="184" name="Freeform 1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171971</wp:posOffset>
            </wp:positionV>
            <wp:extent cx="5593776" cy="343059"/>
            <wp:effectExtent l="0" t="0" r="0" b="0"/>
            <wp:wrapNone/>
            <wp:docPr id="185" name="Freeform 1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1092089</wp:posOffset>
            </wp:positionH>
            <wp:positionV relativeFrom="line">
              <wp:posOffset>198339</wp:posOffset>
            </wp:positionV>
            <wp:extent cx="181479" cy="397323"/>
            <wp:effectExtent l="0" t="0" r="0" b="0"/>
            <wp:wrapNone/>
            <wp:docPr id="186" name="Freeform 18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092089" y="198339"/>
                      <a:ext cx="67179" cy="28302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75" w:lineRule="exact"/>
                          <w:ind w:left="0" w:right="0" w:firstLine="0"/>
                        </w:pPr>
                        <w:r>
                          <w:rPr lang="zh-CN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7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80" w:after="0" w:line="175" w:lineRule="exact"/>
                          <w:ind w:left="0" w:right="0" w:firstLine="0"/>
                        </w:pPr>
                        <w:r>
                          <w:rPr lang="zh-CN" sz="17" baseline="0" dirty="0">
                            <w:jc w:val="left"/>
                            <w:rFonts w:ascii="Lucida Console" w:hAnsi="Lucida Console" w:cs="Lucida Console"/>
                            <w:color w:val="999999"/>
                            <w:spacing w:val="-17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//1.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声明一个数组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80" w:after="0" w:line="175" w:lineRule="exact"/>
        <w:ind w:left="1545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221199"/>
          <w:sz w:val="17"/>
          <w:szCs w:val="17"/>
        </w:rPr>
        <w:t>null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63" behindDoc="0" locked="0" layoutInCell="1" allowOverlap="1">
            <wp:simplePos x="0" y="0"/>
            <wp:positionH relativeFrom="page">
              <wp:posOffset>2217008</wp:posOffset>
            </wp:positionH>
            <wp:positionV relativeFrom="paragraph">
              <wp:posOffset>348422</wp:posOffset>
            </wp:positionV>
            <wp:extent cx="3144710" cy="3306711"/>
            <wp:effectExtent l="0" t="0" r="0" b="0"/>
            <wp:wrapNone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>
                      <a:picLocks noChangeAspect="0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4710" cy="3306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6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-47014</wp:posOffset>
            </wp:positionV>
            <wp:extent cx="5641423" cy="371647"/>
            <wp:effectExtent l="0" t="0" r="0" b="0"/>
            <wp:wrapNone/>
            <wp:docPr id="188" name="Freeform 1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1"/>
                            <a:pt x="805" y="471810"/>
                            <a:pt x="2416" y="475705"/>
                          </a:cubicBezTo>
                          <a:cubicBezTo>
                            <a:pt x="4028" y="479596"/>
                            <a:pt x="6322" y="483028"/>
                            <a:pt x="9298" y="486002"/>
                          </a:cubicBezTo>
                          <a:cubicBezTo>
                            <a:pt x="12275" y="488982"/>
                            <a:pt x="15709" y="491273"/>
                            <a:pt x="19599" y="492882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82"/>
                          </a:cubicBezTo>
                          <a:cubicBezTo>
                            <a:pt x="7502690" y="491273"/>
                            <a:pt x="7506123" y="488982"/>
                            <a:pt x="7509099" y="486002"/>
                          </a:cubicBezTo>
                          <a:cubicBezTo>
                            <a:pt x="7512076" y="483028"/>
                            <a:pt x="7514370" y="479596"/>
                            <a:pt x="7515981" y="475705"/>
                          </a:cubicBezTo>
                          <a:cubicBezTo>
                            <a:pt x="7517593" y="471810"/>
                            <a:pt x="7518400" y="467761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0"/>
                            <a:pt x="7517593" y="23487"/>
                            <a:pt x="7515981" y="19602"/>
                          </a:cubicBezTo>
                          <a:cubicBezTo>
                            <a:pt x="7514370" y="15711"/>
                            <a:pt x="7512076" y="12279"/>
                            <a:pt x="7509099" y="9302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79"/>
                            <a:pt x="4028" y="15711"/>
                            <a:pt x="2416" y="19602"/>
                          </a:cubicBezTo>
                          <a:cubicBezTo>
                            <a:pt x="805" y="23487"/>
                            <a:pt x="0" y="27540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-47014</wp:posOffset>
            </wp:positionV>
            <wp:extent cx="5641423" cy="371647"/>
            <wp:effectExtent l="0" t="0" r="0" b="0"/>
            <wp:wrapNone/>
            <wp:docPr id="189" name="Freeform 1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1"/>
                            <a:pt x="805" y="471810"/>
                            <a:pt x="2416" y="475705"/>
                          </a:cubicBezTo>
                          <a:cubicBezTo>
                            <a:pt x="4028" y="479596"/>
                            <a:pt x="6322" y="483028"/>
                            <a:pt x="9298" y="486002"/>
                          </a:cubicBezTo>
                          <a:cubicBezTo>
                            <a:pt x="12275" y="488982"/>
                            <a:pt x="15709" y="491273"/>
                            <a:pt x="19599" y="492882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82"/>
                          </a:cubicBezTo>
                          <a:cubicBezTo>
                            <a:pt x="7502690" y="491273"/>
                            <a:pt x="7506123" y="488982"/>
                            <a:pt x="7509099" y="486002"/>
                          </a:cubicBezTo>
                          <a:cubicBezTo>
                            <a:pt x="7512076" y="483028"/>
                            <a:pt x="7514370" y="479596"/>
                            <a:pt x="7515981" y="475705"/>
                          </a:cubicBezTo>
                          <a:cubicBezTo>
                            <a:pt x="7517593" y="471810"/>
                            <a:pt x="7518400" y="467761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0"/>
                            <a:pt x="7517593" y="23487"/>
                            <a:pt x="7515981" y="19602"/>
                          </a:cubicBezTo>
                          <a:cubicBezTo>
                            <a:pt x="7514370" y="15711"/>
                            <a:pt x="7512076" y="12279"/>
                            <a:pt x="7509099" y="9302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79"/>
                            <a:pt x="4028" y="15711"/>
                            <a:pt x="2416" y="19602"/>
                          </a:cubicBezTo>
                          <a:cubicBezTo>
                            <a:pt x="805" y="23487"/>
                            <a:pt x="0" y="27540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-35891</wp:posOffset>
            </wp:positionV>
            <wp:extent cx="292223" cy="374515"/>
            <wp:effectExtent l="0" t="0" r="0" b="0"/>
            <wp:wrapNone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>
                      <a:picLocks noChangeAspect="0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374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0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-23190</wp:posOffset>
            </wp:positionV>
            <wp:extent cx="5593776" cy="343059"/>
            <wp:effectExtent l="0" t="0" r="0" b="0"/>
            <wp:wrapNone/>
            <wp:docPr id="191" name="Freeform 1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-23190</wp:posOffset>
            </wp:positionV>
            <wp:extent cx="5593776" cy="343059"/>
            <wp:effectExtent l="0" t="0" r="0" b="0"/>
            <wp:wrapNone/>
            <wp:docPr id="192" name="Freeform 1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//2.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创建一个数组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2261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8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67" behindDoc="0" locked="0" layoutInCell="1" allowOverlap="1">
            <wp:simplePos x="0" y="0"/>
            <wp:positionH relativeFrom="page">
              <wp:posOffset>2112185</wp:posOffset>
            </wp:positionH>
            <wp:positionV relativeFrom="paragraph">
              <wp:posOffset>-515270</wp:posOffset>
            </wp:positionV>
            <wp:extent cx="3344829" cy="2744475"/>
            <wp:effectExtent l="0" t="0" r="0" b="0"/>
            <wp:wrapNone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>
                      <a:picLocks noChangeAspect="0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4829" cy="274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2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95" name="Freeform 1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96" name="Freeform 1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97" name="Freeform 1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98" name="Freeform 19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99" name="Freeform 19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00" name="Freeform 2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01" name="Freeform 2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02" name="Freeform 2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03" name="Freeform 2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04" name="Freeform 2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05" name="Freeform 2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06" name="Freeform 2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-339271</wp:posOffset>
            </wp:positionV>
            <wp:extent cx="5641423" cy="1915415"/>
            <wp:effectExtent l="0" t="0" r="0" b="0"/>
            <wp:wrapNone/>
            <wp:docPr id="207" name="Freeform 2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915415"/>
                    </a:xfrm>
                    <a:custGeom>
                      <a:rect l="l" t="t" r="r" b="b"/>
                      <a:pathLst>
                        <a:path w="7518400" h="2552700">
                          <a:moveTo>
                            <a:pt x="0" y="31750"/>
                          </a:moveTo>
                          <a:lnTo>
                            <a:pt x="0" y="2520950"/>
                          </a:lnTo>
                          <a:cubicBezTo>
                            <a:pt x="0" y="2525158"/>
                            <a:pt x="805" y="2529210"/>
                            <a:pt x="2416" y="2533102"/>
                          </a:cubicBezTo>
                          <a:cubicBezTo>
                            <a:pt x="4028" y="2536993"/>
                            <a:pt x="6322" y="2540428"/>
                            <a:pt x="9298" y="2543402"/>
                          </a:cubicBezTo>
                          <a:cubicBezTo>
                            <a:pt x="12275" y="2546382"/>
                            <a:pt x="15709" y="2548673"/>
                            <a:pt x="19599" y="2550285"/>
                          </a:cubicBezTo>
                          <a:cubicBezTo>
                            <a:pt x="23489" y="2551897"/>
                            <a:pt x="27539" y="2552700"/>
                            <a:pt x="31750" y="2552700"/>
                          </a:cubicBezTo>
                          <a:lnTo>
                            <a:pt x="7486650" y="2552700"/>
                          </a:lnTo>
                          <a:cubicBezTo>
                            <a:pt x="7490859" y="2552700"/>
                            <a:pt x="7494909" y="2551897"/>
                            <a:pt x="7498798" y="2550285"/>
                          </a:cubicBezTo>
                          <a:cubicBezTo>
                            <a:pt x="7502690" y="2548673"/>
                            <a:pt x="7506123" y="2546382"/>
                            <a:pt x="7509099" y="2543402"/>
                          </a:cubicBezTo>
                          <a:cubicBezTo>
                            <a:pt x="7512076" y="2540428"/>
                            <a:pt x="7514370" y="2536996"/>
                            <a:pt x="7515981" y="2533105"/>
                          </a:cubicBezTo>
                          <a:cubicBezTo>
                            <a:pt x="7517593" y="2529210"/>
                            <a:pt x="7518400" y="2525158"/>
                            <a:pt x="7518400" y="25209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7"/>
                            <a:pt x="7512076" y="12285"/>
                            <a:pt x="7509099" y="9305"/>
                          </a:cubicBezTo>
                          <a:cubicBezTo>
                            <a:pt x="7506123" y="6332"/>
                            <a:pt x="7502690" y="4037"/>
                            <a:pt x="7498798" y="2422"/>
                          </a:cubicBezTo>
                          <a:cubicBezTo>
                            <a:pt x="7494909" y="813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7"/>
                            <a:pt x="12275" y="6332"/>
                            <a:pt x="9298" y="9305"/>
                          </a:cubicBezTo>
                          <a:cubicBezTo>
                            <a:pt x="6322" y="12285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-339271</wp:posOffset>
            </wp:positionV>
            <wp:extent cx="5641423" cy="1915415"/>
            <wp:effectExtent l="0" t="0" r="0" b="0"/>
            <wp:wrapNone/>
            <wp:docPr id="208" name="Freeform 2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915415"/>
                    </a:xfrm>
                    <a:custGeom>
                      <a:rect l="l" t="t" r="r" b="b"/>
                      <a:pathLst>
                        <a:path w="7518400" h="2552700">
                          <a:moveTo>
                            <a:pt x="0" y="31750"/>
                          </a:moveTo>
                          <a:lnTo>
                            <a:pt x="0" y="2520950"/>
                          </a:lnTo>
                          <a:cubicBezTo>
                            <a:pt x="0" y="2525158"/>
                            <a:pt x="805" y="2529210"/>
                            <a:pt x="2416" y="2533102"/>
                          </a:cubicBezTo>
                          <a:cubicBezTo>
                            <a:pt x="4028" y="2536993"/>
                            <a:pt x="6322" y="2540428"/>
                            <a:pt x="9298" y="2543402"/>
                          </a:cubicBezTo>
                          <a:cubicBezTo>
                            <a:pt x="12275" y="2546382"/>
                            <a:pt x="15709" y="2548673"/>
                            <a:pt x="19599" y="2550285"/>
                          </a:cubicBezTo>
                          <a:cubicBezTo>
                            <a:pt x="23489" y="2551897"/>
                            <a:pt x="27539" y="2552700"/>
                            <a:pt x="31750" y="2552700"/>
                          </a:cubicBezTo>
                          <a:lnTo>
                            <a:pt x="7486650" y="2552700"/>
                          </a:lnTo>
                          <a:cubicBezTo>
                            <a:pt x="7490859" y="2552700"/>
                            <a:pt x="7494909" y="2551897"/>
                            <a:pt x="7498798" y="2550285"/>
                          </a:cubicBezTo>
                          <a:cubicBezTo>
                            <a:pt x="7502690" y="2548673"/>
                            <a:pt x="7506123" y="2546382"/>
                            <a:pt x="7509099" y="2543402"/>
                          </a:cubicBezTo>
                          <a:cubicBezTo>
                            <a:pt x="7512076" y="2540428"/>
                            <a:pt x="7514370" y="2536996"/>
                            <a:pt x="7515981" y="2533105"/>
                          </a:cubicBezTo>
                          <a:cubicBezTo>
                            <a:pt x="7517593" y="2529210"/>
                            <a:pt x="7518400" y="2525158"/>
                            <a:pt x="7518400" y="25209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7"/>
                            <a:pt x="7512076" y="12285"/>
                            <a:pt x="7509099" y="9305"/>
                          </a:cubicBezTo>
                          <a:cubicBezTo>
                            <a:pt x="7506123" y="6332"/>
                            <a:pt x="7502690" y="4037"/>
                            <a:pt x="7498798" y="2422"/>
                          </a:cubicBezTo>
                          <a:cubicBezTo>
                            <a:pt x="7494909" y="813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7"/>
                            <a:pt x="12275" y="6332"/>
                            <a:pt x="9298" y="9305"/>
                          </a:cubicBezTo>
                          <a:cubicBezTo>
                            <a:pt x="6322" y="12285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5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-328147</wp:posOffset>
            </wp:positionV>
            <wp:extent cx="368459" cy="1913486"/>
            <wp:effectExtent l="0" t="0" r="0" b="0"/>
            <wp:wrapNone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>
                      <a:picLocks noChangeAspect="0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1913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7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-315447</wp:posOffset>
            </wp:positionV>
            <wp:extent cx="5593776" cy="1886827"/>
            <wp:effectExtent l="0" t="0" r="0" b="0"/>
            <wp:wrapNone/>
            <wp:docPr id="210" name="Freeform 2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886827"/>
                    </a:xfrm>
                    <a:custGeom>
                      <a:rect l="l" t="t" r="r" b="b"/>
                      <a:pathLst>
                        <a:path w="7454900" h="2514600">
                          <a:moveTo>
                            <a:pt x="0" y="2514600"/>
                          </a:moveTo>
                          <a:lnTo>
                            <a:pt x="7454900" y="2514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514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-315447</wp:posOffset>
            </wp:positionV>
            <wp:extent cx="5593776" cy="1886827"/>
            <wp:effectExtent l="0" t="0" r="0" b="0"/>
            <wp:wrapNone/>
            <wp:docPr id="211" name="Freeform 2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886827"/>
                    </a:xfrm>
                    <a:custGeom>
                      <a:rect l="l" t="t" r="r" b="b"/>
                      <a:pathLst>
                        <a:path w="7454900" h="2514600">
                          <a:moveTo>
                            <a:pt x="0" y="2514600"/>
                          </a:moveTo>
                          <a:lnTo>
                            <a:pt x="7454900" y="2514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514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1626" w:space="0"/>
          </w:cols>
          <w:docGrid w:linePitch="360"/>
        </w:sectPr>
        <w:spacing w:before="106" w:after="0" w:line="270" w:lineRule="exact"/>
        <w:ind w:left="0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//3.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像数组中存值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6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6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7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7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8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8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7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2150302</wp:posOffset>
            </wp:positionH>
            <wp:positionV relativeFrom="paragraph">
              <wp:posOffset>-514914</wp:posOffset>
            </wp:positionV>
            <wp:extent cx="3268593" cy="2849298"/>
            <wp:effectExtent l="0" t="0" r="0" b="0"/>
            <wp:wrapNone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>
                      <a:picLocks noChangeAspect="0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8593" cy="2849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4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、三种初始化	</w:t>
      </w:r>
      <w:hyperlink r:id="rId194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54" w:after="0" w:line="450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静态初始化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除了用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n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w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关键字来产生数组以外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还可以直接在定义数组的同时就为数组元素分配空间并赋值。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6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-47009</wp:posOffset>
            </wp:positionV>
            <wp:extent cx="5641423" cy="371647"/>
            <wp:effectExtent l="0" t="0" r="0" b="0"/>
            <wp:wrapNone/>
            <wp:docPr id="213" name="Freeform 2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1"/>
                            <a:pt x="805" y="471817"/>
                            <a:pt x="2416" y="475705"/>
                          </a:cubicBezTo>
                          <a:cubicBezTo>
                            <a:pt x="4028" y="479596"/>
                            <a:pt x="6322" y="483028"/>
                            <a:pt x="9298" y="486005"/>
                          </a:cubicBezTo>
                          <a:cubicBezTo>
                            <a:pt x="12275" y="488985"/>
                            <a:pt x="15709" y="491276"/>
                            <a:pt x="19599" y="492885"/>
                          </a:cubicBezTo>
                          <a:cubicBezTo>
                            <a:pt x="23489" y="494497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82"/>
                          </a:cubicBezTo>
                          <a:cubicBezTo>
                            <a:pt x="7502690" y="491273"/>
                            <a:pt x="7506123" y="488985"/>
                            <a:pt x="7509099" y="486005"/>
                          </a:cubicBezTo>
                          <a:cubicBezTo>
                            <a:pt x="7512076" y="483028"/>
                            <a:pt x="7514370" y="479596"/>
                            <a:pt x="7515981" y="475705"/>
                          </a:cubicBezTo>
                          <a:cubicBezTo>
                            <a:pt x="7517593" y="471817"/>
                            <a:pt x="7518400" y="467761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7"/>
                            <a:pt x="7512076" y="12282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19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19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-47009</wp:posOffset>
            </wp:positionV>
            <wp:extent cx="5641423" cy="371647"/>
            <wp:effectExtent l="0" t="0" r="0" b="0"/>
            <wp:wrapNone/>
            <wp:docPr id="214" name="Freeform 2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1"/>
                            <a:pt x="805" y="471817"/>
                            <a:pt x="2416" y="475705"/>
                          </a:cubicBezTo>
                          <a:cubicBezTo>
                            <a:pt x="4028" y="479596"/>
                            <a:pt x="6322" y="483028"/>
                            <a:pt x="9298" y="486005"/>
                          </a:cubicBezTo>
                          <a:cubicBezTo>
                            <a:pt x="12275" y="488985"/>
                            <a:pt x="15709" y="491276"/>
                            <a:pt x="19599" y="492885"/>
                          </a:cubicBezTo>
                          <a:cubicBezTo>
                            <a:pt x="23489" y="494497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82"/>
                          </a:cubicBezTo>
                          <a:cubicBezTo>
                            <a:pt x="7502690" y="491273"/>
                            <a:pt x="7506123" y="488985"/>
                            <a:pt x="7509099" y="486005"/>
                          </a:cubicBezTo>
                          <a:cubicBezTo>
                            <a:pt x="7512076" y="483028"/>
                            <a:pt x="7514370" y="479596"/>
                            <a:pt x="7515981" y="475705"/>
                          </a:cubicBezTo>
                          <a:cubicBezTo>
                            <a:pt x="7517593" y="471817"/>
                            <a:pt x="7518400" y="467761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7"/>
                            <a:pt x="7512076" y="12282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19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19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-23185</wp:posOffset>
            </wp:positionV>
            <wp:extent cx="5593776" cy="343059"/>
            <wp:effectExtent l="0" t="0" r="0" b="0"/>
            <wp:wrapNone/>
            <wp:docPr id="215" name="Freeform 2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-35885</wp:posOffset>
            </wp:positionV>
            <wp:extent cx="292223" cy="373967"/>
            <wp:effectExtent l="0" t="0" r="0" b="0"/>
            <wp:wrapNone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>
                      <a:picLocks noChangeAspect="0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373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6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-23185</wp:posOffset>
            </wp:positionV>
            <wp:extent cx="5593776" cy="343059"/>
            <wp:effectExtent l="0" t="0" r="0" b="0"/>
            <wp:wrapNone/>
            <wp:docPr id="217" name="Freeform 2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375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mans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),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)};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32" w:after="0" w:line="465" w:lineRule="exact"/>
        <w:ind w:left="990" w:right="4747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动态初始化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数组定义、为数组元素分配空间、赋值的操作、分开进行。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6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-47008</wp:posOffset>
            </wp:positionV>
            <wp:extent cx="5641423" cy="543177"/>
            <wp:effectExtent l="0" t="0" r="0" b="0"/>
            <wp:wrapNone/>
            <wp:docPr id="218" name="Freeform 2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61"/>
                            <a:pt x="805" y="700417"/>
                            <a:pt x="2416" y="704308"/>
                          </a:cubicBezTo>
                          <a:cubicBezTo>
                            <a:pt x="4028" y="708199"/>
                            <a:pt x="6322" y="711631"/>
                            <a:pt x="9298" y="714605"/>
                          </a:cubicBezTo>
                          <a:cubicBezTo>
                            <a:pt x="12275" y="717582"/>
                            <a:pt x="15709" y="719873"/>
                            <a:pt x="19599" y="721485"/>
                          </a:cubicBezTo>
                          <a:cubicBezTo>
                            <a:pt x="23489" y="723097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7"/>
                            <a:pt x="7498798" y="721485"/>
                          </a:cubicBezTo>
                          <a:cubicBezTo>
                            <a:pt x="7502690" y="719873"/>
                            <a:pt x="7506123" y="717582"/>
                            <a:pt x="7509099" y="714605"/>
                          </a:cubicBezTo>
                          <a:cubicBezTo>
                            <a:pt x="7512076" y="711631"/>
                            <a:pt x="7514370" y="708199"/>
                            <a:pt x="7515981" y="704308"/>
                          </a:cubicBezTo>
                          <a:cubicBezTo>
                            <a:pt x="7517593" y="700417"/>
                            <a:pt x="7518400" y="696361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7"/>
                            <a:pt x="7512076" y="12282"/>
                            <a:pt x="7509099" y="9302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3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82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-47008</wp:posOffset>
            </wp:positionV>
            <wp:extent cx="5641423" cy="543177"/>
            <wp:effectExtent l="0" t="0" r="0" b="0"/>
            <wp:wrapNone/>
            <wp:docPr id="219" name="Freeform 2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61"/>
                            <a:pt x="805" y="700417"/>
                            <a:pt x="2416" y="704308"/>
                          </a:cubicBezTo>
                          <a:cubicBezTo>
                            <a:pt x="4028" y="708199"/>
                            <a:pt x="6322" y="711631"/>
                            <a:pt x="9298" y="714605"/>
                          </a:cubicBezTo>
                          <a:cubicBezTo>
                            <a:pt x="12275" y="717582"/>
                            <a:pt x="15709" y="719873"/>
                            <a:pt x="19599" y="721485"/>
                          </a:cubicBezTo>
                          <a:cubicBezTo>
                            <a:pt x="23489" y="723097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7"/>
                            <a:pt x="7498798" y="721485"/>
                          </a:cubicBezTo>
                          <a:cubicBezTo>
                            <a:pt x="7502690" y="719873"/>
                            <a:pt x="7506123" y="717582"/>
                            <a:pt x="7509099" y="714605"/>
                          </a:cubicBezTo>
                          <a:cubicBezTo>
                            <a:pt x="7512076" y="711631"/>
                            <a:pt x="7514370" y="708199"/>
                            <a:pt x="7515981" y="704308"/>
                          </a:cubicBezTo>
                          <a:cubicBezTo>
                            <a:pt x="7517593" y="700417"/>
                            <a:pt x="7518400" y="696361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7"/>
                            <a:pt x="7512076" y="12282"/>
                            <a:pt x="7509099" y="9302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3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82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-35884</wp:posOffset>
            </wp:positionV>
            <wp:extent cx="292223" cy="541706"/>
            <wp:effectExtent l="0" t="0" r="0" b="0"/>
            <wp:wrapNone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>
                      <a:picLocks noChangeAspect="0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541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0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-23184</wp:posOffset>
            </wp:positionV>
            <wp:extent cx="5593776" cy="514589"/>
            <wp:effectExtent l="0" t="0" r="0" b="0"/>
            <wp:wrapNone/>
            <wp:docPr id="221" name="Freeform 2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-23184</wp:posOffset>
            </wp:positionV>
            <wp:extent cx="5593776" cy="514589"/>
            <wp:effectExtent l="0" t="0" r="0" b="0"/>
            <wp:wrapNone/>
            <wp:docPr id="222" name="Freeform 2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7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226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1" w:after="0" w:line="375" w:lineRule="exact"/>
        <w:ind w:left="990" w:right="104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数组的默认初始化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数组是引用类型，它的元素相当于类的实例变量，因此数组一经分配空间，其中的每个元素也被按照实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例变量同样的方式被隐式初始化。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0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26" name="Freeform 22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27" name="Freeform 22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28" name="Freeform 22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29" name="Freeform 2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30" name="Freeform 2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31" name="Freeform 2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32" name="Freeform 2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33" name="Freeform 2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34" name="Freeform 23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35" name="Freeform 23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36" name="Freeform 2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37" name="Freeform 2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-167736</wp:posOffset>
            </wp:positionV>
            <wp:extent cx="5641423" cy="1400826"/>
            <wp:effectExtent l="0" t="0" r="0" b="0"/>
            <wp:wrapNone/>
            <wp:docPr id="238" name="Freeform 2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61"/>
                            <a:pt x="805" y="1843423"/>
                            <a:pt x="2416" y="1847305"/>
                          </a:cubicBezTo>
                          <a:cubicBezTo>
                            <a:pt x="4028" y="1851199"/>
                            <a:pt x="6322" y="1854635"/>
                            <a:pt x="9298" y="1857605"/>
                          </a:cubicBezTo>
                          <a:cubicBezTo>
                            <a:pt x="12275" y="1860588"/>
                            <a:pt x="15709" y="1862882"/>
                            <a:pt x="19599" y="1864488"/>
                          </a:cubicBezTo>
                          <a:cubicBezTo>
                            <a:pt x="23489" y="1866094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094"/>
                            <a:pt x="7498798" y="1864488"/>
                          </a:cubicBezTo>
                          <a:cubicBezTo>
                            <a:pt x="7502690" y="1862882"/>
                            <a:pt x="7506123" y="1860588"/>
                            <a:pt x="7509099" y="1857605"/>
                          </a:cubicBezTo>
                          <a:cubicBezTo>
                            <a:pt x="7512076" y="1854635"/>
                            <a:pt x="7514370" y="1851199"/>
                            <a:pt x="7515981" y="1847305"/>
                          </a:cubicBezTo>
                          <a:cubicBezTo>
                            <a:pt x="7517593" y="1843423"/>
                            <a:pt x="7518400" y="1839361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-167736</wp:posOffset>
            </wp:positionV>
            <wp:extent cx="5641423" cy="1400826"/>
            <wp:effectExtent l="0" t="0" r="0" b="0"/>
            <wp:wrapNone/>
            <wp:docPr id="239" name="Freeform 2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61"/>
                            <a:pt x="805" y="1843423"/>
                            <a:pt x="2416" y="1847305"/>
                          </a:cubicBezTo>
                          <a:cubicBezTo>
                            <a:pt x="4028" y="1851199"/>
                            <a:pt x="6322" y="1854635"/>
                            <a:pt x="9298" y="1857605"/>
                          </a:cubicBezTo>
                          <a:cubicBezTo>
                            <a:pt x="12275" y="1860588"/>
                            <a:pt x="15709" y="1862882"/>
                            <a:pt x="19599" y="1864488"/>
                          </a:cubicBezTo>
                          <a:cubicBezTo>
                            <a:pt x="23489" y="1866094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094"/>
                            <a:pt x="7498798" y="1864488"/>
                          </a:cubicBezTo>
                          <a:cubicBezTo>
                            <a:pt x="7502690" y="1862882"/>
                            <a:pt x="7506123" y="1860588"/>
                            <a:pt x="7509099" y="1857605"/>
                          </a:cubicBezTo>
                          <a:cubicBezTo>
                            <a:pt x="7512076" y="1854635"/>
                            <a:pt x="7514370" y="1851199"/>
                            <a:pt x="7515981" y="1847305"/>
                          </a:cubicBezTo>
                          <a:cubicBezTo>
                            <a:pt x="7517593" y="1843423"/>
                            <a:pt x="7518400" y="1839361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-143912</wp:posOffset>
            </wp:positionV>
            <wp:extent cx="5593776" cy="1372238"/>
            <wp:effectExtent l="0" t="0" r="0" b="0"/>
            <wp:wrapNone/>
            <wp:docPr id="240" name="Freeform 2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7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-156613</wp:posOffset>
            </wp:positionV>
            <wp:extent cx="292223" cy="1405477"/>
            <wp:effectExtent l="0" t="0" r="0" b="0"/>
            <wp:wrapNone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>
                      <a:picLocks noChangeAspect="0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405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-143912</wp:posOffset>
            </wp:positionV>
            <wp:extent cx="5593776" cy="1372238"/>
            <wp:effectExtent l="0" t="0" r="0" b="0"/>
            <wp:wrapNone/>
            <wp:docPr id="242" name="Freeform 2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boolean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boolean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":"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//0,0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":"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]);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//false,false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":"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//null, null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645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5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、数组边界	</w:t>
      </w:r>
      <w:hyperlink r:id="rId223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2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下标的合法区间：</w:t>
      </w:r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[0, length-1]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，如果越界就会报错；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5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-47005</wp:posOffset>
            </wp:positionV>
            <wp:extent cx="5641423" cy="714707"/>
            <wp:effectExtent l="0" t="0" r="0" b="0"/>
            <wp:wrapNone/>
            <wp:docPr id="243" name="Freeform 2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67"/>
                            <a:pt x="805" y="929023"/>
                            <a:pt x="2416" y="932905"/>
                          </a:cubicBezTo>
                          <a:cubicBezTo>
                            <a:pt x="4028" y="936799"/>
                            <a:pt x="6322" y="940235"/>
                            <a:pt x="9298" y="943205"/>
                          </a:cubicBezTo>
                          <a:cubicBezTo>
                            <a:pt x="12275" y="946188"/>
                            <a:pt x="15709" y="948482"/>
                            <a:pt x="19599" y="950088"/>
                          </a:cubicBezTo>
                          <a:cubicBezTo>
                            <a:pt x="23489" y="951694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4"/>
                            <a:pt x="7498798" y="950088"/>
                          </a:cubicBezTo>
                          <a:cubicBezTo>
                            <a:pt x="7502690" y="948482"/>
                            <a:pt x="7506123" y="946188"/>
                            <a:pt x="7509099" y="943205"/>
                          </a:cubicBezTo>
                          <a:cubicBezTo>
                            <a:pt x="7512076" y="940235"/>
                            <a:pt x="7514370" y="936799"/>
                            <a:pt x="7515981" y="932905"/>
                          </a:cubicBezTo>
                          <a:cubicBezTo>
                            <a:pt x="7517593" y="929023"/>
                            <a:pt x="7518400" y="924967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7"/>
                            <a:pt x="7498798" y="2438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8"/>
                          </a:cubicBezTo>
                          <a:cubicBezTo>
                            <a:pt x="15709" y="4037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-47005</wp:posOffset>
            </wp:positionV>
            <wp:extent cx="5641423" cy="714707"/>
            <wp:effectExtent l="0" t="0" r="0" b="0"/>
            <wp:wrapNone/>
            <wp:docPr id="244" name="Freeform 2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67"/>
                            <a:pt x="805" y="929023"/>
                            <a:pt x="2416" y="932905"/>
                          </a:cubicBezTo>
                          <a:cubicBezTo>
                            <a:pt x="4028" y="936799"/>
                            <a:pt x="6322" y="940235"/>
                            <a:pt x="9298" y="943205"/>
                          </a:cubicBezTo>
                          <a:cubicBezTo>
                            <a:pt x="12275" y="946188"/>
                            <a:pt x="15709" y="948482"/>
                            <a:pt x="19599" y="950088"/>
                          </a:cubicBezTo>
                          <a:cubicBezTo>
                            <a:pt x="23489" y="951694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4"/>
                            <a:pt x="7498798" y="950088"/>
                          </a:cubicBezTo>
                          <a:cubicBezTo>
                            <a:pt x="7502690" y="948482"/>
                            <a:pt x="7506123" y="946188"/>
                            <a:pt x="7509099" y="943205"/>
                          </a:cubicBezTo>
                          <a:cubicBezTo>
                            <a:pt x="7512076" y="940235"/>
                            <a:pt x="7514370" y="936799"/>
                            <a:pt x="7515981" y="932905"/>
                          </a:cubicBezTo>
                          <a:cubicBezTo>
                            <a:pt x="7517593" y="929023"/>
                            <a:pt x="7518400" y="924967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7"/>
                            <a:pt x="7498798" y="2438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8"/>
                          </a:cubicBezTo>
                          <a:cubicBezTo>
                            <a:pt x="15709" y="4037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-35882</wp:posOffset>
            </wp:positionV>
            <wp:extent cx="292223" cy="718613"/>
            <wp:effectExtent l="0" t="0" r="0" b="0"/>
            <wp:wrapNone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>
                      <a:picLocks noChangeAspect="0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718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8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-23182</wp:posOffset>
            </wp:positionV>
            <wp:extent cx="5593776" cy="686119"/>
            <wp:effectExtent l="0" t="0" r="0" b="0"/>
            <wp:wrapNone/>
            <wp:docPr id="246" name="Freeform 2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-23182</wp:posOffset>
            </wp:positionV>
            <wp:extent cx="5593776" cy="686119"/>
            <wp:effectExtent l="0" t="0" r="0" b="0"/>
            <wp:wrapNone/>
            <wp:docPr id="247" name="Freeform 2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5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-47005</wp:posOffset>
            </wp:positionV>
            <wp:extent cx="5641423" cy="371647"/>
            <wp:effectExtent l="0" t="0" r="0" b="0"/>
            <wp:wrapNone/>
            <wp:docPr id="248" name="Freeform 2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1"/>
                            <a:pt x="805" y="471823"/>
                            <a:pt x="2416" y="475711"/>
                          </a:cubicBezTo>
                          <a:cubicBezTo>
                            <a:pt x="4028" y="479599"/>
                            <a:pt x="6322" y="483035"/>
                            <a:pt x="9298" y="486005"/>
                          </a:cubicBezTo>
                          <a:cubicBezTo>
                            <a:pt x="12275" y="488994"/>
                            <a:pt x="15709" y="491288"/>
                            <a:pt x="19599" y="492888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88"/>
                          </a:cubicBezTo>
                          <a:cubicBezTo>
                            <a:pt x="7502690" y="491288"/>
                            <a:pt x="7506123" y="488994"/>
                            <a:pt x="7509099" y="486005"/>
                          </a:cubicBezTo>
                          <a:cubicBezTo>
                            <a:pt x="7512076" y="483035"/>
                            <a:pt x="7514370" y="479599"/>
                            <a:pt x="7515981" y="475711"/>
                          </a:cubicBezTo>
                          <a:cubicBezTo>
                            <a:pt x="7517593" y="471823"/>
                            <a:pt x="7518400" y="467761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25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25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8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-47005</wp:posOffset>
            </wp:positionV>
            <wp:extent cx="5641423" cy="371647"/>
            <wp:effectExtent l="0" t="0" r="0" b="0"/>
            <wp:wrapNone/>
            <wp:docPr id="249" name="Freeform 2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1"/>
                            <a:pt x="805" y="471823"/>
                            <a:pt x="2416" y="475711"/>
                          </a:cubicBezTo>
                          <a:cubicBezTo>
                            <a:pt x="4028" y="479599"/>
                            <a:pt x="6322" y="483035"/>
                            <a:pt x="9298" y="486005"/>
                          </a:cubicBezTo>
                          <a:cubicBezTo>
                            <a:pt x="12275" y="488994"/>
                            <a:pt x="15709" y="491288"/>
                            <a:pt x="19599" y="492888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88"/>
                          </a:cubicBezTo>
                          <a:cubicBezTo>
                            <a:pt x="7502690" y="491288"/>
                            <a:pt x="7506123" y="488994"/>
                            <a:pt x="7509099" y="486005"/>
                          </a:cubicBezTo>
                          <a:cubicBezTo>
                            <a:pt x="7512076" y="483035"/>
                            <a:pt x="7514370" y="479599"/>
                            <a:pt x="7515981" y="475711"/>
                          </a:cubicBezTo>
                          <a:cubicBezTo>
                            <a:pt x="7517593" y="471823"/>
                            <a:pt x="7518400" y="467761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25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25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-35882</wp:posOffset>
            </wp:positionV>
            <wp:extent cx="292223" cy="372135"/>
            <wp:effectExtent l="0" t="0" r="0" b="0"/>
            <wp:wrapNone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>
                      <a:picLocks noChangeAspect="0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37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8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-23181</wp:posOffset>
            </wp:positionV>
            <wp:extent cx="5593776" cy="343059"/>
            <wp:effectExtent l="0" t="0" r="0" b="0"/>
            <wp:wrapNone/>
            <wp:docPr id="251" name="Freeform 2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0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-23181</wp:posOffset>
            </wp:positionV>
            <wp:extent cx="5593776" cy="343059"/>
            <wp:effectExtent l="0" t="0" r="0" b="0"/>
            <wp:wrapNone/>
            <wp:docPr id="252" name="Freeform 2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0" w:after="0" w:line="270" w:lineRule="exact"/>
        <w:ind w:left="0" w:right="3134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2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7444" w:space="0"/>
          </w:cols>
          <w:docGrid w:linePitch="360"/>
        </w:sectPr>
        <w:spacing w:before="0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thread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"main"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ArrayIndexOutOfBoundsException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: </w:t>
      </w:r>
      <w:r>
        <w:rPr lang="zh-CN" sz="17" baseline="0" dirty="0">
          <w:jc w:val="left"/>
          <w:rFonts w:ascii="Lucida Console" w:hAnsi="Lucida Console" w:cs="Lucida Console"/>
          <w:color w:val="116644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kuang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chapter3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Demo03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Demo03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: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6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Ar</w:t>
      </w:r>
      <w:r>
        <w:rPr lang="zh-CN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ayInd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xOutOfBoundsE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x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ception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 :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数组下标越界异常！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6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、小结	</w:t>
      </w:r>
      <w:hyperlink r:id="rId224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61" w:after="0" w:line="457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数组是相同数据类型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数据类型可以为任意类型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的有序集合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数组也是对象。数组元素相当于对象的成员变量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详情请见内存图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数组长度的确定的，不可变的。如果越界，则报：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Ar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ayInd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xOutofBounds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8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数组使用	</w:t>
      </w:r>
      <w:hyperlink r:id="rId225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72" w:after="0" w:line="300" w:lineRule="exact"/>
        <w:ind w:left="990" w:right="841" w:firstLine="0"/>
      </w:pPr>
      <w:r>
        <w:drawing>
          <wp:anchor simplePos="0" relativeHeight="251658285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98650</wp:posOffset>
            </wp:positionV>
            <wp:extent cx="5650953" cy="9529"/>
            <wp:effectExtent l="0" t="0" r="0" b="0"/>
            <wp:wrapNone/>
            <wp:docPr id="253" name="Freeform 2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数组的元素类型和数组的大小都是确定的，所以当处理数组元素时候，我们通常使用基本循环或者</w:t>
      </w:r>
      <w:r>
        <w:rPr lang="zh-CN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 For-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Each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循环。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【该实例完整地展示了如何创建、初始化和操纵数组】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98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-526001</wp:posOffset>
            </wp:positionV>
            <wp:extent cx="5678213" cy="3416300"/>
            <wp:effectExtent l="0" t="0" r="0" b="0"/>
            <wp:wrapNone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>
                      <a:picLocks noChangeAspect="0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341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936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-671200</wp:posOffset>
            </wp:positionV>
            <wp:extent cx="368459" cy="3389969"/>
            <wp:effectExtent l="0" t="0" r="0" b="0"/>
            <wp:wrapNone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>
                      <a:picLocks noChangeAspect="0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3389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813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-671200</wp:posOffset>
            </wp:positionV>
            <wp:extent cx="5619174" cy="3389264"/>
            <wp:effectExtent l="0" t="0" r="0" b="0"/>
            <wp:wrapNone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>
                      <a:picLocks noChangeAspect="0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4" cy="338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1.9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2.9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3.4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3.5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打印所有数组元素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计算所有元素的总和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total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total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"Total is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total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查找最大元素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5011" w:space="0"/>
          </w:cols>
          <w:docGrid w:linePitch="360"/>
        </w:sect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139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61" name="Freeform 26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62" name="Freeform 26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63" name="Freeform 26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64" name="Freeform 26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65" name="Freeform 26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66" name="Freeform 26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67" name="Freeform 26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68" name="Freeform 26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69" name="Freeform 26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70" name="Freeform 27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71" name="Freeform 27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72" name="Freeform 27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66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-147102</wp:posOffset>
            </wp:positionV>
            <wp:extent cx="5678213" cy="900683"/>
            <wp:effectExtent l="0" t="0" r="0" b="0"/>
            <wp:wrapNone/>
            <wp:docPr id="273" name="Picture 27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>
                      <a:picLocks noChangeAspect="0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900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7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-147102</wp:posOffset>
            </wp:positionV>
            <wp:extent cx="368459" cy="887983"/>
            <wp:effectExtent l="0" t="0" r="0" b="0"/>
            <wp:wrapNone/>
            <wp:docPr id="274" name="Picture 27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>
                      <a:picLocks noChangeAspect="0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887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1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-147102</wp:posOffset>
            </wp:positionV>
            <wp:extent cx="5619174" cy="883047"/>
            <wp:effectExtent l="0" t="0" r="0" b="0"/>
            <wp:wrapNone/>
            <wp:docPr id="275" name="Picture 27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>
                      <a:picLocks noChangeAspect="0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4" cy="883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66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 }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"Max is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max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4482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For-Each 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循环	</w:t>
      </w:r>
      <w:hyperlink r:id="rId257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92" w:after="0" w:line="300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9"/>
          <w:sz w:val="19"/>
          <w:szCs w:val="19"/>
        </w:rPr>
        <w:t>JDK 1.5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引进了一种新的循环类型，被称为</w:t>
      </w:r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 For-Each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循环或者加强型循环，它能在不使用下标的情况下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遍历数组。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语法格式如下：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6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-47001</wp:posOffset>
            </wp:positionV>
            <wp:extent cx="5641423" cy="543177"/>
            <wp:effectExtent l="0" t="0" r="0" b="0"/>
            <wp:wrapNone/>
            <wp:docPr id="276" name="Freeform 2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61"/>
                            <a:pt x="805" y="700423"/>
                            <a:pt x="2416" y="704311"/>
                          </a:cubicBezTo>
                          <a:cubicBezTo>
                            <a:pt x="4028" y="708205"/>
                            <a:pt x="6322" y="711641"/>
                            <a:pt x="9298" y="714611"/>
                          </a:cubicBezTo>
                          <a:cubicBezTo>
                            <a:pt x="12275" y="717594"/>
                            <a:pt x="15709" y="719888"/>
                            <a:pt x="19599" y="721488"/>
                          </a:cubicBezTo>
                          <a:cubicBezTo>
                            <a:pt x="23489" y="723094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4"/>
                            <a:pt x="7498798" y="721488"/>
                          </a:cubicBezTo>
                          <a:cubicBezTo>
                            <a:pt x="7502690" y="719888"/>
                            <a:pt x="7506123" y="717594"/>
                            <a:pt x="7509099" y="714611"/>
                          </a:cubicBezTo>
                          <a:cubicBezTo>
                            <a:pt x="7512076" y="711641"/>
                            <a:pt x="7514370" y="708205"/>
                            <a:pt x="7515981" y="704311"/>
                          </a:cubicBezTo>
                          <a:cubicBezTo>
                            <a:pt x="7517593" y="700423"/>
                            <a:pt x="7518400" y="696361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-47001</wp:posOffset>
            </wp:positionV>
            <wp:extent cx="5641423" cy="543177"/>
            <wp:effectExtent l="0" t="0" r="0" b="0"/>
            <wp:wrapNone/>
            <wp:docPr id="277" name="Freeform 2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61"/>
                            <a:pt x="805" y="700423"/>
                            <a:pt x="2416" y="704311"/>
                          </a:cubicBezTo>
                          <a:cubicBezTo>
                            <a:pt x="4028" y="708205"/>
                            <a:pt x="6322" y="711641"/>
                            <a:pt x="9298" y="714611"/>
                          </a:cubicBezTo>
                          <a:cubicBezTo>
                            <a:pt x="12275" y="717594"/>
                            <a:pt x="15709" y="719888"/>
                            <a:pt x="19599" y="721488"/>
                          </a:cubicBezTo>
                          <a:cubicBezTo>
                            <a:pt x="23489" y="723094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4"/>
                            <a:pt x="7498798" y="721488"/>
                          </a:cubicBezTo>
                          <a:cubicBezTo>
                            <a:pt x="7502690" y="719888"/>
                            <a:pt x="7506123" y="717594"/>
                            <a:pt x="7509099" y="714611"/>
                          </a:cubicBezTo>
                          <a:cubicBezTo>
                            <a:pt x="7512076" y="711641"/>
                            <a:pt x="7514370" y="708205"/>
                            <a:pt x="7515981" y="704311"/>
                          </a:cubicBezTo>
                          <a:cubicBezTo>
                            <a:pt x="7517593" y="700423"/>
                            <a:pt x="7518400" y="696361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-23177</wp:posOffset>
            </wp:positionV>
            <wp:extent cx="5593776" cy="514589"/>
            <wp:effectExtent l="0" t="0" r="0" b="0"/>
            <wp:wrapNone/>
            <wp:docPr id="278" name="Freeform 2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-35875</wp:posOffset>
            </wp:positionV>
            <wp:extent cx="292223" cy="544016"/>
            <wp:effectExtent l="0" t="0" r="0" b="0"/>
            <wp:wrapNone/>
            <wp:docPr id="279" name="Picture 27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>
                      <a:picLocks noChangeAspect="0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544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6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-23177</wp:posOffset>
            </wp:positionV>
            <wp:extent cx="5593776" cy="514589"/>
            <wp:effectExtent l="0" t="0" r="0" b="0"/>
            <wp:wrapNone/>
            <wp:docPr id="280" name="Freeform 2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6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element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: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element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3424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【示例】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6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-167731</wp:posOffset>
            </wp:positionV>
            <wp:extent cx="5641423" cy="1400826"/>
            <wp:effectExtent l="0" t="0" r="0" b="0"/>
            <wp:wrapNone/>
            <wp:docPr id="281" name="Freeform 2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61"/>
                            <a:pt x="805" y="1843423"/>
                            <a:pt x="2416" y="1847305"/>
                          </a:cubicBezTo>
                          <a:cubicBezTo>
                            <a:pt x="4028" y="1851193"/>
                            <a:pt x="6322" y="1854628"/>
                            <a:pt x="9298" y="1857605"/>
                          </a:cubicBezTo>
                          <a:cubicBezTo>
                            <a:pt x="12275" y="1860594"/>
                            <a:pt x="15709" y="1862888"/>
                            <a:pt x="19599" y="1864488"/>
                          </a:cubicBezTo>
                          <a:cubicBezTo>
                            <a:pt x="23489" y="1866094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094"/>
                            <a:pt x="7498798" y="1864488"/>
                          </a:cubicBezTo>
                          <a:cubicBezTo>
                            <a:pt x="7502690" y="1862888"/>
                            <a:pt x="7506123" y="1860594"/>
                            <a:pt x="7509099" y="1857605"/>
                          </a:cubicBezTo>
                          <a:cubicBezTo>
                            <a:pt x="7512076" y="1854628"/>
                            <a:pt x="7514370" y="1851193"/>
                            <a:pt x="7515981" y="1847305"/>
                          </a:cubicBezTo>
                          <a:cubicBezTo>
                            <a:pt x="7517593" y="1843423"/>
                            <a:pt x="7518400" y="1839361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7"/>
                            <a:pt x="7509099" y="9308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8"/>
                          </a:cubicBezTo>
                          <a:cubicBezTo>
                            <a:pt x="6322" y="12297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8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-167731</wp:posOffset>
            </wp:positionV>
            <wp:extent cx="5641423" cy="1400826"/>
            <wp:effectExtent l="0" t="0" r="0" b="0"/>
            <wp:wrapNone/>
            <wp:docPr id="282" name="Freeform 2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61"/>
                            <a:pt x="805" y="1843423"/>
                            <a:pt x="2416" y="1847305"/>
                          </a:cubicBezTo>
                          <a:cubicBezTo>
                            <a:pt x="4028" y="1851193"/>
                            <a:pt x="6322" y="1854628"/>
                            <a:pt x="9298" y="1857605"/>
                          </a:cubicBezTo>
                          <a:cubicBezTo>
                            <a:pt x="12275" y="1860594"/>
                            <a:pt x="15709" y="1862888"/>
                            <a:pt x="19599" y="1864488"/>
                          </a:cubicBezTo>
                          <a:cubicBezTo>
                            <a:pt x="23489" y="1866094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094"/>
                            <a:pt x="7498798" y="1864488"/>
                          </a:cubicBezTo>
                          <a:cubicBezTo>
                            <a:pt x="7502690" y="1862888"/>
                            <a:pt x="7506123" y="1860594"/>
                            <a:pt x="7509099" y="1857605"/>
                          </a:cubicBezTo>
                          <a:cubicBezTo>
                            <a:pt x="7512076" y="1854628"/>
                            <a:pt x="7514370" y="1851193"/>
                            <a:pt x="7515981" y="1847305"/>
                          </a:cubicBezTo>
                          <a:cubicBezTo>
                            <a:pt x="7517593" y="1843423"/>
                            <a:pt x="7518400" y="1839361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7"/>
                            <a:pt x="7509099" y="9308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8"/>
                          </a:cubicBezTo>
                          <a:cubicBezTo>
                            <a:pt x="6322" y="12297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-143907</wp:posOffset>
            </wp:positionV>
            <wp:extent cx="5593776" cy="1372238"/>
            <wp:effectExtent l="0" t="0" r="0" b="0"/>
            <wp:wrapNone/>
            <wp:docPr id="283" name="Freeform 2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-156606</wp:posOffset>
            </wp:positionV>
            <wp:extent cx="292223" cy="1407138"/>
            <wp:effectExtent l="0" t="0" r="0" b="0"/>
            <wp:wrapNone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>
                      <a:picLocks noChangeAspect="0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407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70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-143907</wp:posOffset>
            </wp:positionV>
            <wp:extent cx="5593776" cy="1372238"/>
            <wp:effectExtent l="0" t="0" r="0" b="0"/>
            <wp:wrapNone/>
            <wp:docPr id="285" name="Freeform 2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7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1.9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2.9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3.4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3.5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};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打印所有数组元素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70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double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element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: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element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8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587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、数组作方法入参	</w:t>
      </w:r>
      <w:hyperlink r:id="rId258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41" w:after="0" w:line="465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数组可以作为参数传递给方法。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例如，下面的例子就是一个打印</w:t>
      </w:r>
      <w:r>
        <w:rPr lang="zh-CN" sz="19" baseline="0" dirty="0">
          <w:jc w:val="left"/>
          <w:rFonts w:ascii="宋体" w:hAnsi="宋体" w:cs="宋体"/>
          <w:color w:val="333333"/>
          <w:spacing w:val="-28"/>
          <w:sz w:val="19"/>
          <w:szCs w:val="19"/>
        </w:rPr>
        <w:t> int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数组中元素的方法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 :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8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-167729</wp:posOffset>
            </wp:positionV>
            <wp:extent cx="5641423" cy="886237"/>
            <wp:effectExtent l="0" t="0" r="0" b="0"/>
            <wp:wrapNone/>
            <wp:docPr id="286" name="Freeform 2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61"/>
                            <a:pt x="805" y="1157623"/>
                            <a:pt x="2416" y="1161505"/>
                          </a:cubicBezTo>
                          <a:cubicBezTo>
                            <a:pt x="4028" y="1165393"/>
                            <a:pt x="6322" y="1168828"/>
                            <a:pt x="9298" y="1171805"/>
                          </a:cubicBezTo>
                          <a:cubicBezTo>
                            <a:pt x="12275" y="1174794"/>
                            <a:pt x="15709" y="1177088"/>
                            <a:pt x="19599" y="1178694"/>
                          </a:cubicBezTo>
                          <a:cubicBezTo>
                            <a:pt x="23489" y="1180301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301"/>
                            <a:pt x="7498798" y="1178694"/>
                          </a:cubicBezTo>
                          <a:cubicBezTo>
                            <a:pt x="7502690" y="1177088"/>
                            <a:pt x="7506123" y="1174794"/>
                            <a:pt x="7509099" y="1171805"/>
                          </a:cubicBezTo>
                          <a:cubicBezTo>
                            <a:pt x="7512076" y="1168828"/>
                            <a:pt x="7514370" y="1165393"/>
                            <a:pt x="7515981" y="1161505"/>
                          </a:cubicBezTo>
                          <a:cubicBezTo>
                            <a:pt x="7517593" y="1157623"/>
                            <a:pt x="7518400" y="1153561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-167729</wp:posOffset>
            </wp:positionV>
            <wp:extent cx="5641423" cy="886237"/>
            <wp:effectExtent l="0" t="0" r="0" b="0"/>
            <wp:wrapNone/>
            <wp:docPr id="287" name="Freeform 2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61"/>
                            <a:pt x="805" y="1157623"/>
                            <a:pt x="2416" y="1161505"/>
                          </a:cubicBezTo>
                          <a:cubicBezTo>
                            <a:pt x="4028" y="1165393"/>
                            <a:pt x="6322" y="1168828"/>
                            <a:pt x="9298" y="1171805"/>
                          </a:cubicBezTo>
                          <a:cubicBezTo>
                            <a:pt x="12275" y="1174794"/>
                            <a:pt x="15709" y="1177088"/>
                            <a:pt x="19599" y="1178694"/>
                          </a:cubicBezTo>
                          <a:cubicBezTo>
                            <a:pt x="23489" y="1180301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301"/>
                            <a:pt x="7498798" y="1178694"/>
                          </a:cubicBezTo>
                          <a:cubicBezTo>
                            <a:pt x="7502690" y="1177088"/>
                            <a:pt x="7506123" y="1174794"/>
                            <a:pt x="7509099" y="1171805"/>
                          </a:cubicBezTo>
                          <a:cubicBezTo>
                            <a:pt x="7512076" y="1168828"/>
                            <a:pt x="7514370" y="1165393"/>
                            <a:pt x="7515981" y="1161505"/>
                          </a:cubicBezTo>
                          <a:cubicBezTo>
                            <a:pt x="7517593" y="1157623"/>
                            <a:pt x="7518400" y="1153561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7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-156602</wp:posOffset>
            </wp:positionV>
            <wp:extent cx="292223" cy="894760"/>
            <wp:effectExtent l="0" t="0" r="0" b="0"/>
            <wp:wrapNone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>
                      <a:picLocks noChangeAspect="0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89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3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-143905</wp:posOffset>
            </wp:positionV>
            <wp:extent cx="5593776" cy="857648"/>
            <wp:effectExtent l="0" t="0" r="0" b="0"/>
            <wp:wrapNone/>
            <wp:docPr id="289" name="Freeform 2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-143905</wp:posOffset>
            </wp:positionV>
            <wp:extent cx="5593776" cy="857648"/>
            <wp:effectExtent l="0" t="0" r="0" b="0"/>
            <wp:wrapNone/>
            <wp:docPr id="290" name="Freeform 2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printArray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693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、数组作返回值	</w:t>
      </w:r>
      <w:hyperlink r:id="rId259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spacing w:after="4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9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-167729</wp:posOffset>
            </wp:positionV>
            <wp:extent cx="5641423" cy="1400826"/>
            <wp:effectExtent l="0" t="0" r="0" b="0"/>
            <wp:wrapNone/>
            <wp:docPr id="291" name="Freeform 2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67"/>
                            <a:pt x="805" y="1843423"/>
                            <a:pt x="2416" y="1847305"/>
                          </a:cubicBezTo>
                          <a:cubicBezTo>
                            <a:pt x="4028" y="1851193"/>
                            <a:pt x="6322" y="1854628"/>
                            <a:pt x="9298" y="1857605"/>
                          </a:cubicBezTo>
                          <a:cubicBezTo>
                            <a:pt x="12275" y="1860594"/>
                            <a:pt x="15709" y="1862888"/>
                            <a:pt x="19599" y="1864488"/>
                          </a:cubicBezTo>
                          <a:cubicBezTo>
                            <a:pt x="23489" y="1866094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094"/>
                            <a:pt x="7498798" y="1864488"/>
                          </a:cubicBezTo>
                          <a:cubicBezTo>
                            <a:pt x="7502690" y="1862888"/>
                            <a:pt x="7506123" y="1860594"/>
                            <a:pt x="7509099" y="1857605"/>
                          </a:cubicBezTo>
                          <a:cubicBezTo>
                            <a:pt x="7512076" y="1854628"/>
                            <a:pt x="7514370" y="1851193"/>
                            <a:pt x="7515981" y="1847305"/>
                          </a:cubicBezTo>
                          <a:cubicBezTo>
                            <a:pt x="7517593" y="1843423"/>
                            <a:pt x="7518400" y="1839367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03"/>
                            <a:pt x="7515981" y="19621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503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8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-167729</wp:posOffset>
            </wp:positionV>
            <wp:extent cx="5641423" cy="1400826"/>
            <wp:effectExtent l="0" t="0" r="0" b="0"/>
            <wp:wrapNone/>
            <wp:docPr id="292" name="Freeform 2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400826"/>
                    </a:xfrm>
                    <a:custGeom>
                      <a:rect l="l" t="t" r="r" b="b"/>
                      <a:pathLst>
                        <a:path w="7518400" h="1866900">
                          <a:moveTo>
                            <a:pt x="0" y="31750"/>
                          </a:moveTo>
                          <a:lnTo>
                            <a:pt x="0" y="1835150"/>
                          </a:lnTo>
                          <a:cubicBezTo>
                            <a:pt x="0" y="1839367"/>
                            <a:pt x="805" y="1843423"/>
                            <a:pt x="2416" y="1847305"/>
                          </a:cubicBezTo>
                          <a:cubicBezTo>
                            <a:pt x="4028" y="1851193"/>
                            <a:pt x="6322" y="1854628"/>
                            <a:pt x="9298" y="1857605"/>
                          </a:cubicBezTo>
                          <a:cubicBezTo>
                            <a:pt x="12275" y="1860594"/>
                            <a:pt x="15709" y="1862888"/>
                            <a:pt x="19599" y="1864488"/>
                          </a:cubicBezTo>
                          <a:cubicBezTo>
                            <a:pt x="23489" y="1866094"/>
                            <a:pt x="27539" y="1866900"/>
                            <a:pt x="31750" y="1866900"/>
                          </a:cubicBezTo>
                          <a:lnTo>
                            <a:pt x="7486650" y="1866900"/>
                          </a:lnTo>
                          <a:cubicBezTo>
                            <a:pt x="7490859" y="1866900"/>
                            <a:pt x="7494909" y="1866094"/>
                            <a:pt x="7498798" y="1864488"/>
                          </a:cubicBezTo>
                          <a:cubicBezTo>
                            <a:pt x="7502690" y="1862888"/>
                            <a:pt x="7506123" y="1860594"/>
                            <a:pt x="7509099" y="1857605"/>
                          </a:cubicBezTo>
                          <a:cubicBezTo>
                            <a:pt x="7512076" y="1854628"/>
                            <a:pt x="7514370" y="1851193"/>
                            <a:pt x="7515981" y="1847305"/>
                          </a:cubicBezTo>
                          <a:cubicBezTo>
                            <a:pt x="7517593" y="1843423"/>
                            <a:pt x="7518400" y="1839367"/>
                            <a:pt x="7518400" y="18351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03"/>
                            <a:pt x="7515981" y="19621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503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-156604</wp:posOffset>
            </wp:positionV>
            <wp:extent cx="292223" cy="1405259"/>
            <wp:effectExtent l="0" t="0" r="0" b="0"/>
            <wp:wrapNone/>
            <wp:docPr id="293" name="Picture 29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>
                      <a:picLocks noChangeAspect="0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405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77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-143905</wp:posOffset>
            </wp:positionV>
            <wp:extent cx="5593776" cy="1372238"/>
            <wp:effectExtent l="0" t="0" r="0" b="0"/>
            <wp:wrapNone/>
            <wp:docPr id="294" name="Freeform 2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0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-143905</wp:posOffset>
            </wp:positionV>
            <wp:extent cx="5593776" cy="1372238"/>
            <wp:effectExtent l="0" t="0" r="0" b="0"/>
            <wp:wrapNone/>
            <wp:docPr id="295" name="Freeform 2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372238"/>
                    </a:xfrm>
                    <a:custGeom>
                      <a:rect l="l" t="t" r="r" b="b"/>
                      <a:pathLst>
                        <a:path w="7454900" h="1828800">
                          <a:moveTo>
                            <a:pt x="0" y="1828800"/>
                          </a:moveTo>
                          <a:lnTo>
                            <a:pt x="7454900" y="1828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828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46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reverse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--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result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7337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以上实例中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esult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数组作为函数的返回值。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8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多维数组	</w:t>
      </w:r>
      <w:hyperlink r:id="rId260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305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46730</wp:posOffset>
            </wp:positionV>
            <wp:extent cx="5650953" cy="9529"/>
            <wp:effectExtent l="0" t="0" r="0" b="0"/>
            <wp:wrapNone/>
            <wp:docPr id="296" name="Freeform 2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7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98" name="Freeform 29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99" name="Freeform 29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00" name="Freeform 3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01" name="Freeform 3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02" name="Freeform 3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03" name="Freeform 3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04" name="Freeform 3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05" name="Freeform 3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06" name="Freeform 3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07" name="Freeform 3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08" name="Freeform 3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09" name="Freeform 3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87" w:after="0" w:line="300" w:lineRule="exact"/>
        <w:ind w:left="990" w:right="104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多维数组可以看成是数组的数组，比如二维数组就是一个特殊的一维数组，其每一个元素都是一个一维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多维数组的动态初始化（以二维数组为例）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直接为每一维分配空间，格式如下：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4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-46996</wp:posOffset>
            </wp:positionV>
            <wp:extent cx="5641423" cy="200118"/>
            <wp:effectExtent l="0" t="0" r="0" b="0"/>
            <wp:wrapNone/>
            <wp:docPr id="310" name="Freeform 3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73"/>
                            <a:pt x="805" y="243235"/>
                            <a:pt x="2416" y="247117"/>
                          </a:cubicBezTo>
                          <a:cubicBezTo>
                            <a:pt x="4028" y="251005"/>
                            <a:pt x="6322" y="254435"/>
                            <a:pt x="9298" y="257411"/>
                          </a:cubicBezTo>
                          <a:cubicBezTo>
                            <a:pt x="12275" y="260400"/>
                            <a:pt x="15709" y="262695"/>
                            <a:pt x="19599" y="264294"/>
                          </a:cubicBezTo>
                          <a:cubicBezTo>
                            <a:pt x="23489" y="265901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901"/>
                            <a:pt x="7498798" y="264294"/>
                          </a:cubicBezTo>
                          <a:cubicBezTo>
                            <a:pt x="7502690" y="262695"/>
                            <a:pt x="7506123" y="260400"/>
                            <a:pt x="7509099" y="257411"/>
                          </a:cubicBezTo>
                          <a:cubicBezTo>
                            <a:pt x="7512076" y="254435"/>
                            <a:pt x="7514370" y="250999"/>
                            <a:pt x="7515981" y="247111"/>
                          </a:cubicBezTo>
                          <a:cubicBezTo>
                            <a:pt x="7517593" y="243229"/>
                            <a:pt x="7518400" y="23917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-46996</wp:posOffset>
            </wp:positionV>
            <wp:extent cx="5641423" cy="200118"/>
            <wp:effectExtent l="0" t="0" r="0" b="0"/>
            <wp:wrapNone/>
            <wp:docPr id="311" name="Freeform 3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73"/>
                            <a:pt x="805" y="243235"/>
                            <a:pt x="2416" y="247117"/>
                          </a:cubicBezTo>
                          <a:cubicBezTo>
                            <a:pt x="4028" y="251005"/>
                            <a:pt x="6322" y="254435"/>
                            <a:pt x="9298" y="257411"/>
                          </a:cubicBezTo>
                          <a:cubicBezTo>
                            <a:pt x="12275" y="260400"/>
                            <a:pt x="15709" y="262695"/>
                            <a:pt x="19599" y="264294"/>
                          </a:cubicBezTo>
                          <a:cubicBezTo>
                            <a:pt x="23489" y="265901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901"/>
                            <a:pt x="7498798" y="264294"/>
                          </a:cubicBezTo>
                          <a:cubicBezTo>
                            <a:pt x="7502690" y="262695"/>
                            <a:pt x="7506123" y="260400"/>
                            <a:pt x="7509099" y="257411"/>
                          </a:cubicBezTo>
                          <a:cubicBezTo>
                            <a:pt x="7512076" y="254435"/>
                            <a:pt x="7514370" y="250999"/>
                            <a:pt x="7515981" y="247111"/>
                          </a:cubicBezTo>
                          <a:cubicBezTo>
                            <a:pt x="7517593" y="243229"/>
                            <a:pt x="7518400" y="23917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-23173</wp:posOffset>
            </wp:positionV>
            <wp:extent cx="5593776" cy="171529"/>
            <wp:effectExtent l="0" t="0" r="0" b="0"/>
            <wp:wrapNone/>
            <wp:docPr id="312" name="Freeform 3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-35870</wp:posOffset>
            </wp:positionV>
            <wp:extent cx="292223" cy="198449"/>
            <wp:effectExtent l="0" t="0" r="0" b="0"/>
            <wp:wrapNone/>
            <wp:docPr id="313" name="Picture 31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>
                      <a:picLocks noChangeAspect="0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98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-23173</wp:posOffset>
            </wp:positionV>
            <wp:extent cx="5593776" cy="171529"/>
            <wp:effectExtent l="0" t="0" r="0" b="0"/>
            <wp:wrapNone/>
            <wp:docPr id="314" name="Freeform 3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typeName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typeLength1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typeLength2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8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203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type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可以为基本数据类型和复合数据类型，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ar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aylenght1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 ar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aylenght2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必须为正整数，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ar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aylenght1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为行数，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ar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pacing w:val="-1"/>
          <w:sz w:val="19"/>
          <w:szCs w:val="19"/>
        </w:rPr>
        <w:t>aylenght2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为列数。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比如定义一个二维数组：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6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-46996</wp:posOffset>
            </wp:positionV>
            <wp:extent cx="5641423" cy="200118"/>
            <wp:effectExtent l="0" t="0" r="0" b="0"/>
            <wp:wrapNone/>
            <wp:docPr id="315" name="Freeform 3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1"/>
                            <a:pt x="805" y="243223"/>
                            <a:pt x="2416" y="247105"/>
                          </a:cubicBezTo>
                          <a:cubicBezTo>
                            <a:pt x="4028" y="250999"/>
                            <a:pt x="6322" y="254435"/>
                            <a:pt x="9298" y="257405"/>
                          </a:cubicBezTo>
                          <a:cubicBezTo>
                            <a:pt x="12275" y="260388"/>
                            <a:pt x="15709" y="262682"/>
                            <a:pt x="19599" y="264288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88"/>
                          </a:cubicBezTo>
                          <a:cubicBezTo>
                            <a:pt x="7502690" y="262682"/>
                            <a:pt x="7506123" y="260388"/>
                            <a:pt x="7509099" y="257405"/>
                          </a:cubicBezTo>
                          <a:cubicBezTo>
                            <a:pt x="7512076" y="254435"/>
                            <a:pt x="7514370" y="250999"/>
                            <a:pt x="7515981" y="247111"/>
                          </a:cubicBezTo>
                          <a:cubicBezTo>
                            <a:pt x="7517593" y="243223"/>
                            <a:pt x="7518400" y="239161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491"/>
                            <a:pt x="7515981" y="19609"/>
                          </a:cubicBezTo>
                          <a:cubicBezTo>
                            <a:pt x="7514370" y="15714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14"/>
                            <a:pt x="2416" y="19609"/>
                          </a:cubicBezTo>
                          <a:cubicBezTo>
                            <a:pt x="805" y="23491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-46996</wp:posOffset>
            </wp:positionV>
            <wp:extent cx="5641423" cy="200118"/>
            <wp:effectExtent l="0" t="0" r="0" b="0"/>
            <wp:wrapNone/>
            <wp:docPr id="316" name="Freeform 3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1"/>
                            <a:pt x="805" y="243223"/>
                            <a:pt x="2416" y="247105"/>
                          </a:cubicBezTo>
                          <a:cubicBezTo>
                            <a:pt x="4028" y="250999"/>
                            <a:pt x="6322" y="254435"/>
                            <a:pt x="9298" y="257405"/>
                          </a:cubicBezTo>
                          <a:cubicBezTo>
                            <a:pt x="12275" y="260388"/>
                            <a:pt x="15709" y="262682"/>
                            <a:pt x="19599" y="264288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88"/>
                          </a:cubicBezTo>
                          <a:cubicBezTo>
                            <a:pt x="7502690" y="262682"/>
                            <a:pt x="7506123" y="260388"/>
                            <a:pt x="7509099" y="257405"/>
                          </a:cubicBezTo>
                          <a:cubicBezTo>
                            <a:pt x="7512076" y="254435"/>
                            <a:pt x="7514370" y="250999"/>
                            <a:pt x="7515981" y="247111"/>
                          </a:cubicBezTo>
                          <a:cubicBezTo>
                            <a:pt x="7517593" y="243223"/>
                            <a:pt x="7518400" y="239161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491"/>
                            <a:pt x="7515981" y="19609"/>
                          </a:cubicBezTo>
                          <a:cubicBezTo>
                            <a:pt x="7514370" y="15714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14"/>
                            <a:pt x="2416" y="19609"/>
                          </a:cubicBezTo>
                          <a:cubicBezTo>
                            <a:pt x="805" y="23491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-35872</wp:posOffset>
            </wp:positionV>
            <wp:extent cx="292223" cy="204260"/>
            <wp:effectExtent l="0" t="0" r="0" b="0"/>
            <wp:wrapNone/>
            <wp:docPr id="317" name="Picture 31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>
                      <a:picLocks noChangeAspect="0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20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-23173</wp:posOffset>
            </wp:positionV>
            <wp:extent cx="5593776" cy="171529"/>
            <wp:effectExtent l="0" t="0" r="0" b="0"/>
            <wp:wrapNone/>
            <wp:docPr id="318" name="Freeform 3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-23173</wp:posOffset>
            </wp:positionV>
            <wp:extent cx="5593776" cy="171529"/>
            <wp:effectExtent l="0" t="0" r="0" b="0"/>
            <wp:wrapNone/>
            <wp:docPr id="319" name="Freeform 3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[][]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解析：二维数组</w:t>
      </w:r>
      <w:r>
        <w:rPr lang="zh-CN" sz="19" baseline="0" dirty="0">
          <w:jc w:val="left"/>
          <w:rFonts w:ascii="宋体" w:hAnsi="宋体" w:cs="宋体"/>
          <w:color w:val="333333"/>
          <w:spacing w:val="-26"/>
          <w:sz w:val="19"/>
          <w:szCs w:val="19"/>
        </w:rPr>
        <w:t> 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可以看成一个两行三列的数组。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多维数组的引用（以二维数组为例）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对二维数组中的每个元素，引用方式为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ar</w:t>
      </w:r>
      <w:r>
        <w:rPr lang="zh-CN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ayName[ind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</w:t>
      </w:r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x1] [ind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x2]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，例如：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num[1] [0];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34" w:after="0" w:line="450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其实二维甚至多维数组十分好理解，我们把两个或者多个值当做定位就好。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原来的数组就是一条线，我们知道一个位置就好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二维就是一个面，两点确定一个位置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三维呢，就需要三个点来确定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。。。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依次理解即可！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" w:after="0" w:line="450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获取数组长度：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a.length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获取的二维数组第一维数组的长度，</w:t>
      </w:r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a[0].length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才是获取第二维第一个数组长度。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80" w:after="0" w:line="491" w:lineRule="exact"/>
        <w:ind w:left="990" w:right="0" w:firstLine="0"/>
      </w:pPr>
      <w:r/>
      <w:r>
        <w:rPr lang="zh-CN" sz="36" baseline="0" dirty="0">
          <w:jc w:val="left"/>
          <w:rFonts w:ascii="宋体" w:hAnsi="宋体" w:cs="宋体"/>
          <w:color w:val="333333"/>
          <w:sz w:val="36"/>
          <w:szCs w:val="36"/>
        </w:rPr>
        <w:t>Ar</w:t>
      </w:r>
      <w:r>
        <w:rPr lang="zh-CN" sz="36" baseline="0" dirty="0">
          <w:jc w:val="left"/>
          <w:rFonts w:ascii="宋体" w:hAnsi="宋体" w:cs="宋体"/>
          <w:color w:val="333333"/>
          <w:spacing w:val="-24"/>
          <w:sz w:val="36"/>
          <w:szCs w:val="36"/>
        </w:rPr>
        <w:t>r</w:t>
      </w:r>
      <w:r>
        <w:rPr lang="zh-CN" sz="36" baseline="0" dirty="0">
          <w:jc w:val="left"/>
          <w:rFonts w:ascii="宋体" w:hAnsi="宋体" w:cs="宋体"/>
          <w:color w:val="333333"/>
          <w:spacing w:val="-6"/>
          <w:sz w:val="36"/>
          <w:szCs w:val="36"/>
        </w:rPr>
        <w:t>ays </w:t>
      </w:r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类	</w:t>
      </w:r>
      <w:hyperlink r:id="rId297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72" w:after="0" w:line="300" w:lineRule="exact"/>
        <w:ind w:left="990" w:right="841" w:firstLine="0"/>
      </w:pPr>
      <w:r>
        <w:drawing>
          <wp:anchor simplePos="0" relativeHeight="251658290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98660</wp:posOffset>
            </wp:positionV>
            <wp:extent cx="5650953" cy="9529"/>
            <wp:effectExtent l="0" t="0" r="0" b="0"/>
            <wp:wrapNone/>
            <wp:docPr id="320" name="Freeform 3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数组的工具类</w:t>
      </w:r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java.util.Ar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ays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由于数组对象本身并没有什么方法可以供我们调用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但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API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中提供了一个工具类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Ar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ays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供我们使用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从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而可以对数据对象进行一些基本的操作。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文档简介：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315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-65319</wp:posOffset>
            </wp:positionV>
            <wp:extent cx="5650950" cy="495530"/>
            <wp:effectExtent l="0" t="0" r="0" b="0"/>
            <wp:wrapNone/>
            <wp:docPr id="321" name="Picture 32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>
                      <a:picLocks noChangeAspect="0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49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1093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Ar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ays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类中的方法都是</w:t>
      </w:r>
      <w:r>
        <w:rPr lang="zh-CN" sz="19" baseline="0" dirty="0">
          <w:jc w:val="left"/>
          <w:rFonts w:ascii="宋体" w:hAnsi="宋体" w:cs="宋体"/>
          <w:color w:val="333333"/>
          <w:spacing w:val="-15"/>
          <w:sz w:val="19"/>
          <w:szCs w:val="19"/>
        </w:rPr>
        <w:t>static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修饰的静态方法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在使用的时候可以直接使用类名进行调用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而</w:t>
      </w:r>
      <w:r>
        <w:rPr lang="zh-CN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"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不用</w:t>
      </w:r>
      <w:r>
        <w:rPr lang="zh-CN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"</w:t>
      </w:r>
      <w:r>
        <w:rPr lang="zh-CN" sz="19" baseline="0" dirty="0">
          <w:jc w:val="left"/>
          <w:rFonts w:ascii="微软雅黑" w:hAnsi="微软雅黑" w:cs="微软雅黑"/>
          <w:color w:val="333333"/>
          <w:spacing w:val="-2"/>
          <w:sz w:val="19"/>
          <w:szCs w:val="19"/>
        </w:rPr>
        <w:t>使用对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象来调用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注意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: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</w:t>
      </w:r>
      <w:r>
        <w:rPr lang="zh-CN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"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不用</w:t>
      </w:r>
      <w:r>
        <w:rPr lang="zh-CN" sz="19" baseline="0" dirty="0">
          <w:jc w:val="left"/>
          <w:rFonts w:ascii="宋体" w:hAnsi="宋体" w:cs="宋体"/>
          <w:color w:val="333333"/>
          <w:spacing w:val="-31"/>
          <w:sz w:val="19"/>
          <w:szCs w:val="19"/>
        </w:rPr>
        <w:t>"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而不是</w:t>
      </w:r>
      <w:r>
        <w:rPr lang="zh-CN" sz="19" baseline="0" dirty="0">
          <w:jc w:val="left"/>
          <w:rFonts w:ascii="宋体" w:hAnsi="宋体" w:cs="宋体"/>
          <w:color w:val="333333"/>
          <w:spacing w:val="-31"/>
          <w:sz w:val="19"/>
          <w:szCs w:val="19"/>
        </w:rPr>
        <w:t> "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不能</w:t>
      </w:r>
      <w:r>
        <w:rPr lang="zh-CN" sz="19" baseline="0" dirty="0">
          <w:jc w:val="left"/>
          <w:rFonts w:ascii="宋体" w:hAnsi="宋体" w:cs="宋体"/>
          <w:color w:val="333333"/>
          <w:spacing w:val="-28"/>
          <w:sz w:val="19"/>
          <w:szCs w:val="19"/>
        </w:rPr>
        <w:t>")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java.util.Ar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ays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类能方便地操作数组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使用之前需要导包！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具有以下常用功能：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65" w:lineRule="exact"/>
        <w:ind w:left="1440" w:right="0" w:firstLine="0"/>
      </w:pPr>
      <w:r>
        <w:drawing>
          <wp:anchor simplePos="0" relativeHeight="251658347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240363</wp:posOffset>
            </wp:positionV>
            <wp:extent cx="47647" cy="47647"/>
            <wp:effectExtent l="0" t="0" r="0" b="0"/>
            <wp:wrapNone/>
            <wp:docPr id="322" name="Freeform 3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2"/>
                            <a:pt x="62694" y="23503"/>
                            <a:pt x="61083" y="19621"/>
                          </a:cubicBezTo>
                          <a:cubicBezTo>
                            <a:pt x="59471" y="15727"/>
                            <a:pt x="57177" y="12297"/>
                            <a:pt x="54201" y="9308"/>
                          </a:cubicBezTo>
                          <a:cubicBezTo>
                            <a:pt x="51222" y="6338"/>
                            <a:pt x="47790" y="4044"/>
                            <a:pt x="43900" y="2438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21"/>
                          </a:cubicBezTo>
                          <a:cubicBezTo>
                            <a:pt x="805" y="23503"/>
                            <a:pt x="0" y="27552"/>
                            <a:pt x="0" y="31750"/>
                          </a:cubicBezTo>
                          <a:cubicBezTo>
                            <a:pt x="0" y="35973"/>
                            <a:pt x="805" y="40035"/>
                            <a:pt x="2416" y="43923"/>
                          </a:cubicBezTo>
                          <a:cubicBezTo>
                            <a:pt x="4028" y="47812"/>
                            <a:pt x="6322" y="51241"/>
                            <a:pt x="9298" y="54211"/>
                          </a:cubicBezTo>
                          <a:cubicBezTo>
                            <a:pt x="12275" y="57194"/>
                            <a:pt x="15709" y="59488"/>
                            <a:pt x="19599" y="61094"/>
                          </a:cubicBezTo>
                          <a:cubicBezTo>
                            <a:pt x="23489" y="62701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701"/>
                            <a:pt x="43900" y="61094"/>
                          </a:cubicBezTo>
                          <a:cubicBezTo>
                            <a:pt x="47790" y="59488"/>
                            <a:pt x="51222" y="57194"/>
                            <a:pt x="54201" y="54211"/>
                          </a:cubicBezTo>
                          <a:cubicBezTo>
                            <a:pt x="57177" y="51241"/>
                            <a:pt x="59471" y="47805"/>
                            <a:pt x="61083" y="43917"/>
                          </a:cubicBezTo>
                          <a:cubicBezTo>
                            <a:pt x="62694" y="40035"/>
                            <a:pt x="63500" y="35973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给数组赋值：通过</w:t>
      </w:r>
      <w:r>
        <w:rPr lang="zh-CN" sz="19" baseline="0" dirty="0">
          <w:jc w:val="left"/>
          <w:rFonts w:ascii="宋体" w:hAnsi="宋体" w:cs="宋体"/>
          <w:color w:val="333333"/>
          <w:spacing w:val="-28"/>
          <w:sz w:val="19"/>
          <w:szCs w:val="19"/>
        </w:rPr>
        <w:t> ﬁll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40" w:right="0" w:firstLine="0"/>
      </w:pPr>
      <w:r>
        <w:drawing>
          <wp:anchor simplePos="0" relativeHeight="251658351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126064</wp:posOffset>
            </wp:positionV>
            <wp:extent cx="47647" cy="47647"/>
            <wp:effectExtent l="0" t="0" r="0" b="0"/>
            <wp:wrapNone/>
            <wp:docPr id="323" name="Freeform 3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2"/>
                            <a:pt x="62694" y="23503"/>
                            <a:pt x="61083" y="19621"/>
                          </a:cubicBezTo>
                          <a:cubicBezTo>
                            <a:pt x="59471" y="15727"/>
                            <a:pt x="57177" y="12297"/>
                            <a:pt x="54201" y="9308"/>
                          </a:cubicBezTo>
                          <a:cubicBezTo>
                            <a:pt x="51222" y="6338"/>
                            <a:pt x="47790" y="4044"/>
                            <a:pt x="43900" y="2438"/>
                          </a:cubicBezTo>
                          <a:cubicBezTo>
                            <a:pt x="40010" y="825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21"/>
                          </a:cubicBezTo>
                          <a:cubicBezTo>
                            <a:pt x="805" y="23503"/>
                            <a:pt x="0" y="27552"/>
                            <a:pt x="0" y="31750"/>
                          </a:cubicBezTo>
                          <a:cubicBezTo>
                            <a:pt x="0" y="35967"/>
                            <a:pt x="805" y="40029"/>
                            <a:pt x="2416" y="43917"/>
                          </a:cubicBezTo>
                          <a:cubicBezTo>
                            <a:pt x="4028" y="47805"/>
                            <a:pt x="6322" y="51241"/>
                            <a:pt x="9298" y="54211"/>
                          </a:cubicBezTo>
                          <a:cubicBezTo>
                            <a:pt x="12275" y="57194"/>
                            <a:pt x="15709" y="59488"/>
                            <a:pt x="19599" y="61088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8"/>
                          </a:cubicBezTo>
                          <a:cubicBezTo>
                            <a:pt x="47790" y="59488"/>
                            <a:pt x="51222" y="57194"/>
                            <a:pt x="54201" y="54211"/>
                          </a:cubicBezTo>
                          <a:cubicBezTo>
                            <a:pt x="57177" y="51241"/>
                            <a:pt x="59471" y="47805"/>
                            <a:pt x="61083" y="43917"/>
                          </a:cubicBezTo>
                          <a:cubicBezTo>
                            <a:pt x="62694" y="40029"/>
                            <a:pt x="63500" y="35967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对数组排序：通过</w:t>
      </w:r>
      <w:r>
        <w:rPr lang="zh-CN" sz="19" baseline="0" dirty="0">
          <w:jc w:val="left"/>
          <w:rFonts w:ascii="宋体" w:hAnsi="宋体" w:cs="宋体"/>
          <w:color w:val="333333"/>
          <w:spacing w:val="-19"/>
          <w:sz w:val="19"/>
          <w:szCs w:val="19"/>
        </w:rPr>
        <w:t> sort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按升序。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440" w:right="0" w:firstLine="0"/>
      </w:pPr>
      <w:r>
        <w:drawing>
          <wp:anchor simplePos="0" relativeHeight="251658357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126064</wp:posOffset>
            </wp:positionV>
            <wp:extent cx="47647" cy="47647"/>
            <wp:effectExtent l="0" t="0" r="0" b="0"/>
            <wp:wrapNone/>
            <wp:docPr id="324" name="Freeform 3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2"/>
                            <a:pt x="62694" y="23503"/>
                            <a:pt x="61083" y="19621"/>
                          </a:cubicBezTo>
                          <a:cubicBezTo>
                            <a:pt x="59471" y="15727"/>
                            <a:pt x="57177" y="12297"/>
                            <a:pt x="54201" y="9308"/>
                          </a:cubicBezTo>
                          <a:cubicBezTo>
                            <a:pt x="51222" y="6332"/>
                            <a:pt x="47790" y="4037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21"/>
                          </a:cubicBezTo>
                          <a:cubicBezTo>
                            <a:pt x="805" y="23503"/>
                            <a:pt x="0" y="27552"/>
                            <a:pt x="0" y="31750"/>
                          </a:cubicBezTo>
                          <a:cubicBezTo>
                            <a:pt x="0" y="35967"/>
                            <a:pt x="805" y="40029"/>
                            <a:pt x="2416" y="43911"/>
                          </a:cubicBezTo>
                          <a:cubicBezTo>
                            <a:pt x="4028" y="47805"/>
                            <a:pt x="6322" y="51235"/>
                            <a:pt x="9298" y="54205"/>
                          </a:cubicBezTo>
                          <a:cubicBezTo>
                            <a:pt x="12275" y="57188"/>
                            <a:pt x="15709" y="59482"/>
                            <a:pt x="19599" y="61088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8"/>
                          </a:cubicBezTo>
                          <a:cubicBezTo>
                            <a:pt x="47790" y="59482"/>
                            <a:pt x="51222" y="57188"/>
                            <a:pt x="54201" y="54205"/>
                          </a:cubicBezTo>
                          <a:cubicBezTo>
                            <a:pt x="57177" y="51235"/>
                            <a:pt x="59471" y="47805"/>
                            <a:pt x="61083" y="43911"/>
                          </a:cubicBezTo>
                          <a:cubicBezTo>
                            <a:pt x="62694" y="40029"/>
                            <a:pt x="63500" y="35967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比较数组：通过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 equals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方法比较数组中元素值是否相等。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224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28" name="Freeform 32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29" name="Freeform 3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30" name="Freeform 3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31" name="Freeform 3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32" name="Freeform 3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33" name="Freeform 3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34" name="Freeform 33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35" name="Freeform 33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36" name="Freeform 3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37" name="Freeform 3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38" name="Freeform 3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39" name="Freeform 3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450" w:lineRule="exact"/>
        <w:ind w:left="990" w:right="2421" w:firstLine="450"/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192739</wp:posOffset>
            </wp:positionV>
            <wp:extent cx="47647" cy="47647"/>
            <wp:effectExtent l="0" t="0" r="0" b="0"/>
            <wp:wrapNone/>
            <wp:docPr id="340" name="Freeform 3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03"/>
                            <a:pt x="61083" y="19621"/>
                          </a:cubicBezTo>
                          <a:cubicBezTo>
                            <a:pt x="59471" y="15727"/>
                            <a:pt x="57177" y="12297"/>
                            <a:pt x="54201" y="9308"/>
                          </a:cubicBezTo>
                          <a:cubicBezTo>
                            <a:pt x="51222" y="6332"/>
                            <a:pt x="47790" y="4037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21"/>
                          </a:cubicBezTo>
                          <a:cubicBezTo>
                            <a:pt x="805" y="23503"/>
                            <a:pt x="0" y="27559"/>
                            <a:pt x="0" y="31750"/>
                          </a:cubicBezTo>
                          <a:cubicBezTo>
                            <a:pt x="0" y="35967"/>
                            <a:pt x="805" y="40029"/>
                            <a:pt x="2416" y="43911"/>
                          </a:cubicBezTo>
                          <a:cubicBezTo>
                            <a:pt x="4028" y="47805"/>
                            <a:pt x="6322" y="51235"/>
                            <a:pt x="9298" y="54205"/>
                          </a:cubicBezTo>
                          <a:cubicBezTo>
                            <a:pt x="12275" y="57188"/>
                            <a:pt x="15709" y="59482"/>
                            <a:pt x="19599" y="61088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88"/>
                          </a:cubicBezTo>
                          <a:cubicBezTo>
                            <a:pt x="47790" y="59482"/>
                            <a:pt x="51222" y="57188"/>
                            <a:pt x="54201" y="54205"/>
                          </a:cubicBezTo>
                          <a:cubicBezTo>
                            <a:pt x="57177" y="51235"/>
                            <a:pt x="59471" y="47805"/>
                            <a:pt x="61083" y="43911"/>
                          </a:cubicBezTo>
                          <a:cubicBezTo>
                            <a:pt x="62694" y="40029"/>
                            <a:pt x="63500" y="35967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查找数组元素：通过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binarySea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pacing w:val="-8"/>
          <w:sz w:val="19"/>
          <w:szCs w:val="19"/>
        </w:rPr>
        <w:t>ch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方法能对排序好的数组进行二分查找法操作。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具体说明请查看下表：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-581009</wp:posOffset>
            </wp:positionV>
            <wp:extent cx="5650950" cy="3135181"/>
            <wp:effectExtent l="0" t="0" r="0" b="0"/>
            <wp:wrapNone/>
            <wp:docPr id="341" name="Picture 34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>
                      <a:picLocks noChangeAspect="0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3135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7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、打印数组	</w:t>
      </w:r>
      <w:hyperlink r:id="rId325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spacing w:after="4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5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-167721</wp:posOffset>
            </wp:positionV>
            <wp:extent cx="5641423" cy="886237"/>
            <wp:effectExtent l="0" t="0" r="0" b="0"/>
            <wp:wrapNone/>
            <wp:docPr id="342" name="Freeform 3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67"/>
                            <a:pt x="805" y="1157629"/>
                            <a:pt x="2416" y="1161511"/>
                          </a:cubicBezTo>
                          <a:cubicBezTo>
                            <a:pt x="4028" y="1165405"/>
                            <a:pt x="6322" y="1168835"/>
                            <a:pt x="9298" y="1171805"/>
                          </a:cubicBezTo>
                          <a:cubicBezTo>
                            <a:pt x="12275" y="1174794"/>
                            <a:pt x="15709" y="1177088"/>
                            <a:pt x="19599" y="1178694"/>
                          </a:cubicBezTo>
                          <a:cubicBezTo>
                            <a:pt x="23489" y="1180301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301"/>
                            <a:pt x="7498798" y="1178694"/>
                          </a:cubicBezTo>
                          <a:cubicBezTo>
                            <a:pt x="7502690" y="1177088"/>
                            <a:pt x="7506123" y="1174794"/>
                            <a:pt x="7509099" y="1171805"/>
                          </a:cubicBezTo>
                          <a:cubicBezTo>
                            <a:pt x="7512076" y="1168835"/>
                            <a:pt x="7514370" y="1165405"/>
                            <a:pt x="7515981" y="1161511"/>
                          </a:cubicBezTo>
                          <a:cubicBezTo>
                            <a:pt x="7517593" y="1157629"/>
                            <a:pt x="7518400" y="1153567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7"/>
                            <a:pt x="7509099" y="9308"/>
                          </a:cubicBezTo>
                          <a:cubicBezTo>
                            <a:pt x="7506123" y="6338"/>
                            <a:pt x="7502690" y="4044"/>
                            <a:pt x="7498798" y="2438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21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-167721</wp:posOffset>
            </wp:positionV>
            <wp:extent cx="5641423" cy="886237"/>
            <wp:effectExtent l="0" t="0" r="0" b="0"/>
            <wp:wrapNone/>
            <wp:docPr id="343" name="Freeform 3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67"/>
                            <a:pt x="805" y="1157629"/>
                            <a:pt x="2416" y="1161511"/>
                          </a:cubicBezTo>
                          <a:cubicBezTo>
                            <a:pt x="4028" y="1165405"/>
                            <a:pt x="6322" y="1168835"/>
                            <a:pt x="9298" y="1171805"/>
                          </a:cubicBezTo>
                          <a:cubicBezTo>
                            <a:pt x="12275" y="1174794"/>
                            <a:pt x="15709" y="1177088"/>
                            <a:pt x="19599" y="1178694"/>
                          </a:cubicBezTo>
                          <a:cubicBezTo>
                            <a:pt x="23489" y="1180301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301"/>
                            <a:pt x="7498798" y="1178694"/>
                          </a:cubicBezTo>
                          <a:cubicBezTo>
                            <a:pt x="7502690" y="1177088"/>
                            <a:pt x="7506123" y="1174794"/>
                            <a:pt x="7509099" y="1171805"/>
                          </a:cubicBezTo>
                          <a:cubicBezTo>
                            <a:pt x="7512076" y="1168835"/>
                            <a:pt x="7514370" y="1165405"/>
                            <a:pt x="7515981" y="1161511"/>
                          </a:cubicBezTo>
                          <a:cubicBezTo>
                            <a:pt x="7517593" y="1157629"/>
                            <a:pt x="7518400" y="1153567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7"/>
                            <a:pt x="7509099" y="9308"/>
                          </a:cubicBezTo>
                          <a:cubicBezTo>
                            <a:pt x="7506123" y="6338"/>
                            <a:pt x="7502690" y="4044"/>
                            <a:pt x="7498798" y="2438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21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-156596</wp:posOffset>
            </wp:positionV>
            <wp:extent cx="292223" cy="892311"/>
            <wp:effectExtent l="0" t="0" r="0" b="0"/>
            <wp:wrapNone/>
            <wp:docPr id="344" name="Picture 34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>
                      <a:picLocks noChangeAspect="0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892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9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-143897</wp:posOffset>
            </wp:positionV>
            <wp:extent cx="5593776" cy="857648"/>
            <wp:effectExtent l="0" t="0" r="0" b="0"/>
            <wp:wrapNone/>
            <wp:docPr id="345" name="Freeform 3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-143897</wp:posOffset>
            </wp:positionV>
            <wp:extent cx="5593776" cy="857648"/>
            <wp:effectExtent l="0" t="0" r="0" b="0"/>
            <wp:wrapNone/>
            <wp:docPr id="346" name="Freeform 3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//[I@1b6d3586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));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//[1, 2]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646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、数组排序	</w:t>
      </w:r>
      <w:hyperlink r:id="rId326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2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对指定的</w:t>
      </w:r>
      <w:r>
        <w:rPr lang="zh-CN" sz="19" baseline="0" dirty="0">
          <w:jc w:val="left"/>
          <w:rFonts w:ascii="宋体" w:hAnsi="宋体" w:cs="宋体"/>
          <w:color w:val="333333"/>
          <w:spacing w:val="-28"/>
          <w:sz w:val="19"/>
          <w:szCs w:val="19"/>
        </w:rPr>
        <w:t> int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型数组按数字升序进行排序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7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-167719</wp:posOffset>
            </wp:positionV>
            <wp:extent cx="5641423" cy="1057766"/>
            <wp:effectExtent l="0" t="0" r="0" b="0"/>
            <wp:wrapNone/>
            <wp:docPr id="347" name="Freeform 3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67"/>
                            <a:pt x="805" y="1386229"/>
                            <a:pt x="2416" y="1390111"/>
                          </a:cubicBezTo>
                          <a:cubicBezTo>
                            <a:pt x="4028" y="1394005"/>
                            <a:pt x="6322" y="1397441"/>
                            <a:pt x="9298" y="1400411"/>
                          </a:cubicBezTo>
                          <a:cubicBezTo>
                            <a:pt x="12275" y="1403400"/>
                            <a:pt x="15709" y="1405695"/>
                            <a:pt x="19599" y="1407294"/>
                          </a:cubicBezTo>
                          <a:cubicBezTo>
                            <a:pt x="23489" y="1408901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901"/>
                            <a:pt x="7498798" y="1407294"/>
                          </a:cubicBezTo>
                          <a:cubicBezTo>
                            <a:pt x="7502690" y="1405695"/>
                            <a:pt x="7506123" y="1403400"/>
                            <a:pt x="7509099" y="1400411"/>
                          </a:cubicBezTo>
                          <a:cubicBezTo>
                            <a:pt x="7512076" y="1397441"/>
                            <a:pt x="7514370" y="1394005"/>
                            <a:pt x="7515981" y="1390111"/>
                          </a:cubicBezTo>
                          <a:cubicBezTo>
                            <a:pt x="7517593" y="1386229"/>
                            <a:pt x="7518400" y="1382167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8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-167719</wp:posOffset>
            </wp:positionV>
            <wp:extent cx="5641423" cy="1057766"/>
            <wp:effectExtent l="0" t="0" r="0" b="0"/>
            <wp:wrapNone/>
            <wp:docPr id="348" name="Freeform 3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67"/>
                            <a:pt x="805" y="1386229"/>
                            <a:pt x="2416" y="1390111"/>
                          </a:cubicBezTo>
                          <a:cubicBezTo>
                            <a:pt x="4028" y="1394005"/>
                            <a:pt x="6322" y="1397441"/>
                            <a:pt x="9298" y="1400411"/>
                          </a:cubicBezTo>
                          <a:cubicBezTo>
                            <a:pt x="12275" y="1403400"/>
                            <a:pt x="15709" y="1405695"/>
                            <a:pt x="19599" y="1407294"/>
                          </a:cubicBezTo>
                          <a:cubicBezTo>
                            <a:pt x="23489" y="1408901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901"/>
                            <a:pt x="7498798" y="1407294"/>
                          </a:cubicBezTo>
                          <a:cubicBezTo>
                            <a:pt x="7502690" y="1405695"/>
                            <a:pt x="7506123" y="1403400"/>
                            <a:pt x="7509099" y="1400411"/>
                          </a:cubicBezTo>
                          <a:cubicBezTo>
                            <a:pt x="7512076" y="1397441"/>
                            <a:pt x="7514370" y="1394005"/>
                            <a:pt x="7515981" y="1390111"/>
                          </a:cubicBezTo>
                          <a:cubicBezTo>
                            <a:pt x="7517593" y="1386229"/>
                            <a:pt x="7518400" y="1382167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8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-143896</wp:posOffset>
            </wp:positionV>
            <wp:extent cx="5593776" cy="1029178"/>
            <wp:effectExtent l="0" t="0" r="0" b="0"/>
            <wp:wrapNone/>
            <wp:docPr id="349" name="Freeform 3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-156594</wp:posOffset>
            </wp:positionV>
            <wp:extent cx="292223" cy="1062936"/>
            <wp:effectExtent l="0" t="0" r="0" b="0"/>
            <wp:wrapNone/>
            <wp:docPr id="350" name="Picture 35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>
                      <a:picLocks noChangeAspect="0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062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7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-143896</wp:posOffset>
            </wp:positionV>
            <wp:extent cx="5593776" cy="1029178"/>
            <wp:effectExtent l="0" t="0" r="0" b="0"/>
            <wp:wrapNone/>
            <wp:docPr id="351" name="Freeform 3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4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323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543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588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、二分法查找	</w:t>
      </w:r>
      <w:hyperlink r:id="rId327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12" w:after="0" w:line="382" w:lineRule="exact"/>
        <w:ind w:left="990" w:right="854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在数组中查找指定元素并返回其下标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注意：使用二分搜索法来搜索指定的数组，以获得指定的值。必须在进行此调用之前对数组进行排序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过</w:t>
      </w:r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sort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方法等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。如果没有对数组进行排序，则结果是不确定的。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如果数组包含多个带有指定值的元素，则无法保证找到的是哪一个。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9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-167718</wp:posOffset>
            </wp:positionV>
            <wp:extent cx="5641423" cy="886237"/>
            <wp:effectExtent l="0" t="0" r="0" b="0"/>
            <wp:wrapNone/>
            <wp:docPr id="352" name="Freeform 3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80"/>
                            <a:pt x="805" y="1157623"/>
                            <a:pt x="2416" y="1161505"/>
                          </a:cubicBezTo>
                          <a:cubicBezTo>
                            <a:pt x="4028" y="1165399"/>
                            <a:pt x="6322" y="1168835"/>
                            <a:pt x="9298" y="1171799"/>
                          </a:cubicBezTo>
                          <a:cubicBezTo>
                            <a:pt x="12275" y="1174788"/>
                            <a:pt x="15709" y="1177095"/>
                            <a:pt x="19599" y="1178694"/>
                          </a:cubicBezTo>
                          <a:cubicBezTo>
                            <a:pt x="23489" y="1180294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294"/>
                            <a:pt x="7498798" y="1178694"/>
                          </a:cubicBezTo>
                          <a:cubicBezTo>
                            <a:pt x="7502690" y="1177095"/>
                            <a:pt x="7506123" y="1174788"/>
                            <a:pt x="7509099" y="1171799"/>
                          </a:cubicBezTo>
                          <a:cubicBezTo>
                            <a:pt x="7512076" y="1168835"/>
                            <a:pt x="7514370" y="1165399"/>
                            <a:pt x="7515981" y="1161505"/>
                          </a:cubicBezTo>
                          <a:cubicBezTo>
                            <a:pt x="7517593" y="1157623"/>
                            <a:pt x="7518400" y="1153580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27"/>
                            <a:pt x="7512076" y="12291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-167718</wp:posOffset>
            </wp:positionV>
            <wp:extent cx="5641423" cy="886237"/>
            <wp:effectExtent l="0" t="0" r="0" b="0"/>
            <wp:wrapNone/>
            <wp:docPr id="353" name="Freeform 3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886237"/>
                    </a:xfrm>
                    <a:custGeom>
                      <a:rect l="l" t="t" r="r" b="b"/>
                      <a:pathLst>
                        <a:path w="7518400" h="1181100">
                          <a:moveTo>
                            <a:pt x="0" y="31750"/>
                          </a:moveTo>
                          <a:lnTo>
                            <a:pt x="0" y="1149350"/>
                          </a:lnTo>
                          <a:cubicBezTo>
                            <a:pt x="0" y="1153580"/>
                            <a:pt x="805" y="1157623"/>
                            <a:pt x="2416" y="1161505"/>
                          </a:cubicBezTo>
                          <a:cubicBezTo>
                            <a:pt x="4028" y="1165399"/>
                            <a:pt x="6322" y="1168835"/>
                            <a:pt x="9298" y="1171799"/>
                          </a:cubicBezTo>
                          <a:cubicBezTo>
                            <a:pt x="12275" y="1174788"/>
                            <a:pt x="15709" y="1177095"/>
                            <a:pt x="19599" y="1178694"/>
                          </a:cubicBezTo>
                          <a:cubicBezTo>
                            <a:pt x="23489" y="1180294"/>
                            <a:pt x="27539" y="1181100"/>
                            <a:pt x="31750" y="1181100"/>
                          </a:cubicBezTo>
                          <a:lnTo>
                            <a:pt x="7486650" y="1181100"/>
                          </a:lnTo>
                          <a:cubicBezTo>
                            <a:pt x="7490859" y="1181100"/>
                            <a:pt x="7494909" y="1180294"/>
                            <a:pt x="7498798" y="1178694"/>
                          </a:cubicBezTo>
                          <a:cubicBezTo>
                            <a:pt x="7502690" y="1177095"/>
                            <a:pt x="7506123" y="1174788"/>
                            <a:pt x="7509099" y="1171799"/>
                          </a:cubicBezTo>
                          <a:cubicBezTo>
                            <a:pt x="7512076" y="1168835"/>
                            <a:pt x="7514370" y="1165399"/>
                            <a:pt x="7515981" y="1161505"/>
                          </a:cubicBezTo>
                          <a:cubicBezTo>
                            <a:pt x="7517593" y="1157623"/>
                            <a:pt x="7518400" y="1153580"/>
                            <a:pt x="7518400" y="11493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27"/>
                            <a:pt x="7512076" y="12291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-156597</wp:posOffset>
            </wp:positionV>
            <wp:extent cx="292223" cy="887052"/>
            <wp:effectExtent l="0" t="0" r="0" b="0"/>
            <wp:wrapNone/>
            <wp:docPr id="354" name="Picture 35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>
                      <a:picLocks noChangeAspect="0" noChangeArrowheads="1"/>
                    </pic:cNvPicPr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887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4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-143895</wp:posOffset>
            </wp:positionV>
            <wp:extent cx="5593776" cy="857648"/>
            <wp:effectExtent l="0" t="0" r="0" b="0"/>
            <wp:wrapNone/>
            <wp:docPr id="355" name="Freeform 3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-143895</wp:posOffset>
            </wp:positionV>
            <wp:extent cx="5593776" cy="857648"/>
            <wp:effectExtent l="0" t="0" r="0" b="0"/>
            <wp:wrapNone/>
            <wp:docPr id="356" name="Freeform 3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857648"/>
                    </a:xfrm>
                    <a:custGeom>
                      <a:rect l="l" t="t" r="r" b="b"/>
                      <a:pathLst>
                        <a:path w="7454900" h="1143000">
                          <a:moveTo>
                            <a:pt x="0" y="1143000"/>
                          </a:moveTo>
                          <a:lnTo>
                            <a:pt x="7454900" y="1143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143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323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543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使用二分法查找，必须先对数组进行排序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该元素的索引：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binarySearch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12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));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698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22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61" name="Freeform 36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62" name="Freeform 36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63" name="Freeform 36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64" name="Freeform 36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65" name="Freeform 36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66" name="Freeform 36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67" name="Freeform 36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68" name="Freeform 36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69" name="Freeform 36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70" name="Freeform 37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71" name="Freeform 37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72" name="Freeform 37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9874"/>
        </w:tabs>
        <w:spacing w:before="101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4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、元素填充	</w:t>
      </w:r>
      <w:hyperlink r:id="rId357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spacing w:after="4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25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-167717</wp:posOffset>
            </wp:positionV>
            <wp:extent cx="5641423" cy="1057766"/>
            <wp:effectExtent l="0" t="0" r="0" b="0"/>
            <wp:wrapNone/>
            <wp:docPr id="373" name="Freeform 3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80"/>
                            <a:pt x="805" y="1386223"/>
                            <a:pt x="2416" y="1390117"/>
                          </a:cubicBezTo>
                          <a:cubicBezTo>
                            <a:pt x="4028" y="1393999"/>
                            <a:pt x="6322" y="1397435"/>
                            <a:pt x="9298" y="1400411"/>
                          </a:cubicBezTo>
                          <a:cubicBezTo>
                            <a:pt x="12275" y="1403388"/>
                            <a:pt x="15709" y="1405695"/>
                            <a:pt x="19599" y="1407294"/>
                          </a:cubicBezTo>
                          <a:cubicBezTo>
                            <a:pt x="23489" y="1408894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94"/>
                            <a:pt x="7498798" y="1407294"/>
                          </a:cubicBezTo>
                          <a:cubicBezTo>
                            <a:pt x="7502690" y="1405695"/>
                            <a:pt x="7506123" y="1403388"/>
                            <a:pt x="7509099" y="1400411"/>
                          </a:cubicBezTo>
                          <a:cubicBezTo>
                            <a:pt x="7512076" y="1397435"/>
                            <a:pt x="7514370" y="1393999"/>
                            <a:pt x="7515981" y="1390117"/>
                          </a:cubicBezTo>
                          <a:cubicBezTo>
                            <a:pt x="7517593" y="1386223"/>
                            <a:pt x="7518400" y="1382180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-167717</wp:posOffset>
            </wp:positionV>
            <wp:extent cx="5641423" cy="1057766"/>
            <wp:effectExtent l="0" t="0" r="0" b="0"/>
            <wp:wrapNone/>
            <wp:docPr id="374" name="Freeform 3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80"/>
                            <a:pt x="805" y="1386223"/>
                            <a:pt x="2416" y="1390117"/>
                          </a:cubicBezTo>
                          <a:cubicBezTo>
                            <a:pt x="4028" y="1393999"/>
                            <a:pt x="6322" y="1397435"/>
                            <a:pt x="9298" y="1400411"/>
                          </a:cubicBezTo>
                          <a:cubicBezTo>
                            <a:pt x="12275" y="1403388"/>
                            <a:pt x="15709" y="1405695"/>
                            <a:pt x="19599" y="1407294"/>
                          </a:cubicBezTo>
                          <a:cubicBezTo>
                            <a:pt x="23489" y="1408894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94"/>
                            <a:pt x="7498798" y="1407294"/>
                          </a:cubicBezTo>
                          <a:cubicBezTo>
                            <a:pt x="7502690" y="1405695"/>
                            <a:pt x="7506123" y="1403388"/>
                            <a:pt x="7509099" y="1400411"/>
                          </a:cubicBezTo>
                          <a:cubicBezTo>
                            <a:pt x="7512076" y="1397435"/>
                            <a:pt x="7514370" y="1393999"/>
                            <a:pt x="7515981" y="1390117"/>
                          </a:cubicBezTo>
                          <a:cubicBezTo>
                            <a:pt x="7517593" y="1386223"/>
                            <a:pt x="7518400" y="1382180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4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-156596</wp:posOffset>
            </wp:positionV>
            <wp:extent cx="292223" cy="1062366"/>
            <wp:effectExtent l="0" t="0" r="0" b="0"/>
            <wp:wrapNone/>
            <wp:docPr id="375" name="Picture 37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>
                      <a:picLocks noChangeAspect="0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062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20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-143893</wp:posOffset>
            </wp:positionV>
            <wp:extent cx="5593776" cy="1029178"/>
            <wp:effectExtent l="0" t="0" r="0" b="0"/>
            <wp:wrapNone/>
            <wp:docPr id="376" name="Freeform 3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-143893</wp:posOffset>
            </wp:positionV>
            <wp:extent cx="5593776" cy="1029178"/>
            <wp:effectExtent l="0" t="0" r="0" b="0"/>
            <wp:wrapNone/>
            <wp:docPr id="377" name="Freeform 3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323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543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使用二分法查找，必须先对数组进行排序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fill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将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2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到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4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索引的元素替换为</w:t>
      </w:r>
      <w:r>
        <w:rPr lang="zh-CN" sz="17" baseline="0" dirty="0">
          <w:jc w:val="left"/>
          <w:rFonts w:ascii="Lucida Console" w:hAnsi="Lucida Console" w:cs="Lucida Console"/>
          <w:color w:val="AA5500"/>
          <w:spacing w:val="-4"/>
          <w:sz w:val="17"/>
          <w:szCs w:val="17"/>
        </w:rPr>
        <w:t>100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92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5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、数组转换为</w:t>
      </w:r>
      <w:r>
        <w:rPr lang="zh-CN" sz="31" baseline="0" dirty="0">
          <w:jc w:val="left"/>
          <w:rFonts w:ascii="宋体" w:hAnsi="宋体" w:cs="宋体"/>
          <w:color w:val="333333"/>
          <w:spacing w:val="-15"/>
          <w:sz w:val="31"/>
          <w:szCs w:val="31"/>
        </w:rPr>
        <w:t>List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集合	</w:t>
      </w:r>
      <w:hyperlink r:id="rId358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9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6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-46986</wp:posOffset>
            </wp:positionV>
            <wp:extent cx="5641423" cy="371647"/>
            <wp:effectExtent l="0" t="0" r="0" b="0"/>
            <wp:wrapNone/>
            <wp:docPr id="378" name="Freeform 3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80"/>
                            <a:pt x="805" y="471823"/>
                            <a:pt x="2416" y="475717"/>
                          </a:cubicBezTo>
                          <a:cubicBezTo>
                            <a:pt x="4028" y="479599"/>
                            <a:pt x="6322" y="483035"/>
                            <a:pt x="9298" y="486011"/>
                          </a:cubicBezTo>
                          <a:cubicBezTo>
                            <a:pt x="12275" y="488988"/>
                            <a:pt x="15709" y="491295"/>
                            <a:pt x="19599" y="492894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94"/>
                          </a:cubicBezTo>
                          <a:cubicBezTo>
                            <a:pt x="7502690" y="491295"/>
                            <a:pt x="7506123" y="488988"/>
                            <a:pt x="7509099" y="486011"/>
                          </a:cubicBezTo>
                          <a:cubicBezTo>
                            <a:pt x="7512076" y="483035"/>
                            <a:pt x="7514370" y="479599"/>
                            <a:pt x="7515981" y="475717"/>
                          </a:cubicBezTo>
                          <a:cubicBezTo>
                            <a:pt x="7517593" y="471823"/>
                            <a:pt x="7518400" y="467780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19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19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-46986</wp:posOffset>
            </wp:positionV>
            <wp:extent cx="5641423" cy="371647"/>
            <wp:effectExtent l="0" t="0" r="0" b="0"/>
            <wp:wrapNone/>
            <wp:docPr id="379" name="Freeform 3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80"/>
                            <a:pt x="805" y="471823"/>
                            <a:pt x="2416" y="475717"/>
                          </a:cubicBezTo>
                          <a:cubicBezTo>
                            <a:pt x="4028" y="479599"/>
                            <a:pt x="6322" y="483035"/>
                            <a:pt x="9298" y="486011"/>
                          </a:cubicBezTo>
                          <a:cubicBezTo>
                            <a:pt x="12275" y="488988"/>
                            <a:pt x="15709" y="491295"/>
                            <a:pt x="19599" y="492894"/>
                          </a:cubicBezTo>
                          <a:cubicBezTo>
                            <a:pt x="23489" y="494494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4"/>
                            <a:pt x="7498798" y="492894"/>
                          </a:cubicBezTo>
                          <a:cubicBezTo>
                            <a:pt x="7502690" y="491295"/>
                            <a:pt x="7506123" y="488988"/>
                            <a:pt x="7509099" y="486011"/>
                          </a:cubicBezTo>
                          <a:cubicBezTo>
                            <a:pt x="7512076" y="483035"/>
                            <a:pt x="7514370" y="479599"/>
                            <a:pt x="7515981" y="475717"/>
                          </a:cubicBezTo>
                          <a:cubicBezTo>
                            <a:pt x="7517593" y="471823"/>
                            <a:pt x="7518400" y="467780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19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19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-35863</wp:posOffset>
            </wp:positionV>
            <wp:extent cx="292223" cy="378724"/>
            <wp:effectExtent l="0" t="0" r="0" b="0"/>
            <wp:wrapNone/>
            <wp:docPr id="380" name="Picture 38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>
                      <a:picLocks noChangeAspect="0" noChangeArrowheads="1"/>
                    </pic:cNvPicPr>
                  </pic:nvPicPr>
                  <pic:blipFill>
                    <a:blip r:embed="rId3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378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4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-23162</wp:posOffset>
            </wp:positionV>
            <wp:extent cx="5593776" cy="343059"/>
            <wp:effectExtent l="0" t="0" r="0" b="0"/>
            <wp:wrapNone/>
            <wp:docPr id="381" name="Freeform 3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-23162</wp:posOffset>
            </wp:positionV>
            <wp:extent cx="5593776" cy="343059"/>
            <wp:effectExtent l="0" t="0" r="0" b="0"/>
            <wp:wrapNone/>
            <wp:docPr id="382" name="Freeform 3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65" behindDoc="0" locked="0" layoutInCell="1" allowOverlap="1">
            <wp:simplePos x="0" y="0"/>
            <wp:positionH relativeFrom="page">
              <wp:posOffset>1302183</wp:posOffset>
            </wp:positionH>
            <wp:positionV relativeFrom="paragraph">
              <wp:posOffset>-43126</wp:posOffset>
            </wp:positionV>
            <wp:extent cx="4974361" cy="428824"/>
            <wp:effectExtent l="0" t="0" r="0" b="0"/>
            <wp:wrapNone/>
            <wp:docPr id="383" name="Picture 38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>
                      <a:picLocks noChangeAspect="0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4361" cy="428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9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7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3847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List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asList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68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常见排序算法	</w:t>
      </w:r>
      <w:hyperlink r:id="rId359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80" w:after="0" w:line="425" w:lineRule="exact"/>
        <w:ind w:left="990" w:right="0" w:firstLine="0"/>
      </w:pPr>
      <w:r>
        <w:drawing>
          <wp:anchor simplePos="0" relativeHeight="251658269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119664</wp:posOffset>
            </wp:positionV>
            <wp:extent cx="5650953" cy="9529"/>
            <wp:effectExtent l="0" t="0" r="0" b="0"/>
            <wp:wrapNone/>
            <wp:docPr id="384" name="Freeform 3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、冒泡排序	</w:t>
      </w:r>
      <w:hyperlink r:id="rId360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【请写出冒泡排序代码】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" w:after="0" w:line="300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冒泡排序（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Bubble Sort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），是一种计算机科学领域的较简单的排序算法。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它重复地走访过要排序的元素列，依次比较两个相邻的元素，如果他们的顺序（如从大到小、首字母从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到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Z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）错误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就把他们交换过来。走访元素的工作是重复地进行直到没有相邻元素需要交换，也就是说该元素列已经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排序完成。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这个算法的名字由来是因为越大的元素会经由交换慢慢</w:t>
      </w:r>
      <w:r>
        <w:rPr lang="zh-CN" sz="19" baseline="0" dirty="0">
          <w:jc w:val="left"/>
          <w:rFonts w:ascii="宋体" w:hAnsi="宋体" w:cs="宋体"/>
          <w:color w:val="333333"/>
          <w:spacing w:val="-122"/>
          <w:sz w:val="19"/>
          <w:szCs w:val="19"/>
        </w:rPr>
        <w:t>“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浮</w:t>
      </w:r>
      <w:r>
        <w:rPr lang="zh-CN" sz="19" baseline="0" dirty="0">
          <w:jc w:val="left"/>
          <w:rFonts w:ascii="宋体" w:hAnsi="宋体" w:cs="宋体"/>
          <w:color w:val="333333"/>
          <w:spacing w:val="-122"/>
          <w:sz w:val="19"/>
          <w:szCs w:val="19"/>
        </w:rPr>
        <w:t>”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到数列的顶端（升序或降序排列），就如同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碳酸饮料中二氧化碳的气泡最终会上浮到顶端一样，故名</w:t>
      </w:r>
      <w:r>
        <w:rPr lang="zh-CN" sz="19" baseline="0" dirty="0">
          <w:jc w:val="left"/>
          <w:rFonts w:ascii="宋体" w:hAnsi="宋体" w:cs="宋体"/>
          <w:color w:val="333333"/>
          <w:spacing w:val="-122"/>
          <w:sz w:val="19"/>
          <w:szCs w:val="19"/>
        </w:rPr>
        <w:t>“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冒泡排序</w:t>
      </w:r>
      <w:r>
        <w:rPr lang="zh-CN" sz="19" baseline="0" dirty="0">
          <w:jc w:val="left"/>
          <w:rFonts w:ascii="宋体" w:hAnsi="宋体" w:cs="宋体"/>
          <w:color w:val="333333"/>
          <w:spacing w:val="-122"/>
          <w:sz w:val="19"/>
          <w:szCs w:val="19"/>
        </w:rPr>
        <w:t>”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冒泡排序算法的原理如下：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1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比较相邻的元素。如果第一个比第二个大，就交换他们两个。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150" w:right="1059" w:firstLine="0"/>
        <w:jc w:val="right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2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对每一对相邻元素做同样的工作，从开始第一对到结尾的最后一对。在这一点，最后的元素应该会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44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是最大的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3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针对所有的元素重复以上的步骤，除了最后一个。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123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4</w:t>
      </w:r>
      <w:r>
        <w:rPr lang="zh-CN" sz="19" baseline="0" dirty="0">
          <w:jc w:val="left"/>
          <w:rFonts w:ascii="宋体" w:hAnsi="宋体" w:cs="宋体"/>
          <w:color w:val="333333"/>
          <w:spacing w:val="-43"/>
          <w:sz w:val="19"/>
          <w:szCs w:val="19"/>
        </w:rPr>
        <w:t>.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持续每次对越来越少的元素重复上面的步骤，直到没有任何一对数字需要比较。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0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86" name="Freeform 38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87" name="Freeform 3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88" name="Freeform 38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89" name="Freeform 38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90" name="Freeform 3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91" name="Freeform 3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92" name="Freeform 39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93" name="Freeform 39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94" name="Freeform 39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95" name="Freeform 3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96" name="Freeform 3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97" name="Freeform 3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1149713</wp:posOffset>
            </wp:positionH>
            <wp:positionV relativeFrom="paragraph">
              <wp:posOffset>-635887</wp:posOffset>
            </wp:positionV>
            <wp:extent cx="5279303" cy="3316240"/>
            <wp:effectExtent l="0" t="0" r="0" b="0"/>
            <wp:wrapNone/>
            <wp:docPr id="398" name="Picture 39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>
                      <a:picLocks noChangeAspect="0" noChangeArrowheads="1"/>
                    </pic:cNvPicPr>
                  </pic:nvPicPr>
                  <pic:blipFill>
                    <a:blip r:embed="rId3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9303" cy="331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1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4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-1025359</wp:posOffset>
            </wp:positionV>
            <wp:extent cx="5641423" cy="5517541"/>
            <wp:effectExtent l="0" t="0" r="0" b="0"/>
            <wp:wrapNone/>
            <wp:docPr id="399" name="Freeform 3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517541"/>
                    </a:xfrm>
                    <a:custGeom>
                      <a:rect l="l" t="t" r="r" b="b"/>
                      <a:pathLst>
                        <a:path w="7518400" h="7353300">
                          <a:moveTo>
                            <a:pt x="0" y="31750"/>
                          </a:moveTo>
                          <a:lnTo>
                            <a:pt x="0" y="7321550"/>
                          </a:lnTo>
                          <a:cubicBezTo>
                            <a:pt x="0" y="7325780"/>
                            <a:pt x="805" y="7329823"/>
                            <a:pt x="2416" y="7333717"/>
                          </a:cubicBezTo>
                          <a:cubicBezTo>
                            <a:pt x="4028" y="7337599"/>
                            <a:pt x="6322" y="7341035"/>
                            <a:pt x="9298" y="7344011"/>
                          </a:cubicBezTo>
                          <a:cubicBezTo>
                            <a:pt x="12275" y="7346988"/>
                            <a:pt x="15709" y="7349295"/>
                            <a:pt x="19599" y="7350894"/>
                          </a:cubicBezTo>
                          <a:cubicBezTo>
                            <a:pt x="23489" y="7352494"/>
                            <a:pt x="27539" y="7353300"/>
                            <a:pt x="31750" y="7353300"/>
                          </a:cubicBezTo>
                          <a:lnTo>
                            <a:pt x="7486650" y="7353300"/>
                          </a:lnTo>
                          <a:cubicBezTo>
                            <a:pt x="7490859" y="7353300"/>
                            <a:pt x="7494909" y="7352494"/>
                            <a:pt x="7498798" y="7350894"/>
                          </a:cubicBezTo>
                          <a:cubicBezTo>
                            <a:pt x="7502690" y="7349295"/>
                            <a:pt x="7506123" y="7346988"/>
                            <a:pt x="7509099" y="7344011"/>
                          </a:cubicBezTo>
                          <a:cubicBezTo>
                            <a:pt x="7512076" y="7341035"/>
                            <a:pt x="7514370" y="7337599"/>
                            <a:pt x="7515981" y="7333717"/>
                          </a:cubicBezTo>
                          <a:cubicBezTo>
                            <a:pt x="7517593" y="7329823"/>
                            <a:pt x="7518400" y="7325780"/>
                            <a:pt x="7518400" y="7321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09"/>
                          </a:cubicBezTo>
                          <a:cubicBezTo>
                            <a:pt x="7514370" y="15714"/>
                            <a:pt x="7512076" y="12279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19"/>
                          </a:cubicBezTo>
                          <a:cubicBezTo>
                            <a:pt x="7494909" y="794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794"/>
                            <a:pt x="19599" y="2419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79"/>
                            <a:pt x="4028" y="15714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-1025359</wp:posOffset>
            </wp:positionV>
            <wp:extent cx="5641423" cy="5517541"/>
            <wp:effectExtent l="0" t="0" r="0" b="0"/>
            <wp:wrapNone/>
            <wp:docPr id="400" name="Freeform 4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517541"/>
                    </a:xfrm>
                    <a:custGeom>
                      <a:rect l="l" t="t" r="r" b="b"/>
                      <a:pathLst>
                        <a:path w="7518400" h="7353300">
                          <a:moveTo>
                            <a:pt x="0" y="31750"/>
                          </a:moveTo>
                          <a:lnTo>
                            <a:pt x="0" y="7321550"/>
                          </a:lnTo>
                          <a:cubicBezTo>
                            <a:pt x="0" y="7325780"/>
                            <a:pt x="805" y="7329823"/>
                            <a:pt x="2416" y="7333717"/>
                          </a:cubicBezTo>
                          <a:cubicBezTo>
                            <a:pt x="4028" y="7337599"/>
                            <a:pt x="6322" y="7341035"/>
                            <a:pt x="9298" y="7344011"/>
                          </a:cubicBezTo>
                          <a:cubicBezTo>
                            <a:pt x="12275" y="7346988"/>
                            <a:pt x="15709" y="7349295"/>
                            <a:pt x="19599" y="7350894"/>
                          </a:cubicBezTo>
                          <a:cubicBezTo>
                            <a:pt x="23489" y="7352494"/>
                            <a:pt x="27539" y="7353300"/>
                            <a:pt x="31750" y="7353300"/>
                          </a:cubicBezTo>
                          <a:lnTo>
                            <a:pt x="7486650" y="7353300"/>
                          </a:lnTo>
                          <a:cubicBezTo>
                            <a:pt x="7490859" y="7353300"/>
                            <a:pt x="7494909" y="7352494"/>
                            <a:pt x="7498798" y="7350894"/>
                          </a:cubicBezTo>
                          <a:cubicBezTo>
                            <a:pt x="7502690" y="7349295"/>
                            <a:pt x="7506123" y="7346988"/>
                            <a:pt x="7509099" y="7344011"/>
                          </a:cubicBezTo>
                          <a:cubicBezTo>
                            <a:pt x="7512076" y="7341035"/>
                            <a:pt x="7514370" y="7337599"/>
                            <a:pt x="7515981" y="7333717"/>
                          </a:cubicBezTo>
                          <a:cubicBezTo>
                            <a:pt x="7517593" y="7329823"/>
                            <a:pt x="7518400" y="7325780"/>
                            <a:pt x="7518400" y="7321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09"/>
                          </a:cubicBezTo>
                          <a:cubicBezTo>
                            <a:pt x="7514370" y="15714"/>
                            <a:pt x="7512076" y="12279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19"/>
                          </a:cubicBezTo>
                          <a:cubicBezTo>
                            <a:pt x="7494909" y="794"/>
                            <a:pt x="7490859" y="0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794"/>
                            <a:pt x="19599" y="2419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79"/>
                            <a:pt x="4028" y="15714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7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-1014235</wp:posOffset>
            </wp:positionV>
            <wp:extent cx="368459" cy="5515464"/>
            <wp:effectExtent l="0" t="0" r="0" b="0"/>
            <wp:wrapNone/>
            <wp:docPr id="401" name="Picture 40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>
                      <a:picLocks noChangeAspect="0" noChangeArrowheads="1"/>
                    </pic:cNvPicPr>
                  </pic:nvPicPr>
                  <pic:blipFill>
                    <a:blip r:embed="rId4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5515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-1001536</wp:posOffset>
            </wp:positionV>
            <wp:extent cx="5593776" cy="5488952"/>
            <wp:effectExtent l="0" t="0" r="0" b="0"/>
            <wp:wrapNone/>
            <wp:docPr id="402" name="Freeform 4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488952"/>
                    </a:xfrm>
                    <a:custGeom>
                      <a:rect l="l" t="t" r="r" b="b"/>
                      <a:pathLst>
                        <a:path w="7454900" h="7315200">
                          <a:moveTo>
                            <a:pt x="0" y="7315200"/>
                          </a:moveTo>
                          <a:lnTo>
                            <a:pt x="7454900" y="7315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7315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-1001536</wp:posOffset>
            </wp:positionV>
            <wp:extent cx="5593776" cy="5488952"/>
            <wp:effectExtent l="0" t="0" r="0" b="0"/>
            <wp:wrapNone/>
            <wp:docPr id="403" name="Freeform 4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488952"/>
                    </a:xfrm>
                    <a:custGeom>
                      <a:rect l="l" t="t" r="r" b="b"/>
                      <a:pathLst>
                        <a:path w="7454900" h="7315200">
                          <a:moveTo>
                            <a:pt x="0" y="7315200"/>
                          </a:moveTo>
                          <a:lnTo>
                            <a:pt x="7454900" y="7315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7315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1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Bubble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temp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外层循环，它决定一共走几趟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//-1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为了防止溢出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flag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通过符号位可以减少无谓的比较，如果已经有序了，就退出循环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内层循环，它决定每趟走一次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如果后一个大于前一个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,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则换位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temp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temp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flag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flag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break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Bubble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bubble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Bubble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1598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6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8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};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bubble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1598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: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"\t"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7917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、选择排序	</w:t>
      </w:r>
      <w:hyperlink r:id="rId385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【请写出选择排序的代码】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06" name="Freeform 4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07" name="Freeform 4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08" name="Freeform 4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09" name="Freeform 4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10" name="Freeform 4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11" name="Freeform 4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12" name="Freeform 4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13" name="Freeform 4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14" name="Freeform 4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15" name="Freeform 4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16" name="Freeform 4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17" name="Freeform 4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93" w:after="0" w:line="300" w:lineRule="exact"/>
        <w:ind w:left="990" w:right="976" w:firstLine="0"/>
        <w:jc w:val="both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选择排序（</w:t>
      </w:r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Selection sort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）是一种简单直观的排序算法。它的工作原理是每一次从待排序的数据元素中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选出最小（或最大）的一个元素，存放在序列的起始位置，然后，再从剩余未排序元素中继续寻找最小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（大）元素，然后放到排序序列的末尾。以此类推，直到全部待排序的数据元素排完。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选择排序是不稳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定的排序方法。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31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>
        <w:drawing>
          <wp:anchor simplePos="0" relativeHeight="25165825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-904627</wp:posOffset>
            </wp:positionV>
            <wp:extent cx="5641423" cy="5002951"/>
            <wp:effectExtent l="0" t="0" r="0" b="0"/>
            <wp:wrapNone/>
            <wp:docPr id="418" name="Freeform 4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002951"/>
                    </a:xfrm>
                    <a:custGeom>
                      <a:rect l="l" t="t" r="r" b="b"/>
                      <a:pathLst>
                        <a:path w="7518400" h="6667500">
                          <a:moveTo>
                            <a:pt x="0" y="31750"/>
                          </a:moveTo>
                          <a:lnTo>
                            <a:pt x="0" y="6635750"/>
                          </a:lnTo>
                          <a:cubicBezTo>
                            <a:pt x="0" y="6639980"/>
                            <a:pt x="805" y="6644023"/>
                            <a:pt x="2416" y="6647917"/>
                          </a:cubicBezTo>
                          <a:cubicBezTo>
                            <a:pt x="4028" y="6651812"/>
                            <a:pt x="6322" y="6655247"/>
                            <a:pt x="9298" y="6658211"/>
                          </a:cubicBezTo>
                          <a:cubicBezTo>
                            <a:pt x="12275" y="6661188"/>
                            <a:pt x="15709" y="6663495"/>
                            <a:pt x="19599" y="6665094"/>
                          </a:cubicBezTo>
                          <a:cubicBezTo>
                            <a:pt x="23489" y="6666694"/>
                            <a:pt x="27539" y="6667500"/>
                            <a:pt x="31750" y="6667500"/>
                          </a:cubicBezTo>
                          <a:lnTo>
                            <a:pt x="7486650" y="6667500"/>
                          </a:lnTo>
                          <a:cubicBezTo>
                            <a:pt x="7490859" y="6667500"/>
                            <a:pt x="7494909" y="6666694"/>
                            <a:pt x="7498798" y="6665094"/>
                          </a:cubicBezTo>
                          <a:cubicBezTo>
                            <a:pt x="7502690" y="6663495"/>
                            <a:pt x="7506123" y="6661188"/>
                            <a:pt x="7509099" y="6658211"/>
                          </a:cubicBezTo>
                          <a:cubicBezTo>
                            <a:pt x="7512076" y="6655247"/>
                            <a:pt x="7514370" y="6651812"/>
                            <a:pt x="7515981" y="6647917"/>
                          </a:cubicBezTo>
                          <a:cubicBezTo>
                            <a:pt x="7517593" y="6644023"/>
                            <a:pt x="7518400" y="6639980"/>
                            <a:pt x="7518400" y="66357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-904627</wp:posOffset>
            </wp:positionV>
            <wp:extent cx="5641423" cy="5002951"/>
            <wp:effectExtent l="0" t="0" r="0" b="0"/>
            <wp:wrapNone/>
            <wp:docPr id="419" name="Freeform 4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002951"/>
                    </a:xfrm>
                    <a:custGeom>
                      <a:rect l="l" t="t" r="r" b="b"/>
                      <a:pathLst>
                        <a:path w="7518400" h="6667500">
                          <a:moveTo>
                            <a:pt x="0" y="31750"/>
                          </a:moveTo>
                          <a:lnTo>
                            <a:pt x="0" y="6635750"/>
                          </a:lnTo>
                          <a:cubicBezTo>
                            <a:pt x="0" y="6639980"/>
                            <a:pt x="805" y="6644023"/>
                            <a:pt x="2416" y="6647917"/>
                          </a:cubicBezTo>
                          <a:cubicBezTo>
                            <a:pt x="4028" y="6651812"/>
                            <a:pt x="6322" y="6655247"/>
                            <a:pt x="9298" y="6658211"/>
                          </a:cubicBezTo>
                          <a:cubicBezTo>
                            <a:pt x="12275" y="6661188"/>
                            <a:pt x="15709" y="6663495"/>
                            <a:pt x="19599" y="6665094"/>
                          </a:cubicBezTo>
                          <a:cubicBezTo>
                            <a:pt x="23489" y="6666694"/>
                            <a:pt x="27539" y="6667500"/>
                            <a:pt x="31750" y="6667500"/>
                          </a:cubicBezTo>
                          <a:lnTo>
                            <a:pt x="7486650" y="6667500"/>
                          </a:lnTo>
                          <a:cubicBezTo>
                            <a:pt x="7490859" y="6667500"/>
                            <a:pt x="7494909" y="6666694"/>
                            <a:pt x="7498798" y="6665094"/>
                          </a:cubicBezTo>
                          <a:cubicBezTo>
                            <a:pt x="7502690" y="6663495"/>
                            <a:pt x="7506123" y="6661188"/>
                            <a:pt x="7509099" y="6658211"/>
                          </a:cubicBezTo>
                          <a:cubicBezTo>
                            <a:pt x="7512076" y="6655247"/>
                            <a:pt x="7514370" y="6651812"/>
                            <a:pt x="7515981" y="6647917"/>
                          </a:cubicBezTo>
                          <a:cubicBezTo>
                            <a:pt x="7517593" y="6644023"/>
                            <a:pt x="7518400" y="6639980"/>
                            <a:pt x="7518400" y="66357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26"/>
                            <a:pt x="7502690" y="4031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-880803</wp:posOffset>
            </wp:positionV>
            <wp:extent cx="5593776" cy="4974363"/>
            <wp:effectExtent l="0" t="0" r="0" b="0"/>
            <wp:wrapNone/>
            <wp:docPr id="420" name="Freeform 4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4974363"/>
                    </a:xfrm>
                    <a:custGeom>
                      <a:rect l="l" t="t" r="r" b="b"/>
                      <a:pathLst>
                        <a:path w="7454900" h="6629400">
                          <a:moveTo>
                            <a:pt x="0" y="6629400"/>
                          </a:moveTo>
                          <a:lnTo>
                            <a:pt x="7454900" y="6629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629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25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-893503</wp:posOffset>
            </wp:positionV>
            <wp:extent cx="368459" cy="5008661"/>
            <wp:effectExtent l="0" t="0" r="0" b="0"/>
            <wp:wrapNone/>
            <wp:docPr id="421" name="Picture 42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>
                      <a:picLocks noChangeAspect="0" noChangeArrowheads="1"/>
                    </pic:cNvPicPr>
                  </pic:nvPicPr>
                  <pic:blipFill>
                    <a:blip r:embed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5008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-880803</wp:posOffset>
            </wp:positionV>
            <wp:extent cx="5593776" cy="4974363"/>
            <wp:effectExtent l="0" t="0" r="0" b="0"/>
            <wp:wrapNone/>
            <wp:docPr id="422" name="Freeform 4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4974363"/>
                    </a:xfrm>
                    <a:custGeom>
                      <a:rect l="l" t="t" r="r" b="b"/>
                      <a:pathLst>
                        <a:path w="7454900" h="6629400">
                          <a:moveTo>
                            <a:pt x="0" y="6629400"/>
                          </a:moveTo>
                          <a:lnTo>
                            <a:pt x="7454900" y="6629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629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SelectSort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temp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认为目前的数就是最小的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, </w:t>
      </w:r>
      <w:r>
        <w:rPr lang="zh-CN" sz="17" baseline="0" dirty="0">
          <w:jc w:val="left"/>
          <w:rFonts w:ascii="新宋体" w:hAnsi="新宋体" w:cs="新宋体"/>
          <w:color w:val="AA5500"/>
          <w:spacing w:val="-16"/>
          <w:sz w:val="17"/>
          <w:szCs w:val="17"/>
        </w:rPr>
        <w:t>记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录最小数的下标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0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minIndex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&lt;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minIndex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]) {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修改最小值的下标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minIndex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 }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当退出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for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就找到这次的最小值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,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就需要交换位置了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!=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minIndex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交换当前值和找到的最小值的位置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temp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minIndex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minIndex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temp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1644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SelectSort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selectSort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SelectSort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6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8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5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,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};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selectSort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1644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for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: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sort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"\t"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7964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1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稀疏数组	</w:t>
      </w:r>
      <w:hyperlink r:id="rId404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300" w:after="0" w:line="265" w:lineRule="exact"/>
        <w:ind w:left="990" w:right="0" w:firstLine="0"/>
      </w:pPr>
      <w:r>
        <w:drawing>
          <wp:anchor simplePos="0" relativeHeight="251658254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94234</wp:posOffset>
            </wp:positionV>
            <wp:extent cx="5650953" cy="9529"/>
            <wp:effectExtent l="0" t="0" r="0" b="0"/>
            <wp:wrapNone/>
            <wp:docPr id="423" name="Freeform 4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0" behindDoc="1" locked="0" layoutInCell="1" allowOverlap="1">
            <wp:simplePos x="0" y="0"/>
            <wp:positionH relativeFrom="page">
              <wp:posOffset>946424</wp:posOffset>
            </wp:positionH>
            <wp:positionV relativeFrom="line">
              <wp:posOffset>367422</wp:posOffset>
            </wp:positionV>
            <wp:extent cx="3263918" cy="34925"/>
            <wp:effectExtent l="0" t="0" r="0" b="0"/>
            <wp:wrapNone/>
            <wp:docPr id="424" name="Picture 424">
              <a:hlinkClick r:id="rId405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>
                      <a:picLocks noChangeAspect="0" noChangeArrowheads="1"/>
                    </pic:cNvPicPr>
                  </pic:nvPicPr>
                  <pic:blipFill>
                    <a:blip r:embed="rId4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3918" cy="3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hyperlink r:id="rId405" w:history="1">
        <w:r>
          <w:rPr lang="zh-CN" sz="19" baseline="0" dirty="0">
            <w:jc w:val="left"/>
            <w:rFonts w:ascii="宋体" w:hAnsi="宋体" w:cs="宋体"/>
            <w:color w:val="4183C4"/>
            <w:spacing w:val="-4"/>
            <w:sz w:val="19"/>
            <w:szCs w:val="19"/>
          </w:rPr>
          <w:t>https://blog.csdn.net/baolingye/article/details/99943083</w:t>
        </w:r>
      </w:hyperlink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3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r/>
    </w:p>
    <w:sectPr>
      <w:type w:val="continuous"/>
      <w:pgSz w:w="11909" w:h="16848"/>
      <w:pgMar w:top="175" w:right="500" w:bottom="238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 w:cryptProviderType="rsaAES" w:cryptAlgorithmClass="hash" w:cryptAlgorithmType="typeAny" w:cryptAlgorithmSid="14" w:cryptSpinCount="100000" w:salt="ST2kIesB29UIZTf7Bwix9g==" w:hash="iQYj5g3h2Ytl3HarSriN5agyX8mlrMY5fn1GDljIMovCOrm8tifWGH8JrPxg8GD+0uW4P1urIOLXApCkKvzWLg=="/>
  <w:documentProtection w:edit="readOnly" w:enforcement="1" w:cryptProviderType="rsaAES" w:cryptAlgorithmClass="hash" w:cryptAlgorithmType="typeAny" w:cryptAlgorithmSid="14" w:cryptSpinCount="100000" w:salt="ST2kIesB29UIZTf7Bwix9g==" w:hash="iQYj5g3h2Ytl3HarSriN5agyX8mlrMY5fn1GDljIMovCOrm8tifWGH8JrPxg8GD+0uW4P1urIOLXApCkKvzWLg=="/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hyperlink" TargetMode="External" Target="af://n0/"/><Relationship Id="rId101" Type="http://schemas.openxmlformats.org/officeDocument/2006/relationships/hyperlink" TargetMode="External" Target="https://www.baidu.com/s?wd=%E4%BB%8E0%E5%BC%80%E5%A7%8B&amp;amp;tn=SE_PcZhidaonwhc_ngpagmjz&amp;amp;rsv_dl=gh_pc_zhidao"/><Relationship Id="rId102" Type="http://schemas.openxmlformats.org/officeDocument/2006/relationships/hyperlink" TargetMode="External" Target="af://n23/"/><Relationship Id="rId103" Type="http://schemas.openxmlformats.org/officeDocument/2006/relationships/hyperlink" TargetMode="External" Target="af://n24/"/><Relationship Id="rId104" Type="http://schemas.openxmlformats.org/officeDocument/2006/relationships/hyperlink" TargetMode="External" Target="af://n29/"/><Relationship Id="rId125" Type="http://schemas.openxmlformats.org/officeDocument/2006/relationships/image" Target="media/image125.png"/><Relationship Id="rId130" Type="http://schemas.openxmlformats.org/officeDocument/2006/relationships/image" Target="media/image130.png"/><Relationship Id="rId135" Type="http://schemas.openxmlformats.org/officeDocument/2006/relationships/image" Target="media/image135.png"/><Relationship Id="rId138" Type="http://schemas.openxmlformats.org/officeDocument/2006/relationships/hyperlink" TargetMode="External" Target="af://n45/"/><Relationship Id="rId155" Type="http://schemas.openxmlformats.org/officeDocument/2006/relationships/image" Target="media/image155.png"/><Relationship Id="rId160" Type="http://schemas.openxmlformats.org/officeDocument/2006/relationships/image" Target="media/image160.png"/><Relationship Id="rId165" Type="http://schemas.openxmlformats.org/officeDocument/2006/relationships/image" Target="media/image165.png"/><Relationship Id="rId168" Type="http://schemas.openxmlformats.org/officeDocument/2006/relationships/image" Target="media/image168.png"/><Relationship Id="rId183" Type="http://schemas.openxmlformats.org/officeDocument/2006/relationships/image" Target="media/image183.png"/><Relationship Id="rId187" Type="http://schemas.openxmlformats.org/officeDocument/2006/relationships/image" Target="media/image187.png"/><Relationship Id="rId190" Type="http://schemas.openxmlformats.org/officeDocument/2006/relationships/image" Target="media/image190.png"/><Relationship Id="rId193" Type="http://schemas.openxmlformats.org/officeDocument/2006/relationships/image" Target="media/image193.png"/><Relationship Id="rId194" Type="http://schemas.openxmlformats.org/officeDocument/2006/relationships/hyperlink" TargetMode="External" Target="af://n61/"/><Relationship Id="rId209" Type="http://schemas.openxmlformats.org/officeDocument/2006/relationships/image" Target="media/image209.png"/><Relationship Id="rId212" Type="http://schemas.openxmlformats.org/officeDocument/2006/relationships/image" Target="media/image212.png"/><Relationship Id="rId216" Type="http://schemas.openxmlformats.org/officeDocument/2006/relationships/image" Target="media/image216.png"/><Relationship Id="rId220" Type="http://schemas.openxmlformats.org/officeDocument/2006/relationships/image" Target="media/image220.png"/><Relationship Id="rId223" Type="http://schemas.openxmlformats.org/officeDocument/2006/relationships/hyperlink" TargetMode="External" Target="af://n71/"/><Relationship Id="rId224" Type="http://schemas.openxmlformats.org/officeDocument/2006/relationships/hyperlink" TargetMode="External" Target="af://n76/"/><Relationship Id="rId225" Type="http://schemas.openxmlformats.org/officeDocument/2006/relationships/hyperlink" TargetMode="External" Target="af://n80/"/><Relationship Id="rId241" Type="http://schemas.openxmlformats.org/officeDocument/2006/relationships/image" Target="media/image241.png"/><Relationship Id="rId245" Type="http://schemas.openxmlformats.org/officeDocument/2006/relationships/image" Target="media/image245.png"/><Relationship Id="rId250" Type="http://schemas.openxmlformats.org/officeDocument/2006/relationships/image" Target="media/image250.png"/><Relationship Id="rId254" Type="http://schemas.openxmlformats.org/officeDocument/2006/relationships/image" Target="media/image254.png"/><Relationship Id="rId255" Type="http://schemas.openxmlformats.org/officeDocument/2006/relationships/image" Target="media/image255.png"/><Relationship Id="rId256" Type="http://schemas.openxmlformats.org/officeDocument/2006/relationships/image" Target="media/image256.png"/><Relationship Id="rId257" Type="http://schemas.openxmlformats.org/officeDocument/2006/relationships/hyperlink" TargetMode="External" Target="af://n84/"/><Relationship Id="rId258" Type="http://schemas.openxmlformats.org/officeDocument/2006/relationships/hyperlink" TargetMode="External" Target="af://n90/"/><Relationship Id="rId259" Type="http://schemas.openxmlformats.org/officeDocument/2006/relationships/hyperlink" TargetMode="External" Target="af://n94/"/><Relationship Id="rId260" Type="http://schemas.openxmlformats.org/officeDocument/2006/relationships/hyperlink" TargetMode="External" Target="af://n97/"/><Relationship Id="rId273" Type="http://schemas.openxmlformats.org/officeDocument/2006/relationships/image" Target="media/image273.png"/><Relationship Id="rId274" Type="http://schemas.openxmlformats.org/officeDocument/2006/relationships/image" Target="media/image274.png"/><Relationship Id="rId275" Type="http://schemas.openxmlformats.org/officeDocument/2006/relationships/image" Target="media/image275.png"/><Relationship Id="rId279" Type="http://schemas.openxmlformats.org/officeDocument/2006/relationships/image" Target="media/image279.png"/><Relationship Id="rId284" Type="http://schemas.openxmlformats.org/officeDocument/2006/relationships/image" Target="media/image284.png"/><Relationship Id="rId288" Type="http://schemas.openxmlformats.org/officeDocument/2006/relationships/image" Target="media/image288.png"/><Relationship Id="rId293" Type="http://schemas.openxmlformats.org/officeDocument/2006/relationships/image" Target="media/image293.png"/><Relationship Id="rId297" Type="http://schemas.openxmlformats.org/officeDocument/2006/relationships/hyperlink" TargetMode="External" Target="af://n117/"/><Relationship Id="rId313" Type="http://schemas.openxmlformats.org/officeDocument/2006/relationships/image" Target="media/image313.png"/><Relationship Id="rId317" Type="http://schemas.openxmlformats.org/officeDocument/2006/relationships/image" Target="media/image317.png"/><Relationship Id="rId321" Type="http://schemas.openxmlformats.org/officeDocument/2006/relationships/image" Target="media/image321.png"/><Relationship Id="rId325" Type="http://schemas.openxmlformats.org/officeDocument/2006/relationships/hyperlink" TargetMode="External" Target="af://n135/"/><Relationship Id="rId326" Type="http://schemas.openxmlformats.org/officeDocument/2006/relationships/hyperlink" TargetMode="External" Target="af://n137/"/><Relationship Id="rId327" Type="http://schemas.openxmlformats.org/officeDocument/2006/relationships/hyperlink" TargetMode="External" Target="af://n140/"/><Relationship Id="rId341" Type="http://schemas.openxmlformats.org/officeDocument/2006/relationships/image" Target="media/image341.png"/><Relationship Id="rId344" Type="http://schemas.openxmlformats.org/officeDocument/2006/relationships/image" Target="media/image344.png"/><Relationship Id="rId350" Type="http://schemas.openxmlformats.org/officeDocument/2006/relationships/image" Target="media/image350.png"/><Relationship Id="rId354" Type="http://schemas.openxmlformats.org/officeDocument/2006/relationships/image" Target="media/image354.png"/><Relationship Id="rId357" Type="http://schemas.openxmlformats.org/officeDocument/2006/relationships/hyperlink" TargetMode="External" Target="af://n145/"/><Relationship Id="rId358" Type="http://schemas.openxmlformats.org/officeDocument/2006/relationships/hyperlink" TargetMode="External" Target="af://n147/"/><Relationship Id="rId359" Type="http://schemas.openxmlformats.org/officeDocument/2006/relationships/hyperlink" TargetMode="External" Target="af://n150/"/><Relationship Id="rId360" Type="http://schemas.openxmlformats.org/officeDocument/2006/relationships/hyperlink" TargetMode="External" Target="af://n151/"/><Relationship Id="rId375" Type="http://schemas.openxmlformats.org/officeDocument/2006/relationships/image" Target="media/image375.png"/><Relationship Id="rId380" Type="http://schemas.openxmlformats.org/officeDocument/2006/relationships/image" Target="media/image380.png"/><Relationship Id="rId383" Type="http://schemas.openxmlformats.org/officeDocument/2006/relationships/image" Target="media/image383.png"/><Relationship Id="rId385" Type="http://schemas.openxmlformats.org/officeDocument/2006/relationships/hyperlink" TargetMode="External" Target="af://n165/"/><Relationship Id="rId398" Type="http://schemas.openxmlformats.org/officeDocument/2006/relationships/image" Target="media/image398.png"/><Relationship Id="rId401" Type="http://schemas.openxmlformats.org/officeDocument/2006/relationships/image" Target="media/image401.png"/><Relationship Id="rId404" Type="http://schemas.openxmlformats.org/officeDocument/2006/relationships/hyperlink" TargetMode="External" Target="af://n170/"/><Relationship Id="rId405" Type="http://schemas.openxmlformats.org/officeDocument/2006/relationships/hyperlink" TargetMode="External" Target="https://blog.csdn.net/baolingye/article/details/99943083"/><Relationship Id="rId421" Type="http://schemas.openxmlformats.org/officeDocument/2006/relationships/image" Target="media/image421.png"/><Relationship Id="rId424" Type="http://schemas.openxmlformats.org/officeDocument/2006/relationships/image" Target="media/image4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2021-10-29T11:31:24Z</dcterms:created>
  <dcterms:modified xsi:type="dcterms:W3CDTF">2021-10-29T11:31:24Z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