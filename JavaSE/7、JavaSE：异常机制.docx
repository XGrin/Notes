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0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异常概念	</w:t>
      </w:r>
      <w:hyperlink r:id="rId100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72" w:after="0" w:line="300" w:lineRule="exact"/>
        <w:ind w:left="990" w:right="841" w:firstLine="0"/>
      </w:pPr>
      <w:r>
        <w:drawing>
          <wp:anchor simplePos="0" relativeHeight="251658243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98629</wp:posOffset>
            </wp:positionV>
            <wp:extent cx="5650953" cy="9529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在我们日常生活中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有时会出现各种各样的异常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例如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: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职工小王开车去上班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在正常情况下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小王会准时到达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单位。但是天有不测风云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在小王去上班时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可能会遇到一些异常情况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比如小王的车子出了故障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小王只能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改为步行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.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实际工作中，遇到的情况不可能是非常完美的。比如：你写的某个模块，用户输入不一定符合你的要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求、你的程序要打开某个文件，这个文件可能不存在或者文件格式不对，你要读取数据库的数据，数据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可能是空的等。我们的程序再跑着，内存或硬盘可能满了。等等。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软件程序在运行过程中，非常可能遇到刚刚提到的这些异常问题，我们叫异常，英文是：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ception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意思是例外。这些，例外情况，或者叫异常，怎么让我们写的程序做出合理的处理。而不至于程序崩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溃。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异常指程序运行中出现的不期而至的各种状况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: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文件找不到、网络连接失败、非法参数等。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异常发生在程序运行期间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它影响了正常的程序执行流程。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6863"/>
        </w:tabs>
        <w:spacing w:before="180" w:after="0" w:line="265" w:lineRule="exact"/>
        <w:ind w:left="990" w:right="0" w:firstLine="0"/>
      </w:pPr>
      <w:r>
        <w:drawing>
          <wp:anchor simplePos="0" relativeHeight="251658297" behindDoc="1" locked="0" layoutInCell="1" allowOverlap="1">
            <wp:simplePos x="0" y="0"/>
            <wp:positionH relativeFrom="page">
              <wp:posOffset>4585072</wp:posOffset>
            </wp:positionH>
            <wp:positionV relativeFrom="line">
              <wp:posOffset>184749</wp:posOffset>
            </wp:positionV>
            <wp:extent cx="1210239" cy="152470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10239" cy="152470"/>
                    </a:xfrm>
                    <a:custGeom>
                      <a:rect l="l" t="t" r="r" b="b"/>
                      <a:pathLst>
                        <a:path w="16129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12"/>
                            <a:pt x="2418" y="183602"/>
                          </a:cubicBezTo>
                          <a:cubicBezTo>
                            <a:pt x="4029" y="187491"/>
                            <a:pt x="6324" y="190925"/>
                            <a:pt x="9301" y="193901"/>
                          </a:cubicBezTo>
                          <a:cubicBezTo>
                            <a:pt x="12277" y="196880"/>
                            <a:pt x="15710" y="199173"/>
                            <a:pt x="19600" y="200784"/>
                          </a:cubicBezTo>
                          <a:cubicBezTo>
                            <a:pt x="23490" y="202396"/>
                            <a:pt x="27541" y="203200"/>
                            <a:pt x="31752" y="203200"/>
                          </a:cubicBezTo>
                          <a:lnTo>
                            <a:pt x="1581152" y="203200"/>
                          </a:lnTo>
                          <a:cubicBezTo>
                            <a:pt x="1585361" y="203200"/>
                            <a:pt x="1589411" y="202396"/>
                            <a:pt x="1593300" y="200784"/>
                          </a:cubicBezTo>
                          <a:cubicBezTo>
                            <a:pt x="1597189" y="199173"/>
                            <a:pt x="1600623" y="196880"/>
                            <a:pt x="1603601" y="193901"/>
                          </a:cubicBezTo>
                          <a:cubicBezTo>
                            <a:pt x="1606578" y="190925"/>
                            <a:pt x="1608872" y="187491"/>
                            <a:pt x="1610483" y="183602"/>
                          </a:cubicBezTo>
                          <a:cubicBezTo>
                            <a:pt x="1612095" y="179712"/>
                            <a:pt x="1612902" y="175661"/>
                            <a:pt x="1612902" y="171450"/>
                          </a:cubicBezTo>
                          <a:lnTo>
                            <a:pt x="1612902" y="31750"/>
                          </a:lnTo>
                          <a:cubicBezTo>
                            <a:pt x="1612902" y="27540"/>
                            <a:pt x="1612095" y="23491"/>
                            <a:pt x="1610483" y="19600"/>
                          </a:cubicBezTo>
                          <a:cubicBezTo>
                            <a:pt x="1608872" y="15712"/>
                            <a:pt x="1606578" y="12278"/>
                            <a:pt x="1603601" y="9300"/>
                          </a:cubicBezTo>
                          <a:cubicBezTo>
                            <a:pt x="1600623" y="6323"/>
                            <a:pt x="1597189" y="4029"/>
                            <a:pt x="1593300" y="2419"/>
                          </a:cubicBezTo>
                          <a:cubicBezTo>
                            <a:pt x="1589411" y="807"/>
                            <a:pt x="1585361" y="2"/>
                            <a:pt x="1581152" y="0"/>
                          </a:cubicBezTo>
                          <a:lnTo>
                            <a:pt x="31752" y="0"/>
                          </a:lnTo>
                          <a:cubicBezTo>
                            <a:pt x="27541" y="2"/>
                            <a:pt x="23490" y="807"/>
                            <a:pt x="19600" y="2419"/>
                          </a:cubicBezTo>
                          <a:cubicBezTo>
                            <a:pt x="15710" y="4029"/>
                            <a:pt x="12277" y="6323"/>
                            <a:pt x="9301" y="9300"/>
                          </a:cubicBezTo>
                          <a:cubicBezTo>
                            <a:pt x="6324" y="12278"/>
                            <a:pt x="4029" y="15712"/>
                            <a:pt x="2418" y="19600"/>
                          </a:cubicBezTo>
                          <a:cubicBezTo>
                            <a:pt x="806" y="23491"/>
                            <a:pt x="0" y="27540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6" behindDoc="1" locked="0" layoutInCell="1" allowOverlap="1">
            <wp:simplePos x="0" y="0"/>
            <wp:positionH relativeFrom="page">
              <wp:posOffset>4580308</wp:posOffset>
            </wp:positionH>
            <wp:positionV relativeFrom="line">
              <wp:posOffset>179984</wp:posOffset>
            </wp:positionV>
            <wp:extent cx="1219768" cy="162000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19768" cy="162000"/>
                    </a:xfrm>
                    <a:custGeom>
                      <a:rect l="l" t="t" r="r" b="b"/>
                      <a:pathLst>
                        <a:path w="16256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3"/>
                            <a:pt x="2901" y="192381"/>
                          </a:cubicBezTo>
                          <a:cubicBezTo>
                            <a:pt x="4834" y="197049"/>
                            <a:pt x="7587" y="201170"/>
                            <a:pt x="11161" y="204741"/>
                          </a:cubicBezTo>
                          <a:cubicBezTo>
                            <a:pt x="14732" y="208313"/>
                            <a:pt x="18853" y="211067"/>
                            <a:pt x="23521" y="213000"/>
                          </a:cubicBezTo>
                          <a:cubicBezTo>
                            <a:pt x="28189" y="214934"/>
                            <a:pt x="33048" y="215900"/>
                            <a:pt x="38102" y="215900"/>
                          </a:cubicBezTo>
                          <a:lnTo>
                            <a:pt x="1587502" y="215900"/>
                          </a:lnTo>
                          <a:cubicBezTo>
                            <a:pt x="1592554" y="215900"/>
                            <a:pt x="1597414" y="214934"/>
                            <a:pt x="1602080" y="213000"/>
                          </a:cubicBezTo>
                          <a:cubicBezTo>
                            <a:pt x="1606750" y="211067"/>
                            <a:pt x="1610870" y="208313"/>
                            <a:pt x="1614442" y="204741"/>
                          </a:cubicBezTo>
                          <a:cubicBezTo>
                            <a:pt x="1618014" y="201170"/>
                            <a:pt x="1620767" y="197049"/>
                            <a:pt x="1622701" y="192381"/>
                          </a:cubicBezTo>
                          <a:cubicBezTo>
                            <a:pt x="1624634" y="187713"/>
                            <a:pt x="1625602" y="182854"/>
                            <a:pt x="1625602" y="177800"/>
                          </a:cubicBezTo>
                          <a:lnTo>
                            <a:pt x="1625602" y="38100"/>
                          </a:lnTo>
                          <a:cubicBezTo>
                            <a:pt x="1625602" y="33048"/>
                            <a:pt x="1624634" y="28188"/>
                            <a:pt x="1622701" y="23521"/>
                          </a:cubicBezTo>
                          <a:cubicBezTo>
                            <a:pt x="1620767" y="18854"/>
                            <a:pt x="1618014" y="14734"/>
                            <a:pt x="1614442" y="11160"/>
                          </a:cubicBezTo>
                          <a:cubicBezTo>
                            <a:pt x="1610870" y="7588"/>
                            <a:pt x="1606750" y="4834"/>
                            <a:pt x="1602080" y="2901"/>
                          </a:cubicBezTo>
                          <a:cubicBezTo>
                            <a:pt x="1597414" y="968"/>
                            <a:pt x="1592554" y="2"/>
                            <a:pt x="1587502" y="0"/>
                          </a:cubicBezTo>
                          <a:lnTo>
                            <a:pt x="38102" y="0"/>
                          </a:lnTo>
                          <a:cubicBezTo>
                            <a:pt x="33048" y="2"/>
                            <a:pt x="28189" y="968"/>
                            <a:pt x="23521" y="2900"/>
                          </a:cubicBezTo>
                          <a:cubicBezTo>
                            <a:pt x="18853" y="4834"/>
                            <a:pt x="14732" y="7588"/>
                            <a:pt x="11161" y="11160"/>
                          </a:cubicBezTo>
                          <a:cubicBezTo>
                            <a:pt x="7587" y="14734"/>
                            <a:pt x="4834" y="18854"/>
                            <a:pt x="2901" y="23521"/>
                          </a:cubicBezTo>
                          <a:cubicBezTo>
                            <a:pt x="968" y="28188"/>
                            <a:pt x="0" y="33048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比如说，你的代码少了一个分号，那么运行出来结果是提示是错误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java.lang.Erro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；如果你用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15" w:lineRule="exact"/>
        <w:ind w:left="1155" w:right="841" w:firstLine="0"/>
      </w:pPr>
      <w:r>
        <w:drawing>
          <wp:anchor simplePos="0" relativeHeight="25165831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102199</wp:posOffset>
            </wp:positionV>
            <wp:extent cx="1810592" cy="152470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810592" cy="152470"/>
                    </a:xfrm>
                    <a:custGeom>
                      <a:rect l="l" t="t" r="r" b="b"/>
                      <a:pathLst>
                        <a:path w="24130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2"/>
                            <a:pt x="805" y="179712"/>
                            <a:pt x="2416" y="183602"/>
                          </a:cubicBezTo>
                          <a:cubicBezTo>
                            <a:pt x="4028" y="187492"/>
                            <a:pt x="6322" y="190925"/>
                            <a:pt x="9298" y="193901"/>
                          </a:cubicBezTo>
                          <a:cubicBezTo>
                            <a:pt x="12275" y="196880"/>
                            <a:pt x="15709" y="199173"/>
                            <a:pt x="19599" y="200784"/>
                          </a:cubicBezTo>
                          <a:cubicBezTo>
                            <a:pt x="23489" y="202396"/>
                            <a:pt x="27539" y="203200"/>
                            <a:pt x="31750" y="203200"/>
                          </a:cubicBezTo>
                          <a:lnTo>
                            <a:pt x="2381250" y="203200"/>
                          </a:lnTo>
                          <a:cubicBezTo>
                            <a:pt x="2385460" y="203200"/>
                            <a:pt x="2389510" y="202396"/>
                            <a:pt x="2393400" y="200784"/>
                          </a:cubicBezTo>
                          <a:cubicBezTo>
                            <a:pt x="2397290" y="199173"/>
                            <a:pt x="2400722" y="196880"/>
                            <a:pt x="2403699" y="193901"/>
                          </a:cubicBezTo>
                          <a:cubicBezTo>
                            <a:pt x="2406677" y="190925"/>
                            <a:pt x="2408971" y="187492"/>
                            <a:pt x="2410583" y="183602"/>
                          </a:cubicBezTo>
                          <a:cubicBezTo>
                            <a:pt x="2412193" y="179712"/>
                            <a:pt x="2413000" y="175662"/>
                            <a:pt x="2413000" y="171450"/>
                          </a:cubicBezTo>
                          <a:lnTo>
                            <a:pt x="2413000" y="31750"/>
                          </a:lnTo>
                          <a:cubicBezTo>
                            <a:pt x="2413000" y="27540"/>
                            <a:pt x="2412193" y="23491"/>
                            <a:pt x="2410583" y="19600"/>
                          </a:cubicBezTo>
                          <a:cubicBezTo>
                            <a:pt x="2408971" y="15712"/>
                            <a:pt x="2406677" y="12278"/>
                            <a:pt x="2403699" y="9300"/>
                          </a:cubicBezTo>
                          <a:cubicBezTo>
                            <a:pt x="2400722" y="6323"/>
                            <a:pt x="2397290" y="4029"/>
                            <a:pt x="2393400" y="2417"/>
                          </a:cubicBezTo>
                          <a:cubicBezTo>
                            <a:pt x="2389510" y="807"/>
                            <a:pt x="2385460" y="2"/>
                            <a:pt x="23812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7"/>
                            <a:pt x="19599" y="2417"/>
                          </a:cubicBezTo>
                          <a:cubicBezTo>
                            <a:pt x="15709" y="4029"/>
                            <a:pt x="12275" y="6323"/>
                            <a:pt x="9298" y="9300"/>
                          </a:cubicBezTo>
                          <a:cubicBezTo>
                            <a:pt x="6322" y="12278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4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97434</wp:posOffset>
            </wp:positionV>
            <wp:extent cx="1820121" cy="162000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820121" cy="162000"/>
                    </a:xfrm>
                    <a:custGeom>
                      <a:rect l="l" t="t" r="r" b="b"/>
                      <a:pathLst>
                        <a:path w="24257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3"/>
                            <a:pt x="2900" y="192381"/>
                          </a:cubicBezTo>
                          <a:cubicBezTo>
                            <a:pt x="4833" y="197049"/>
                            <a:pt x="7586" y="201170"/>
                            <a:pt x="11159" y="204741"/>
                          </a:cubicBezTo>
                          <a:cubicBezTo>
                            <a:pt x="14731" y="208313"/>
                            <a:pt x="18851" y="211067"/>
                            <a:pt x="23519" y="213001"/>
                          </a:cubicBezTo>
                          <a:cubicBezTo>
                            <a:pt x="28187" y="214934"/>
                            <a:pt x="33047" y="215900"/>
                            <a:pt x="38100" y="215900"/>
                          </a:cubicBezTo>
                          <a:lnTo>
                            <a:pt x="2387600" y="215900"/>
                          </a:lnTo>
                          <a:cubicBezTo>
                            <a:pt x="2392652" y="215900"/>
                            <a:pt x="2397512" y="214934"/>
                            <a:pt x="2402179" y="213001"/>
                          </a:cubicBezTo>
                          <a:cubicBezTo>
                            <a:pt x="2406848" y="211067"/>
                            <a:pt x="2410967" y="208313"/>
                            <a:pt x="2414540" y="204741"/>
                          </a:cubicBezTo>
                          <a:cubicBezTo>
                            <a:pt x="2418113" y="201170"/>
                            <a:pt x="2420866" y="197049"/>
                            <a:pt x="2422799" y="192381"/>
                          </a:cubicBezTo>
                          <a:cubicBezTo>
                            <a:pt x="2424733" y="187713"/>
                            <a:pt x="2425700" y="182854"/>
                            <a:pt x="2425700" y="177800"/>
                          </a:cubicBezTo>
                          <a:lnTo>
                            <a:pt x="2425700" y="38100"/>
                          </a:lnTo>
                          <a:cubicBezTo>
                            <a:pt x="2425700" y="33048"/>
                            <a:pt x="2424733" y="28188"/>
                            <a:pt x="2422799" y="23521"/>
                          </a:cubicBezTo>
                          <a:cubicBezTo>
                            <a:pt x="2420866" y="18854"/>
                            <a:pt x="2418113" y="14734"/>
                            <a:pt x="2414540" y="11160"/>
                          </a:cubicBezTo>
                          <a:cubicBezTo>
                            <a:pt x="2410967" y="7588"/>
                            <a:pt x="2406848" y="4834"/>
                            <a:pt x="2402179" y="2901"/>
                          </a:cubicBezTo>
                          <a:cubicBezTo>
                            <a:pt x="2397512" y="968"/>
                            <a:pt x="2392652" y="2"/>
                            <a:pt x="23876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7" y="968"/>
                            <a:pt x="23519" y="2901"/>
                          </a:cubicBezTo>
                          <a:cubicBezTo>
                            <a:pt x="18851" y="4834"/>
                            <a:pt x="14731" y="7588"/>
                            <a:pt x="11159" y="11160"/>
                          </a:cubicBezTo>
                          <a:cubicBezTo>
                            <a:pt x="7586" y="14734"/>
                            <a:pt x="4833" y="18854"/>
                            <a:pt x="2900" y="23521"/>
                          </a:cubicBezTo>
                          <a:cubicBezTo>
                            <a:pt x="966" y="28188"/>
                            <a:pt x="0" y="33048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System.out.println(11/0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，那么你是因为你用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做了除数，会抛出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4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47530</wp:posOffset>
            </wp:positionV>
            <wp:extent cx="2144122" cy="152470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144122" cy="152470"/>
                    </a:xfrm>
                    <a:custGeom>
                      <a:rect l="l" t="t" r="r" b="b"/>
                      <a:pathLst>
                        <a:path w="2857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2"/>
                            <a:pt x="2416" y="183602"/>
                          </a:cubicBezTo>
                          <a:cubicBezTo>
                            <a:pt x="4028" y="187491"/>
                            <a:pt x="6322" y="190925"/>
                            <a:pt x="9298" y="193901"/>
                          </a:cubicBezTo>
                          <a:cubicBezTo>
                            <a:pt x="12275" y="196878"/>
                            <a:pt x="15709" y="199173"/>
                            <a:pt x="19599" y="200784"/>
                          </a:cubicBezTo>
                          <a:cubicBezTo>
                            <a:pt x="23489" y="202396"/>
                            <a:pt x="27539" y="203200"/>
                            <a:pt x="31750" y="203200"/>
                          </a:cubicBezTo>
                          <a:lnTo>
                            <a:pt x="2825750" y="203200"/>
                          </a:lnTo>
                          <a:cubicBezTo>
                            <a:pt x="2829960" y="203200"/>
                            <a:pt x="2834009" y="202396"/>
                            <a:pt x="2837900" y="200784"/>
                          </a:cubicBezTo>
                          <a:cubicBezTo>
                            <a:pt x="2841790" y="199173"/>
                            <a:pt x="2845222" y="196878"/>
                            <a:pt x="2848200" y="193901"/>
                          </a:cubicBezTo>
                          <a:cubicBezTo>
                            <a:pt x="2851177" y="190925"/>
                            <a:pt x="2853471" y="187491"/>
                            <a:pt x="2855083" y="183601"/>
                          </a:cubicBezTo>
                          <a:cubicBezTo>
                            <a:pt x="2856695" y="179712"/>
                            <a:pt x="2857498" y="175661"/>
                            <a:pt x="2857500" y="171450"/>
                          </a:cubicBezTo>
                          <a:lnTo>
                            <a:pt x="2857500" y="31750"/>
                          </a:lnTo>
                          <a:cubicBezTo>
                            <a:pt x="2857498" y="27540"/>
                            <a:pt x="2856695" y="23491"/>
                            <a:pt x="2855083" y="19600"/>
                          </a:cubicBezTo>
                          <a:cubicBezTo>
                            <a:pt x="2853471" y="15710"/>
                            <a:pt x="2851177" y="12278"/>
                            <a:pt x="2848200" y="9301"/>
                          </a:cubicBezTo>
                          <a:cubicBezTo>
                            <a:pt x="2845222" y="6324"/>
                            <a:pt x="2841790" y="4029"/>
                            <a:pt x="2837900" y="2419"/>
                          </a:cubicBezTo>
                          <a:cubicBezTo>
                            <a:pt x="2834009" y="807"/>
                            <a:pt x="2829960" y="2"/>
                            <a:pt x="28257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7"/>
                            <a:pt x="19599" y="2419"/>
                          </a:cubicBezTo>
                          <a:cubicBezTo>
                            <a:pt x="15709" y="4029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0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3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42765</wp:posOffset>
            </wp:positionV>
            <wp:extent cx="2153651" cy="162000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153651" cy="162000"/>
                    </a:xfrm>
                    <a:custGeom>
                      <a:rect l="l" t="t" r="r" b="b"/>
                      <a:pathLst>
                        <a:path w="28702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3"/>
                            <a:pt x="966" y="187713"/>
                            <a:pt x="2900" y="192381"/>
                          </a:cubicBezTo>
                          <a:cubicBezTo>
                            <a:pt x="4833" y="197049"/>
                            <a:pt x="7586" y="201170"/>
                            <a:pt x="11159" y="204741"/>
                          </a:cubicBezTo>
                          <a:cubicBezTo>
                            <a:pt x="14731" y="208313"/>
                            <a:pt x="18851" y="211067"/>
                            <a:pt x="23519" y="213001"/>
                          </a:cubicBezTo>
                          <a:cubicBezTo>
                            <a:pt x="28187" y="214934"/>
                            <a:pt x="33047" y="215900"/>
                            <a:pt x="38100" y="215900"/>
                          </a:cubicBezTo>
                          <a:lnTo>
                            <a:pt x="2832100" y="215900"/>
                          </a:lnTo>
                          <a:cubicBezTo>
                            <a:pt x="2837152" y="215900"/>
                            <a:pt x="2842012" y="214934"/>
                            <a:pt x="2846679" y="213001"/>
                          </a:cubicBezTo>
                          <a:cubicBezTo>
                            <a:pt x="2851346" y="211067"/>
                            <a:pt x="2855466" y="208313"/>
                            <a:pt x="2859040" y="204741"/>
                          </a:cubicBezTo>
                          <a:cubicBezTo>
                            <a:pt x="2862612" y="201170"/>
                            <a:pt x="2865366" y="197049"/>
                            <a:pt x="2867299" y="192381"/>
                          </a:cubicBezTo>
                          <a:cubicBezTo>
                            <a:pt x="2869232" y="187713"/>
                            <a:pt x="2870198" y="182853"/>
                            <a:pt x="2870200" y="177800"/>
                          </a:cubicBezTo>
                          <a:lnTo>
                            <a:pt x="2870200" y="38100"/>
                          </a:lnTo>
                          <a:cubicBezTo>
                            <a:pt x="2870198" y="33048"/>
                            <a:pt x="2869232" y="28188"/>
                            <a:pt x="2867299" y="23521"/>
                          </a:cubicBezTo>
                          <a:cubicBezTo>
                            <a:pt x="2865366" y="18854"/>
                            <a:pt x="2862612" y="14734"/>
                            <a:pt x="2859040" y="11160"/>
                          </a:cubicBezTo>
                          <a:cubicBezTo>
                            <a:pt x="2855466" y="7588"/>
                            <a:pt x="2851346" y="4834"/>
                            <a:pt x="2846679" y="2901"/>
                          </a:cubicBezTo>
                          <a:cubicBezTo>
                            <a:pt x="2842012" y="968"/>
                            <a:pt x="2837152" y="2"/>
                            <a:pt x="28321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7" y="968"/>
                            <a:pt x="23519" y="2901"/>
                          </a:cubicBezTo>
                          <a:cubicBezTo>
                            <a:pt x="18851" y="4834"/>
                            <a:pt x="14731" y="7588"/>
                            <a:pt x="11159" y="11160"/>
                          </a:cubicBezTo>
                          <a:cubicBezTo>
                            <a:pt x="7586" y="14734"/>
                            <a:pt x="4833" y="18854"/>
                            <a:pt x="2900" y="23521"/>
                          </a:cubicBezTo>
                          <a:cubicBezTo>
                            <a:pt x="966" y="28188"/>
                            <a:pt x="0" y="33048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java.lang.ArithmeticExceptio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异常发生的原因有很多，通常包含以下几大类：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4" w:after="0" w:line="300" w:lineRule="exact"/>
        <w:ind w:left="1440" w:right="5707" w:firstLine="0"/>
        <w:jc w:val="both"/>
      </w:pPr>
      <w:r>
        <w:drawing>
          <wp:anchor simplePos="0" relativeHeight="25165837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191377</wp:posOffset>
            </wp:positionV>
            <wp:extent cx="47647" cy="47647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0"/>
                          </a:cubicBezTo>
                          <a:cubicBezTo>
                            <a:pt x="59471" y="15712"/>
                            <a:pt x="57177" y="12278"/>
                            <a:pt x="54201" y="9301"/>
                          </a:cubicBezTo>
                          <a:cubicBezTo>
                            <a:pt x="51222" y="6324"/>
                            <a:pt x="47790" y="4029"/>
                            <a:pt x="43900" y="2419"/>
                          </a:cubicBezTo>
                          <a:cubicBezTo>
                            <a:pt x="40010" y="807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2"/>
                            <a:pt x="805" y="40012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1"/>
                          </a:cubicBezTo>
                          <a:cubicBezTo>
                            <a:pt x="12275" y="57180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80"/>
                            <a:pt x="54201" y="54201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2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用户输入了非法数据。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7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87238</wp:posOffset>
            </wp:positionV>
            <wp:extent cx="47647" cy="47647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2"/>
                          </a:cubicBezTo>
                          <a:cubicBezTo>
                            <a:pt x="59471" y="15712"/>
                            <a:pt x="57177" y="12278"/>
                            <a:pt x="54201" y="9301"/>
                          </a:cubicBezTo>
                          <a:cubicBezTo>
                            <a:pt x="51222" y="6324"/>
                            <a:pt x="47790" y="4029"/>
                            <a:pt x="43900" y="2419"/>
                          </a:cubicBezTo>
                          <a:cubicBezTo>
                            <a:pt x="40010" y="807"/>
                            <a:pt x="35960" y="2"/>
                            <a:pt x="31750" y="0"/>
                          </a:cubicBezTo>
                          <a:cubicBezTo>
                            <a:pt x="27539" y="2"/>
                            <a:pt x="23489" y="807"/>
                            <a:pt x="19599" y="2419"/>
                          </a:cubicBezTo>
                          <a:cubicBezTo>
                            <a:pt x="15709" y="4029"/>
                            <a:pt x="12275" y="6324"/>
                            <a:pt x="9298" y="9301"/>
                          </a:cubicBezTo>
                          <a:cubicBezTo>
                            <a:pt x="6322" y="12278"/>
                            <a:pt x="4028" y="15712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2"/>
                            <a:pt x="805" y="40012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1"/>
                          </a:cubicBezTo>
                          <a:cubicBezTo>
                            <a:pt x="12275" y="57180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80"/>
                            <a:pt x="54201" y="54201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2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要打开的文件不存在。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8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97458</wp:posOffset>
            </wp:positionV>
            <wp:extent cx="47647" cy="47647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0"/>
                            <a:pt x="62694" y="23491"/>
                            <a:pt x="61083" y="19600"/>
                          </a:cubicBezTo>
                          <a:cubicBezTo>
                            <a:pt x="59471" y="15710"/>
                            <a:pt x="57177" y="12277"/>
                            <a:pt x="54201" y="9299"/>
                          </a:cubicBezTo>
                          <a:cubicBezTo>
                            <a:pt x="51222" y="6323"/>
                            <a:pt x="47790" y="4030"/>
                            <a:pt x="43900" y="2419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0"/>
                            <a:pt x="2416" y="19600"/>
                          </a:cubicBezTo>
                          <a:cubicBezTo>
                            <a:pt x="805" y="23491"/>
                            <a:pt x="0" y="27540"/>
                            <a:pt x="0" y="31750"/>
                          </a:cubicBezTo>
                          <a:cubicBezTo>
                            <a:pt x="0" y="35961"/>
                            <a:pt x="805" y="40012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1"/>
                          </a:cubicBezTo>
                          <a:cubicBezTo>
                            <a:pt x="12275" y="57178"/>
                            <a:pt x="15709" y="59473"/>
                            <a:pt x="19599" y="61084"/>
                          </a:cubicBezTo>
                          <a:cubicBezTo>
                            <a:pt x="23489" y="62696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6"/>
                            <a:pt x="43900" y="61084"/>
                          </a:cubicBezTo>
                          <a:cubicBezTo>
                            <a:pt x="47790" y="59473"/>
                            <a:pt x="51222" y="57178"/>
                            <a:pt x="54201" y="54201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2"/>
                            <a:pt x="63500" y="35961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网络通信时连接中断，或者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内存溢出。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4" w:after="0" w:line="45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这些异常有的是因为用户错误引起，有的是程序错误引起的，还有其它一些是因为物理错误引起的。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要理解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异常处理是如何工作的，你需要掌握以下三种类型的异常：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4" w:after="0" w:line="300" w:lineRule="exact"/>
        <w:ind w:left="1440" w:right="841" w:firstLine="0"/>
      </w:pPr>
      <w:r>
        <w:drawing>
          <wp:anchor simplePos="0" relativeHeight="25165838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191378</wp:posOffset>
            </wp:positionV>
            <wp:extent cx="47647" cy="47647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3"/>
                            <a:pt x="61083" y="19602"/>
                          </a:cubicBezTo>
                          <a:cubicBezTo>
                            <a:pt x="59471" y="15712"/>
                            <a:pt x="57177" y="12277"/>
                            <a:pt x="54201" y="9301"/>
                          </a:cubicBezTo>
                          <a:cubicBezTo>
                            <a:pt x="51222" y="6323"/>
                            <a:pt x="47790" y="4030"/>
                            <a:pt x="43900" y="2419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2"/>
                            <a:pt x="2416" y="19602"/>
                          </a:cubicBezTo>
                          <a:cubicBezTo>
                            <a:pt x="805" y="23493"/>
                            <a:pt x="0" y="27541"/>
                            <a:pt x="0" y="31750"/>
                          </a:cubicBezTo>
                          <a:cubicBezTo>
                            <a:pt x="0" y="35962"/>
                            <a:pt x="805" y="40013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2"/>
                            <a:pt x="19599" y="61085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5"/>
                          </a:cubicBezTo>
                          <a:cubicBezTo>
                            <a:pt x="47790" y="59472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3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检查性异常：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最具代表的检查性异常是用户错误或问题引起的异常，这是程序员无法预见的。例如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要打开一个不存在文件时，一个异常就发生了，这些异常在编译时不能被简单地忽略。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92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135558</wp:posOffset>
            </wp:positionV>
            <wp:extent cx="47647" cy="47647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1"/>
                            <a:pt x="61083" y="19602"/>
                          </a:cubicBezTo>
                          <a:cubicBezTo>
                            <a:pt x="59471" y="15712"/>
                            <a:pt x="57177" y="12277"/>
                            <a:pt x="54201" y="9301"/>
                          </a:cubicBezTo>
                          <a:cubicBezTo>
                            <a:pt x="51222" y="6324"/>
                            <a:pt x="47790" y="4030"/>
                            <a:pt x="43900" y="2419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2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2"/>
                            <a:pt x="805" y="40013"/>
                            <a:pt x="2416" y="43902"/>
                          </a:cubicBezTo>
                          <a:cubicBezTo>
                            <a:pt x="4028" y="47792"/>
                            <a:pt x="6322" y="51225"/>
                            <a:pt x="9298" y="54202"/>
                          </a:cubicBezTo>
                          <a:cubicBezTo>
                            <a:pt x="12275" y="57178"/>
                            <a:pt x="15709" y="59474"/>
                            <a:pt x="19599" y="61085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5"/>
                          </a:cubicBezTo>
                          <a:cubicBezTo>
                            <a:pt x="47790" y="59474"/>
                            <a:pt x="51222" y="57178"/>
                            <a:pt x="54201" y="54202"/>
                          </a:cubicBezTo>
                          <a:cubicBezTo>
                            <a:pt x="57177" y="51225"/>
                            <a:pt x="59471" y="47792"/>
                            <a:pt x="61083" y="43902"/>
                          </a:cubicBezTo>
                          <a:cubicBezTo>
                            <a:pt x="62694" y="40013"/>
                            <a:pt x="63500" y="3596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运行时异常：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运行时异常是可能被程序员避免的异常。与检查性异常相反，运行时异常可以在编译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时被忽略。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2" w:after="0" w:line="300" w:lineRule="exact"/>
        <w:ind w:left="1440" w:right="841" w:firstLine="0"/>
      </w:pPr>
      <w:r>
        <w:drawing>
          <wp:anchor simplePos="0" relativeHeight="251658397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143179</wp:posOffset>
            </wp:positionV>
            <wp:extent cx="47647" cy="47647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1"/>
                            <a:pt x="62694" y="23491"/>
                            <a:pt x="61083" y="19600"/>
                          </a:cubicBezTo>
                          <a:cubicBezTo>
                            <a:pt x="59471" y="15710"/>
                            <a:pt x="57177" y="12277"/>
                            <a:pt x="54201" y="9299"/>
                          </a:cubicBezTo>
                          <a:cubicBezTo>
                            <a:pt x="51222" y="6323"/>
                            <a:pt x="47790" y="4030"/>
                            <a:pt x="43900" y="2419"/>
                          </a:cubicBezTo>
                          <a:cubicBezTo>
                            <a:pt x="40010" y="807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0"/>
                            <a:pt x="12275" y="6323"/>
                            <a:pt x="9298" y="9299"/>
                          </a:cubicBezTo>
                          <a:cubicBezTo>
                            <a:pt x="6322" y="12277"/>
                            <a:pt x="4028" y="15710"/>
                            <a:pt x="2416" y="19600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ubicBezTo>
                            <a:pt x="0" y="35960"/>
                            <a:pt x="805" y="40012"/>
                            <a:pt x="2416" y="43902"/>
                          </a:cubicBezTo>
                          <a:cubicBezTo>
                            <a:pt x="4028" y="47791"/>
                            <a:pt x="6322" y="51225"/>
                            <a:pt x="9298" y="54200"/>
                          </a:cubicBezTo>
                          <a:cubicBezTo>
                            <a:pt x="12275" y="57177"/>
                            <a:pt x="15709" y="59472"/>
                            <a:pt x="19599" y="61085"/>
                          </a:cubicBezTo>
                          <a:cubicBezTo>
                            <a:pt x="23489" y="62695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5"/>
                            <a:pt x="43900" y="61085"/>
                          </a:cubicBezTo>
                          <a:cubicBezTo>
                            <a:pt x="47790" y="59472"/>
                            <a:pt x="51222" y="57177"/>
                            <a:pt x="54201" y="54200"/>
                          </a:cubicBezTo>
                          <a:cubicBezTo>
                            <a:pt x="57177" y="51225"/>
                            <a:pt x="59471" y="47791"/>
                            <a:pt x="61083" y="43902"/>
                          </a:cubicBezTo>
                          <a:cubicBezTo>
                            <a:pt x="62694" y="40012"/>
                            <a:pt x="63500" y="3596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错误：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错误不是异常，而是脱离程序员控制的问题。错误在代码中通常被忽略。例如，当栈溢出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时，一个错误就发生了，它们在编译也检查不到的。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5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异常指不期而至的各种状况，如：文件找不到、网络连接失败、除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操作、非法参数等。异常是一个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事件，它发生在程序运行期间，干扰了正常的指令流程。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520"/>
        </w:tabs>
        <w:spacing w:before="172" w:after="0" w:line="300" w:lineRule="exact"/>
        <w:ind w:left="990" w:right="1039" w:firstLine="0"/>
        <w:jc w:val="both"/>
      </w:pPr>
      <w:r/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语言在设计的当初就考虑到这些问题，提出异常处理的框架的方案，所有的异常都可以用一个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异常类来表示，不同类型的异常对应不同的子类异常（目前我们所说的异常包括错误概念），定义异常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415" behindDoc="1" locked="0" layoutInCell="1" allowOverlap="1">
            <wp:simplePos x="0" y="0"/>
            <wp:positionH relativeFrom="page">
              <wp:posOffset>1831067</wp:posOffset>
            </wp:positionH>
            <wp:positionV relativeFrom="line">
              <wp:posOffset>39277</wp:posOffset>
            </wp:positionV>
            <wp:extent cx="600354" cy="152470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4" cy="152470"/>
                    </a:xfrm>
                    <a:custGeom>
                      <a:rect l="l" t="t" r="r" b="b"/>
                      <a:pathLst>
                        <a:path w="800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0"/>
                            <a:pt x="805" y="179712"/>
                            <a:pt x="2416" y="183602"/>
                          </a:cubicBezTo>
                          <a:cubicBezTo>
                            <a:pt x="4028" y="187491"/>
                            <a:pt x="6322" y="190925"/>
                            <a:pt x="9298" y="193902"/>
                          </a:cubicBezTo>
                          <a:cubicBezTo>
                            <a:pt x="12275" y="196878"/>
                            <a:pt x="15709" y="199174"/>
                            <a:pt x="19599" y="200785"/>
                          </a:cubicBezTo>
                          <a:cubicBezTo>
                            <a:pt x="23489" y="202395"/>
                            <a:pt x="27539" y="203200"/>
                            <a:pt x="31750" y="203200"/>
                          </a:cubicBezTo>
                          <a:lnTo>
                            <a:pt x="768350" y="203200"/>
                          </a:lnTo>
                          <a:cubicBezTo>
                            <a:pt x="772560" y="203200"/>
                            <a:pt x="776610" y="202395"/>
                            <a:pt x="780500" y="200785"/>
                          </a:cubicBezTo>
                          <a:cubicBezTo>
                            <a:pt x="784390" y="199174"/>
                            <a:pt x="787824" y="196878"/>
                            <a:pt x="790801" y="193902"/>
                          </a:cubicBezTo>
                          <a:cubicBezTo>
                            <a:pt x="793777" y="190925"/>
                            <a:pt x="796071" y="187491"/>
                            <a:pt x="797683" y="183602"/>
                          </a:cubicBezTo>
                          <a:cubicBezTo>
                            <a:pt x="799293" y="179713"/>
                            <a:pt x="800100" y="175660"/>
                            <a:pt x="800100" y="171450"/>
                          </a:cubicBezTo>
                          <a:lnTo>
                            <a:pt x="800100" y="31750"/>
                          </a:lnTo>
                          <a:cubicBezTo>
                            <a:pt x="800100" y="27541"/>
                            <a:pt x="799293" y="23493"/>
                            <a:pt x="797683" y="19603"/>
                          </a:cubicBezTo>
                          <a:cubicBezTo>
                            <a:pt x="796071" y="15712"/>
                            <a:pt x="793777" y="12277"/>
                            <a:pt x="790801" y="9301"/>
                          </a:cubicBezTo>
                          <a:cubicBezTo>
                            <a:pt x="787824" y="6323"/>
                            <a:pt x="784390" y="4030"/>
                            <a:pt x="780500" y="2419"/>
                          </a:cubicBezTo>
                          <a:cubicBezTo>
                            <a:pt x="776610" y="807"/>
                            <a:pt x="772560" y="0"/>
                            <a:pt x="7683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20"/>
                          </a:cubicBezTo>
                          <a:cubicBezTo>
                            <a:pt x="15709" y="4030"/>
                            <a:pt x="12275" y="6323"/>
                            <a:pt x="9298" y="9301"/>
                          </a:cubicBezTo>
                          <a:cubicBezTo>
                            <a:pt x="6322" y="12277"/>
                            <a:pt x="4028" y="15712"/>
                            <a:pt x="2416" y="19602"/>
                          </a:cubicBezTo>
                          <a:cubicBezTo>
                            <a:pt x="805" y="23493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4" behindDoc="1" locked="0" layoutInCell="1" allowOverlap="1">
            <wp:simplePos x="0" y="0"/>
            <wp:positionH relativeFrom="page">
              <wp:posOffset>1826303</wp:posOffset>
            </wp:positionH>
            <wp:positionV relativeFrom="line">
              <wp:posOffset>34512</wp:posOffset>
            </wp:positionV>
            <wp:extent cx="609883" cy="162000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3" cy="162000"/>
                    </a:xfrm>
                    <a:custGeom>
                      <a:rect l="l" t="t" r="r" b="b"/>
                      <a:pathLst>
                        <a:path w="812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4"/>
                            <a:pt x="2900" y="192383"/>
                          </a:cubicBezTo>
                          <a:cubicBezTo>
                            <a:pt x="4833" y="197049"/>
                            <a:pt x="7586" y="201170"/>
                            <a:pt x="11159" y="204741"/>
                          </a:cubicBezTo>
                          <a:cubicBezTo>
                            <a:pt x="14732" y="208313"/>
                            <a:pt x="18851" y="211067"/>
                            <a:pt x="23519" y="213001"/>
                          </a:cubicBezTo>
                          <a:cubicBezTo>
                            <a:pt x="28187" y="214934"/>
                            <a:pt x="33047" y="215900"/>
                            <a:pt x="38100" y="215900"/>
                          </a:cubicBezTo>
                          <a:lnTo>
                            <a:pt x="774700" y="215900"/>
                          </a:lnTo>
                          <a:cubicBezTo>
                            <a:pt x="779752" y="215900"/>
                            <a:pt x="784612" y="214934"/>
                            <a:pt x="789279" y="213001"/>
                          </a:cubicBezTo>
                          <a:cubicBezTo>
                            <a:pt x="793948" y="211067"/>
                            <a:pt x="798067" y="208313"/>
                            <a:pt x="801640" y="204741"/>
                          </a:cubicBezTo>
                          <a:cubicBezTo>
                            <a:pt x="805213" y="201170"/>
                            <a:pt x="807966" y="197049"/>
                            <a:pt x="809899" y="192383"/>
                          </a:cubicBezTo>
                          <a:cubicBezTo>
                            <a:pt x="811833" y="187714"/>
                            <a:pt x="812800" y="182854"/>
                            <a:pt x="812800" y="177800"/>
                          </a:cubicBezTo>
                          <a:lnTo>
                            <a:pt x="812800" y="38100"/>
                          </a:lnTo>
                          <a:cubicBezTo>
                            <a:pt x="812800" y="33048"/>
                            <a:pt x="811833" y="28188"/>
                            <a:pt x="809900" y="23522"/>
                          </a:cubicBezTo>
                          <a:cubicBezTo>
                            <a:pt x="807966" y="18854"/>
                            <a:pt x="805213" y="14732"/>
                            <a:pt x="801640" y="11160"/>
                          </a:cubicBezTo>
                          <a:cubicBezTo>
                            <a:pt x="798067" y="7588"/>
                            <a:pt x="793948" y="4835"/>
                            <a:pt x="789279" y="2901"/>
                          </a:cubicBezTo>
                          <a:cubicBezTo>
                            <a:pt x="784612" y="968"/>
                            <a:pt x="779752" y="0"/>
                            <a:pt x="774700" y="0"/>
                          </a:cubicBezTo>
                          <a:lnTo>
                            <a:pt x="38100" y="0"/>
                          </a:lnTo>
                          <a:cubicBezTo>
                            <a:pt x="33047" y="0"/>
                            <a:pt x="28187" y="968"/>
                            <a:pt x="23519" y="2901"/>
                          </a:cubicBezTo>
                          <a:cubicBezTo>
                            <a:pt x="18851" y="4835"/>
                            <a:pt x="14732" y="7588"/>
                            <a:pt x="11159" y="11160"/>
                          </a:cubicBezTo>
                          <a:cubicBezTo>
                            <a:pt x="7586" y="14732"/>
                            <a:pt x="4833" y="18854"/>
                            <a:pt x="2900" y="23522"/>
                          </a:cubicBezTo>
                          <a:cubicBezTo>
                            <a:pt x="966" y="28188"/>
                            <a:pt x="0" y="33048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处理的规范，在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JDK1.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4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版本以后增加了异常链机制，从而便于跟踪异常。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2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异常是一个描述在代码段中发生异常的对象，当发生异常情况时，一个代表该异常的对象被创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建并且在导致该异常的方法中被抛出，而该方法可以选择自己处理异常或者传递该异常。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8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异常体系结构</w:t>
      </w:r>
      <w:r>
        <w:rPr lang="zh-CN" sz="36" baseline="0" dirty="0">
          <w:jc w:val="left"/>
          <w:rFonts w:ascii="宋体" w:hAnsi="宋体" w:cs="宋体"/>
          <w:color w:val="333333"/>
          <w:sz w:val="36"/>
          <w:szCs w:val="36"/>
        </w:rPr>
        <w:t> 	</w:t>
      </w:r>
      <w:hyperlink r:id="rId101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5033"/>
        </w:tabs>
        <w:spacing w:before="134" w:after="0" w:line="465" w:lineRule="exact"/>
        <w:ind w:left="990" w:right="841" w:firstLine="0"/>
      </w:pPr>
      <w:r>
        <w:drawing>
          <wp:anchor simplePos="0" relativeHeight="251658428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115778</wp:posOffset>
            </wp:positionV>
            <wp:extent cx="5650953" cy="9529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0" behindDoc="1" locked="0" layoutInCell="1" allowOverlap="1">
            <wp:simplePos x="0" y="0"/>
            <wp:positionH relativeFrom="page">
              <wp:posOffset>3422482</wp:posOffset>
            </wp:positionH>
            <wp:positionV relativeFrom="line">
              <wp:posOffset>282543</wp:posOffset>
            </wp:positionV>
            <wp:extent cx="1477063" cy="152470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77063" cy="152470"/>
                    </a:xfrm>
                    <a:custGeom>
                      <a:rect l="l" t="t" r="r" b="b"/>
                      <a:pathLst>
                        <a:path w="19685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2"/>
                            <a:pt x="806" y="179713"/>
                            <a:pt x="2418" y="183602"/>
                          </a:cubicBezTo>
                          <a:cubicBezTo>
                            <a:pt x="4029" y="187492"/>
                            <a:pt x="6322" y="190925"/>
                            <a:pt x="9301" y="193902"/>
                          </a:cubicBezTo>
                          <a:cubicBezTo>
                            <a:pt x="12277" y="196878"/>
                            <a:pt x="15710" y="199174"/>
                            <a:pt x="19600" y="200785"/>
                          </a:cubicBezTo>
                          <a:cubicBezTo>
                            <a:pt x="23490" y="202395"/>
                            <a:pt x="27541" y="203200"/>
                            <a:pt x="31752" y="203200"/>
                          </a:cubicBezTo>
                          <a:lnTo>
                            <a:pt x="1936752" y="203200"/>
                          </a:lnTo>
                          <a:cubicBezTo>
                            <a:pt x="1940962" y="203200"/>
                            <a:pt x="1945010" y="202395"/>
                            <a:pt x="1948900" y="200785"/>
                          </a:cubicBezTo>
                          <a:cubicBezTo>
                            <a:pt x="1952790" y="199174"/>
                            <a:pt x="1956224" y="196878"/>
                            <a:pt x="1959201" y="193902"/>
                          </a:cubicBezTo>
                          <a:cubicBezTo>
                            <a:pt x="1962178" y="190925"/>
                            <a:pt x="1964473" y="187492"/>
                            <a:pt x="1966085" y="183602"/>
                          </a:cubicBezTo>
                          <a:cubicBezTo>
                            <a:pt x="1967695" y="179713"/>
                            <a:pt x="1968500" y="175662"/>
                            <a:pt x="1968502" y="171450"/>
                          </a:cubicBezTo>
                          <a:lnTo>
                            <a:pt x="1968502" y="31750"/>
                          </a:lnTo>
                          <a:cubicBezTo>
                            <a:pt x="1968500" y="27541"/>
                            <a:pt x="1967695" y="23491"/>
                            <a:pt x="1966083" y="19602"/>
                          </a:cubicBezTo>
                          <a:cubicBezTo>
                            <a:pt x="1964473" y="15712"/>
                            <a:pt x="1962178" y="12277"/>
                            <a:pt x="1959201" y="9301"/>
                          </a:cubicBezTo>
                          <a:cubicBezTo>
                            <a:pt x="1956224" y="6324"/>
                            <a:pt x="1952790" y="4030"/>
                            <a:pt x="1948900" y="2419"/>
                          </a:cubicBezTo>
                          <a:cubicBezTo>
                            <a:pt x="1945010" y="807"/>
                            <a:pt x="1940962" y="0"/>
                            <a:pt x="1936752" y="0"/>
                          </a:cubicBezTo>
                          <a:lnTo>
                            <a:pt x="31752" y="0"/>
                          </a:lnTo>
                          <a:cubicBezTo>
                            <a:pt x="27541" y="0"/>
                            <a:pt x="23490" y="807"/>
                            <a:pt x="19600" y="2419"/>
                          </a:cubicBezTo>
                          <a:cubicBezTo>
                            <a:pt x="15710" y="4030"/>
                            <a:pt x="12277" y="6324"/>
                            <a:pt x="9301" y="9301"/>
                          </a:cubicBezTo>
                          <a:cubicBezTo>
                            <a:pt x="6322" y="12277"/>
                            <a:pt x="4029" y="15712"/>
                            <a:pt x="2418" y="19602"/>
                          </a:cubicBezTo>
                          <a:cubicBezTo>
                            <a:pt x="806" y="23491"/>
                            <a:pt x="0" y="27541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9" behindDoc="1" locked="0" layoutInCell="1" allowOverlap="1">
            <wp:simplePos x="0" y="0"/>
            <wp:positionH relativeFrom="page">
              <wp:posOffset>3417717</wp:posOffset>
            </wp:positionH>
            <wp:positionV relativeFrom="line">
              <wp:posOffset>277778</wp:posOffset>
            </wp:positionV>
            <wp:extent cx="1486592" cy="162000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86592" cy="162000"/>
                    </a:xfrm>
                    <a:custGeom>
                      <a:rect l="l" t="t" r="r" b="b"/>
                      <a:pathLst>
                        <a:path w="19812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4"/>
                            <a:pt x="2901" y="192384"/>
                          </a:cubicBezTo>
                          <a:cubicBezTo>
                            <a:pt x="4834" y="197049"/>
                            <a:pt x="7587" y="201170"/>
                            <a:pt x="11161" y="204741"/>
                          </a:cubicBezTo>
                          <a:cubicBezTo>
                            <a:pt x="14732" y="208315"/>
                            <a:pt x="18853" y="211068"/>
                            <a:pt x="23521" y="213001"/>
                          </a:cubicBezTo>
                          <a:cubicBezTo>
                            <a:pt x="28189" y="214934"/>
                            <a:pt x="33048" y="215900"/>
                            <a:pt x="38102" y="215900"/>
                          </a:cubicBezTo>
                          <a:lnTo>
                            <a:pt x="1943102" y="215900"/>
                          </a:lnTo>
                          <a:cubicBezTo>
                            <a:pt x="1948154" y="215900"/>
                            <a:pt x="1953014" y="214934"/>
                            <a:pt x="1957681" y="213001"/>
                          </a:cubicBezTo>
                          <a:cubicBezTo>
                            <a:pt x="1962348" y="211068"/>
                            <a:pt x="1966468" y="208315"/>
                            <a:pt x="1970042" y="204741"/>
                          </a:cubicBezTo>
                          <a:cubicBezTo>
                            <a:pt x="1973614" y="201170"/>
                            <a:pt x="1976368" y="197049"/>
                            <a:pt x="1978301" y="192383"/>
                          </a:cubicBezTo>
                          <a:cubicBezTo>
                            <a:pt x="1980234" y="187714"/>
                            <a:pt x="1981200" y="182854"/>
                            <a:pt x="1981202" y="177800"/>
                          </a:cubicBezTo>
                          <a:lnTo>
                            <a:pt x="1981202" y="38100"/>
                          </a:lnTo>
                          <a:cubicBezTo>
                            <a:pt x="1981200" y="33048"/>
                            <a:pt x="1980234" y="28191"/>
                            <a:pt x="1978301" y="23523"/>
                          </a:cubicBezTo>
                          <a:cubicBezTo>
                            <a:pt x="1976368" y="18854"/>
                            <a:pt x="1973614" y="14734"/>
                            <a:pt x="1970042" y="11161"/>
                          </a:cubicBezTo>
                          <a:cubicBezTo>
                            <a:pt x="1966468" y="7588"/>
                            <a:pt x="1962348" y="4837"/>
                            <a:pt x="1957681" y="2903"/>
                          </a:cubicBezTo>
                          <a:cubicBezTo>
                            <a:pt x="1953014" y="968"/>
                            <a:pt x="1948154" y="0"/>
                            <a:pt x="1943102" y="0"/>
                          </a:cubicBezTo>
                          <a:lnTo>
                            <a:pt x="38102" y="0"/>
                          </a:lnTo>
                          <a:cubicBezTo>
                            <a:pt x="33048" y="0"/>
                            <a:pt x="28189" y="968"/>
                            <a:pt x="23521" y="2903"/>
                          </a:cubicBezTo>
                          <a:cubicBezTo>
                            <a:pt x="18853" y="4837"/>
                            <a:pt x="14732" y="7588"/>
                            <a:pt x="11161" y="11161"/>
                          </a:cubicBezTo>
                          <a:cubicBezTo>
                            <a:pt x="7587" y="14734"/>
                            <a:pt x="4834" y="18854"/>
                            <a:pt x="2901" y="23522"/>
                          </a:cubicBezTo>
                          <a:cubicBezTo>
                            <a:pt x="968" y="28188"/>
                            <a:pt x="0" y="33048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把异常当作对象来处理，并定义一个基类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java.lang.Throwabl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作为所有异常的超类。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</w:t>
      </w:r>
      <w:r>
        <w:rPr lang="zh-CN" sz="19" baseline="0" dirty="0">
          <w:jc w:val="left"/>
          <w:rFonts w:ascii="宋体" w:hAnsi="宋体" w:cs="宋体"/>
          <w:color w:val="333333"/>
          <w:spacing w:val="-6"/>
          <w:sz w:val="19"/>
          <w:szCs w:val="19"/>
        </w:rPr>
        <w:t>Java API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中已经定义了许多异常类，这些异常类分为两大类，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错误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Er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or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和异常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ception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异常层次结构图：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194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-635254</wp:posOffset>
            </wp:positionV>
            <wp:extent cx="5650950" cy="3544947"/>
            <wp:effectExtent l="0" t="0" r="0" b="0"/>
            <wp:wrapNone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0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354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7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740"/>
          <w:tab w:val="left" w:pos="4666"/>
          <w:tab w:val="left" w:pos="7119"/>
        </w:tabs>
        <w:spacing w:before="0" w:after="0" w:line="345" w:lineRule="exact"/>
        <w:ind w:left="990" w:right="841" w:firstLine="0"/>
      </w:pPr>
      <w:r>
        <w:drawing>
          <wp:anchor simplePos="0" relativeHeight="251658245" behindDoc="1" locked="0" layoutInCell="1" allowOverlap="1">
            <wp:simplePos x="0" y="0"/>
            <wp:positionH relativeFrom="page">
              <wp:posOffset>3193775</wp:posOffset>
            </wp:positionH>
            <wp:positionV relativeFrom="line">
              <wp:posOffset>69125</wp:posOffset>
            </wp:positionV>
            <wp:extent cx="800473" cy="152470"/>
            <wp:effectExtent l="0" t="0" r="0" b="0"/>
            <wp:wrapNone/>
            <wp:docPr id="148" name="Freeform 1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3" cy="152470"/>
                    </a:xfrm>
                    <a:custGeom>
                      <a:rect l="l" t="t" r="r" b="b"/>
                      <a:pathLst>
                        <a:path w="10668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3"/>
                            <a:pt x="806" y="179712"/>
                            <a:pt x="2418" y="183605"/>
                          </a:cubicBezTo>
                          <a:cubicBezTo>
                            <a:pt x="4029" y="187494"/>
                            <a:pt x="6322" y="190927"/>
                            <a:pt x="9301" y="193902"/>
                          </a:cubicBezTo>
                          <a:cubicBezTo>
                            <a:pt x="12277" y="196880"/>
                            <a:pt x="15711" y="199173"/>
                            <a:pt x="19600" y="200785"/>
                          </a:cubicBezTo>
                          <a:cubicBezTo>
                            <a:pt x="23490" y="202393"/>
                            <a:pt x="27541" y="203200"/>
                            <a:pt x="31752" y="203200"/>
                          </a:cubicBezTo>
                          <a:lnTo>
                            <a:pt x="1035052" y="203200"/>
                          </a:lnTo>
                          <a:cubicBezTo>
                            <a:pt x="1039262" y="203200"/>
                            <a:pt x="1043311" y="202393"/>
                            <a:pt x="1047202" y="200785"/>
                          </a:cubicBezTo>
                          <a:cubicBezTo>
                            <a:pt x="1051092" y="199173"/>
                            <a:pt x="1054524" y="196880"/>
                            <a:pt x="1057502" y="193902"/>
                          </a:cubicBezTo>
                          <a:cubicBezTo>
                            <a:pt x="1060479" y="190927"/>
                            <a:pt x="1062773" y="187494"/>
                            <a:pt x="1064385" y="183605"/>
                          </a:cubicBezTo>
                          <a:cubicBezTo>
                            <a:pt x="1065995" y="179712"/>
                            <a:pt x="1066800" y="175663"/>
                            <a:pt x="1066802" y="171450"/>
                          </a:cubicBezTo>
                          <a:lnTo>
                            <a:pt x="1066802" y="31750"/>
                          </a:lnTo>
                          <a:cubicBezTo>
                            <a:pt x="1066800" y="27541"/>
                            <a:pt x="1065995" y="23491"/>
                            <a:pt x="1064385" y="19602"/>
                          </a:cubicBezTo>
                          <a:cubicBezTo>
                            <a:pt x="1062773" y="15713"/>
                            <a:pt x="1060479" y="12277"/>
                            <a:pt x="1057502" y="9301"/>
                          </a:cubicBezTo>
                          <a:cubicBezTo>
                            <a:pt x="1054524" y="6327"/>
                            <a:pt x="1051092" y="4033"/>
                            <a:pt x="1047202" y="2417"/>
                          </a:cubicBezTo>
                          <a:cubicBezTo>
                            <a:pt x="1043311" y="808"/>
                            <a:pt x="1039262" y="0"/>
                            <a:pt x="1035052" y="0"/>
                          </a:cubicBezTo>
                          <a:lnTo>
                            <a:pt x="31752" y="0"/>
                          </a:lnTo>
                          <a:cubicBezTo>
                            <a:pt x="27541" y="0"/>
                            <a:pt x="23490" y="808"/>
                            <a:pt x="19600" y="2421"/>
                          </a:cubicBezTo>
                          <a:cubicBezTo>
                            <a:pt x="15711" y="4033"/>
                            <a:pt x="12277" y="6327"/>
                            <a:pt x="9301" y="9301"/>
                          </a:cubicBezTo>
                          <a:cubicBezTo>
                            <a:pt x="6322" y="12277"/>
                            <a:pt x="4029" y="15713"/>
                            <a:pt x="2418" y="19602"/>
                          </a:cubicBezTo>
                          <a:cubicBezTo>
                            <a:pt x="806" y="23491"/>
                            <a:pt x="0" y="27541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3189011</wp:posOffset>
            </wp:positionH>
            <wp:positionV relativeFrom="line">
              <wp:posOffset>64360</wp:posOffset>
            </wp:positionV>
            <wp:extent cx="810003" cy="162000"/>
            <wp:effectExtent l="0" t="0" r="0" b="0"/>
            <wp:wrapNone/>
            <wp:docPr id="149" name="Freeform 1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3" cy="162000"/>
                    </a:xfrm>
                    <a:custGeom>
                      <a:rect l="l" t="t" r="r" b="b"/>
                      <a:pathLst>
                        <a:path w="10795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3"/>
                            <a:pt x="968" y="187716"/>
                            <a:pt x="2901" y="192381"/>
                          </a:cubicBezTo>
                          <a:cubicBezTo>
                            <a:pt x="4834" y="197050"/>
                            <a:pt x="7587" y="201170"/>
                            <a:pt x="11161" y="204743"/>
                          </a:cubicBezTo>
                          <a:cubicBezTo>
                            <a:pt x="14732" y="208316"/>
                            <a:pt x="18853" y="211068"/>
                            <a:pt x="23521" y="213000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1041402" y="215900"/>
                          </a:lnTo>
                          <a:cubicBezTo>
                            <a:pt x="1046454" y="215900"/>
                            <a:pt x="1051314" y="214936"/>
                            <a:pt x="1055981" y="213000"/>
                          </a:cubicBezTo>
                          <a:cubicBezTo>
                            <a:pt x="1060650" y="211068"/>
                            <a:pt x="1064769" y="208316"/>
                            <a:pt x="1068342" y="204743"/>
                          </a:cubicBezTo>
                          <a:cubicBezTo>
                            <a:pt x="1071914" y="201170"/>
                            <a:pt x="1074668" y="197050"/>
                            <a:pt x="1076601" y="192381"/>
                          </a:cubicBezTo>
                          <a:cubicBezTo>
                            <a:pt x="1078534" y="187716"/>
                            <a:pt x="1079500" y="182853"/>
                            <a:pt x="1079502" y="177800"/>
                          </a:cubicBezTo>
                          <a:lnTo>
                            <a:pt x="1079502" y="38100"/>
                          </a:lnTo>
                          <a:cubicBezTo>
                            <a:pt x="1079500" y="33050"/>
                            <a:pt x="1078534" y="28191"/>
                            <a:pt x="1076601" y="23525"/>
                          </a:cubicBezTo>
                          <a:cubicBezTo>
                            <a:pt x="1074668" y="18857"/>
                            <a:pt x="1071914" y="14733"/>
                            <a:pt x="1068342" y="11161"/>
                          </a:cubicBezTo>
                          <a:cubicBezTo>
                            <a:pt x="1064769" y="7589"/>
                            <a:pt x="1060650" y="4836"/>
                            <a:pt x="1055981" y="2904"/>
                          </a:cubicBezTo>
                          <a:cubicBezTo>
                            <a:pt x="1051314" y="968"/>
                            <a:pt x="1046454" y="0"/>
                            <a:pt x="1041402" y="0"/>
                          </a:cubicBezTo>
                          <a:lnTo>
                            <a:pt x="38102" y="0"/>
                          </a:lnTo>
                          <a:cubicBezTo>
                            <a:pt x="33048" y="0"/>
                            <a:pt x="28189" y="968"/>
                            <a:pt x="23521" y="2904"/>
                          </a:cubicBezTo>
                          <a:cubicBezTo>
                            <a:pt x="18853" y="4836"/>
                            <a:pt x="14732" y="7589"/>
                            <a:pt x="11161" y="11161"/>
                          </a:cubicBezTo>
                          <a:cubicBezTo>
                            <a:pt x="7587" y="14733"/>
                            <a:pt x="4834" y="18855"/>
                            <a:pt x="2901" y="23523"/>
                          </a:cubicBezTo>
                          <a:cubicBezTo>
                            <a:pt x="968" y="28191"/>
                            <a:pt x="0" y="33050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7" behindDoc="1" locked="0" layoutInCell="1" allowOverlap="1">
            <wp:simplePos x="0" y="0"/>
            <wp:positionH relativeFrom="page">
              <wp:posOffset>4747073</wp:posOffset>
            </wp:positionH>
            <wp:positionV relativeFrom="line">
              <wp:posOffset>69125</wp:posOffset>
            </wp:positionV>
            <wp:extent cx="810003" cy="152470"/>
            <wp:effectExtent l="0" t="0" r="0" b="0"/>
            <wp:wrapNone/>
            <wp:docPr id="150" name="Freeform 1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3" cy="152470"/>
                    </a:xfrm>
                    <a:custGeom>
                      <a:rect l="l" t="t" r="r" b="b"/>
                      <a:pathLst>
                        <a:path w="10795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3"/>
                            <a:pt x="806" y="179712"/>
                            <a:pt x="2417" y="183605"/>
                          </a:cubicBezTo>
                          <a:cubicBezTo>
                            <a:pt x="4029" y="187494"/>
                            <a:pt x="6322" y="190927"/>
                            <a:pt x="9301" y="193902"/>
                          </a:cubicBezTo>
                          <a:cubicBezTo>
                            <a:pt x="12277" y="196880"/>
                            <a:pt x="15710" y="199173"/>
                            <a:pt x="19600" y="200785"/>
                          </a:cubicBezTo>
                          <a:cubicBezTo>
                            <a:pt x="23490" y="202393"/>
                            <a:pt x="27540" y="203200"/>
                            <a:pt x="31752" y="203200"/>
                          </a:cubicBezTo>
                          <a:lnTo>
                            <a:pt x="1047752" y="203200"/>
                          </a:lnTo>
                          <a:cubicBezTo>
                            <a:pt x="1051961" y="203200"/>
                            <a:pt x="1056011" y="202393"/>
                            <a:pt x="1059902" y="200785"/>
                          </a:cubicBezTo>
                          <a:cubicBezTo>
                            <a:pt x="1063792" y="199173"/>
                            <a:pt x="1067225" y="196880"/>
                            <a:pt x="1070203" y="193902"/>
                          </a:cubicBezTo>
                          <a:cubicBezTo>
                            <a:pt x="1073179" y="190927"/>
                            <a:pt x="1075473" y="187494"/>
                            <a:pt x="1077083" y="183605"/>
                          </a:cubicBezTo>
                          <a:cubicBezTo>
                            <a:pt x="1078695" y="179712"/>
                            <a:pt x="1079502" y="175663"/>
                            <a:pt x="1079502" y="171450"/>
                          </a:cubicBezTo>
                          <a:lnTo>
                            <a:pt x="1079502" y="31750"/>
                          </a:lnTo>
                          <a:cubicBezTo>
                            <a:pt x="1079502" y="27541"/>
                            <a:pt x="1078695" y="23491"/>
                            <a:pt x="1077083" y="19602"/>
                          </a:cubicBezTo>
                          <a:cubicBezTo>
                            <a:pt x="1075473" y="15713"/>
                            <a:pt x="1073179" y="12277"/>
                            <a:pt x="1070203" y="9301"/>
                          </a:cubicBezTo>
                          <a:cubicBezTo>
                            <a:pt x="1067225" y="6327"/>
                            <a:pt x="1063792" y="4033"/>
                            <a:pt x="1059902" y="2417"/>
                          </a:cubicBezTo>
                          <a:cubicBezTo>
                            <a:pt x="1056011" y="808"/>
                            <a:pt x="1051961" y="0"/>
                            <a:pt x="1047752" y="0"/>
                          </a:cubicBezTo>
                          <a:lnTo>
                            <a:pt x="31752" y="0"/>
                          </a:lnTo>
                          <a:cubicBezTo>
                            <a:pt x="27540" y="0"/>
                            <a:pt x="23490" y="808"/>
                            <a:pt x="19600" y="2421"/>
                          </a:cubicBezTo>
                          <a:cubicBezTo>
                            <a:pt x="15710" y="4033"/>
                            <a:pt x="12277" y="6327"/>
                            <a:pt x="9301" y="9301"/>
                          </a:cubicBezTo>
                          <a:cubicBezTo>
                            <a:pt x="6322" y="12277"/>
                            <a:pt x="4029" y="15713"/>
                            <a:pt x="2417" y="19602"/>
                          </a:cubicBezTo>
                          <a:cubicBezTo>
                            <a:pt x="806" y="23491"/>
                            <a:pt x="0" y="27541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4742308</wp:posOffset>
            </wp:positionH>
            <wp:positionV relativeFrom="line">
              <wp:posOffset>64360</wp:posOffset>
            </wp:positionV>
            <wp:extent cx="819532" cy="162000"/>
            <wp:effectExtent l="0" t="0" r="0" b="0"/>
            <wp:wrapNone/>
            <wp:docPr id="151" name="Freeform 1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9532" cy="162000"/>
                    </a:xfrm>
                    <a:custGeom>
                      <a:rect l="l" t="t" r="r" b="b"/>
                      <a:pathLst>
                        <a:path w="10922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3"/>
                            <a:pt x="968" y="187716"/>
                            <a:pt x="2901" y="192381"/>
                          </a:cubicBezTo>
                          <a:cubicBezTo>
                            <a:pt x="4834" y="197050"/>
                            <a:pt x="7587" y="201170"/>
                            <a:pt x="11161" y="204743"/>
                          </a:cubicBezTo>
                          <a:cubicBezTo>
                            <a:pt x="14732" y="208316"/>
                            <a:pt x="18852" y="211068"/>
                            <a:pt x="23521" y="213000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1054102" y="215900"/>
                          </a:lnTo>
                          <a:cubicBezTo>
                            <a:pt x="1059154" y="215900"/>
                            <a:pt x="1064014" y="214936"/>
                            <a:pt x="1068680" y="213000"/>
                          </a:cubicBezTo>
                          <a:cubicBezTo>
                            <a:pt x="1073348" y="211068"/>
                            <a:pt x="1077470" y="208316"/>
                            <a:pt x="1081041" y="204743"/>
                          </a:cubicBezTo>
                          <a:cubicBezTo>
                            <a:pt x="1084614" y="201170"/>
                            <a:pt x="1087367" y="197050"/>
                            <a:pt x="1089299" y="192381"/>
                          </a:cubicBezTo>
                          <a:cubicBezTo>
                            <a:pt x="1091234" y="187716"/>
                            <a:pt x="1092202" y="182853"/>
                            <a:pt x="1092202" y="177800"/>
                          </a:cubicBezTo>
                          <a:lnTo>
                            <a:pt x="1092202" y="38100"/>
                          </a:lnTo>
                          <a:cubicBezTo>
                            <a:pt x="1092202" y="33050"/>
                            <a:pt x="1091234" y="28191"/>
                            <a:pt x="1089299" y="23525"/>
                          </a:cubicBezTo>
                          <a:cubicBezTo>
                            <a:pt x="1087367" y="18857"/>
                            <a:pt x="1084614" y="14733"/>
                            <a:pt x="1081041" y="11161"/>
                          </a:cubicBezTo>
                          <a:cubicBezTo>
                            <a:pt x="1077470" y="7589"/>
                            <a:pt x="1073348" y="4836"/>
                            <a:pt x="1068680" y="2904"/>
                          </a:cubicBezTo>
                          <a:cubicBezTo>
                            <a:pt x="1064014" y="968"/>
                            <a:pt x="1059154" y="0"/>
                            <a:pt x="1054102" y="0"/>
                          </a:cubicBezTo>
                          <a:lnTo>
                            <a:pt x="38102" y="0"/>
                          </a:lnTo>
                          <a:cubicBezTo>
                            <a:pt x="33048" y="0"/>
                            <a:pt x="28189" y="968"/>
                            <a:pt x="23521" y="2904"/>
                          </a:cubicBezTo>
                          <a:cubicBezTo>
                            <a:pt x="18852" y="4836"/>
                            <a:pt x="14732" y="7589"/>
                            <a:pt x="11161" y="11161"/>
                          </a:cubicBezTo>
                          <a:cubicBezTo>
                            <a:pt x="7587" y="14733"/>
                            <a:pt x="4834" y="18855"/>
                            <a:pt x="2901" y="23523"/>
                          </a:cubicBezTo>
                          <a:cubicBezTo>
                            <a:pt x="968" y="28191"/>
                            <a:pt x="0" y="33050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从图中可以看出所有异常类型都是内置类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的子类，因而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在异常类的层次结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构的顶层。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71" behindDoc="1" locked="0" layoutInCell="1" allowOverlap="1">
            <wp:simplePos x="0" y="0"/>
            <wp:positionH relativeFrom="page">
              <wp:posOffset>1335537</wp:posOffset>
            </wp:positionH>
            <wp:positionV relativeFrom="line">
              <wp:posOffset>121255</wp:posOffset>
            </wp:positionV>
            <wp:extent cx="800472" cy="152470"/>
            <wp:effectExtent l="0" t="0" r="0" b="0"/>
            <wp:wrapNone/>
            <wp:docPr id="152" name="Freeform 1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3"/>
                            <a:pt x="805" y="179710"/>
                            <a:pt x="2416" y="183600"/>
                          </a:cubicBezTo>
                          <a:cubicBezTo>
                            <a:pt x="4028" y="187493"/>
                            <a:pt x="6322" y="190927"/>
                            <a:pt x="9298" y="193902"/>
                          </a:cubicBezTo>
                          <a:cubicBezTo>
                            <a:pt x="12275" y="196880"/>
                            <a:pt x="15709" y="199174"/>
                            <a:pt x="19599" y="200785"/>
                          </a:cubicBezTo>
                          <a:cubicBezTo>
                            <a:pt x="23489" y="202396"/>
                            <a:pt x="27539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60" y="203200"/>
                            <a:pt x="1043310" y="202396"/>
                            <a:pt x="1047200" y="200785"/>
                          </a:cubicBezTo>
                          <a:cubicBezTo>
                            <a:pt x="1051090" y="199174"/>
                            <a:pt x="1054524" y="196880"/>
                            <a:pt x="1057501" y="193902"/>
                          </a:cubicBezTo>
                          <a:cubicBezTo>
                            <a:pt x="1060477" y="190927"/>
                            <a:pt x="1062771" y="187493"/>
                            <a:pt x="1064383" y="183600"/>
                          </a:cubicBezTo>
                          <a:cubicBezTo>
                            <a:pt x="1065993" y="179710"/>
                            <a:pt x="1066800" y="175663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800" y="27541"/>
                            <a:pt x="1065993" y="23491"/>
                            <a:pt x="1064383" y="19602"/>
                          </a:cubicBezTo>
                          <a:cubicBezTo>
                            <a:pt x="1062771" y="15713"/>
                            <a:pt x="1060477" y="12277"/>
                            <a:pt x="1057501" y="9301"/>
                          </a:cubicBezTo>
                          <a:cubicBezTo>
                            <a:pt x="1054524" y="6324"/>
                            <a:pt x="1051090" y="4031"/>
                            <a:pt x="1047200" y="2417"/>
                          </a:cubicBezTo>
                          <a:cubicBezTo>
                            <a:pt x="1043310" y="808"/>
                            <a:pt x="1039260" y="0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0" behindDoc="1" locked="0" layoutInCell="1" allowOverlap="1">
            <wp:simplePos x="0" y="0"/>
            <wp:positionH relativeFrom="page">
              <wp:posOffset>1330772</wp:posOffset>
            </wp:positionH>
            <wp:positionV relativeFrom="line">
              <wp:posOffset>116490</wp:posOffset>
            </wp:positionV>
            <wp:extent cx="810001" cy="162000"/>
            <wp:effectExtent l="0" t="0" r="0" b="0"/>
            <wp:wrapNone/>
            <wp:docPr id="153" name="Freeform 1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6"/>
                            <a:pt x="966" y="187716"/>
                            <a:pt x="2899" y="192383"/>
                          </a:cubicBezTo>
                          <a:cubicBezTo>
                            <a:pt x="4833" y="197052"/>
                            <a:pt x="7586" y="201171"/>
                            <a:pt x="11159" y="204745"/>
                          </a:cubicBezTo>
                          <a:cubicBezTo>
                            <a:pt x="14732" y="208320"/>
                            <a:pt x="18851" y="211070"/>
                            <a:pt x="23519" y="213000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6"/>
                            <a:pt x="1055979" y="213003"/>
                          </a:cubicBezTo>
                          <a:cubicBezTo>
                            <a:pt x="1060648" y="211070"/>
                            <a:pt x="1064767" y="208320"/>
                            <a:pt x="1068340" y="204745"/>
                          </a:cubicBezTo>
                          <a:cubicBezTo>
                            <a:pt x="1071913" y="201171"/>
                            <a:pt x="1074666" y="197052"/>
                            <a:pt x="1076599" y="192383"/>
                          </a:cubicBezTo>
                          <a:cubicBezTo>
                            <a:pt x="1078533" y="187716"/>
                            <a:pt x="1079500" y="182856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500" y="33048"/>
                            <a:pt x="1078533" y="28191"/>
                            <a:pt x="1076599" y="23523"/>
                          </a:cubicBezTo>
                          <a:cubicBezTo>
                            <a:pt x="1074666" y="18854"/>
                            <a:pt x="1071913" y="14733"/>
                            <a:pt x="1068340" y="11161"/>
                          </a:cubicBezTo>
                          <a:cubicBezTo>
                            <a:pt x="1064767" y="7589"/>
                            <a:pt x="1060648" y="4836"/>
                            <a:pt x="1055979" y="2904"/>
                          </a:cubicBezTo>
                          <a:cubicBezTo>
                            <a:pt x="1051312" y="968"/>
                            <a:pt x="1046452" y="0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7" y="0"/>
                            <a:pt x="28187" y="968"/>
                            <a:pt x="23519" y="2904"/>
                          </a:cubicBezTo>
                          <a:cubicBezTo>
                            <a:pt x="18851" y="4836"/>
                            <a:pt x="14732" y="7589"/>
                            <a:pt x="11159" y="11161"/>
                          </a:cubicBezTo>
                          <a:cubicBezTo>
                            <a:pt x="7586" y="14733"/>
                            <a:pt x="4833" y="18854"/>
                            <a:pt x="2899" y="23523"/>
                          </a:cubicBezTo>
                          <a:cubicBezTo>
                            <a:pt x="966" y="28191"/>
                            <a:pt x="0" y="33048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接下来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分成了两个不同的分支，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一个分支是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Er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or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，它表示不希望被程序捕获或者是程序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无法处理的错误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另一个分支是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ception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，它表示用户程序可能捕捉的异常情况或者说是程序可以处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理的异常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130"/>
          <w:tab w:val="left" w:pos="2910"/>
          <w:tab w:val="left" w:pos="6616"/>
        </w:tabs>
        <w:spacing w:before="139" w:after="0" w:line="315" w:lineRule="exact"/>
        <w:ind w:left="990" w:right="841" w:firstLine="0"/>
      </w:pPr>
      <w:r>
        <w:drawing>
          <wp:anchor simplePos="0" relativeHeight="251658296" behindDoc="1" locked="0" layoutInCell="1" allowOverlap="1">
            <wp:simplePos x="0" y="0"/>
            <wp:positionH relativeFrom="page">
              <wp:posOffset>1583302</wp:posOffset>
            </wp:positionH>
            <wp:positionV relativeFrom="line">
              <wp:posOffset>190470</wp:posOffset>
            </wp:positionV>
            <wp:extent cx="800472" cy="152470"/>
            <wp:effectExtent l="0" t="0" r="0" b="0"/>
            <wp:wrapNone/>
            <wp:docPr id="154" name="Freeform 1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3"/>
                            <a:pt x="805" y="179712"/>
                            <a:pt x="2416" y="183602"/>
                          </a:cubicBezTo>
                          <a:cubicBezTo>
                            <a:pt x="4028" y="187493"/>
                            <a:pt x="6322" y="190927"/>
                            <a:pt x="9298" y="193902"/>
                          </a:cubicBezTo>
                          <a:cubicBezTo>
                            <a:pt x="12275" y="196880"/>
                            <a:pt x="15709" y="199174"/>
                            <a:pt x="19599" y="200785"/>
                          </a:cubicBezTo>
                          <a:cubicBezTo>
                            <a:pt x="23489" y="202396"/>
                            <a:pt x="27539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60" y="203200"/>
                            <a:pt x="1043310" y="202393"/>
                            <a:pt x="1047200" y="200785"/>
                          </a:cubicBezTo>
                          <a:cubicBezTo>
                            <a:pt x="1051090" y="199174"/>
                            <a:pt x="1054524" y="196880"/>
                            <a:pt x="1057501" y="193902"/>
                          </a:cubicBezTo>
                          <a:cubicBezTo>
                            <a:pt x="1060477" y="190927"/>
                            <a:pt x="1062771" y="187493"/>
                            <a:pt x="1064383" y="183602"/>
                          </a:cubicBezTo>
                          <a:cubicBezTo>
                            <a:pt x="1065993" y="179712"/>
                            <a:pt x="1066800" y="175663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800" y="27541"/>
                            <a:pt x="1065993" y="23494"/>
                            <a:pt x="1064383" y="19604"/>
                          </a:cubicBezTo>
                          <a:cubicBezTo>
                            <a:pt x="1062771" y="15714"/>
                            <a:pt x="1060477" y="12277"/>
                            <a:pt x="1057501" y="9301"/>
                          </a:cubicBezTo>
                          <a:cubicBezTo>
                            <a:pt x="1054524" y="6324"/>
                            <a:pt x="1051090" y="4031"/>
                            <a:pt x="1047200" y="2417"/>
                          </a:cubicBezTo>
                          <a:cubicBezTo>
                            <a:pt x="1043310" y="808"/>
                            <a:pt x="1039260" y="0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21"/>
                          </a:cubicBezTo>
                          <a:cubicBezTo>
                            <a:pt x="15709" y="4033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5" behindDoc="1" locked="0" layoutInCell="1" allowOverlap="1">
            <wp:simplePos x="0" y="0"/>
            <wp:positionH relativeFrom="page">
              <wp:posOffset>1578537</wp:posOffset>
            </wp:positionH>
            <wp:positionV relativeFrom="line">
              <wp:posOffset>185706</wp:posOffset>
            </wp:positionV>
            <wp:extent cx="810001" cy="162000"/>
            <wp:effectExtent l="0" t="0" r="0" b="0"/>
            <wp:wrapNone/>
            <wp:docPr id="155" name="Freeform 1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6"/>
                            <a:pt x="966" y="187716"/>
                            <a:pt x="2899" y="192383"/>
                          </a:cubicBezTo>
                          <a:cubicBezTo>
                            <a:pt x="4833" y="197052"/>
                            <a:pt x="7586" y="201171"/>
                            <a:pt x="11159" y="204745"/>
                          </a:cubicBezTo>
                          <a:cubicBezTo>
                            <a:pt x="14732" y="208316"/>
                            <a:pt x="18851" y="211070"/>
                            <a:pt x="23519" y="213003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6"/>
                            <a:pt x="1055979" y="213000"/>
                          </a:cubicBezTo>
                          <a:cubicBezTo>
                            <a:pt x="1060646" y="211068"/>
                            <a:pt x="1064767" y="208316"/>
                            <a:pt x="1068340" y="204745"/>
                          </a:cubicBezTo>
                          <a:cubicBezTo>
                            <a:pt x="1071913" y="201171"/>
                            <a:pt x="1074666" y="197052"/>
                            <a:pt x="1076599" y="192383"/>
                          </a:cubicBezTo>
                          <a:cubicBezTo>
                            <a:pt x="1078532" y="187716"/>
                            <a:pt x="1079500" y="182856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500" y="33050"/>
                            <a:pt x="1078532" y="28191"/>
                            <a:pt x="1076599" y="23523"/>
                          </a:cubicBezTo>
                          <a:cubicBezTo>
                            <a:pt x="1074666" y="18855"/>
                            <a:pt x="1071913" y="14733"/>
                            <a:pt x="1068340" y="11161"/>
                          </a:cubicBezTo>
                          <a:cubicBezTo>
                            <a:pt x="1064767" y="7589"/>
                            <a:pt x="1060646" y="4836"/>
                            <a:pt x="1055979" y="2904"/>
                          </a:cubicBezTo>
                          <a:cubicBezTo>
                            <a:pt x="1051312" y="968"/>
                            <a:pt x="1046452" y="0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7" y="0"/>
                            <a:pt x="28187" y="969"/>
                            <a:pt x="23519" y="2907"/>
                          </a:cubicBezTo>
                          <a:cubicBezTo>
                            <a:pt x="18851" y="4837"/>
                            <a:pt x="14732" y="7589"/>
                            <a:pt x="11159" y="11161"/>
                          </a:cubicBezTo>
                          <a:cubicBezTo>
                            <a:pt x="7586" y="14733"/>
                            <a:pt x="4833" y="18854"/>
                            <a:pt x="2899" y="23523"/>
                          </a:cubicBezTo>
                          <a:cubicBezTo>
                            <a:pt x="966" y="28191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9" behindDoc="1" locked="0" layoutInCell="1" allowOverlap="1">
            <wp:simplePos x="0" y="0"/>
            <wp:positionH relativeFrom="page">
              <wp:posOffset>3422482</wp:posOffset>
            </wp:positionH>
            <wp:positionV relativeFrom="line">
              <wp:posOffset>190470</wp:posOffset>
            </wp:positionV>
            <wp:extent cx="1276945" cy="152470"/>
            <wp:effectExtent l="0" t="0" r="0" b="0"/>
            <wp:wrapNone/>
            <wp:docPr id="156" name="Freeform 1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76945" cy="152470"/>
                    </a:xfrm>
                    <a:custGeom>
                      <a:rect l="l" t="t" r="r" b="b"/>
                      <a:pathLst>
                        <a:path w="17018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3"/>
                            <a:pt x="806" y="179712"/>
                            <a:pt x="2418" y="183602"/>
                          </a:cubicBezTo>
                          <a:cubicBezTo>
                            <a:pt x="4029" y="187493"/>
                            <a:pt x="6322" y="190927"/>
                            <a:pt x="9301" y="193902"/>
                          </a:cubicBezTo>
                          <a:cubicBezTo>
                            <a:pt x="12277" y="196880"/>
                            <a:pt x="15710" y="199174"/>
                            <a:pt x="19600" y="200785"/>
                          </a:cubicBezTo>
                          <a:cubicBezTo>
                            <a:pt x="23490" y="202396"/>
                            <a:pt x="27541" y="203200"/>
                            <a:pt x="31752" y="203200"/>
                          </a:cubicBezTo>
                          <a:lnTo>
                            <a:pt x="1670052" y="203200"/>
                          </a:lnTo>
                          <a:cubicBezTo>
                            <a:pt x="1674262" y="203200"/>
                            <a:pt x="1678311" y="202393"/>
                            <a:pt x="1682200" y="200785"/>
                          </a:cubicBezTo>
                          <a:cubicBezTo>
                            <a:pt x="1686090" y="199174"/>
                            <a:pt x="1689524" y="196880"/>
                            <a:pt x="1692501" y="193902"/>
                          </a:cubicBezTo>
                          <a:cubicBezTo>
                            <a:pt x="1695478" y="190927"/>
                            <a:pt x="1697773" y="187493"/>
                            <a:pt x="1699385" y="183602"/>
                          </a:cubicBezTo>
                          <a:cubicBezTo>
                            <a:pt x="1700995" y="179712"/>
                            <a:pt x="1701800" y="175663"/>
                            <a:pt x="1701802" y="171450"/>
                          </a:cubicBezTo>
                          <a:lnTo>
                            <a:pt x="1701802" y="31750"/>
                          </a:lnTo>
                          <a:cubicBezTo>
                            <a:pt x="1701800" y="27541"/>
                            <a:pt x="1700995" y="23494"/>
                            <a:pt x="1699383" y="19604"/>
                          </a:cubicBezTo>
                          <a:cubicBezTo>
                            <a:pt x="1697773" y="15714"/>
                            <a:pt x="1695478" y="12277"/>
                            <a:pt x="1692501" y="9301"/>
                          </a:cubicBezTo>
                          <a:cubicBezTo>
                            <a:pt x="1689524" y="6324"/>
                            <a:pt x="1686090" y="4031"/>
                            <a:pt x="1682200" y="2417"/>
                          </a:cubicBezTo>
                          <a:cubicBezTo>
                            <a:pt x="1678311" y="808"/>
                            <a:pt x="1674262" y="0"/>
                            <a:pt x="1670052" y="0"/>
                          </a:cubicBezTo>
                          <a:lnTo>
                            <a:pt x="31752" y="0"/>
                          </a:lnTo>
                          <a:cubicBezTo>
                            <a:pt x="27541" y="0"/>
                            <a:pt x="23490" y="808"/>
                            <a:pt x="19600" y="2421"/>
                          </a:cubicBezTo>
                          <a:cubicBezTo>
                            <a:pt x="15710" y="4033"/>
                            <a:pt x="12277" y="6324"/>
                            <a:pt x="9301" y="9301"/>
                          </a:cubicBezTo>
                          <a:cubicBezTo>
                            <a:pt x="6322" y="12277"/>
                            <a:pt x="4029" y="15713"/>
                            <a:pt x="2418" y="19602"/>
                          </a:cubicBezTo>
                          <a:cubicBezTo>
                            <a:pt x="806" y="23491"/>
                            <a:pt x="0" y="27541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8" behindDoc="1" locked="0" layoutInCell="1" allowOverlap="1">
            <wp:simplePos x="0" y="0"/>
            <wp:positionH relativeFrom="page">
              <wp:posOffset>3417717</wp:posOffset>
            </wp:positionH>
            <wp:positionV relativeFrom="line">
              <wp:posOffset>185706</wp:posOffset>
            </wp:positionV>
            <wp:extent cx="1286474" cy="162000"/>
            <wp:effectExtent l="0" t="0" r="0" b="0"/>
            <wp:wrapNone/>
            <wp:docPr id="157" name="Freeform 1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86474" cy="162000"/>
                    </a:xfrm>
                    <a:custGeom>
                      <a:rect l="l" t="t" r="r" b="b"/>
                      <a:pathLst>
                        <a:path w="17145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6"/>
                            <a:pt x="968" y="187716"/>
                            <a:pt x="2901" y="192383"/>
                          </a:cubicBezTo>
                          <a:cubicBezTo>
                            <a:pt x="4834" y="197052"/>
                            <a:pt x="7587" y="201171"/>
                            <a:pt x="11161" y="204745"/>
                          </a:cubicBezTo>
                          <a:cubicBezTo>
                            <a:pt x="14732" y="208316"/>
                            <a:pt x="18853" y="211070"/>
                            <a:pt x="23521" y="213003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1676402" y="215900"/>
                          </a:lnTo>
                          <a:cubicBezTo>
                            <a:pt x="1681454" y="215900"/>
                            <a:pt x="1686314" y="214936"/>
                            <a:pt x="1690981" y="213000"/>
                          </a:cubicBezTo>
                          <a:cubicBezTo>
                            <a:pt x="1695648" y="211068"/>
                            <a:pt x="1699768" y="208316"/>
                            <a:pt x="1703342" y="204745"/>
                          </a:cubicBezTo>
                          <a:cubicBezTo>
                            <a:pt x="1706914" y="201171"/>
                            <a:pt x="1709668" y="197052"/>
                            <a:pt x="1711601" y="192383"/>
                          </a:cubicBezTo>
                          <a:cubicBezTo>
                            <a:pt x="1713534" y="187716"/>
                            <a:pt x="1714500" y="182856"/>
                            <a:pt x="1714502" y="177800"/>
                          </a:cubicBezTo>
                          <a:lnTo>
                            <a:pt x="1714502" y="38100"/>
                          </a:lnTo>
                          <a:cubicBezTo>
                            <a:pt x="1714500" y="33050"/>
                            <a:pt x="1713534" y="28191"/>
                            <a:pt x="1711601" y="23523"/>
                          </a:cubicBezTo>
                          <a:cubicBezTo>
                            <a:pt x="1709668" y="18855"/>
                            <a:pt x="1706914" y="14733"/>
                            <a:pt x="1703342" y="11161"/>
                          </a:cubicBezTo>
                          <a:cubicBezTo>
                            <a:pt x="1699768" y="7589"/>
                            <a:pt x="1695648" y="4836"/>
                            <a:pt x="1690981" y="2904"/>
                          </a:cubicBezTo>
                          <a:cubicBezTo>
                            <a:pt x="1686314" y="968"/>
                            <a:pt x="1681454" y="0"/>
                            <a:pt x="1676402" y="0"/>
                          </a:cubicBezTo>
                          <a:lnTo>
                            <a:pt x="38102" y="0"/>
                          </a:lnTo>
                          <a:cubicBezTo>
                            <a:pt x="33048" y="0"/>
                            <a:pt x="28189" y="969"/>
                            <a:pt x="23521" y="2907"/>
                          </a:cubicBezTo>
                          <a:cubicBezTo>
                            <a:pt x="18853" y="4837"/>
                            <a:pt x="14732" y="7589"/>
                            <a:pt x="11161" y="11161"/>
                          </a:cubicBezTo>
                          <a:cubicBezTo>
                            <a:pt x="7587" y="14733"/>
                            <a:pt x="4834" y="18854"/>
                            <a:pt x="2901" y="23523"/>
                          </a:cubicBezTo>
                          <a:cubicBezTo>
                            <a:pt x="968" y="28191"/>
                            <a:pt x="0" y="33050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其中异常类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又分为运行时异常</w:t>
      </w:r>
      <w:r>
        <w:rPr lang="zh-CN" sz="19" baseline="0" dirty="0">
          <w:jc w:val="left"/>
          <w:rFonts w:ascii="宋体" w:hAnsi="宋体" w:cs="宋体"/>
          <w:color w:val="333333"/>
          <w:spacing w:val="16"/>
          <w:sz w:val="19"/>
          <w:szCs w:val="19"/>
        </w:rPr>
        <w:t>( 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RuntimeExceptio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和非运行时异常。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异常又可以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32" behindDoc="1" locked="0" layoutInCell="1" allowOverlap="1">
            <wp:simplePos x="0" y="0"/>
            <wp:positionH relativeFrom="page">
              <wp:posOffset>2078833</wp:posOffset>
            </wp:positionH>
            <wp:positionV relativeFrom="line">
              <wp:posOffset>47536</wp:posOffset>
            </wp:positionV>
            <wp:extent cx="1477061" cy="152470"/>
            <wp:effectExtent l="0" t="0" r="0" b="0"/>
            <wp:wrapNone/>
            <wp:docPr id="158" name="Freeform 1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77061" cy="152470"/>
                    </a:xfrm>
                    <a:custGeom>
                      <a:rect l="l" t="t" r="r" b="b"/>
                      <a:pathLst>
                        <a:path w="1968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0"/>
                            <a:pt x="2416" y="183600"/>
                          </a:cubicBezTo>
                          <a:cubicBezTo>
                            <a:pt x="4028" y="187493"/>
                            <a:pt x="6322" y="190925"/>
                            <a:pt x="9298" y="193902"/>
                          </a:cubicBezTo>
                          <a:cubicBezTo>
                            <a:pt x="12275" y="196880"/>
                            <a:pt x="15709" y="199174"/>
                            <a:pt x="19599" y="200785"/>
                          </a:cubicBezTo>
                          <a:cubicBezTo>
                            <a:pt x="23489" y="202396"/>
                            <a:pt x="27539" y="203200"/>
                            <a:pt x="31750" y="203200"/>
                          </a:cubicBezTo>
                          <a:lnTo>
                            <a:pt x="1936750" y="203200"/>
                          </a:lnTo>
                          <a:cubicBezTo>
                            <a:pt x="1940960" y="203200"/>
                            <a:pt x="1945009" y="202396"/>
                            <a:pt x="1948900" y="200785"/>
                          </a:cubicBezTo>
                          <a:cubicBezTo>
                            <a:pt x="1952790" y="199174"/>
                            <a:pt x="1956224" y="196880"/>
                            <a:pt x="1959200" y="193902"/>
                          </a:cubicBezTo>
                          <a:cubicBezTo>
                            <a:pt x="1962177" y="190925"/>
                            <a:pt x="1964471" y="187493"/>
                            <a:pt x="1966083" y="183600"/>
                          </a:cubicBezTo>
                          <a:cubicBezTo>
                            <a:pt x="1967693" y="179710"/>
                            <a:pt x="1968498" y="175661"/>
                            <a:pt x="1968500" y="171450"/>
                          </a:cubicBezTo>
                          <a:lnTo>
                            <a:pt x="1968500" y="31750"/>
                          </a:lnTo>
                          <a:cubicBezTo>
                            <a:pt x="1968498" y="27541"/>
                            <a:pt x="1967693" y="23491"/>
                            <a:pt x="1966083" y="19602"/>
                          </a:cubicBezTo>
                          <a:cubicBezTo>
                            <a:pt x="1964471" y="15713"/>
                            <a:pt x="1962177" y="12279"/>
                            <a:pt x="1959200" y="9302"/>
                          </a:cubicBezTo>
                          <a:cubicBezTo>
                            <a:pt x="1956224" y="6327"/>
                            <a:pt x="1952790" y="4033"/>
                            <a:pt x="1948900" y="2421"/>
                          </a:cubicBezTo>
                          <a:cubicBezTo>
                            <a:pt x="1945009" y="808"/>
                            <a:pt x="1940960" y="0"/>
                            <a:pt x="19367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8"/>
                            <a:pt x="19599" y="2421"/>
                          </a:cubicBezTo>
                          <a:cubicBezTo>
                            <a:pt x="15709" y="4033"/>
                            <a:pt x="12275" y="6327"/>
                            <a:pt x="9298" y="9302"/>
                          </a:cubicBezTo>
                          <a:cubicBezTo>
                            <a:pt x="6322" y="12279"/>
                            <a:pt x="4028" y="15713"/>
                            <a:pt x="2416" y="19602"/>
                          </a:cubicBezTo>
                          <a:cubicBezTo>
                            <a:pt x="805" y="23491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1" behindDoc="1" locked="0" layoutInCell="1" allowOverlap="1">
            <wp:simplePos x="0" y="0"/>
            <wp:positionH relativeFrom="page">
              <wp:posOffset>2074068</wp:posOffset>
            </wp:positionH>
            <wp:positionV relativeFrom="line">
              <wp:posOffset>42771</wp:posOffset>
            </wp:positionV>
            <wp:extent cx="1486591" cy="162000"/>
            <wp:effectExtent l="0" t="0" r="0" b="0"/>
            <wp:wrapNone/>
            <wp:docPr id="159" name="Freeform 1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86591" cy="162000"/>
                    </a:xfrm>
                    <a:custGeom>
                      <a:rect l="l" t="t" r="r" b="b"/>
                      <a:pathLst>
                        <a:path w="19812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3"/>
                            <a:pt x="966" y="187716"/>
                            <a:pt x="2899" y="192381"/>
                          </a:cubicBezTo>
                          <a:cubicBezTo>
                            <a:pt x="4833" y="197050"/>
                            <a:pt x="7586" y="201170"/>
                            <a:pt x="11159" y="204743"/>
                          </a:cubicBezTo>
                          <a:cubicBezTo>
                            <a:pt x="14732" y="208316"/>
                            <a:pt x="18851" y="211070"/>
                            <a:pt x="23520" y="213003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1943100" y="215900"/>
                          </a:lnTo>
                          <a:cubicBezTo>
                            <a:pt x="1948152" y="215900"/>
                            <a:pt x="1953012" y="214936"/>
                            <a:pt x="1957679" y="213003"/>
                          </a:cubicBezTo>
                          <a:cubicBezTo>
                            <a:pt x="1962346" y="211070"/>
                            <a:pt x="1966466" y="208316"/>
                            <a:pt x="1970040" y="204743"/>
                          </a:cubicBezTo>
                          <a:cubicBezTo>
                            <a:pt x="1973612" y="201170"/>
                            <a:pt x="1976366" y="197050"/>
                            <a:pt x="1978299" y="192381"/>
                          </a:cubicBezTo>
                          <a:cubicBezTo>
                            <a:pt x="1980232" y="187716"/>
                            <a:pt x="1981198" y="182853"/>
                            <a:pt x="1981200" y="177800"/>
                          </a:cubicBezTo>
                          <a:lnTo>
                            <a:pt x="1981200" y="38100"/>
                          </a:lnTo>
                          <a:cubicBezTo>
                            <a:pt x="1981198" y="33051"/>
                            <a:pt x="1980232" y="28194"/>
                            <a:pt x="1978299" y="23525"/>
                          </a:cubicBezTo>
                          <a:cubicBezTo>
                            <a:pt x="1976366" y="18857"/>
                            <a:pt x="1973612" y="14734"/>
                            <a:pt x="1970040" y="11163"/>
                          </a:cubicBezTo>
                          <a:cubicBezTo>
                            <a:pt x="1966466" y="7592"/>
                            <a:pt x="1962346" y="4837"/>
                            <a:pt x="1957679" y="2907"/>
                          </a:cubicBezTo>
                          <a:cubicBezTo>
                            <a:pt x="1953012" y="968"/>
                            <a:pt x="1948152" y="0"/>
                            <a:pt x="1943100" y="0"/>
                          </a:cubicBezTo>
                          <a:lnTo>
                            <a:pt x="38100" y="0"/>
                          </a:lnTo>
                          <a:cubicBezTo>
                            <a:pt x="33047" y="0"/>
                            <a:pt x="28187" y="968"/>
                            <a:pt x="23520" y="2907"/>
                          </a:cubicBezTo>
                          <a:cubicBezTo>
                            <a:pt x="18851" y="4837"/>
                            <a:pt x="14732" y="7592"/>
                            <a:pt x="11159" y="11163"/>
                          </a:cubicBezTo>
                          <a:cubicBezTo>
                            <a:pt x="7586" y="14734"/>
                            <a:pt x="4833" y="18857"/>
                            <a:pt x="2899" y="23525"/>
                          </a:cubicBezTo>
                          <a:cubicBezTo>
                            <a:pt x="966" y="28194"/>
                            <a:pt x="0" y="33051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4" behindDoc="1" locked="0" layoutInCell="1" allowOverlap="1">
            <wp:simplePos x="0" y="0"/>
            <wp:positionH relativeFrom="page">
              <wp:posOffset>4432601</wp:posOffset>
            </wp:positionH>
            <wp:positionV relativeFrom="line">
              <wp:posOffset>47536</wp:posOffset>
            </wp:positionV>
            <wp:extent cx="1343651" cy="152470"/>
            <wp:effectExtent l="0" t="0" r="0" b="0"/>
            <wp:wrapNone/>
            <wp:docPr id="160" name="Freeform 1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343651" cy="152470"/>
                    </a:xfrm>
                    <a:custGeom>
                      <a:rect l="l" t="t" r="r" b="b"/>
                      <a:pathLst>
                        <a:path w="17907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10"/>
                            <a:pt x="2418" y="183600"/>
                          </a:cubicBezTo>
                          <a:cubicBezTo>
                            <a:pt x="4029" y="187493"/>
                            <a:pt x="6322" y="190925"/>
                            <a:pt x="9301" y="193902"/>
                          </a:cubicBezTo>
                          <a:cubicBezTo>
                            <a:pt x="12277" y="196880"/>
                            <a:pt x="15710" y="199174"/>
                            <a:pt x="19600" y="200785"/>
                          </a:cubicBezTo>
                          <a:cubicBezTo>
                            <a:pt x="23490" y="202396"/>
                            <a:pt x="27540" y="203200"/>
                            <a:pt x="31752" y="203200"/>
                          </a:cubicBezTo>
                          <a:lnTo>
                            <a:pt x="1758952" y="203200"/>
                          </a:lnTo>
                          <a:cubicBezTo>
                            <a:pt x="1763161" y="203200"/>
                            <a:pt x="1767211" y="202396"/>
                            <a:pt x="1771102" y="200785"/>
                          </a:cubicBezTo>
                          <a:cubicBezTo>
                            <a:pt x="1774990" y="199174"/>
                            <a:pt x="1778425" y="196880"/>
                            <a:pt x="1781401" y="193902"/>
                          </a:cubicBezTo>
                          <a:cubicBezTo>
                            <a:pt x="1784379" y="190925"/>
                            <a:pt x="1786672" y="187493"/>
                            <a:pt x="1788283" y="183600"/>
                          </a:cubicBezTo>
                          <a:cubicBezTo>
                            <a:pt x="1789895" y="179710"/>
                            <a:pt x="1790702" y="175661"/>
                            <a:pt x="1790702" y="171450"/>
                          </a:cubicBezTo>
                          <a:lnTo>
                            <a:pt x="1790702" y="31750"/>
                          </a:lnTo>
                          <a:cubicBezTo>
                            <a:pt x="1790702" y="27541"/>
                            <a:pt x="1789895" y="23491"/>
                            <a:pt x="1788283" y="19602"/>
                          </a:cubicBezTo>
                          <a:cubicBezTo>
                            <a:pt x="1786672" y="15713"/>
                            <a:pt x="1784379" y="12279"/>
                            <a:pt x="1781401" y="9302"/>
                          </a:cubicBezTo>
                          <a:cubicBezTo>
                            <a:pt x="1778425" y="6327"/>
                            <a:pt x="1774990" y="4033"/>
                            <a:pt x="1771102" y="2421"/>
                          </a:cubicBezTo>
                          <a:cubicBezTo>
                            <a:pt x="1767211" y="808"/>
                            <a:pt x="1763161" y="0"/>
                            <a:pt x="1758952" y="0"/>
                          </a:cubicBezTo>
                          <a:lnTo>
                            <a:pt x="31752" y="0"/>
                          </a:lnTo>
                          <a:cubicBezTo>
                            <a:pt x="27540" y="0"/>
                            <a:pt x="23490" y="808"/>
                            <a:pt x="19600" y="2421"/>
                          </a:cubicBezTo>
                          <a:cubicBezTo>
                            <a:pt x="15710" y="4033"/>
                            <a:pt x="12277" y="6327"/>
                            <a:pt x="9301" y="9302"/>
                          </a:cubicBezTo>
                          <a:cubicBezTo>
                            <a:pt x="6322" y="12279"/>
                            <a:pt x="4029" y="15713"/>
                            <a:pt x="2418" y="19602"/>
                          </a:cubicBezTo>
                          <a:cubicBezTo>
                            <a:pt x="806" y="23491"/>
                            <a:pt x="0" y="27541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1" locked="0" layoutInCell="1" allowOverlap="1">
            <wp:simplePos x="0" y="0"/>
            <wp:positionH relativeFrom="page">
              <wp:posOffset>4427837</wp:posOffset>
            </wp:positionH>
            <wp:positionV relativeFrom="line">
              <wp:posOffset>42771</wp:posOffset>
            </wp:positionV>
            <wp:extent cx="1353180" cy="162000"/>
            <wp:effectExtent l="0" t="0" r="0" b="0"/>
            <wp:wrapNone/>
            <wp:docPr id="161" name="Freeform 1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353180" cy="162000"/>
                    </a:xfrm>
                    <a:custGeom>
                      <a:rect l="l" t="t" r="r" b="b"/>
                      <a:pathLst>
                        <a:path w="18034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3"/>
                            <a:pt x="968" y="187716"/>
                            <a:pt x="2901" y="192381"/>
                          </a:cubicBezTo>
                          <a:cubicBezTo>
                            <a:pt x="4834" y="197050"/>
                            <a:pt x="7587" y="201170"/>
                            <a:pt x="11161" y="204743"/>
                          </a:cubicBezTo>
                          <a:cubicBezTo>
                            <a:pt x="14732" y="208316"/>
                            <a:pt x="18853" y="211070"/>
                            <a:pt x="23521" y="213003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1765302" y="215900"/>
                          </a:lnTo>
                          <a:cubicBezTo>
                            <a:pt x="1770354" y="215900"/>
                            <a:pt x="1775214" y="214936"/>
                            <a:pt x="1779880" y="213003"/>
                          </a:cubicBezTo>
                          <a:cubicBezTo>
                            <a:pt x="1784548" y="211070"/>
                            <a:pt x="1788670" y="208316"/>
                            <a:pt x="1792241" y="204743"/>
                          </a:cubicBezTo>
                          <a:cubicBezTo>
                            <a:pt x="1795814" y="201170"/>
                            <a:pt x="1798567" y="197050"/>
                            <a:pt x="1800501" y="192381"/>
                          </a:cubicBezTo>
                          <a:cubicBezTo>
                            <a:pt x="1802434" y="187716"/>
                            <a:pt x="1803402" y="182853"/>
                            <a:pt x="1803402" y="177800"/>
                          </a:cubicBezTo>
                          <a:lnTo>
                            <a:pt x="1803402" y="38100"/>
                          </a:lnTo>
                          <a:cubicBezTo>
                            <a:pt x="1803402" y="33051"/>
                            <a:pt x="1802434" y="28194"/>
                            <a:pt x="1800501" y="23525"/>
                          </a:cubicBezTo>
                          <a:cubicBezTo>
                            <a:pt x="1798567" y="18857"/>
                            <a:pt x="1795814" y="14734"/>
                            <a:pt x="1792241" y="11163"/>
                          </a:cubicBezTo>
                          <a:cubicBezTo>
                            <a:pt x="1788670" y="7592"/>
                            <a:pt x="1784548" y="4837"/>
                            <a:pt x="1779880" y="2907"/>
                          </a:cubicBezTo>
                          <a:cubicBezTo>
                            <a:pt x="1775214" y="968"/>
                            <a:pt x="1770354" y="0"/>
                            <a:pt x="1765302" y="0"/>
                          </a:cubicBezTo>
                          <a:lnTo>
                            <a:pt x="38102" y="0"/>
                          </a:lnTo>
                          <a:cubicBezTo>
                            <a:pt x="33048" y="0"/>
                            <a:pt x="28189" y="968"/>
                            <a:pt x="23521" y="2907"/>
                          </a:cubicBezTo>
                          <a:cubicBezTo>
                            <a:pt x="18853" y="4837"/>
                            <a:pt x="14732" y="7592"/>
                            <a:pt x="11161" y="11163"/>
                          </a:cubicBezTo>
                          <a:cubicBezTo>
                            <a:pt x="7587" y="14734"/>
                            <a:pt x="4834" y="18857"/>
                            <a:pt x="2901" y="23525"/>
                          </a:cubicBezTo>
                          <a:cubicBezTo>
                            <a:pt x="968" y="28194"/>
                            <a:pt x="0" y="33051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分为不受检查异常（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Unchecked 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）和检查异常（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Checked 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异常之间的区别与联系	</w:t>
      </w:r>
      <w:hyperlink r:id="rId132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373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119632</wp:posOffset>
            </wp:positionV>
            <wp:extent cx="5650953" cy="9529"/>
            <wp:effectExtent l="0" t="0" r="0" b="0"/>
            <wp:wrapNone/>
            <wp:docPr id="162" name="Freeform 1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Er</w:t>
      </w:r>
      <w:r>
        <w:rPr lang="zh-CN" sz="31" baseline="0" dirty="0">
          <w:jc w:val="left"/>
          <w:rFonts w:ascii="宋体" w:hAnsi="宋体" w:cs="宋体"/>
          <w:color w:val="333333"/>
          <w:spacing w:val="-20"/>
          <w:sz w:val="31"/>
          <w:szCs w:val="31"/>
        </w:rPr>
        <w:t>r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or	</w:t>
      </w:r>
      <w:hyperlink r:id="rId133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1155" w:right="0" w:firstLine="0"/>
      </w:pPr>
      <w:r>
        <w:drawing>
          <wp:anchor simplePos="0" relativeHeight="25165839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210156</wp:posOffset>
            </wp:positionV>
            <wp:extent cx="533648" cy="152470"/>
            <wp:effectExtent l="0" t="0" r="0" b="0"/>
            <wp:wrapNone/>
            <wp:docPr id="163" name="Freeform 1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3"/>
                            <a:pt x="805" y="179712"/>
                            <a:pt x="2416" y="183603"/>
                          </a:cubicBezTo>
                          <a:cubicBezTo>
                            <a:pt x="4028" y="187494"/>
                            <a:pt x="6322" y="190928"/>
                            <a:pt x="9298" y="193903"/>
                          </a:cubicBezTo>
                          <a:cubicBezTo>
                            <a:pt x="12275" y="196882"/>
                            <a:pt x="15709" y="199174"/>
                            <a:pt x="19599" y="200785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7"/>
                          </a:cubicBezTo>
                          <a:cubicBezTo>
                            <a:pt x="695490" y="199176"/>
                            <a:pt x="698922" y="196882"/>
                            <a:pt x="701901" y="193903"/>
                          </a:cubicBezTo>
                          <a:cubicBezTo>
                            <a:pt x="704877" y="190928"/>
                            <a:pt x="707171" y="187494"/>
                            <a:pt x="708783" y="183603"/>
                          </a:cubicBezTo>
                          <a:cubicBezTo>
                            <a:pt x="710393" y="179712"/>
                            <a:pt x="711200" y="175663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41"/>
                            <a:pt x="710393" y="23492"/>
                            <a:pt x="708783" y="19602"/>
                          </a:cubicBezTo>
                          <a:cubicBezTo>
                            <a:pt x="707171" y="15713"/>
                            <a:pt x="704877" y="12277"/>
                            <a:pt x="701901" y="9301"/>
                          </a:cubicBezTo>
                          <a:cubicBezTo>
                            <a:pt x="698922" y="6326"/>
                            <a:pt x="695490" y="4033"/>
                            <a:pt x="691600" y="2417"/>
                          </a:cubicBezTo>
                          <a:cubicBezTo>
                            <a:pt x="687710" y="808"/>
                            <a:pt x="683660" y="2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8"/>
                            <a:pt x="19599" y="2417"/>
                          </a:cubicBezTo>
                          <a:cubicBezTo>
                            <a:pt x="15709" y="4033"/>
                            <a:pt x="12275" y="6326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2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2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205392</wp:posOffset>
            </wp:positionV>
            <wp:extent cx="543177" cy="162000"/>
            <wp:effectExtent l="0" t="0" r="0" b="0"/>
            <wp:wrapNone/>
            <wp:docPr id="164" name="Freeform 1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900" y="192383"/>
                          </a:cubicBezTo>
                          <a:cubicBezTo>
                            <a:pt x="4833" y="197052"/>
                            <a:pt x="7586" y="201171"/>
                            <a:pt x="11159" y="204743"/>
                          </a:cubicBezTo>
                          <a:cubicBezTo>
                            <a:pt x="14731" y="208316"/>
                            <a:pt x="18851" y="211068"/>
                            <a:pt x="23519" y="213001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6"/>
                            <a:pt x="700379" y="213003"/>
                          </a:cubicBezTo>
                          <a:cubicBezTo>
                            <a:pt x="705048" y="211070"/>
                            <a:pt x="709167" y="208316"/>
                            <a:pt x="712740" y="204743"/>
                          </a:cubicBezTo>
                          <a:cubicBezTo>
                            <a:pt x="716313" y="201171"/>
                            <a:pt x="719066" y="197052"/>
                            <a:pt x="720999" y="192383"/>
                          </a:cubicBezTo>
                          <a:cubicBezTo>
                            <a:pt x="722933" y="187716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48"/>
                            <a:pt x="722933" y="28191"/>
                            <a:pt x="720999" y="23523"/>
                          </a:cubicBezTo>
                          <a:cubicBezTo>
                            <a:pt x="719066" y="18855"/>
                            <a:pt x="716313" y="14733"/>
                            <a:pt x="712740" y="11161"/>
                          </a:cubicBezTo>
                          <a:cubicBezTo>
                            <a:pt x="709167" y="7592"/>
                            <a:pt x="705048" y="4837"/>
                            <a:pt x="700379" y="2904"/>
                          </a:cubicBezTo>
                          <a:cubicBezTo>
                            <a:pt x="695712" y="968"/>
                            <a:pt x="690852" y="2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7" y="968"/>
                            <a:pt x="23519" y="2904"/>
                          </a:cubicBezTo>
                          <a:cubicBezTo>
                            <a:pt x="18851" y="4837"/>
                            <a:pt x="14731" y="7592"/>
                            <a:pt x="11159" y="11161"/>
                          </a:cubicBezTo>
                          <a:cubicBezTo>
                            <a:pt x="7586" y="14733"/>
                            <a:pt x="4833" y="18855"/>
                            <a:pt x="2900" y="23523"/>
                          </a:cubicBezTo>
                          <a:cubicBezTo>
                            <a:pt x="966" y="28191"/>
                            <a:pt x="0" y="33048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类对象由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 Java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虚拟机生成并抛出，大多数错误与代码编写者所执行的操作无关。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比如说：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133"/>
        </w:tabs>
        <w:spacing w:before="139" w:after="0" w:line="315" w:lineRule="exact"/>
        <w:ind w:left="990" w:right="841" w:firstLine="0"/>
      </w:pPr>
      <w:r>
        <w:drawing>
          <wp:anchor simplePos="0" relativeHeight="251658406" behindDoc="1" locked="0" layoutInCell="1" allowOverlap="1">
            <wp:simplePos x="0" y="0"/>
            <wp:positionH relativeFrom="page">
              <wp:posOffset>2221774</wp:posOffset>
            </wp:positionH>
            <wp:positionV relativeFrom="line">
              <wp:posOffset>190472</wp:posOffset>
            </wp:positionV>
            <wp:extent cx="1543768" cy="152470"/>
            <wp:effectExtent l="0" t="0" r="0" b="0"/>
            <wp:wrapNone/>
            <wp:docPr id="165" name="Freeform 1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43768" cy="152470"/>
                    </a:xfrm>
                    <a:custGeom>
                      <a:rect l="l" t="t" r="r" b="b"/>
                      <a:pathLst>
                        <a:path w="2057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0"/>
                            <a:pt x="805" y="179709"/>
                            <a:pt x="2416" y="183600"/>
                          </a:cubicBezTo>
                          <a:cubicBezTo>
                            <a:pt x="4028" y="187493"/>
                            <a:pt x="6322" y="190927"/>
                            <a:pt x="9298" y="193902"/>
                          </a:cubicBezTo>
                          <a:cubicBezTo>
                            <a:pt x="12275" y="196880"/>
                            <a:pt x="15709" y="199174"/>
                            <a:pt x="19599" y="200785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2025650" y="203200"/>
                          </a:lnTo>
                          <a:cubicBezTo>
                            <a:pt x="2029860" y="203200"/>
                            <a:pt x="2033909" y="202393"/>
                            <a:pt x="2037800" y="200785"/>
                          </a:cubicBezTo>
                          <a:cubicBezTo>
                            <a:pt x="2041688" y="199174"/>
                            <a:pt x="2045122" y="196880"/>
                            <a:pt x="2048099" y="193902"/>
                          </a:cubicBezTo>
                          <a:cubicBezTo>
                            <a:pt x="2051076" y="190927"/>
                            <a:pt x="2053371" y="187493"/>
                            <a:pt x="2054981" y="183600"/>
                          </a:cubicBezTo>
                          <a:cubicBezTo>
                            <a:pt x="2056593" y="179710"/>
                            <a:pt x="2057398" y="175660"/>
                            <a:pt x="2057400" y="171450"/>
                          </a:cubicBezTo>
                          <a:lnTo>
                            <a:pt x="2057400" y="31750"/>
                          </a:lnTo>
                          <a:cubicBezTo>
                            <a:pt x="2057398" y="27541"/>
                            <a:pt x="2056593" y="23494"/>
                            <a:pt x="2054981" y="19604"/>
                          </a:cubicBezTo>
                          <a:cubicBezTo>
                            <a:pt x="2053371" y="15714"/>
                            <a:pt x="2051076" y="12279"/>
                            <a:pt x="2048099" y="9302"/>
                          </a:cubicBezTo>
                          <a:cubicBezTo>
                            <a:pt x="2045122" y="6327"/>
                            <a:pt x="2041688" y="4034"/>
                            <a:pt x="2037800" y="2421"/>
                          </a:cubicBezTo>
                          <a:cubicBezTo>
                            <a:pt x="2033909" y="810"/>
                            <a:pt x="2029860" y="2"/>
                            <a:pt x="2025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4"/>
                            <a:pt x="12275" y="6327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5" behindDoc="1" locked="0" layoutInCell="1" allowOverlap="1">
            <wp:simplePos x="0" y="0"/>
            <wp:positionH relativeFrom="page">
              <wp:posOffset>2217009</wp:posOffset>
            </wp:positionH>
            <wp:positionV relativeFrom="line">
              <wp:posOffset>185707</wp:posOffset>
            </wp:positionV>
            <wp:extent cx="1553297" cy="162000"/>
            <wp:effectExtent l="0" t="0" r="0" b="0"/>
            <wp:wrapNone/>
            <wp:docPr id="166" name="Freeform 1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53297" cy="162000"/>
                    </a:xfrm>
                    <a:custGeom>
                      <a:rect l="l" t="t" r="r" b="b"/>
                      <a:pathLst>
                        <a:path w="2070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3"/>
                            <a:pt x="966" y="187713"/>
                            <a:pt x="2899" y="192381"/>
                          </a:cubicBezTo>
                          <a:cubicBezTo>
                            <a:pt x="4833" y="197050"/>
                            <a:pt x="7586" y="201170"/>
                            <a:pt x="11159" y="204740"/>
                          </a:cubicBezTo>
                          <a:cubicBezTo>
                            <a:pt x="14732" y="208316"/>
                            <a:pt x="18851" y="211068"/>
                            <a:pt x="23519" y="213001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2032000" y="215900"/>
                          </a:lnTo>
                          <a:cubicBezTo>
                            <a:pt x="2037052" y="215900"/>
                            <a:pt x="2041912" y="214933"/>
                            <a:pt x="2046579" y="213000"/>
                          </a:cubicBezTo>
                          <a:cubicBezTo>
                            <a:pt x="2051246" y="211068"/>
                            <a:pt x="2055366" y="208316"/>
                            <a:pt x="2058940" y="204740"/>
                          </a:cubicBezTo>
                          <a:cubicBezTo>
                            <a:pt x="2062512" y="201170"/>
                            <a:pt x="2065266" y="197050"/>
                            <a:pt x="2067200" y="192381"/>
                          </a:cubicBezTo>
                          <a:cubicBezTo>
                            <a:pt x="2069132" y="187715"/>
                            <a:pt x="2070098" y="182853"/>
                            <a:pt x="2070100" y="177800"/>
                          </a:cubicBezTo>
                          <a:lnTo>
                            <a:pt x="2070100" y="38100"/>
                          </a:lnTo>
                          <a:cubicBezTo>
                            <a:pt x="2070098" y="33050"/>
                            <a:pt x="2069132" y="28193"/>
                            <a:pt x="2067200" y="23525"/>
                          </a:cubicBezTo>
                          <a:cubicBezTo>
                            <a:pt x="2065266" y="18857"/>
                            <a:pt x="2062512" y="14734"/>
                            <a:pt x="2058940" y="11163"/>
                          </a:cubicBezTo>
                          <a:cubicBezTo>
                            <a:pt x="2055366" y="7592"/>
                            <a:pt x="2051246" y="4839"/>
                            <a:pt x="2046579" y="2906"/>
                          </a:cubicBezTo>
                          <a:cubicBezTo>
                            <a:pt x="2041912" y="969"/>
                            <a:pt x="2037052" y="2"/>
                            <a:pt x="20320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7" y="969"/>
                            <a:pt x="23519" y="2906"/>
                          </a:cubicBezTo>
                          <a:cubicBezTo>
                            <a:pt x="18851" y="4839"/>
                            <a:pt x="14732" y="7592"/>
                            <a:pt x="11159" y="11163"/>
                          </a:cubicBezTo>
                          <a:cubicBezTo>
                            <a:pt x="7586" y="14734"/>
                            <a:pt x="4833" y="18857"/>
                            <a:pt x="2899" y="23525"/>
                          </a:cubicBezTo>
                          <a:cubicBezTo>
                            <a:pt x="966" y="28193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 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虚拟机运行错误（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Virtual MachineErro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），当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不再有继续执行操作所需的内存资源时，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433" behindDoc="1" locked="0" layoutInCell="1" allowOverlap="1">
            <wp:simplePos x="0" y="0"/>
            <wp:positionH relativeFrom="page">
              <wp:posOffset>1364125</wp:posOffset>
            </wp:positionH>
            <wp:positionV relativeFrom="line">
              <wp:posOffset>102207</wp:posOffset>
            </wp:positionV>
            <wp:extent cx="1276943" cy="152470"/>
            <wp:effectExtent l="0" t="0" r="0" b="0"/>
            <wp:wrapNone/>
            <wp:docPr id="167" name="Freeform 1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76943" cy="152470"/>
                    </a:xfrm>
                    <a:custGeom>
                      <a:rect l="l" t="t" r="r" b="b"/>
                      <a:pathLst>
                        <a:path w="1701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3"/>
                            <a:pt x="805" y="179712"/>
                            <a:pt x="2416" y="183602"/>
                          </a:cubicBezTo>
                          <a:cubicBezTo>
                            <a:pt x="4028" y="187493"/>
                            <a:pt x="6322" y="190927"/>
                            <a:pt x="9298" y="193903"/>
                          </a:cubicBezTo>
                          <a:cubicBezTo>
                            <a:pt x="12275" y="196882"/>
                            <a:pt x="15709" y="199176"/>
                            <a:pt x="19599" y="200787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670050" y="203200"/>
                          </a:lnTo>
                          <a:cubicBezTo>
                            <a:pt x="1674260" y="203200"/>
                            <a:pt x="1678310" y="202394"/>
                            <a:pt x="1682200" y="200787"/>
                          </a:cubicBezTo>
                          <a:cubicBezTo>
                            <a:pt x="1686088" y="199176"/>
                            <a:pt x="1689522" y="196882"/>
                            <a:pt x="1692499" y="193903"/>
                          </a:cubicBezTo>
                          <a:cubicBezTo>
                            <a:pt x="1695477" y="190927"/>
                            <a:pt x="1697771" y="187493"/>
                            <a:pt x="1699383" y="183602"/>
                          </a:cubicBezTo>
                          <a:cubicBezTo>
                            <a:pt x="1700993" y="179712"/>
                            <a:pt x="1701800" y="175663"/>
                            <a:pt x="1701800" y="171450"/>
                          </a:cubicBezTo>
                          <a:lnTo>
                            <a:pt x="1701800" y="31750"/>
                          </a:lnTo>
                          <a:cubicBezTo>
                            <a:pt x="1701800" y="27541"/>
                            <a:pt x="1700993" y="23494"/>
                            <a:pt x="1699383" y="19604"/>
                          </a:cubicBezTo>
                          <a:cubicBezTo>
                            <a:pt x="1697771" y="15713"/>
                            <a:pt x="1695477" y="12277"/>
                            <a:pt x="1692499" y="9301"/>
                          </a:cubicBezTo>
                          <a:cubicBezTo>
                            <a:pt x="1689522" y="6324"/>
                            <a:pt x="1686088" y="4033"/>
                            <a:pt x="1682200" y="2421"/>
                          </a:cubicBezTo>
                          <a:cubicBezTo>
                            <a:pt x="1678310" y="808"/>
                            <a:pt x="1674260" y="2"/>
                            <a:pt x="16700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8"/>
                            <a:pt x="19599" y="2421"/>
                          </a:cubicBezTo>
                          <a:cubicBezTo>
                            <a:pt x="15709" y="4033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2" behindDoc="1" locked="0" layoutInCell="1" allowOverlap="1">
            <wp:simplePos x="0" y="0"/>
            <wp:positionH relativeFrom="page">
              <wp:posOffset>1359360</wp:posOffset>
            </wp:positionH>
            <wp:positionV relativeFrom="line">
              <wp:posOffset>97442</wp:posOffset>
            </wp:positionV>
            <wp:extent cx="1286473" cy="162000"/>
            <wp:effectExtent l="0" t="0" r="0" b="0"/>
            <wp:wrapNone/>
            <wp:docPr id="168" name="Freeform 1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86473" cy="162000"/>
                    </a:xfrm>
                    <a:custGeom>
                      <a:rect l="l" t="t" r="r" b="b"/>
                      <a:pathLst>
                        <a:path w="1714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2"/>
                            <a:pt x="7586" y="201170"/>
                            <a:pt x="11159" y="204743"/>
                          </a:cubicBezTo>
                          <a:cubicBezTo>
                            <a:pt x="14732" y="208316"/>
                            <a:pt x="18851" y="211070"/>
                            <a:pt x="23519" y="213003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1676400" y="215900"/>
                          </a:lnTo>
                          <a:cubicBezTo>
                            <a:pt x="1681452" y="215900"/>
                            <a:pt x="1686312" y="214936"/>
                            <a:pt x="1690979" y="213003"/>
                          </a:cubicBezTo>
                          <a:cubicBezTo>
                            <a:pt x="1695648" y="211070"/>
                            <a:pt x="1699767" y="208316"/>
                            <a:pt x="1703340" y="204743"/>
                          </a:cubicBezTo>
                          <a:cubicBezTo>
                            <a:pt x="1706913" y="201170"/>
                            <a:pt x="1709666" y="197052"/>
                            <a:pt x="1711599" y="192383"/>
                          </a:cubicBezTo>
                          <a:cubicBezTo>
                            <a:pt x="1713533" y="187716"/>
                            <a:pt x="1714500" y="182854"/>
                            <a:pt x="1714500" y="177800"/>
                          </a:cubicBezTo>
                          <a:lnTo>
                            <a:pt x="1714500" y="38100"/>
                          </a:lnTo>
                          <a:cubicBezTo>
                            <a:pt x="1714500" y="33050"/>
                            <a:pt x="1713533" y="28193"/>
                            <a:pt x="1711599" y="23523"/>
                          </a:cubicBezTo>
                          <a:cubicBezTo>
                            <a:pt x="1709666" y="18855"/>
                            <a:pt x="1706913" y="14733"/>
                            <a:pt x="1703340" y="11161"/>
                          </a:cubicBezTo>
                          <a:cubicBezTo>
                            <a:pt x="1699767" y="7589"/>
                            <a:pt x="1695648" y="4837"/>
                            <a:pt x="1690979" y="2906"/>
                          </a:cubicBezTo>
                          <a:cubicBezTo>
                            <a:pt x="1686312" y="969"/>
                            <a:pt x="1681452" y="2"/>
                            <a:pt x="16764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7" y="969"/>
                            <a:pt x="23519" y="2906"/>
                          </a:cubicBezTo>
                          <a:cubicBezTo>
                            <a:pt x="18851" y="4837"/>
                            <a:pt x="14732" y="7589"/>
                            <a:pt x="11159" y="11161"/>
                          </a:cubicBezTo>
                          <a:cubicBezTo>
                            <a:pt x="7586" y="14733"/>
                            <a:pt x="4833" y="18855"/>
                            <a:pt x="2899" y="23523"/>
                          </a:cubicBezTo>
                          <a:cubicBezTo>
                            <a:pt x="966" y="28193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将出现</w:t>
      </w:r>
      <w:r>
        <w:rPr lang="zh-CN" sz="19" baseline="0" dirty="0">
          <w:jc w:val="left"/>
          <w:rFonts w:ascii="宋体" w:hAnsi="宋体" w:cs="宋体"/>
          <w:color w:val="333333"/>
          <w:spacing w:val="12"/>
          <w:sz w:val="19"/>
          <w:szCs w:val="19"/>
        </w:rPr>
        <w:t>  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OutOfMemoryErro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。这些异常发生时，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虚拟机（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）一般会选择线程终止；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50"/>
          <w:tab w:val="left" w:pos="3862"/>
          <w:tab w:val="left" w:pos="5692"/>
        </w:tabs>
        <w:spacing w:before="134" w:after="0" w:line="345" w:lineRule="exact"/>
        <w:ind w:left="990" w:right="841" w:firstLine="0"/>
      </w:pPr>
      <w:r>
        <w:drawing>
          <wp:anchor simplePos="0" relativeHeight="251658458" behindDoc="1" locked="0" layoutInCell="1" allowOverlap="1">
            <wp:simplePos x="0" y="0"/>
            <wp:positionH relativeFrom="page">
              <wp:posOffset>3841777</wp:posOffset>
            </wp:positionH>
            <wp:positionV relativeFrom="line">
              <wp:posOffset>206347</wp:posOffset>
            </wp:positionV>
            <wp:extent cx="1543769" cy="152470"/>
            <wp:effectExtent l="0" t="0" r="0" b="0"/>
            <wp:wrapNone/>
            <wp:docPr id="169" name="Freeform 1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43769" cy="152470"/>
                    </a:xfrm>
                    <a:custGeom>
                      <a:rect l="l" t="t" r="r" b="b"/>
                      <a:pathLst>
                        <a:path w="2057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3"/>
                            <a:pt x="806" y="179712"/>
                            <a:pt x="2417" y="183602"/>
                          </a:cubicBezTo>
                          <a:cubicBezTo>
                            <a:pt x="4029" y="187493"/>
                            <a:pt x="6322" y="190927"/>
                            <a:pt x="9301" y="193902"/>
                          </a:cubicBezTo>
                          <a:cubicBezTo>
                            <a:pt x="12277" y="196880"/>
                            <a:pt x="15711" y="199174"/>
                            <a:pt x="19601" y="200785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2025652" y="203200"/>
                          </a:lnTo>
                          <a:cubicBezTo>
                            <a:pt x="2029861" y="203200"/>
                            <a:pt x="2033911" y="202394"/>
                            <a:pt x="2037802" y="200785"/>
                          </a:cubicBezTo>
                          <a:cubicBezTo>
                            <a:pt x="2041692" y="199174"/>
                            <a:pt x="2045125" y="196880"/>
                            <a:pt x="2048103" y="193902"/>
                          </a:cubicBezTo>
                          <a:cubicBezTo>
                            <a:pt x="2051079" y="190927"/>
                            <a:pt x="2053372" y="187493"/>
                            <a:pt x="2054983" y="183602"/>
                          </a:cubicBezTo>
                          <a:cubicBezTo>
                            <a:pt x="2056595" y="179712"/>
                            <a:pt x="2057402" y="175663"/>
                            <a:pt x="2057402" y="171450"/>
                          </a:cubicBezTo>
                          <a:lnTo>
                            <a:pt x="2057402" y="31750"/>
                          </a:lnTo>
                          <a:cubicBezTo>
                            <a:pt x="2057402" y="27541"/>
                            <a:pt x="2056596" y="23492"/>
                            <a:pt x="2054983" y="19602"/>
                          </a:cubicBezTo>
                          <a:cubicBezTo>
                            <a:pt x="2053373" y="15713"/>
                            <a:pt x="2051079" y="12277"/>
                            <a:pt x="2048103" y="9301"/>
                          </a:cubicBezTo>
                          <a:cubicBezTo>
                            <a:pt x="2045125" y="6326"/>
                            <a:pt x="2041692" y="4033"/>
                            <a:pt x="2037802" y="2421"/>
                          </a:cubicBezTo>
                          <a:cubicBezTo>
                            <a:pt x="2033911" y="808"/>
                            <a:pt x="2029861" y="2"/>
                            <a:pt x="2025652" y="0"/>
                          </a:cubicBezTo>
                          <a:lnTo>
                            <a:pt x="31752" y="0"/>
                          </a:lnTo>
                          <a:cubicBezTo>
                            <a:pt x="27541" y="2"/>
                            <a:pt x="23490" y="808"/>
                            <a:pt x="19600" y="2421"/>
                          </a:cubicBezTo>
                          <a:cubicBezTo>
                            <a:pt x="15711" y="4033"/>
                            <a:pt x="12277" y="6326"/>
                            <a:pt x="9301" y="9301"/>
                          </a:cubicBezTo>
                          <a:cubicBezTo>
                            <a:pt x="6322" y="12277"/>
                            <a:pt x="4029" y="15713"/>
                            <a:pt x="2418" y="19602"/>
                          </a:cubicBezTo>
                          <a:cubicBezTo>
                            <a:pt x="806" y="23492"/>
                            <a:pt x="0" y="27541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7" behindDoc="1" locked="0" layoutInCell="1" allowOverlap="1">
            <wp:simplePos x="0" y="0"/>
            <wp:positionH relativeFrom="page">
              <wp:posOffset>3837012</wp:posOffset>
            </wp:positionH>
            <wp:positionV relativeFrom="line">
              <wp:posOffset>201582</wp:posOffset>
            </wp:positionV>
            <wp:extent cx="1553298" cy="162000"/>
            <wp:effectExtent l="0" t="0" r="0" b="0"/>
            <wp:wrapNone/>
            <wp:docPr id="170" name="Freeform 1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53298" cy="162000"/>
                    </a:xfrm>
                    <a:custGeom>
                      <a:rect l="l" t="t" r="r" b="b"/>
                      <a:pathLst>
                        <a:path w="2070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6"/>
                            <a:pt x="2901" y="192383"/>
                          </a:cubicBezTo>
                          <a:cubicBezTo>
                            <a:pt x="4834" y="197052"/>
                            <a:pt x="7587" y="201170"/>
                            <a:pt x="11160" y="204743"/>
                          </a:cubicBezTo>
                          <a:cubicBezTo>
                            <a:pt x="14732" y="208316"/>
                            <a:pt x="18852" y="211068"/>
                            <a:pt x="23521" y="213001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2032002" y="215900"/>
                          </a:lnTo>
                          <a:cubicBezTo>
                            <a:pt x="2037054" y="215900"/>
                            <a:pt x="2041914" y="214936"/>
                            <a:pt x="2046580" y="213005"/>
                          </a:cubicBezTo>
                          <a:cubicBezTo>
                            <a:pt x="2051248" y="211070"/>
                            <a:pt x="2055370" y="208316"/>
                            <a:pt x="2058941" y="204743"/>
                          </a:cubicBezTo>
                          <a:cubicBezTo>
                            <a:pt x="2062514" y="201170"/>
                            <a:pt x="2065265" y="197050"/>
                            <a:pt x="2067199" y="192381"/>
                          </a:cubicBezTo>
                          <a:cubicBezTo>
                            <a:pt x="2069134" y="187715"/>
                            <a:pt x="2070102" y="182854"/>
                            <a:pt x="2070102" y="177800"/>
                          </a:cubicBezTo>
                          <a:lnTo>
                            <a:pt x="2070102" y="38100"/>
                          </a:lnTo>
                          <a:cubicBezTo>
                            <a:pt x="2070102" y="33050"/>
                            <a:pt x="2069134" y="28193"/>
                            <a:pt x="2067199" y="23523"/>
                          </a:cubicBezTo>
                          <a:cubicBezTo>
                            <a:pt x="2065265" y="18855"/>
                            <a:pt x="2062514" y="14733"/>
                            <a:pt x="2058941" y="11161"/>
                          </a:cubicBezTo>
                          <a:cubicBezTo>
                            <a:pt x="2055370" y="7592"/>
                            <a:pt x="2051248" y="4837"/>
                            <a:pt x="2046580" y="2904"/>
                          </a:cubicBezTo>
                          <a:cubicBezTo>
                            <a:pt x="2041914" y="968"/>
                            <a:pt x="2037054" y="2"/>
                            <a:pt x="2032002" y="0"/>
                          </a:cubicBezTo>
                          <a:lnTo>
                            <a:pt x="38102" y="0"/>
                          </a:lnTo>
                          <a:cubicBezTo>
                            <a:pt x="33048" y="2"/>
                            <a:pt x="28189" y="968"/>
                            <a:pt x="23521" y="2904"/>
                          </a:cubicBezTo>
                          <a:cubicBezTo>
                            <a:pt x="18852" y="4837"/>
                            <a:pt x="14732" y="7592"/>
                            <a:pt x="11160" y="11161"/>
                          </a:cubicBezTo>
                          <a:cubicBezTo>
                            <a:pt x="7587" y="14733"/>
                            <a:pt x="4834" y="18855"/>
                            <a:pt x="2901" y="23523"/>
                          </a:cubicBezTo>
                          <a:cubicBezTo>
                            <a:pt x="968" y="28193"/>
                            <a:pt x="0" y="33050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还有发生在虚拟机试图执行应用时，如类定义错误（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NoClassDefFoundErro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）、链接错误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482" behindDoc="1" locked="0" layoutInCell="1" allowOverlap="1">
            <wp:simplePos x="0" y="0"/>
            <wp:positionH relativeFrom="page">
              <wp:posOffset>1087772</wp:posOffset>
            </wp:positionH>
            <wp:positionV relativeFrom="line">
              <wp:posOffset>121257</wp:posOffset>
            </wp:positionV>
            <wp:extent cx="1010119" cy="152470"/>
            <wp:effectExtent l="0" t="0" r="0" b="0"/>
            <wp:wrapNone/>
            <wp:docPr id="171" name="Freeform 1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010119" cy="152470"/>
                    </a:xfrm>
                    <a:custGeom>
                      <a:rect l="l" t="t" r="r" b="b"/>
                      <a:pathLst>
                        <a:path w="1346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3"/>
                            <a:pt x="805" y="179714"/>
                            <a:pt x="2416" y="183603"/>
                          </a:cubicBezTo>
                          <a:cubicBezTo>
                            <a:pt x="4028" y="187494"/>
                            <a:pt x="6322" y="190928"/>
                            <a:pt x="9298" y="193903"/>
                          </a:cubicBezTo>
                          <a:cubicBezTo>
                            <a:pt x="12277" y="196882"/>
                            <a:pt x="15709" y="199176"/>
                            <a:pt x="19599" y="200787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314450" y="203200"/>
                          </a:lnTo>
                          <a:cubicBezTo>
                            <a:pt x="1318660" y="203200"/>
                            <a:pt x="1322710" y="202394"/>
                            <a:pt x="1326600" y="200787"/>
                          </a:cubicBezTo>
                          <a:cubicBezTo>
                            <a:pt x="1330490" y="199176"/>
                            <a:pt x="1333922" y="196882"/>
                            <a:pt x="1336899" y="193903"/>
                          </a:cubicBezTo>
                          <a:cubicBezTo>
                            <a:pt x="1339877" y="190928"/>
                            <a:pt x="1342171" y="187494"/>
                            <a:pt x="1343783" y="183603"/>
                          </a:cubicBezTo>
                          <a:cubicBezTo>
                            <a:pt x="1345393" y="179714"/>
                            <a:pt x="1346200" y="175663"/>
                            <a:pt x="1346200" y="171450"/>
                          </a:cubicBezTo>
                          <a:lnTo>
                            <a:pt x="1346200" y="31750"/>
                          </a:lnTo>
                          <a:cubicBezTo>
                            <a:pt x="1346200" y="27541"/>
                            <a:pt x="1345393" y="23494"/>
                            <a:pt x="1343783" y="19604"/>
                          </a:cubicBezTo>
                          <a:cubicBezTo>
                            <a:pt x="1342171" y="15714"/>
                            <a:pt x="1339877" y="12277"/>
                            <a:pt x="1336899" y="9301"/>
                          </a:cubicBezTo>
                          <a:cubicBezTo>
                            <a:pt x="1333922" y="6324"/>
                            <a:pt x="1330490" y="4031"/>
                            <a:pt x="1326600" y="2417"/>
                          </a:cubicBezTo>
                          <a:cubicBezTo>
                            <a:pt x="1322710" y="808"/>
                            <a:pt x="1318660" y="2"/>
                            <a:pt x="13144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3"/>
                            <a:pt x="12277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2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1" behindDoc="1" locked="0" layoutInCell="1" allowOverlap="1">
            <wp:simplePos x="0" y="0"/>
            <wp:positionH relativeFrom="page">
              <wp:posOffset>1083007</wp:posOffset>
            </wp:positionH>
            <wp:positionV relativeFrom="line">
              <wp:posOffset>116492</wp:posOffset>
            </wp:positionV>
            <wp:extent cx="1019649" cy="162000"/>
            <wp:effectExtent l="0" t="0" r="0" b="0"/>
            <wp:wrapNone/>
            <wp:docPr id="172" name="Freeform 1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019649" cy="162000"/>
                    </a:xfrm>
                    <a:custGeom>
                      <a:rect l="l" t="t" r="r" b="b"/>
                      <a:pathLst>
                        <a:path w="1358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8"/>
                            <a:pt x="966" y="187718"/>
                            <a:pt x="2900" y="192384"/>
                          </a:cubicBezTo>
                          <a:cubicBezTo>
                            <a:pt x="4833" y="197054"/>
                            <a:pt x="7586" y="201171"/>
                            <a:pt x="11159" y="204743"/>
                          </a:cubicBezTo>
                          <a:cubicBezTo>
                            <a:pt x="14732" y="208316"/>
                            <a:pt x="18851" y="211070"/>
                            <a:pt x="23519" y="213003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1320800" y="215900"/>
                          </a:lnTo>
                          <a:cubicBezTo>
                            <a:pt x="1325852" y="215900"/>
                            <a:pt x="1330712" y="214936"/>
                            <a:pt x="1335379" y="213003"/>
                          </a:cubicBezTo>
                          <a:cubicBezTo>
                            <a:pt x="1340048" y="211070"/>
                            <a:pt x="1344167" y="208316"/>
                            <a:pt x="1347740" y="204743"/>
                          </a:cubicBezTo>
                          <a:cubicBezTo>
                            <a:pt x="1351313" y="201171"/>
                            <a:pt x="1354066" y="197052"/>
                            <a:pt x="1355999" y="192383"/>
                          </a:cubicBezTo>
                          <a:cubicBezTo>
                            <a:pt x="1357933" y="187716"/>
                            <a:pt x="1358900" y="182858"/>
                            <a:pt x="1358900" y="177800"/>
                          </a:cubicBezTo>
                          <a:lnTo>
                            <a:pt x="1358900" y="38100"/>
                          </a:lnTo>
                          <a:cubicBezTo>
                            <a:pt x="1358900" y="33050"/>
                            <a:pt x="1357933" y="28193"/>
                            <a:pt x="1355999" y="23523"/>
                          </a:cubicBezTo>
                          <a:cubicBezTo>
                            <a:pt x="1354066" y="18855"/>
                            <a:pt x="1351313" y="14733"/>
                            <a:pt x="1347740" y="11161"/>
                          </a:cubicBezTo>
                          <a:cubicBezTo>
                            <a:pt x="1344167" y="7589"/>
                            <a:pt x="1340048" y="4836"/>
                            <a:pt x="1335379" y="2904"/>
                          </a:cubicBezTo>
                          <a:cubicBezTo>
                            <a:pt x="1330712" y="968"/>
                            <a:pt x="1325852" y="2"/>
                            <a:pt x="13208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7" y="969"/>
                            <a:pt x="23519" y="2906"/>
                          </a:cubicBezTo>
                          <a:cubicBezTo>
                            <a:pt x="18851" y="4837"/>
                            <a:pt x="14732" y="7589"/>
                            <a:pt x="11159" y="11161"/>
                          </a:cubicBezTo>
                          <a:cubicBezTo>
                            <a:pt x="7586" y="14733"/>
                            <a:pt x="4833" y="18855"/>
                            <a:pt x="2900" y="23523"/>
                          </a:cubicBezTo>
                          <a:cubicBezTo>
                            <a:pt x="966" y="28193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LinkageErro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）。这些错误是不可查的，因为它们在应用程序的控制和处理能力之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外，而且绝大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多数是程序运行时不允许出现的状况。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对于设计合理的应用程序来说，即使确实发生了错误，本质上也不应该试图去处理它所引起的异常状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505" behindDoc="1" locked="0" layoutInCell="1" allowOverlap="1">
            <wp:simplePos x="0" y="0"/>
            <wp:positionH relativeFrom="page">
              <wp:posOffset>2679187</wp:posOffset>
            </wp:positionH>
            <wp:positionV relativeFrom="line">
              <wp:posOffset>121256</wp:posOffset>
            </wp:positionV>
            <wp:extent cx="543177" cy="152470"/>
            <wp:effectExtent l="0" t="0" r="0" b="0"/>
            <wp:wrapNone/>
            <wp:docPr id="173" name="Freeform 1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52470"/>
                    </a:xfrm>
                    <a:custGeom>
                      <a:rect l="l" t="t" r="r" b="b"/>
                      <a:pathLst>
                        <a:path w="7239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3"/>
                            <a:pt x="805" y="179714"/>
                            <a:pt x="2416" y="183603"/>
                          </a:cubicBezTo>
                          <a:cubicBezTo>
                            <a:pt x="4028" y="187494"/>
                            <a:pt x="6322" y="190927"/>
                            <a:pt x="9298" y="193903"/>
                          </a:cubicBezTo>
                          <a:cubicBezTo>
                            <a:pt x="12275" y="196882"/>
                            <a:pt x="15709" y="199176"/>
                            <a:pt x="19599" y="200787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92150" y="203200"/>
                          </a:lnTo>
                          <a:cubicBezTo>
                            <a:pt x="696360" y="203200"/>
                            <a:pt x="700409" y="202394"/>
                            <a:pt x="704300" y="200787"/>
                          </a:cubicBezTo>
                          <a:cubicBezTo>
                            <a:pt x="708190" y="199176"/>
                            <a:pt x="711622" y="196882"/>
                            <a:pt x="714599" y="193903"/>
                          </a:cubicBezTo>
                          <a:cubicBezTo>
                            <a:pt x="717576" y="190927"/>
                            <a:pt x="719871" y="187494"/>
                            <a:pt x="721483" y="183603"/>
                          </a:cubicBezTo>
                          <a:cubicBezTo>
                            <a:pt x="723093" y="179714"/>
                            <a:pt x="723898" y="175663"/>
                            <a:pt x="723900" y="171450"/>
                          </a:cubicBezTo>
                          <a:lnTo>
                            <a:pt x="723900" y="31750"/>
                          </a:lnTo>
                          <a:cubicBezTo>
                            <a:pt x="723898" y="27541"/>
                            <a:pt x="723093" y="23492"/>
                            <a:pt x="721483" y="19602"/>
                          </a:cubicBezTo>
                          <a:cubicBezTo>
                            <a:pt x="719871" y="15713"/>
                            <a:pt x="717576" y="12277"/>
                            <a:pt x="714599" y="9301"/>
                          </a:cubicBezTo>
                          <a:cubicBezTo>
                            <a:pt x="711622" y="6324"/>
                            <a:pt x="708190" y="4031"/>
                            <a:pt x="704300" y="2417"/>
                          </a:cubicBezTo>
                          <a:cubicBezTo>
                            <a:pt x="700409" y="808"/>
                            <a:pt x="696360" y="2"/>
                            <a:pt x="6921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08"/>
                            <a:pt x="19599" y="2417"/>
                          </a:cubicBezTo>
                          <a:cubicBezTo>
                            <a:pt x="15709" y="4031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2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4" behindDoc="1" locked="0" layoutInCell="1" allowOverlap="1">
            <wp:simplePos x="0" y="0"/>
            <wp:positionH relativeFrom="page">
              <wp:posOffset>2674422</wp:posOffset>
            </wp:positionH>
            <wp:positionV relativeFrom="line">
              <wp:posOffset>116492</wp:posOffset>
            </wp:positionV>
            <wp:extent cx="552707" cy="162000"/>
            <wp:effectExtent l="0" t="0" r="0" b="0"/>
            <wp:wrapNone/>
            <wp:docPr id="174" name="Freeform 1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2707" cy="162000"/>
                    </a:xfrm>
                    <a:custGeom>
                      <a:rect l="l" t="t" r="r" b="b"/>
                      <a:pathLst>
                        <a:path w="7366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2"/>
                            <a:pt x="7586" y="201171"/>
                            <a:pt x="11159" y="204743"/>
                          </a:cubicBezTo>
                          <a:cubicBezTo>
                            <a:pt x="14732" y="208316"/>
                            <a:pt x="18851" y="211070"/>
                            <a:pt x="23519" y="213003"/>
                          </a:cubicBezTo>
                          <a:cubicBezTo>
                            <a:pt x="28186" y="214936"/>
                            <a:pt x="33047" y="215900"/>
                            <a:pt x="38100" y="215900"/>
                          </a:cubicBezTo>
                          <a:lnTo>
                            <a:pt x="698500" y="215900"/>
                          </a:lnTo>
                          <a:cubicBezTo>
                            <a:pt x="703552" y="215900"/>
                            <a:pt x="708412" y="214936"/>
                            <a:pt x="713079" y="213003"/>
                          </a:cubicBezTo>
                          <a:cubicBezTo>
                            <a:pt x="717746" y="211070"/>
                            <a:pt x="721866" y="208316"/>
                            <a:pt x="725440" y="204743"/>
                          </a:cubicBezTo>
                          <a:cubicBezTo>
                            <a:pt x="729012" y="201171"/>
                            <a:pt x="731766" y="197052"/>
                            <a:pt x="733699" y="192383"/>
                          </a:cubicBezTo>
                          <a:cubicBezTo>
                            <a:pt x="735632" y="187716"/>
                            <a:pt x="736598" y="182854"/>
                            <a:pt x="736600" y="177800"/>
                          </a:cubicBezTo>
                          <a:lnTo>
                            <a:pt x="736600" y="38100"/>
                          </a:lnTo>
                          <a:cubicBezTo>
                            <a:pt x="736598" y="33050"/>
                            <a:pt x="735632" y="28193"/>
                            <a:pt x="733699" y="23523"/>
                          </a:cubicBezTo>
                          <a:cubicBezTo>
                            <a:pt x="731766" y="18855"/>
                            <a:pt x="729012" y="14733"/>
                            <a:pt x="725440" y="11161"/>
                          </a:cubicBezTo>
                          <a:cubicBezTo>
                            <a:pt x="721866" y="7589"/>
                            <a:pt x="717746" y="4836"/>
                            <a:pt x="713079" y="2904"/>
                          </a:cubicBezTo>
                          <a:cubicBezTo>
                            <a:pt x="708412" y="968"/>
                            <a:pt x="703552" y="2"/>
                            <a:pt x="6985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6" y="968"/>
                            <a:pt x="23519" y="2904"/>
                          </a:cubicBezTo>
                          <a:cubicBezTo>
                            <a:pt x="18851" y="4836"/>
                            <a:pt x="14732" y="7589"/>
                            <a:pt x="11159" y="11161"/>
                          </a:cubicBezTo>
                          <a:cubicBezTo>
                            <a:pt x="7586" y="14733"/>
                            <a:pt x="4833" y="18855"/>
                            <a:pt x="2899" y="23523"/>
                          </a:cubicBezTo>
                          <a:cubicBezTo>
                            <a:pt x="966" y="28193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况。在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中，错误通常是使用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的子类描述。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2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E</w:t>
      </w:r>
      <w:r>
        <w:rPr lang="zh-CN" sz="31" baseline="0" dirty="0">
          <w:jc w:val="left"/>
          <w:rFonts w:ascii="宋体" w:hAnsi="宋体" w:cs="宋体"/>
          <w:color w:val="333333"/>
          <w:spacing w:val="-7"/>
          <w:sz w:val="31"/>
          <w:szCs w:val="31"/>
        </w:rPr>
        <w:t>x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ception	</w:t>
      </w:r>
      <w:hyperlink r:id="rId134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1400"/>
          <w:tab w:val="left" w:pos="3105"/>
          <w:tab w:val="left" w:pos="4828"/>
        </w:tabs>
        <w:spacing w:before="179" w:after="0" w:line="315" w:lineRule="exact"/>
        <w:ind w:left="990" w:right="841" w:firstLine="0"/>
      </w:pPr>
      <w:r>
        <w:drawing>
          <wp:anchor simplePos="0" relativeHeight="251658526" behindDoc="1" locked="0" layoutInCell="1" allowOverlap="1">
            <wp:simplePos x="0" y="0"/>
            <wp:positionH relativeFrom="page">
              <wp:posOffset>1116360</wp:posOffset>
            </wp:positionH>
            <wp:positionV relativeFrom="line">
              <wp:posOffset>215872</wp:posOffset>
            </wp:positionV>
            <wp:extent cx="810001" cy="152470"/>
            <wp:effectExtent l="0" t="0" r="0" b="0"/>
            <wp:wrapNone/>
            <wp:docPr id="175" name="Freeform 1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52470"/>
                    </a:xfrm>
                    <a:custGeom>
                      <a:rect l="l" t="t" r="r" b="b"/>
                      <a:pathLst>
                        <a:path w="1079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3"/>
                            <a:pt x="805" y="179710"/>
                            <a:pt x="2416" y="183600"/>
                          </a:cubicBezTo>
                          <a:cubicBezTo>
                            <a:pt x="4028" y="187493"/>
                            <a:pt x="6322" y="190927"/>
                            <a:pt x="9298" y="193902"/>
                          </a:cubicBezTo>
                          <a:cubicBezTo>
                            <a:pt x="12275" y="196880"/>
                            <a:pt x="15709" y="199174"/>
                            <a:pt x="19599" y="200785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047750" y="203200"/>
                          </a:lnTo>
                          <a:cubicBezTo>
                            <a:pt x="1051960" y="203200"/>
                            <a:pt x="1056010" y="202394"/>
                            <a:pt x="1059900" y="200785"/>
                          </a:cubicBezTo>
                          <a:cubicBezTo>
                            <a:pt x="1063790" y="199174"/>
                            <a:pt x="1067222" y="196880"/>
                            <a:pt x="1070199" y="193902"/>
                          </a:cubicBezTo>
                          <a:cubicBezTo>
                            <a:pt x="1073177" y="190927"/>
                            <a:pt x="1075471" y="187493"/>
                            <a:pt x="1077083" y="183602"/>
                          </a:cubicBezTo>
                          <a:cubicBezTo>
                            <a:pt x="1078693" y="179712"/>
                            <a:pt x="1079500" y="175663"/>
                            <a:pt x="1079500" y="171450"/>
                          </a:cubicBezTo>
                          <a:lnTo>
                            <a:pt x="1079500" y="31750"/>
                          </a:lnTo>
                          <a:cubicBezTo>
                            <a:pt x="1079500" y="27541"/>
                            <a:pt x="1078693" y="23494"/>
                            <a:pt x="1077083" y="19604"/>
                          </a:cubicBezTo>
                          <a:cubicBezTo>
                            <a:pt x="1075471" y="15714"/>
                            <a:pt x="1073177" y="12277"/>
                            <a:pt x="1070199" y="9301"/>
                          </a:cubicBezTo>
                          <a:cubicBezTo>
                            <a:pt x="1067222" y="6324"/>
                            <a:pt x="1063790" y="4033"/>
                            <a:pt x="1059900" y="2421"/>
                          </a:cubicBezTo>
                          <a:cubicBezTo>
                            <a:pt x="1056010" y="810"/>
                            <a:pt x="1051960" y="2"/>
                            <a:pt x="10477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3"/>
                            <a:pt x="12275" y="6324"/>
                            <a:pt x="9298" y="9301"/>
                          </a:cubicBezTo>
                          <a:cubicBezTo>
                            <a:pt x="6322" y="12277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25" behindDoc="1" locked="0" layoutInCell="1" allowOverlap="1">
            <wp:simplePos x="0" y="0"/>
            <wp:positionH relativeFrom="page">
              <wp:posOffset>1111595</wp:posOffset>
            </wp:positionH>
            <wp:positionV relativeFrom="line">
              <wp:posOffset>211108</wp:posOffset>
            </wp:positionV>
            <wp:extent cx="819531" cy="162000"/>
            <wp:effectExtent l="0" t="0" r="0" b="0"/>
            <wp:wrapNone/>
            <wp:docPr id="176" name="Freeform 1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9531" cy="162000"/>
                    </a:xfrm>
                    <a:custGeom>
                      <a:rect l="l" t="t" r="r" b="b"/>
                      <a:pathLst>
                        <a:path w="10922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900" y="192383"/>
                          </a:cubicBezTo>
                          <a:cubicBezTo>
                            <a:pt x="4833" y="197052"/>
                            <a:pt x="7586" y="201171"/>
                            <a:pt x="11159" y="204743"/>
                          </a:cubicBezTo>
                          <a:cubicBezTo>
                            <a:pt x="14732" y="208316"/>
                            <a:pt x="18851" y="211070"/>
                            <a:pt x="23519" y="213003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1054100" y="215900"/>
                          </a:lnTo>
                          <a:cubicBezTo>
                            <a:pt x="1059152" y="215900"/>
                            <a:pt x="1064012" y="214936"/>
                            <a:pt x="1068679" y="213003"/>
                          </a:cubicBezTo>
                          <a:cubicBezTo>
                            <a:pt x="1073348" y="211070"/>
                            <a:pt x="1077467" y="208316"/>
                            <a:pt x="1081040" y="204743"/>
                          </a:cubicBezTo>
                          <a:cubicBezTo>
                            <a:pt x="1084613" y="201171"/>
                            <a:pt x="1087366" y="197052"/>
                            <a:pt x="1089299" y="192383"/>
                          </a:cubicBezTo>
                          <a:cubicBezTo>
                            <a:pt x="1091233" y="187716"/>
                            <a:pt x="1092200" y="182854"/>
                            <a:pt x="1092200" y="177800"/>
                          </a:cubicBezTo>
                          <a:lnTo>
                            <a:pt x="1092200" y="38100"/>
                          </a:lnTo>
                          <a:cubicBezTo>
                            <a:pt x="1092200" y="33050"/>
                            <a:pt x="1091233" y="28193"/>
                            <a:pt x="1089299" y="23523"/>
                          </a:cubicBezTo>
                          <a:cubicBezTo>
                            <a:pt x="1087366" y="18855"/>
                            <a:pt x="1084613" y="14733"/>
                            <a:pt x="1081040" y="11161"/>
                          </a:cubicBezTo>
                          <a:cubicBezTo>
                            <a:pt x="1077467" y="7589"/>
                            <a:pt x="1073348" y="4837"/>
                            <a:pt x="1068679" y="2906"/>
                          </a:cubicBezTo>
                          <a:cubicBezTo>
                            <a:pt x="1064012" y="969"/>
                            <a:pt x="1059152" y="2"/>
                            <a:pt x="10541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7" y="969"/>
                            <a:pt x="23519" y="2906"/>
                          </a:cubicBezTo>
                          <a:cubicBezTo>
                            <a:pt x="18851" y="4837"/>
                            <a:pt x="14732" y="7589"/>
                            <a:pt x="11159" y="11161"/>
                          </a:cubicBezTo>
                          <a:cubicBezTo>
                            <a:pt x="7586" y="14733"/>
                            <a:pt x="4833" y="18855"/>
                            <a:pt x="2900" y="23523"/>
                          </a:cubicBezTo>
                          <a:cubicBezTo>
                            <a:pt x="966" y="28193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8" behindDoc="1" locked="0" layoutInCell="1" allowOverlap="1">
            <wp:simplePos x="0" y="0"/>
            <wp:positionH relativeFrom="page">
              <wp:posOffset>3298599</wp:posOffset>
            </wp:positionH>
            <wp:positionV relativeFrom="line">
              <wp:posOffset>215872</wp:posOffset>
            </wp:positionV>
            <wp:extent cx="1276945" cy="152470"/>
            <wp:effectExtent l="0" t="0" r="0" b="0"/>
            <wp:wrapNone/>
            <wp:docPr id="177" name="Freeform 1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76945" cy="152470"/>
                    </a:xfrm>
                    <a:custGeom>
                      <a:rect l="l" t="t" r="r" b="b"/>
                      <a:pathLst>
                        <a:path w="17018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3"/>
                            <a:pt x="806" y="179710"/>
                            <a:pt x="2418" y="183600"/>
                          </a:cubicBezTo>
                          <a:cubicBezTo>
                            <a:pt x="4029" y="187493"/>
                            <a:pt x="6322" y="190927"/>
                            <a:pt x="9301" y="193902"/>
                          </a:cubicBezTo>
                          <a:cubicBezTo>
                            <a:pt x="12277" y="196880"/>
                            <a:pt x="15710" y="199174"/>
                            <a:pt x="19600" y="200785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1670052" y="203200"/>
                          </a:lnTo>
                          <a:cubicBezTo>
                            <a:pt x="1674262" y="203200"/>
                            <a:pt x="1678311" y="202394"/>
                            <a:pt x="1682200" y="200785"/>
                          </a:cubicBezTo>
                          <a:cubicBezTo>
                            <a:pt x="1686090" y="199174"/>
                            <a:pt x="1689524" y="196880"/>
                            <a:pt x="1692501" y="193902"/>
                          </a:cubicBezTo>
                          <a:cubicBezTo>
                            <a:pt x="1695478" y="190927"/>
                            <a:pt x="1697773" y="187493"/>
                            <a:pt x="1699385" y="183602"/>
                          </a:cubicBezTo>
                          <a:cubicBezTo>
                            <a:pt x="1700995" y="179712"/>
                            <a:pt x="1701800" y="175663"/>
                            <a:pt x="1701802" y="171450"/>
                          </a:cubicBezTo>
                          <a:lnTo>
                            <a:pt x="1701802" y="31750"/>
                          </a:lnTo>
                          <a:cubicBezTo>
                            <a:pt x="1701800" y="27541"/>
                            <a:pt x="1700995" y="23494"/>
                            <a:pt x="1699385" y="19604"/>
                          </a:cubicBezTo>
                          <a:cubicBezTo>
                            <a:pt x="1697773" y="15714"/>
                            <a:pt x="1695478" y="12277"/>
                            <a:pt x="1692501" y="9301"/>
                          </a:cubicBezTo>
                          <a:cubicBezTo>
                            <a:pt x="1689524" y="6324"/>
                            <a:pt x="1686090" y="4033"/>
                            <a:pt x="1682200" y="2421"/>
                          </a:cubicBezTo>
                          <a:cubicBezTo>
                            <a:pt x="1678311" y="810"/>
                            <a:pt x="1674262" y="2"/>
                            <a:pt x="1670052" y="0"/>
                          </a:cubicBezTo>
                          <a:lnTo>
                            <a:pt x="31752" y="0"/>
                          </a:lnTo>
                          <a:cubicBezTo>
                            <a:pt x="27541" y="2"/>
                            <a:pt x="23490" y="810"/>
                            <a:pt x="19600" y="2421"/>
                          </a:cubicBezTo>
                          <a:cubicBezTo>
                            <a:pt x="15710" y="4033"/>
                            <a:pt x="12277" y="6324"/>
                            <a:pt x="9301" y="9301"/>
                          </a:cubicBezTo>
                          <a:cubicBezTo>
                            <a:pt x="6322" y="12277"/>
                            <a:pt x="4029" y="15714"/>
                            <a:pt x="2418" y="19604"/>
                          </a:cubicBezTo>
                          <a:cubicBezTo>
                            <a:pt x="806" y="23494"/>
                            <a:pt x="0" y="27541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7" behindDoc="1" locked="0" layoutInCell="1" allowOverlap="1">
            <wp:simplePos x="0" y="0"/>
            <wp:positionH relativeFrom="page">
              <wp:posOffset>3293834</wp:posOffset>
            </wp:positionH>
            <wp:positionV relativeFrom="line">
              <wp:posOffset>211108</wp:posOffset>
            </wp:positionV>
            <wp:extent cx="1286474" cy="162000"/>
            <wp:effectExtent l="0" t="0" r="0" b="0"/>
            <wp:wrapNone/>
            <wp:docPr id="178" name="Freeform 1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86474" cy="162000"/>
                    </a:xfrm>
                    <a:custGeom>
                      <a:rect l="l" t="t" r="r" b="b"/>
                      <a:pathLst>
                        <a:path w="17145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6"/>
                            <a:pt x="2901" y="192383"/>
                          </a:cubicBezTo>
                          <a:cubicBezTo>
                            <a:pt x="4834" y="197052"/>
                            <a:pt x="7587" y="201171"/>
                            <a:pt x="11161" y="204743"/>
                          </a:cubicBezTo>
                          <a:cubicBezTo>
                            <a:pt x="14732" y="208316"/>
                            <a:pt x="18853" y="211070"/>
                            <a:pt x="23521" y="213003"/>
                          </a:cubicBezTo>
                          <a:cubicBezTo>
                            <a:pt x="28189" y="214936"/>
                            <a:pt x="33049" y="215900"/>
                            <a:pt x="38102" y="215900"/>
                          </a:cubicBezTo>
                          <a:lnTo>
                            <a:pt x="1676402" y="215900"/>
                          </a:lnTo>
                          <a:cubicBezTo>
                            <a:pt x="1681454" y="215900"/>
                            <a:pt x="1686314" y="214936"/>
                            <a:pt x="1690981" y="213003"/>
                          </a:cubicBezTo>
                          <a:cubicBezTo>
                            <a:pt x="1695648" y="211070"/>
                            <a:pt x="1699768" y="208316"/>
                            <a:pt x="1703342" y="204743"/>
                          </a:cubicBezTo>
                          <a:cubicBezTo>
                            <a:pt x="1706914" y="201171"/>
                            <a:pt x="1709668" y="197052"/>
                            <a:pt x="1711601" y="192383"/>
                          </a:cubicBezTo>
                          <a:cubicBezTo>
                            <a:pt x="1713534" y="187716"/>
                            <a:pt x="1714500" y="182854"/>
                            <a:pt x="1714502" y="177800"/>
                          </a:cubicBezTo>
                          <a:lnTo>
                            <a:pt x="1714502" y="38100"/>
                          </a:lnTo>
                          <a:cubicBezTo>
                            <a:pt x="1714500" y="33050"/>
                            <a:pt x="1713534" y="28193"/>
                            <a:pt x="1711601" y="23523"/>
                          </a:cubicBezTo>
                          <a:cubicBezTo>
                            <a:pt x="1709668" y="18855"/>
                            <a:pt x="1706914" y="14733"/>
                            <a:pt x="1703342" y="11161"/>
                          </a:cubicBezTo>
                          <a:cubicBezTo>
                            <a:pt x="1699768" y="7589"/>
                            <a:pt x="1695648" y="4837"/>
                            <a:pt x="1690981" y="2906"/>
                          </a:cubicBezTo>
                          <a:cubicBezTo>
                            <a:pt x="1686314" y="969"/>
                            <a:pt x="1681454" y="2"/>
                            <a:pt x="1676402" y="0"/>
                          </a:cubicBezTo>
                          <a:lnTo>
                            <a:pt x="38102" y="0"/>
                          </a:lnTo>
                          <a:cubicBezTo>
                            <a:pt x="33049" y="2"/>
                            <a:pt x="28189" y="969"/>
                            <a:pt x="23521" y="2906"/>
                          </a:cubicBezTo>
                          <a:cubicBezTo>
                            <a:pt x="18853" y="4837"/>
                            <a:pt x="14732" y="7589"/>
                            <a:pt x="11161" y="11161"/>
                          </a:cubicBezTo>
                          <a:cubicBezTo>
                            <a:pt x="7587" y="14733"/>
                            <a:pt x="4834" y="18855"/>
                            <a:pt x="2901" y="23523"/>
                          </a:cubicBezTo>
                          <a:cubicBezTo>
                            <a:pt x="968" y="28193"/>
                            <a:pt x="0" y="33050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分支中有一个重要的子类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RuntimeExceptio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（运行时异常），该类型的异常自动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558" behindDoc="1" locked="0" layoutInCell="1" allowOverlap="1">
            <wp:simplePos x="0" y="0"/>
            <wp:positionH relativeFrom="page">
              <wp:posOffset>2202715</wp:posOffset>
            </wp:positionH>
            <wp:positionV relativeFrom="line">
              <wp:posOffset>47537</wp:posOffset>
            </wp:positionV>
            <wp:extent cx="2210828" cy="152470"/>
            <wp:effectExtent l="0" t="0" r="0" b="0"/>
            <wp:wrapNone/>
            <wp:docPr id="179" name="Freeform 1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10828" cy="152470"/>
                    </a:xfrm>
                    <a:custGeom>
                      <a:rect l="l" t="t" r="r" b="b"/>
                      <a:pathLst>
                        <a:path w="2946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3"/>
                            <a:pt x="805" y="179712"/>
                            <a:pt x="2416" y="183603"/>
                          </a:cubicBezTo>
                          <a:cubicBezTo>
                            <a:pt x="4028" y="187494"/>
                            <a:pt x="6322" y="190928"/>
                            <a:pt x="9298" y="193903"/>
                          </a:cubicBezTo>
                          <a:cubicBezTo>
                            <a:pt x="12275" y="196882"/>
                            <a:pt x="15709" y="199174"/>
                            <a:pt x="19599" y="200785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2914650" y="203200"/>
                          </a:lnTo>
                          <a:cubicBezTo>
                            <a:pt x="2918860" y="203200"/>
                            <a:pt x="2922909" y="202394"/>
                            <a:pt x="2926800" y="200787"/>
                          </a:cubicBezTo>
                          <a:cubicBezTo>
                            <a:pt x="2930688" y="199176"/>
                            <a:pt x="2934122" y="196882"/>
                            <a:pt x="2937099" y="193903"/>
                          </a:cubicBezTo>
                          <a:cubicBezTo>
                            <a:pt x="2940076" y="190928"/>
                            <a:pt x="2942371" y="187494"/>
                            <a:pt x="2943983" y="183603"/>
                          </a:cubicBezTo>
                          <a:cubicBezTo>
                            <a:pt x="2945593" y="179712"/>
                            <a:pt x="2946398" y="175663"/>
                            <a:pt x="2946400" y="171450"/>
                          </a:cubicBezTo>
                          <a:lnTo>
                            <a:pt x="2946400" y="31750"/>
                          </a:lnTo>
                          <a:cubicBezTo>
                            <a:pt x="2946398" y="27541"/>
                            <a:pt x="2945593" y="23492"/>
                            <a:pt x="2943983" y="19602"/>
                          </a:cubicBezTo>
                          <a:cubicBezTo>
                            <a:pt x="2942371" y="15713"/>
                            <a:pt x="2940076" y="12277"/>
                            <a:pt x="2937099" y="9301"/>
                          </a:cubicBezTo>
                          <a:cubicBezTo>
                            <a:pt x="2934122" y="6326"/>
                            <a:pt x="2930688" y="4033"/>
                            <a:pt x="2926800" y="2417"/>
                          </a:cubicBezTo>
                          <a:cubicBezTo>
                            <a:pt x="2922909" y="808"/>
                            <a:pt x="2918860" y="2"/>
                            <a:pt x="2914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8" y="808"/>
                            <a:pt x="19598" y="2417"/>
                          </a:cubicBezTo>
                          <a:cubicBezTo>
                            <a:pt x="15709" y="4033"/>
                            <a:pt x="12275" y="6326"/>
                            <a:pt x="9298" y="9301"/>
                          </a:cubicBezTo>
                          <a:cubicBezTo>
                            <a:pt x="6322" y="12277"/>
                            <a:pt x="4028" y="15713"/>
                            <a:pt x="2416" y="19602"/>
                          </a:cubicBezTo>
                          <a:cubicBezTo>
                            <a:pt x="805" y="23492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57" behindDoc="1" locked="0" layoutInCell="1" allowOverlap="1">
            <wp:simplePos x="0" y="0"/>
            <wp:positionH relativeFrom="page">
              <wp:posOffset>2197950</wp:posOffset>
            </wp:positionH>
            <wp:positionV relativeFrom="line">
              <wp:posOffset>42773</wp:posOffset>
            </wp:positionV>
            <wp:extent cx="2220357" cy="162000"/>
            <wp:effectExtent l="0" t="0" r="0" b="0"/>
            <wp:wrapNone/>
            <wp:docPr id="180" name="Freeform 1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2220357" cy="162000"/>
                    </a:xfrm>
                    <a:custGeom>
                      <a:rect l="l" t="t" r="r" b="b"/>
                      <a:pathLst>
                        <a:path w="2959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2"/>
                            <a:pt x="7586" y="201171"/>
                            <a:pt x="11159" y="204743"/>
                          </a:cubicBezTo>
                          <a:cubicBezTo>
                            <a:pt x="14732" y="208316"/>
                            <a:pt x="18851" y="211068"/>
                            <a:pt x="23519" y="213001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2921000" y="215900"/>
                          </a:lnTo>
                          <a:cubicBezTo>
                            <a:pt x="2926052" y="215900"/>
                            <a:pt x="2930912" y="214936"/>
                            <a:pt x="2935579" y="213003"/>
                          </a:cubicBezTo>
                          <a:cubicBezTo>
                            <a:pt x="2940246" y="211070"/>
                            <a:pt x="2944366" y="208316"/>
                            <a:pt x="2947940" y="204743"/>
                          </a:cubicBezTo>
                          <a:cubicBezTo>
                            <a:pt x="2951512" y="201171"/>
                            <a:pt x="2954266" y="197052"/>
                            <a:pt x="2956199" y="192383"/>
                          </a:cubicBezTo>
                          <a:cubicBezTo>
                            <a:pt x="2958132" y="187716"/>
                            <a:pt x="2959098" y="182854"/>
                            <a:pt x="2959100" y="177800"/>
                          </a:cubicBezTo>
                          <a:lnTo>
                            <a:pt x="2959100" y="38100"/>
                          </a:lnTo>
                          <a:cubicBezTo>
                            <a:pt x="2959098" y="33048"/>
                            <a:pt x="2958132" y="28191"/>
                            <a:pt x="2956199" y="23523"/>
                          </a:cubicBezTo>
                          <a:cubicBezTo>
                            <a:pt x="2954266" y="18855"/>
                            <a:pt x="2951512" y="14733"/>
                            <a:pt x="2947940" y="11161"/>
                          </a:cubicBezTo>
                          <a:cubicBezTo>
                            <a:pt x="2944366" y="7592"/>
                            <a:pt x="2940246" y="4837"/>
                            <a:pt x="2935579" y="2904"/>
                          </a:cubicBezTo>
                          <a:cubicBezTo>
                            <a:pt x="2930912" y="968"/>
                            <a:pt x="2926052" y="2"/>
                            <a:pt x="29210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7" y="968"/>
                            <a:pt x="23519" y="2904"/>
                          </a:cubicBezTo>
                          <a:cubicBezTo>
                            <a:pt x="18851" y="4837"/>
                            <a:pt x="14732" y="7592"/>
                            <a:pt x="11159" y="11161"/>
                          </a:cubicBezTo>
                          <a:cubicBezTo>
                            <a:pt x="7586" y="14733"/>
                            <a:pt x="4833" y="18855"/>
                            <a:pt x="2899" y="23523"/>
                          </a:cubicBezTo>
                          <a:cubicBezTo>
                            <a:pt x="966" y="28191"/>
                            <a:pt x="0" y="33048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为你所编写的程序定义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ArrayIndexOutOfBoundsExceptio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（数组下标越界）、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7" w:lineRule="exact"/>
        <w:ind w:left="1155" w:right="0" w:firstLine="0"/>
      </w:pPr>
      <w:r>
        <w:drawing>
          <wp:anchor simplePos="0" relativeHeight="25165859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46902</wp:posOffset>
            </wp:positionV>
            <wp:extent cx="1543768" cy="152470"/>
            <wp:effectExtent l="0" t="0" r="0" b="0"/>
            <wp:wrapNone/>
            <wp:docPr id="181" name="Freeform 1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43768" cy="152470"/>
                    </a:xfrm>
                    <a:custGeom>
                      <a:rect l="l" t="t" r="r" b="b"/>
                      <a:pathLst>
                        <a:path w="2057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3"/>
                            <a:pt x="805" y="179712"/>
                            <a:pt x="2416" y="183602"/>
                          </a:cubicBezTo>
                          <a:cubicBezTo>
                            <a:pt x="4028" y="187493"/>
                            <a:pt x="6322" y="190924"/>
                            <a:pt x="9298" y="193902"/>
                          </a:cubicBezTo>
                          <a:cubicBezTo>
                            <a:pt x="12275" y="196880"/>
                            <a:pt x="15709" y="199174"/>
                            <a:pt x="19599" y="200787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2025650" y="203200"/>
                          </a:lnTo>
                          <a:cubicBezTo>
                            <a:pt x="2029860" y="203200"/>
                            <a:pt x="2033910" y="202394"/>
                            <a:pt x="2037800" y="200787"/>
                          </a:cubicBezTo>
                          <a:cubicBezTo>
                            <a:pt x="2041690" y="199174"/>
                            <a:pt x="2045124" y="196880"/>
                            <a:pt x="2048101" y="193902"/>
                          </a:cubicBezTo>
                          <a:cubicBezTo>
                            <a:pt x="2051077" y="190924"/>
                            <a:pt x="2053371" y="187493"/>
                            <a:pt x="2054983" y="183602"/>
                          </a:cubicBezTo>
                          <a:cubicBezTo>
                            <a:pt x="2056593" y="179712"/>
                            <a:pt x="2057400" y="175663"/>
                            <a:pt x="2057400" y="171450"/>
                          </a:cubicBezTo>
                          <a:lnTo>
                            <a:pt x="2057400" y="31750"/>
                          </a:lnTo>
                          <a:cubicBezTo>
                            <a:pt x="2057400" y="27541"/>
                            <a:pt x="2056593" y="23494"/>
                            <a:pt x="2054983" y="19604"/>
                          </a:cubicBezTo>
                          <a:cubicBezTo>
                            <a:pt x="2053371" y="15714"/>
                            <a:pt x="2051077" y="12279"/>
                            <a:pt x="2048101" y="9301"/>
                          </a:cubicBezTo>
                          <a:cubicBezTo>
                            <a:pt x="2045124" y="6326"/>
                            <a:pt x="2041690" y="4033"/>
                            <a:pt x="2037800" y="2421"/>
                          </a:cubicBezTo>
                          <a:cubicBezTo>
                            <a:pt x="2033910" y="810"/>
                            <a:pt x="2029860" y="2"/>
                            <a:pt x="2025650" y="0"/>
                          </a:cubicBezTo>
                          <a:lnTo>
                            <a:pt x="31750" y="0"/>
                          </a:lnTo>
                          <a:cubicBezTo>
                            <a:pt x="27539" y="2"/>
                            <a:pt x="23489" y="810"/>
                            <a:pt x="19599" y="2421"/>
                          </a:cubicBezTo>
                          <a:cubicBezTo>
                            <a:pt x="15709" y="4033"/>
                            <a:pt x="12275" y="6326"/>
                            <a:pt x="9298" y="9301"/>
                          </a:cubicBezTo>
                          <a:cubicBezTo>
                            <a:pt x="6322" y="12279"/>
                            <a:pt x="4028" y="15714"/>
                            <a:pt x="2416" y="19604"/>
                          </a:cubicBezTo>
                          <a:cubicBezTo>
                            <a:pt x="805" y="23494"/>
                            <a:pt x="0" y="27541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90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42138</wp:posOffset>
            </wp:positionV>
            <wp:extent cx="1553297" cy="162000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53297" cy="162000"/>
                    </a:xfrm>
                    <a:custGeom>
                      <a:rect l="l" t="t" r="r" b="b"/>
                      <a:pathLst>
                        <a:path w="2070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8"/>
                            <a:pt x="966" y="187718"/>
                            <a:pt x="2900" y="192384"/>
                          </a:cubicBezTo>
                          <a:cubicBezTo>
                            <a:pt x="4833" y="197054"/>
                            <a:pt x="7586" y="201174"/>
                            <a:pt x="11159" y="204745"/>
                          </a:cubicBezTo>
                          <a:cubicBezTo>
                            <a:pt x="14731" y="208320"/>
                            <a:pt x="18851" y="211070"/>
                            <a:pt x="23519" y="213003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2032000" y="215900"/>
                          </a:lnTo>
                          <a:cubicBezTo>
                            <a:pt x="2037052" y="215900"/>
                            <a:pt x="2041912" y="214936"/>
                            <a:pt x="2046579" y="213003"/>
                          </a:cubicBezTo>
                          <a:cubicBezTo>
                            <a:pt x="2051246" y="211070"/>
                            <a:pt x="2055367" y="208320"/>
                            <a:pt x="2058940" y="204745"/>
                          </a:cubicBezTo>
                          <a:cubicBezTo>
                            <a:pt x="2062513" y="201174"/>
                            <a:pt x="2065266" y="197054"/>
                            <a:pt x="2067199" y="192384"/>
                          </a:cubicBezTo>
                          <a:cubicBezTo>
                            <a:pt x="2069133" y="187718"/>
                            <a:pt x="2070100" y="182858"/>
                            <a:pt x="2070100" y="177800"/>
                          </a:cubicBezTo>
                          <a:lnTo>
                            <a:pt x="2070100" y="38100"/>
                          </a:lnTo>
                          <a:cubicBezTo>
                            <a:pt x="2070100" y="33050"/>
                            <a:pt x="2069133" y="28193"/>
                            <a:pt x="2067199" y="23523"/>
                          </a:cubicBezTo>
                          <a:cubicBezTo>
                            <a:pt x="2065266" y="18855"/>
                            <a:pt x="2062513" y="14733"/>
                            <a:pt x="2058940" y="11161"/>
                          </a:cubicBezTo>
                          <a:cubicBezTo>
                            <a:pt x="2055367" y="7592"/>
                            <a:pt x="2051246" y="4837"/>
                            <a:pt x="2046579" y="2906"/>
                          </a:cubicBezTo>
                          <a:cubicBezTo>
                            <a:pt x="2041912" y="969"/>
                            <a:pt x="2037052" y="2"/>
                            <a:pt x="2032000" y="0"/>
                          </a:cubicBezTo>
                          <a:lnTo>
                            <a:pt x="38100" y="0"/>
                          </a:lnTo>
                          <a:cubicBezTo>
                            <a:pt x="33047" y="2"/>
                            <a:pt x="28187" y="969"/>
                            <a:pt x="23519" y="2906"/>
                          </a:cubicBezTo>
                          <a:cubicBezTo>
                            <a:pt x="18851" y="4837"/>
                            <a:pt x="14731" y="7592"/>
                            <a:pt x="11159" y="11161"/>
                          </a:cubicBezTo>
                          <a:cubicBezTo>
                            <a:pt x="7586" y="14733"/>
                            <a:pt x="4833" y="18855"/>
                            <a:pt x="2900" y="23523"/>
                          </a:cubicBezTo>
                          <a:cubicBezTo>
                            <a:pt x="966" y="28193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NullPointerExceptio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（空指针异常）、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2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90" name="Freeform 1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93" name="Freeform 1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194" name="Freeform 1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195" name="Freeform 1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196" name="Freeform 1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197" name="Freeform 1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860"/>
        </w:tabs>
        <w:spacing w:before="74" w:after="0" w:line="315" w:lineRule="exact"/>
        <w:ind w:left="1155" w:right="841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99607</wp:posOffset>
            </wp:positionV>
            <wp:extent cx="1477061" cy="152470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77061" cy="152470"/>
                    </a:xfrm>
                    <a:custGeom>
                      <a:rect l="l" t="t" r="r" b="b"/>
                      <a:pathLst>
                        <a:path w="1968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0"/>
                            <a:pt x="2416" y="183605"/>
                          </a:cubicBezTo>
                          <a:cubicBezTo>
                            <a:pt x="4028" y="187493"/>
                            <a:pt x="6322" y="190925"/>
                            <a:pt x="9298" y="193902"/>
                          </a:cubicBezTo>
                          <a:cubicBezTo>
                            <a:pt x="12275" y="196882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936750" y="203200"/>
                          </a:lnTo>
                          <a:cubicBezTo>
                            <a:pt x="1940960" y="203200"/>
                            <a:pt x="1945010" y="202394"/>
                            <a:pt x="1948900" y="200782"/>
                          </a:cubicBezTo>
                          <a:cubicBezTo>
                            <a:pt x="1952790" y="199173"/>
                            <a:pt x="1956222" y="196882"/>
                            <a:pt x="1959199" y="193902"/>
                          </a:cubicBezTo>
                          <a:cubicBezTo>
                            <a:pt x="1962177" y="190925"/>
                            <a:pt x="1964471" y="187493"/>
                            <a:pt x="1966083" y="183605"/>
                          </a:cubicBezTo>
                          <a:cubicBezTo>
                            <a:pt x="1967693" y="179710"/>
                            <a:pt x="1968500" y="175661"/>
                            <a:pt x="1968500" y="171450"/>
                          </a:cubicBezTo>
                          <a:lnTo>
                            <a:pt x="1968500" y="31750"/>
                          </a:lnTo>
                          <a:cubicBezTo>
                            <a:pt x="1968500" y="27543"/>
                            <a:pt x="1967693" y="23494"/>
                            <a:pt x="1966083" y="19606"/>
                          </a:cubicBezTo>
                          <a:cubicBezTo>
                            <a:pt x="1964471" y="15714"/>
                            <a:pt x="1962177" y="12282"/>
                            <a:pt x="1959199" y="9302"/>
                          </a:cubicBezTo>
                          <a:cubicBezTo>
                            <a:pt x="1956222" y="6326"/>
                            <a:pt x="1952790" y="4031"/>
                            <a:pt x="1948900" y="2422"/>
                          </a:cubicBezTo>
                          <a:cubicBezTo>
                            <a:pt x="1945010" y="810"/>
                            <a:pt x="1940960" y="4"/>
                            <a:pt x="19367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94842</wp:posOffset>
            </wp:positionV>
            <wp:extent cx="1486591" cy="162000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86591" cy="162000"/>
                    </a:xfrm>
                    <a:custGeom>
                      <a:rect l="l" t="t" r="r" b="b"/>
                      <a:pathLst>
                        <a:path w="19812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900" y="192383"/>
                          </a:cubicBezTo>
                          <a:cubicBezTo>
                            <a:pt x="4833" y="197055"/>
                            <a:pt x="7586" y="201170"/>
                            <a:pt x="11159" y="204741"/>
                          </a:cubicBezTo>
                          <a:cubicBezTo>
                            <a:pt x="14731" y="208313"/>
                            <a:pt x="18851" y="211067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1943100" y="215900"/>
                          </a:lnTo>
                          <a:cubicBezTo>
                            <a:pt x="1948152" y="215900"/>
                            <a:pt x="1953012" y="214930"/>
                            <a:pt x="1957679" y="213001"/>
                          </a:cubicBezTo>
                          <a:cubicBezTo>
                            <a:pt x="1962348" y="211067"/>
                            <a:pt x="1966467" y="208313"/>
                            <a:pt x="1970040" y="204741"/>
                          </a:cubicBezTo>
                          <a:cubicBezTo>
                            <a:pt x="1973613" y="201170"/>
                            <a:pt x="1976366" y="197055"/>
                            <a:pt x="1978299" y="192386"/>
                          </a:cubicBezTo>
                          <a:cubicBezTo>
                            <a:pt x="1980233" y="187716"/>
                            <a:pt x="1981200" y="182854"/>
                            <a:pt x="1981200" y="177800"/>
                          </a:cubicBezTo>
                          <a:lnTo>
                            <a:pt x="1981200" y="38100"/>
                          </a:lnTo>
                          <a:cubicBezTo>
                            <a:pt x="1981200" y="33047"/>
                            <a:pt x="1980233" y="28188"/>
                            <a:pt x="1978300" y="23518"/>
                          </a:cubicBezTo>
                          <a:cubicBezTo>
                            <a:pt x="1976366" y="18855"/>
                            <a:pt x="1973613" y="14734"/>
                            <a:pt x="1970040" y="11160"/>
                          </a:cubicBezTo>
                          <a:cubicBezTo>
                            <a:pt x="1966467" y="7591"/>
                            <a:pt x="1962348" y="4831"/>
                            <a:pt x="1957679" y="2903"/>
                          </a:cubicBezTo>
                          <a:cubicBezTo>
                            <a:pt x="1953012" y="974"/>
                            <a:pt x="1948152" y="4"/>
                            <a:pt x="19431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4"/>
                            <a:pt x="23519" y="2903"/>
                          </a:cubicBezTo>
                          <a:cubicBezTo>
                            <a:pt x="18851" y="4831"/>
                            <a:pt x="14731" y="7591"/>
                            <a:pt x="11159" y="11160"/>
                          </a:cubicBezTo>
                          <a:cubicBezTo>
                            <a:pt x="7586" y="14734"/>
                            <a:pt x="4833" y="18855"/>
                            <a:pt x="2900" y="23518"/>
                          </a:cubicBezTo>
                          <a:cubicBezTo>
                            <a:pt x="966" y="28188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5" behindDoc="1" locked="0" layoutInCell="1" allowOverlap="1">
            <wp:simplePos x="0" y="0"/>
            <wp:positionH relativeFrom="page">
              <wp:posOffset>3317658</wp:posOffset>
            </wp:positionH>
            <wp:positionV relativeFrom="line">
              <wp:posOffset>99607</wp:posOffset>
            </wp:positionV>
            <wp:extent cx="1810593" cy="152470"/>
            <wp:effectExtent l="0" t="0" r="0" b="0"/>
            <wp:wrapNone/>
            <wp:docPr id="200" name="Freeform 2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810593" cy="152470"/>
                    </a:xfrm>
                    <a:custGeom>
                      <a:rect l="l" t="t" r="r" b="b"/>
                      <a:pathLst>
                        <a:path w="24130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10"/>
                            <a:pt x="2418" y="183605"/>
                          </a:cubicBezTo>
                          <a:cubicBezTo>
                            <a:pt x="4029" y="187493"/>
                            <a:pt x="6322" y="190925"/>
                            <a:pt x="9301" y="193902"/>
                          </a:cubicBezTo>
                          <a:cubicBezTo>
                            <a:pt x="12277" y="196882"/>
                            <a:pt x="15710" y="199173"/>
                            <a:pt x="19600" y="200782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2381252" y="203200"/>
                          </a:lnTo>
                          <a:cubicBezTo>
                            <a:pt x="2385462" y="203200"/>
                            <a:pt x="2389511" y="202394"/>
                            <a:pt x="2393400" y="200782"/>
                          </a:cubicBezTo>
                          <a:cubicBezTo>
                            <a:pt x="2397290" y="199173"/>
                            <a:pt x="2400724" y="196882"/>
                            <a:pt x="2403701" y="193902"/>
                          </a:cubicBezTo>
                          <a:cubicBezTo>
                            <a:pt x="2406678" y="190925"/>
                            <a:pt x="2408973" y="187493"/>
                            <a:pt x="2410585" y="183605"/>
                          </a:cubicBezTo>
                          <a:cubicBezTo>
                            <a:pt x="2412195" y="179710"/>
                            <a:pt x="2413000" y="175661"/>
                            <a:pt x="2413002" y="171450"/>
                          </a:cubicBezTo>
                          <a:lnTo>
                            <a:pt x="2413002" y="31750"/>
                          </a:lnTo>
                          <a:cubicBezTo>
                            <a:pt x="2413000" y="27543"/>
                            <a:pt x="2412195" y="23494"/>
                            <a:pt x="2410583" y="19606"/>
                          </a:cubicBezTo>
                          <a:cubicBezTo>
                            <a:pt x="2408972" y="15714"/>
                            <a:pt x="2406678" y="12282"/>
                            <a:pt x="2403701" y="9302"/>
                          </a:cubicBezTo>
                          <a:cubicBezTo>
                            <a:pt x="2400724" y="6326"/>
                            <a:pt x="2397290" y="4031"/>
                            <a:pt x="2393400" y="2422"/>
                          </a:cubicBezTo>
                          <a:cubicBezTo>
                            <a:pt x="2389511" y="810"/>
                            <a:pt x="2385462" y="4"/>
                            <a:pt x="2381252" y="0"/>
                          </a:cubicBezTo>
                          <a:lnTo>
                            <a:pt x="31752" y="0"/>
                          </a:lnTo>
                          <a:cubicBezTo>
                            <a:pt x="27541" y="4"/>
                            <a:pt x="23490" y="810"/>
                            <a:pt x="19600" y="2422"/>
                          </a:cubicBezTo>
                          <a:cubicBezTo>
                            <a:pt x="15710" y="4031"/>
                            <a:pt x="12277" y="6326"/>
                            <a:pt x="9301" y="9302"/>
                          </a:cubicBezTo>
                          <a:cubicBezTo>
                            <a:pt x="6322" y="12282"/>
                            <a:pt x="4029" y="15714"/>
                            <a:pt x="2418" y="19606"/>
                          </a:cubicBezTo>
                          <a:cubicBezTo>
                            <a:pt x="806" y="23494"/>
                            <a:pt x="0" y="27543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4" behindDoc="1" locked="0" layoutInCell="1" allowOverlap="1">
            <wp:simplePos x="0" y="0"/>
            <wp:positionH relativeFrom="page">
              <wp:posOffset>3312893</wp:posOffset>
            </wp:positionH>
            <wp:positionV relativeFrom="line">
              <wp:posOffset>94842</wp:posOffset>
            </wp:positionV>
            <wp:extent cx="1820123" cy="162000"/>
            <wp:effectExtent l="0" t="0" r="0" b="0"/>
            <wp:wrapNone/>
            <wp:docPr id="201" name="Freeform 2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820123" cy="162000"/>
                    </a:xfrm>
                    <a:custGeom>
                      <a:rect l="l" t="t" r="r" b="b"/>
                      <a:pathLst>
                        <a:path w="24257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6"/>
                            <a:pt x="2901" y="192383"/>
                          </a:cubicBezTo>
                          <a:cubicBezTo>
                            <a:pt x="4834" y="197055"/>
                            <a:pt x="7587" y="201170"/>
                            <a:pt x="11161" y="204741"/>
                          </a:cubicBezTo>
                          <a:cubicBezTo>
                            <a:pt x="14732" y="208313"/>
                            <a:pt x="18853" y="211067"/>
                            <a:pt x="23521" y="213005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2387602" y="215900"/>
                          </a:lnTo>
                          <a:cubicBezTo>
                            <a:pt x="2392654" y="215900"/>
                            <a:pt x="2397514" y="214930"/>
                            <a:pt x="2402181" y="213001"/>
                          </a:cubicBezTo>
                          <a:cubicBezTo>
                            <a:pt x="2406848" y="211067"/>
                            <a:pt x="2410968" y="208313"/>
                            <a:pt x="2414542" y="204741"/>
                          </a:cubicBezTo>
                          <a:cubicBezTo>
                            <a:pt x="2418114" y="201170"/>
                            <a:pt x="2420868" y="197055"/>
                            <a:pt x="2422801" y="192386"/>
                          </a:cubicBezTo>
                          <a:cubicBezTo>
                            <a:pt x="2424734" y="187716"/>
                            <a:pt x="2425700" y="182854"/>
                            <a:pt x="2425702" y="177800"/>
                          </a:cubicBezTo>
                          <a:lnTo>
                            <a:pt x="2425702" y="38100"/>
                          </a:lnTo>
                          <a:cubicBezTo>
                            <a:pt x="2425700" y="33047"/>
                            <a:pt x="2424734" y="28188"/>
                            <a:pt x="2422801" y="23518"/>
                          </a:cubicBezTo>
                          <a:cubicBezTo>
                            <a:pt x="2420868" y="18855"/>
                            <a:pt x="2418114" y="14734"/>
                            <a:pt x="2414542" y="11160"/>
                          </a:cubicBezTo>
                          <a:cubicBezTo>
                            <a:pt x="2410968" y="7591"/>
                            <a:pt x="2406848" y="4831"/>
                            <a:pt x="2402181" y="2903"/>
                          </a:cubicBezTo>
                          <a:cubicBezTo>
                            <a:pt x="2397514" y="974"/>
                            <a:pt x="2392654" y="4"/>
                            <a:pt x="2387602" y="0"/>
                          </a:cubicBezTo>
                          <a:lnTo>
                            <a:pt x="38102" y="0"/>
                          </a:lnTo>
                          <a:cubicBezTo>
                            <a:pt x="33048" y="4"/>
                            <a:pt x="28189" y="974"/>
                            <a:pt x="23521" y="2903"/>
                          </a:cubicBezTo>
                          <a:cubicBezTo>
                            <a:pt x="18853" y="4831"/>
                            <a:pt x="14732" y="7591"/>
                            <a:pt x="11161" y="11160"/>
                          </a:cubicBezTo>
                          <a:cubicBezTo>
                            <a:pt x="7587" y="14734"/>
                            <a:pt x="4834" y="18855"/>
                            <a:pt x="2901" y="23518"/>
                          </a:cubicBezTo>
                          <a:cubicBezTo>
                            <a:pt x="968" y="28188"/>
                            <a:pt x="0" y="33047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ArithmeticExceptio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（算术异常）、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MissingResourceExceptio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（丢失资源）、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9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52617</wp:posOffset>
            </wp:positionV>
            <wp:extent cx="1677180" cy="152470"/>
            <wp:effectExtent l="0" t="0" r="0" b="0"/>
            <wp:wrapNone/>
            <wp:docPr id="202" name="Freeform 2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677180" cy="152470"/>
                    </a:xfrm>
                    <a:custGeom>
                      <a:rect l="l" t="t" r="r" b="b"/>
                      <a:pathLst>
                        <a:path w="2235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7"/>
                            <a:pt x="2416" y="183608"/>
                          </a:cubicBezTo>
                          <a:cubicBezTo>
                            <a:pt x="4028" y="187499"/>
                            <a:pt x="6322" y="190931"/>
                            <a:pt x="9298" y="193905"/>
                          </a:cubicBezTo>
                          <a:cubicBezTo>
                            <a:pt x="12275" y="196882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2203450" y="203200"/>
                          </a:lnTo>
                          <a:cubicBezTo>
                            <a:pt x="2207660" y="203200"/>
                            <a:pt x="2211710" y="202394"/>
                            <a:pt x="2215600" y="200782"/>
                          </a:cubicBezTo>
                          <a:cubicBezTo>
                            <a:pt x="2219488" y="199173"/>
                            <a:pt x="2222922" y="196882"/>
                            <a:pt x="2225899" y="193905"/>
                          </a:cubicBezTo>
                          <a:cubicBezTo>
                            <a:pt x="2228877" y="190931"/>
                            <a:pt x="2231171" y="187496"/>
                            <a:pt x="2232783" y="183605"/>
                          </a:cubicBezTo>
                          <a:cubicBezTo>
                            <a:pt x="2234393" y="179710"/>
                            <a:pt x="2235200" y="175661"/>
                            <a:pt x="2235200" y="171450"/>
                          </a:cubicBezTo>
                          <a:lnTo>
                            <a:pt x="2235200" y="31750"/>
                          </a:lnTo>
                          <a:cubicBezTo>
                            <a:pt x="2235200" y="27540"/>
                            <a:pt x="2234393" y="23487"/>
                            <a:pt x="2232783" y="19602"/>
                          </a:cubicBezTo>
                          <a:cubicBezTo>
                            <a:pt x="2231171" y="15711"/>
                            <a:pt x="2228877" y="12279"/>
                            <a:pt x="2225899" y="9302"/>
                          </a:cubicBezTo>
                          <a:cubicBezTo>
                            <a:pt x="2222922" y="6326"/>
                            <a:pt x="2219488" y="4031"/>
                            <a:pt x="2215600" y="2419"/>
                          </a:cubicBezTo>
                          <a:cubicBezTo>
                            <a:pt x="2211710" y="807"/>
                            <a:pt x="2207660" y="0"/>
                            <a:pt x="22034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87"/>
                            <a:pt x="0" y="27540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1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47852</wp:posOffset>
            </wp:positionV>
            <wp:extent cx="1686709" cy="162000"/>
            <wp:effectExtent l="0" t="0" r="0" b="0"/>
            <wp:wrapNone/>
            <wp:docPr id="203" name="Freeform 2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686709" cy="162000"/>
                    </a:xfrm>
                    <a:custGeom>
                      <a:rect l="l" t="t" r="r" b="b"/>
                      <a:pathLst>
                        <a:path w="2247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900" y="192386"/>
                          </a:cubicBezTo>
                          <a:cubicBezTo>
                            <a:pt x="4833" y="197055"/>
                            <a:pt x="7586" y="201170"/>
                            <a:pt x="11159" y="204741"/>
                          </a:cubicBezTo>
                          <a:cubicBezTo>
                            <a:pt x="14731" y="208313"/>
                            <a:pt x="18851" y="211067"/>
                            <a:pt x="23519" y="213001"/>
                          </a:cubicBezTo>
                          <a:cubicBezTo>
                            <a:pt x="28187" y="214930"/>
                            <a:pt x="33047" y="215900"/>
                            <a:pt x="38100" y="215900"/>
                          </a:cubicBezTo>
                          <a:lnTo>
                            <a:pt x="2209800" y="215900"/>
                          </a:lnTo>
                          <a:cubicBezTo>
                            <a:pt x="2214852" y="215900"/>
                            <a:pt x="2219712" y="214930"/>
                            <a:pt x="2224379" y="213001"/>
                          </a:cubicBezTo>
                          <a:cubicBezTo>
                            <a:pt x="2229048" y="211067"/>
                            <a:pt x="2233167" y="208313"/>
                            <a:pt x="2236740" y="204741"/>
                          </a:cubicBezTo>
                          <a:cubicBezTo>
                            <a:pt x="2240313" y="201170"/>
                            <a:pt x="2243066" y="197055"/>
                            <a:pt x="2244999" y="192386"/>
                          </a:cubicBezTo>
                          <a:cubicBezTo>
                            <a:pt x="2246933" y="187716"/>
                            <a:pt x="2247900" y="182854"/>
                            <a:pt x="2247900" y="177800"/>
                          </a:cubicBezTo>
                          <a:lnTo>
                            <a:pt x="2247900" y="38100"/>
                          </a:lnTo>
                          <a:cubicBezTo>
                            <a:pt x="2247900" y="33047"/>
                            <a:pt x="2246933" y="28191"/>
                            <a:pt x="2244999" y="23522"/>
                          </a:cubicBezTo>
                          <a:cubicBezTo>
                            <a:pt x="2243066" y="18861"/>
                            <a:pt x="2240313" y="14738"/>
                            <a:pt x="2236740" y="11163"/>
                          </a:cubicBezTo>
                          <a:cubicBezTo>
                            <a:pt x="2233167" y="7594"/>
                            <a:pt x="2229048" y="4837"/>
                            <a:pt x="2224379" y="2903"/>
                          </a:cubicBezTo>
                          <a:cubicBezTo>
                            <a:pt x="2219712" y="971"/>
                            <a:pt x="2214852" y="0"/>
                            <a:pt x="2209800" y="0"/>
                          </a:cubicBezTo>
                          <a:lnTo>
                            <a:pt x="38100" y="0"/>
                          </a:lnTo>
                          <a:cubicBezTo>
                            <a:pt x="33047" y="0"/>
                            <a:pt x="28187" y="971"/>
                            <a:pt x="23519" y="2903"/>
                          </a:cubicBezTo>
                          <a:cubicBezTo>
                            <a:pt x="18851" y="4837"/>
                            <a:pt x="14731" y="7594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900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ClassNotFoundExceptio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（找不到类）等异常，这些异常是不检查异常，程序中可以选择捕获处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450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理，也可以不处理。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这些异常一般是由程序逻辑错误引起的，程序应该从逻辑角度尽可能避免这类异常的发生；而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7469"/>
        </w:tabs>
        <w:spacing w:before="0" w:after="0" w:line="480" w:lineRule="exact"/>
        <w:ind w:left="990" w:right="841" w:firstLine="165"/>
      </w:pPr>
      <w:r>
        <w:drawing>
          <wp:anchor simplePos="0" relativeHeight="25165832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143423</wp:posOffset>
            </wp:positionV>
            <wp:extent cx="1276943" cy="152470"/>
            <wp:effectExtent l="0" t="0" r="0" b="0"/>
            <wp:wrapNone/>
            <wp:docPr id="204" name="Freeform 2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76943" cy="152470"/>
                    </a:xfrm>
                    <a:custGeom>
                      <a:rect l="l" t="t" r="r" b="b"/>
                      <a:pathLst>
                        <a:path w="1701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7"/>
                            <a:pt x="2416" y="183608"/>
                          </a:cubicBezTo>
                          <a:cubicBezTo>
                            <a:pt x="4028" y="187496"/>
                            <a:pt x="6322" y="190928"/>
                            <a:pt x="9298" y="193905"/>
                          </a:cubicBezTo>
                          <a:cubicBezTo>
                            <a:pt x="12275" y="196882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670050" y="203200"/>
                          </a:lnTo>
                          <a:cubicBezTo>
                            <a:pt x="1674260" y="203200"/>
                            <a:pt x="1678310" y="202394"/>
                            <a:pt x="1682200" y="200782"/>
                          </a:cubicBezTo>
                          <a:cubicBezTo>
                            <a:pt x="1686090" y="199173"/>
                            <a:pt x="1689522" y="196882"/>
                            <a:pt x="1692499" y="193905"/>
                          </a:cubicBezTo>
                          <a:cubicBezTo>
                            <a:pt x="1695477" y="190928"/>
                            <a:pt x="1697771" y="187496"/>
                            <a:pt x="1699383" y="183608"/>
                          </a:cubicBezTo>
                          <a:cubicBezTo>
                            <a:pt x="1700993" y="179717"/>
                            <a:pt x="1701800" y="175661"/>
                            <a:pt x="1701800" y="171450"/>
                          </a:cubicBezTo>
                          <a:lnTo>
                            <a:pt x="1701800" y="31750"/>
                          </a:lnTo>
                          <a:cubicBezTo>
                            <a:pt x="1701800" y="27543"/>
                            <a:pt x="1700993" y="23494"/>
                            <a:pt x="1699383" y="19602"/>
                          </a:cubicBezTo>
                          <a:cubicBezTo>
                            <a:pt x="1697771" y="15714"/>
                            <a:pt x="1695477" y="12282"/>
                            <a:pt x="1692499" y="9302"/>
                          </a:cubicBezTo>
                          <a:cubicBezTo>
                            <a:pt x="1689522" y="6326"/>
                            <a:pt x="1686090" y="4031"/>
                            <a:pt x="1682200" y="2419"/>
                          </a:cubicBezTo>
                          <a:cubicBezTo>
                            <a:pt x="1678310" y="810"/>
                            <a:pt x="1674260" y="4"/>
                            <a:pt x="16700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2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0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138658</wp:posOffset>
            </wp:positionV>
            <wp:extent cx="1286473" cy="162000"/>
            <wp:effectExtent l="0" t="0" r="0" b="0"/>
            <wp:wrapNone/>
            <wp:docPr id="205" name="Freeform 2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86473" cy="162000"/>
                    </a:xfrm>
                    <a:custGeom>
                      <a:rect l="l" t="t" r="r" b="b"/>
                      <a:pathLst>
                        <a:path w="1714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900" y="192386"/>
                          </a:cubicBezTo>
                          <a:cubicBezTo>
                            <a:pt x="4833" y="197055"/>
                            <a:pt x="7586" y="201170"/>
                            <a:pt x="11159" y="204741"/>
                          </a:cubicBezTo>
                          <a:cubicBezTo>
                            <a:pt x="14731" y="208313"/>
                            <a:pt x="18851" y="211067"/>
                            <a:pt x="23519" y="213001"/>
                          </a:cubicBezTo>
                          <a:cubicBezTo>
                            <a:pt x="28187" y="214930"/>
                            <a:pt x="33047" y="215900"/>
                            <a:pt x="38100" y="215900"/>
                          </a:cubicBezTo>
                          <a:lnTo>
                            <a:pt x="1676400" y="215900"/>
                          </a:lnTo>
                          <a:cubicBezTo>
                            <a:pt x="1681452" y="215900"/>
                            <a:pt x="1686312" y="214930"/>
                            <a:pt x="1690979" y="213001"/>
                          </a:cubicBezTo>
                          <a:cubicBezTo>
                            <a:pt x="1695648" y="211067"/>
                            <a:pt x="1699767" y="208313"/>
                            <a:pt x="1703340" y="204741"/>
                          </a:cubicBezTo>
                          <a:cubicBezTo>
                            <a:pt x="1706913" y="201170"/>
                            <a:pt x="1709666" y="197055"/>
                            <a:pt x="1711599" y="192386"/>
                          </a:cubicBezTo>
                          <a:cubicBezTo>
                            <a:pt x="1713533" y="187716"/>
                            <a:pt x="1714500" y="182854"/>
                            <a:pt x="1714500" y="177800"/>
                          </a:cubicBezTo>
                          <a:lnTo>
                            <a:pt x="1714500" y="38100"/>
                          </a:lnTo>
                          <a:cubicBezTo>
                            <a:pt x="1714500" y="33047"/>
                            <a:pt x="1713533" y="28191"/>
                            <a:pt x="1711599" y="23522"/>
                          </a:cubicBezTo>
                          <a:cubicBezTo>
                            <a:pt x="1709666" y="18861"/>
                            <a:pt x="1706913" y="14738"/>
                            <a:pt x="1703340" y="11163"/>
                          </a:cubicBezTo>
                          <a:cubicBezTo>
                            <a:pt x="1699767" y="7594"/>
                            <a:pt x="1695648" y="4837"/>
                            <a:pt x="1690979" y="2903"/>
                          </a:cubicBezTo>
                          <a:cubicBezTo>
                            <a:pt x="1686312" y="974"/>
                            <a:pt x="1681452" y="4"/>
                            <a:pt x="16764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4"/>
                            <a:pt x="23519" y="2903"/>
                          </a:cubicBezTo>
                          <a:cubicBezTo>
                            <a:pt x="18851" y="4837"/>
                            <a:pt x="14731" y="7594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900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0" behindDoc="1" locked="0" layoutInCell="1" allowOverlap="1">
            <wp:simplePos x="0" y="0"/>
            <wp:positionH relativeFrom="page">
              <wp:posOffset>4975779</wp:posOffset>
            </wp:positionH>
            <wp:positionV relativeFrom="line">
              <wp:posOffset>143423</wp:posOffset>
            </wp:positionV>
            <wp:extent cx="800473" cy="152470"/>
            <wp:effectExtent l="0" t="0" r="0" b="0"/>
            <wp:wrapNone/>
            <wp:docPr id="206" name="Freeform 2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3" cy="152470"/>
                    </a:xfrm>
                    <a:custGeom>
                      <a:rect l="l" t="t" r="r" b="b"/>
                      <a:pathLst>
                        <a:path w="10668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17"/>
                            <a:pt x="2418" y="183608"/>
                          </a:cubicBezTo>
                          <a:cubicBezTo>
                            <a:pt x="4029" y="187496"/>
                            <a:pt x="6322" y="190928"/>
                            <a:pt x="9301" y="193905"/>
                          </a:cubicBezTo>
                          <a:cubicBezTo>
                            <a:pt x="12277" y="196882"/>
                            <a:pt x="15710" y="199173"/>
                            <a:pt x="19600" y="200782"/>
                          </a:cubicBezTo>
                          <a:cubicBezTo>
                            <a:pt x="23490" y="202394"/>
                            <a:pt x="27540" y="203200"/>
                            <a:pt x="31752" y="203200"/>
                          </a:cubicBezTo>
                          <a:lnTo>
                            <a:pt x="1035052" y="203200"/>
                          </a:lnTo>
                          <a:cubicBezTo>
                            <a:pt x="1039261" y="203200"/>
                            <a:pt x="1043311" y="202394"/>
                            <a:pt x="1047202" y="200782"/>
                          </a:cubicBezTo>
                          <a:cubicBezTo>
                            <a:pt x="1051090" y="199173"/>
                            <a:pt x="1054525" y="196882"/>
                            <a:pt x="1057501" y="193905"/>
                          </a:cubicBezTo>
                          <a:cubicBezTo>
                            <a:pt x="1060479" y="190928"/>
                            <a:pt x="1062772" y="187496"/>
                            <a:pt x="1064383" y="183608"/>
                          </a:cubicBezTo>
                          <a:cubicBezTo>
                            <a:pt x="1065995" y="179717"/>
                            <a:pt x="1066802" y="175661"/>
                            <a:pt x="1066802" y="171450"/>
                          </a:cubicBezTo>
                          <a:lnTo>
                            <a:pt x="1066802" y="31750"/>
                          </a:lnTo>
                          <a:cubicBezTo>
                            <a:pt x="1066802" y="27543"/>
                            <a:pt x="1065995" y="23494"/>
                            <a:pt x="1064383" y="19602"/>
                          </a:cubicBezTo>
                          <a:cubicBezTo>
                            <a:pt x="1062772" y="15714"/>
                            <a:pt x="1060479" y="12282"/>
                            <a:pt x="1057501" y="9302"/>
                          </a:cubicBezTo>
                          <a:cubicBezTo>
                            <a:pt x="1054525" y="6326"/>
                            <a:pt x="1051090" y="4031"/>
                            <a:pt x="1047202" y="2419"/>
                          </a:cubicBezTo>
                          <a:cubicBezTo>
                            <a:pt x="1043311" y="810"/>
                            <a:pt x="1039261" y="4"/>
                            <a:pt x="1035052" y="0"/>
                          </a:cubicBezTo>
                          <a:lnTo>
                            <a:pt x="31752" y="0"/>
                          </a:lnTo>
                          <a:cubicBezTo>
                            <a:pt x="27540" y="4"/>
                            <a:pt x="23490" y="810"/>
                            <a:pt x="19600" y="2419"/>
                          </a:cubicBezTo>
                          <a:cubicBezTo>
                            <a:pt x="15710" y="4031"/>
                            <a:pt x="12277" y="6326"/>
                            <a:pt x="9301" y="9302"/>
                          </a:cubicBezTo>
                          <a:cubicBezTo>
                            <a:pt x="6322" y="12282"/>
                            <a:pt x="4029" y="15714"/>
                            <a:pt x="2418" y="19602"/>
                          </a:cubicBezTo>
                          <a:cubicBezTo>
                            <a:pt x="806" y="23494"/>
                            <a:pt x="0" y="27543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1" locked="0" layoutInCell="1" allowOverlap="1">
            <wp:simplePos x="0" y="0"/>
            <wp:positionH relativeFrom="page">
              <wp:posOffset>4971014</wp:posOffset>
            </wp:positionH>
            <wp:positionV relativeFrom="line">
              <wp:posOffset>138658</wp:posOffset>
            </wp:positionV>
            <wp:extent cx="810003" cy="162000"/>
            <wp:effectExtent l="0" t="0" r="0" b="0"/>
            <wp:wrapNone/>
            <wp:docPr id="207" name="Freeform 2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3" cy="162000"/>
                    </a:xfrm>
                    <a:custGeom>
                      <a:rect l="l" t="t" r="r" b="b"/>
                      <a:pathLst>
                        <a:path w="10795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6"/>
                            <a:pt x="2901" y="192386"/>
                          </a:cubicBezTo>
                          <a:cubicBezTo>
                            <a:pt x="4834" y="197055"/>
                            <a:pt x="7587" y="201170"/>
                            <a:pt x="11161" y="204741"/>
                          </a:cubicBezTo>
                          <a:cubicBezTo>
                            <a:pt x="14732" y="208313"/>
                            <a:pt x="18853" y="211067"/>
                            <a:pt x="23521" y="213001"/>
                          </a:cubicBezTo>
                          <a:cubicBezTo>
                            <a:pt x="28189" y="214930"/>
                            <a:pt x="33048" y="215900"/>
                            <a:pt x="38102" y="215900"/>
                          </a:cubicBezTo>
                          <a:lnTo>
                            <a:pt x="1041402" y="215900"/>
                          </a:lnTo>
                          <a:cubicBezTo>
                            <a:pt x="1046454" y="215900"/>
                            <a:pt x="1051314" y="214930"/>
                            <a:pt x="1055980" y="213001"/>
                          </a:cubicBezTo>
                          <a:cubicBezTo>
                            <a:pt x="1060648" y="211067"/>
                            <a:pt x="1064770" y="208313"/>
                            <a:pt x="1068341" y="204741"/>
                          </a:cubicBezTo>
                          <a:cubicBezTo>
                            <a:pt x="1071914" y="201170"/>
                            <a:pt x="1074667" y="197055"/>
                            <a:pt x="1076601" y="192386"/>
                          </a:cubicBezTo>
                          <a:cubicBezTo>
                            <a:pt x="1078534" y="187716"/>
                            <a:pt x="1079502" y="182854"/>
                            <a:pt x="1079502" y="177800"/>
                          </a:cubicBezTo>
                          <a:lnTo>
                            <a:pt x="1079502" y="38100"/>
                          </a:lnTo>
                          <a:cubicBezTo>
                            <a:pt x="1079502" y="33047"/>
                            <a:pt x="1078534" y="28191"/>
                            <a:pt x="1076601" y="23522"/>
                          </a:cubicBezTo>
                          <a:cubicBezTo>
                            <a:pt x="1074667" y="18861"/>
                            <a:pt x="1071914" y="14738"/>
                            <a:pt x="1068341" y="11163"/>
                          </a:cubicBezTo>
                          <a:cubicBezTo>
                            <a:pt x="1064770" y="7594"/>
                            <a:pt x="1060648" y="4837"/>
                            <a:pt x="1055980" y="2903"/>
                          </a:cubicBezTo>
                          <a:cubicBezTo>
                            <a:pt x="1051314" y="974"/>
                            <a:pt x="1046454" y="4"/>
                            <a:pt x="1041402" y="0"/>
                          </a:cubicBezTo>
                          <a:lnTo>
                            <a:pt x="38102" y="0"/>
                          </a:lnTo>
                          <a:cubicBezTo>
                            <a:pt x="33048" y="4"/>
                            <a:pt x="28189" y="974"/>
                            <a:pt x="23521" y="2903"/>
                          </a:cubicBezTo>
                          <a:cubicBezTo>
                            <a:pt x="18853" y="4837"/>
                            <a:pt x="14732" y="7594"/>
                            <a:pt x="11161" y="11163"/>
                          </a:cubicBezTo>
                          <a:cubicBezTo>
                            <a:pt x="7587" y="14738"/>
                            <a:pt x="4834" y="18861"/>
                            <a:pt x="2901" y="23522"/>
                          </a:cubicBezTo>
                          <a:cubicBezTo>
                            <a:pt x="968" y="28191"/>
                            <a:pt x="0" y="33047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RuntimeExceptio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之外的异常我们统称为非运行时异常，类型上属于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类及其子类，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从程序语法角度讲是必须进行处理的异常，如果不处理，程序就不能编译通过。如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90"/>
          <w:tab w:val="left" w:pos="2843"/>
          <w:tab w:val="left" w:pos="4907"/>
          <w:tab w:val="left" w:pos="6199"/>
          <w:tab w:val="left" w:pos="7328"/>
        </w:tabs>
        <w:spacing w:before="0" w:after="0" w:line="348" w:lineRule="exact"/>
        <w:ind w:left="990" w:right="841" w:firstLine="165"/>
      </w:pPr>
      <w:r>
        <w:drawing>
          <wp:anchor simplePos="0" relativeHeight="25165835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71032</wp:posOffset>
            </wp:positionV>
            <wp:extent cx="943413" cy="152470"/>
            <wp:effectExtent l="0" t="0" r="0" b="0"/>
            <wp:wrapNone/>
            <wp:docPr id="208" name="Freeform 2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943413" cy="152470"/>
                    </a:xfrm>
                    <a:custGeom>
                      <a:rect l="l" t="t" r="r" b="b"/>
                      <a:pathLst>
                        <a:path w="12573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0"/>
                            <a:pt x="2416" y="183605"/>
                          </a:cubicBezTo>
                          <a:cubicBezTo>
                            <a:pt x="4028" y="187496"/>
                            <a:pt x="6322" y="190931"/>
                            <a:pt x="9298" y="193905"/>
                          </a:cubicBezTo>
                          <a:cubicBezTo>
                            <a:pt x="12275" y="196882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225550" y="203200"/>
                          </a:lnTo>
                          <a:cubicBezTo>
                            <a:pt x="1229760" y="203200"/>
                            <a:pt x="1233810" y="202394"/>
                            <a:pt x="1237700" y="200782"/>
                          </a:cubicBezTo>
                          <a:cubicBezTo>
                            <a:pt x="1241590" y="199173"/>
                            <a:pt x="1245024" y="196882"/>
                            <a:pt x="1248001" y="193905"/>
                          </a:cubicBezTo>
                          <a:cubicBezTo>
                            <a:pt x="1250977" y="190931"/>
                            <a:pt x="1253271" y="187496"/>
                            <a:pt x="1254883" y="183605"/>
                          </a:cubicBezTo>
                          <a:cubicBezTo>
                            <a:pt x="1256493" y="179710"/>
                            <a:pt x="1257300" y="175661"/>
                            <a:pt x="1257300" y="171450"/>
                          </a:cubicBezTo>
                          <a:lnTo>
                            <a:pt x="1257300" y="31750"/>
                          </a:lnTo>
                          <a:cubicBezTo>
                            <a:pt x="1257300" y="27543"/>
                            <a:pt x="1256493" y="23494"/>
                            <a:pt x="1254883" y="19606"/>
                          </a:cubicBezTo>
                          <a:cubicBezTo>
                            <a:pt x="1253271" y="15714"/>
                            <a:pt x="1250977" y="12282"/>
                            <a:pt x="1248001" y="9302"/>
                          </a:cubicBezTo>
                          <a:cubicBezTo>
                            <a:pt x="1245024" y="6326"/>
                            <a:pt x="1241590" y="4031"/>
                            <a:pt x="1237700" y="2419"/>
                          </a:cubicBezTo>
                          <a:cubicBezTo>
                            <a:pt x="1233810" y="807"/>
                            <a:pt x="1229760" y="0"/>
                            <a:pt x="12255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66268</wp:posOffset>
            </wp:positionV>
            <wp:extent cx="952943" cy="162000"/>
            <wp:effectExtent l="0" t="0" r="0" b="0"/>
            <wp:wrapNone/>
            <wp:docPr id="209" name="Freeform 2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952943" cy="162000"/>
                    </a:xfrm>
                    <a:custGeom>
                      <a:rect l="l" t="t" r="r" b="b"/>
                      <a:pathLst>
                        <a:path w="12700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8"/>
                            <a:pt x="966" y="187719"/>
                            <a:pt x="2900" y="192386"/>
                          </a:cubicBezTo>
                          <a:cubicBezTo>
                            <a:pt x="4833" y="197055"/>
                            <a:pt x="7586" y="201170"/>
                            <a:pt x="11159" y="204741"/>
                          </a:cubicBezTo>
                          <a:cubicBezTo>
                            <a:pt x="14731" y="208313"/>
                            <a:pt x="18851" y="211067"/>
                            <a:pt x="23519" y="213001"/>
                          </a:cubicBezTo>
                          <a:cubicBezTo>
                            <a:pt x="28187" y="214930"/>
                            <a:pt x="33047" y="215900"/>
                            <a:pt x="38100" y="215900"/>
                          </a:cubicBezTo>
                          <a:lnTo>
                            <a:pt x="1231900" y="215900"/>
                          </a:lnTo>
                          <a:cubicBezTo>
                            <a:pt x="1236952" y="215900"/>
                            <a:pt x="1241812" y="214930"/>
                            <a:pt x="1246479" y="213001"/>
                          </a:cubicBezTo>
                          <a:cubicBezTo>
                            <a:pt x="1251148" y="211067"/>
                            <a:pt x="1255267" y="208313"/>
                            <a:pt x="1258840" y="204741"/>
                          </a:cubicBezTo>
                          <a:cubicBezTo>
                            <a:pt x="1262413" y="201170"/>
                            <a:pt x="1265166" y="197055"/>
                            <a:pt x="1267099" y="192386"/>
                          </a:cubicBezTo>
                          <a:cubicBezTo>
                            <a:pt x="1269033" y="187719"/>
                            <a:pt x="1270000" y="182858"/>
                            <a:pt x="1270000" y="177800"/>
                          </a:cubicBezTo>
                          <a:lnTo>
                            <a:pt x="1270000" y="38100"/>
                          </a:lnTo>
                          <a:cubicBezTo>
                            <a:pt x="1270000" y="33047"/>
                            <a:pt x="1269033" y="28191"/>
                            <a:pt x="1267099" y="23522"/>
                          </a:cubicBezTo>
                          <a:cubicBezTo>
                            <a:pt x="1265166" y="18861"/>
                            <a:pt x="1262413" y="14738"/>
                            <a:pt x="1258840" y="11163"/>
                          </a:cubicBezTo>
                          <a:cubicBezTo>
                            <a:pt x="1255267" y="7597"/>
                            <a:pt x="1251148" y="4837"/>
                            <a:pt x="1246479" y="2906"/>
                          </a:cubicBezTo>
                          <a:cubicBezTo>
                            <a:pt x="1241812" y="974"/>
                            <a:pt x="1236952" y="4"/>
                            <a:pt x="12319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4"/>
                            <a:pt x="23519" y="2906"/>
                          </a:cubicBezTo>
                          <a:cubicBezTo>
                            <a:pt x="18851" y="4837"/>
                            <a:pt x="14731" y="7597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900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8" behindDoc="1" locked="0" layoutInCell="1" allowOverlap="1">
            <wp:simplePos x="0" y="0"/>
            <wp:positionH relativeFrom="page">
              <wp:posOffset>2040715</wp:posOffset>
            </wp:positionH>
            <wp:positionV relativeFrom="line">
              <wp:posOffset>71032</wp:posOffset>
            </wp:positionV>
            <wp:extent cx="1000590" cy="152470"/>
            <wp:effectExtent l="0" t="0" r="0" b="0"/>
            <wp:wrapNone/>
            <wp:docPr id="210" name="Freeform 2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000590" cy="152470"/>
                    </a:xfrm>
                    <a:custGeom>
                      <a:rect l="l" t="t" r="r" b="b"/>
                      <a:pathLst>
                        <a:path w="1333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0"/>
                            <a:pt x="2416" y="183605"/>
                          </a:cubicBezTo>
                          <a:cubicBezTo>
                            <a:pt x="4028" y="187496"/>
                            <a:pt x="6322" y="190931"/>
                            <a:pt x="9298" y="193905"/>
                          </a:cubicBezTo>
                          <a:cubicBezTo>
                            <a:pt x="12275" y="196882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301750" y="203200"/>
                          </a:lnTo>
                          <a:cubicBezTo>
                            <a:pt x="1305960" y="203200"/>
                            <a:pt x="1310009" y="202394"/>
                            <a:pt x="1313900" y="200782"/>
                          </a:cubicBezTo>
                          <a:cubicBezTo>
                            <a:pt x="1317790" y="199173"/>
                            <a:pt x="1321222" y="196882"/>
                            <a:pt x="1324199" y="193905"/>
                          </a:cubicBezTo>
                          <a:cubicBezTo>
                            <a:pt x="1327176" y="190931"/>
                            <a:pt x="1329471" y="187496"/>
                            <a:pt x="1331083" y="183605"/>
                          </a:cubicBezTo>
                          <a:cubicBezTo>
                            <a:pt x="1332693" y="179710"/>
                            <a:pt x="1333498" y="175661"/>
                            <a:pt x="1333500" y="171450"/>
                          </a:cubicBezTo>
                          <a:lnTo>
                            <a:pt x="1333500" y="31750"/>
                          </a:lnTo>
                          <a:cubicBezTo>
                            <a:pt x="1333498" y="27543"/>
                            <a:pt x="1332693" y="23494"/>
                            <a:pt x="1331083" y="19606"/>
                          </a:cubicBezTo>
                          <a:cubicBezTo>
                            <a:pt x="1329471" y="15714"/>
                            <a:pt x="1327176" y="12282"/>
                            <a:pt x="1324199" y="9302"/>
                          </a:cubicBezTo>
                          <a:cubicBezTo>
                            <a:pt x="1321222" y="6326"/>
                            <a:pt x="1317790" y="4031"/>
                            <a:pt x="1313900" y="2419"/>
                          </a:cubicBezTo>
                          <a:cubicBezTo>
                            <a:pt x="1310009" y="807"/>
                            <a:pt x="1305960" y="0"/>
                            <a:pt x="13017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07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7" behindDoc="1" locked="0" layoutInCell="1" allowOverlap="1">
            <wp:simplePos x="0" y="0"/>
            <wp:positionH relativeFrom="page">
              <wp:posOffset>2035950</wp:posOffset>
            </wp:positionH>
            <wp:positionV relativeFrom="line">
              <wp:posOffset>66268</wp:posOffset>
            </wp:positionV>
            <wp:extent cx="1010119" cy="162000"/>
            <wp:effectExtent l="0" t="0" r="0" b="0"/>
            <wp:wrapNone/>
            <wp:docPr id="211" name="Freeform 2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010119" cy="162000"/>
                    </a:xfrm>
                    <a:custGeom>
                      <a:rect l="l" t="t" r="r" b="b"/>
                      <a:pathLst>
                        <a:path w="13462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8"/>
                            <a:pt x="966" y="187719"/>
                            <a:pt x="2899" y="192386"/>
                          </a:cubicBezTo>
                          <a:cubicBezTo>
                            <a:pt x="4833" y="197055"/>
                            <a:pt x="7586" y="201170"/>
                            <a:pt x="11159" y="204741"/>
                          </a:cubicBezTo>
                          <a:cubicBezTo>
                            <a:pt x="14732" y="208313"/>
                            <a:pt x="18851" y="211067"/>
                            <a:pt x="23519" y="213001"/>
                          </a:cubicBezTo>
                          <a:cubicBezTo>
                            <a:pt x="28187" y="214930"/>
                            <a:pt x="33047" y="215900"/>
                            <a:pt x="38100" y="215900"/>
                          </a:cubicBezTo>
                          <a:lnTo>
                            <a:pt x="1308100" y="215900"/>
                          </a:lnTo>
                          <a:cubicBezTo>
                            <a:pt x="1313152" y="215900"/>
                            <a:pt x="1318012" y="214930"/>
                            <a:pt x="1322679" y="213001"/>
                          </a:cubicBezTo>
                          <a:cubicBezTo>
                            <a:pt x="1327348" y="211067"/>
                            <a:pt x="1331467" y="208313"/>
                            <a:pt x="1335040" y="204741"/>
                          </a:cubicBezTo>
                          <a:cubicBezTo>
                            <a:pt x="1338612" y="201170"/>
                            <a:pt x="1341366" y="197055"/>
                            <a:pt x="1343300" y="192386"/>
                          </a:cubicBezTo>
                          <a:cubicBezTo>
                            <a:pt x="1345233" y="187719"/>
                            <a:pt x="1346200" y="182858"/>
                            <a:pt x="1346200" y="177800"/>
                          </a:cubicBezTo>
                          <a:lnTo>
                            <a:pt x="1346200" y="38100"/>
                          </a:lnTo>
                          <a:cubicBezTo>
                            <a:pt x="1346200" y="33047"/>
                            <a:pt x="1345233" y="28191"/>
                            <a:pt x="1343300" y="23522"/>
                          </a:cubicBezTo>
                          <a:cubicBezTo>
                            <a:pt x="1341366" y="18861"/>
                            <a:pt x="1338612" y="14738"/>
                            <a:pt x="1335040" y="11163"/>
                          </a:cubicBezTo>
                          <a:cubicBezTo>
                            <a:pt x="1331467" y="7597"/>
                            <a:pt x="1327348" y="4837"/>
                            <a:pt x="1322679" y="2906"/>
                          </a:cubicBezTo>
                          <a:cubicBezTo>
                            <a:pt x="1318012" y="974"/>
                            <a:pt x="1313152" y="4"/>
                            <a:pt x="13081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4"/>
                            <a:pt x="23519" y="2906"/>
                          </a:cubicBezTo>
                          <a:cubicBezTo>
                            <a:pt x="18851" y="4837"/>
                            <a:pt x="14732" y="7597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899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3" behindDoc="1" locked="0" layoutInCell="1" allowOverlap="1">
            <wp:simplePos x="0" y="0"/>
            <wp:positionH relativeFrom="page">
              <wp:posOffset>4165777</wp:posOffset>
            </wp:positionH>
            <wp:positionV relativeFrom="line">
              <wp:posOffset>71032</wp:posOffset>
            </wp:positionV>
            <wp:extent cx="810003" cy="152470"/>
            <wp:effectExtent l="0" t="0" r="0" b="0"/>
            <wp:wrapNone/>
            <wp:docPr id="212" name="Freeform 2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3" cy="152470"/>
                    </a:xfrm>
                    <a:custGeom>
                      <a:rect l="l" t="t" r="r" b="b"/>
                      <a:pathLst>
                        <a:path w="10795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10"/>
                            <a:pt x="2418" y="183605"/>
                          </a:cubicBezTo>
                          <a:cubicBezTo>
                            <a:pt x="4029" y="187496"/>
                            <a:pt x="6322" y="190931"/>
                            <a:pt x="9301" y="193905"/>
                          </a:cubicBezTo>
                          <a:cubicBezTo>
                            <a:pt x="12277" y="196882"/>
                            <a:pt x="15711" y="199173"/>
                            <a:pt x="19600" y="200782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1047752" y="203200"/>
                          </a:lnTo>
                          <a:cubicBezTo>
                            <a:pt x="1051962" y="203200"/>
                            <a:pt x="1056011" y="202394"/>
                            <a:pt x="1059902" y="200782"/>
                          </a:cubicBezTo>
                          <a:cubicBezTo>
                            <a:pt x="1063790" y="199173"/>
                            <a:pt x="1067224" y="196882"/>
                            <a:pt x="1070201" y="193905"/>
                          </a:cubicBezTo>
                          <a:cubicBezTo>
                            <a:pt x="1073178" y="190931"/>
                            <a:pt x="1075473" y="187496"/>
                            <a:pt x="1077083" y="183605"/>
                          </a:cubicBezTo>
                          <a:cubicBezTo>
                            <a:pt x="1078695" y="179710"/>
                            <a:pt x="1079500" y="175661"/>
                            <a:pt x="1079502" y="171450"/>
                          </a:cubicBezTo>
                          <a:lnTo>
                            <a:pt x="1079502" y="31750"/>
                          </a:lnTo>
                          <a:cubicBezTo>
                            <a:pt x="1079500" y="27543"/>
                            <a:pt x="1078695" y="23494"/>
                            <a:pt x="1077083" y="19606"/>
                          </a:cubicBezTo>
                          <a:cubicBezTo>
                            <a:pt x="1075473" y="15714"/>
                            <a:pt x="1073178" y="12282"/>
                            <a:pt x="1070201" y="9302"/>
                          </a:cubicBezTo>
                          <a:cubicBezTo>
                            <a:pt x="1067224" y="6326"/>
                            <a:pt x="1063790" y="4031"/>
                            <a:pt x="1059902" y="2419"/>
                          </a:cubicBezTo>
                          <a:cubicBezTo>
                            <a:pt x="1056011" y="807"/>
                            <a:pt x="1051962" y="0"/>
                            <a:pt x="1047752" y="0"/>
                          </a:cubicBezTo>
                          <a:lnTo>
                            <a:pt x="31752" y="0"/>
                          </a:lnTo>
                          <a:cubicBezTo>
                            <a:pt x="27541" y="0"/>
                            <a:pt x="23490" y="807"/>
                            <a:pt x="19600" y="2419"/>
                          </a:cubicBezTo>
                          <a:cubicBezTo>
                            <a:pt x="15711" y="4031"/>
                            <a:pt x="12277" y="6326"/>
                            <a:pt x="9301" y="9302"/>
                          </a:cubicBezTo>
                          <a:cubicBezTo>
                            <a:pt x="6322" y="12282"/>
                            <a:pt x="4029" y="15714"/>
                            <a:pt x="2418" y="19606"/>
                          </a:cubicBezTo>
                          <a:cubicBezTo>
                            <a:pt x="806" y="23494"/>
                            <a:pt x="0" y="27543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2" behindDoc="1" locked="0" layoutInCell="1" allowOverlap="1">
            <wp:simplePos x="0" y="0"/>
            <wp:positionH relativeFrom="page">
              <wp:posOffset>4161013</wp:posOffset>
            </wp:positionH>
            <wp:positionV relativeFrom="line">
              <wp:posOffset>66268</wp:posOffset>
            </wp:positionV>
            <wp:extent cx="819532" cy="162000"/>
            <wp:effectExtent l="0" t="0" r="0" b="0"/>
            <wp:wrapNone/>
            <wp:docPr id="213" name="Freeform 2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9532" cy="162000"/>
                    </a:xfrm>
                    <a:custGeom>
                      <a:rect l="l" t="t" r="r" b="b"/>
                      <a:pathLst>
                        <a:path w="10922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8"/>
                            <a:pt x="968" y="187719"/>
                            <a:pt x="2901" y="192386"/>
                          </a:cubicBezTo>
                          <a:cubicBezTo>
                            <a:pt x="4834" y="197055"/>
                            <a:pt x="7587" y="201170"/>
                            <a:pt x="11160" y="204741"/>
                          </a:cubicBezTo>
                          <a:cubicBezTo>
                            <a:pt x="14732" y="208313"/>
                            <a:pt x="18853" y="211067"/>
                            <a:pt x="23521" y="213001"/>
                          </a:cubicBezTo>
                          <a:cubicBezTo>
                            <a:pt x="28189" y="214930"/>
                            <a:pt x="33048" y="215900"/>
                            <a:pt x="38102" y="215900"/>
                          </a:cubicBezTo>
                          <a:lnTo>
                            <a:pt x="1054102" y="215900"/>
                          </a:lnTo>
                          <a:cubicBezTo>
                            <a:pt x="1059154" y="215900"/>
                            <a:pt x="1064014" y="214930"/>
                            <a:pt x="1068681" y="213001"/>
                          </a:cubicBezTo>
                          <a:cubicBezTo>
                            <a:pt x="1073348" y="211067"/>
                            <a:pt x="1077468" y="208313"/>
                            <a:pt x="1081042" y="204741"/>
                          </a:cubicBezTo>
                          <a:cubicBezTo>
                            <a:pt x="1084614" y="201170"/>
                            <a:pt x="1087368" y="197055"/>
                            <a:pt x="1089301" y="192386"/>
                          </a:cubicBezTo>
                          <a:cubicBezTo>
                            <a:pt x="1091234" y="187719"/>
                            <a:pt x="1092200" y="182858"/>
                            <a:pt x="1092202" y="177800"/>
                          </a:cubicBezTo>
                          <a:lnTo>
                            <a:pt x="1092202" y="38100"/>
                          </a:lnTo>
                          <a:cubicBezTo>
                            <a:pt x="1092200" y="33047"/>
                            <a:pt x="1091234" y="28191"/>
                            <a:pt x="1089301" y="23522"/>
                          </a:cubicBezTo>
                          <a:cubicBezTo>
                            <a:pt x="1087368" y="18861"/>
                            <a:pt x="1084614" y="14738"/>
                            <a:pt x="1081042" y="11163"/>
                          </a:cubicBezTo>
                          <a:cubicBezTo>
                            <a:pt x="1077468" y="7597"/>
                            <a:pt x="1073348" y="4837"/>
                            <a:pt x="1068681" y="2906"/>
                          </a:cubicBezTo>
                          <a:cubicBezTo>
                            <a:pt x="1064014" y="974"/>
                            <a:pt x="1059154" y="4"/>
                            <a:pt x="1054102" y="0"/>
                          </a:cubicBezTo>
                          <a:lnTo>
                            <a:pt x="38102" y="0"/>
                          </a:lnTo>
                          <a:cubicBezTo>
                            <a:pt x="33048" y="4"/>
                            <a:pt x="28189" y="974"/>
                            <a:pt x="23521" y="2906"/>
                          </a:cubicBezTo>
                          <a:cubicBezTo>
                            <a:pt x="18853" y="4837"/>
                            <a:pt x="14732" y="7597"/>
                            <a:pt x="11160" y="11163"/>
                          </a:cubicBezTo>
                          <a:cubicBezTo>
                            <a:pt x="7587" y="14738"/>
                            <a:pt x="4834" y="18861"/>
                            <a:pt x="2901" y="23522"/>
                          </a:cubicBezTo>
                          <a:cubicBezTo>
                            <a:pt x="968" y="28191"/>
                            <a:pt x="0" y="33047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IOExceptio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SQLExceptio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等以及用户自定义的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异常，一般情况下不自定义检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查异常。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98" behindDoc="1" locked="0" layoutInCell="1" allowOverlap="1">
            <wp:simplePos x="0" y="0"/>
            <wp:positionH relativeFrom="page">
              <wp:posOffset>1364125</wp:posOffset>
            </wp:positionH>
            <wp:positionV relativeFrom="line">
              <wp:posOffset>123163</wp:posOffset>
            </wp:positionV>
            <wp:extent cx="543177" cy="152470"/>
            <wp:effectExtent l="0" t="0" r="0" b="0"/>
            <wp:wrapNone/>
            <wp:docPr id="214" name="Freeform 2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52470"/>
                    </a:xfrm>
                    <a:custGeom>
                      <a:rect l="l" t="t" r="r" b="b"/>
                      <a:pathLst>
                        <a:path w="7239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0"/>
                            <a:pt x="2416" y="183602"/>
                          </a:cubicBezTo>
                          <a:cubicBezTo>
                            <a:pt x="4028" y="187493"/>
                            <a:pt x="6322" y="190928"/>
                            <a:pt x="9298" y="193905"/>
                          </a:cubicBezTo>
                          <a:cubicBezTo>
                            <a:pt x="12275" y="196885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92150" y="203200"/>
                          </a:lnTo>
                          <a:cubicBezTo>
                            <a:pt x="696360" y="203200"/>
                            <a:pt x="700410" y="202394"/>
                            <a:pt x="704300" y="200782"/>
                          </a:cubicBezTo>
                          <a:cubicBezTo>
                            <a:pt x="708190" y="199173"/>
                            <a:pt x="711624" y="196885"/>
                            <a:pt x="714601" y="193905"/>
                          </a:cubicBezTo>
                          <a:cubicBezTo>
                            <a:pt x="717577" y="190928"/>
                            <a:pt x="719871" y="187493"/>
                            <a:pt x="721483" y="183602"/>
                          </a:cubicBezTo>
                          <a:cubicBezTo>
                            <a:pt x="723093" y="179710"/>
                            <a:pt x="723900" y="175661"/>
                            <a:pt x="723900" y="171450"/>
                          </a:cubicBezTo>
                          <a:lnTo>
                            <a:pt x="723900" y="31750"/>
                          </a:lnTo>
                          <a:cubicBezTo>
                            <a:pt x="723900" y="27543"/>
                            <a:pt x="723093" y="23494"/>
                            <a:pt x="721483" y="19602"/>
                          </a:cubicBezTo>
                          <a:cubicBezTo>
                            <a:pt x="719871" y="15714"/>
                            <a:pt x="717577" y="12282"/>
                            <a:pt x="714601" y="9302"/>
                          </a:cubicBezTo>
                          <a:cubicBezTo>
                            <a:pt x="711624" y="6326"/>
                            <a:pt x="708190" y="4031"/>
                            <a:pt x="704300" y="2419"/>
                          </a:cubicBezTo>
                          <a:cubicBezTo>
                            <a:pt x="700410" y="810"/>
                            <a:pt x="696360" y="4"/>
                            <a:pt x="6921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2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7" behindDoc="1" locked="0" layoutInCell="1" allowOverlap="1">
            <wp:simplePos x="0" y="0"/>
            <wp:positionH relativeFrom="page">
              <wp:posOffset>1359360</wp:posOffset>
            </wp:positionH>
            <wp:positionV relativeFrom="line">
              <wp:posOffset>118399</wp:posOffset>
            </wp:positionV>
            <wp:extent cx="552707" cy="162000"/>
            <wp:effectExtent l="0" t="0" r="0" b="0"/>
            <wp:wrapNone/>
            <wp:docPr id="215" name="Freeform 2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2707" cy="162000"/>
                    </a:xfrm>
                    <a:custGeom>
                      <a:rect l="l" t="t" r="r" b="b"/>
                      <a:pathLst>
                        <a:path w="7366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5"/>
                            <a:pt x="7586" y="201170"/>
                            <a:pt x="11159" y="204741"/>
                          </a:cubicBezTo>
                          <a:cubicBezTo>
                            <a:pt x="14732" y="208316"/>
                            <a:pt x="18851" y="211073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698500" y="215900"/>
                          </a:lnTo>
                          <a:cubicBezTo>
                            <a:pt x="703552" y="215900"/>
                            <a:pt x="708412" y="214936"/>
                            <a:pt x="713079" y="213005"/>
                          </a:cubicBezTo>
                          <a:cubicBezTo>
                            <a:pt x="717748" y="211073"/>
                            <a:pt x="721867" y="208316"/>
                            <a:pt x="725440" y="204741"/>
                          </a:cubicBezTo>
                          <a:cubicBezTo>
                            <a:pt x="729013" y="201170"/>
                            <a:pt x="731766" y="197055"/>
                            <a:pt x="733699" y="192383"/>
                          </a:cubicBezTo>
                          <a:cubicBezTo>
                            <a:pt x="735633" y="187716"/>
                            <a:pt x="736600" y="182854"/>
                            <a:pt x="736600" y="177800"/>
                          </a:cubicBezTo>
                          <a:lnTo>
                            <a:pt x="736600" y="38100"/>
                          </a:lnTo>
                          <a:cubicBezTo>
                            <a:pt x="736600" y="33047"/>
                            <a:pt x="735633" y="28188"/>
                            <a:pt x="733699" y="23518"/>
                          </a:cubicBezTo>
                          <a:cubicBezTo>
                            <a:pt x="731766" y="18855"/>
                            <a:pt x="729013" y="14734"/>
                            <a:pt x="725440" y="11160"/>
                          </a:cubicBezTo>
                          <a:cubicBezTo>
                            <a:pt x="721867" y="7591"/>
                            <a:pt x="717748" y="4831"/>
                            <a:pt x="713079" y="2903"/>
                          </a:cubicBezTo>
                          <a:cubicBezTo>
                            <a:pt x="708412" y="974"/>
                            <a:pt x="703552" y="4"/>
                            <a:pt x="6985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4"/>
                            <a:pt x="23519" y="2903"/>
                          </a:cubicBezTo>
                          <a:cubicBezTo>
                            <a:pt x="18851" y="4831"/>
                            <a:pt x="14732" y="7591"/>
                            <a:pt x="11159" y="11160"/>
                          </a:cubicBezTo>
                          <a:cubicBezTo>
                            <a:pt x="7586" y="14734"/>
                            <a:pt x="4833" y="18855"/>
                            <a:pt x="2899" y="23518"/>
                          </a:cubicBezTo>
                          <a:cubicBezTo>
                            <a:pt x="966" y="28188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6" behindDoc="1" locked="0" layoutInCell="1" allowOverlap="1">
            <wp:simplePos x="0" y="0"/>
            <wp:positionH relativeFrom="page">
              <wp:posOffset>2040715</wp:posOffset>
            </wp:positionH>
            <wp:positionV relativeFrom="line">
              <wp:posOffset>123163</wp:posOffset>
            </wp:positionV>
            <wp:extent cx="800472" cy="152470"/>
            <wp:effectExtent l="0" t="0" r="0" b="0"/>
            <wp:wrapNone/>
            <wp:docPr id="216" name="Freeform 2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0"/>
                            <a:pt x="2416" y="183602"/>
                          </a:cubicBezTo>
                          <a:cubicBezTo>
                            <a:pt x="4028" y="187493"/>
                            <a:pt x="6322" y="190928"/>
                            <a:pt x="9298" y="193905"/>
                          </a:cubicBezTo>
                          <a:cubicBezTo>
                            <a:pt x="12275" y="196885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60" y="203200"/>
                            <a:pt x="1043309" y="202394"/>
                            <a:pt x="1047200" y="200782"/>
                          </a:cubicBezTo>
                          <a:cubicBezTo>
                            <a:pt x="1051090" y="199173"/>
                            <a:pt x="1054522" y="196885"/>
                            <a:pt x="1057500" y="193905"/>
                          </a:cubicBezTo>
                          <a:cubicBezTo>
                            <a:pt x="1060477" y="190928"/>
                            <a:pt x="1062771" y="187493"/>
                            <a:pt x="1064383" y="183602"/>
                          </a:cubicBezTo>
                          <a:cubicBezTo>
                            <a:pt x="1065993" y="179710"/>
                            <a:pt x="1066798" y="175661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798" y="27543"/>
                            <a:pt x="1065993" y="23494"/>
                            <a:pt x="1064383" y="19602"/>
                          </a:cubicBezTo>
                          <a:cubicBezTo>
                            <a:pt x="1062771" y="15714"/>
                            <a:pt x="1060477" y="12282"/>
                            <a:pt x="1057500" y="9302"/>
                          </a:cubicBezTo>
                          <a:cubicBezTo>
                            <a:pt x="1054522" y="6326"/>
                            <a:pt x="1051090" y="4031"/>
                            <a:pt x="1047200" y="2419"/>
                          </a:cubicBezTo>
                          <a:cubicBezTo>
                            <a:pt x="1043309" y="810"/>
                            <a:pt x="1039260" y="4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2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5" behindDoc="1" locked="0" layoutInCell="1" allowOverlap="1">
            <wp:simplePos x="0" y="0"/>
            <wp:positionH relativeFrom="page">
              <wp:posOffset>2035950</wp:posOffset>
            </wp:positionH>
            <wp:positionV relativeFrom="line">
              <wp:posOffset>118399</wp:posOffset>
            </wp:positionV>
            <wp:extent cx="810001" cy="162000"/>
            <wp:effectExtent l="0" t="0" r="0" b="0"/>
            <wp:wrapNone/>
            <wp:docPr id="217" name="Freeform 2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5"/>
                            <a:pt x="7586" y="201170"/>
                            <a:pt x="11159" y="204741"/>
                          </a:cubicBezTo>
                          <a:cubicBezTo>
                            <a:pt x="14732" y="208316"/>
                            <a:pt x="18851" y="211073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6"/>
                            <a:pt x="1055979" y="213005"/>
                          </a:cubicBezTo>
                          <a:cubicBezTo>
                            <a:pt x="1060648" y="211073"/>
                            <a:pt x="1064767" y="208316"/>
                            <a:pt x="1068340" y="204741"/>
                          </a:cubicBezTo>
                          <a:cubicBezTo>
                            <a:pt x="1071912" y="201170"/>
                            <a:pt x="1074666" y="197055"/>
                            <a:pt x="1076599" y="192383"/>
                          </a:cubicBezTo>
                          <a:cubicBezTo>
                            <a:pt x="1078532" y="187716"/>
                            <a:pt x="1079498" y="182854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498" y="33047"/>
                            <a:pt x="1078532" y="28188"/>
                            <a:pt x="1076599" y="23518"/>
                          </a:cubicBezTo>
                          <a:cubicBezTo>
                            <a:pt x="1074666" y="18855"/>
                            <a:pt x="1071912" y="14734"/>
                            <a:pt x="1068340" y="11160"/>
                          </a:cubicBezTo>
                          <a:cubicBezTo>
                            <a:pt x="1064767" y="7591"/>
                            <a:pt x="1060648" y="4831"/>
                            <a:pt x="1055979" y="2903"/>
                          </a:cubicBezTo>
                          <a:cubicBezTo>
                            <a:pt x="1051312" y="974"/>
                            <a:pt x="1046452" y="4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4"/>
                            <a:pt x="23519" y="2903"/>
                          </a:cubicBezTo>
                          <a:cubicBezTo>
                            <a:pt x="18851" y="4831"/>
                            <a:pt x="14732" y="7591"/>
                            <a:pt x="11159" y="11160"/>
                          </a:cubicBezTo>
                          <a:cubicBezTo>
                            <a:pt x="7586" y="14734"/>
                            <a:pt x="4833" y="18855"/>
                            <a:pt x="2899" y="23518"/>
                          </a:cubicBezTo>
                          <a:cubicBezTo>
                            <a:pt x="966" y="28188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8" behindDoc="1" locked="0" layoutInCell="1" allowOverlap="1">
            <wp:simplePos x="0" y="0"/>
            <wp:positionH relativeFrom="page">
              <wp:posOffset>3346247</wp:posOffset>
            </wp:positionH>
            <wp:positionV relativeFrom="line">
              <wp:posOffset>123163</wp:posOffset>
            </wp:positionV>
            <wp:extent cx="533648" cy="152470"/>
            <wp:effectExtent l="0" t="0" r="0" b="0"/>
            <wp:wrapNone/>
            <wp:docPr id="218" name="Freeform 2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4" y="179710"/>
                            <a:pt x="2416" y="183602"/>
                          </a:cubicBezTo>
                          <a:cubicBezTo>
                            <a:pt x="4027" y="187493"/>
                            <a:pt x="6322" y="190928"/>
                            <a:pt x="9300" y="193905"/>
                          </a:cubicBezTo>
                          <a:cubicBezTo>
                            <a:pt x="12275" y="196885"/>
                            <a:pt x="15709" y="199173"/>
                            <a:pt x="19599" y="200782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09" y="202394"/>
                            <a:pt x="691600" y="200782"/>
                          </a:cubicBezTo>
                          <a:cubicBezTo>
                            <a:pt x="695490" y="199173"/>
                            <a:pt x="698922" y="196885"/>
                            <a:pt x="701899" y="193905"/>
                          </a:cubicBezTo>
                          <a:cubicBezTo>
                            <a:pt x="704876" y="190928"/>
                            <a:pt x="707171" y="187493"/>
                            <a:pt x="708781" y="183602"/>
                          </a:cubicBezTo>
                          <a:cubicBezTo>
                            <a:pt x="710393" y="179710"/>
                            <a:pt x="711198" y="175661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198" y="27543"/>
                            <a:pt x="710393" y="23494"/>
                            <a:pt x="708781" y="19602"/>
                          </a:cubicBezTo>
                          <a:cubicBezTo>
                            <a:pt x="707171" y="15714"/>
                            <a:pt x="704876" y="12282"/>
                            <a:pt x="701899" y="9302"/>
                          </a:cubicBezTo>
                          <a:cubicBezTo>
                            <a:pt x="698922" y="6326"/>
                            <a:pt x="695490" y="4031"/>
                            <a:pt x="691600" y="2419"/>
                          </a:cubicBezTo>
                          <a:cubicBezTo>
                            <a:pt x="687709" y="810"/>
                            <a:pt x="683660" y="4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8" y="810"/>
                            <a:pt x="19599" y="2419"/>
                          </a:cubicBezTo>
                          <a:cubicBezTo>
                            <a:pt x="15709" y="4031"/>
                            <a:pt x="12275" y="6326"/>
                            <a:pt x="9300" y="9302"/>
                          </a:cubicBezTo>
                          <a:cubicBezTo>
                            <a:pt x="6322" y="12282"/>
                            <a:pt x="4027" y="15714"/>
                            <a:pt x="2416" y="19602"/>
                          </a:cubicBezTo>
                          <a:cubicBezTo>
                            <a:pt x="804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7" behindDoc="1" locked="0" layoutInCell="1" allowOverlap="1">
            <wp:simplePos x="0" y="0"/>
            <wp:positionH relativeFrom="page">
              <wp:posOffset>3341481</wp:posOffset>
            </wp:positionH>
            <wp:positionV relativeFrom="line">
              <wp:posOffset>118399</wp:posOffset>
            </wp:positionV>
            <wp:extent cx="543179" cy="162000"/>
            <wp:effectExtent l="0" t="0" r="0" b="0"/>
            <wp:wrapNone/>
            <wp:docPr id="219" name="Freeform 2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6"/>
                            <a:pt x="2901" y="192383"/>
                          </a:cubicBezTo>
                          <a:cubicBezTo>
                            <a:pt x="4834" y="197055"/>
                            <a:pt x="7587" y="201170"/>
                            <a:pt x="11161" y="204741"/>
                          </a:cubicBezTo>
                          <a:cubicBezTo>
                            <a:pt x="14732" y="208316"/>
                            <a:pt x="18853" y="211073"/>
                            <a:pt x="23521" y="213005"/>
                          </a:cubicBezTo>
                          <a:cubicBezTo>
                            <a:pt x="28189" y="214936"/>
                            <a:pt x="33049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6"/>
                            <a:pt x="700381" y="213005"/>
                          </a:cubicBezTo>
                          <a:cubicBezTo>
                            <a:pt x="705048" y="211073"/>
                            <a:pt x="709168" y="208316"/>
                            <a:pt x="712742" y="204741"/>
                          </a:cubicBezTo>
                          <a:cubicBezTo>
                            <a:pt x="716314" y="201170"/>
                            <a:pt x="719068" y="197055"/>
                            <a:pt x="721001" y="192383"/>
                          </a:cubicBezTo>
                          <a:cubicBezTo>
                            <a:pt x="722934" y="187716"/>
                            <a:pt x="723900" y="182854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47"/>
                            <a:pt x="722934" y="28188"/>
                            <a:pt x="721001" y="23518"/>
                          </a:cubicBezTo>
                          <a:cubicBezTo>
                            <a:pt x="719068" y="18855"/>
                            <a:pt x="716314" y="14734"/>
                            <a:pt x="712742" y="11160"/>
                          </a:cubicBezTo>
                          <a:cubicBezTo>
                            <a:pt x="709168" y="7591"/>
                            <a:pt x="705048" y="4831"/>
                            <a:pt x="700381" y="2903"/>
                          </a:cubicBezTo>
                          <a:cubicBezTo>
                            <a:pt x="695714" y="974"/>
                            <a:pt x="690854" y="4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9" y="4"/>
                            <a:pt x="28189" y="974"/>
                            <a:pt x="23521" y="2903"/>
                          </a:cubicBezTo>
                          <a:cubicBezTo>
                            <a:pt x="18853" y="4831"/>
                            <a:pt x="14732" y="7591"/>
                            <a:pt x="11161" y="11160"/>
                          </a:cubicBezTo>
                          <a:cubicBezTo>
                            <a:pt x="7587" y="14734"/>
                            <a:pt x="4834" y="18855"/>
                            <a:pt x="2901" y="23518"/>
                          </a:cubicBezTo>
                          <a:cubicBezTo>
                            <a:pt x="968" y="28188"/>
                            <a:pt x="0" y="33047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注意：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的区别：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通常是灾难性的致命的错误，是程序无法控制和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431" behindDoc="1" locked="0" layoutInCell="1" allowOverlap="1">
            <wp:simplePos x="0" y="0"/>
            <wp:positionH relativeFrom="page">
              <wp:posOffset>4880485</wp:posOffset>
            </wp:positionH>
            <wp:positionV relativeFrom="line">
              <wp:posOffset>123163</wp:posOffset>
            </wp:positionV>
            <wp:extent cx="810003" cy="152470"/>
            <wp:effectExtent l="0" t="0" r="0" b="0"/>
            <wp:wrapNone/>
            <wp:docPr id="220" name="Freeform 2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3" cy="152470"/>
                    </a:xfrm>
                    <a:custGeom>
                      <a:rect l="l" t="t" r="r" b="b"/>
                      <a:pathLst>
                        <a:path w="10795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10"/>
                            <a:pt x="2417" y="183605"/>
                          </a:cubicBezTo>
                          <a:cubicBezTo>
                            <a:pt x="4029" y="187493"/>
                            <a:pt x="6322" y="190925"/>
                            <a:pt x="9301" y="193902"/>
                          </a:cubicBezTo>
                          <a:cubicBezTo>
                            <a:pt x="12277" y="196882"/>
                            <a:pt x="15710" y="199173"/>
                            <a:pt x="19600" y="200785"/>
                          </a:cubicBezTo>
                          <a:cubicBezTo>
                            <a:pt x="23490" y="202397"/>
                            <a:pt x="27541" y="203200"/>
                            <a:pt x="31752" y="203200"/>
                          </a:cubicBezTo>
                          <a:lnTo>
                            <a:pt x="1047752" y="203200"/>
                          </a:lnTo>
                          <a:cubicBezTo>
                            <a:pt x="1051961" y="203200"/>
                            <a:pt x="1056011" y="202397"/>
                            <a:pt x="1059902" y="200785"/>
                          </a:cubicBezTo>
                          <a:cubicBezTo>
                            <a:pt x="1063790" y="199173"/>
                            <a:pt x="1067225" y="196882"/>
                            <a:pt x="1070201" y="193902"/>
                          </a:cubicBezTo>
                          <a:cubicBezTo>
                            <a:pt x="1073179" y="190925"/>
                            <a:pt x="1075472" y="187493"/>
                            <a:pt x="1077083" y="183605"/>
                          </a:cubicBezTo>
                          <a:cubicBezTo>
                            <a:pt x="1078695" y="179710"/>
                            <a:pt x="1079502" y="175661"/>
                            <a:pt x="1079502" y="171450"/>
                          </a:cubicBezTo>
                          <a:lnTo>
                            <a:pt x="1079502" y="31750"/>
                          </a:lnTo>
                          <a:cubicBezTo>
                            <a:pt x="1079502" y="27543"/>
                            <a:pt x="1078695" y="23494"/>
                            <a:pt x="1077083" y="19602"/>
                          </a:cubicBezTo>
                          <a:cubicBezTo>
                            <a:pt x="1075472" y="15714"/>
                            <a:pt x="1073179" y="12282"/>
                            <a:pt x="1070201" y="9302"/>
                          </a:cubicBezTo>
                          <a:cubicBezTo>
                            <a:pt x="1067225" y="6329"/>
                            <a:pt x="1063790" y="4031"/>
                            <a:pt x="1059902" y="2425"/>
                          </a:cubicBezTo>
                          <a:cubicBezTo>
                            <a:pt x="1056011" y="813"/>
                            <a:pt x="1051961" y="4"/>
                            <a:pt x="1047752" y="0"/>
                          </a:cubicBezTo>
                          <a:lnTo>
                            <a:pt x="31752" y="0"/>
                          </a:lnTo>
                          <a:cubicBezTo>
                            <a:pt x="27541" y="4"/>
                            <a:pt x="23490" y="813"/>
                            <a:pt x="19600" y="2425"/>
                          </a:cubicBezTo>
                          <a:cubicBezTo>
                            <a:pt x="15710" y="4031"/>
                            <a:pt x="12277" y="6329"/>
                            <a:pt x="9301" y="9302"/>
                          </a:cubicBezTo>
                          <a:cubicBezTo>
                            <a:pt x="6322" y="12282"/>
                            <a:pt x="4029" y="15714"/>
                            <a:pt x="2418" y="19602"/>
                          </a:cubicBezTo>
                          <a:cubicBezTo>
                            <a:pt x="806" y="23494"/>
                            <a:pt x="0" y="27543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0" behindDoc="1" locked="0" layoutInCell="1" allowOverlap="1">
            <wp:simplePos x="0" y="0"/>
            <wp:positionH relativeFrom="page">
              <wp:posOffset>4875720</wp:posOffset>
            </wp:positionH>
            <wp:positionV relativeFrom="line">
              <wp:posOffset>118399</wp:posOffset>
            </wp:positionV>
            <wp:extent cx="819532" cy="162000"/>
            <wp:effectExtent l="0" t="0" r="0" b="0"/>
            <wp:wrapNone/>
            <wp:docPr id="221" name="Freeform 2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9532" cy="162000"/>
                    </a:xfrm>
                    <a:custGeom>
                      <a:rect l="l" t="t" r="r" b="b"/>
                      <a:pathLst>
                        <a:path w="10922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6"/>
                            <a:pt x="2901" y="192383"/>
                          </a:cubicBezTo>
                          <a:cubicBezTo>
                            <a:pt x="4834" y="197049"/>
                            <a:pt x="7587" y="201167"/>
                            <a:pt x="11160" y="204738"/>
                          </a:cubicBezTo>
                          <a:cubicBezTo>
                            <a:pt x="14732" y="208313"/>
                            <a:pt x="18852" y="211067"/>
                            <a:pt x="23521" y="213005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1054102" y="215900"/>
                          </a:lnTo>
                          <a:cubicBezTo>
                            <a:pt x="1059154" y="215900"/>
                            <a:pt x="1064014" y="214936"/>
                            <a:pt x="1068680" y="213005"/>
                          </a:cubicBezTo>
                          <a:cubicBezTo>
                            <a:pt x="1073348" y="211067"/>
                            <a:pt x="1077470" y="208313"/>
                            <a:pt x="1081041" y="204738"/>
                          </a:cubicBezTo>
                          <a:cubicBezTo>
                            <a:pt x="1084614" y="201167"/>
                            <a:pt x="1087367" y="197049"/>
                            <a:pt x="1089299" y="192383"/>
                          </a:cubicBezTo>
                          <a:cubicBezTo>
                            <a:pt x="1091234" y="187716"/>
                            <a:pt x="1092202" y="182854"/>
                            <a:pt x="1092202" y="177800"/>
                          </a:cubicBezTo>
                          <a:lnTo>
                            <a:pt x="1092202" y="38100"/>
                          </a:lnTo>
                          <a:cubicBezTo>
                            <a:pt x="1092202" y="33047"/>
                            <a:pt x="1091234" y="28191"/>
                            <a:pt x="1089299" y="23522"/>
                          </a:cubicBezTo>
                          <a:cubicBezTo>
                            <a:pt x="1087367" y="18861"/>
                            <a:pt x="1084614" y="14738"/>
                            <a:pt x="1081041" y="11163"/>
                          </a:cubicBezTo>
                          <a:cubicBezTo>
                            <a:pt x="1077470" y="7594"/>
                            <a:pt x="1073348" y="4837"/>
                            <a:pt x="1068680" y="2906"/>
                          </a:cubicBezTo>
                          <a:cubicBezTo>
                            <a:pt x="1064014" y="974"/>
                            <a:pt x="1059154" y="4"/>
                            <a:pt x="1054102" y="0"/>
                          </a:cubicBezTo>
                          <a:lnTo>
                            <a:pt x="38102" y="0"/>
                          </a:lnTo>
                          <a:cubicBezTo>
                            <a:pt x="33048" y="4"/>
                            <a:pt x="28189" y="974"/>
                            <a:pt x="23521" y="2906"/>
                          </a:cubicBezTo>
                          <a:cubicBezTo>
                            <a:pt x="18852" y="4837"/>
                            <a:pt x="14732" y="7594"/>
                            <a:pt x="11160" y="11163"/>
                          </a:cubicBezTo>
                          <a:cubicBezTo>
                            <a:pt x="7587" y="14738"/>
                            <a:pt x="4834" y="18861"/>
                            <a:pt x="2901" y="23522"/>
                          </a:cubicBezTo>
                          <a:cubicBezTo>
                            <a:pt x="968" y="28191"/>
                            <a:pt x="0" y="33047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处理的，当出现这些异常时，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虚拟机（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JVM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）一般会选择终止线程；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通常情况下是可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以被程序处理的，并且在程序中应该尽可能的去处理这些异常。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、检查异常和不受检查异常	</w:t>
      </w:r>
      <w:hyperlink r:id="rId183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检查异常：在正确的程序运行过程中，很容易出现的、情理可容的异常状况，在一定程度上这种异常的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发生是可以预测的，并且一旦发生该种异常，就必须采取某种方式进行处理。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解析：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除了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RuntimeE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ception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及其子类以外，其他的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ception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类及其子类都属于检查异常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，当程序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中可能出现这类异常，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要么使用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try-catch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语句进行捕获，要么用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th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ro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ws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子句抛出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，否则编译无法通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过。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790"/>
          <w:tab w:val="left" w:pos="6100"/>
        </w:tabs>
        <w:spacing w:before="84" w:after="0" w:line="382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不受检查异常：包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括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RuntimeE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ception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及其子类和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Er</w:t>
      </w:r>
      <w:r>
        <w:rPr lang="zh-CN" sz="19" baseline="0" dirty="0">
          <w:jc w:val="left"/>
          <w:rFonts w:ascii="宋体" w:hAnsi="宋体" w:cs="宋体"/>
          <w:color w:val="333333"/>
          <w:spacing w:val="-11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or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492" behindDoc="1" locked="0" layoutInCell="1" allowOverlap="1">
            <wp:simplePos x="0" y="0"/>
            <wp:positionH relativeFrom="page">
              <wp:posOffset>1364125</wp:posOffset>
            </wp:positionH>
            <wp:positionV relativeFrom="line">
              <wp:posOffset>144755</wp:posOffset>
            </wp:positionV>
            <wp:extent cx="876707" cy="152470"/>
            <wp:effectExtent l="0" t="0" r="0" b="0"/>
            <wp:wrapNone/>
            <wp:docPr id="222" name="Freeform 2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76707" cy="152470"/>
                    </a:xfrm>
                    <a:custGeom>
                      <a:rect l="l" t="t" r="r" b="b"/>
                      <a:pathLst>
                        <a:path w="1168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0"/>
                            <a:pt x="2416" y="183605"/>
                          </a:cubicBezTo>
                          <a:cubicBezTo>
                            <a:pt x="4028" y="187493"/>
                            <a:pt x="6322" y="190925"/>
                            <a:pt x="9298" y="193902"/>
                          </a:cubicBezTo>
                          <a:cubicBezTo>
                            <a:pt x="12275" y="196882"/>
                            <a:pt x="15709" y="199173"/>
                            <a:pt x="19599" y="200785"/>
                          </a:cubicBezTo>
                          <a:cubicBezTo>
                            <a:pt x="23489" y="202397"/>
                            <a:pt x="27539" y="203200"/>
                            <a:pt x="31750" y="203200"/>
                          </a:cubicBezTo>
                          <a:lnTo>
                            <a:pt x="1136650" y="203200"/>
                          </a:lnTo>
                          <a:cubicBezTo>
                            <a:pt x="1140860" y="203200"/>
                            <a:pt x="1144910" y="202397"/>
                            <a:pt x="1148800" y="200785"/>
                          </a:cubicBezTo>
                          <a:cubicBezTo>
                            <a:pt x="1152690" y="199173"/>
                            <a:pt x="1156122" y="196882"/>
                            <a:pt x="1159099" y="193902"/>
                          </a:cubicBezTo>
                          <a:cubicBezTo>
                            <a:pt x="1162077" y="190925"/>
                            <a:pt x="1164371" y="187493"/>
                            <a:pt x="1165983" y="183605"/>
                          </a:cubicBezTo>
                          <a:cubicBezTo>
                            <a:pt x="1167593" y="179710"/>
                            <a:pt x="1168400" y="175661"/>
                            <a:pt x="1168400" y="171450"/>
                          </a:cubicBezTo>
                          <a:lnTo>
                            <a:pt x="1168400" y="31750"/>
                          </a:lnTo>
                          <a:cubicBezTo>
                            <a:pt x="1168400" y="27543"/>
                            <a:pt x="1167593" y="23494"/>
                            <a:pt x="1165983" y="19606"/>
                          </a:cubicBezTo>
                          <a:cubicBezTo>
                            <a:pt x="1164371" y="15714"/>
                            <a:pt x="1162077" y="12282"/>
                            <a:pt x="1159099" y="9302"/>
                          </a:cubicBezTo>
                          <a:cubicBezTo>
                            <a:pt x="1156122" y="6326"/>
                            <a:pt x="1152690" y="4031"/>
                            <a:pt x="1148800" y="2422"/>
                          </a:cubicBezTo>
                          <a:cubicBezTo>
                            <a:pt x="1144910" y="810"/>
                            <a:pt x="1140860" y="4"/>
                            <a:pt x="113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1" behindDoc="1" locked="0" layoutInCell="1" allowOverlap="1">
            <wp:simplePos x="0" y="0"/>
            <wp:positionH relativeFrom="page">
              <wp:posOffset>1359360</wp:posOffset>
            </wp:positionH>
            <wp:positionV relativeFrom="line">
              <wp:posOffset>139990</wp:posOffset>
            </wp:positionV>
            <wp:extent cx="886237" cy="162000"/>
            <wp:effectExtent l="0" t="0" r="0" b="0"/>
            <wp:wrapNone/>
            <wp:docPr id="223" name="Freeform 2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86237" cy="162000"/>
                    </a:xfrm>
                    <a:custGeom>
                      <a:rect l="l" t="t" r="r" b="b"/>
                      <a:pathLst>
                        <a:path w="1181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8"/>
                            <a:pt x="966" y="187719"/>
                            <a:pt x="2899" y="192386"/>
                          </a:cubicBezTo>
                          <a:cubicBezTo>
                            <a:pt x="4833" y="197055"/>
                            <a:pt x="7586" y="201167"/>
                            <a:pt x="11159" y="204738"/>
                          </a:cubicBezTo>
                          <a:cubicBezTo>
                            <a:pt x="14732" y="208313"/>
                            <a:pt x="18851" y="211067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1143000" y="215900"/>
                          </a:lnTo>
                          <a:cubicBezTo>
                            <a:pt x="1148052" y="215900"/>
                            <a:pt x="1152912" y="214936"/>
                            <a:pt x="1157579" y="213005"/>
                          </a:cubicBezTo>
                          <a:cubicBezTo>
                            <a:pt x="1162248" y="211067"/>
                            <a:pt x="1166367" y="208313"/>
                            <a:pt x="1169940" y="204738"/>
                          </a:cubicBezTo>
                          <a:cubicBezTo>
                            <a:pt x="1173513" y="201167"/>
                            <a:pt x="1176266" y="197055"/>
                            <a:pt x="1178199" y="192386"/>
                          </a:cubicBezTo>
                          <a:cubicBezTo>
                            <a:pt x="1180133" y="187719"/>
                            <a:pt x="1181100" y="182858"/>
                            <a:pt x="1181100" y="177800"/>
                          </a:cubicBezTo>
                          <a:lnTo>
                            <a:pt x="1181100" y="38100"/>
                          </a:lnTo>
                          <a:cubicBezTo>
                            <a:pt x="1181100" y="33047"/>
                            <a:pt x="1180133" y="28191"/>
                            <a:pt x="1178199" y="23522"/>
                          </a:cubicBezTo>
                          <a:cubicBezTo>
                            <a:pt x="1176266" y="18861"/>
                            <a:pt x="1173513" y="14738"/>
                            <a:pt x="1169940" y="11163"/>
                          </a:cubicBezTo>
                          <a:cubicBezTo>
                            <a:pt x="1166367" y="7594"/>
                            <a:pt x="1162248" y="4837"/>
                            <a:pt x="1157579" y="2906"/>
                          </a:cubicBezTo>
                          <a:cubicBezTo>
                            <a:pt x="1152912" y="974"/>
                            <a:pt x="1148052" y="4"/>
                            <a:pt x="11430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4"/>
                            <a:pt x="23519" y="2906"/>
                          </a:cubicBezTo>
                          <a:cubicBezTo>
                            <a:pt x="18851" y="4837"/>
                            <a:pt x="14732" y="7594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899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1" behindDoc="1" locked="0" layoutInCell="1" allowOverlap="1">
            <wp:simplePos x="0" y="0"/>
            <wp:positionH relativeFrom="page">
              <wp:posOffset>4108601</wp:posOffset>
            </wp:positionH>
            <wp:positionV relativeFrom="line">
              <wp:posOffset>144755</wp:posOffset>
            </wp:positionV>
            <wp:extent cx="638473" cy="152470"/>
            <wp:effectExtent l="0" t="0" r="0" b="0"/>
            <wp:wrapNone/>
            <wp:docPr id="224" name="Freeform 2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38473" cy="152470"/>
                    </a:xfrm>
                    <a:custGeom>
                      <a:rect l="l" t="t" r="r" b="b"/>
                      <a:pathLst>
                        <a:path w="8509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10"/>
                            <a:pt x="2418" y="183605"/>
                          </a:cubicBezTo>
                          <a:cubicBezTo>
                            <a:pt x="4029" y="187493"/>
                            <a:pt x="6324" y="190925"/>
                            <a:pt x="9301" y="193902"/>
                          </a:cubicBezTo>
                          <a:cubicBezTo>
                            <a:pt x="12277" y="196882"/>
                            <a:pt x="15710" y="199173"/>
                            <a:pt x="19600" y="200785"/>
                          </a:cubicBezTo>
                          <a:cubicBezTo>
                            <a:pt x="23490" y="202397"/>
                            <a:pt x="27541" y="203200"/>
                            <a:pt x="31752" y="203200"/>
                          </a:cubicBezTo>
                          <a:lnTo>
                            <a:pt x="819152" y="203200"/>
                          </a:lnTo>
                          <a:cubicBezTo>
                            <a:pt x="823362" y="203200"/>
                            <a:pt x="827411" y="202397"/>
                            <a:pt x="831300" y="200785"/>
                          </a:cubicBezTo>
                          <a:cubicBezTo>
                            <a:pt x="835190" y="199173"/>
                            <a:pt x="838624" y="196882"/>
                            <a:pt x="841601" y="193902"/>
                          </a:cubicBezTo>
                          <a:cubicBezTo>
                            <a:pt x="844578" y="190925"/>
                            <a:pt x="846873" y="187493"/>
                            <a:pt x="848483" y="183605"/>
                          </a:cubicBezTo>
                          <a:cubicBezTo>
                            <a:pt x="850095" y="179710"/>
                            <a:pt x="850900" y="175661"/>
                            <a:pt x="850902" y="171450"/>
                          </a:cubicBezTo>
                          <a:lnTo>
                            <a:pt x="850902" y="31750"/>
                          </a:lnTo>
                          <a:cubicBezTo>
                            <a:pt x="850900" y="27543"/>
                            <a:pt x="850095" y="23494"/>
                            <a:pt x="848483" y="19606"/>
                          </a:cubicBezTo>
                          <a:cubicBezTo>
                            <a:pt x="846872" y="15714"/>
                            <a:pt x="844578" y="12282"/>
                            <a:pt x="841601" y="9302"/>
                          </a:cubicBezTo>
                          <a:cubicBezTo>
                            <a:pt x="838624" y="6326"/>
                            <a:pt x="835190" y="4031"/>
                            <a:pt x="831300" y="2422"/>
                          </a:cubicBezTo>
                          <a:cubicBezTo>
                            <a:pt x="827411" y="810"/>
                            <a:pt x="823362" y="4"/>
                            <a:pt x="819152" y="0"/>
                          </a:cubicBezTo>
                          <a:lnTo>
                            <a:pt x="31752" y="0"/>
                          </a:lnTo>
                          <a:cubicBezTo>
                            <a:pt x="27541" y="4"/>
                            <a:pt x="23490" y="810"/>
                            <a:pt x="19600" y="2422"/>
                          </a:cubicBezTo>
                          <a:cubicBezTo>
                            <a:pt x="15710" y="4031"/>
                            <a:pt x="12277" y="6326"/>
                            <a:pt x="9301" y="9302"/>
                          </a:cubicBezTo>
                          <a:cubicBezTo>
                            <a:pt x="6324" y="12282"/>
                            <a:pt x="4029" y="15714"/>
                            <a:pt x="2418" y="19606"/>
                          </a:cubicBezTo>
                          <a:cubicBezTo>
                            <a:pt x="806" y="23494"/>
                            <a:pt x="0" y="27543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0" behindDoc="1" locked="0" layoutInCell="1" allowOverlap="1">
            <wp:simplePos x="0" y="0"/>
            <wp:positionH relativeFrom="page">
              <wp:posOffset>4103836</wp:posOffset>
            </wp:positionH>
            <wp:positionV relativeFrom="line">
              <wp:posOffset>139990</wp:posOffset>
            </wp:positionV>
            <wp:extent cx="648002" cy="162000"/>
            <wp:effectExtent l="0" t="0" r="0" b="0"/>
            <wp:wrapNone/>
            <wp:docPr id="225" name="Freeform 2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002" cy="162000"/>
                    </a:xfrm>
                    <a:custGeom>
                      <a:rect l="l" t="t" r="r" b="b"/>
                      <a:pathLst>
                        <a:path w="8636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8"/>
                            <a:pt x="968" y="187719"/>
                            <a:pt x="2901" y="192386"/>
                          </a:cubicBezTo>
                          <a:cubicBezTo>
                            <a:pt x="4834" y="197055"/>
                            <a:pt x="7587" y="201167"/>
                            <a:pt x="11161" y="204738"/>
                          </a:cubicBezTo>
                          <a:cubicBezTo>
                            <a:pt x="14732" y="208313"/>
                            <a:pt x="18852" y="211067"/>
                            <a:pt x="23519" y="213005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825502" y="215900"/>
                          </a:lnTo>
                          <a:cubicBezTo>
                            <a:pt x="830554" y="215900"/>
                            <a:pt x="835414" y="214936"/>
                            <a:pt x="840081" y="213005"/>
                          </a:cubicBezTo>
                          <a:cubicBezTo>
                            <a:pt x="844748" y="211067"/>
                            <a:pt x="848868" y="208313"/>
                            <a:pt x="852442" y="204738"/>
                          </a:cubicBezTo>
                          <a:cubicBezTo>
                            <a:pt x="856014" y="201167"/>
                            <a:pt x="858768" y="197055"/>
                            <a:pt x="860701" y="192386"/>
                          </a:cubicBezTo>
                          <a:cubicBezTo>
                            <a:pt x="862634" y="187719"/>
                            <a:pt x="863600" y="182858"/>
                            <a:pt x="863602" y="177800"/>
                          </a:cubicBezTo>
                          <a:lnTo>
                            <a:pt x="863602" y="38100"/>
                          </a:lnTo>
                          <a:cubicBezTo>
                            <a:pt x="863600" y="33047"/>
                            <a:pt x="862634" y="28191"/>
                            <a:pt x="860701" y="23522"/>
                          </a:cubicBezTo>
                          <a:cubicBezTo>
                            <a:pt x="858768" y="18861"/>
                            <a:pt x="856014" y="14738"/>
                            <a:pt x="852442" y="11163"/>
                          </a:cubicBezTo>
                          <a:cubicBezTo>
                            <a:pt x="848868" y="7594"/>
                            <a:pt x="844748" y="4837"/>
                            <a:pt x="840081" y="2906"/>
                          </a:cubicBezTo>
                          <a:cubicBezTo>
                            <a:pt x="835414" y="974"/>
                            <a:pt x="830554" y="4"/>
                            <a:pt x="825502" y="0"/>
                          </a:cubicBezTo>
                          <a:lnTo>
                            <a:pt x="38102" y="0"/>
                          </a:lnTo>
                          <a:cubicBezTo>
                            <a:pt x="33048" y="4"/>
                            <a:pt x="28189" y="974"/>
                            <a:pt x="23519" y="2906"/>
                          </a:cubicBezTo>
                          <a:cubicBezTo>
                            <a:pt x="18852" y="4837"/>
                            <a:pt x="14732" y="7594"/>
                            <a:pt x="11161" y="11163"/>
                          </a:cubicBezTo>
                          <a:cubicBezTo>
                            <a:pt x="7587" y="14738"/>
                            <a:pt x="4834" y="18861"/>
                            <a:pt x="2901" y="23522"/>
                          </a:cubicBezTo>
                          <a:cubicBezTo>
                            <a:pt x="968" y="28191"/>
                            <a:pt x="0" y="33047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分析：	</w:t>
      </w:r>
      <w:r>
        <w:rPr lang="zh-CN" sz="17" baseline="0" dirty="0">
          <w:jc w:val="left"/>
          <w:rFonts w:ascii="新宋体" w:hAnsi="新宋体" w:cs="新宋体"/>
          <w:color w:val="FFFFFF"/>
          <w:sz w:val="17"/>
          <w:szCs w:val="17"/>
        </w:rPr>
        <w:t>不受检查异</w:t>
      </w:r>
      <w:r>
        <w:rPr lang="zh-CN" sz="17" baseline="0" dirty="0">
          <w:jc w:val="left"/>
          <w:rFonts w:ascii="新宋体" w:hAnsi="新宋体" w:cs="新宋体"/>
          <w:color w:val="FFFFFF"/>
          <w:spacing w:val="39"/>
          <w:sz w:val="17"/>
          <w:szCs w:val="17"/>
        </w:rPr>
        <w:t>常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为编译器不要求强制处理的异常，	</w:t>
      </w:r>
      <w:r>
        <w:rPr lang="zh-CN" sz="17" baseline="0" dirty="0">
          <w:jc w:val="left"/>
          <w:rFonts w:ascii="新宋体" w:hAnsi="新宋体" w:cs="新宋体"/>
          <w:color w:val="FFFFFF"/>
          <w:sz w:val="17"/>
          <w:szCs w:val="17"/>
        </w:rPr>
        <w:t>检查异</w:t>
      </w:r>
      <w:r>
        <w:rPr lang="zh-CN" sz="17" baseline="0" dirty="0">
          <w:jc w:val="left"/>
          <w:rFonts w:ascii="新宋体" w:hAnsi="新宋体" w:cs="新宋体"/>
          <w:color w:val="FFFFFF"/>
          <w:spacing w:val="40"/>
          <w:sz w:val="17"/>
          <w:szCs w:val="17"/>
        </w:rPr>
        <w:t>常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则是编译器要求必须处置的异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80" w:after="0" w:line="491" w:lineRule="exact"/>
        <w:ind w:left="990" w:right="0" w:firstLine="0"/>
      </w:pPr>
      <w:r/>
      <w:r>
        <w:rPr lang="zh-CN" sz="36" baseline="0" dirty="0">
          <w:jc w:val="left"/>
          <w:rFonts w:ascii="宋体" w:hAnsi="宋体" w:cs="宋体"/>
          <w:color w:val="333333"/>
          <w:sz w:val="36"/>
          <w:szCs w:val="36"/>
        </w:rPr>
        <w:t>Java</w:t>
      </w:r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异常处理机制	</w:t>
      </w:r>
      <w:hyperlink r:id="rId184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300" w:after="0" w:line="265" w:lineRule="exact"/>
        <w:ind w:left="990" w:right="0" w:firstLine="0"/>
      </w:pPr>
      <w:r>
        <w:drawing>
          <wp:anchor simplePos="0" relativeHeight="251658508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94195</wp:posOffset>
            </wp:positionV>
            <wp:extent cx="5650953" cy="9529"/>
            <wp:effectExtent l="0" t="0" r="0" b="0"/>
            <wp:wrapNone/>
            <wp:docPr id="226" name="Freeform 2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异常处理本质：抛出异常和捕获异常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、抛出异常	</w:t>
      </w:r>
      <w:hyperlink r:id="rId185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4886"/>
        </w:tabs>
        <w:spacing w:before="160" w:after="0" w:line="339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要理解抛出异常，首先要明白什么是异常情形（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ex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ception condition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），它是指阻止当前方法或作用域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继续执行的问题。其次把异常情形和普通问题相区分，普通问题是指在当前环境下能得到足够的信息，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总能处理这个错误。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对于异常情形，已经无法继续下去了，因为在当前环境下无法获得必要的信息来解决问题，你所能做的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就是从当前环境中跳出，并把问题提交给上一级环境，这就是抛出异常时所发生的事情。抛出异常后，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会有几件事随之发生。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545" behindDoc="1" locked="0" layoutInCell="1" allowOverlap="1">
            <wp:simplePos x="0" y="0"/>
            <wp:positionH relativeFrom="page">
              <wp:posOffset>3336717</wp:posOffset>
            </wp:positionH>
            <wp:positionV relativeFrom="line">
              <wp:posOffset>117451</wp:posOffset>
            </wp:positionV>
            <wp:extent cx="400237" cy="152470"/>
            <wp:effectExtent l="0" t="0" r="0" b="0"/>
            <wp:wrapNone/>
            <wp:docPr id="227" name="Freeform 2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10"/>
                            <a:pt x="2418" y="183602"/>
                          </a:cubicBezTo>
                          <a:cubicBezTo>
                            <a:pt x="4029" y="187496"/>
                            <a:pt x="6324" y="190931"/>
                            <a:pt x="9302" y="193905"/>
                          </a:cubicBezTo>
                          <a:cubicBezTo>
                            <a:pt x="12277" y="196885"/>
                            <a:pt x="15711" y="199176"/>
                            <a:pt x="19600" y="200785"/>
                          </a:cubicBezTo>
                          <a:cubicBezTo>
                            <a:pt x="23490" y="202397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7"/>
                            <a:pt x="513802" y="200785"/>
                          </a:cubicBezTo>
                          <a:cubicBezTo>
                            <a:pt x="517692" y="199176"/>
                            <a:pt x="521126" y="196885"/>
                            <a:pt x="524102" y="193905"/>
                          </a:cubicBezTo>
                          <a:cubicBezTo>
                            <a:pt x="527079" y="190931"/>
                            <a:pt x="529373" y="187499"/>
                            <a:pt x="530985" y="183608"/>
                          </a:cubicBezTo>
                          <a:cubicBezTo>
                            <a:pt x="532597" y="179717"/>
                            <a:pt x="533400" y="175661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43"/>
                            <a:pt x="532597" y="23494"/>
                            <a:pt x="530985" y="19602"/>
                          </a:cubicBezTo>
                          <a:cubicBezTo>
                            <a:pt x="529373" y="15714"/>
                            <a:pt x="527079" y="12282"/>
                            <a:pt x="524102" y="9302"/>
                          </a:cubicBezTo>
                          <a:cubicBezTo>
                            <a:pt x="521126" y="6326"/>
                            <a:pt x="517692" y="4031"/>
                            <a:pt x="513802" y="2419"/>
                          </a:cubicBezTo>
                          <a:cubicBezTo>
                            <a:pt x="509911" y="810"/>
                            <a:pt x="505862" y="4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4"/>
                            <a:pt x="23490" y="810"/>
                            <a:pt x="19600" y="2419"/>
                          </a:cubicBezTo>
                          <a:cubicBezTo>
                            <a:pt x="15711" y="4031"/>
                            <a:pt x="12277" y="6326"/>
                            <a:pt x="9302" y="9302"/>
                          </a:cubicBezTo>
                          <a:cubicBezTo>
                            <a:pt x="6324" y="12282"/>
                            <a:pt x="4029" y="15714"/>
                            <a:pt x="2418" y="19602"/>
                          </a:cubicBezTo>
                          <a:cubicBezTo>
                            <a:pt x="806" y="23494"/>
                            <a:pt x="0" y="27543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4" behindDoc="1" locked="0" layoutInCell="1" allowOverlap="1">
            <wp:simplePos x="0" y="0"/>
            <wp:positionH relativeFrom="page">
              <wp:posOffset>3331952</wp:posOffset>
            </wp:positionH>
            <wp:positionV relativeFrom="line">
              <wp:posOffset>112687</wp:posOffset>
            </wp:positionV>
            <wp:extent cx="409767" cy="162000"/>
            <wp:effectExtent l="0" t="0" r="0" b="0"/>
            <wp:wrapNone/>
            <wp:docPr id="228" name="Freeform 2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6"/>
                            <a:pt x="2901" y="192383"/>
                          </a:cubicBezTo>
                          <a:cubicBezTo>
                            <a:pt x="4835" y="197055"/>
                            <a:pt x="7589" y="201170"/>
                            <a:pt x="11161" y="204741"/>
                          </a:cubicBezTo>
                          <a:cubicBezTo>
                            <a:pt x="14732" y="208316"/>
                            <a:pt x="18853" y="211073"/>
                            <a:pt x="23521" y="213005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36"/>
                            <a:pt x="522581" y="213005"/>
                          </a:cubicBezTo>
                          <a:cubicBezTo>
                            <a:pt x="527248" y="211073"/>
                            <a:pt x="531368" y="208316"/>
                            <a:pt x="534942" y="204741"/>
                          </a:cubicBezTo>
                          <a:cubicBezTo>
                            <a:pt x="538514" y="201170"/>
                            <a:pt x="541268" y="197055"/>
                            <a:pt x="543201" y="192383"/>
                          </a:cubicBezTo>
                          <a:cubicBezTo>
                            <a:pt x="545134" y="187716"/>
                            <a:pt x="546100" y="182854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47"/>
                            <a:pt x="545134" y="28191"/>
                            <a:pt x="543201" y="23522"/>
                          </a:cubicBezTo>
                          <a:cubicBezTo>
                            <a:pt x="541268" y="18861"/>
                            <a:pt x="538514" y="14738"/>
                            <a:pt x="534942" y="11163"/>
                          </a:cubicBezTo>
                          <a:cubicBezTo>
                            <a:pt x="531368" y="7597"/>
                            <a:pt x="527248" y="4837"/>
                            <a:pt x="522581" y="2906"/>
                          </a:cubicBezTo>
                          <a:cubicBezTo>
                            <a:pt x="517914" y="977"/>
                            <a:pt x="513054" y="4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4"/>
                            <a:pt x="28189" y="977"/>
                            <a:pt x="23521" y="2906"/>
                          </a:cubicBezTo>
                          <a:cubicBezTo>
                            <a:pt x="18853" y="4837"/>
                            <a:pt x="14732" y="7597"/>
                            <a:pt x="11161" y="11163"/>
                          </a:cubicBezTo>
                          <a:cubicBezTo>
                            <a:pt x="7589" y="14738"/>
                            <a:pt x="4835" y="18861"/>
                            <a:pt x="2901" y="23522"/>
                          </a:cubicBezTo>
                          <a:cubicBezTo>
                            <a:pt x="968" y="28191"/>
                            <a:pt x="0" y="33047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首先，是像创建普通的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对象一样将使用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ne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w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在堆上创建一个异常对象；然后，当前的执行路径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（已经无法继续下去了）被终止，并且从当前环境中弹出对异常对象的引用。此时，异常处理机制接管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程序，并开始寻找一个恰当的地方继续执行程序，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这个恰当的地方就是异常处理程序或者异常处理器，它的任务是将程序从错误状态中恢复，以使程序要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么换一种方式运行，要么继续运行下去。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7" w:after="0" w:line="355" w:lineRule="exact"/>
        <w:ind w:left="990" w:right="841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举例：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假使我们创建了一个学生对象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Student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的一个引用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stu,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在调用的时候可能还没有初始化。所以在使用这个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对象引用调用其他方法之前，要先对它进行检查，可以创建一个代表错误信息的对象，并且将它从当前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环境中抛出，这样就把错误信息传播到更大的环境中。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3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33" name="Freeform 2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34" name="Freeform 2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35" name="Freeform 2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36" name="Freeform 2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37" name="Freeform 2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38" name="Freeform 2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39" name="Freeform 2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40" name="Freeform 2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41" name="Freeform 2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42" name="Freeform 2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43" name="Freeform 24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44" name="Freeform 24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199" w:right="0" w:firstLine="0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73638</wp:posOffset>
            </wp:positionV>
            <wp:extent cx="5641423" cy="543177"/>
            <wp:effectExtent l="0" t="0" r="0" b="0"/>
            <wp:wrapNone/>
            <wp:docPr id="245" name="Freeform 2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58"/>
                            <a:pt x="805" y="700410"/>
                            <a:pt x="2416" y="704302"/>
                          </a:cubicBezTo>
                          <a:cubicBezTo>
                            <a:pt x="4028" y="708193"/>
                            <a:pt x="6322" y="711628"/>
                            <a:pt x="9298" y="714602"/>
                          </a:cubicBezTo>
                          <a:cubicBezTo>
                            <a:pt x="12275" y="717582"/>
                            <a:pt x="15709" y="719873"/>
                            <a:pt x="19599" y="721485"/>
                          </a:cubicBezTo>
                          <a:cubicBezTo>
                            <a:pt x="23489" y="723097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7"/>
                            <a:pt x="7498798" y="721485"/>
                          </a:cubicBezTo>
                          <a:cubicBezTo>
                            <a:pt x="7502690" y="719873"/>
                            <a:pt x="7506123" y="717582"/>
                            <a:pt x="7509099" y="714602"/>
                          </a:cubicBezTo>
                          <a:cubicBezTo>
                            <a:pt x="7512076" y="711628"/>
                            <a:pt x="7514370" y="708196"/>
                            <a:pt x="7515981" y="704305"/>
                          </a:cubicBezTo>
                          <a:cubicBezTo>
                            <a:pt x="7517593" y="700410"/>
                            <a:pt x="7518400" y="696358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73638</wp:posOffset>
            </wp:positionV>
            <wp:extent cx="5641423" cy="543177"/>
            <wp:effectExtent l="0" t="0" r="0" b="0"/>
            <wp:wrapNone/>
            <wp:docPr id="246" name="Freeform 2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543177"/>
                    </a:xfrm>
                    <a:custGeom>
                      <a:rect l="l" t="t" r="r" b="b"/>
                      <a:pathLst>
                        <a:path w="7518400" h="723900">
                          <a:moveTo>
                            <a:pt x="0" y="31750"/>
                          </a:moveTo>
                          <a:lnTo>
                            <a:pt x="0" y="692150"/>
                          </a:lnTo>
                          <a:cubicBezTo>
                            <a:pt x="0" y="696358"/>
                            <a:pt x="805" y="700410"/>
                            <a:pt x="2416" y="704302"/>
                          </a:cubicBezTo>
                          <a:cubicBezTo>
                            <a:pt x="4028" y="708193"/>
                            <a:pt x="6322" y="711628"/>
                            <a:pt x="9298" y="714602"/>
                          </a:cubicBezTo>
                          <a:cubicBezTo>
                            <a:pt x="12275" y="717582"/>
                            <a:pt x="15709" y="719873"/>
                            <a:pt x="19599" y="721485"/>
                          </a:cubicBezTo>
                          <a:cubicBezTo>
                            <a:pt x="23489" y="723097"/>
                            <a:pt x="27539" y="723900"/>
                            <a:pt x="31750" y="723900"/>
                          </a:cubicBezTo>
                          <a:lnTo>
                            <a:pt x="7486650" y="723900"/>
                          </a:lnTo>
                          <a:cubicBezTo>
                            <a:pt x="7490859" y="723900"/>
                            <a:pt x="7494909" y="723097"/>
                            <a:pt x="7498798" y="721485"/>
                          </a:cubicBezTo>
                          <a:cubicBezTo>
                            <a:pt x="7502690" y="719873"/>
                            <a:pt x="7506123" y="717582"/>
                            <a:pt x="7509099" y="714602"/>
                          </a:cubicBezTo>
                          <a:cubicBezTo>
                            <a:pt x="7512076" y="711628"/>
                            <a:pt x="7514370" y="708196"/>
                            <a:pt x="7515981" y="704305"/>
                          </a:cubicBezTo>
                          <a:cubicBezTo>
                            <a:pt x="7517593" y="700410"/>
                            <a:pt x="7518400" y="696358"/>
                            <a:pt x="7518400" y="6921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84762</wp:posOffset>
            </wp:positionV>
            <wp:extent cx="292223" cy="541886"/>
            <wp:effectExtent l="0" t="0" r="0" b="0"/>
            <wp:wrapNone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>
                      <a:picLocks noChangeAspect="0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541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0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97462</wp:posOffset>
            </wp:positionV>
            <wp:extent cx="5593776" cy="514589"/>
            <wp:effectExtent l="0" t="0" r="0" b="0"/>
            <wp:wrapNone/>
            <wp:docPr id="248" name="Freeform 2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97462</wp:posOffset>
            </wp:positionV>
            <wp:extent cx="5593776" cy="514589"/>
            <wp:effectExtent l="0" t="0" r="0" b="0"/>
            <wp:wrapNone/>
            <wp:docPr id="249" name="Freeform 2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514589"/>
                    </a:xfrm>
                    <a:custGeom>
                      <a:rect l="l" t="t" r="r" b="b"/>
                      <a:pathLst>
                        <a:path w="7454900" h="685800">
                          <a:moveTo>
                            <a:pt x="0" y="685800"/>
                          </a:moveTo>
                          <a:lnTo>
                            <a:pt x="7454900" y="685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685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stu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221199"/>
          <w:sz w:val="17"/>
          <w:szCs w:val="17"/>
        </w:rPr>
        <w:t>null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NullPointerException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4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953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、捕获异常	</w:t>
      </w:r>
      <w:hyperlink r:id="rId229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在方法抛出异常之后，运行时系统将转为寻找合适的异常处理器（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ex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ception handler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）。潜在的异常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处理器是异常发生时依次存留在调用栈中的方法的集合。当异常处理器所能处理的异常类型与方法抛出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的异常类型相符时，即为合适的异常处理器。运行时系统从发生异常的方法开始，依次回查调用栈中的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方法，直至找到含有合适异常处理器的方法并执行。当运行时系统遍历调用栈而未找到合适的异常处理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器，则运行时系统终止。同时，意味着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程序的终止。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注意：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595"/>
          <w:tab w:val="left" w:pos="2998"/>
          <w:tab w:val="left" w:pos="3875"/>
        </w:tabs>
        <w:spacing w:before="84" w:after="0" w:line="382" w:lineRule="exact"/>
        <w:ind w:left="990" w:right="854" w:firstLine="0"/>
      </w:pPr>
      <w:r>
        <w:drawing>
          <wp:anchor simplePos="0" relativeHeight="251658272" behindDoc="1" locked="0" layoutInCell="1" allowOverlap="1">
            <wp:simplePos x="0" y="0"/>
            <wp:positionH relativeFrom="page">
              <wp:posOffset>1240243</wp:posOffset>
            </wp:positionH>
            <wp:positionV relativeFrom="line">
              <wp:posOffset>198098</wp:posOffset>
            </wp:positionV>
            <wp:extent cx="762354" cy="152470"/>
            <wp:effectExtent l="0" t="0" r="0" b="0"/>
            <wp:wrapNone/>
            <wp:docPr id="250" name="Freeform 2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62354" cy="152470"/>
                    </a:xfrm>
                    <a:custGeom>
                      <a:rect l="l" t="t" r="r" b="b"/>
                      <a:pathLst>
                        <a:path w="10160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7"/>
                            <a:pt x="2416" y="183605"/>
                          </a:cubicBezTo>
                          <a:cubicBezTo>
                            <a:pt x="4028" y="187496"/>
                            <a:pt x="6322" y="190928"/>
                            <a:pt x="9298" y="193902"/>
                          </a:cubicBezTo>
                          <a:cubicBezTo>
                            <a:pt x="12277" y="196882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984250" y="203200"/>
                          </a:lnTo>
                          <a:cubicBezTo>
                            <a:pt x="988460" y="203200"/>
                            <a:pt x="992510" y="202394"/>
                            <a:pt x="996400" y="200782"/>
                          </a:cubicBezTo>
                          <a:cubicBezTo>
                            <a:pt x="1000290" y="199173"/>
                            <a:pt x="1003722" y="196882"/>
                            <a:pt x="1006699" y="193902"/>
                          </a:cubicBezTo>
                          <a:cubicBezTo>
                            <a:pt x="1009677" y="190928"/>
                            <a:pt x="1011971" y="187496"/>
                            <a:pt x="1013583" y="183605"/>
                          </a:cubicBezTo>
                          <a:cubicBezTo>
                            <a:pt x="1015193" y="179717"/>
                            <a:pt x="1016000" y="175661"/>
                            <a:pt x="1016000" y="171450"/>
                          </a:cubicBezTo>
                          <a:lnTo>
                            <a:pt x="1016000" y="31750"/>
                          </a:lnTo>
                          <a:cubicBezTo>
                            <a:pt x="1016000" y="27543"/>
                            <a:pt x="1015193" y="23494"/>
                            <a:pt x="1013583" y="19606"/>
                          </a:cubicBezTo>
                          <a:cubicBezTo>
                            <a:pt x="1011971" y="15717"/>
                            <a:pt x="1009677" y="12282"/>
                            <a:pt x="1006699" y="9302"/>
                          </a:cubicBezTo>
                          <a:cubicBezTo>
                            <a:pt x="1003722" y="6329"/>
                            <a:pt x="1000290" y="4031"/>
                            <a:pt x="996400" y="2422"/>
                          </a:cubicBezTo>
                          <a:cubicBezTo>
                            <a:pt x="992510" y="813"/>
                            <a:pt x="988460" y="4"/>
                            <a:pt x="9842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7" y="6329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1" behindDoc="1" locked="0" layoutInCell="1" allowOverlap="1">
            <wp:simplePos x="0" y="0"/>
            <wp:positionH relativeFrom="page">
              <wp:posOffset>1235478</wp:posOffset>
            </wp:positionH>
            <wp:positionV relativeFrom="line">
              <wp:posOffset>193333</wp:posOffset>
            </wp:positionV>
            <wp:extent cx="771884" cy="162000"/>
            <wp:effectExtent l="0" t="0" r="0" b="0"/>
            <wp:wrapNone/>
            <wp:docPr id="251" name="Freeform 2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71884" cy="162000"/>
                    </a:xfrm>
                    <a:custGeom>
                      <a:rect l="l" t="t" r="r" b="b"/>
                      <a:pathLst>
                        <a:path w="10287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5"/>
                            <a:pt x="7586" y="201170"/>
                            <a:pt x="11159" y="204738"/>
                          </a:cubicBezTo>
                          <a:cubicBezTo>
                            <a:pt x="14732" y="208313"/>
                            <a:pt x="18851" y="211067"/>
                            <a:pt x="23519" y="213001"/>
                          </a:cubicBezTo>
                          <a:cubicBezTo>
                            <a:pt x="28187" y="214930"/>
                            <a:pt x="33047" y="215900"/>
                            <a:pt x="38100" y="215900"/>
                          </a:cubicBezTo>
                          <a:lnTo>
                            <a:pt x="990600" y="215900"/>
                          </a:lnTo>
                          <a:cubicBezTo>
                            <a:pt x="995652" y="215900"/>
                            <a:pt x="1000512" y="214930"/>
                            <a:pt x="1005179" y="213001"/>
                          </a:cubicBezTo>
                          <a:cubicBezTo>
                            <a:pt x="1009848" y="211067"/>
                            <a:pt x="1013967" y="208313"/>
                            <a:pt x="1017540" y="204738"/>
                          </a:cubicBezTo>
                          <a:cubicBezTo>
                            <a:pt x="1021113" y="201170"/>
                            <a:pt x="1023866" y="197055"/>
                            <a:pt x="1025800" y="192383"/>
                          </a:cubicBezTo>
                          <a:cubicBezTo>
                            <a:pt x="1027733" y="187716"/>
                            <a:pt x="1028700" y="182854"/>
                            <a:pt x="1028700" y="177800"/>
                          </a:cubicBezTo>
                          <a:lnTo>
                            <a:pt x="1028700" y="38100"/>
                          </a:lnTo>
                          <a:cubicBezTo>
                            <a:pt x="1028700" y="33047"/>
                            <a:pt x="1027733" y="28191"/>
                            <a:pt x="1025800" y="23522"/>
                          </a:cubicBezTo>
                          <a:cubicBezTo>
                            <a:pt x="1023866" y="18861"/>
                            <a:pt x="1021113" y="14738"/>
                            <a:pt x="1017540" y="11163"/>
                          </a:cubicBezTo>
                          <a:cubicBezTo>
                            <a:pt x="1013967" y="7597"/>
                            <a:pt x="1009848" y="4837"/>
                            <a:pt x="1005179" y="2906"/>
                          </a:cubicBezTo>
                          <a:cubicBezTo>
                            <a:pt x="1000512" y="977"/>
                            <a:pt x="995652" y="4"/>
                            <a:pt x="9906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7"/>
                            <a:pt x="23519" y="2906"/>
                          </a:cubicBezTo>
                          <a:cubicBezTo>
                            <a:pt x="18851" y="4837"/>
                            <a:pt x="14732" y="7597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900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0" behindDoc="1" locked="0" layoutInCell="1" allowOverlap="1">
            <wp:simplePos x="0" y="0"/>
            <wp:positionH relativeFrom="page">
              <wp:posOffset>2136009</wp:posOffset>
            </wp:positionH>
            <wp:positionV relativeFrom="line">
              <wp:posOffset>198098</wp:posOffset>
            </wp:positionV>
            <wp:extent cx="419295" cy="152470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19295" cy="152470"/>
                    </a:xfrm>
                    <a:custGeom>
                      <a:rect l="l" t="t" r="r" b="b"/>
                      <a:pathLst>
                        <a:path w="558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7"/>
                            <a:pt x="2416" y="183605"/>
                          </a:cubicBezTo>
                          <a:cubicBezTo>
                            <a:pt x="4028" y="187496"/>
                            <a:pt x="6322" y="190928"/>
                            <a:pt x="9298" y="193902"/>
                          </a:cubicBezTo>
                          <a:cubicBezTo>
                            <a:pt x="12275" y="196882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527050" y="203200"/>
                          </a:lnTo>
                          <a:cubicBezTo>
                            <a:pt x="531260" y="203200"/>
                            <a:pt x="535310" y="202394"/>
                            <a:pt x="539200" y="200782"/>
                          </a:cubicBezTo>
                          <a:cubicBezTo>
                            <a:pt x="543090" y="199173"/>
                            <a:pt x="546522" y="196882"/>
                            <a:pt x="549499" y="193902"/>
                          </a:cubicBezTo>
                          <a:cubicBezTo>
                            <a:pt x="552477" y="190928"/>
                            <a:pt x="554771" y="187496"/>
                            <a:pt x="556383" y="183605"/>
                          </a:cubicBezTo>
                          <a:cubicBezTo>
                            <a:pt x="557993" y="179717"/>
                            <a:pt x="558800" y="175661"/>
                            <a:pt x="558800" y="171450"/>
                          </a:cubicBezTo>
                          <a:lnTo>
                            <a:pt x="558800" y="31750"/>
                          </a:lnTo>
                          <a:cubicBezTo>
                            <a:pt x="558800" y="27543"/>
                            <a:pt x="557993" y="23494"/>
                            <a:pt x="556383" y="19606"/>
                          </a:cubicBezTo>
                          <a:cubicBezTo>
                            <a:pt x="554771" y="15717"/>
                            <a:pt x="552477" y="12282"/>
                            <a:pt x="549499" y="9302"/>
                          </a:cubicBezTo>
                          <a:cubicBezTo>
                            <a:pt x="546522" y="6329"/>
                            <a:pt x="543090" y="4031"/>
                            <a:pt x="539200" y="2422"/>
                          </a:cubicBezTo>
                          <a:cubicBezTo>
                            <a:pt x="535310" y="813"/>
                            <a:pt x="531260" y="4"/>
                            <a:pt x="5270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9" behindDoc="1" locked="0" layoutInCell="1" allowOverlap="1">
            <wp:simplePos x="0" y="0"/>
            <wp:positionH relativeFrom="page">
              <wp:posOffset>2131244</wp:posOffset>
            </wp:positionH>
            <wp:positionV relativeFrom="line">
              <wp:posOffset>193333</wp:posOffset>
            </wp:positionV>
            <wp:extent cx="428824" cy="162000"/>
            <wp:effectExtent l="0" t="0" r="0" b="0"/>
            <wp:wrapNone/>
            <wp:docPr id="253" name="Freeform 2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28824" cy="162000"/>
                    </a:xfrm>
                    <a:custGeom>
                      <a:rect l="l" t="t" r="r" b="b"/>
                      <a:pathLst>
                        <a:path w="571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5"/>
                            <a:pt x="7586" y="201170"/>
                            <a:pt x="11159" y="204738"/>
                          </a:cubicBezTo>
                          <a:cubicBezTo>
                            <a:pt x="14732" y="208313"/>
                            <a:pt x="18851" y="211067"/>
                            <a:pt x="23520" y="213001"/>
                          </a:cubicBezTo>
                          <a:cubicBezTo>
                            <a:pt x="28187" y="214930"/>
                            <a:pt x="33047" y="215900"/>
                            <a:pt x="38100" y="215900"/>
                          </a:cubicBezTo>
                          <a:lnTo>
                            <a:pt x="533400" y="215900"/>
                          </a:lnTo>
                          <a:cubicBezTo>
                            <a:pt x="538452" y="215900"/>
                            <a:pt x="543312" y="214930"/>
                            <a:pt x="547979" y="213001"/>
                          </a:cubicBezTo>
                          <a:cubicBezTo>
                            <a:pt x="552648" y="211067"/>
                            <a:pt x="556767" y="208313"/>
                            <a:pt x="560340" y="204738"/>
                          </a:cubicBezTo>
                          <a:cubicBezTo>
                            <a:pt x="563913" y="201170"/>
                            <a:pt x="566666" y="197055"/>
                            <a:pt x="568599" y="192383"/>
                          </a:cubicBezTo>
                          <a:cubicBezTo>
                            <a:pt x="570532" y="187716"/>
                            <a:pt x="571500" y="182854"/>
                            <a:pt x="571500" y="177800"/>
                          </a:cubicBezTo>
                          <a:lnTo>
                            <a:pt x="571500" y="38100"/>
                          </a:lnTo>
                          <a:cubicBezTo>
                            <a:pt x="571500" y="33047"/>
                            <a:pt x="570532" y="28191"/>
                            <a:pt x="568599" y="23522"/>
                          </a:cubicBezTo>
                          <a:cubicBezTo>
                            <a:pt x="566666" y="18861"/>
                            <a:pt x="563913" y="14738"/>
                            <a:pt x="560340" y="11163"/>
                          </a:cubicBezTo>
                          <a:cubicBezTo>
                            <a:pt x="556767" y="7597"/>
                            <a:pt x="552648" y="4837"/>
                            <a:pt x="547979" y="2906"/>
                          </a:cubicBezTo>
                          <a:cubicBezTo>
                            <a:pt x="543312" y="977"/>
                            <a:pt x="538452" y="4"/>
                            <a:pt x="5334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7"/>
                            <a:pt x="23520" y="2906"/>
                          </a:cubicBezTo>
                          <a:cubicBezTo>
                            <a:pt x="18851" y="4837"/>
                            <a:pt x="14732" y="7597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899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5" behindDoc="1" locked="0" layoutInCell="1" allowOverlap="1">
            <wp:simplePos x="0" y="0"/>
            <wp:positionH relativeFrom="page">
              <wp:posOffset>2688716</wp:posOffset>
            </wp:positionH>
            <wp:positionV relativeFrom="line">
              <wp:posOffset>198098</wp:posOffset>
            </wp:positionV>
            <wp:extent cx="648001" cy="152470"/>
            <wp:effectExtent l="0" t="0" r="0" b="0"/>
            <wp:wrapNone/>
            <wp:docPr id="254" name="Freeform 2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001" cy="152470"/>
                    </a:xfrm>
                    <a:custGeom>
                      <a:rect l="l" t="t" r="r" b="b"/>
                      <a:pathLst>
                        <a:path w="8636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7"/>
                            <a:pt x="2416" y="183605"/>
                          </a:cubicBezTo>
                          <a:cubicBezTo>
                            <a:pt x="4027" y="187496"/>
                            <a:pt x="6322" y="190928"/>
                            <a:pt x="9298" y="193902"/>
                          </a:cubicBezTo>
                          <a:cubicBezTo>
                            <a:pt x="12275" y="196882"/>
                            <a:pt x="15709" y="199173"/>
                            <a:pt x="19599" y="200782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831850" y="203200"/>
                          </a:lnTo>
                          <a:cubicBezTo>
                            <a:pt x="836060" y="203200"/>
                            <a:pt x="840109" y="202394"/>
                            <a:pt x="844000" y="200782"/>
                          </a:cubicBezTo>
                          <a:cubicBezTo>
                            <a:pt x="847890" y="199173"/>
                            <a:pt x="851322" y="196882"/>
                            <a:pt x="854300" y="193902"/>
                          </a:cubicBezTo>
                          <a:cubicBezTo>
                            <a:pt x="857277" y="190928"/>
                            <a:pt x="859571" y="187496"/>
                            <a:pt x="861183" y="183605"/>
                          </a:cubicBezTo>
                          <a:cubicBezTo>
                            <a:pt x="862793" y="179717"/>
                            <a:pt x="863598" y="175661"/>
                            <a:pt x="863600" y="171450"/>
                          </a:cubicBezTo>
                          <a:lnTo>
                            <a:pt x="863600" y="31750"/>
                          </a:lnTo>
                          <a:cubicBezTo>
                            <a:pt x="863598" y="27543"/>
                            <a:pt x="862793" y="23494"/>
                            <a:pt x="861183" y="19606"/>
                          </a:cubicBezTo>
                          <a:cubicBezTo>
                            <a:pt x="859571" y="15717"/>
                            <a:pt x="857277" y="12282"/>
                            <a:pt x="854300" y="9302"/>
                          </a:cubicBezTo>
                          <a:cubicBezTo>
                            <a:pt x="851322" y="6329"/>
                            <a:pt x="847890" y="4031"/>
                            <a:pt x="844000" y="2422"/>
                          </a:cubicBezTo>
                          <a:cubicBezTo>
                            <a:pt x="840109" y="813"/>
                            <a:pt x="836060" y="4"/>
                            <a:pt x="8318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8" y="813"/>
                            <a:pt x="19598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7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4" behindDoc="1" locked="0" layoutInCell="1" allowOverlap="1">
            <wp:simplePos x="0" y="0"/>
            <wp:positionH relativeFrom="page">
              <wp:posOffset>2683951</wp:posOffset>
            </wp:positionH>
            <wp:positionV relativeFrom="line">
              <wp:posOffset>193333</wp:posOffset>
            </wp:positionV>
            <wp:extent cx="657530" cy="162000"/>
            <wp:effectExtent l="0" t="0" r="0" b="0"/>
            <wp:wrapNone/>
            <wp:docPr id="255" name="Freeform 2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57530" cy="162000"/>
                    </a:xfrm>
                    <a:custGeom>
                      <a:rect l="l" t="t" r="r" b="b"/>
                      <a:pathLst>
                        <a:path w="8763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5"/>
                            <a:pt x="7586" y="201170"/>
                            <a:pt x="11159" y="204738"/>
                          </a:cubicBezTo>
                          <a:cubicBezTo>
                            <a:pt x="14732" y="208313"/>
                            <a:pt x="18851" y="211067"/>
                            <a:pt x="23519" y="213001"/>
                          </a:cubicBezTo>
                          <a:cubicBezTo>
                            <a:pt x="28187" y="214930"/>
                            <a:pt x="33047" y="215900"/>
                            <a:pt x="38100" y="215900"/>
                          </a:cubicBezTo>
                          <a:lnTo>
                            <a:pt x="838200" y="215900"/>
                          </a:lnTo>
                          <a:cubicBezTo>
                            <a:pt x="843252" y="215900"/>
                            <a:pt x="848112" y="214930"/>
                            <a:pt x="852779" y="213001"/>
                          </a:cubicBezTo>
                          <a:cubicBezTo>
                            <a:pt x="857446" y="211067"/>
                            <a:pt x="861566" y="208313"/>
                            <a:pt x="865140" y="204738"/>
                          </a:cubicBezTo>
                          <a:cubicBezTo>
                            <a:pt x="868712" y="201170"/>
                            <a:pt x="871466" y="197055"/>
                            <a:pt x="873399" y="192383"/>
                          </a:cubicBezTo>
                          <a:cubicBezTo>
                            <a:pt x="875332" y="187716"/>
                            <a:pt x="876298" y="182854"/>
                            <a:pt x="876300" y="177800"/>
                          </a:cubicBezTo>
                          <a:lnTo>
                            <a:pt x="876300" y="38100"/>
                          </a:lnTo>
                          <a:cubicBezTo>
                            <a:pt x="876298" y="33047"/>
                            <a:pt x="875332" y="28191"/>
                            <a:pt x="873399" y="23522"/>
                          </a:cubicBezTo>
                          <a:cubicBezTo>
                            <a:pt x="871466" y="18861"/>
                            <a:pt x="868712" y="14738"/>
                            <a:pt x="865140" y="11163"/>
                          </a:cubicBezTo>
                          <a:cubicBezTo>
                            <a:pt x="861566" y="7597"/>
                            <a:pt x="857446" y="4837"/>
                            <a:pt x="852779" y="2906"/>
                          </a:cubicBezTo>
                          <a:cubicBezTo>
                            <a:pt x="848112" y="977"/>
                            <a:pt x="843252" y="4"/>
                            <a:pt x="8382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7"/>
                            <a:pt x="23519" y="2906"/>
                          </a:cubicBezTo>
                          <a:cubicBezTo>
                            <a:pt x="18851" y="4837"/>
                            <a:pt x="14732" y="7597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899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对于	</w:t>
      </w:r>
      <w:r>
        <w:rPr lang="zh-CN" sz="17" baseline="0" dirty="0">
          <w:jc w:val="left"/>
          <w:rFonts w:ascii="新宋体" w:hAnsi="新宋体" w:cs="新宋体"/>
          <w:color w:val="FFFFFF"/>
          <w:sz w:val="17"/>
          <w:szCs w:val="17"/>
        </w:rPr>
        <w:t>运行时异</w:t>
      </w:r>
      <w:r>
        <w:rPr lang="zh-CN" sz="17" baseline="0" dirty="0">
          <w:jc w:val="left"/>
          <w:rFonts w:ascii="新宋体" w:hAnsi="新宋体" w:cs="新宋体"/>
          <w:color w:val="FFFFFF"/>
          <w:spacing w:val="39"/>
          <w:sz w:val="17"/>
          <w:szCs w:val="17"/>
        </w:rPr>
        <w:t>常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	</w:t>
      </w:r>
      <w:r>
        <w:rPr lang="zh-CN" sz="17" baseline="0" dirty="0">
          <w:jc w:val="left"/>
          <w:rFonts w:ascii="新宋体" w:hAnsi="新宋体" w:cs="新宋体"/>
          <w:color w:val="FFFFFF"/>
          <w:sz w:val="17"/>
          <w:szCs w:val="17"/>
        </w:rPr>
        <w:t>错</w:t>
      </w:r>
      <w:r>
        <w:rPr lang="zh-CN" sz="17" baseline="0" dirty="0">
          <w:jc w:val="left"/>
          <w:rFonts w:ascii="新宋体" w:hAnsi="新宋体" w:cs="新宋体"/>
          <w:color w:val="FFFFFF"/>
          <w:spacing w:val="39"/>
          <w:sz w:val="17"/>
          <w:szCs w:val="17"/>
        </w:rPr>
        <w:t>误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和	</w:t>
      </w:r>
      <w:r>
        <w:rPr lang="zh-CN" sz="17" baseline="0" dirty="0">
          <w:jc w:val="left"/>
          <w:rFonts w:ascii="新宋体" w:hAnsi="新宋体" w:cs="新宋体"/>
          <w:color w:val="FFFFFF"/>
          <w:sz w:val="17"/>
          <w:szCs w:val="17"/>
        </w:rPr>
        <w:t>检查异</w:t>
      </w:r>
      <w:r>
        <w:rPr lang="zh-CN" sz="17" baseline="0" dirty="0">
          <w:jc w:val="left"/>
          <w:rFonts w:ascii="新宋体" w:hAnsi="新宋体" w:cs="新宋体"/>
          <w:color w:val="FFFFFF"/>
          <w:spacing w:val="40"/>
          <w:sz w:val="17"/>
          <w:szCs w:val="17"/>
        </w:rPr>
        <w:t>常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技术所要求的异常处理方式有所不同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由于运行时异常及其子类的不可查性，为了更合理、更容易地实现应用程序，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规定，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运行时异常将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由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运行时系统自动抛出，允许应用程序忽略运行时异常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2130"/>
          <w:tab w:val="left" w:pos="3546"/>
        </w:tabs>
        <w:spacing w:before="139" w:after="0" w:line="315" w:lineRule="exact"/>
        <w:ind w:left="990" w:right="854" w:firstLine="0"/>
      </w:pPr>
      <w:r>
        <w:drawing>
          <wp:anchor simplePos="0" relativeHeight="251658305" behindDoc="1" locked="0" layoutInCell="1" allowOverlap="1">
            <wp:simplePos x="0" y="0"/>
            <wp:positionH relativeFrom="page">
              <wp:posOffset>2479069</wp:posOffset>
            </wp:positionH>
            <wp:positionV relativeFrom="line">
              <wp:posOffset>190479</wp:posOffset>
            </wp:positionV>
            <wp:extent cx="543177" cy="152470"/>
            <wp:effectExtent l="0" t="0" r="0" b="0"/>
            <wp:wrapNone/>
            <wp:docPr id="256" name="Freeform 2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52470"/>
                    </a:xfrm>
                    <a:custGeom>
                      <a:rect l="l" t="t" r="r" b="b"/>
                      <a:pathLst>
                        <a:path w="7239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7"/>
                            <a:pt x="2416" y="183608"/>
                          </a:cubicBezTo>
                          <a:cubicBezTo>
                            <a:pt x="4028" y="187499"/>
                            <a:pt x="6322" y="190931"/>
                            <a:pt x="9298" y="193905"/>
                          </a:cubicBezTo>
                          <a:cubicBezTo>
                            <a:pt x="12275" y="196882"/>
                            <a:pt x="15709" y="199173"/>
                            <a:pt x="19599" y="200785"/>
                          </a:cubicBezTo>
                          <a:cubicBezTo>
                            <a:pt x="23488" y="202397"/>
                            <a:pt x="27539" y="203200"/>
                            <a:pt x="31750" y="203200"/>
                          </a:cubicBezTo>
                          <a:lnTo>
                            <a:pt x="692150" y="203200"/>
                          </a:lnTo>
                          <a:cubicBezTo>
                            <a:pt x="696360" y="203200"/>
                            <a:pt x="700409" y="202397"/>
                            <a:pt x="704300" y="200785"/>
                          </a:cubicBezTo>
                          <a:cubicBezTo>
                            <a:pt x="708190" y="199173"/>
                            <a:pt x="711622" y="196882"/>
                            <a:pt x="714599" y="193905"/>
                          </a:cubicBezTo>
                          <a:cubicBezTo>
                            <a:pt x="717576" y="190931"/>
                            <a:pt x="719871" y="187499"/>
                            <a:pt x="721483" y="183608"/>
                          </a:cubicBezTo>
                          <a:cubicBezTo>
                            <a:pt x="723093" y="179717"/>
                            <a:pt x="723898" y="175661"/>
                            <a:pt x="723900" y="171450"/>
                          </a:cubicBezTo>
                          <a:lnTo>
                            <a:pt x="723900" y="31750"/>
                          </a:lnTo>
                          <a:cubicBezTo>
                            <a:pt x="723898" y="27546"/>
                            <a:pt x="723093" y="23497"/>
                            <a:pt x="721483" y="19609"/>
                          </a:cubicBezTo>
                          <a:cubicBezTo>
                            <a:pt x="719871" y="15717"/>
                            <a:pt x="717576" y="12285"/>
                            <a:pt x="714599" y="9305"/>
                          </a:cubicBezTo>
                          <a:cubicBezTo>
                            <a:pt x="711622" y="6332"/>
                            <a:pt x="708190" y="4037"/>
                            <a:pt x="704300" y="2425"/>
                          </a:cubicBezTo>
                          <a:cubicBezTo>
                            <a:pt x="700409" y="810"/>
                            <a:pt x="696360" y="4"/>
                            <a:pt x="6921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8" y="810"/>
                            <a:pt x="19599" y="2422"/>
                          </a:cubicBezTo>
                          <a:cubicBezTo>
                            <a:pt x="15709" y="4037"/>
                            <a:pt x="12275" y="6332"/>
                            <a:pt x="9298" y="9305"/>
                          </a:cubicBezTo>
                          <a:cubicBezTo>
                            <a:pt x="6322" y="12285"/>
                            <a:pt x="4028" y="15717"/>
                            <a:pt x="2416" y="19609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4" behindDoc="1" locked="0" layoutInCell="1" allowOverlap="1">
            <wp:simplePos x="0" y="0"/>
            <wp:positionH relativeFrom="page">
              <wp:posOffset>2474304</wp:posOffset>
            </wp:positionH>
            <wp:positionV relativeFrom="line">
              <wp:posOffset>185714</wp:posOffset>
            </wp:positionV>
            <wp:extent cx="552707" cy="162000"/>
            <wp:effectExtent l="0" t="0" r="0" b="0"/>
            <wp:wrapNone/>
            <wp:docPr id="257" name="Freeform 2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2707" cy="162000"/>
                    </a:xfrm>
                    <a:custGeom>
                      <a:rect l="l" t="t" r="r" b="b"/>
                      <a:pathLst>
                        <a:path w="7366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8"/>
                            <a:pt x="966" y="187719"/>
                            <a:pt x="2899" y="192389"/>
                          </a:cubicBezTo>
                          <a:cubicBezTo>
                            <a:pt x="4833" y="197055"/>
                            <a:pt x="7586" y="201173"/>
                            <a:pt x="11159" y="204741"/>
                          </a:cubicBezTo>
                          <a:cubicBezTo>
                            <a:pt x="14732" y="208313"/>
                            <a:pt x="18851" y="211067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698500" y="215900"/>
                          </a:lnTo>
                          <a:cubicBezTo>
                            <a:pt x="703552" y="215900"/>
                            <a:pt x="708412" y="214936"/>
                            <a:pt x="713079" y="213005"/>
                          </a:cubicBezTo>
                          <a:cubicBezTo>
                            <a:pt x="717748" y="211067"/>
                            <a:pt x="721867" y="208313"/>
                            <a:pt x="725440" y="204741"/>
                          </a:cubicBezTo>
                          <a:cubicBezTo>
                            <a:pt x="729012" y="201173"/>
                            <a:pt x="731766" y="197055"/>
                            <a:pt x="733699" y="192389"/>
                          </a:cubicBezTo>
                          <a:cubicBezTo>
                            <a:pt x="735632" y="187719"/>
                            <a:pt x="736598" y="182858"/>
                            <a:pt x="736600" y="177800"/>
                          </a:cubicBezTo>
                          <a:lnTo>
                            <a:pt x="736600" y="38100"/>
                          </a:lnTo>
                          <a:cubicBezTo>
                            <a:pt x="736598" y="33050"/>
                            <a:pt x="735632" y="28194"/>
                            <a:pt x="733699" y="23525"/>
                          </a:cubicBezTo>
                          <a:cubicBezTo>
                            <a:pt x="731766" y="18861"/>
                            <a:pt x="729012" y="14738"/>
                            <a:pt x="725440" y="11166"/>
                          </a:cubicBezTo>
                          <a:cubicBezTo>
                            <a:pt x="721867" y="7597"/>
                            <a:pt x="717748" y="4841"/>
                            <a:pt x="713079" y="2909"/>
                          </a:cubicBezTo>
                          <a:cubicBezTo>
                            <a:pt x="708412" y="974"/>
                            <a:pt x="703552" y="4"/>
                            <a:pt x="6985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4"/>
                            <a:pt x="23519" y="2906"/>
                          </a:cubicBezTo>
                          <a:cubicBezTo>
                            <a:pt x="18851" y="4841"/>
                            <a:pt x="14732" y="7597"/>
                            <a:pt x="11159" y="11166"/>
                          </a:cubicBezTo>
                          <a:cubicBezTo>
                            <a:pt x="7586" y="14738"/>
                            <a:pt x="4833" y="18861"/>
                            <a:pt x="2899" y="23525"/>
                          </a:cubicBezTo>
                          <a:cubicBezTo>
                            <a:pt x="966" y="28194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对于方法运行中可能出现的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，当运行方法不欲捕捉时，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允许该方法不做任何抛出声明。因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16" behindDoc="1" locked="0" layoutInCell="1" allowOverlap="1">
            <wp:simplePos x="0" y="0"/>
            <wp:positionH relativeFrom="page">
              <wp:posOffset>1583302</wp:posOffset>
            </wp:positionH>
            <wp:positionV relativeFrom="line">
              <wp:posOffset>47544</wp:posOffset>
            </wp:positionV>
            <wp:extent cx="533648" cy="152470"/>
            <wp:effectExtent l="0" t="0" r="0" b="0"/>
            <wp:wrapNone/>
            <wp:docPr id="258" name="Freeform 2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0"/>
                            <a:pt x="2416" y="183602"/>
                          </a:cubicBezTo>
                          <a:cubicBezTo>
                            <a:pt x="4028" y="187493"/>
                            <a:pt x="6322" y="190928"/>
                            <a:pt x="9298" y="193902"/>
                          </a:cubicBezTo>
                          <a:cubicBezTo>
                            <a:pt x="12275" y="196882"/>
                            <a:pt x="15709" y="199173"/>
                            <a:pt x="19599" y="200782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2"/>
                          </a:cubicBezTo>
                          <a:cubicBezTo>
                            <a:pt x="695490" y="199173"/>
                            <a:pt x="698922" y="196882"/>
                            <a:pt x="701899" y="193902"/>
                          </a:cubicBezTo>
                          <a:cubicBezTo>
                            <a:pt x="704877" y="190928"/>
                            <a:pt x="707171" y="187496"/>
                            <a:pt x="708783" y="183605"/>
                          </a:cubicBezTo>
                          <a:cubicBezTo>
                            <a:pt x="710393" y="179710"/>
                            <a:pt x="711200" y="175661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43"/>
                            <a:pt x="710393" y="23494"/>
                            <a:pt x="708783" y="19602"/>
                          </a:cubicBezTo>
                          <a:cubicBezTo>
                            <a:pt x="707171" y="15711"/>
                            <a:pt x="704877" y="12279"/>
                            <a:pt x="701899" y="9302"/>
                          </a:cubicBezTo>
                          <a:cubicBezTo>
                            <a:pt x="698922" y="6329"/>
                            <a:pt x="695490" y="4031"/>
                            <a:pt x="691600" y="2422"/>
                          </a:cubicBezTo>
                          <a:cubicBezTo>
                            <a:pt x="687710" y="810"/>
                            <a:pt x="683660" y="4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79"/>
                            <a:pt x="4028" y="15711"/>
                            <a:pt x="2416" y="19602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5" behindDoc="1" locked="0" layoutInCell="1" allowOverlap="1">
            <wp:simplePos x="0" y="0"/>
            <wp:positionH relativeFrom="page">
              <wp:posOffset>1578537</wp:posOffset>
            </wp:positionH>
            <wp:positionV relativeFrom="line">
              <wp:posOffset>42779</wp:posOffset>
            </wp:positionV>
            <wp:extent cx="543177" cy="162000"/>
            <wp:effectExtent l="0" t="0" r="0" b="0"/>
            <wp:wrapNone/>
            <wp:docPr id="259" name="Freeform 2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49"/>
                            <a:pt x="7586" y="201167"/>
                            <a:pt x="11159" y="204738"/>
                          </a:cubicBezTo>
                          <a:cubicBezTo>
                            <a:pt x="14732" y="208313"/>
                            <a:pt x="18851" y="211073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6"/>
                            <a:pt x="700379" y="213005"/>
                          </a:cubicBezTo>
                          <a:cubicBezTo>
                            <a:pt x="705048" y="211073"/>
                            <a:pt x="709167" y="208313"/>
                            <a:pt x="712740" y="204738"/>
                          </a:cubicBezTo>
                          <a:cubicBezTo>
                            <a:pt x="716313" y="201167"/>
                            <a:pt x="719066" y="197049"/>
                            <a:pt x="720999" y="192383"/>
                          </a:cubicBezTo>
                          <a:cubicBezTo>
                            <a:pt x="722933" y="187716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47"/>
                            <a:pt x="722933" y="28191"/>
                            <a:pt x="720999" y="23522"/>
                          </a:cubicBezTo>
                          <a:cubicBezTo>
                            <a:pt x="719066" y="18861"/>
                            <a:pt x="716313" y="14738"/>
                            <a:pt x="712740" y="11163"/>
                          </a:cubicBezTo>
                          <a:cubicBezTo>
                            <a:pt x="709167" y="7597"/>
                            <a:pt x="705048" y="4837"/>
                            <a:pt x="700379" y="2906"/>
                          </a:cubicBezTo>
                          <a:cubicBezTo>
                            <a:pt x="695712" y="977"/>
                            <a:pt x="690852" y="4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7"/>
                            <a:pt x="23519" y="2906"/>
                          </a:cubicBezTo>
                          <a:cubicBezTo>
                            <a:pt x="18851" y="4837"/>
                            <a:pt x="14732" y="7597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899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为，大多数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异常属于永远不能被允许发生的状况，也属于合理的应用程序不该捕捉的异常。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7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32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-47010</wp:posOffset>
            </wp:positionV>
            <wp:extent cx="5641423" cy="371647"/>
            <wp:effectExtent l="0" t="0" r="0" b="0"/>
            <wp:wrapNone/>
            <wp:docPr id="260" name="Freeform 2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17"/>
                            <a:pt x="2416" y="475708"/>
                          </a:cubicBezTo>
                          <a:cubicBezTo>
                            <a:pt x="4028" y="479596"/>
                            <a:pt x="6322" y="483028"/>
                            <a:pt x="9298" y="486005"/>
                          </a:cubicBezTo>
                          <a:cubicBezTo>
                            <a:pt x="12275" y="488985"/>
                            <a:pt x="15709" y="491276"/>
                            <a:pt x="19599" y="492885"/>
                          </a:cubicBezTo>
                          <a:cubicBezTo>
                            <a:pt x="23489" y="494497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7"/>
                            <a:pt x="7498798" y="492885"/>
                          </a:cubicBezTo>
                          <a:cubicBezTo>
                            <a:pt x="7502690" y="491276"/>
                            <a:pt x="7506123" y="488985"/>
                            <a:pt x="7509099" y="486005"/>
                          </a:cubicBezTo>
                          <a:cubicBezTo>
                            <a:pt x="7512076" y="483028"/>
                            <a:pt x="7514370" y="479596"/>
                            <a:pt x="7515981" y="475708"/>
                          </a:cubicBezTo>
                          <a:cubicBezTo>
                            <a:pt x="7517593" y="471817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7"/>
                            <a:pt x="7515981" y="19609"/>
                          </a:cubicBezTo>
                          <a:cubicBezTo>
                            <a:pt x="7514370" y="15717"/>
                            <a:pt x="7512076" y="12285"/>
                            <a:pt x="7509099" y="9305"/>
                          </a:cubicBezTo>
                          <a:cubicBezTo>
                            <a:pt x="7506123" y="6332"/>
                            <a:pt x="7502690" y="4037"/>
                            <a:pt x="7498798" y="2425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7"/>
                            <a:pt x="12275" y="6332"/>
                            <a:pt x="9298" y="9305"/>
                          </a:cubicBezTo>
                          <a:cubicBezTo>
                            <a:pt x="6322" y="12285"/>
                            <a:pt x="4028" y="15717"/>
                            <a:pt x="2416" y="19609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-47010</wp:posOffset>
            </wp:positionV>
            <wp:extent cx="5641423" cy="371647"/>
            <wp:effectExtent l="0" t="0" r="0" b="0"/>
            <wp:wrapNone/>
            <wp:docPr id="261" name="Freeform 2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71647"/>
                    </a:xfrm>
                    <a:custGeom>
                      <a:rect l="l" t="t" r="r" b="b"/>
                      <a:pathLst>
                        <a:path w="7518400" h="495300">
                          <a:moveTo>
                            <a:pt x="0" y="31750"/>
                          </a:moveTo>
                          <a:lnTo>
                            <a:pt x="0" y="463550"/>
                          </a:lnTo>
                          <a:cubicBezTo>
                            <a:pt x="0" y="467761"/>
                            <a:pt x="805" y="471817"/>
                            <a:pt x="2416" y="475708"/>
                          </a:cubicBezTo>
                          <a:cubicBezTo>
                            <a:pt x="4028" y="479596"/>
                            <a:pt x="6322" y="483028"/>
                            <a:pt x="9298" y="486005"/>
                          </a:cubicBezTo>
                          <a:cubicBezTo>
                            <a:pt x="12275" y="488985"/>
                            <a:pt x="15709" y="491276"/>
                            <a:pt x="19599" y="492885"/>
                          </a:cubicBezTo>
                          <a:cubicBezTo>
                            <a:pt x="23489" y="494497"/>
                            <a:pt x="27539" y="495300"/>
                            <a:pt x="31750" y="495300"/>
                          </a:cubicBezTo>
                          <a:lnTo>
                            <a:pt x="7486650" y="495300"/>
                          </a:lnTo>
                          <a:cubicBezTo>
                            <a:pt x="7490859" y="495300"/>
                            <a:pt x="7494909" y="494497"/>
                            <a:pt x="7498798" y="492885"/>
                          </a:cubicBezTo>
                          <a:cubicBezTo>
                            <a:pt x="7502690" y="491276"/>
                            <a:pt x="7506123" y="488985"/>
                            <a:pt x="7509099" y="486005"/>
                          </a:cubicBezTo>
                          <a:cubicBezTo>
                            <a:pt x="7512076" y="483028"/>
                            <a:pt x="7514370" y="479596"/>
                            <a:pt x="7515981" y="475708"/>
                          </a:cubicBezTo>
                          <a:cubicBezTo>
                            <a:pt x="7517593" y="471817"/>
                            <a:pt x="7518400" y="467761"/>
                            <a:pt x="7518400" y="4635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7"/>
                            <a:pt x="7515981" y="19609"/>
                          </a:cubicBezTo>
                          <a:cubicBezTo>
                            <a:pt x="7514370" y="15717"/>
                            <a:pt x="7512076" y="12285"/>
                            <a:pt x="7509099" y="9305"/>
                          </a:cubicBezTo>
                          <a:cubicBezTo>
                            <a:pt x="7506123" y="6332"/>
                            <a:pt x="7502690" y="4037"/>
                            <a:pt x="7498798" y="2425"/>
                          </a:cubicBezTo>
                          <a:cubicBezTo>
                            <a:pt x="7494909" y="810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0"/>
                            <a:pt x="19599" y="2422"/>
                          </a:cubicBezTo>
                          <a:cubicBezTo>
                            <a:pt x="15709" y="4037"/>
                            <a:pt x="12275" y="6332"/>
                            <a:pt x="9298" y="9305"/>
                          </a:cubicBezTo>
                          <a:cubicBezTo>
                            <a:pt x="6322" y="12285"/>
                            <a:pt x="4028" y="15717"/>
                            <a:pt x="2416" y="19609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-35885</wp:posOffset>
            </wp:positionV>
            <wp:extent cx="292223" cy="371859"/>
            <wp:effectExtent l="0" t="0" r="0" b="0"/>
            <wp:wrapNone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>
                      <a:picLocks noChangeAspect="0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371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6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-23186</wp:posOffset>
            </wp:positionV>
            <wp:extent cx="5593776" cy="343059"/>
            <wp:effectExtent l="0" t="0" r="0" b="0"/>
            <wp:wrapNone/>
            <wp:docPr id="263" name="Freeform 2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-23186</wp:posOffset>
            </wp:positionV>
            <wp:extent cx="5593776" cy="343059"/>
            <wp:effectExtent l="0" t="0" r="0" b="0"/>
            <wp:wrapNone/>
            <wp:docPr id="264" name="Freeform 2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"/>
                    </a:xfrm>
                    <a:custGeom>
                      <a:rect l="l" t="t" r="r" b="b"/>
                      <a:pathLst>
                        <a:path w="7454900" h="457200">
                          <a:moveTo>
                            <a:pt x="0" y="457200"/>
                          </a:moveTo>
                          <a:lnTo>
                            <a:pt x="7454900" y="457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8118" w:space="0"/>
          </w:cols>
          <w:docGrid w:linePitch="360"/>
        </w:sectPr>
        <w:spacing w:before="267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新宋体" w:hAnsi="新宋体" w:cs="新宋体"/>
          <w:color w:val="333333"/>
          <w:sz w:val="17"/>
          <w:szCs w:val="17"/>
        </w:rPr>
        <w:t>对于所有的检查异常，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Java</w:t>
      </w:r>
      <w:r>
        <w:rPr lang="zh-CN" sz="17" baseline="0" dirty="0">
          <w:jc w:val="left"/>
          <w:rFonts w:ascii="新宋体" w:hAnsi="新宋体" w:cs="新宋体"/>
          <w:color w:val="333333"/>
          <w:sz w:val="17"/>
          <w:szCs w:val="17"/>
        </w:rPr>
        <w:t>规定：一个方法必须捕捉，或者声明抛出方法之外。也就是说，当一个方法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新宋体" w:hAnsi="新宋体" w:cs="新宋体"/>
          <w:color w:val="333333"/>
          <w:sz w:val="17"/>
          <w:szCs w:val="17"/>
        </w:rPr>
        <w:t>选择不捕捉检查异常时，它必须声明将抛出异常。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、异常处理五个关键字	</w:t>
      </w:r>
      <w:hyperlink r:id="rId230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2777"/>
          <w:tab w:val="left" w:pos="3831"/>
          <w:tab w:val="left" w:pos="5097"/>
          <w:tab w:val="left" w:pos="6151"/>
        </w:tabs>
        <w:spacing w:before="220" w:after="0" w:line="257" w:lineRule="exact"/>
        <w:ind w:left="990" w:right="0" w:firstLine="0"/>
      </w:pPr>
      <w:r>
        <w:drawing>
          <wp:anchor simplePos="0" relativeHeight="251658340" behindDoc="1" locked="0" layoutInCell="1" allowOverlap="1">
            <wp:simplePos x="0" y="0"/>
            <wp:positionH relativeFrom="page">
              <wp:posOffset>1459419</wp:posOffset>
            </wp:positionH>
            <wp:positionV relativeFrom="line">
              <wp:posOffset>161209</wp:posOffset>
            </wp:positionV>
            <wp:extent cx="400236" cy="152470"/>
            <wp:effectExtent l="0" t="0" r="0" b="0"/>
            <wp:wrapNone/>
            <wp:docPr id="265" name="Freeform 2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6" cy="152470"/>
                    </a:xfrm>
                    <a:custGeom>
                      <a:rect l="l" t="t" r="r" b="b"/>
                      <a:pathLst>
                        <a:path w="533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7"/>
                            <a:pt x="2416" y="183608"/>
                          </a:cubicBezTo>
                          <a:cubicBezTo>
                            <a:pt x="4028" y="187499"/>
                            <a:pt x="6322" y="190931"/>
                            <a:pt x="9298" y="193905"/>
                          </a:cubicBezTo>
                          <a:cubicBezTo>
                            <a:pt x="12275" y="196885"/>
                            <a:pt x="15709" y="199176"/>
                            <a:pt x="19599" y="200785"/>
                          </a:cubicBezTo>
                          <a:cubicBezTo>
                            <a:pt x="23489" y="202397"/>
                            <a:pt x="27539" y="203200"/>
                            <a:pt x="31750" y="203200"/>
                          </a:cubicBezTo>
                          <a:lnTo>
                            <a:pt x="501650" y="203200"/>
                          </a:lnTo>
                          <a:cubicBezTo>
                            <a:pt x="505860" y="203200"/>
                            <a:pt x="509910" y="202397"/>
                            <a:pt x="513800" y="200785"/>
                          </a:cubicBezTo>
                          <a:cubicBezTo>
                            <a:pt x="517690" y="199176"/>
                            <a:pt x="521122" y="196885"/>
                            <a:pt x="524099" y="193905"/>
                          </a:cubicBezTo>
                          <a:cubicBezTo>
                            <a:pt x="527077" y="190931"/>
                            <a:pt x="529371" y="187499"/>
                            <a:pt x="530983" y="183608"/>
                          </a:cubicBezTo>
                          <a:cubicBezTo>
                            <a:pt x="532593" y="179717"/>
                            <a:pt x="533400" y="175661"/>
                            <a:pt x="533400" y="171450"/>
                          </a:cubicBezTo>
                          <a:lnTo>
                            <a:pt x="533400" y="31750"/>
                          </a:lnTo>
                          <a:cubicBezTo>
                            <a:pt x="533400" y="27543"/>
                            <a:pt x="532593" y="23494"/>
                            <a:pt x="530983" y="19606"/>
                          </a:cubicBezTo>
                          <a:cubicBezTo>
                            <a:pt x="529371" y="15720"/>
                            <a:pt x="527077" y="12285"/>
                            <a:pt x="524099" y="9305"/>
                          </a:cubicBezTo>
                          <a:cubicBezTo>
                            <a:pt x="521122" y="6332"/>
                            <a:pt x="517690" y="4037"/>
                            <a:pt x="513800" y="2425"/>
                          </a:cubicBezTo>
                          <a:cubicBezTo>
                            <a:pt x="509910" y="813"/>
                            <a:pt x="505860" y="4"/>
                            <a:pt x="501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7"/>
                            <a:pt x="12275" y="6332"/>
                            <a:pt x="9298" y="9305"/>
                          </a:cubicBezTo>
                          <a:cubicBezTo>
                            <a:pt x="6322" y="12285"/>
                            <a:pt x="4028" y="15720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1" locked="0" layoutInCell="1" allowOverlap="1">
            <wp:simplePos x="0" y="0"/>
            <wp:positionH relativeFrom="page">
              <wp:posOffset>1454655</wp:posOffset>
            </wp:positionH>
            <wp:positionV relativeFrom="line">
              <wp:posOffset>156444</wp:posOffset>
            </wp:positionV>
            <wp:extent cx="409765" cy="162000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5"/>
                            <a:pt x="7586" y="201173"/>
                            <a:pt x="11159" y="204741"/>
                          </a:cubicBezTo>
                          <a:cubicBezTo>
                            <a:pt x="14732" y="208316"/>
                            <a:pt x="18851" y="211073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36"/>
                            <a:pt x="522579" y="213005"/>
                          </a:cubicBezTo>
                          <a:cubicBezTo>
                            <a:pt x="527248" y="211073"/>
                            <a:pt x="531367" y="208316"/>
                            <a:pt x="534940" y="204741"/>
                          </a:cubicBezTo>
                          <a:cubicBezTo>
                            <a:pt x="538513" y="201173"/>
                            <a:pt x="541266" y="197055"/>
                            <a:pt x="543199" y="192386"/>
                          </a:cubicBezTo>
                          <a:cubicBezTo>
                            <a:pt x="545133" y="187716"/>
                            <a:pt x="546100" y="182854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100" y="33050"/>
                            <a:pt x="545133" y="28194"/>
                            <a:pt x="543199" y="23525"/>
                          </a:cubicBezTo>
                          <a:cubicBezTo>
                            <a:pt x="541266" y="18861"/>
                            <a:pt x="538513" y="14738"/>
                            <a:pt x="534940" y="11166"/>
                          </a:cubicBezTo>
                          <a:cubicBezTo>
                            <a:pt x="531367" y="7597"/>
                            <a:pt x="527248" y="4841"/>
                            <a:pt x="522579" y="2909"/>
                          </a:cubicBezTo>
                          <a:cubicBezTo>
                            <a:pt x="517912" y="977"/>
                            <a:pt x="513052" y="4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7"/>
                            <a:pt x="23519" y="2906"/>
                          </a:cubicBezTo>
                          <a:cubicBezTo>
                            <a:pt x="18851" y="4841"/>
                            <a:pt x="14732" y="7597"/>
                            <a:pt x="11159" y="11166"/>
                          </a:cubicBezTo>
                          <a:cubicBezTo>
                            <a:pt x="7586" y="14738"/>
                            <a:pt x="4833" y="18861"/>
                            <a:pt x="2899" y="23525"/>
                          </a:cubicBezTo>
                          <a:cubicBezTo>
                            <a:pt x="966" y="28194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6" behindDoc="1" locked="0" layoutInCell="1" allowOverlap="1">
            <wp:simplePos x="0" y="0"/>
            <wp:positionH relativeFrom="page">
              <wp:posOffset>1993068</wp:posOffset>
            </wp:positionH>
            <wp:positionV relativeFrom="line">
              <wp:posOffset>161209</wp:posOffset>
            </wp:positionV>
            <wp:extent cx="533648" cy="152470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7"/>
                            <a:pt x="2416" y="183608"/>
                          </a:cubicBezTo>
                          <a:cubicBezTo>
                            <a:pt x="4028" y="187499"/>
                            <a:pt x="6322" y="190931"/>
                            <a:pt x="9298" y="193905"/>
                          </a:cubicBezTo>
                          <a:cubicBezTo>
                            <a:pt x="12275" y="196885"/>
                            <a:pt x="15709" y="199176"/>
                            <a:pt x="19599" y="200785"/>
                          </a:cubicBezTo>
                          <a:cubicBezTo>
                            <a:pt x="23489" y="202397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7"/>
                            <a:pt x="691600" y="200785"/>
                          </a:cubicBezTo>
                          <a:cubicBezTo>
                            <a:pt x="695490" y="199176"/>
                            <a:pt x="698922" y="196885"/>
                            <a:pt x="701899" y="193905"/>
                          </a:cubicBezTo>
                          <a:cubicBezTo>
                            <a:pt x="704877" y="190931"/>
                            <a:pt x="707171" y="187499"/>
                            <a:pt x="708783" y="183608"/>
                          </a:cubicBezTo>
                          <a:cubicBezTo>
                            <a:pt x="710393" y="179717"/>
                            <a:pt x="711200" y="175661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43"/>
                            <a:pt x="710393" y="23494"/>
                            <a:pt x="708783" y="19606"/>
                          </a:cubicBezTo>
                          <a:cubicBezTo>
                            <a:pt x="707171" y="15720"/>
                            <a:pt x="704877" y="12285"/>
                            <a:pt x="701899" y="9305"/>
                          </a:cubicBezTo>
                          <a:cubicBezTo>
                            <a:pt x="698922" y="6332"/>
                            <a:pt x="695490" y="4037"/>
                            <a:pt x="691600" y="2425"/>
                          </a:cubicBezTo>
                          <a:cubicBezTo>
                            <a:pt x="687710" y="813"/>
                            <a:pt x="683660" y="4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7"/>
                            <a:pt x="12275" y="6332"/>
                            <a:pt x="9298" y="9305"/>
                          </a:cubicBezTo>
                          <a:cubicBezTo>
                            <a:pt x="6322" y="12285"/>
                            <a:pt x="4028" y="15720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5" behindDoc="1" locked="0" layoutInCell="1" allowOverlap="1">
            <wp:simplePos x="0" y="0"/>
            <wp:positionH relativeFrom="page">
              <wp:posOffset>1988303</wp:posOffset>
            </wp:positionH>
            <wp:positionV relativeFrom="line">
              <wp:posOffset>156444</wp:posOffset>
            </wp:positionV>
            <wp:extent cx="543177" cy="162000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5"/>
                            <a:pt x="7586" y="201173"/>
                            <a:pt x="11159" y="204741"/>
                          </a:cubicBezTo>
                          <a:cubicBezTo>
                            <a:pt x="14732" y="208316"/>
                            <a:pt x="18851" y="211073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6"/>
                            <a:pt x="700379" y="213005"/>
                          </a:cubicBezTo>
                          <a:cubicBezTo>
                            <a:pt x="705048" y="211073"/>
                            <a:pt x="709167" y="208316"/>
                            <a:pt x="712740" y="204741"/>
                          </a:cubicBezTo>
                          <a:cubicBezTo>
                            <a:pt x="716313" y="201173"/>
                            <a:pt x="719066" y="197055"/>
                            <a:pt x="720999" y="192386"/>
                          </a:cubicBezTo>
                          <a:cubicBezTo>
                            <a:pt x="722933" y="187716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0"/>
                            <a:pt x="722933" y="28194"/>
                            <a:pt x="720999" y="23525"/>
                          </a:cubicBezTo>
                          <a:cubicBezTo>
                            <a:pt x="719066" y="18861"/>
                            <a:pt x="716313" y="14738"/>
                            <a:pt x="712740" y="11166"/>
                          </a:cubicBezTo>
                          <a:cubicBezTo>
                            <a:pt x="709167" y="7597"/>
                            <a:pt x="705048" y="4841"/>
                            <a:pt x="700379" y="2909"/>
                          </a:cubicBezTo>
                          <a:cubicBezTo>
                            <a:pt x="695712" y="977"/>
                            <a:pt x="690852" y="4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7"/>
                            <a:pt x="23519" y="2906"/>
                          </a:cubicBezTo>
                          <a:cubicBezTo>
                            <a:pt x="18851" y="4841"/>
                            <a:pt x="14732" y="7597"/>
                            <a:pt x="11159" y="11166"/>
                          </a:cubicBezTo>
                          <a:cubicBezTo>
                            <a:pt x="7586" y="14738"/>
                            <a:pt x="4833" y="18861"/>
                            <a:pt x="2899" y="23525"/>
                          </a:cubicBezTo>
                          <a:cubicBezTo>
                            <a:pt x="966" y="28194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4" behindDoc="1" locked="0" layoutInCell="1" allowOverlap="1">
            <wp:simplePos x="0" y="0"/>
            <wp:positionH relativeFrom="page">
              <wp:posOffset>2660128</wp:posOffset>
            </wp:positionH>
            <wp:positionV relativeFrom="line">
              <wp:posOffset>161209</wp:posOffset>
            </wp:positionV>
            <wp:extent cx="676589" cy="152470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89" cy="152470"/>
                    </a:xfrm>
                    <a:custGeom>
                      <a:rect l="l" t="t" r="r" b="b"/>
                      <a:pathLst>
                        <a:path w="9017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7"/>
                            <a:pt x="2416" y="183608"/>
                          </a:cubicBezTo>
                          <a:cubicBezTo>
                            <a:pt x="4028" y="187499"/>
                            <a:pt x="6322" y="190931"/>
                            <a:pt x="9298" y="193905"/>
                          </a:cubicBezTo>
                          <a:cubicBezTo>
                            <a:pt x="12275" y="196885"/>
                            <a:pt x="15709" y="199176"/>
                            <a:pt x="19599" y="200785"/>
                          </a:cubicBezTo>
                          <a:cubicBezTo>
                            <a:pt x="23488" y="202397"/>
                            <a:pt x="27539" y="203200"/>
                            <a:pt x="31750" y="203200"/>
                          </a:cubicBezTo>
                          <a:lnTo>
                            <a:pt x="869950" y="203200"/>
                          </a:lnTo>
                          <a:cubicBezTo>
                            <a:pt x="874160" y="203200"/>
                            <a:pt x="878209" y="202397"/>
                            <a:pt x="882100" y="200785"/>
                          </a:cubicBezTo>
                          <a:cubicBezTo>
                            <a:pt x="885990" y="199176"/>
                            <a:pt x="889422" y="196885"/>
                            <a:pt x="892400" y="193905"/>
                          </a:cubicBezTo>
                          <a:cubicBezTo>
                            <a:pt x="895377" y="190931"/>
                            <a:pt x="897671" y="187499"/>
                            <a:pt x="899283" y="183608"/>
                          </a:cubicBezTo>
                          <a:cubicBezTo>
                            <a:pt x="900893" y="179717"/>
                            <a:pt x="901698" y="175661"/>
                            <a:pt x="901700" y="171450"/>
                          </a:cubicBezTo>
                          <a:lnTo>
                            <a:pt x="901700" y="31750"/>
                          </a:lnTo>
                          <a:cubicBezTo>
                            <a:pt x="901698" y="27543"/>
                            <a:pt x="900893" y="23494"/>
                            <a:pt x="899283" y="19606"/>
                          </a:cubicBezTo>
                          <a:cubicBezTo>
                            <a:pt x="897671" y="15720"/>
                            <a:pt x="895377" y="12285"/>
                            <a:pt x="892400" y="9305"/>
                          </a:cubicBezTo>
                          <a:cubicBezTo>
                            <a:pt x="889422" y="6332"/>
                            <a:pt x="885990" y="4037"/>
                            <a:pt x="882100" y="2425"/>
                          </a:cubicBezTo>
                          <a:cubicBezTo>
                            <a:pt x="878209" y="813"/>
                            <a:pt x="874160" y="4"/>
                            <a:pt x="8699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8" y="813"/>
                            <a:pt x="19599" y="2422"/>
                          </a:cubicBezTo>
                          <a:cubicBezTo>
                            <a:pt x="15709" y="4037"/>
                            <a:pt x="12275" y="6332"/>
                            <a:pt x="9298" y="9305"/>
                          </a:cubicBezTo>
                          <a:cubicBezTo>
                            <a:pt x="6322" y="12285"/>
                            <a:pt x="4028" y="15720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1" locked="0" layoutInCell="1" allowOverlap="1">
            <wp:simplePos x="0" y="0"/>
            <wp:positionH relativeFrom="page">
              <wp:posOffset>2655363</wp:posOffset>
            </wp:positionH>
            <wp:positionV relativeFrom="line">
              <wp:posOffset>156444</wp:posOffset>
            </wp:positionV>
            <wp:extent cx="686119" cy="162000"/>
            <wp:effectExtent l="0" t="0" r="0" b="0"/>
            <wp:wrapNone/>
            <wp:docPr id="270" name="Freeform 2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86119" cy="162000"/>
                    </a:xfrm>
                    <a:custGeom>
                      <a:rect l="l" t="t" r="r" b="b"/>
                      <a:pathLst>
                        <a:path w="9144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16"/>
                            <a:pt x="2899" y="192383"/>
                          </a:cubicBezTo>
                          <a:cubicBezTo>
                            <a:pt x="4833" y="197055"/>
                            <a:pt x="7586" y="201173"/>
                            <a:pt x="11159" y="204741"/>
                          </a:cubicBezTo>
                          <a:cubicBezTo>
                            <a:pt x="14732" y="208316"/>
                            <a:pt x="18851" y="211073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876300" y="215900"/>
                          </a:lnTo>
                          <a:cubicBezTo>
                            <a:pt x="881352" y="215900"/>
                            <a:pt x="886212" y="214936"/>
                            <a:pt x="890879" y="213005"/>
                          </a:cubicBezTo>
                          <a:cubicBezTo>
                            <a:pt x="895546" y="211073"/>
                            <a:pt x="899666" y="208316"/>
                            <a:pt x="903240" y="204741"/>
                          </a:cubicBezTo>
                          <a:cubicBezTo>
                            <a:pt x="906812" y="201173"/>
                            <a:pt x="909566" y="197055"/>
                            <a:pt x="911499" y="192386"/>
                          </a:cubicBezTo>
                          <a:cubicBezTo>
                            <a:pt x="913432" y="187716"/>
                            <a:pt x="914398" y="182854"/>
                            <a:pt x="914400" y="177800"/>
                          </a:cubicBezTo>
                          <a:lnTo>
                            <a:pt x="914400" y="38100"/>
                          </a:lnTo>
                          <a:cubicBezTo>
                            <a:pt x="914398" y="33050"/>
                            <a:pt x="913432" y="28194"/>
                            <a:pt x="911499" y="23525"/>
                          </a:cubicBezTo>
                          <a:cubicBezTo>
                            <a:pt x="909566" y="18861"/>
                            <a:pt x="906812" y="14738"/>
                            <a:pt x="903240" y="11166"/>
                          </a:cubicBezTo>
                          <a:cubicBezTo>
                            <a:pt x="899666" y="7597"/>
                            <a:pt x="895546" y="4841"/>
                            <a:pt x="890879" y="2909"/>
                          </a:cubicBezTo>
                          <a:cubicBezTo>
                            <a:pt x="886212" y="977"/>
                            <a:pt x="881352" y="4"/>
                            <a:pt x="8763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7"/>
                            <a:pt x="23519" y="2906"/>
                          </a:cubicBezTo>
                          <a:cubicBezTo>
                            <a:pt x="18851" y="4841"/>
                            <a:pt x="14732" y="7597"/>
                            <a:pt x="11159" y="11166"/>
                          </a:cubicBezTo>
                          <a:cubicBezTo>
                            <a:pt x="7586" y="14738"/>
                            <a:pt x="4833" y="18861"/>
                            <a:pt x="2899" y="23525"/>
                          </a:cubicBezTo>
                          <a:cubicBezTo>
                            <a:pt x="966" y="28194"/>
                            <a:pt x="0" y="33050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4" behindDoc="1" locked="0" layoutInCell="1" allowOverlap="1">
            <wp:simplePos x="0" y="0"/>
            <wp:positionH relativeFrom="page">
              <wp:posOffset>3470129</wp:posOffset>
            </wp:positionH>
            <wp:positionV relativeFrom="line">
              <wp:posOffset>161209</wp:posOffset>
            </wp:positionV>
            <wp:extent cx="533649" cy="152470"/>
            <wp:effectExtent l="0" t="0" r="0" b="0"/>
            <wp:wrapNone/>
            <wp:docPr id="271" name="Freeform 2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17"/>
                            <a:pt x="2418" y="183608"/>
                          </a:cubicBezTo>
                          <a:cubicBezTo>
                            <a:pt x="4029" y="187499"/>
                            <a:pt x="6324" y="190931"/>
                            <a:pt x="9301" y="193905"/>
                          </a:cubicBezTo>
                          <a:cubicBezTo>
                            <a:pt x="12277" y="196885"/>
                            <a:pt x="15711" y="199176"/>
                            <a:pt x="19601" y="200785"/>
                          </a:cubicBezTo>
                          <a:cubicBezTo>
                            <a:pt x="23492" y="202397"/>
                            <a:pt x="27541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2" y="203200"/>
                            <a:pt x="687711" y="202397"/>
                            <a:pt x="691602" y="200785"/>
                          </a:cubicBezTo>
                          <a:cubicBezTo>
                            <a:pt x="695490" y="199176"/>
                            <a:pt x="698924" y="196885"/>
                            <a:pt x="701901" y="193905"/>
                          </a:cubicBezTo>
                          <a:cubicBezTo>
                            <a:pt x="704878" y="190931"/>
                            <a:pt x="707173" y="187499"/>
                            <a:pt x="708783" y="183608"/>
                          </a:cubicBezTo>
                          <a:cubicBezTo>
                            <a:pt x="710395" y="179717"/>
                            <a:pt x="711200" y="175661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0" y="27543"/>
                            <a:pt x="710395" y="23494"/>
                            <a:pt x="708783" y="19606"/>
                          </a:cubicBezTo>
                          <a:cubicBezTo>
                            <a:pt x="707173" y="15720"/>
                            <a:pt x="704878" y="12285"/>
                            <a:pt x="701901" y="9305"/>
                          </a:cubicBezTo>
                          <a:cubicBezTo>
                            <a:pt x="698924" y="6332"/>
                            <a:pt x="695490" y="4037"/>
                            <a:pt x="691602" y="2425"/>
                          </a:cubicBezTo>
                          <a:cubicBezTo>
                            <a:pt x="687711" y="813"/>
                            <a:pt x="683662" y="4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1" y="4"/>
                            <a:pt x="23492" y="813"/>
                            <a:pt x="19601" y="2422"/>
                          </a:cubicBezTo>
                          <a:cubicBezTo>
                            <a:pt x="15711" y="4037"/>
                            <a:pt x="12277" y="6332"/>
                            <a:pt x="9301" y="9305"/>
                          </a:cubicBezTo>
                          <a:cubicBezTo>
                            <a:pt x="6324" y="12285"/>
                            <a:pt x="4029" y="15720"/>
                            <a:pt x="2418" y="19606"/>
                          </a:cubicBezTo>
                          <a:cubicBezTo>
                            <a:pt x="806" y="23494"/>
                            <a:pt x="0" y="27543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3" behindDoc="1" locked="0" layoutInCell="1" allowOverlap="1">
            <wp:simplePos x="0" y="0"/>
            <wp:positionH relativeFrom="page">
              <wp:posOffset>3465364</wp:posOffset>
            </wp:positionH>
            <wp:positionV relativeFrom="line">
              <wp:posOffset>156444</wp:posOffset>
            </wp:positionV>
            <wp:extent cx="543179" cy="162000"/>
            <wp:effectExtent l="0" t="0" r="0" b="0"/>
            <wp:wrapNone/>
            <wp:docPr id="272" name="Freeform 2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6"/>
                            <a:pt x="2901" y="192383"/>
                          </a:cubicBezTo>
                          <a:cubicBezTo>
                            <a:pt x="4835" y="197055"/>
                            <a:pt x="7589" y="201173"/>
                            <a:pt x="11161" y="204741"/>
                          </a:cubicBezTo>
                          <a:cubicBezTo>
                            <a:pt x="14732" y="208316"/>
                            <a:pt x="18852" y="211073"/>
                            <a:pt x="23521" y="213005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6"/>
                            <a:pt x="700381" y="213005"/>
                          </a:cubicBezTo>
                          <a:cubicBezTo>
                            <a:pt x="705048" y="211073"/>
                            <a:pt x="709168" y="208316"/>
                            <a:pt x="712742" y="204741"/>
                          </a:cubicBezTo>
                          <a:cubicBezTo>
                            <a:pt x="716314" y="201173"/>
                            <a:pt x="719068" y="197055"/>
                            <a:pt x="721001" y="192386"/>
                          </a:cubicBezTo>
                          <a:cubicBezTo>
                            <a:pt x="722934" y="187716"/>
                            <a:pt x="723900" y="182854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50"/>
                            <a:pt x="722934" y="28194"/>
                            <a:pt x="721001" y="23525"/>
                          </a:cubicBezTo>
                          <a:cubicBezTo>
                            <a:pt x="719068" y="18861"/>
                            <a:pt x="716314" y="14738"/>
                            <a:pt x="712742" y="11166"/>
                          </a:cubicBezTo>
                          <a:cubicBezTo>
                            <a:pt x="709168" y="7597"/>
                            <a:pt x="705048" y="4841"/>
                            <a:pt x="700381" y="2909"/>
                          </a:cubicBezTo>
                          <a:cubicBezTo>
                            <a:pt x="695714" y="977"/>
                            <a:pt x="690854" y="4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4"/>
                            <a:pt x="28189" y="977"/>
                            <a:pt x="23521" y="2906"/>
                          </a:cubicBezTo>
                          <a:cubicBezTo>
                            <a:pt x="18852" y="4841"/>
                            <a:pt x="14732" y="7597"/>
                            <a:pt x="11161" y="11166"/>
                          </a:cubicBezTo>
                          <a:cubicBezTo>
                            <a:pt x="7589" y="14738"/>
                            <a:pt x="4835" y="18861"/>
                            <a:pt x="2901" y="23525"/>
                          </a:cubicBezTo>
                          <a:cubicBezTo>
                            <a:pt x="968" y="28194"/>
                            <a:pt x="0" y="33050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2" behindDoc="1" locked="0" layoutInCell="1" allowOverlap="1">
            <wp:simplePos x="0" y="0"/>
            <wp:positionH relativeFrom="page">
              <wp:posOffset>4137190</wp:posOffset>
            </wp:positionH>
            <wp:positionV relativeFrom="line">
              <wp:posOffset>161209</wp:posOffset>
            </wp:positionV>
            <wp:extent cx="600354" cy="152470"/>
            <wp:effectExtent l="0" t="0" r="0" b="0"/>
            <wp:wrapNone/>
            <wp:docPr id="273" name="Freeform 2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4" cy="152470"/>
                    </a:xfrm>
                    <a:custGeom>
                      <a:rect l="l" t="t" r="r" b="b"/>
                      <a:pathLst>
                        <a:path w="800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4" y="179717"/>
                            <a:pt x="2416" y="183608"/>
                          </a:cubicBezTo>
                          <a:cubicBezTo>
                            <a:pt x="4027" y="187499"/>
                            <a:pt x="6320" y="190931"/>
                            <a:pt x="9300" y="193905"/>
                          </a:cubicBezTo>
                          <a:cubicBezTo>
                            <a:pt x="12275" y="196885"/>
                            <a:pt x="15709" y="199176"/>
                            <a:pt x="19599" y="200785"/>
                          </a:cubicBezTo>
                          <a:cubicBezTo>
                            <a:pt x="23488" y="202397"/>
                            <a:pt x="27539" y="203200"/>
                            <a:pt x="31750" y="203200"/>
                          </a:cubicBezTo>
                          <a:lnTo>
                            <a:pt x="768350" y="203200"/>
                          </a:lnTo>
                          <a:cubicBezTo>
                            <a:pt x="772560" y="203200"/>
                            <a:pt x="776609" y="202397"/>
                            <a:pt x="780500" y="200785"/>
                          </a:cubicBezTo>
                          <a:cubicBezTo>
                            <a:pt x="784390" y="199176"/>
                            <a:pt x="787822" y="196885"/>
                            <a:pt x="790800" y="193905"/>
                          </a:cubicBezTo>
                          <a:cubicBezTo>
                            <a:pt x="793777" y="190931"/>
                            <a:pt x="796071" y="187499"/>
                            <a:pt x="797683" y="183608"/>
                          </a:cubicBezTo>
                          <a:cubicBezTo>
                            <a:pt x="799293" y="179717"/>
                            <a:pt x="800098" y="175661"/>
                            <a:pt x="800100" y="171450"/>
                          </a:cubicBezTo>
                          <a:lnTo>
                            <a:pt x="800100" y="31750"/>
                          </a:lnTo>
                          <a:cubicBezTo>
                            <a:pt x="800098" y="27543"/>
                            <a:pt x="799293" y="23494"/>
                            <a:pt x="797683" y="19606"/>
                          </a:cubicBezTo>
                          <a:cubicBezTo>
                            <a:pt x="796071" y="15720"/>
                            <a:pt x="793777" y="12285"/>
                            <a:pt x="790800" y="9305"/>
                          </a:cubicBezTo>
                          <a:cubicBezTo>
                            <a:pt x="787822" y="6332"/>
                            <a:pt x="784390" y="4037"/>
                            <a:pt x="780500" y="2425"/>
                          </a:cubicBezTo>
                          <a:cubicBezTo>
                            <a:pt x="776609" y="813"/>
                            <a:pt x="772560" y="4"/>
                            <a:pt x="7683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8" y="813"/>
                            <a:pt x="19599" y="2422"/>
                          </a:cubicBezTo>
                          <a:cubicBezTo>
                            <a:pt x="15709" y="4037"/>
                            <a:pt x="12275" y="6332"/>
                            <a:pt x="9300" y="9305"/>
                          </a:cubicBezTo>
                          <a:cubicBezTo>
                            <a:pt x="6320" y="12285"/>
                            <a:pt x="4027" y="15720"/>
                            <a:pt x="2416" y="19606"/>
                          </a:cubicBezTo>
                          <a:cubicBezTo>
                            <a:pt x="804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1" behindDoc="1" locked="0" layoutInCell="1" allowOverlap="1">
            <wp:simplePos x="0" y="0"/>
            <wp:positionH relativeFrom="page">
              <wp:posOffset>4132424</wp:posOffset>
            </wp:positionH>
            <wp:positionV relativeFrom="line">
              <wp:posOffset>156444</wp:posOffset>
            </wp:positionV>
            <wp:extent cx="609885" cy="162000"/>
            <wp:effectExtent l="0" t="0" r="0" b="0"/>
            <wp:wrapNone/>
            <wp:docPr id="274" name="Freeform 2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5" cy="162000"/>
                    </a:xfrm>
                    <a:custGeom>
                      <a:rect l="l" t="t" r="r" b="b"/>
                      <a:pathLst>
                        <a:path w="8128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16"/>
                            <a:pt x="2901" y="192383"/>
                          </a:cubicBezTo>
                          <a:cubicBezTo>
                            <a:pt x="4834" y="197055"/>
                            <a:pt x="7587" y="201173"/>
                            <a:pt x="11160" y="204741"/>
                          </a:cubicBezTo>
                          <a:cubicBezTo>
                            <a:pt x="14732" y="208316"/>
                            <a:pt x="18852" y="211073"/>
                            <a:pt x="23521" y="213005"/>
                          </a:cubicBezTo>
                          <a:cubicBezTo>
                            <a:pt x="28189" y="214936"/>
                            <a:pt x="33048" y="215900"/>
                            <a:pt x="38102" y="215900"/>
                          </a:cubicBezTo>
                          <a:lnTo>
                            <a:pt x="774702" y="215900"/>
                          </a:lnTo>
                          <a:cubicBezTo>
                            <a:pt x="779754" y="215900"/>
                            <a:pt x="784614" y="214936"/>
                            <a:pt x="789281" y="213005"/>
                          </a:cubicBezTo>
                          <a:cubicBezTo>
                            <a:pt x="793948" y="211073"/>
                            <a:pt x="798068" y="208316"/>
                            <a:pt x="801642" y="204741"/>
                          </a:cubicBezTo>
                          <a:cubicBezTo>
                            <a:pt x="805214" y="201173"/>
                            <a:pt x="807968" y="197055"/>
                            <a:pt x="809901" y="192386"/>
                          </a:cubicBezTo>
                          <a:cubicBezTo>
                            <a:pt x="811834" y="187716"/>
                            <a:pt x="812800" y="182854"/>
                            <a:pt x="812802" y="177800"/>
                          </a:cubicBezTo>
                          <a:lnTo>
                            <a:pt x="812802" y="38100"/>
                          </a:lnTo>
                          <a:cubicBezTo>
                            <a:pt x="812800" y="33050"/>
                            <a:pt x="811834" y="28194"/>
                            <a:pt x="809901" y="23525"/>
                          </a:cubicBezTo>
                          <a:cubicBezTo>
                            <a:pt x="807968" y="18861"/>
                            <a:pt x="805214" y="14738"/>
                            <a:pt x="801642" y="11166"/>
                          </a:cubicBezTo>
                          <a:cubicBezTo>
                            <a:pt x="798068" y="7597"/>
                            <a:pt x="793948" y="4841"/>
                            <a:pt x="789281" y="2909"/>
                          </a:cubicBezTo>
                          <a:cubicBezTo>
                            <a:pt x="784614" y="977"/>
                            <a:pt x="779754" y="4"/>
                            <a:pt x="774702" y="0"/>
                          </a:cubicBezTo>
                          <a:lnTo>
                            <a:pt x="38102" y="0"/>
                          </a:lnTo>
                          <a:cubicBezTo>
                            <a:pt x="33048" y="4"/>
                            <a:pt x="28189" y="977"/>
                            <a:pt x="23521" y="2906"/>
                          </a:cubicBezTo>
                          <a:cubicBezTo>
                            <a:pt x="18852" y="4841"/>
                            <a:pt x="14732" y="7597"/>
                            <a:pt x="11160" y="11166"/>
                          </a:cubicBezTo>
                          <a:cubicBezTo>
                            <a:pt x="7587" y="14738"/>
                            <a:pt x="4834" y="18861"/>
                            <a:pt x="2901" y="23525"/>
                          </a:cubicBezTo>
                          <a:cubicBezTo>
                            <a:pt x="968" y="28194"/>
                            <a:pt x="0" y="33050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分别是：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w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throws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2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try</w:t>
      </w:r>
      <w:r>
        <w:rPr lang="zh-CN" sz="19" baseline="0" dirty="0">
          <w:jc w:val="left"/>
          <w:rFonts w:ascii="宋体" w:hAnsi="宋体" w:cs="宋体"/>
          <w:color w:val="333333"/>
          <w:spacing w:val="-39"/>
          <w:sz w:val="19"/>
          <w:szCs w:val="19"/>
        </w:rPr>
        <w:t> --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用于监听。将要被监听的代码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可能抛出异常的代码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放在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try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语句块之内，当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try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语句块内发生异常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时，异常就被抛出。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catch</w:t>
      </w:r>
      <w:r>
        <w:rPr lang="zh-CN" sz="19" baseline="0" dirty="0">
          <w:jc w:val="left"/>
          <w:rFonts w:ascii="宋体" w:hAnsi="宋体" w:cs="宋体"/>
          <w:color w:val="333333"/>
          <w:spacing w:val="-39"/>
          <w:sz w:val="19"/>
          <w:szCs w:val="19"/>
        </w:rPr>
        <w:t> --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用于捕获异常。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catch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用来捕获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try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语句块中发生的异常。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841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ﬁnally</w:t>
      </w:r>
      <w:r>
        <w:rPr lang="zh-CN" sz="19" baseline="0" dirty="0">
          <w:jc w:val="left"/>
          <w:rFonts w:ascii="宋体" w:hAnsi="宋体" w:cs="宋体"/>
          <w:color w:val="333333"/>
          <w:spacing w:val="-17"/>
          <w:sz w:val="19"/>
          <w:szCs w:val="19"/>
        </w:rPr>
        <w:t> -- ﬁnally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语句块总是会被执行。它主要用于回收在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try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块里打开的物力资源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(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如数据库连接、网络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连接和磁盘文件</w:t>
      </w:r>
      <w:r>
        <w:rPr lang="zh-CN" sz="19" baseline="0" dirty="0">
          <w:jc w:val="left"/>
          <w:rFonts w:ascii="宋体" w:hAnsi="宋体" w:cs="宋体"/>
          <w:color w:val="333333"/>
          <w:spacing w:val="-38"/>
          <w:sz w:val="19"/>
          <w:szCs w:val="19"/>
        </w:rPr>
        <w:t>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。只有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ﬁnally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块，执行完成之后，才会回来执行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try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或者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catch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块中的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eturn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或者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th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ro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句，如果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ﬁnally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中使用了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eturn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或者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th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ro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等终止方法的语句，则就不会跳回执行，直接停止。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th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ro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</w:t>
      </w:r>
      <w:r>
        <w:rPr lang="zh-CN" sz="19" baseline="0" dirty="0">
          <w:jc w:val="left"/>
          <w:rFonts w:ascii="宋体" w:hAnsi="宋体" w:cs="宋体"/>
          <w:color w:val="333333"/>
          <w:spacing w:val="-39"/>
          <w:sz w:val="19"/>
          <w:szCs w:val="19"/>
        </w:rPr>
        <w:t> --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用于抛出异常。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th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ro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ws</w:t>
      </w:r>
      <w:r>
        <w:rPr lang="zh-CN" sz="19" baseline="0" dirty="0">
          <w:jc w:val="left"/>
          <w:rFonts w:ascii="宋体" w:hAnsi="宋体" w:cs="宋体"/>
          <w:color w:val="333333"/>
          <w:spacing w:val="-39"/>
          <w:sz w:val="19"/>
          <w:szCs w:val="19"/>
        </w:rPr>
        <w:t> --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用在方法签名中，用于声明该方法可能抛出的异常。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8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处理异常	</w:t>
      </w:r>
      <w:hyperlink r:id="rId231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9874"/>
        </w:tabs>
        <w:spacing w:before="280" w:after="0" w:line="425" w:lineRule="exact"/>
        <w:ind w:left="990" w:right="0" w:firstLine="0"/>
      </w:pPr>
      <w:r>
        <w:drawing>
          <wp:anchor simplePos="0" relativeHeight="251658450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119642</wp:posOffset>
            </wp:positionV>
            <wp:extent cx="5650953" cy="9529"/>
            <wp:effectExtent l="0" t="0" r="0" b="0"/>
            <wp:wrapNone/>
            <wp:docPr id="275" name="Freeform 2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1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try -catch	</w:t>
      </w:r>
      <w:hyperlink r:id="rId232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spacing w:after="4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46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-167737</wp:posOffset>
            </wp:positionV>
            <wp:extent cx="5641423" cy="1229296"/>
            <wp:effectExtent l="0" t="0" r="0" b="0"/>
            <wp:wrapNone/>
            <wp:docPr id="276" name="Freeform 2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61"/>
                            <a:pt x="805" y="1614817"/>
                            <a:pt x="2416" y="1618705"/>
                          </a:cubicBezTo>
                          <a:cubicBezTo>
                            <a:pt x="4028" y="1622596"/>
                            <a:pt x="6322" y="1626028"/>
                            <a:pt x="9298" y="1629002"/>
                          </a:cubicBezTo>
                          <a:cubicBezTo>
                            <a:pt x="12275" y="1631982"/>
                            <a:pt x="15709" y="1634273"/>
                            <a:pt x="19599" y="1635882"/>
                          </a:cubicBezTo>
                          <a:cubicBezTo>
                            <a:pt x="23489" y="1637494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94"/>
                            <a:pt x="7498798" y="1635882"/>
                          </a:cubicBezTo>
                          <a:cubicBezTo>
                            <a:pt x="7502690" y="1634273"/>
                            <a:pt x="7506123" y="1631982"/>
                            <a:pt x="7509099" y="1629002"/>
                          </a:cubicBezTo>
                          <a:cubicBezTo>
                            <a:pt x="7512076" y="1626028"/>
                            <a:pt x="7514370" y="1622596"/>
                            <a:pt x="7515981" y="1618705"/>
                          </a:cubicBezTo>
                          <a:cubicBezTo>
                            <a:pt x="7517593" y="1614817"/>
                            <a:pt x="7518400" y="1610761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-167737</wp:posOffset>
            </wp:positionV>
            <wp:extent cx="5641423" cy="1229296"/>
            <wp:effectExtent l="0" t="0" r="0" b="0"/>
            <wp:wrapNone/>
            <wp:docPr id="277" name="Freeform 2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229296"/>
                    </a:xfrm>
                    <a:custGeom>
                      <a:rect l="l" t="t" r="r" b="b"/>
                      <a:pathLst>
                        <a:path w="7518400" h="1638300">
                          <a:moveTo>
                            <a:pt x="0" y="31750"/>
                          </a:moveTo>
                          <a:lnTo>
                            <a:pt x="0" y="1606550"/>
                          </a:lnTo>
                          <a:cubicBezTo>
                            <a:pt x="0" y="1610761"/>
                            <a:pt x="805" y="1614817"/>
                            <a:pt x="2416" y="1618705"/>
                          </a:cubicBezTo>
                          <a:cubicBezTo>
                            <a:pt x="4028" y="1622596"/>
                            <a:pt x="6322" y="1626028"/>
                            <a:pt x="9298" y="1629002"/>
                          </a:cubicBezTo>
                          <a:cubicBezTo>
                            <a:pt x="12275" y="1631982"/>
                            <a:pt x="15709" y="1634273"/>
                            <a:pt x="19599" y="1635882"/>
                          </a:cubicBezTo>
                          <a:cubicBezTo>
                            <a:pt x="23489" y="1637494"/>
                            <a:pt x="27539" y="1638300"/>
                            <a:pt x="31750" y="1638300"/>
                          </a:cubicBezTo>
                          <a:lnTo>
                            <a:pt x="7486650" y="1638300"/>
                          </a:lnTo>
                          <a:cubicBezTo>
                            <a:pt x="7490859" y="1638300"/>
                            <a:pt x="7494909" y="1637494"/>
                            <a:pt x="7498798" y="1635882"/>
                          </a:cubicBezTo>
                          <a:cubicBezTo>
                            <a:pt x="7502690" y="1634273"/>
                            <a:pt x="7506123" y="1631982"/>
                            <a:pt x="7509099" y="1629002"/>
                          </a:cubicBezTo>
                          <a:cubicBezTo>
                            <a:pt x="7512076" y="1626028"/>
                            <a:pt x="7514370" y="1622596"/>
                            <a:pt x="7515981" y="1618705"/>
                          </a:cubicBezTo>
                          <a:cubicBezTo>
                            <a:pt x="7517593" y="1614817"/>
                            <a:pt x="7518400" y="1610761"/>
                            <a:pt x="7518400" y="1606550"/>
                          </a:cubicBezTo>
                          <a:lnTo>
                            <a:pt x="7518400" y="31750"/>
                          </a:lnTo>
                          <a:cubicBezTo>
                            <a:pt x="7518400" y="27543"/>
                            <a:pt x="7517593" y="23494"/>
                            <a:pt x="7515981" y="19606"/>
                          </a:cubicBezTo>
                          <a:cubicBezTo>
                            <a:pt x="7514370" y="15717"/>
                            <a:pt x="7512076" y="12282"/>
                            <a:pt x="7509099" y="9302"/>
                          </a:cubicBezTo>
                          <a:cubicBezTo>
                            <a:pt x="7506123" y="6329"/>
                            <a:pt x="7502690" y="4031"/>
                            <a:pt x="7498798" y="2422"/>
                          </a:cubicBezTo>
                          <a:cubicBezTo>
                            <a:pt x="7494909" y="813"/>
                            <a:pt x="7490859" y="4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9" y="813"/>
                            <a:pt x="19599" y="2422"/>
                          </a:cubicBezTo>
                          <a:cubicBezTo>
                            <a:pt x="15709" y="4031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8" y="15717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07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-156614</wp:posOffset>
            </wp:positionV>
            <wp:extent cx="292223" cy="1230535"/>
            <wp:effectExtent l="0" t="0" r="0" b="0"/>
            <wp:wrapNone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>
                      <a:picLocks noChangeAspect="0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23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4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-143914</wp:posOffset>
            </wp:positionV>
            <wp:extent cx="5593776" cy="1200708"/>
            <wp:effectExtent l="0" t="0" r="0" b="0"/>
            <wp:wrapNone/>
            <wp:docPr id="279" name="Freeform 2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-143914</wp:posOffset>
            </wp:positionV>
            <wp:extent cx="5593776" cy="1200708"/>
            <wp:effectExtent l="0" t="0" r="0" b="0"/>
            <wp:wrapNone/>
            <wp:docPr id="280" name="Freeform 2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200708"/>
                    </a:xfrm>
                    <a:custGeom>
                      <a:rect l="l" t="t" r="r" b="b"/>
                      <a:pathLst>
                        <a:path w="7454900" h="1600200">
                          <a:moveTo>
                            <a:pt x="0" y="1600200"/>
                          </a:moveTo>
                          <a:lnTo>
                            <a:pt x="7454900" y="16002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6002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//code that might generate exceptions  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//the code of handling exception1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//the code of handling exception2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480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571"/>
          <w:tab w:val="left" w:pos="3546"/>
          <w:tab w:val="left" w:pos="6535"/>
        </w:tabs>
        <w:spacing w:before="228" w:after="0" w:line="365" w:lineRule="exact"/>
        <w:ind w:left="990" w:right="1060" w:firstLine="0"/>
      </w:pPr>
      <w:r>
        <w:drawing>
          <wp:anchor simplePos="0" relativeHeight="251658473" behindDoc="1" locked="0" layoutInCell="1" allowOverlap="1">
            <wp:simplePos x="0" y="0"/>
            <wp:positionH relativeFrom="page">
              <wp:posOffset>2479069</wp:posOffset>
            </wp:positionH>
            <wp:positionV relativeFrom="line">
              <wp:posOffset>278747</wp:posOffset>
            </wp:positionV>
            <wp:extent cx="648001" cy="152470"/>
            <wp:effectExtent l="0" t="0" r="0" b="0"/>
            <wp:wrapNone/>
            <wp:docPr id="281" name="Freeform 2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48001" cy="152470"/>
                    </a:xfrm>
                    <a:custGeom>
                      <a:rect l="l" t="t" r="r" b="b"/>
                      <a:pathLst>
                        <a:path w="8636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10"/>
                            <a:pt x="2416" y="183605"/>
                          </a:cubicBezTo>
                          <a:cubicBezTo>
                            <a:pt x="4028" y="187499"/>
                            <a:pt x="6322" y="190931"/>
                            <a:pt x="9298" y="193905"/>
                          </a:cubicBezTo>
                          <a:cubicBezTo>
                            <a:pt x="12275" y="196885"/>
                            <a:pt x="15709" y="199176"/>
                            <a:pt x="19599" y="200785"/>
                          </a:cubicBezTo>
                          <a:cubicBezTo>
                            <a:pt x="23488" y="202397"/>
                            <a:pt x="27539" y="203200"/>
                            <a:pt x="31750" y="203200"/>
                          </a:cubicBezTo>
                          <a:lnTo>
                            <a:pt x="831850" y="203200"/>
                          </a:lnTo>
                          <a:cubicBezTo>
                            <a:pt x="836060" y="203200"/>
                            <a:pt x="840109" y="202394"/>
                            <a:pt x="844000" y="200782"/>
                          </a:cubicBezTo>
                          <a:cubicBezTo>
                            <a:pt x="847890" y="199173"/>
                            <a:pt x="851322" y="196885"/>
                            <a:pt x="854299" y="193905"/>
                          </a:cubicBezTo>
                          <a:cubicBezTo>
                            <a:pt x="857276" y="190931"/>
                            <a:pt x="859571" y="187499"/>
                            <a:pt x="861183" y="183608"/>
                          </a:cubicBezTo>
                          <a:cubicBezTo>
                            <a:pt x="862793" y="179717"/>
                            <a:pt x="863598" y="175661"/>
                            <a:pt x="863600" y="171450"/>
                          </a:cubicBezTo>
                          <a:lnTo>
                            <a:pt x="863600" y="31750"/>
                          </a:lnTo>
                          <a:cubicBezTo>
                            <a:pt x="863598" y="27543"/>
                            <a:pt x="862793" y="23494"/>
                            <a:pt x="861183" y="19606"/>
                          </a:cubicBezTo>
                          <a:cubicBezTo>
                            <a:pt x="859571" y="15714"/>
                            <a:pt x="857276" y="12282"/>
                            <a:pt x="854299" y="9302"/>
                          </a:cubicBezTo>
                          <a:cubicBezTo>
                            <a:pt x="851322" y="6329"/>
                            <a:pt x="847890" y="4037"/>
                            <a:pt x="844000" y="2425"/>
                          </a:cubicBezTo>
                          <a:cubicBezTo>
                            <a:pt x="840109" y="813"/>
                            <a:pt x="836060" y="4"/>
                            <a:pt x="831850" y="0"/>
                          </a:cubicBezTo>
                          <a:lnTo>
                            <a:pt x="31750" y="0"/>
                          </a:lnTo>
                          <a:cubicBezTo>
                            <a:pt x="27539" y="4"/>
                            <a:pt x="23488" y="813"/>
                            <a:pt x="19599" y="2425"/>
                          </a:cubicBezTo>
                          <a:cubicBezTo>
                            <a:pt x="15709" y="4037"/>
                            <a:pt x="12275" y="6329"/>
                            <a:pt x="9298" y="9302"/>
                          </a:cubicBezTo>
                          <a:cubicBezTo>
                            <a:pt x="6322" y="12282"/>
                            <a:pt x="4028" y="15714"/>
                            <a:pt x="2416" y="19606"/>
                          </a:cubicBezTo>
                          <a:cubicBezTo>
                            <a:pt x="805" y="23494"/>
                            <a:pt x="0" y="27543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2" behindDoc="1" locked="0" layoutInCell="1" allowOverlap="1">
            <wp:simplePos x="0" y="0"/>
            <wp:positionH relativeFrom="page">
              <wp:posOffset>2474304</wp:posOffset>
            </wp:positionH>
            <wp:positionV relativeFrom="line">
              <wp:posOffset>273982</wp:posOffset>
            </wp:positionV>
            <wp:extent cx="657530" cy="162000"/>
            <wp:effectExtent l="0" t="0" r="0" b="0"/>
            <wp:wrapNone/>
            <wp:docPr id="282" name="Freeform 2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57530" cy="162000"/>
                    </a:xfrm>
                    <a:custGeom>
                      <a:rect l="l" t="t" r="r" b="b"/>
                      <a:pathLst>
                        <a:path w="8763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8"/>
                            <a:pt x="966" y="187719"/>
                            <a:pt x="2899" y="192389"/>
                          </a:cubicBezTo>
                          <a:cubicBezTo>
                            <a:pt x="4833" y="197061"/>
                            <a:pt x="7586" y="201176"/>
                            <a:pt x="11159" y="204745"/>
                          </a:cubicBezTo>
                          <a:cubicBezTo>
                            <a:pt x="14732" y="208316"/>
                            <a:pt x="18851" y="211073"/>
                            <a:pt x="23519" y="213005"/>
                          </a:cubicBezTo>
                          <a:cubicBezTo>
                            <a:pt x="28187" y="214936"/>
                            <a:pt x="33047" y="215900"/>
                            <a:pt x="38100" y="215900"/>
                          </a:cubicBezTo>
                          <a:lnTo>
                            <a:pt x="838200" y="215900"/>
                          </a:lnTo>
                          <a:cubicBezTo>
                            <a:pt x="843252" y="215900"/>
                            <a:pt x="848112" y="214936"/>
                            <a:pt x="852779" y="213005"/>
                          </a:cubicBezTo>
                          <a:cubicBezTo>
                            <a:pt x="857446" y="211073"/>
                            <a:pt x="861566" y="208316"/>
                            <a:pt x="865140" y="204745"/>
                          </a:cubicBezTo>
                          <a:cubicBezTo>
                            <a:pt x="868712" y="201176"/>
                            <a:pt x="871466" y="197061"/>
                            <a:pt x="873399" y="192389"/>
                          </a:cubicBezTo>
                          <a:cubicBezTo>
                            <a:pt x="875332" y="187719"/>
                            <a:pt x="876298" y="182858"/>
                            <a:pt x="876300" y="177800"/>
                          </a:cubicBezTo>
                          <a:lnTo>
                            <a:pt x="876300" y="38100"/>
                          </a:lnTo>
                          <a:cubicBezTo>
                            <a:pt x="876298" y="33047"/>
                            <a:pt x="875332" y="28191"/>
                            <a:pt x="873399" y="23522"/>
                          </a:cubicBezTo>
                          <a:cubicBezTo>
                            <a:pt x="871466" y="18861"/>
                            <a:pt x="868712" y="14738"/>
                            <a:pt x="865140" y="11163"/>
                          </a:cubicBezTo>
                          <a:cubicBezTo>
                            <a:pt x="861566" y="7597"/>
                            <a:pt x="857446" y="4841"/>
                            <a:pt x="852779" y="2909"/>
                          </a:cubicBezTo>
                          <a:cubicBezTo>
                            <a:pt x="848112" y="977"/>
                            <a:pt x="843252" y="4"/>
                            <a:pt x="838200" y="0"/>
                          </a:cubicBezTo>
                          <a:lnTo>
                            <a:pt x="38100" y="0"/>
                          </a:lnTo>
                          <a:cubicBezTo>
                            <a:pt x="33047" y="4"/>
                            <a:pt x="28187" y="977"/>
                            <a:pt x="23519" y="2909"/>
                          </a:cubicBezTo>
                          <a:cubicBezTo>
                            <a:pt x="18851" y="4841"/>
                            <a:pt x="14732" y="7597"/>
                            <a:pt x="11159" y="11163"/>
                          </a:cubicBezTo>
                          <a:cubicBezTo>
                            <a:pt x="7586" y="14738"/>
                            <a:pt x="4833" y="18861"/>
                            <a:pt x="2899" y="23522"/>
                          </a:cubicBezTo>
                          <a:cubicBezTo>
                            <a:pt x="966" y="28191"/>
                            <a:pt x="0" y="33047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要明白异常捕获，还要理解	</w:t>
      </w:r>
      <w:r>
        <w:rPr lang="zh-CN" sz="17" baseline="0" dirty="0">
          <w:jc w:val="left"/>
          <w:rFonts w:ascii="新宋体" w:hAnsi="新宋体" w:cs="新宋体"/>
          <w:color w:val="FFFFFF"/>
          <w:sz w:val="17"/>
          <w:szCs w:val="17"/>
        </w:rPr>
        <w:t>监控区</w:t>
      </w:r>
      <w:r>
        <w:rPr lang="zh-CN" sz="17" baseline="0" dirty="0">
          <w:jc w:val="left"/>
          <w:rFonts w:ascii="新宋体" w:hAnsi="新宋体" w:cs="新宋体"/>
          <w:color w:val="FFFFFF"/>
          <w:spacing w:val="40"/>
          <w:sz w:val="17"/>
          <w:szCs w:val="17"/>
        </w:rPr>
        <w:t>域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（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gua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ded 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egion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）的概念。它是一段可能产生异常的代码，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并且后面跟着处理这些异常的代码。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487" behindDoc="1" locked="0" layoutInCell="1" allowOverlap="1">
            <wp:simplePos x="0" y="0"/>
            <wp:positionH relativeFrom="page">
              <wp:posOffset>1859656</wp:posOffset>
            </wp:positionH>
            <wp:positionV relativeFrom="line">
              <wp:posOffset>95867</wp:posOffset>
            </wp:positionV>
            <wp:extent cx="781413" cy="152470"/>
            <wp:effectExtent l="0" t="0" r="0" b="0"/>
            <wp:wrapNone/>
            <wp:docPr id="283" name="Freeform 2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81413" cy="152470"/>
                    </a:xfrm>
                    <a:custGeom>
                      <a:rect l="l" t="t" r="r" b="b"/>
                      <a:pathLst>
                        <a:path w="1041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88"/>
                            <a:pt x="15709" y="199182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009650" y="203200"/>
                          </a:lnTo>
                          <a:cubicBezTo>
                            <a:pt x="1013860" y="203200"/>
                            <a:pt x="1017910" y="202394"/>
                            <a:pt x="1021800" y="200788"/>
                          </a:cubicBezTo>
                          <a:cubicBezTo>
                            <a:pt x="1025688" y="199182"/>
                            <a:pt x="1029122" y="196888"/>
                            <a:pt x="1032099" y="193905"/>
                          </a:cubicBezTo>
                          <a:cubicBezTo>
                            <a:pt x="1035077" y="190935"/>
                            <a:pt x="1037371" y="187499"/>
                            <a:pt x="1038983" y="183611"/>
                          </a:cubicBezTo>
                          <a:cubicBezTo>
                            <a:pt x="1040593" y="179729"/>
                            <a:pt x="1041400" y="175667"/>
                            <a:pt x="1041400" y="171450"/>
                          </a:cubicBezTo>
                          <a:lnTo>
                            <a:pt x="1041400" y="31750"/>
                          </a:lnTo>
                          <a:cubicBezTo>
                            <a:pt x="1041400" y="27552"/>
                            <a:pt x="1040593" y="23497"/>
                            <a:pt x="1038983" y="19615"/>
                          </a:cubicBezTo>
                          <a:cubicBezTo>
                            <a:pt x="1037371" y="15720"/>
                            <a:pt x="1035077" y="12291"/>
                            <a:pt x="1032099" y="9302"/>
                          </a:cubicBezTo>
                          <a:cubicBezTo>
                            <a:pt x="1029122" y="6332"/>
                            <a:pt x="1025688" y="4037"/>
                            <a:pt x="1021800" y="2431"/>
                          </a:cubicBezTo>
                          <a:cubicBezTo>
                            <a:pt x="1017910" y="819"/>
                            <a:pt x="1013860" y="13"/>
                            <a:pt x="1009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86" behindDoc="1" locked="0" layoutInCell="1" allowOverlap="1">
            <wp:simplePos x="0" y="0"/>
            <wp:positionH relativeFrom="page">
              <wp:posOffset>1854891</wp:posOffset>
            </wp:positionH>
            <wp:positionV relativeFrom="line">
              <wp:posOffset>91102</wp:posOffset>
            </wp:positionV>
            <wp:extent cx="790942" cy="162000"/>
            <wp:effectExtent l="0" t="0" r="0" b="0"/>
            <wp:wrapNone/>
            <wp:docPr id="284" name="Freeform 2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90942" cy="162000"/>
                    </a:xfrm>
                    <a:custGeom>
                      <a:rect l="l" t="t" r="r" b="b"/>
                      <a:pathLst>
                        <a:path w="1054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8"/>
                          </a:cubicBezTo>
                          <a:cubicBezTo>
                            <a:pt x="4833" y="197061"/>
                            <a:pt x="7585" y="201185"/>
                            <a:pt x="11159" y="204751"/>
                          </a:cubicBezTo>
                          <a:cubicBezTo>
                            <a:pt x="14732" y="208323"/>
                            <a:pt x="18851" y="211070"/>
                            <a:pt x="23519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1016000" y="215900"/>
                          </a:lnTo>
                          <a:cubicBezTo>
                            <a:pt x="1021052" y="215900"/>
                            <a:pt x="1025912" y="214939"/>
                            <a:pt x="1030579" y="213005"/>
                          </a:cubicBezTo>
                          <a:cubicBezTo>
                            <a:pt x="1035248" y="211070"/>
                            <a:pt x="1039367" y="208323"/>
                            <a:pt x="1042940" y="204751"/>
                          </a:cubicBezTo>
                          <a:cubicBezTo>
                            <a:pt x="1046513" y="201185"/>
                            <a:pt x="1049266" y="197061"/>
                            <a:pt x="1051199" y="192398"/>
                          </a:cubicBezTo>
                          <a:cubicBezTo>
                            <a:pt x="1053133" y="187722"/>
                            <a:pt x="1054100" y="182854"/>
                            <a:pt x="1054100" y="177800"/>
                          </a:cubicBezTo>
                          <a:lnTo>
                            <a:pt x="1054100" y="38100"/>
                          </a:lnTo>
                          <a:cubicBezTo>
                            <a:pt x="1054100" y="33059"/>
                            <a:pt x="1053133" y="28197"/>
                            <a:pt x="1051199" y="23528"/>
                          </a:cubicBezTo>
                          <a:cubicBezTo>
                            <a:pt x="1049266" y="18864"/>
                            <a:pt x="1046513" y="14747"/>
                            <a:pt x="1042940" y="11163"/>
                          </a:cubicBezTo>
                          <a:cubicBezTo>
                            <a:pt x="1039367" y="7597"/>
                            <a:pt x="1035248" y="4850"/>
                            <a:pt x="1030579" y="2909"/>
                          </a:cubicBezTo>
                          <a:cubicBezTo>
                            <a:pt x="1025912" y="974"/>
                            <a:pt x="1021052" y="13"/>
                            <a:pt x="10160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5" y="14747"/>
                            <a:pt x="4833" y="18864"/>
                            <a:pt x="2899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9" behindDoc="1" locked="0" layoutInCell="1" allowOverlap="1">
            <wp:simplePos x="0" y="0"/>
            <wp:positionH relativeFrom="page">
              <wp:posOffset>4384954</wp:posOffset>
            </wp:positionH>
            <wp:positionV relativeFrom="line">
              <wp:posOffset>95867</wp:posOffset>
            </wp:positionV>
            <wp:extent cx="400237" cy="152470"/>
            <wp:effectExtent l="0" t="0" r="0" b="0"/>
            <wp:wrapNone/>
            <wp:docPr id="285" name="Freeform 2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88"/>
                            <a:pt x="15711" y="199182"/>
                            <a:pt x="19601" y="200788"/>
                          </a:cubicBezTo>
                          <a:cubicBezTo>
                            <a:pt x="23490" y="202394"/>
                            <a:pt x="27540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4"/>
                            <a:pt x="513802" y="200788"/>
                          </a:cubicBezTo>
                          <a:cubicBezTo>
                            <a:pt x="517692" y="199182"/>
                            <a:pt x="521124" y="196888"/>
                            <a:pt x="524102" y="193905"/>
                          </a:cubicBezTo>
                          <a:cubicBezTo>
                            <a:pt x="527079" y="190935"/>
                            <a:pt x="529373" y="187499"/>
                            <a:pt x="530985" y="183611"/>
                          </a:cubicBezTo>
                          <a:cubicBezTo>
                            <a:pt x="532595" y="179729"/>
                            <a:pt x="533400" y="175667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52"/>
                            <a:pt x="532595" y="23497"/>
                            <a:pt x="530985" y="19615"/>
                          </a:cubicBezTo>
                          <a:cubicBezTo>
                            <a:pt x="529373" y="15720"/>
                            <a:pt x="527079" y="12291"/>
                            <a:pt x="524102" y="9302"/>
                          </a:cubicBezTo>
                          <a:cubicBezTo>
                            <a:pt x="521124" y="6332"/>
                            <a:pt x="517692" y="4037"/>
                            <a:pt x="513802" y="2431"/>
                          </a:cubicBezTo>
                          <a:cubicBezTo>
                            <a:pt x="509911" y="819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1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8" behindDoc="1" locked="0" layoutInCell="1" allowOverlap="1">
            <wp:simplePos x="0" y="0"/>
            <wp:positionH relativeFrom="page">
              <wp:posOffset>4380190</wp:posOffset>
            </wp:positionH>
            <wp:positionV relativeFrom="line">
              <wp:posOffset>91102</wp:posOffset>
            </wp:positionV>
            <wp:extent cx="409767" cy="162000"/>
            <wp:effectExtent l="0" t="0" r="0" b="0"/>
            <wp:wrapNone/>
            <wp:docPr id="286" name="Freeform 2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1"/>
                          </a:cubicBezTo>
                          <a:cubicBezTo>
                            <a:pt x="14732" y="208323"/>
                            <a:pt x="18852" y="211070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39"/>
                            <a:pt x="522581" y="213005"/>
                          </a:cubicBezTo>
                          <a:cubicBezTo>
                            <a:pt x="527248" y="211070"/>
                            <a:pt x="531368" y="208323"/>
                            <a:pt x="534942" y="204751"/>
                          </a:cubicBezTo>
                          <a:cubicBezTo>
                            <a:pt x="538514" y="201185"/>
                            <a:pt x="541268" y="197061"/>
                            <a:pt x="543201" y="192398"/>
                          </a:cubicBezTo>
                          <a:cubicBezTo>
                            <a:pt x="545134" y="187722"/>
                            <a:pt x="546100" y="182854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59"/>
                            <a:pt x="545134" y="28197"/>
                            <a:pt x="543201" y="23528"/>
                          </a:cubicBezTo>
                          <a:cubicBezTo>
                            <a:pt x="541268" y="18864"/>
                            <a:pt x="538514" y="14747"/>
                            <a:pt x="534942" y="11163"/>
                          </a:cubicBezTo>
                          <a:cubicBezTo>
                            <a:pt x="531368" y="7597"/>
                            <a:pt x="527248" y="4850"/>
                            <a:pt x="522581" y="2909"/>
                          </a:cubicBezTo>
                          <a:cubicBezTo>
                            <a:pt x="517914" y="974"/>
                            <a:pt x="513054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2" y="4850"/>
                            <a:pt x="14732" y="7597"/>
                            <a:pt x="11161" y="11163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因而可知，上述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try</w:t>
      </w:r>
      <w:r>
        <w:rPr lang="zh-CN" sz="17" baseline="0" dirty="0">
          <w:jc w:val="left"/>
          <w:rFonts w:ascii="宋体" w:hAnsi="宋体" w:cs="宋体"/>
          <w:color w:val="FFFFFF"/>
          <w:spacing w:val="-29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所描述的即是监控区域，关键词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后的一对大括号将一块可能发生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异常的代码包起来，即为监控区域。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方法在运行过程中发生了异常，则创建异常对象。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209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87" name="Freeform 2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88" name="Freeform 2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89" name="Freeform 2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90" name="Freeform 2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91" name="Freeform 2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92" name="Freeform 2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93" name="Freeform 2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94" name="Freeform 2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295" name="Freeform 2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296" name="Freeform 2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297" name="Freeform 2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298" name="Freeform 29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159"/>
          <w:tab w:val="left" w:pos="6449"/>
          <w:tab w:val="left" w:pos="8725"/>
        </w:tabs>
        <w:spacing w:before="80" w:after="0" w:line="315" w:lineRule="exact"/>
        <w:ind w:left="1155" w:right="1106" w:hanging="165"/>
      </w:pPr>
      <w:r>
        <w:drawing>
          <wp:anchor simplePos="0" relativeHeight="251658247" behindDoc="1" locked="0" layoutInCell="1" allowOverlap="1">
            <wp:simplePos x="0" y="0"/>
            <wp:positionH relativeFrom="page">
              <wp:posOffset>4327778</wp:posOffset>
            </wp:positionH>
            <wp:positionV relativeFrom="line">
              <wp:posOffset>153017</wp:posOffset>
            </wp:positionV>
            <wp:extent cx="533649" cy="152470"/>
            <wp:effectExtent l="0" t="0" r="0" b="0"/>
            <wp:wrapNone/>
            <wp:docPr id="299" name="Freeform 2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3"/>
                            <a:pt x="6322" y="190928"/>
                            <a:pt x="9301" y="193905"/>
                          </a:cubicBezTo>
                          <a:cubicBezTo>
                            <a:pt x="12277" y="196894"/>
                            <a:pt x="15711" y="199188"/>
                            <a:pt x="19601" y="200788"/>
                          </a:cubicBezTo>
                          <a:cubicBezTo>
                            <a:pt x="23492" y="202394"/>
                            <a:pt x="27541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2" y="203200"/>
                            <a:pt x="687711" y="202394"/>
                            <a:pt x="691602" y="200788"/>
                          </a:cubicBezTo>
                          <a:cubicBezTo>
                            <a:pt x="695492" y="199188"/>
                            <a:pt x="698924" y="196894"/>
                            <a:pt x="701902" y="193905"/>
                          </a:cubicBezTo>
                          <a:cubicBezTo>
                            <a:pt x="704879" y="190928"/>
                            <a:pt x="707173" y="187493"/>
                            <a:pt x="708785" y="183605"/>
                          </a:cubicBezTo>
                          <a:cubicBezTo>
                            <a:pt x="710397" y="179723"/>
                            <a:pt x="711202" y="175661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2" y="27552"/>
                            <a:pt x="710397" y="23497"/>
                            <a:pt x="708785" y="19615"/>
                          </a:cubicBezTo>
                          <a:cubicBezTo>
                            <a:pt x="707173" y="15720"/>
                            <a:pt x="704879" y="12291"/>
                            <a:pt x="701902" y="9302"/>
                          </a:cubicBezTo>
                          <a:cubicBezTo>
                            <a:pt x="698924" y="6332"/>
                            <a:pt x="695492" y="4037"/>
                            <a:pt x="691602" y="2431"/>
                          </a:cubicBezTo>
                          <a:cubicBezTo>
                            <a:pt x="687711" y="819"/>
                            <a:pt x="683662" y="13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2" y="819"/>
                            <a:pt x="19601" y="2431"/>
                          </a:cubicBezTo>
                          <a:cubicBezTo>
                            <a:pt x="15711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6" behindDoc="1" locked="0" layoutInCell="1" allowOverlap="1">
            <wp:simplePos x="0" y="0"/>
            <wp:positionH relativeFrom="page">
              <wp:posOffset>4323013</wp:posOffset>
            </wp:positionH>
            <wp:positionV relativeFrom="line">
              <wp:posOffset>148253</wp:posOffset>
            </wp:positionV>
            <wp:extent cx="543179" cy="162000"/>
            <wp:effectExtent l="0" t="0" r="0" b="0"/>
            <wp:wrapNone/>
            <wp:docPr id="300" name="Freeform 3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5" y="197055"/>
                            <a:pt x="7589" y="201179"/>
                            <a:pt x="11161" y="204751"/>
                          </a:cubicBezTo>
                          <a:cubicBezTo>
                            <a:pt x="14732" y="208329"/>
                            <a:pt x="18852" y="211082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9"/>
                            <a:pt x="700381" y="213005"/>
                          </a:cubicBezTo>
                          <a:cubicBezTo>
                            <a:pt x="705048" y="211082"/>
                            <a:pt x="709168" y="208329"/>
                            <a:pt x="712742" y="204751"/>
                          </a:cubicBezTo>
                          <a:cubicBezTo>
                            <a:pt x="716314" y="201179"/>
                            <a:pt x="719068" y="197055"/>
                            <a:pt x="721001" y="192392"/>
                          </a:cubicBezTo>
                          <a:cubicBezTo>
                            <a:pt x="722934" y="187722"/>
                            <a:pt x="723900" y="182854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59"/>
                            <a:pt x="722934" y="28197"/>
                            <a:pt x="721001" y="23528"/>
                          </a:cubicBezTo>
                          <a:cubicBezTo>
                            <a:pt x="719068" y="18864"/>
                            <a:pt x="716314" y="14747"/>
                            <a:pt x="712742" y="11163"/>
                          </a:cubicBezTo>
                          <a:cubicBezTo>
                            <a:pt x="709168" y="7597"/>
                            <a:pt x="705048" y="4850"/>
                            <a:pt x="700381" y="2909"/>
                          </a:cubicBezTo>
                          <a:cubicBezTo>
                            <a:pt x="695714" y="974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2" y="4850"/>
                            <a:pt x="14732" y="7597"/>
                            <a:pt x="11161" y="11163"/>
                          </a:cubicBezTo>
                          <a:cubicBezTo>
                            <a:pt x="7589" y="14747"/>
                            <a:pt x="4835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将异常抛出监控区域之外，由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运行时系统负责寻找匹配的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子句来捕获异常。若有一个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5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47548</wp:posOffset>
            </wp:positionV>
            <wp:extent cx="533648" cy="152470"/>
            <wp:effectExtent l="0" t="0" r="0" b="0"/>
            <wp:wrapNone/>
            <wp:docPr id="301" name="Freeform 3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3"/>
                            <a:pt x="6322" y="190928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2"/>
                          </a:cubicBezTo>
                          <a:cubicBezTo>
                            <a:pt x="695490" y="199182"/>
                            <a:pt x="698922" y="196894"/>
                            <a:pt x="701901" y="193905"/>
                          </a:cubicBezTo>
                          <a:cubicBezTo>
                            <a:pt x="704877" y="190928"/>
                            <a:pt x="707171" y="187493"/>
                            <a:pt x="708783" y="183605"/>
                          </a:cubicBezTo>
                          <a:cubicBezTo>
                            <a:pt x="710393" y="179723"/>
                            <a:pt x="711200" y="175661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46"/>
                            <a:pt x="710393" y="23491"/>
                            <a:pt x="708783" y="19609"/>
                          </a:cubicBezTo>
                          <a:cubicBezTo>
                            <a:pt x="707171" y="15714"/>
                            <a:pt x="704877" y="12291"/>
                            <a:pt x="701901" y="9302"/>
                          </a:cubicBezTo>
                          <a:cubicBezTo>
                            <a:pt x="698922" y="6326"/>
                            <a:pt x="695490" y="4031"/>
                            <a:pt x="691600" y="2425"/>
                          </a:cubicBezTo>
                          <a:cubicBezTo>
                            <a:pt x="687710" y="819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25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14"/>
                            <a:pt x="2416" y="19609"/>
                          </a:cubicBezTo>
                          <a:cubicBezTo>
                            <a:pt x="805" y="23491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4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42783</wp:posOffset>
            </wp:positionV>
            <wp:extent cx="543177" cy="162000"/>
            <wp:effectExtent l="0" t="0" r="0" b="0"/>
            <wp:wrapNone/>
            <wp:docPr id="302" name="Freeform 3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1" y="208329"/>
                            <a:pt x="18851" y="211082"/>
                            <a:pt x="23519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9" y="212998"/>
                          </a:cubicBezTo>
                          <a:cubicBezTo>
                            <a:pt x="705048" y="211070"/>
                            <a:pt x="709167" y="208329"/>
                            <a:pt x="712740" y="204751"/>
                          </a:cubicBezTo>
                          <a:cubicBezTo>
                            <a:pt x="716313" y="201179"/>
                            <a:pt x="719066" y="197055"/>
                            <a:pt x="720999" y="192392"/>
                          </a:cubicBezTo>
                          <a:cubicBezTo>
                            <a:pt x="722933" y="187722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3"/>
                            <a:pt x="722933" y="28185"/>
                            <a:pt x="720999" y="23528"/>
                          </a:cubicBezTo>
                          <a:cubicBezTo>
                            <a:pt x="719066" y="18864"/>
                            <a:pt x="716313" y="14747"/>
                            <a:pt x="712740" y="11163"/>
                          </a:cubicBezTo>
                          <a:cubicBezTo>
                            <a:pt x="709167" y="7591"/>
                            <a:pt x="705048" y="4844"/>
                            <a:pt x="700379" y="2903"/>
                          </a:cubicBezTo>
                          <a:cubicBezTo>
                            <a:pt x="695712" y="974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3"/>
                          </a:cubicBezTo>
                          <a:cubicBezTo>
                            <a:pt x="18851" y="4844"/>
                            <a:pt x="14731" y="7591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185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3" behindDoc="1" locked="0" layoutInCell="1" allowOverlap="1">
            <wp:simplePos x="0" y="0"/>
            <wp:positionH relativeFrom="page">
              <wp:posOffset>2869775</wp:posOffset>
            </wp:positionH>
            <wp:positionV relativeFrom="line">
              <wp:posOffset>47548</wp:posOffset>
            </wp:positionV>
            <wp:extent cx="533649" cy="152470"/>
            <wp:effectExtent l="0" t="0" r="0" b="0"/>
            <wp:wrapNone/>
            <wp:docPr id="303" name="Freeform 3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3"/>
                            <a:pt x="6324" y="190928"/>
                            <a:pt x="9301" y="193905"/>
                          </a:cubicBezTo>
                          <a:cubicBezTo>
                            <a:pt x="12277" y="196894"/>
                            <a:pt x="15711" y="199188"/>
                            <a:pt x="19600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2" y="203200"/>
                            <a:pt x="687711" y="202394"/>
                            <a:pt x="691602" y="200782"/>
                          </a:cubicBezTo>
                          <a:cubicBezTo>
                            <a:pt x="695492" y="199182"/>
                            <a:pt x="698924" y="196894"/>
                            <a:pt x="701901" y="193905"/>
                          </a:cubicBezTo>
                          <a:cubicBezTo>
                            <a:pt x="704878" y="190928"/>
                            <a:pt x="707173" y="187493"/>
                            <a:pt x="708783" y="183605"/>
                          </a:cubicBezTo>
                          <a:cubicBezTo>
                            <a:pt x="710395" y="179723"/>
                            <a:pt x="711200" y="175661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0" y="27546"/>
                            <a:pt x="710395" y="23491"/>
                            <a:pt x="708783" y="19609"/>
                          </a:cubicBezTo>
                          <a:cubicBezTo>
                            <a:pt x="707173" y="15714"/>
                            <a:pt x="704878" y="12291"/>
                            <a:pt x="701901" y="9302"/>
                          </a:cubicBezTo>
                          <a:cubicBezTo>
                            <a:pt x="698924" y="6326"/>
                            <a:pt x="695492" y="4031"/>
                            <a:pt x="691602" y="2425"/>
                          </a:cubicBezTo>
                          <a:cubicBezTo>
                            <a:pt x="687711" y="819"/>
                            <a:pt x="683662" y="13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25"/>
                          </a:cubicBezTo>
                          <a:cubicBezTo>
                            <a:pt x="15711" y="4031"/>
                            <a:pt x="12277" y="6326"/>
                            <a:pt x="9301" y="9302"/>
                          </a:cubicBezTo>
                          <a:cubicBezTo>
                            <a:pt x="6324" y="12291"/>
                            <a:pt x="4029" y="15714"/>
                            <a:pt x="2418" y="19609"/>
                          </a:cubicBezTo>
                          <a:cubicBezTo>
                            <a:pt x="806" y="23491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2" behindDoc="1" locked="0" layoutInCell="1" allowOverlap="1">
            <wp:simplePos x="0" y="0"/>
            <wp:positionH relativeFrom="page">
              <wp:posOffset>2865010</wp:posOffset>
            </wp:positionH>
            <wp:positionV relativeFrom="line">
              <wp:posOffset>42783</wp:posOffset>
            </wp:positionV>
            <wp:extent cx="543179" cy="162000"/>
            <wp:effectExtent l="0" t="0" r="0" b="0"/>
            <wp:wrapNone/>
            <wp:docPr id="304" name="Freeform 3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55"/>
                            <a:pt x="7587" y="201179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9"/>
                            <a:pt x="700381" y="212998"/>
                          </a:cubicBezTo>
                          <a:cubicBezTo>
                            <a:pt x="705048" y="211070"/>
                            <a:pt x="709168" y="208329"/>
                            <a:pt x="712742" y="204751"/>
                          </a:cubicBezTo>
                          <a:cubicBezTo>
                            <a:pt x="716314" y="201179"/>
                            <a:pt x="719068" y="197055"/>
                            <a:pt x="721002" y="192392"/>
                          </a:cubicBezTo>
                          <a:cubicBezTo>
                            <a:pt x="722934" y="187722"/>
                            <a:pt x="723900" y="182854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53"/>
                            <a:pt x="722934" y="28185"/>
                            <a:pt x="721002" y="23528"/>
                          </a:cubicBezTo>
                          <a:cubicBezTo>
                            <a:pt x="719068" y="18864"/>
                            <a:pt x="716314" y="14747"/>
                            <a:pt x="712742" y="11163"/>
                          </a:cubicBezTo>
                          <a:cubicBezTo>
                            <a:pt x="709168" y="7591"/>
                            <a:pt x="705048" y="4844"/>
                            <a:pt x="700381" y="2903"/>
                          </a:cubicBezTo>
                          <a:cubicBezTo>
                            <a:pt x="695714" y="974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3"/>
                          </a:cubicBezTo>
                          <a:cubicBezTo>
                            <a:pt x="18853" y="4844"/>
                            <a:pt x="14732" y="7591"/>
                            <a:pt x="11161" y="11163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85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1" behindDoc="1" locked="0" layoutInCell="1" allowOverlap="1">
            <wp:simplePos x="0" y="0"/>
            <wp:positionH relativeFrom="page">
              <wp:posOffset>5766723</wp:posOffset>
            </wp:positionH>
            <wp:positionV relativeFrom="line">
              <wp:posOffset>47548</wp:posOffset>
            </wp:positionV>
            <wp:extent cx="543177" cy="152470"/>
            <wp:effectExtent l="0" t="0" r="0" b="0"/>
            <wp:wrapNone/>
            <wp:docPr id="305" name="Freeform 3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52470"/>
                    </a:xfrm>
                    <a:custGeom>
                      <a:rect l="l" t="t" r="r" b="b"/>
                      <a:pathLst>
                        <a:path w="7239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5" y="183605"/>
                          </a:cubicBezTo>
                          <a:cubicBezTo>
                            <a:pt x="4026" y="187493"/>
                            <a:pt x="6322" y="190928"/>
                            <a:pt x="9298" y="193905"/>
                          </a:cubicBezTo>
                          <a:cubicBezTo>
                            <a:pt x="12275" y="196894"/>
                            <a:pt x="15708" y="199188"/>
                            <a:pt x="19598" y="200788"/>
                          </a:cubicBezTo>
                          <a:cubicBezTo>
                            <a:pt x="23487" y="202394"/>
                            <a:pt x="27538" y="203200"/>
                            <a:pt x="31750" y="203200"/>
                          </a:cubicBezTo>
                          <a:lnTo>
                            <a:pt x="692150" y="203200"/>
                          </a:lnTo>
                          <a:cubicBezTo>
                            <a:pt x="696359" y="203200"/>
                            <a:pt x="700409" y="202394"/>
                            <a:pt x="704300" y="200782"/>
                          </a:cubicBezTo>
                          <a:cubicBezTo>
                            <a:pt x="708190" y="199182"/>
                            <a:pt x="711623" y="196894"/>
                            <a:pt x="714601" y="193905"/>
                          </a:cubicBezTo>
                          <a:cubicBezTo>
                            <a:pt x="717577" y="190928"/>
                            <a:pt x="719870" y="187493"/>
                            <a:pt x="721481" y="183605"/>
                          </a:cubicBezTo>
                          <a:cubicBezTo>
                            <a:pt x="723093" y="179723"/>
                            <a:pt x="723900" y="175661"/>
                            <a:pt x="723900" y="171450"/>
                          </a:cubicBezTo>
                          <a:lnTo>
                            <a:pt x="723900" y="31750"/>
                          </a:lnTo>
                          <a:cubicBezTo>
                            <a:pt x="723900" y="27546"/>
                            <a:pt x="723093" y="23491"/>
                            <a:pt x="721481" y="19609"/>
                          </a:cubicBezTo>
                          <a:cubicBezTo>
                            <a:pt x="719870" y="15714"/>
                            <a:pt x="717577" y="12291"/>
                            <a:pt x="714601" y="9302"/>
                          </a:cubicBezTo>
                          <a:cubicBezTo>
                            <a:pt x="711623" y="6326"/>
                            <a:pt x="708190" y="4031"/>
                            <a:pt x="704300" y="2425"/>
                          </a:cubicBezTo>
                          <a:cubicBezTo>
                            <a:pt x="700409" y="819"/>
                            <a:pt x="696359" y="13"/>
                            <a:pt x="692150" y="0"/>
                          </a:cubicBezTo>
                          <a:lnTo>
                            <a:pt x="31750" y="0"/>
                          </a:lnTo>
                          <a:cubicBezTo>
                            <a:pt x="27538" y="13"/>
                            <a:pt x="23487" y="819"/>
                            <a:pt x="19598" y="2425"/>
                          </a:cubicBezTo>
                          <a:cubicBezTo>
                            <a:pt x="15708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6" y="15714"/>
                            <a:pt x="2415" y="19609"/>
                          </a:cubicBezTo>
                          <a:cubicBezTo>
                            <a:pt x="805" y="23491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0" behindDoc="1" locked="0" layoutInCell="1" allowOverlap="1">
            <wp:simplePos x="0" y="0"/>
            <wp:positionH relativeFrom="page">
              <wp:posOffset>5761958</wp:posOffset>
            </wp:positionH>
            <wp:positionV relativeFrom="line">
              <wp:posOffset>42783</wp:posOffset>
            </wp:positionV>
            <wp:extent cx="552707" cy="162000"/>
            <wp:effectExtent l="0" t="0" r="0" b="0"/>
            <wp:wrapNone/>
            <wp:docPr id="306" name="Freeform 3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2707" cy="162000"/>
                    </a:xfrm>
                    <a:custGeom>
                      <a:rect l="l" t="t" r="r" b="b"/>
                      <a:pathLst>
                        <a:path w="7366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5" y="187722"/>
                            <a:pt x="2899" y="192392"/>
                          </a:cubicBezTo>
                          <a:cubicBezTo>
                            <a:pt x="4833" y="197055"/>
                            <a:pt x="7585" y="201179"/>
                            <a:pt x="11158" y="204751"/>
                          </a:cubicBezTo>
                          <a:cubicBezTo>
                            <a:pt x="14730" y="208329"/>
                            <a:pt x="18851" y="211082"/>
                            <a:pt x="23517" y="213005"/>
                          </a:cubicBezTo>
                          <a:cubicBezTo>
                            <a:pt x="28186" y="214939"/>
                            <a:pt x="33046" y="215900"/>
                            <a:pt x="38100" y="215900"/>
                          </a:cubicBezTo>
                          <a:lnTo>
                            <a:pt x="698500" y="215900"/>
                          </a:lnTo>
                          <a:cubicBezTo>
                            <a:pt x="703552" y="215900"/>
                            <a:pt x="708412" y="214939"/>
                            <a:pt x="713078" y="212998"/>
                          </a:cubicBezTo>
                          <a:cubicBezTo>
                            <a:pt x="717746" y="211070"/>
                            <a:pt x="721868" y="208329"/>
                            <a:pt x="725439" y="204751"/>
                          </a:cubicBezTo>
                          <a:cubicBezTo>
                            <a:pt x="729012" y="201179"/>
                            <a:pt x="731765" y="197055"/>
                            <a:pt x="733697" y="192392"/>
                          </a:cubicBezTo>
                          <a:cubicBezTo>
                            <a:pt x="735632" y="187722"/>
                            <a:pt x="736600" y="182854"/>
                            <a:pt x="736600" y="177800"/>
                          </a:cubicBezTo>
                          <a:lnTo>
                            <a:pt x="736600" y="38100"/>
                          </a:lnTo>
                          <a:cubicBezTo>
                            <a:pt x="736600" y="33053"/>
                            <a:pt x="735632" y="28185"/>
                            <a:pt x="733697" y="23528"/>
                          </a:cubicBezTo>
                          <a:cubicBezTo>
                            <a:pt x="731765" y="18864"/>
                            <a:pt x="729012" y="14747"/>
                            <a:pt x="725439" y="11163"/>
                          </a:cubicBezTo>
                          <a:cubicBezTo>
                            <a:pt x="721868" y="7591"/>
                            <a:pt x="717746" y="4844"/>
                            <a:pt x="713078" y="2903"/>
                          </a:cubicBezTo>
                          <a:cubicBezTo>
                            <a:pt x="708412" y="974"/>
                            <a:pt x="703552" y="13"/>
                            <a:pt x="6985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6" y="974"/>
                            <a:pt x="23517" y="2903"/>
                          </a:cubicBezTo>
                          <a:cubicBezTo>
                            <a:pt x="18851" y="4844"/>
                            <a:pt x="14730" y="7591"/>
                            <a:pt x="11158" y="11163"/>
                          </a:cubicBezTo>
                          <a:cubicBezTo>
                            <a:pt x="7585" y="14747"/>
                            <a:pt x="4833" y="18864"/>
                            <a:pt x="2899" y="23528"/>
                          </a:cubicBezTo>
                          <a:cubicBezTo>
                            <a:pt x="965" y="28185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语句匹配到了，则执行该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块中的异常处理代码，就不再尝试匹配别的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325"/>
          <w:tab w:val="left" w:pos="4327"/>
        </w:tabs>
        <w:spacing w:before="0" w:after="0" w:line="382" w:lineRule="exact"/>
        <w:ind w:left="990" w:right="1106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了。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2" behindDoc="1" locked="0" layoutInCell="1" allowOverlap="1">
            <wp:simplePos x="0" y="0"/>
            <wp:positionH relativeFrom="page">
              <wp:posOffset>2974598</wp:posOffset>
            </wp:positionH>
            <wp:positionV relativeFrom="line">
              <wp:posOffset>106662</wp:posOffset>
            </wp:positionV>
            <wp:extent cx="543179" cy="152470"/>
            <wp:effectExtent l="0" t="0" r="0" b="0"/>
            <wp:wrapNone/>
            <wp:docPr id="307" name="Freeform 3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52470"/>
                    </a:xfrm>
                    <a:custGeom>
                      <a:rect l="l" t="t" r="r" b="b"/>
                      <a:pathLst>
                        <a:path w="7239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9"/>
                            <a:pt x="6324" y="190935"/>
                            <a:pt x="9301" y="193905"/>
                          </a:cubicBezTo>
                          <a:cubicBezTo>
                            <a:pt x="12277" y="196888"/>
                            <a:pt x="15711" y="199182"/>
                            <a:pt x="19601" y="200788"/>
                          </a:cubicBezTo>
                          <a:cubicBezTo>
                            <a:pt x="23492" y="202394"/>
                            <a:pt x="27541" y="203200"/>
                            <a:pt x="31752" y="203200"/>
                          </a:cubicBezTo>
                          <a:lnTo>
                            <a:pt x="692152" y="203200"/>
                          </a:lnTo>
                          <a:cubicBezTo>
                            <a:pt x="696362" y="203200"/>
                            <a:pt x="700411" y="202394"/>
                            <a:pt x="704302" y="200788"/>
                          </a:cubicBezTo>
                          <a:cubicBezTo>
                            <a:pt x="708192" y="199182"/>
                            <a:pt x="711624" y="196888"/>
                            <a:pt x="714602" y="193905"/>
                          </a:cubicBezTo>
                          <a:cubicBezTo>
                            <a:pt x="717579" y="190935"/>
                            <a:pt x="719873" y="187499"/>
                            <a:pt x="721485" y="183605"/>
                          </a:cubicBezTo>
                          <a:cubicBezTo>
                            <a:pt x="723095" y="179723"/>
                            <a:pt x="723900" y="175661"/>
                            <a:pt x="723902" y="171450"/>
                          </a:cubicBezTo>
                          <a:lnTo>
                            <a:pt x="723902" y="31750"/>
                          </a:lnTo>
                          <a:cubicBezTo>
                            <a:pt x="723900" y="27546"/>
                            <a:pt x="723095" y="23491"/>
                            <a:pt x="721485" y="19609"/>
                          </a:cubicBezTo>
                          <a:cubicBezTo>
                            <a:pt x="719873" y="15714"/>
                            <a:pt x="717579" y="12285"/>
                            <a:pt x="714602" y="9302"/>
                          </a:cubicBezTo>
                          <a:cubicBezTo>
                            <a:pt x="711624" y="6332"/>
                            <a:pt x="708192" y="4037"/>
                            <a:pt x="704302" y="2431"/>
                          </a:cubicBezTo>
                          <a:cubicBezTo>
                            <a:pt x="700411" y="819"/>
                            <a:pt x="696362" y="13"/>
                            <a:pt x="6921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2" y="819"/>
                            <a:pt x="19601" y="2431"/>
                          </a:cubicBezTo>
                          <a:cubicBezTo>
                            <a:pt x="15711" y="4037"/>
                            <a:pt x="12277" y="6332"/>
                            <a:pt x="9301" y="9302"/>
                          </a:cubicBezTo>
                          <a:cubicBezTo>
                            <a:pt x="6324" y="12285"/>
                            <a:pt x="4029" y="15714"/>
                            <a:pt x="2418" y="19609"/>
                          </a:cubicBezTo>
                          <a:cubicBezTo>
                            <a:pt x="806" y="23491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1" behindDoc="1" locked="0" layoutInCell="1" allowOverlap="1">
            <wp:simplePos x="0" y="0"/>
            <wp:positionH relativeFrom="page">
              <wp:posOffset>2969834</wp:posOffset>
            </wp:positionH>
            <wp:positionV relativeFrom="line">
              <wp:posOffset>101897</wp:posOffset>
            </wp:positionV>
            <wp:extent cx="552708" cy="162000"/>
            <wp:effectExtent l="0" t="0" r="0" b="0"/>
            <wp:wrapNone/>
            <wp:docPr id="308" name="Freeform 3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2708" cy="162000"/>
                    </a:xfrm>
                    <a:custGeom>
                      <a:rect l="l" t="t" r="r" b="b"/>
                      <a:pathLst>
                        <a:path w="7366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5" y="197061"/>
                            <a:pt x="7589" y="201185"/>
                            <a:pt x="11161" y="204751"/>
                          </a:cubicBezTo>
                          <a:cubicBezTo>
                            <a:pt x="14732" y="208323"/>
                            <a:pt x="18853" y="211070"/>
                            <a:pt x="23521" y="213005"/>
                          </a:cubicBezTo>
                          <a:cubicBezTo>
                            <a:pt x="28189" y="214939"/>
                            <a:pt x="33049" y="215900"/>
                            <a:pt x="38102" y="215900"/>
                          </a:cubicBezTo>
                          <a:lnTo>
                            <a:pt x="698502" y="215900"/>
                          </a:lnTo>
                          <a:cubicBezTo>
                            <a:pt x="703554" y="215900"/>
                            <a:pt x="708414" y="214939"/>
                            <a:pt x="713081" y="213005"/>
                          </a:cubicBezTo>
                          <a:cubicBezTo>
                            <a:pt x="717750" y="211070"/>
                            <a:pt x="721869" y="208323"/>
                            <a:pt x="725442" y="204751"/>
                          </a:cubicBezTo>
                          <a:cubicBezTo>
                            <a:pt x="729014" y="201185"/>
                            <a:pt x="731768" y="197061"/>
                            <a:pt x="733701" y="192398"/>
                          </a:cubicBezTo>
                          <a:cubicBezTo>
                            <a:pt x="735634" y="187722"/>
                            <a:pt x="736600" y="182861"/>
                            <a:pt x="736602" y="177800"/>
                          </a:cubicBezTo>
                          <a:lnTo>
                            <a:pt x="736602" y="38100"/>
                          </a:lnTo>
                          <a:cubicBezTo>
                            <a:pt x="736600" y="33053"/>
                            <a:pt x="735634" y="28185"/>
                            <a:pt x="733701" y="23522"/>
                          </a:cubicBezTo>
                          <a:cubicBezTo>
                            <a:pt x="731768" y="18858"/>
                            <a:pt x="729014" y="14741"/>
                            <a:pt x="725442" y="11163"/>
                          </a:cubicBezTo>
                          <a:cubicBezTo>
                            <a:pt x="721869" y="7591"/>
                            <a:pt x="717750" y="4844"/>
                            <a:pt x="713081" y="2909"/>
                          </a:cubicBezTo>
                          <a:cubicBezTo>
                            <a:pt x="708414" y="974"/>
                            <a:pt x="703554" y="13"/>
                            <a:pt x="698502" y="0"/>
                          </a:cubicBezTo>
                          <a:lnTo>
                            <a:pt x="38102" y="0"/>
                          </a:lnTo>
                          <a:cubicBezTo>
                            <a:pt x="33049" y="13"/>
                            <a:pt x="28189" y="974"/>
                            <a:pt x="23521" y="2909"/>
                          </a:cubicBezTo>
                          <a:cubicBezTo>
                            <a:pt x="18853" y="4844"/>
                            <a:pt x="14732" y="7591"/>
                            <a:pt x="11161" y="11163"/>
                          </a:cubicBezTo>
                          <a:cubicBezTo>
                            <a:pt x="7589" y="14741"/>
                            <a:pt x="4835" y="18858"/>
                            <a:pt x="2901" y="23522"/>
                          </a:cubicBezTo>
                          <a:cubicBezTo>
                            <a:pt x="968" y="28185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匹配原则：如果抛出的异常对象属于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子句的异常类，或者属于该异常类的子类，则认为生成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91" behindDoc="1" locked="0" layoutInCell="1" allowOverlap="1">
            <wp:simplePos x="0" y="0"/>
            <wp:positionH relativeFrom="page">
              <wp:posOffset>1707185</wp:posOffset>
            </wp:positionH>
            <wp:positionV relativeFrom="line">
              <wp:posOffset>90092</wp:posOffset>
            </wp:positionV>
            <wp:extent cx="533648" cy="152470"/>
            <wp:effectExtent l="0" t="0" r="0" b="0"/>
            <wp:wrapNone/>
            <wp:docPr id="309" name="Freeform 3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88"/>
                            <a:pt x="15709" y="199182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8"/>
                          </a:cubicBezTo>
                          <a:cubicBezTo>
                            <a:pt x="695490" y="199182"/>
                            <a:pt x="698922" y="196888"/>
                            <a:pt x="701899" y="193905"/>
                          </a:cubicBezTo>
                          <a:cubicBezTo>
                            <a:pt x="704877" y="190935"/>
                            <a:pt x="707171" y="187499"/>
                            <a:pt x="708783" y="183611"/>
                          </a:cubicBezTo>
                          <a:cubicBezTo>
                            <a:pt x="710393" y="179723"/>
                            <a:pt x="711200" y="175661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46"/>
                            <a:pt x="710393" y="23497"/>
                            <a:pt x="708783" y="19615"/>
                          </a:cubicBezTo>
                          <a:cubicBezTo>
                            <a:pt x="707171" y="15720"/>
                            <a:pt x="704877" y="12291"/>
                            <a:pt x="701899" y="9308"/>
                          </a:cubicBezTo>
                          <a:cubicBezTo>
                            <a:pt x="698922" y="6338"/>
                            <a:pt x="695490" y="4044"/>
                            <a:pt x="691600" y="2431"/>
                          </a:cubicBezTo>
                          <a:cubicBezTo>
                            <a:pt x="687710" y="819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0" behindDoc="1" locked="0" layoutInCell="1" allowOverlap="1">
            <wp:simplePos x="0" y="0"/>
            <wp:positionH relativeFrom="page">
              <wp:posOffset>1702420</wp:posOffset>
            </wp:positionH>
            <wp:positionV relativeFrom="line">
              <wp:posOffset>85327</wp:posOffset>
            </wp:positionV>
            <wp:extent cx="543177" cy="162000"/>
            <wp:effectExtent l="0" t="0" r="0" b="0"/>
            <wp:wrapNone/>
            <wp:docPr id="310" name="Freeform 3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3"/>
                            <a:pt x="18851" y="211070"/>
                            <a:pt x="23520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9" y="213005"/>
                          </a:cubicBezTo>
                          <a:cubicBezTo>
                            <a:pt x="705048" y="211070"/>
                            <a:pt x="709167" y="208323"/>
                            <a:pt x="712740" y="204751"/>
                          </a:cubicBezTo>
                          <a:cubicBezTo>
                            <a:pt x="716313" y="201179"/>
                            <a:pt x="719066" y="197055"/>
                            <a:pt x="720999" y="192392"/>
                          </a:cubicBezTo>
                          <a:cubicBezTo>
                            <a:pt x="722933" y="187722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9"/>
                            <a:pt x="722933" y="28197"/>
                            <a:pt x="720999" y="23528"/>
                          </a:cubicBezTo>
                          <a:cubicBezTo>
                            <a:pt x="719066" y="18864"/>
                            <a:pt x="716313" y="14747"/>
                            <a:pt x="712740" y="11163"/>
                          </a:cubicBezTo>
                          <a:cubicBezTo>
                            <a:pt x="709167" y="7597"/>
                            <a:pt x="705048" y="4850"/>
                            <a:pt x="700379" y="2909"/>
                          </a:cubicBezTo>
                          <a:cubicBezTo>
                            <a:pt x="695712" y="974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20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的异常对象与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块捕获的异常类型相匹配。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>
        <w:drawing>
          <wp:anchor simplePos="0" relativeHeight="25165830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-682325</wp:posOffset>
            </wp:positionV>
            <wp:extent cx="5641423" cy="3459183"/>
            <wp:effectExtent l="0" t="0" r="0" b="0"/>
            <wp:wrapNone/>
            <wp:docPr id="311" name="Freeform 3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459183"/>
                    </a:xfrm>
                    <a:custGeom>
                      <a:rect l="l" t="t" r="r" b="b"/>
                      <a:pathLst>
                        <a:path w="7518400" h="4610100">
                          <a:moveTo>
                            <a:pt x="0" y="31750"/>
                          </a:moveTo>
                          <a:lnTo>
                            <a:pt x="0" y="4578350"/>
                          </a:lnTo>
                          <a:cubicBezTo>
                            <a:pt x="0" y="4582561"/>
                            <a:pt x="805" y="4586623"/>
                            <a:pt x="2416" y="4590505"/>
                          </a:cubicBezTo>
                          <a:cubicBezTo>
                            <a:pt x="4028" y="4594393"/>
                            <a:pt x="6322" y="4597828"/>
                            <a:pt x="9298" y="4600805"/>
                          </a:cubicBezTo>
                          <a:cubicBezTo>
                            <a:pt x="12275" y="4603794"/>
                            <a:pt x="15709" y="4606088"/>
                            <a:pt x="19599" y="4607694"/>
                          </a:cubicBezTo>
                          <a:cubicBezTo>
                            <a:pt x="23489" y="4609301"/>
                            <a:pt x="27539" y="4610100"/>
                            <a:pt x="31750" y="4610100"/>
                          </a:cubicBezTo>
                          <a:lnTo>
                            <a:pt x="7486650" y="4610100"/>
                          </a:lnTo>
                          <a:cubicBezTo>
                            <a:pt x="7490859" y="4610100"/>
                            <a:pt x="7494909" y="4609294"/>
                            <a:pt x="7498798" y="4607688"/>
                          </a:cubicBezTo>
                          <a:cubicBezTo>
                            <a:pt x="7502690" y="4606088"/>
                            <a:pt x="7506123" y="4603794"/>
                            <a:pt x="7509099" y="4600805"/>
                          </a:cubicBezTo>
                          <a:cubicBezTo>
                            <a:pt x="7512076" y="4597828"/>
                            <a:pt x="7514370" y="4594393"/>
                            <a:pt x="7515981" y="4590505"/>
                          </a:cubicBezTo>
                          <a:cubicBezTo>
                            <a:pt x="7517593" y="4586623"/>
                            <a:pt x="7518400" y="4582561"/>
                            <a:pt x="7518400" y="45783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25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25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-682325</wp:posOffset>
            </wp:positionV>
            <wp:extent cx="5641423" cy="3459183"/>
            <wp:effectExtent l="0" t="0" r="0" b="0"/>
            <wp:wrapNone/>
            <wp:docPr id="312" name="Freeform 3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459183"/>
                    </a:xfrm>
                    <a:custGeom>
                      <a:rect l="l" t="t" r="r" b="b"/>
                      <a:pathLst>
                        <a:path w="7518400" h="4610100">
                          <a:moveTo>
                            <a:pt x="0" y="31750"/>
                          </a:moveTo>
                          <a:lnTo>
                            <a:pt x="0" y="4578350"/>
                          </a:lnTo>
                          <a:cubicBezTo>
                            <a:pt x="0" y="4582561"/>
                            <a:pt x="805" y="4586623"/>
                            <a:pt x="2416" y="4590505"/>
                          </a:cubicBezTo>
                          <a:cubicBezTo>
                            <a:pt x="4028" y="4594393"/>
                            <a:pt x="6322" y="4597828"/>
                            <a:pt x="9298" y="4600805"/>
                          </a:cubicBezTo>
                          <a:cubicBezTo>
                            <a:pt x="12275" y="4603794"/>
                            <a:pt x="15709" y="4606088"/>
                            <a:pt x="19599" y="4607694"/>
                          </a:cubicBezTo>
                          <a:cubicBezTo>
                            <a:pt x="23489" y="4609301"/>
                            <a:pt x="27539" y="4610100"/>
                            <a:pt x="31750" y="4610100"/>
                          </a:cubicBezTo>
                          <a:lnTo>
                            <a:pt x="7486650" y="4610100"/>
                          </a:lnTo>
                          <a:cubicBezTo>
                            <a:pt x="7490859" y="4610100"/>
                            <a:pt x="7494909" y="4609294"/>
                            <a:pt x="7498798" y="4607688"/>
                          </a:cubicBezTo>
                          <a:cubicBezTo>
                            <a:pt x="7502690" y="4606088"/>
                            <a:pt x="7506123" y="4603794"/>
                            <a:pt x="7509099" y="4600805"/>
                          </a:cubicBezTo>
                          <a:cubicBezTo>
                            <a:pt x="7512076" y="4597828"/>
                            <a:pt x="7514370" y="4594393"/>
                            <a:pt x="7515981" y="4590505"/>
                          </a:cubicBezTo>
                          <a:cubicBezTo>
                            <a:pt x="7517593" y="4586623"/>
                            <a:pt x="7518400" y="4582561"/>
                            <a:pt x="7518400" y="45783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25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25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0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-671200</wp:posOffset>
            </wp:positionV>
            <wp:extent cx="368459" cy="3462166"/>
            <wp:effectExtent l="0" t="0" r="0" b="0"/>
            <wp:wrapNone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>
                      <a:picLocks noChangeAspect="0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462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5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-658501</wp:posOffset>
            </wp:positionV>
            <wp:extent cx="5593776" cy="3430595"/>
            <wp:effectExtent l="0" t="0" r="0" b="0"/>
            <wp:wrapNone/>
            <wp:docPr id="314" name="Freeform 3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5"/>
                    </a:xfrm>
                    <a:custGeom>
                      <a:rect l="l" t="t" r="r" b="b"/>
                      <a:pathLst>
                        <a:path w="7454900" h="4572000">
                          <a:moveTo>
                            <a:pt x="0" y="4572000"/>
                          </a:moveTo>
                          <a:lnTo>
                            <a:pt x="7454900" y="4572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-658501</wp:posOffset>
            </wp:positionV>
            <wp:extent cx="5593776" cy="3430595"/>
            <wp:effectExtent l="0" t="0" r="0" b="0"/>
            <wp:wrapNone/>
            <wp:docPr id="315" name="Freeform 3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430595"/>
                    </a:xfrm>
                    <a:custGeom>
                      <a:rect l="l" t="t" r="r" b="b"/>
                      <a:pathLst>
                        <a:path w="7454900" h="4572000">
                          <a:moveTo>
                            <a:pt x="0" y="4572000"/>
                          </a:moveTo>
                          <a:lnTo>
                            <a:pt x="7454900" y="4572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572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31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try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监控区域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              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ArithmeticException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通过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throw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语句抛出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异常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"a/b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的值是：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"this will not be printed!"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ArithmeticException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catch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捕捉异常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程序出现异常，变量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b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不能为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0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！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程序正常结束。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7968" w:space="0"/>
          </w:cols>
          <w:docGrid w:linePitch="360"/>
        </w:sectPr>
        <w:spacing w:before="0" w:after="0" w:line="270" w:lineRule="exact"/>
        <w:ind w:left="0" w:right="5395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输出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程序出现异常，变量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不能为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0</w:t>
      </w:r>
      <w:r>
        <w:rPr lang="zh-CN" sz="17" baseline="0" dirty="0">
          <w:jc w:val="left"/>
          <w:rFonts w:ascii="新宋体" w:hAnsi="新宋体" w:cs="新宋体"/>
          <w:color w:val="000000"/>
          <w:spacing w:val="-16"/>
          <w:sz w:val="17"/>
          <w:szCs w:val="17"/>
        </w:rPr>
        <w:t>！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程序正常结束。</w:t>
      </w:r>
      <w:r>
        <w:rPr lang="zh-CN" sz="17" baseline="0" dirty="0">
          <w:jc w:val="left"/>
          <w:rFonts w:ascii="Lucida Console" w:hAnsi="Lucida Console" w:cs="Lucida Console"/>
          <w:color w:val="000000"/>
          <w:spacing w:val="69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3691"/>
          <w:tab w:val="left" w:pos="5558"/>
          <w:tab w:val="left" w:pos="5837"/>
          <w:tab w:val="left" w:pos="7726"/>
        </w:tabs>
        <w:spacing w:before="263" w:after="0" w:line="315" w:lineRule="exact"/>
        <w:ind w:left="990" w:right="1112" w:firstLine="0"/>
      </w:pPr>
      <w:r>
        <w:drawing>
          <wp:anchor simplePos="0" relativeHeight="251658305" behindDoc="1" locked="0" layoutInCell="1" allowOverlap="1">
            <wp:simplePos x="0" y="0"/>
            <wp:positionH relativeFrom="page">
              <wp:posOffset>2574363</wp:posOffset>
            </wp:positionH>
            <wp:positionV relativeFrom="line">
              <wp:posOffset>229794</wp:posOffset>
            </wp:positionV>
            <wp:extent cx="800472" cy="152470"/>
            <wp:effectExtent l="0" t="0" r="0" b="0"/>
            <wp:wrapNone/>
            <wp:docPr id="316" name="Freeform 3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3"/>
                            <a:pt x="6322" y="190928"/>
                            <a:pt x="9298" y="193905"/>
                          </a:cubicBezTo>
                          <a:cubicBezTo>
                            <a:pt x="12275" y="196888"/>
                            <a:pt x="15709" y="199182"/>
                            <a:pt x="19599" y="200788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60" y="203200"/>
                            <a:pt x="1043309" y="202394"/>
                            <a:pt x="1047200" y="200788"/>
                          </a:cubicBezTo>
                          <a:cubicBezTo>
                            <a:pt x="1051088" y="199182"/>
                            <a:pt x="1054522" y="196888"/>
                            <a:pt x="1057499" y="193905"/>
                          </a:cubicBezTo>
                          <a:cubicBezTo>
                            <a:pt x="1060476" y="190928"/>
                            <a:pt x="1062771" y="187493"/>
                            <a:pt x="1064383" y="183605"/>
                          </a:cubicBezTo>
                          <a:cubicBezTo>
                            <a:pt x="1065993" y="179723"/>
                            <a:pt x="1066798" y="175661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798" y="27552"/>
                            <a:pt x="1065993" y="23497"/>
                            <a:pt x="1064383" y="19615"/>
                          </a:cubicBezTo>
                          <a:cubicBezTo>
                            <a:pt x="1062771" y="15720"/>
                            <a:pt x="1060476" y="12291"/>
                            <a:pt x="1057499" y="9302"/>
                          </a:cubicBezTo>
                          <a:cubicBezTo>
                            <a:pt x="1054522" y="6326"/>
                            <a:pt x="1051088" y="4031"/>
                            <a:pt x="1047200" y="2425"/>
                          </a:cubicBezTo>
                          <a:cubicBezTo>
                            <a:pt x="1043309" y="813"/>
                            <a:pt x="1039260" y="0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8" y="813"/>
                            <a:pt x="19599" y="2425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4" behindDoc="1" locked="0" layoutInCell="1" allowOverlap="1">
            <wp:simplePos x="0" y="0"/>
            <wp:positionH relativeFrom="page">
              <wp:posOffset>2569598</wp:posOffset>
            </wp:positionH>
            <wp:positionV relativeFrom="line">
              <wp:posOffset>225030</wp:posOffset>
            </wp:positionV>
            <wp:extent cx="810001" cy="162000"/>
            <wp:effectExtent l="0" t="0" r="0" b="0"/>
            <wp:wrapNone/>
            <wp:docPr id="317" name="Freeform 3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55"/>
                            <a:pt x="7586" y="201185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9"/>
                            <a:pt x="1055979" y="213005"/>
                          </a:cubicBezTo>
                          <a:cubicBezTo>
                            <a:pt x="1060646" y="211082"/>
                            <a:pt x="1064766" y="208329"/>
                            <a:pt x="1068340" y="204751"/>
                          </a:cubicBezTo>
                          <a:cubicBezTo>
                            <a:pt x="1071912" y="201185"/>
                            <a:pt x="1074666" y="197055"/>
                            <a:pt x="1076599" y="192392"/>
                          </a:cubicBezTo>
                          <a:cubicBezTo>
                            <a:pt x="1078532" y="187722"/>
                            <a:pt x="1079498" y="182854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498" y="33053"/>
                            <a:pt x="1078532" y="28185"/>
                            <a:pt x="1076599" y="23522"/>
                          </a:cubicBezTo>
                          <a:cubicBezTo>
                            <a:pt x="1074666" y="18858"/>
                            <a:pt x="1071912" y="14741"/>
                            <a:pt x="1068340" y="11163"/>
                          </a:cubicBezTo>
                          <a:cubicBezTo>
                            <a:pt x="1064766" y="7591"/>
                            <a:pt x="1060646" y="4844"/>
                            <a:pt x="1055979" y="2903"/>
                          </a:cubicBezTo>
                          <a:cubicBezTo>
                            <a:pt x="1051312" y="974"/>
                            <a:pt x="1046452" y="13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3"/>
                          </a:cubicBezTo>
                          <a:cubicBezTo>
                            <a:pt x="18851" y="4844"/>
                            <a:pt x="14732" y="7591"/>
                            <a:pt x="11159" y="11163"/>
                          </a:cubicBezTo>
                          <a:cubicBezTo>
                            <a:pt x="7586" y="14741"/>
                            <a:pt x="4833" y="18858"/>
                            <a:pt x="2899" y="23522"/>
                          </a:cubicBezTo>
                          <a:cubicBezTo>
                            <a:pt x="966" y="28185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7" behindDoc="1" locked="0" layoutInCell="1" allowOverlap="1">
            <wp:simplePos x="0" y="0"/>
            <wp:positionH relativeFrom="page">
              <wp:posOffset>3756012</wp:posOffset>
            </wp:positionH>
            <wp:positionV relativeFrom="line">
              <wp:posOffset>229794</wp:posOffset>
            </wp:positionV>
            <wp:extent cx="876709" cy="152470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76709" cy="152470"/>
                    </a:xfrm>
                    <a:custGeom>
                      <a:rect l="l" t="t" r="r" b="b"/>
                      <a:pathLst>
                        <a:path w="1168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3"/>
                            <a:pt x="6322" y="190928"/>
                            <a:pt x="9301" y="193905"/>
                          </a:cubicBezTo>
                          <a:cubicBezTo>
                            <a:pt x="12277" y="196888"/>
                            <a:pt x="15710" y="199182"/>
                            <a:pt x="19600" y="200788"/>
                          </a:cubicBezTo>
                          <a:cubicBezTo>
                            <a:pt x="23490" y="202394"/>
                            <a:pt x="27540" y="203200"/>
                            <a:pt x="31752" y="203200"/>
                          </a:cubicBezTo>
                          <a:lnTo>
                            <a:pt x="1136652" y="203200"/>
                          </a:lnTo>
                          <a:cubicBezTo>
                            <a:pt x="1140862" y="203200"/>
                            <a:pt x="1144911" y="202394"/>
                            <a:pt x="1148802" y="200788"/>
                          </a:cubicBezTo>
                          <a:cubicBezTo>
                            <a:pt x="1152690" y="199182"/>
                            <a:pt x="1156124" y="196888"/>
                            <a:pt x="1159102" y="193905"/>
                          </a:cubicBezTo>
                          <a:cubicBezTo>
                            <a:pt x="1162079" y="190928"/>
                            <a:pt x="1164373" y="187493"/>
                            <a:pt x="1165983" y="183605"/>
                          </a:cubicBezTo>
                          <a:cubicBezTo>
                            <a:pt x="1167595" y="179723"/>
                            <a:pt x="1168400" y="175661"/>
                            <a:pt x="1168402" y="171450"/>
                          </a:cubicBezTo>
                          <a:lnTo>
                            <a:pt x="1168402" y="31750"/>
                          </a:lnTo>
                          <a:cubicBezTo>
                            <a:pt x="1168400" y="27552"/>
                            <a:pt x="1167595" y="23497"/>
                            <a:pt x="1165983" y="19615"/>
                          </a:cubicBezTo>
                          <a:cubicBezTo>
                            <a:pt x="1164373" y="15720"/>
                            <a:pt x="1162079" y="12291"/>
                            <a:pt x="1159102" y="9302"/>
                          </a:cubicBezTo>
                          <a:cubicBezTo>
                            <a:pt x="1156124" y="6326"/>
                            <a:pt x="1152690" y="4031"/>
                            <a:pt x="1148802" y="2425"/>
                          </a:cubicBezTo>
                          <a:cubicBezTo>
                            <a:pt x="1144911" y="813"/>
                            <a:pt x="1140862" y="0"/>
                            <a:pt x="1136652" y="0"/>
                          </a:cubicBezTo>
                          <a:lnTo>
                            <a:pt x="31752" y="0"/>
                          </a:lnTo>
                          <a:cubicBezTo>
                            <a:pt x="27540" y="0"/>
                            <a:pt x="23490" y="813"/>
                            <a:pt x="19600" y="2425"/>
                          </a:cubicBezTo>
                          <a:cubicBezTo>
                            <a:pt x="15710" y="4031"/>
                            <a:pt x="12277" y="6326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6" behindDoc="1" locked="0" layoutInCell="1" allowOverlap="1">
            <wp:simplePos x="0" y="0"/>
            <wp:positionH relativeFrom="page">
              <wp:posOffset>3751247</wp:posOffset>
            </wp:positionH>
            <wp:positionV relativeFrom="line">
              <wp:posOffset>225030</wp:posOffset>
            </wp:positionV>
            <wp:extent cx="886238" cy="162000"/>
            <wp:effectExtent l="0" t="0" r="0" b="0"/>
            <wp:wrapNone/>
            <wp:docPr id="319" name="Freeform 3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86238" cy="162000"/>
                    </a:xfrm>
                    <a:custGeom>
                      <a:rect l="l" t="t" r="r" b="b"/>
                      <a:pathLst>
                        <a:path w="1181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55"/>
                            <a:pt x="7587" y="201185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1143002" y="215900"/>
                          </a:lnTo>
                          <a:cubicBezTo>
                            <a:pt x="1148054" y="215900"/>
                            <a:pt x="1152914" y="214939"/>
                            <a:pt x="1157581" y="213005"/>
                          </a:cubicBezTo>
                          <a:cubicBezTo>
                            <a:pt x="1162248" y="211082"/>
                            <a:pt x="1166368" y="208329"/>
                            <a:pt x="1169942" y="204751"/>
                          </a:cubicBezTo>
                          <a:cubicBezTo>
                            <a:pt x="1173514" y="201185"/>
                            <a:pt x="1176268" y="197055"/>
                            <a:pt x="1178201" y="192392"/>
                          </a:cubicBezTo>
                          <a:cubicBezTo>
                            <a:pt x="1180134" y="187722"/>
                            <a:pt x="1181100" y="182854"/>
                            <a:pt x="1181102" y="177800"/>
                          </a:cubicBezTo>
                          <a:lnTo>
                            <a:pt x="1181102" y="38100"/>
                          </a:lnTo>
                          <a:cubicBezTo>
                            <a:pt x="1181100" y="33053"/>
                            <a:pt x="1180134" y="28185"/>
                            <a:pt x="1178201" y="23522"/>
                          </a:cubicBezTo>
                          <a:cubicBezTo>
                            <a:pt x="1176268" y="18858"/>
                            <a:pt x="1173514" y="14741"/>
                            <a:pt x="1169942" y="11163"/>
                          </a:cubicBezTo>
                          <a:cubicBezTo>
                            <a:pt x="1166368" y="7591"/>
                            <a:pt x="1162248" y="4844"/>
                            <a:pt x="1157581" y="2903"/>
                          </a:cubicBezTo>
                          <a:cubicBezTo>
                            <a:pt x="1152914" y="974"/>
                            <a:pt x="1148054" y="13"/>
                            <a:pt x="1143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3"/>
                          </a:cubicBezTo>
                          <a:cubicBezTo>
                            <a:pt x="18853" y="4844"/>
                            <a:pt x="14732" y="7591"/>
                            <a:pt x="11161" y="11163"/>
                          </a:cubicBezTo>
                          <a:cubicBezTo>
                            <a:pt x="7587" y="14741"/>
                            <a:pt x="4834" y="18858"/>
                            <a:pt x="2901" y="23522"/>
                          </a:cubicBezTo>
                          <a:cubicBezTo>
                            <a:pt x="968" y="28185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0" behindDoc="1" locked="0" layoutInCell="1" allowOverlap="1">
            <wp:simplePos x="0" y="0"/>
            <wp:positionH relativeFrom="page">
              <wp:posOffset>5137779</wp:posOffset>
            </wp:positionH>
            <wp:positionV relativeFrom="line">
              <wp:posOffset>229794</wp:posOffset>
            </wp:positionV>
            <wp:extent cx="600355" cy="152470"/>
            <wp:effectExtent l="0" t="0" r="0" b="0"/>
            <wp:wrapNone/>
            <wp:docPr id="320" name="Freeform 3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5" cy="152470"/>
                    </a:xfrm>
                    <a:custGeom>
                      <a:rect l="l" t="t" r="r" b="b"/>
                      <a:pathLst>
                        <a:path w="8001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3"/>
                            <a:pt x="6324" y="190928"/>
                            <a:pt x="9302" y="193905"/>
                          </a:cubicBezTo>
                          <a:cubicBezTo>
                            <a:pt x="12277" y="196888"/>
                            <a:pt x="15711" y="199182"/>
                            <a:pt x="19601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768352" y="203200"/>
                          </a:lnTo>
                          <a:cubicBezTo>
                            <a:pt x="772561" y="203200"/>
                            <a:pt x="776611" y="202394"/>
                            <a:pt x="780502" y="200788"/>
                          </a:cubicBezTo>
                          <a:cubicBezTo>
                            <a:pt x="784390" y="199182"/>
                            <a:pt x="787825" y="196888"/>
                            <a:pt x="790801" y="193905"/>
                          </a:cubicBezTo>
                          <a:cubicBezTo>
                            <a:pt x="793779" y="190928"/>
                            <a:pt x="796072" y="187493"/>
                            <a:pt x="797683" y="183605"/>
                          </a:cubicBezTo>
                          <a:cubicBezTo>
                            <a:pt x="799295" y="179723"/>
                            <a:pt x="800102" y="175661"/>
                            <a:pt x="800102" y="171450"/>
                          </a:cubicBezTo>
                          <a:lnTo>
                            <a:pt x="800102" y="31750"/>
                          </a:lnTo>
                          <a:cubicBezTo>
                            <a:pt x="800102" y="27552"/>
                            <a:pt x="799295" y="23497"/>
                            <a:pt x="797683" y="19615"/>
                          </a:cubicBezTo>
                          <a:cubicBezTo>
                            <a:pt x="796072" y="15720"/>
                            <a:pt x="793779" y="12291"/>
                            <a:pt x="790801" y="9302"/>
                          </a:cubicBezTo>
                          <a:cubicBezTo>
                            <a:pt x="787825" y="6326"/>
                            <a:pt x="784390" y="4031"/>
                            <a:pt x="780502" y="2425"/>
                          </a:cubicBezTo>
                          <a:cubicBezTo>
                            <a:pt x="776611" y="813"/>
                            <a:pt x="772561" y="0"/>
                            <a:pt x="768352" y="0"/>
                          </a:cubicBezTo>
                          <a:lnTo>
                            <a:pt x="31752" y="0"/>
                          </a:lnTo>
                          <a:cubicBezTo>
                            <a:pt x="27541" y="0"/>
                            <a:pt x="23490" y="813"/>
                            <a:pt x="19601" y="2425"/>
                          </a:cubicBezTo>
                          <a:cubicBezTo>
                            <a:pt x="15711" y="4031"/>
                            <a:pt x="12277" y="6326"/>
                            <a:pt x="9302" y="9302"/>
                          </a:cubicBezTo>
                          <a:cubicBezTo>
                            <a:pt x="6324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9" behindDoc="1" locked="0" layoutInCell="1" allowOverlap="1">
            <wp:simplePos x="0" y="0"/>
            <wp:positionH relativeFrom="page">
              <wp:posOffset>5133015</wp:posOffset>
            </wp:positionH>
            <wp:positionV relativeFrom="line">
              <wp:posOffset>225030</wp:posOffset>
            </wp:positionV>
            <wp:extent cx="609885" cy="162000"/>
            <wp:effectExtent l="0" t="0" r="0" b="0"/>
            <wp:wrapNone/>
            <wp:docPr id="321" name="Freeform 3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5" cy="162000"/>
                    </a:xfrm>
                    <a:custGeom>
                      <a:rect l="l" t="t" r="r" b="b"/>
                      <a:pathLst>
                        <a:path w="8128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7" y="187722"/>
                            <a:pt x="2901" y="192392"/>
                          </a:cubicBezTo>
                          <a:cubicBezTo>
                            <a:pt x="4834" y="197055"/>
                            <a:pt x="7587" y="201185"/>
                            <a:pt x="11160" y="204751"/>
                          </a:cubicBezTo>
                          <a:cubicBezTo>
                            <a:pt x="14732" y="208329"/>
                            <a:pt x="18852" y="211082"/>
                            <a:pt x="23519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774702" y="215900"/>
                          </a:lnTo>
                          <a:cubicBezTo>
                            <a:pt x="779754" y="215900"/>
                            <a:pt x="784614" y="214939"/>
                            <a:pt x="789280" y="213005"/>
                          </a:cubicBezTo>
                          <a:cubicBezTo>
                            <a:pt x="793948" y="211082"/>
                            <a:pt x="798070" y="208329"/>
                            <a:pt x="801641" y="204751"/>
                          </a:cubicBezTo>
                          <a:cubicBezTo>
                            <a:pt x="805214" y="201185"/>
                            <a:pt x="807965" y="197055"/>
                            <a:pt x="809899" y="192392"/>
                          </a:cubicBezTo>
                          <a:cubicBezTo>
                            <a:pt x="811834" y="187722"/>
                            <a:pt x="812802" y="182854"/>
                            <a:pt x="812802" y="177800"/>
                          </a:cubicBezTo>
                          <a:lnTo>
                            <a:pt x="812802" y="38100"/>
                          </a:lnTo>
                          <a:cubicBezTo>
                            <a:pt x="812802" y="33053"/>
                            <a:pt x="811834" y="28185"/>
                            <a:pt x="809899" y="23522"/>
                          </a:cubicBezTo>
                          <a:cubicBezTo>
                            <a:pt x="807965" y="18858"/>
                            <a:pt x="805214" y="14741"/>
                            <a:pt x="801641" y="11163"/>
                          </a:cubicBezTo>
                          <a:cubicBezTo>
                            <a:pt x="798070" y="7591"/>
                            <a:pt x="793948" y="4844"/>
                            <a:pt x="789280" y="2903"/>
                          </a:cubicBezTo>
                          <a:cubicBezTo>
                            <a:pt x="784614" y="974"/>
                            <a:pt x="779754" y="13"/>
                            <a:pt x="7747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3"/>
                          </a:cubicBezTo>
                          <a:cubicBezTo>
                            <a:pt x="18852" y="4844"/>
                            <a:pt x="14732" y="7591"/>
                            <a:pt x="11160" y="11163"/>
                          </a:cubicBezTo>
                          <a:cubicBezTo>
                            <a:pt x="7587" y="14741"/>
                            <a:pt x="4834" y="18858"/>
                            <a:pt x="2901" y="23522"/>
                          </a:cubicBezTo>
                          <a:cubicBezTo>
                            <a:pt x="967" y="28185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注意：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显示一个异常的描述，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重载了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toString(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方法（由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Objec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定义），所以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40" behindDoc="1" locked="0" layoutInCell="1" allowOverlap="1">
            <wp:simplePos x="0" y="0"/>
            <wp:positionH relativeFrom="page">
              <wp:posOffset>3937072</wp:posOffset>
            </wp:positionH>
            <wp:positionV relativeFrom="line">
              <wp:posOffset>52629</wp:posOffset>
            </wp:positionV>
            <wp:extent cx="533648" cy="152470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4" y="179723"/>
                            <a:pt x="2416" y="183605"/>
                          </a:cubicBezTo>
                          <a:cubicBezTo>
                            <a:pt x="4027" y="187493"/>
                            <a:pt x="6320" y="190928"/>
                            <a:pt x="9300" y="193905"/>
                          </a:cubicBezTo>
                          <a:cubicBezTo>
                            <a:pt x="12275" y="196894"/>
                            <a:pt x="15709" y="199188"/>
                            <a:pt x="19599" y="200788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09" y="202394"/>
                            <a:pt x="691598" y="200788"/>
                          </a:cubicBezTo>
                          <a:cubicBezTo>
                            <a:pt x="695488" y="199188"/>
                            <a:pt x="698922" y="196894"/>
                            <a:pt x="701899" y="193905"/>
                          </a:cubicBezTo>
                          <a:cubicBezTo>
                            <a:pt x="704876" y="190928"/>
                            <a:pt x="707170" y="187493"/>
                            <a:pt x="708781" y="183605"/>
                          </a:cubicBezTo>
                          <a:cubicBezTo>
                            <a:pt x="710393" y="179723"/>
                            <a:pt x="711198" y="175667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198" y="27552"/>
                            <a:pt x="710393" y="23497"/>
                            <a:pt x="708781" y="19615"/>
                          </a:cubicBezTo>
                          <a:cubicBezTo>
                            <a:pt x="707170" y="15720"/>
                            <a:pt x="704876" y="12291"/>
                            <a:pt x="701899" y="9308"/>
                          </a:cubicBezTo>
                          <a:cubicBezTo>
                            <a:pt x="698922" y="6332"/>
                            <a:pt x="695488" y="4037"/>
                            <a:pt x="691598" y="2431"/>
                          </a:cubicBezTo>
                          <a:cubicBezTo>
                            <a:pt x="687709" y="819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300" y="9308"/>
                          </a:cubicBezTo>
                          <a:cubicBezTo>
                            <a:pt x="6320" y="12291"/>
                            <a:pt x="4027" y="15720"/>
                            <a:pt x="2416" y="19615"/>
                          </a:cubicBezTo>
                          <a:cubicBezTo>
                            <a:pt x="804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9" behindDoc="1" locked="0" layoutInCell="1" allowOverlap="1">
            <wp:simplePos x="0" y="0"/>
            <wp:positionH relativeFrom="page">
              <wp:posOffset>3932306</wp:posOffset>
            </wp:positionH>
            <wp:positionV relativeFrom="line">
              <wp:posOffset>47865</wp:posOffset>
            </wp:positionV>
            <wp:extent cx="543179" cy="162000"/>
            <wp:effectExtent l="0" t="0" r="0" b="0"/>
            <wp:wrapNone/>
            <wp:docPr id="323" name="Freeform 3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55"/>
                            <a:pt x="7587" y="201179"/>
                            <a:pt x="11161" y="204751"/>
                          </a:cubicBezTo>
                          <a:cubicBezTo>
                            <a:pt x="14732" y="208323"/>
                            <a:pt x="18853" y="211070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9"/>
                            <a:pt x="700381" y="213005"/>
                          </a:cubicBezTo>
                          <a:cubicBezTo>
                            <a:pt x="705050" y="211070"/>
                            <a:pt x="709169" y="208323"/>
                            <a:pt x="712742" y="204751"/>
                          </a:cubicBezTo>
                          <a:cubicBezTo>
                            <a:pt x="716314" y="201179"/>
                            <a:pt x="719068" y="197055"/>
                            <a:pt x="721001" y="192392"/>
                          </a:cubicBezTo>
                          <a:cubicBezTo>
                            <a:pt x="722934" y="187722"/>
                            <a:pt x="723900" y="182854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59"/>
                            <a:pt x="722934" y="28197"/>
                            <a:pt x="721001" y="23528"/>
                          </a:cubicBezTo>
                          <a:cubicBezTo>
                            <a:pt x="719068" y="18864"/>
                            <a:pt x="716314" y="14747"/>
                            <a:pt x="712742" y="11163"/>
                          </a:cubicBezTo>
                          <a:cubicBezTo>
                            <a:pt x="709169" y="7597"/>
                            <a:pt x="705050" y="4850"/>
                            <a:pt x="700381" y="2909"/>
                          </a:cubicBezTo>
                          <a:cubicBezTo>
                            <a:pt x="695714" y="980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09"/>
                          </a:cubicBezTo>
                          <a:cubicBezTo>
                            <a:pt x="18853" y="4850"/>
                            <a:pt x="14732" y="7597"/>
                            <a:pt x="11161" y="11163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它将返回一个包含异常描述的字符串。例如，将前面的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块重写成：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7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34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-167733</wp:posOffset>
            </wp:positionV>
            <wp:extent cx="5641423" cy="1057766"/>
            <wp:effectExtent l="0" t="0" r="0" b="0"/>
            <wp:wrapNone/>
            <wp:docPr id="324" name="Freeform 3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61"/>
                            <a:pt x="805" y="1386223"/>
                            <a:pt x="2416" y="1390105"/>
                          </a:cubicBezTo>
                          <a:cubicBezTo>
                            <a:pt x="4028" y="1393993"/>
                            <a:pt x="6322" y="1397428"/>
                            <a:pt x="9298" y="1400405"/>
                          </a:cubicBezTo>
                          <a:cubicBezTo>
                            <a:pt x="12275" y="1403394"/>
                            <a:pt x="15709" y="1405688"/>
                            <a:pt x="19599" y="1407288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4"/>
                            <a:pt x="7498798" y="1407288"/>
                          </a:cubicBezTo>
                          <a:cubicBezTo>
                            <a:pt x="7502690" y="1405688"/>
                            <a:pt x="7506123" y="1403394"/>
                            <a:pt x="7509099" y="1400405"/>
                          </a:cubicBezTo>
                          <a:cubicBezTo>
                            <a:pt x="7512076" y="1397428"/>
                            <a:pt x="7514370" y="1393993"/>
                            <a:pt x="7515981" y="1390105"/>
                          </a:cubicBezTo>
                          <a:cubicBezTo>
                            <a:pt x="7517593" y="1386223"/>
                            <a:pt x="7518400" y="1382161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-167733</wp:posOffset>
            </wp:positionV>
            <wp:extent cx="5641423" cy="1057766"/>
            <wp:effectExtent l="0" t="0" r="0" b="0"/>
            <wp:wrapNone/>
            <wp:docPr id="325" name="Freeform 3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057766"/>
                    </a:xfrm>
                    <a:custGeom>
                      <a:rect l="l" t="t" r="r" b="b"/>
                      <a:pathLst>
                        <a:path w="7518400" h="1409700">
                          <a:moveTo>
                            <a:pt x="0" y="31750"/>
                          </a:moveTo>
                          <a:lnTo>
                            <a:pt x="0" y="1377950"/>
                          </a:lnTo>
                          <a:cubicBezTo>
                            <a:pt x="0" y="1382161"/>
                            <a:pt x="805" y="1386223"/>
                            <a:pt x="2416" y="1390105"/>
                          </a:cubicBezTo>
                          <a:cubicBezTo>
                            <a:pt x="4028" y="1393993"/>
                            <a:pt x="6322" y="1397428"/>
                            <a:pt x="9298" y="1400405"/>
                          </a:cubicBezTo>
                          <a:cubicBezTo>
                            <a:pt x="12275" y="1403394"/>
                            <a:pt x="15709" y="1405688"/>
                            <a:pt x="19599" y="1407288"/>
                          </a:cubicBezTo>
                          <a:cubicBezTo>
                            <a:pt x="23489" y="1408894"/>
                            <a:pt x="27539" y="1409700"/>
                            <a:pt x="31750" y="1409700"/>
                          </a:cubicBezTo>
                          <a:lnTo>
                            <a:pt x="7486650" y="1409700"/>
                          </a:lnTo>
                          <a:cubicBezTo>
                            <a:pt x="7490859" y="1409700"/>
                            <a:pt x="7494909" y="1408894"/>
                            <a:pt x="7498798" y="1407288"/>
                          </a:cubicBezTo>
                          <a:cubicBezTo>
                            <a:pt x="7502690" y="1405688"/>
                            <a:pt x="7506123" y="1403394"/>
                            <a:pt x="7509099" y="1400405"/>
                          </a:cubicBezTo>
                          <a:cubicBezTo>
                            <a:pt x="7512076" y="1397428"/>
                            <a:pt x="7514370" y="1393993"/>
                            <a:pt x="7515981" y="1390105"/>
                          </a:cubicBezTo>
                          <a:cubicBezTo>
                            <a:pt x="7517593" y="1386223"/>
                            <a:pt x="7518400" y="1382161"/>
                            <a:pt x="7518400" y="13779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6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-156610</wp:posOffset>
            </wp:positionV>
            <wp:extent cx="292223" cy="1059935"/>
            <wp:effectExtent l="0" t="0" r="0" b="0"/>
            <wp:wrapNone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>
                      <a:picLocks noChangeAspect="0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05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93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-143910</wp:posOffset>
            </wp:positionV>
            <wp:extent cx="5593776" cy="1029178"/>
            <wp:effectExtent l="0" t="0" r="0" b="0"/>
            <wp:wrapNone/>
            <wp:docPr id="327" name="Freeform 3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-143910</wp:posOffset>
            </wp:positionV>
            <wp:extent cx="5593776" cy="1029178"/>
            <wp:effectExtent l="0" t="0" r="0" b="0"/>
            <wp:wrapNone/>
            <wp:docPr id="328" name="Freeform 3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029178"/>
                    </a:xfrm>
                    <a:custGeom>
                      <a:rect l="l" t="t" r="r" b="b"/>
                      <a:pathLst>
                        <a:path w="7454900" h="1371600">
                          <a:moveTo>
                            <a:pt x="0" y="1371600"/>
                          </a:moveTo>
                          <a:lnTo>
                            <a:pt x="7454900" y="1371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1371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6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ArithmeticException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 catch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捕捉异常</w:t>
      </w:r>
      <w:r>
        <w:rPr lang="zh-CN" sz="17" baseline="0" dirty="0">
          <w:jc w:val="left"/>
          <w:rFonts w:ascii="Lucida Console" w:hAnsi="Lucida Console" w:cs="Lucida Console"/>
          <w:color w:val="AA5500"/>
          <w:spacing w:val="-7"/>
          <w:sz w:val="17"/>
          <w:szCs w:val="17"/>
        </w:rPr>
        <w:t>  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程序出现异常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输出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185" w:space="0"/>
          </w:cols>
          <w:docGrid w:linePitch="360"/>
        </w:sectPr>
        <w:spacing w:before="9" w:after="0" w:line="270" w:lineRule="exact"/>
        <w:ind w:left="0" w:right="-4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程序出现异常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ArithmeticException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程序正常结束。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0" w:lineRule="exact"/>
        <w:ind w:left="990" w:right="1316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算术异常属于运行时异常，因而实际上该异常不需要程序抛出，运行时系统自动抛出。如果不用</w:t>
      </w:r>
      <w:r>
        <w:rPr lang="zh-CN" sz="19" baseline="0" dirty="0">
          <w:jc w:val="left"/>
          <w:rFonts w:ascii="宋体" w:hAnsi="宋体" w:cs="宋体"/>
          <w:color w:val="333333"/>
          <w:spacing w:val="-23"/>
          <w:sz w:val="19"/>
          <w:szCs w:val="19"/>
        </w:rPr>
        <w:t>try-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catch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程序就不会往下执行了。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29" name="Freeform 3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30" name="Freeform 3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31" name="Freeform 3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32" name="Freeform 3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33" name="Freeform 3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34" name="Freeform 3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35" name="Freeform 3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36" name="Freeform 3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37" name="Freeform 3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38" name="Freeform 3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39" name="Freeform 3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40" name="Freeform 3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24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-339261</wp:posOffset>
            </wp:positionV>
            <wp:extent cx="5641423" cy="2258475"/>
            <wp:effectExtent l="0" t="0" r="0" b="0"/>
            <wp:wrapNone/>
            <wp:docPr id="341" name="Freeform 3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258475"/>
                    </a:xfrm>
                    <a:custGeom>
                      <a:rect l="l" t="t" r="r" b="b"/>
                      <a:pathLst>
                        <a:path w="7518400" h="3009900">
                          <a:moveTo>
                            <a:pt x="0" y="31750"/>
                          </a:moveTo>
                          <a:lnTo>
                            <a:pt x="0" y="2978150"/>
                          </a:lnTo>
                          <a:cubicBezTo>
                            <a:pt x="0" y="2982361"/>
                            <a:pt x="805" y="2986423"/>
                            <a:pt x="2416" y="2990311"/>
                          </a:cubicBezTo>
                          <a:cubicBezTo>
                            <a:pt x="4028" y="2994205"/>
                            <a:pt x="6322" y="2997641"/>
                            <a:pt x="9298" y="3000611"/>
                          </a:cubicBezTo>
                          <a:cubicBezTo>
                            <a:pt x="12275" y="3003594"/>
                            <a:pt x="15709" y="3005888"/>
                            <a:pt x="19599" y="3007488"/>
                          </a:cubicBezTo>
                          <a:cubicBezTo>
                            <a:pt x="23489" y="3009094"/>
                            <a:pt x="27539" y="3009900"/>
                            <a:pt x="31750" y="3009900"/>
                          </a:cubicBezTo>
                          <a:lnTo>
                            <a:pt x="7486650" y="3009900"/>
                          </a:lnTo>
                          <a:cubicBezTo>
                            <a:pt x="7490859" y="3009900"/>
                            <a:pt x="7494909" y="3009094"/>
                            <a:pt x="7498798" y="3007488"/>
                          </a:cubicBezTo>
                          <a:cubicBezTo>
                            <a:pt x="7502690" y="3005888"/>
                            <a:pt x="7506123" y="3003594"/>
                            <a:pt x="7509099" y="3000611"/>
                          </a:cubicBezTo>
                          <a:cubicBezTo>
                            <a:pt x="7512076" y="2997641"/>
                            <a:pt x="7514370" y="2994205"/>
                            <a:pt x="7515981" y="2990311"/>
                          </a:cubicBezTo>
                          <a:cubicBezTo>
                            <a:pt x="7517593" y="2986423"/>
                            <a:pt x="7518400" y="2982361"/>
                            <a:pt x="7518400" y="2978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-339261</wp:posOffset>
            </wp:positionV>
            <wp:extent cx="5641423" cy="2258475"/>
            <wp:effectExtent l="0" t="0" r="0" b="0"/>
            <wp:wrapNone/>
            <wp:docPr id="342" name="Freeform 3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258475"/>
                    </a:xfrm>
                    <a:custGeom>
                      <a:rect l="l" t="t" r="r" b="b"/>
                      <a:pathLst>
                        <a:path w="7518400" h="3009900">
                          <a:moveTo>
                            <a:pt x="0" y="31750"/>
                          </a:moveTo>
                          <a:lnTo>
                            <a:pt x="0" y="2978150"/>
                          </a:lnTo>
                          <a:cubicBezTo>
                            <a:pt x="0" y="2982361"/>
                            <a:pt x="805" y="2986423"/>
                            <a:pt x="2416" y="2990311"/>
                          </a:cubicBezTo>
                          <a:cubicBezTo>
                            <a:pt x="4028" y="2994205"/>
                            <a:pt x="6322" y="2997641"/>
                            <a:pt x="9298" y="3000611"/>
                          </a:cubicBezTo>
                          <a:cubicBezTo>
                            <a:pt x="12275" y="3003594"/>
                            <a:pt x="15709" y="3005888"/>
                            <a:pt x="19599" y="3007488"/>
                          </a:cubicBezTo>
                          <a:cubicBezTo>
                            <a:pt x="23489" y="3009094"/>
                            <a:pt x="27539" y="3009900"/>
                            <a:pt x="31750" y="3009900"/>
                          </a:cubicBezTo>
                          <a:lnTo>
                            <a:pt x="7486650" y="3009900"/>
                          </a:lnTo>
                          <a:cubicBezTo>
                            <a:pt x="7490859" y="3009900"/>
                            <a:pt x="7494909" y="3009094"/>
                            <a:pt x="7498798" y="3007488"/>
                          </a:cubicBezTo>
                          <a:cubicBezTo>
                            <a:pt x="7502690" y="3005888"/>
                            <a:pt x="7506123" y="3003594"/>
                            <a:pt x="7509099" y="3000611"/>
                          </a:cubicBezTo>
                          <a:cubicBezTo>
                            <a:pt x="7512076" y="2997641"/>
                            <a:pt x="7514370" y="2994205"/>
                            <a:pt x="7515981" y="2990311"/>
                          </a:cubicBezTo>
                          <a:cubicBezTo>
                            <a:pt x="7517593" y="2986423"/>
                            <a:pt x="7518400" y="2982361"/>
                            <a:pt x="7518400" y="29781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5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-328139</wp:posOffset>
            </wp:positionV>
            <wp:extent cx="368459" cy="2256377"/>
            <wp:effectExtent l="0" t="0" r="0" b="0"/>
            <wp:wrapNone/>
            <wp:docPr id="343" name="Picture 34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>
                      <a:picLocks noChangeAspect="0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256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0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-315438</wp:posOffset>
            </wp:positionV>
            <wp:extent cx="5593776" cy="2229887"/>
            <wp:effectExtent l="0" t="0" r="0" b="0"/>
            <wp:wrapNone/>
            <wp:docPr id="344" name="Freeform 3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229887"/>
                    </a:xfrm>
                    <a:custGeom>
                      <a:rect l="l" t="t" r="r" b="b"/>
                      <a:pathLst>
                        <a:path w="7454900" h="2971800">
                          <a:moveTo>
                            <a:pt x="0" y="2971800"/>
                          </a:moveTo>
                          <a:lnTo>
                            <a:pt x="7454900" y="2971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971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-315438</wp:posOffset>
            </wp:positionV>
            <wp:extent cx="5593776" cy="2229887"/>
            <wp:effectExtent l="0" t="0" r="0" b="0"/>
            <wp:wrapNone/>
            <wp:docPr id="345" name="Freeform 3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229887"/>
                    </a:xfrm>
                    <a:custGeom>
                      <a:rect l="l" t="t" r="r" b="b"/>
                      <a:pathLst>
                        <a:path w="7454900" h="2971800">
                          <a:moveTo>
                            <a:pt x="0" y="2971800"/>
                          </a:moveTo>
                          <a:lnTo>
                            <a:pt x="7454900" y="2971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971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9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{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1123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    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"a/b</w:t>
      </w:r>
      <w:r>
        <w:rPr lang="zh-CN" sz="17" baseline="0" dirty="0">
          <w:jc w:val="left"/>
          <w:rFonts w:ascii="新宋体" w:hAnsi="新宋体" w:cs="新宋体"/>
          <w:color w:val="AA1111"/>
          <w:sz w:val="17"/>
          <w:szCs w:val="17"/>
        </w:rPr>
        <w:t>的值是：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"this will not be printed!"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71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结果：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7126" w:space="0"/>
          </w:cols>
          <w:docGrid w:linePitch="360"/>
        </w:sectPr>
        <w:spacing w:before="2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thread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"main"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ArithmeticException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pacing w:val="-2"/>
          <w:sz w:val="17"/>
          <w:szCs w:val="17"/>
        </w:rPr>
        <w:t>zero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TestException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TestException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7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715"/>
          <w:tab w:val="left" w:pos="6032"/>
          <w:tab w:val="left" w:pos="8842"/>
        </w:tabs>
        <w:spacing w:before="273" w:after="0" w:line="310" w:lineRule="exact"/>
        <w:ind w:left="990" w:right="1077" w:firstLine="0"/>
        <w:jc w:val="both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使用多重的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catch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语句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：很多情况下，由单个的代码段可能引起多个异常。处理这种情况，我们需要定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51" behindDoc="1" locked="0" layoutInCell="1" allowOverlap="1">
            <wp:simplePos x="0" y="0"/>
            <wp:positionH relativeFrom="page">
              <wp:posOffset>1954950</wp:posOffset>
            </wp:positionH>
            <wp:positionV relativeFrom="line">
              <wp:posOffset>59618</wp:posOffset>
            </wp:positionV>
            <wp:extent cx="533648" cy="152470"/>
            <wp:effectExtent l="0" t="0" r="0" b="0"/>
            <wp:wrapNone/>
            <wp:docPr id="346" name="Freeform 3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499"/>
                            <a:pt x="6322" y="190928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8"/>
                          </a:cubicBezTo>
                          <a:cubicBezTo>
                            <a:pt x="695488" y="199188"/>
                            <a:pt x="698922" y="196894"/>
                            <a:pt x="701899" y="193905"/>
                          </a:cubicBezTo>
                          <a:cubicBezTo>
                            <a:pt x="704877" y="190928"/>
                            <a:pt x="707171" y="187499"/>
                            <a:pt x="708783" y="183611"/>
                          </a:cubicBezTo>
                          <a:cubicBezTo>
                            <a:pt x="710393" y="179729"/>
                            <a:pt x="711200" y="175667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2"/>
                            <a:pt x="710393" y="23497"/>
                            <a:pt x="708783" y="19615"/>
                          </a:cubicBezTo>
                          <a:cubicBezTo>
                            <a:pt x="707171" y="15720"/>
                            <a:pt x="704877" y="12291"/>
                            <a:pt x="701899" y="9302"/>
                          </a:cubicBezTo>
                          <a:cubicBezTo>
                            <a:pt x="698922" y="6326"/>
                            <a:pt x="695488" y="4037"/>
                            <a:pt x="691600" y="2438"/>
                          </a:cubicBezTo>
                          <a:cubicBezTo>
                            <a:pt x="687710" y="819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8"/>
                          </a:cubicBezTo>
                          <a:cubicBezTo>
                            <a:pt x="15709" y="4037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0" behindDoc="1" locked="0" layoutInCell="1" allowOverlap="1">
            <wp:simplePos x="0" y="0"/>
            <wp:positionH relativeFrom="page">
              <wp:posOffset>1950185</wp:posOffset>
            </wp:positionH>
            <wp:positionV relativeFrom="line">
              <wp:posOffset>54853</wp:posOffset>
            </wp:positionV>
            <wp:extent cx="543177" cy="162000"/>
            <wp:effectExtent l="0" t="0" r="0" b="0"/>
            <wp:wrapNone/>
            <wp:docPr id="347" name="Freeform 3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3"/>
                            <a:pt x="18851" y="211070"/>
                            <a:pt x="23520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9" y="213005"/>
                          </a:cubicBezTo>
                          <a:cubicBezTo>
                            <a:pt x="705048" y="211070"/>
                            <a:pt x="709167" y="208323"/>
                            <a:pt x="712740" y="204751"/>
                          </a:cubicBezTo>
                          <a:cubicBezTo>
                            <a:pt x="716313" y="201179"/>
                            <a:pt x="719066" y="197055"/>
                            <a:pt x="720999" y="192392"/>
                          </a:cubicBezTo>
                          <a:cubicBezTo>
                            <a:pt x="722933" y="187722"/>
                            <a:pt x="723900" y="182861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9"/>
                            <a:pt x="722933" y="28197"/>
                            <a:pt x="721000" y="23528"/>
                          </a:cubicBezTo>
                          <a:cubicBezTo>
                            <a:pt x="719066" y="18864"/>
                            <a:pt x="716313" y="14747"/>
                            <a:pt x="712740" y="11163"/>
                          </a:cubicBezTo>
                          <a:cubicBezTo>
                            <a:pt x="709167" y="7597"/>
                            <a:pt x="705048" y="4850"/>
                            <a:pt x="700379" y="2915"/>
                          </a:cubicBezTo>
                          <a:cubicBezTo>
                            <a:pt x="695712" y="980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20" y="2915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9" behindDoc="1" locked="0" layoutInCell="1" allowOverlap="1">
            <wp:simplePos x="0" y="0"/>
            <wp:positionH relativeFrom="page">
              <wp:posOffset>5842958</wp:posOffset>
            </wp:positionH>
            <wp:positionV relativeFrom="line">
              <wp:posOffset>59618</wp:posOffset>
            </wp:positionV>
            <wp:extent cx="533648" cy="152470"/>
            <wp:effectExtent l="0" t="0" r="0" b="0"/>
            <wp:wrapNone/>
            <wp:docPr id="348" name="Freeform 3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5" y="183611"/>
                          </a:cubicBezTo>
                          <a:cubicBezTo>
                            <a:pt x="4026" y="187499"/>
                            <a:pt x="6322" y="190928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8" y="200788"/>
                          </a:cubicBezTo>
                          <a:cubicBezTo>
                            <a:pt x="23488" y="202394"/>
                            <a:pt x="27540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59" y="203200"/>
                            <a:pt x="687709" y="202394"/>
                            <a:pt x="691598" y="200788"/>
                          </a:cubicBezTo>
                          <a:cubicBezTo>
                            <a:pt x="695488" y="199188"/>
                            <a:pt x="698923" y="196894"/>
                            <a:pt x="701899" y="193905"/>
                          </a:cubicBezTo>
                          <a:cubicBezTo>
                            <a:pt x="704876" y="190928"/>
                            <a:pt x="707170" y="187499"/>
                            <a:pt x="708781" y="183611"/>
                          </a:cubicBezTo>
                          <a:cubicBezTo>
                            <a:pt x="710393" y="179729"/>
                            <a:pt x="711200" y="175667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2"/>
                            <a:pt x="710393" y="23497"/>
                            <a:pt x="708781" y="19615"/>
                          </a:cubicBezTo>
                          <a:cubicBezTo>
                            <a:pt x="707170" y="15720"/>
                            <a:pt x="704876" y="12291"/>
                            <a:pt x="701899" y="9302"/>
                          </a:cubicBezTo>
                          <a:cubicBezTo>
                            <a:pt x="698923" y="6326"/>
                            <a:pt x="695488" y="4037"/>
                            <a:pt x="691598" y="2438"/>
                          </a:cubicBezTo>
                          <a:cubicBezTo>
                            <a:pt x="687709" y="819"/>
                            <a:pt x="683659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40" y="13"/>
                            <a:pt x="23488" y="819"/>
                            <a:pt x="19598" y="2438"/>
                          </a:cubicBezTo>
                          <a:cubicBezTo>
                            <a:pt x="15709" y="4037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6" y="15720"/>
                            <a:pt x="2415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8" behindDoc="1" locked="0" layoutInCell="1" allowOverlap="1">
            <wp:simplePos x="0" y="0"/>
            <wp:positionH relativeFrom="page">
              <wp:posOffset>5838194</wp:posOffset>
            </wp:positionH>
            <wp:positionV relativeFrom="line">
              <wp:posOffset>54853</wp:posOffset>
            </wp:positionV>
            <wp:extent cx="543177" cy="162000"/>
            <wp:effectExtent l="0" t="0" r="0" b="0"/>
            <wp:wrapNone/>
            <wp:docPr id="349" name="Freeform 3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5" y="187722"/>
                            <a:pt x="2899" y="192392"/>
                          </a:cubicBezTo>
                          <a:cubicBezTo>
                            <a:pt x="4833" y="197055"/>
                            <a:pt x="7587" y="201179"/>
                            <a:pt x="11159" y="204751"/>
                          </a:cubicBezTo>
                          <a:cubicBezTo>
                            <a:pt x="14730" y="208323"/>
                            <a:pt x="18851" y="211070"/>
                            <a:pt x="23517" y="213005"/>
                          </a:cubicBezTo>
                          <a:cubicBezTo>
                            <a:pt x="28186" y="214939"/>
                            <a:pt x="33046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8" y="213005"/>
                          </a:cubicBezTo>
                          <a:cubicBezTo>
                            <a:pt x="705046" y="211070"/>
                            <a:pt x="709166" y="208323"/>
                            <a:pt x="712739" y="204751"/>
                          </a:cubicBezTo>
                          <a:cubicBezTo>
                            <a:pt x="716312" y="201179"/>
                            <a:pt x="719065" y="197055"/>
                            <a:pt x="720997" y="192392"/>
                          </a:cubicBezTo>
                          <a:cubicBezTo>
                            <a:pt x="722932" y="187722"/>
                            <a:pt x="723900" y="182861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9"/>
                            <a:pt x="722932" y="28197"/>
                            <a:pt x="720997" y="23528"/>
                          </a:cubicBezTo>
                          <a:cubicBezTo>
                            <a:pt x="719065" y="18864"/>
                            <a:pt x="716312" y="14747"/>
                            <a:pt x="712739" y="11163"/>
                          </a:cubicBezTo>
                          <a:cubicBezTo>
                            <a:pt x="709166" y="7597"/>
                            <a:pt x="705046" y="4850"/>
                            <a:pt x="700378" y="2915"/>
                          </a:cubicBezTo>
                          <a:cubicBezTo>
                            <a:pt x="695712" y="980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6" y="980"/>
                            <a:pt x="23517" y="2915"/>
                          </a:cubicBezTo>
                          <a:cubicBezTo>
                            <a:pt x="18851" y="4850"/>
                            <a:pt x="14730" y="7597"/>
                            <a:pt x="11159" y="11163"/>
                          </a:cubicBezTo>
                          <a:cubicBezTo>
                            <a:pt x="7587" y="14747"/>
                            <a:pt x="4833" y="18864"/>
                            <a:pt x="2899" y="23528"/>
                          </a:cubicBezTo>
                          <a:cubicBezTo>
                            <a:pt x="965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义两个或者更多的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子句，每个子句捕获一种类型的异常，当异常被引发时，每个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pacing w:val="-15"/>
          <w:sz w:val="19"/>
          <w:szCs w:val="19"/>
        </w:rPr>
        <w:t>子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68" behindDoc="1" locked="0" layoutInCell="1" allowOverlap="1">
            <wp:simplePos x="0" y="0"/>
            <wp:positionH relativeFrom="page">
              <wp:posOffset>4060954</wp:posOffset>
            </wp:positionH>
            <wp:positionV relativeFrom="line">
              <wp:posOffset>44378</wp:posOffset>
            </wp:positionV>
            <wp:extent cx="533649" cy="152470"/>
            <wp:effectExtent l="0" t="0" r="0" b="0"/>
            <wp:wrapNone/>
            <wp:docPr id="350" name="Freeform 3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11"/>
                          </a:cubicBezTo>
                          <a:cubicBezTo>
                            <a:pt x="4029" y="187499"/>
                            <a:pt x="6324" y="190928"/>
                            <a:pt x="9302" y="193905"/>
                          </a:cubicBezTo>
                          <a:cubicBezTo>
                            <a:pt x="12277" y="196888"/>
                            <a:pt x="15710" y="199182"/>
                            <a:pt x="19600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2" y="203200"/>
                            <a:pt x="687711" y="202394"/>
                            <a:pt x="691600" y="200788"/>
                          </a:cubicBezTo>
                          <a:cubicBezTo>
                            <a:pt x="695490" y="199182"/>
                            <a:pt x="698924" y="196888"/>
                            <a:pt x="701901" y="193905"/>
                          </a:cubicBezTo>
                          <a:cubicBezTo>
                            <a:pt x="704878" y="190928"/>
                            <a:pt x="707172" y="187499"/>
                            <a:pt x="708783" y="183611"/>
                          </a:cubicBezTo>
                          <a:cubicBezTo>
                            <a:pt x="710395" y="179723"/>
                            <a:pt x="711200" y="175661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0" y="27552"/>
                            <a:pt x="710395" y="23497"/>
                            <a:pt x="708783" y="19615"/>
                          </a:cubicBezTo>
                          <a:cubicBezTo>
                            <a:pt x="707172" y="15720"/>
                            <a:pt x="704878" y="12291"/>
                            <a:pt x="701901" y="9302"/>
                          </a:cubicBezTo>
                          <a:cubicBezTo>
                            <a:pt x="698924" y="6326"/>
                            <a:pt x="695490" y="4031"/>
                            <a:pt x="691600" y="2431"/>
                          </a:cubicBezTo>
                          <a:cubicBezTo>
                            <a:pt x="687711" y="819"/>
                            <a:pt x="683662" y="13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0" y="4031"/>
                            <a:pt x="12277" y="6326"/>
                            <a:pt x="9302" y="9302"/>
                          </a:cubicBezTo>
                          <a:cubicBezTo>
                            <a:pt x="6324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7" behindDoc="1" locked="0" layoutInCell="1" allowOverlap="1">
            <wp:simplePos x="0" y="0"/>
            <wp:positionH relativeFrom="page">
              <wp:posOffset>4056189</wp:posOffset>
            </wp:positionH>
            <wp:positionV relativeFrom="line">
              <wp:posOffset>39613</wp:posOffset>
            </wp:positionV>
            <wp:extent cx="543179" cy="162000"/>
            <wp:effectExtent l="0" t="0" r="0" b="0"/>
            <wp:wrapNone/>
            <wp:docPr id="351" name="Freeform 3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8"/>
                          </a:cubicBezTo>
                          <a:cubicBezTo>
                            <a:pt x="4835" y="197061"/>
                            <a:pt x="7589" y="201185"/>
                            <a:pt x="11161" y="204751"/>
                          </a:cubicBezTo>
                          <a:cubicBezTo>
                            <a:pt x="14732" y="208329"/>
                            <a:pt x="18852" y="211082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9"/>
                            <a:pt x="700381" y="213005"/>
                          </a:cubicBezTo>
                          <a:cubicBezTo>
                            <a:pt x="705050" y="211082"/>
                            <a:pt x="709169" y="208329"/>
                            <a:pt x="712742" y="204751"/>
                          </a:cubicBezTo>
                          <a:cubicBezTo>
                            <a:pt x="716314" y="201185"/>
                            <a:pt x="719068" y="197061"/>
                            <a:pt x="721001" y="192398"/>
                          </a:cubicBezTo>
                          <a:cubicBezTo>
                            <a:pt x="722934" y="187722"/>
                            <a:pt x="723900" y="182854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59"/>
                            <a:pt x="722934" y="28197"/>
                            <a:pt x="721001" y="23528"/>
                          </a:cubicBezTo>
                          <a:cubicBezTo>
                            <a:pt x="719068" y="18864"/>
                            <a:pt x="716314" y="14747"/>
                            <a:pt x="712742" y="11163"/>
                          </a:cubicBezTo>
                          <a:cubicBezTo>
                            <a:pt x="709169" y="7591"/>
                            <a:pt x="705050" y="4844"/>
                            <a:pt x="700381" y="2909"/>
                          </a:cubicBezTo>
                          <a:cubicBezTo>
                            <a:pt x="695714" y="974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2" y="4844"/>
                            <a:pt x="14732" y="7591"/>
                            <a:pt x="11161" y="11163"/>
                          </a:cubicBezTo>
                          <a:cubicBezTo>
                            <a:pt x="7589" y="14747"/>
                            <a:pt x="4835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句被依次检查，第一个匹配异常类型的子句执行，当一个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子句执行以后，其他的子句将被旁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编写多重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catch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语句块注意事项：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顺序问题：先小后大，即先子类后父类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50"/>
          <w:tab w:val="left" w:pos="1740"/>
          <w:tab w:val="left" w:pos="2325"/>
          <w:tab w:val="left" w:pos="2414"/>
          <w:tab w:val="left" w:pos="4838"/>
          <w:tab w:val="left" w:pos="5988"/>
          <w:tab w:val="left" w:pos="6696"/>
          <w:tab w:val="left" w:pos="7265"/>
          <w:tab w:val="left" w:pos="8196"/>
        </w:tabs>
        <w:spacing w:before="79" w:after="0" w:line="375" w:lineRule="exact"/>
        <w:ind w:left="990" w:right="960" w:firstLine="0"/>
      </w:pPr>
      <w:r/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注意：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85" behindDoc="1" locked="0" layoutInCell="1" allowOverlap="1">
            <wp:simplePos x="0" y="0"/>
            <wp:positionH relativeFrom="page">
              <wp:posOffset>3298599</wp:posOffset>
            </wp:positionH>
            <wp:positionV relativeFrom="line">
              <wp:posOffset>140324</wp:posOffset>
            </wp:positionV>
            <wp:extent cx="543179" cy="152470"/>
            <wp:effectExtent l="0" t="0" r="0" b="0"/>
            <wp:wrapNone/>
            <wp:docPr id="352" name="Freeform 3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52470"/>
                    </a:xfrm>
                    <a:custGeom>
                      <a:rect l="l" t="t" r="r" b="b"/>
                      <a:pathLst>
                        <a:path w="7239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2" y="190935"/>
                            <a:pt x="9301" y="193911"/>
                          </a:cubicBezTo>
                          <a:cubicBezTo>
                            <a:pt x="12277" y="196900"/>
                            <a:pt x="15710" y="199195"/>
                            <a:pt x="19600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692152" y="203200"/>
                          </a:lnTo>
                          <a:cubicBezTo>
                            <a:pt x="696362" y="203200"/>
                            <a:pt x="700411" y="202401"/>
                            <a:pt x="704302" y="200794"/>
                          </a:cubicBezTo>
                          <a:cubicBezTo>
                            <a:pt x="708190" y="199195"/>
                            <a:pt x="711624" y="196900"/>
                            <a:pt x="714601" y="193911"/>
                          </a:cubicBezTo>
                          <a:cubicBezTo>
                            <a:pt x="717578" y="190935"/>
                            <a:pt x="719873" y="187499"/>
                            <a:pt x="721485" y="183611"/>
                          </a:cubicBezTo>
                          <a:cubicBezTo>
                            <a:pt x="723095" y="179729"/>
                            <a:pt x="723900" y="175667"/>
                            <a:pt x="723902" y="171450"/>
                          </a:cubicBezTo>
                          <a:lnTo>
                            <a:pt x="723902" y="31750"/>
                          </a:lnTo>
                          <a:cubicBezTo>
                            <a:pt x="723900" y="27552"/>
                            <a:pt x="723095" y="23497"/>
                            <a:pt x="721483" y="19615"/>
                          </a:cubicBezTo>
                          <a:cubicBezTo>
                            <a:pt x="719873" y="15720"/>
                            <a:pt x="717578" y="12291"/>
                            <a:pt x="714601" y="9302"/>
                          </a:cubicBezTo>
                          <a:cubicBezTo>
                            <a:pt x="711624" y="6332"/>
                            <a:pt x="708190" y="4037"/>
                            <a:pt x="704302" y="2425"/>
                          </a:cubicBezTo>
                          <a:cubicBezTo>
                            <a:pt x="700411" y="819"/>
                            <a:pt x="696362" y="13"/>
                            <a:pt x="6921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25"/>
                          </a:cubicBezTo>
                          <a:cubicBezTo>
                            <a:pt x="15710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4" behindDoc="1" locked="0" layoutInCell="1" allowOverlap="1">
            <wp:simplePos x="0" y="0"/>
            <wp:positionH relativeFrom="page">
              <wp:posOffset>3293834</wp:posOffset>
            </wp:positionH>
            <wp:positionV relativeFrom="line">
              <wp:posOffset>135559</wp:posOffset>
            </wp:positionV>
            <wp:extent cx="552708" cy="162000"/>
            <wp:effectExtent l="0" t="0" r="0" b="0"/>
            <wp:wrapNone/>
            <wp:docPr id="353" name="Freeform 3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2708" cy="162000"/>
                    </a:xfrm>
                    <a:custGeom>
                      <a:rect l="l" t="t" r="r" b="b"/>
                      <a:pathLst>
                        <a:path w="7366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7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9" y="215900"/>
                            <a:pt x="38102" y="215900"/>
                          </a:cubicBezTo>
                          <a:lnTo>
                            <a:pt x="698502" y="215900"/>
                          </a:lnTo>
                          <a:cubicBezTo>
                            <a:pt x="703554" y="215900"/>
                            <a:pt x="708414" y="214946"/>
                            <a:pt x="713081" y="213011"/>
                          </a:cubicBezTo>
                          <a:cubicBezTo>
                            <a:pt x="717748" y="211082"/>
                            <a:pt x="721868" y="208329"/>
                            <a:pt x="725442" y="204757"/>
                          </a:cubicBezTo>
                          <a:cubicBezTo>
                            <a:pt x="729014" y="201185"/>
                            <a:pt x="731768" y="197061"/>
                            <a:pt x="733701" y="192398"/>
                          </a:cubicBezTo>
                          <a:cubicBezTo>
                            <a:pt x="735634" y="187722"/>
                            <a:pt x="736602" y="182861"/>
                            <a:pt x="736602" y="177800"/>
                          </a:cubicBezTo>
                          <a:lnTo>
                            <a:pt x="736602" y="38100"/>
                          </a:lnTo>
                          <a:cubicBezTo>
                            <a:pt x="736602" y="33065"/>
                            <a:pt x="735635" y="28203"/>
                            <a:pt x="733702" y="23534"/>
                          </a:cubicBezTo>
                          <a:cubicBezTo>
                            <a:pt x="731768" y="18871"/>
                            <a:pt x="729014" y="14747"/>
                            <a:pt x="725442" y="11163"/>
                          </a:cubicBezTo>
                          <a:cubicBezTo>
                            <a:pt x="721868" y="7597"/>
                            <a:pt x="717748" y="4850"/>
                            <a:pt x="713081" y="2909"/>
                          </a:cubicBezTo>
                          <a:cubicBezTo>
                            <a:pt x="708414" y="974"/>
                            <a:pt x="703554" y="13"/>
                            <a:pt x="698502" y="0"/>
                          </a:cubicBezTo>
                          <a:lnTo>
                            <a:pt x="38102" y="0"/>
                          </a:lnTo>
                          <a:cubicBezTo>
                            <a:pt x="33049" y="13"/>
                            <a:pt x="28189" y="974"/>
                            <a:pt x="23521" y="2909"/>
                          </a:cubicBezTo>
                          <a:cubicBezTo>
                            <a:pt x="18853" y="4850"/>
                            <a:pt x="14732" y="7597"/>
                            <a:pt x="11161" y="11163"/>
                          </a:cubicBezTo>
                          <a:cubicBezTo>
                            <a:pt x="7587" y="14747"/>
                            <a:pt x="4834" y="18871"/>
                            <a:pt x="2901" y="23534"/>
                          </a:cubicBezTo>
                          <a:cubicBezTo>
                            <a:pt x="968" y="28203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通过异常类描述异常类型。对于有多个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子句的异常程序而言，应该尽量将捕获底层异常类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94" behindDoc="1" locked="0" layoutInCell="1" allowOverlap="1">
            <wp:simplePos x="0" y="0"/>
            <wp:positionH relativeFrom="page">
              <wp:posOffset>1087772</wp:posOffset>
            </wp:positionH>
            <wp:positionV relativeFrom="line">
              <wp:posOffset>85654</wp:posOffset>
            </wp:positionV>
            <wp:extent cx="533648" cy="152470"/>
            <wp:effectExtent l="0" t="0" r="0" b="0"/>
            <wp:wrapNone/>
            <wp:docPr id="354" name="Freeform 3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7" y="196894"/>
                            <a:pt x="15709" y="199188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8"/>
                          </a:cubicBezTo>
                          <a:cubicBezTo>
                            <a:pt x="695490" y="199188"/>
                            <a:pt x="698924" y="196894"/>
                            <a:pt x="701901" y="193905"/>
                          </a:cubicBezTo>
                          <a:cubicBezTo>
                            <a:pt x="704877" y="190935"/>
                            <a:pt x="707171" y="187499"/>
                            <a:pt x="708783" y="183611"/>
                          </a:cubicBezTo>
                          <a:cubicBezTo>
                            <a:pt x="710394" y="179729"/>
                            <a:pt x="711200" y="175667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2"/>
                            <a:pt x="710394" y="23497"/>
                            <a:pt x="708783" y="19615"/>
                          </a:cubicBezTo>
                          <a:cubicBezTo>
                            <a:pt x="707171" y="15720"/>
                            <a:pt x="704877" y="12291"/>
                            <a:pt x="701901" y="9308"/>
                          </a:cubicBezTo>
                          <a:cubicBezTo>
                            <a:pt x="698924" y="6338"/>
                            <a:pt x="695490" y="4044"/>
                            <a:pt x="691600" y="2431"/>
                          </a:cubicBezTo>
                          <a:cubicBezTo>
                            <a:pt x="687710" y="819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7" y="6338"/>
                            <a:pt x="9298" y="9308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3" behindDoc="1" locked="0" layoutInCell="1" allowOverlap="1">
            <wp:simplePos x="0" y="0"/>
            <wp:positionH relativeFrom="page">
              <wp:posOffset>1083007</wp:posOffset>
            </wp:positionH>
            <wp:positionV relativeFrom="line">
              <wp:posOffset>80889</wp:posOffset>
            </wp:positionV>
            <wp:extent cx="543177" cy="162000"/>
            <wp:effectExtent l="0" t="0" r="0" b="0"/>
            <wp:wrapNone/>
            <wp:docPr id="355" name="Freeform 3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3"/>
                            <a:pt x="18851" y="211070"/>
                            <a:pt x="23519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9" y="213005"/>
                          </a:cubicBezTo>
                          <a:cubicBezTo>
                            <a:pt x="705048" y="211070"/>
                            <a:pt x="709167" y="208323"/>
                            <a:pt x="712740" y="204751"/>
                          </a:cubicBezTo>
                          <a:cubicBezTo>
                            <a:pt x="716313" y="201179"/>
                            <a:pt x="719066" y="197055"/>
                            <a:pt x="720999" y="192392"/>
                          </a:cubicBezTo>
                          <a:cubicBezTo>
                            <a:pt x="722933" y="187722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9"/>
                            <a:pt x="722933" y="28197"/>
                            <a:pt x="720999" y="23528"/>
                          </a:cubicBezTo>
                          <a:cubicBezTo>
                            <a:pt x="719066" y="18864"/>
                            <a:pt x="716313" y="14747"/>
                            <a:pt x="712740" y="11163"/>
                          </a:cubicBezTo>
                          <a:cubicBezTo>
                            <a:pt x="709167" y="7597"/>
                            <a:pt x="705048" y="4850"/>
                            <a:pt x="700379" y="2909"/>
                          </a:cubicBezTo>
                          <a:cubicBezTo>
                            <a:pt x="695712" y="980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2" behindDoc="1" locked="0" layoutInCell="1" allowOverlap="1">
            <wp:simplePos x="0" y="0"/>
            <wp:positionH relativeFrom="page">
              <wp:posOffset>4480249</wp:posOffset>
            </wp:positionH>
            <wp:positionV relativeFrom="line">
              <wp:posOffset>85654</wp:posOffset>
            </wp:positionV>
            <wp:extent cx="533649" cy="152470"/>
            <wp:effectExtent l="0" t="0" r="0" b="0"/>
            <wp:wrapNone/>
            <wp:docPr id="356" name="Freeform 3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1" y="199188"/>
                            <a:pt x="19600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2" y="203200"/>
                            <a:pt x="687711" y="202394"/>
                            <a:pt x="691600" y="200788"/>
                          </a:cubicBezTo>
                          <a:cubicBezTo>
                            <a:pt x="695490" y="199188"/>
                            <a:pt x="698924" y="196894"/>
                            <a:pt x="701901" y="193905"/>
                          </a:cubicBezTo>
                          <a:cubicBezTo>
                            <a:pt x="704878" y="190935"/>
                            <a:pt x="707173" y="187499"/>
                            <a:pt x="708785" y="183611"/>
                          </a:cubicBezTo>
                          <a:cubicBezTo>
                            <a:pt x="710395" y="179729"/>
                            <a:pt x="711200" y="175667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0" y="27552"/>
                            <a:pt x="710395" y="23497"/>
                            <a:pt x="708783" y="19615"/>
                          </a:cubicBezTo>
                          <a:cubicBezTo>
                            <a:pt x="707173" y="15720"/>
                            <a:pt x="704878" y="12291"/>
                            <a:pt x="701901" y="9308"/>
                          </a:cubicBezTo>
                          <a:cubicBezTo>
                            <a:pt x="698924" y="6338"/>
                            <a:pt x="695490" y="4044"/>
                            <a:pt x="691600" y="2431"/>
                          </a:cubicBezTo>
                          <a:cubicBezTo>
                            <a:pt x="687711" y="819"/>
                            <a:pt x="683662" y="13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1" y="4044"/>
                            <a:pt x="12277" y="6338"/>
                            <a:pt x="9301" y="9308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1" behindDoc="1" locked="0" layoutInCell="1" allowOverlap="1">
            <wp:simplePos x="0" y="0"/>
            <wp:positionH relativeFrom="page">
              <wp:posOffset>4475484</wp:posOffset>
            </wp:positionH>
            <wp:positionV relativeFrom="line">
              <wp:posOffset>80889</wp:posOffset>
            </wp:positionV>
            <wp:extent cx="543179" cy="162000"/>
            <wp:effectExtent l="0" t="0" r="0" b="0"/>
            <wp:wrapNone/>
            <wp:docPr id="357" name="Freeform 3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55"/>
                            <a:pt x="7587" y="201179"/>
                            <a:pt x="11161" y="204751"/>
                          </a:cubicBezTo>
                          <a:cubicBezTo>
                            <a:pt x="14732" y="208323"/>
                            <a:pt x="18853" y="211070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9"/>
                            <a:pt x="700381" y="213005"/>
                          </a:cubicBezTo>
                          <a:cubicBezTo>
                            <a:pt x="705050" y="211070"/>
                            <a:pt x="709169" y="208323"/>
                            <a:pt x="712742" y="204751"/>
                          </a:cubicBezTo>
                          <a:cubicBezTo>
                            <a:pt x="716314" y="201179"/>
                            <a:pt x="719068" y="197055"/>
                            <a:pt x="721001" y="192392"/>
                          </a:cubicBezTo>
                          <a:cubicBezTo>
                            <a:pt x="722934" y="187722"/>
                            <a:pt x="723900" y="182854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59"/>
                            <a:pt x="722934" y="28197"/>
                            <a:pt x="721001" y="23528"/>
                          </a:cubicBezTo>
                          <a:cubicBezTo>
                            <a:pt x="719068" y="18864"/>
                            <a:pt x="716314" y="14747"/>
                            <a:pt x="712742" y="11163"/>
                          </a:cubicBezTo>
                          <a:cubicBezTo>
                            <a:pt x="709169" y="7597"/>
                            <a:pt x="705050" y="4850"/>
                            <a:pt x="700381" y="2909"/>
                          </a:cubicBezTo>
                          <a:cubicBezTo>
                            <a:pt x="695714" y="980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09"/>
                          </a:cubicBezTo>
                          <a:cubicBezTo>
                            <a:pt x="18853" y="4850"/>
                            <a:pt x="14732" y="7597"/>
                            <a:pt x="11161" y="11163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子句放在前面，同时尽量将捕获相对高层的异常类的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子句放在后面。否则，捕获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11" behindDoc="1" locked="0" layoutInCell="1" allowOverlap="1">
            <wp:simplePos x="0" y="0"/>
            <wp:positionH relativeFrom="page">
              <wp:posOffset>1707185</wp:posOffset>
            </wp:positionH>
            <wp:positionV relativeFrom="line">
              <wp:posOffset>85654</wp:posOffset>
            </wp:positionV>
            <wp:extent cx="533648" cy="152470"/>
            <wp:effectExtent l="0" t="0" r="0" b="0"/>
            <wp:wrapNone/>
            <wp:docPr id="358" name="Freeform 3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3"/>
                            <a:pt x="6322" y="190928"/>
                            <a:pt x="9298" y="193905"/>
                          </a:cubicBezTo>
                          <a:cubicBezTo>
                            <a:pt x="12275" y="196888"/>
                            <a:pt x="15709" y="199182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8"/>
                          </a:cubicBezTo>
                          <a:cubicBezTo>
                            <a:pt x="695490" y="199182"/>
                            <a:pt x="698922" y="196888"/>
                            <a:pt x="701899" y="193905"/>
                          </a:cubicBezTo>
                          <a:cubicBezTo>
                            <a:pt x="704877" y="190928"/>
                            <a:pt x="707171" y="187493"/>
                            <a:pt x="708783" y="183605"/>
                          </a:cubicBezTo>
                          <a:cubicBezTo>
                            <a:pt x="710393" y="179723"/>
                            <a:pt x="711200" y="175661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2"/>
                            <a:pt x="710393" y="23497"/>
                            <a:pt x="708783" y="19615"/>
                          </a:cubicBezTo>
                          <a:cubicBezTo>
                            <a:pt x="707171" y="15720"/>
                            <a:pt x="704877" y="12291"/>
                            <a:pt x="701899" y="9302"/>
                          </a:cubicBezTo>
                          <a:cubicBezTo>
                            <a:pt x="698922" y="6332"/>
                            <a:pt x="695490" y="4037"/>
                            <a:pt x="691600" y="2425"/>
                          </a:cubicBezTo>
                          <a:cubicBezTo>
                            <a:pt x="687710" y="819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25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0" behindDoc="1" locked="0" layoutInCell="1" allowOverlap="1">
            <wp:simplePos x="0" y="0"/>
            <wp:positionH relativeFrom="page">
              <wp:posOffset>1702420</wp:posOffset>
            </wp:positionH>
            <wp:positionV relativeFrom="line">
              <wp:posOffset>80889</wp:posOffset>
            </wp:positionV>
            <wp:extent cx="543177" cy="162000"/>
            <wp:effectExtent l="0" t="0" r="0" b="0"/>
            <wp:wrapNone/>
            <wp:docPr id="359" name="Freeform 3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20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9" y="213005"/>
                          </a:cubicBezTo>
                          <a:cubicBezTo>
                            <a:pt x="705048" y="211082"/>
                            <a:pt x="709167" y="208329"/>
                            <a:pt x="712740" y="204751"/>
                          </a:cubicBezTo>
                          <a:cubicBezTo>
                            <a:pt x="716313" y="201179"/>
                            <a:pt x="719066" y="197055"/>
                            <a:pt x="720999" y="192392"/>
                          </a:cubicBezTo>
                          <a:cubicBezTo>
                            <a:pt x="722933" y="187722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9"/>
                            <a:pt x="722933" y="28197"/>
                            <a:pt x="720999" y="23528"/>
                          </a:cubicBezTo>
                          <a:cubicBezTo>
                            <a:pt x="719066" y="18864"/>
                            <a:pt x="716313" y="14747"/>
                            <a:pt x="712740" y="11163"/>
                          </a:cubicBezTo>
                          <a:cubicBezTo>
                            <a:pt x="709167" y="7591"/>
                            <a:pt x="705048" y="4844"/>
                            <a:pt x="700379" y="2903"/>
                          </a:cubicBezTo>
                          <a:cubicBezTo>
                            <a:pt x="695712" y="974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20" y="2903"/>
                          </a:cubicBezTo>
                          <a:cubicBezTo>
                            <a:pt x="18851" y="4844"/>
                            <a:pt x="14732" y="7591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底层异常类的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子句将可能会被屏蔽。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23" behindDoc="1" locked="0" layoutInCell="1" allowOverlap="1">
            <wp:simplePos x="0" y="0"/>
            <wp:positionH relativeFrom="page">
              <wp:posOffset>1764361</wp:posOffset>
            </wp:positionH>
            <wp:positionV relativeFrom="line">
              <wp:posOffset>102224</wp:posOffset>
            </wp:positionV>
            <wp:extent cx="400236" cy="152470"/>
            <wp:effectExtent l="0" t="0" r="0" b="0"/>
            <wp:wrapNone/>
            <wp:docPr id="360" name="Freeform 3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6" cy="152470"/>
                    </a:xfrm>
                    <a:custGeom>
                      <a:rect l="l" t="t" r="r" b="b"/>
                      <a:pathLst>
                        <a:path w="533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94"/>
                          </a:cubicBezTo>
                          <a:cubicBezTo>
                            <a:pt x="23489" y="202401"/>
                            <a:pt x="27539" y="203200"/>
                            <a:pt x="31750" y="203200"/>
                          </a:cubicBezTo>
                          <a:lnTo>
                            <a:pt x="501650" y="203200"/>
                          </a:lnTo>
                          <a:cubicBezTo>
                            <a:pt x="505860" y="203200"/>
                            <a:pt x="509910" y="202401"/>
                            <a:pt x="513800" y="200794"/>
                          </a:cubicBezTo>
                          <a:cubicBezTo>
                            <a:pt x="517690" y="199188"/>
                            <a:pt x="521122" y="196894"/>
                            <a:pt x="524099" y="193905"/>
                          </a:cubicBezTo>
                          <a:cubicBezTo>
                            <a:pt x="527077" y="190935"/>
                            <a:pt x="529371" y="187499"/>
                            <a:pt x="530983" y="183611"/>
                          </a:cubicBezTo>
                          <a:cubicBezTo>
                            <a:pt x="532593" y="179729"/>
                            <a:pt x="533400" y="175667"/>
                            <a:pt x="533400" y="171450"/>
                          </a:cubicBezTo>
                          <a:lnTo>
                            <a:pt x="533400" y="31750"/>
                          </a:lnTo>
                          <a:cubicBezTo>
                            <a:pt x="533400" y="27546"/>
                            <a:pt x="532593" y="23491"/>
                            <a:pt x="530983" y="19609"/>
                          </a:cubicBezTo>
                          <a:cubicBezTo>
                            <a:pt x="529371" y="15714"/>
                            <a:pt x="527077" y="12291"/>
                            <a:pt x="524099" y="9302"/>
                          </a:cubicBezTo>
                          <a:cubicBezTo>
                            <a:pt x="521122" y="6332"/>
                            <a:pt x="517690" y="4037"/>
                            <a:pt x="513800" y="2425"/>
                          </a:cubicBezTo>
                          <a:cubicBezTo>
                            <a:pt x="509910" y="819"/>
                            <a:pt x="505860" y="13"/>
                            <a:pt x="501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14"/>
                            <a:pt x="2416" y="19609"/>
                          </a:cubicBezTo>
                          <a:cubicBezTo>
                            <a:pt x="805" y="23491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2" behindDoc="1" locked="0" layoutInCell="1" allowOverlap="1">
            <wp:simplePos x="0" y="0"/>
            <wp:positionH relativeFrom="page">
              <wp:posOffset>1759597</wp:posOffset>
            </wp:positionH>
            <wp:positionV relativeFrom="line">
              <wp:posOffset>97460</wp:posOffset>
            </wp:positionV>
            <wp:extent cx="409765" cy="162000"/>
            <wp:effectExtent l="0" t="0" r="0" b="0"/>
            <wp:wrapNone/>
            <wp:docPr id="361" name="Freeform 3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98"/>
                          </a:cubicBezTo>
                          <a:cubicBezTo>
                            <a:pt x="4833" y="197061"/>
                            <a:pt x="7586" y="201185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46"/>
                            <a:pt x="522579" y="213011"/>
                          </a:cubicBezTo>
                          <a:cubicBezTo>
                            <a:pt x="527248" y="211082"/>
                            <a:pt x="531367" y="208329"/>
                            <a:pt x="534940" y="204751"/>
                          </a:cubicBezTo>
                          <a:cubicBezTo>
                            <a:pt x="538513" y="201185"/>
                            <a:pt x="541266" y="197061"/>
                            <a:pt x="543199" y="192398"/>
                          </a:cubicBezTo>
                          <a:cubicBezTo>
                            <a:pt x="545133" y="187722"/>
                            <a:pt x="546100" y="182861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100" y="33059"/>
                            <a:pt x="545133" y="28197"/>
                            <a:pt x="543199" y="23528"/>
                          </a:cubicBezTo>
                          <a:cubicBezTo>
                            <a:pt x="541266" y="18864"/>
                            <a:pt x="538513" y="14747"/>
                            <a:pt x="534940" y="11163"/>
                          </a:cubicBezTo>
                          <a:cubicBezTo>
                            <a:pt x="531367" y="7591"/>
                            <a:pt x="527248" y="4844"/>
                            <a:pt x="522579" y="2903"/>
                          </a:cubicBezTo>
                          <a:cubicBezTo>
                            <a:pt x="517912" y="968"/>
                            <a:pt x="513052" y="0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7" y="0"/>
                            <a:pt x="28187" y="968"/>
                            <a:pt x="23519" y="2903"/>
                          </a:cubicBezTo>
                          <a:cubicBezTo>
                            <a:pt x="18851" y="4844"/>
                            <a:pt x="14732" y="7591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9" behindDoc="1" locked="0" layoutInCell="1" allowOverlap="1">
            <wp:simplePos x="0" y="0"/>
            <wp:positionH relativeFrom="page">
              <wp:posOffset>4032365</wp:posOffset>
            </wp:positionH>
            <wp:positionV relativeFrom="line">
              <wp:posOffset>102224</wp:posOffset>
            </wp:positionV>
            <wp:extent cx="400237" cy="152470"/>
            <wp:effectExtent l="0" t="0" r="0" b="0"/>
            <wp:wrapNone/>
            <wp:docPr id="362" name="Freeform 3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1" y="199188"/>
                            <a:pt x="19600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401"/>
                            <a:pt x="513802" y="200794"/>
                          </a:cubicBezTo>
                          <a:cubicBezTo>
                            <a:pt x="517692" y="199188"/>
                            <a:pt x="521124" y="196894"/>
                            <a:pt x="524102" y="193905"/>
                          </a:cubicBezTo>
                          <a:cubicBezTo>
                            <a:pt x="527079" y="190935"/>
                            <a:pt x="529373" y="187499"/>
                            <a:pt x="530983" y="183611"/>
                          </a:cubicBezTo>
                          <a:cubicBezTo>
                            <a:pt x="532595" y="179729"/>
                            <a:pt x="533400" y="175667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46"/>
                            <a:pt x="532595" y="23491"/>
                            <a:pt x="530983" y="19609"/>
                          </a:cubicBezTo>
                          <a:cubicBezTo>
                            <a:pt x="529373" y="15714"/>
                            <a:pt x="527079" y="12291"/>
                            <a:pt x="524102" y="9302"/>
                          </a:cubicBezTo>
                          <a:cubicBezTo>
                            <a:pt x="521124" y="6332"/>
                            <a:pt x="517692" y="4037"/>
                            <a:pt x="513802" y="2425"/>
                          </a:cubicBezTo>
                          <a:cubicBezTo>
                            <a:pt x="509911" y="819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1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14"/>
                            <a:pt x="2418" y="19609"/>
                          </a:cubicBezTo>
                          <a:cubicBezTo>
                            <a:pt x="806" y="23491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8" behindDoc="1" locked="0" layoutInCell="1" allowOverlap="1">
            <wp:simplePos x="0" y="0"/>
            <wp:positionH relativeFrom="page">
              <wp:posOffset>4027601</wp:posOffset>
            </wp:positionH>
            <wp:positionV relativeFrom="line">
              <wp:posOffset>97460</wp:posOffset>
            </wp:positionV>
            <wp:extent cx="409767" cy="162000"/>
            <wp:effectExtent l="0" t="0" r="0" b="0"/>
            <wp:wrapNone/>
            <wp:docPr id="363" name="Freeform 3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46"/>
                            <a:pt x="522581" y="213011"/>
                          </a:cubicBezTo>
                          <a:cubicBezTo>
                            <a:pt x="527248" y="211082"/>
                            <a:pt x="531368" y="208329"/>
                            <a:pt x="534942" y="204751"/>
                          </a:cubicBezTo>
                          <a:cubicBezTo>
                            <a:pt x="538514" y="201185"/>
                            <a:pt x="541268" y="197061"/>
                            <a:pt x="543201" y="192398"/>
                          </a:cubicBezTo>
                          <a:cubicBezTo>
                            <a:pt x="545134" y="187722"/>
                            <a:pt x="546100" y="182861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59"/>
                            <a:pt x="545134" y="28197"/>
                            <a:pt x="543201" y="23528"/>
                          </a:cubicBezTo>
                          <a:cubicBezTo>
                            <a:pt x="541268" y="18864"/>
                            <a:pt x="538514" y="14747"/>
                            <a:pt x="534942" y="11163"/>
                          </a:cubicBezTo>
                          <a:cubicBezTo>
                            <a:pt x="531368" y="7591"/>
                            <a:pt x="527248" y="4844"/>
                            <a:pt x="522581" y="2903"/>
                          </a:cubicBezTo>
                          <a:cubicBezTo>
                            <a:pt x="517914" y="968"/>
                            <a:pt x="513054" y="0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0"/>
                            <a:pt x="28189" y="968"/>
                            <a:pt x="23521" y="2903"/>
                          </a:cubicBezTo>
                          <a:cubicBezTo>
                            <a:pt x="18853" y="4844"/>
                            <a:pt x="14732" y="7591"/>
                            <a:pt x="11161" y="11163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5" behindDoc="1" locked="0" layoutInCell="1" allowOverlap="1">
            <wp:simplePos x="0" y="0"/>
            <wp:positionH relativeFrom="page">
              <wp:posOffset>5433193</wp:posOffset>
            </wp:positionH>
            <wp:positionV relativeFrom="line">
              <wp:posOffset>102224</wp:posOffset>
            </wp:positionV>
            <wp:extent cx="400236" cy="152470"/>
            <wp:effectExtent l="0" t="0" r="0" b="0"/>
            <wp:wrapNone/>
            <wp:docPr id="364" name="Freeform 3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6" cy="152470"/>
                    </a:xfrm>
                    <a:custGeom>
                      <a:rect l="l" t="t" r="r" b="b"/>
                      <a:pathLst>
                        <a:path w="533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5" y="183611"/>
                          </a:cubicBezTo>
                          <a:cubicBezTo>
                            <a:pt x="4028" y="187499"/>
                            <a:pt x="6323" y="190935"/>
                            <a:pt x="9300" y="193905"/>
                          </a:cubicBezTo>
                          <a:cubicBezTo>
                            <a:pt x="12275" y="196894"/>
                            <a:pt x="15709" y="199188"/>
                            <a:pt x="19598" y="200794"/>
                          </a:cubicBezTo>
                          <a:cubicBezTo>
                            <a:pt x="23487" y="202401"/>
                            <a:pt x="27538" y="203200"/>
                            <a:pt x="31750" y="203200"/>
                          </a:cubicBezTo>
                          <a:lnTo>
                            <a:pt x="501650" y="203200"/>
                          </a:lnTo>
                          <a:cubicBezTo>
                            <a:pt x="505859" y="203200"/>
                            <a:pt x="509909" y="202401"/>
                            <a:pt x="513800" y="200794"/>
                          </a:cubicBezTo>
                          <a:cubicBezTo>
                            <a:pt x="517690" y="199188"/>
                            <a:pt x="521123" y="196894"/>
                            <a:pt x="524101" y="193905"/>
                          </a:cubicBezTo>
                          <a:cubicBezTo>
                            <a:pt x="527077" y="190935"/>
                            <a:pt x="529370" y="187499"/>
                            <a:pt x="530981" y="183611"/>
                          </a:cubicBezTo>
                          <a:cubicBezTo>
                            <a:pt x="532593" y="179729"/>
                            <a:pt x="533400" y="175667"/>
                            <a:pt x="533400" y="171450"/>
                          </a:cubicBezTo>
                          <a:lnTo>
                            <a:pt x="533400" y="31750"/>
                          </a:lnTo>
                          <a:cubicBezTo>
                            <a:pt x="533400" y="27546"/>
                            <a:pt x="532593" y="23491"/>
                            <a:pt x="530981" y="19609"/>
                          </a:cubicBezTo>
                          <a:cubicBezTo>
                            <a:pt x="529370" y="15714"/>
                            <a:pt x="527077" y="12291"/>
                            <a:pt x="524101" y="9302"/>
                          </a:cubicBezTo>
                          <a:cubicBezTo>
                            <a:pt x="521123" y="6332"/>
                            <a:pt x="517690" y="4037"/>
                            <a:pt x="513800" y="2425"/>
                          </a:cubicBezTo>
                          <a:cubicBezTo>
                            <a:pt x="509909" y="819"/>
                            <a:pt x="505859" y="13"/>
                            <a:pt x="501650" y="0"/>
                          </a:cubicBezTo>
                          <a:lnTo>
                            <a:pt x="31750" y="0"/>
                          </a:lnTo>
                          <a:cubicBezTo>
                            <a:pt x="27538" y="13"/>
                            <a:pt x="23487" y="819"/>
                            <a:pt x="19598" y="2431"/>
                          </a:cubicBezTo>
                          <a:cubicBezTo>
                            <a:pt x="15709" y="4037"/>
                            <a:pt x="12275" y="6332"/>
                            <a:pt x="9300" y="9302"/>
                          </a:cubicBezTo>
                          <a:cubicBezTo>
                            <a:pt x="6323" y="12291"/>
                            <a:pt x="4028" y="15714"/>
                            <a:pt x="2415" y="19609"/>
                          </a:cubicBezTo>
                          <a:cubicBezTo>
                            <a:pt x="805" y="23491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4" behindDoc="1" locked="0" layoutInCell="1" allowOverlap="1">
            <wp:simplePos x="0" y="0"/>
            <wp:positionH relativeFrom="page">
              <wp:posOffset>5428428</wp:posOffset>
            </wp:positionH>
            <wp:positionV relativeFrom="line">
              <wp:posOffset>97460</wp:posOffset>
            </wp:positionV>
            <wp:extent cx="409765" cy="162000"/>
            <wp:effectExtent l="0" t="0" r="0" b="0"/>
            <wp:wrapNone/>
            <wp:docPr id="365" name="Freeform 3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5" y="187722"/>
                            <a:pt x="2899" y="192398"/>
                          </a:cubicBezTo>
                          <a:cubicBezTo>
                            <a:pt x="4832" y="197061"/>
                            <a:pt x="7585" y="201185"/>
                            <a:pt x="11159" y="204751"/>
                          </a:cubicBezTo>
                          <a:cubicBezTo>
                            <a:pt x="14730" y="208329"/>
                            <a:pt x="18851" y="211082"/>
                            <a:pt x="23517" y="213011"/>
                          </a:cubicBezTo>
                          <a:cubicBezTo>
                            <a:pt x="28186" y="214946"/>
                            <a:pt x="33046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46"/>
                            <a:pt x="522578" y="213011"/>
                          </a:cubicBezTo>
                          <a:cubicBezTo>
                            <a:pt x="527246" y="211082"/>
                            <a:pt x="531366" y="208329"/>
                            <a:pt x="534939" y="204751"/>
                          </a:cubicBezTo>
                          <a:cubicBezTo>
                            <a:pt x="538512" y="201185"/>
                            <a:pt x="541265" y="197061"/>
                            <a:pt x="543197" y="192398"/>
                          </a:cubicBezTo>
                          <a:cubicBezTo>
                            <a:pt x="545132" y="187722"/>
                            <a:pt x="546100" y="182861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100" y="33059"/>
                            <a:pt x="545132" y="28197"/>
                            <a:pt x="543197" y="23528"/>
                          </a:cubicBezTo>
                          <a:cubicBezTo>
                            <a:pt x="541265" y="18864"/>
                            <a:pt x="538512" y="14747"/>
                            <a:pt x="534939" y="11163"/>
                          </a:cubicBezTo>
                          <a:cubicBezTo>
                            <a:pt x="531366" y="7591"/>
                            <a:pt x="527246" y="4844"/>
                            <a:pt x="522578" y="2903"/>
                          </a:cubicBezTo>
                          <a:cubicBezTo>
                            <a:pt x="517912" y="968"/>
                            <a:pt x="513052" y="0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6" y="0"/>
                            <a:pt x="28186" y="968"/>
                            <a:pt x="23517" y="2903"/>
                          </a:cubicBezTo>
                          <a:cubicBezTo>
                            <a:pt x="18851" y="4844"/>
                            <a:pt x="14730" y="7591"/>
                            <a:pt x="11159" y="11163"/>
                          </a:cubicBezTo>
                          <a:cubicBezTo>
                            <a:pt x="7585" y="14747"/>
                            <a:pt x="4832" y="18864"/>
                            <a:pt x="2899" y="23528"/>
                          </a:cubicBezTo>
                          <a:cubicBezTo>
                            <a:pt x="965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嵌套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try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语句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	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语句可以被嵌套。也就是说，一个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语句可以在另一个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块的内部。每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42" behindDoc="1" locked="0" layoutInCell="1" allowOverlap="1">
            <wp:simplePos x="0" y="0"/>
            <wp:positionH relativeFrom="page">
              <wp:posOffset>1335537</wp:posOffset>
            </wp:positionH>
            <wp:positionV relativeFrom="line">
              <wp:posOffset>85655</wp:posOffset>
            </wp:positionV>
            <wp:extent cx="400236" cy="152470"/>
            <wp:effectExtent l="0" t="0" r="0" b="0"/>
            <wp:wrapNone/>
            <wp:docPr id="366" name="Freeform 3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6" cy="152470"/>
                    </a:xfrm>
                    <a:custGeom>
                      <a:rect l="l" t="t" r="r" b="b"/>
                      <a:pathLst>
                        <a:path w="533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3"/>
                            <a:pt x="6322" y="190928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94"/>
                          </a:cubicBezTo>
                          <a:cubicBezTo>
                            <a:pt x="23489" y="202401"/>
                            <a:pt x="27539" y="203200"/>
                            <a:pt x="31750" y="203200"/>
                          </a:cubicBezTo>
                          <a:lnTo>
                            <a:pt x="501650" y="203200"/>
                          </a:lnTo>
                          <a:cubicBezTo>
                            <a:pt x="505860" y="203200"/>
                            <a:pt x="509910" y="202401"/>
                            <a:pt x="513800" y="200794"/>
                          </a:cubicBezTo>
                          <a:cubicBezTo>
                            <a:pt x="517690" y="199188"/>
                            <a:pt x="521122" y="196894"/>
                            <a:pt x="524101" y="193905"/>
                          </a:cubicBezTo>
                          <a:cubicBezTo>
                            <a:pt x="527077" y="190928"/>
                            <a:pt x="529371" y="187493"/>
                            <a:pt x="530983" y="183605"/>
                          </a:cubicBezTo>
                          <a:cubicBezTo>
                            <a:pt x="532593" y="179723"/>
                            <a:pt x="533400" y="175661"/>
                            <a:pt x="533400" y="171450"/>
                          </a:cubicBezTo>
                          <a:lnTo>
                            <a:pt x="533400" y="31750"/>
                          </a:lnTo>
                          <a:cubicBezTo>
                            <a:pt x="533400" y="27546"/>
                            <a:pt x="532593" y="23497"/>
                            <a:pt x="530983" y="19615"/>
                          </a:cubicBezTo>
                          <a:cubicBezTo>
                            <a:pt x="529371" y="15720"/>
                            <a:pt x="527077" y="12291"/>
                            <a:pt x="524101" y="9302"/>
                          </a:cubicBezTo>
                          <a:cubicBezTo>
                            <a:pt x="521122" y="6332"/>
                            <a:pt x="517690" y="4037"/>
                            <a:pt x="513800" y="2431"/>
                          </a:cubicBezTo>
                          <a:cubicBezTo>
                            <a:pt x="509910" y="819"/>
                            <a:pt x="505860" y="13"/>
                            <a:pt x="501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1" behindDoc="1" locked="0" layoutInCell="1" allowOverlap="1">
            <wp:simplePos x="0" y="0"/>
            <wp:positionH relativeFrom="page">
              <wp:posOffset>1330772</wp:posOffset>
            </wp:positionH>
            <wp:positionV relativeFrom="line">
              <wp:posOffset>80890</wp:posOffset>
            </wp:positionV>
            <wp:extent cx="409765" cy="162000"/>
            <wp:effectExtent l="0" t="0" r="0" b="0"/>
            <wp:wrapNone/>
            <wp:docPr id="367" name="Freeform 3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39"/>
                            <a:pt x="522579" y="213005"/>
                          </a:cubicBezTo>
                          <a:cubicBezTo>
                            <a:pt x="527248" y="211082"/>
                            <a:pt x="531367" y="208329"/>
                            <a:pt x="534940" y="204751"/>
                          </a:cubicBezTo>
                          <a:cubicBezTo>
                            <a:pt x="538513" y="201179"/>
                            <a:pt x="541266" y="197055"/>
                            <a:pt x="543199" y="192392"/>
                          </a:cubicBezTo>
                          <a:cubicBezTo>
                            <a:pt x="545133" y="187722"/>
                            <a:pt x="546100" y="182854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100" y="33059"/>
                            <a:pt x="545133" y="28197"/>
                            <a:pt x="543199" y="23528"/>
                          </a:cubicBezTo>
                          <a:cubicBezTo>
                            <a:pt x="541266" y="18864"/>
                            <a:pt x="538513" y="14747"/>
                            <a:pt x="534940" y="11163"/>
                          </a:cubicBezTo>
                          <a:cubicBezTo>
                            <a:pt x="531367" y="7597"/>
                            <a:pt x="527248" y="4850"/>
                            <a:pt x="522579" y="2909"/>
                          </a:cubicBezTo>
                          <a:cubicBezTo>
                            <a:pt x="517912" y="974"/>
                            <a:pt x="513052" y="13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8" behindDoc="1" locked="0" layoutInCell="1" allowOverlap="1">
            <wp:simplePos x="0" y="0"/>
            <wp:positionH relativeFrom="page">
              <wp:posOffset>4842367</wp:posOffset>
            </wp:positionH>
            <wp:positionV relativeFrom="line">
              <wp:posOffset>85655</wp:posOffset>
            </wp:positionV>
            <wp:extent cx="400237" cy="152470"/>
            <wp:effectExtent l="0" t="0" r="0" b="0"/>
            <wp:wrapNone/>
            <wp:docPr id="368" name="Freeform 3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3"/>
                            <a:pt x="6322" y="190928"/>
                            <a:pt x="9301" y="193905"/>
                          </a:cubicBezTo>
                          <a:cubicBezTo>
                            <a:pt x="12277" y="196894"/>
                            <a:pt x="15711" y="199188"/>
                            <a:pt x="19600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401"/>
                            <a:pt x="513800" y="200794"/>
                          </a:cubicBezTo>
                          <a:cubicBezTo>
                            <a:pt x="517690" y="199188"/>
                            <a:pt x="521124" y="196894"/>
                            <a:pt x="524101" y="193905"/>
                          </a:cubicBezTo>
                          <a:cubicBezTo>
                            <a:pt x="527078" y="190928"/>
                            <a:pt x="529373" y="187493"/>
                            <a:pt x="530983" y="183605"/>
                          </a:cubicBezTo>
                          <a:cubicBezTo>
                            <a:pt x="532595" y="179723"/>
                            <a:pt x="533400" y="175661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46"/>
                            <a:pt x="532595" y="23497"/>
                            <a:pt x="530983" y="19615"/>
                          </a:cubicBezTo>
                          <a:cubicBezTo>
                            <a:pt x="529372" y="15720"/>
                            <a:pt x="527078" y="12291"/>
                            <a:pt x="524101" y="9302"/>
                          </a:cubicBezTo>
                          <a:cubicBezTo>
                            <a:pt x="521124" y="6332"/>
                            <a:pt x="517690" y="4037"/>
                            <a:pt x="513800" y="2431"/>
                          </a:cubicBezTo>
                          <a:cubicBezTo>
                            <a:pt x="509911" y="819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1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21"/>
                          </a:cubicBezTo>
                          <a:cubicBezTo>
                            <a:pt x="806" y="23497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7" behindDoc="1" locked="0" layoutInCell="1" allowOverlap="1">
            <wp:simplePos x="0" y="0"/>
            <wp:positionH relativeFrom="page">
              <wp:posOffset>4837602</wp:posOffset>
            </wp:positionH>
            <wp:positionV relativeFrom="line">
              <wp:posOffset>80890</wp:posOffset>
            </wp:positionV>
            <wp:extent cx="409767" cy="162000"/>
            <wp:effectExtent l="0" t="0" r="0" b="0"/>
            <wp:wrapNone/>
            <wp:docPr id="369" name="Freeform 3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55"/>
                            <a:pt x="7587" y="201179"/>
                            <a:pt x="11160" y="204751"/>
                          </a:cubicBezTo>
                          <a:cubicBezTo>
                            <a:pt x="14732" y="208329"/>
                            <a:pt x="18852" y="211082"/>
                            <a:pt x="23519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39"/>
                            <a:pt x="522581" y="213005"/>
                          </a:cubicBezTo>
                          <a:cubicBezTo>
                            <a:pt x="527248" y="211082"/>
                            <a:pt x="531368" y="208329"/>
                            <a:pt x="534942" y="204751"/>
                          </a:cubicBezTo>
                          <a:cubicBezTo>
                            <a:pt x="538514" y="201179"/>
                            <a:pt x="541268" y="197055"/>
                            <a:pt x="543201" y="192392"/>
                          </a:cubicBezTo>
                          <a:cubicBezTo>
                            <a:pt x="545134" y="187722"/>
                            <a:pt x="546100" y="182854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59"/>
                            <a:pt x="545134" y="28197"/>
                            <a:pt x="543201" y="23528"/>
                          </a:cubicBezTo>
                          <a:cubicBezTo>
                            <a:pt x="541268" y="18864"/>
                            <a:pt x="538514" y="14747"/>
                            <a:pt x="534942" y="11163"/>
                          </a:cubicBezTo>
                          <a:cubicBezTo>
                            <a:pt x="531368" y="7597"/>
                            <a:pt x="527248" y="4850"/>
                            <a:pt x="522581" y="2909"/>
                          </a:cubicBezTo>
                          <a:cubicBezTo>
                            <a:pt x="517914" y="974"/>
                            <a:pt x="513054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2" y="4850"/>
                            <a:pt x="14732" y="7597"/>
                            <a:pt x="11160" y="11163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次进入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语句，异常的前后关系都会被推入堆栈。如果一个内部的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语句不含特殊异常的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545"/>
          <w:tab w:val="left" w:pos="2910"/>
          <w:tab w:val="left" w:pos="4745"/>
          <w:tab w:val="left" w:pos="5977"/>
          <w:tab w:val="left" w:pos="7281"/>
        </w:tabs>
        <w:spacing w:before="0" w:after="0" w:line="315" w:lineRule="exact"/>
        <w:ind w:left="990" w:right="960" w:firstLine="165"/>
      </w:pPr>
      <w:r>
        <w:drawing>
          <wp:anchor simplePos="0" relativeHeight="25165835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52635</wp:posOffset>
            </wp:positionV>
            <wp:extent cx="533648" cy="152470"/>
            <wp:effectExtent l="0" t="0" r="0" b="0"/>
            <wp:wrapNone/>
            <wp:docPr id="370" name="Freeform 3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3"/>
                            <a:pt x="6322" y="190928"/>
                            <a:pt x="9298" y="193899"/>
                          </a:cubicBezTo>
                          <a:cubicBezTo>
                            <a:pt x="12275" y="196888"/>
                            <a:pt x="15709" y="199182"/>
                            <a:pt x="19599" y="200794"/>
                          </a:cubicBezTo>
                          <a:cubicBezTo>
                            <a:pt x="23489" y="202401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8"/>
                          </a:cubicBezTo>
                          <a:cubicBezTo>
                            <a:pt x="695490" y="199182"/>
                            <a:pt x="698922" y="196888"/>
                            <a:pt x="701901" y="193899"/>
                          </a:cubicBezTo>
                          <a:cubicBezTo>
                            <a:pt x="704877" y="190928"/>
                            <a:pt x="707171" y="187493"/>
                            <a:pt x="708783" y="183605"/>
                          </a:cubicBezTo>
                          <a:cubicBezTo>
                            <a:pt x="710393" y="179723"/>
                            <a:pt x="711200" y="175661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9"/>
                            <a:pt x="710393" y="23503"/>
                            <a:pt x="708783" y="19621"/>
                          </a:cubicBezTo>
                          <a:cubicBezTo>
                            <a:pt x="707171" y="15727"/>
                            <a:pt x="704877" y="12297"/>
                            <a:pt x="701901" y="9308"/>
                          </a:cubicBezTo>
                          <a:cubicBezTo>
                            <a:pt x="698922" y="6338"/>
                            <a:pt x="695490" y="4044"/>
                            <a:pt x="691600" y="2438"/>
                          </a:cubicBezTo>
                          <a:cubicBezTo>
                            <a:pt x="687710" y="819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47870</wp:posOffset>
            </wp:positionV>
            <wp:extent cx="543177" cy="162000"/>
            <wp:effectExtent l="0" t="0" r="0" b="0"/>
            <wp:wrapNone/>
            <wp:docPr id="371" name="Freeform 3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8"/>
                          </a:cubicBezTo>
                          <a:cubicBezTo>
                            <a:pt x="4833" y="197061"/>
                            <a:pt x="7586" y="201185"/>
                            <a:pt x="11159" y="204757"/>
                          </a:cubicBezTo>
                          <a:cubicBezTo>
                            <a:pt x="14731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46"/>
                            <a:pt x="700379" y="213011"/>
                          </a:cubicBezTo>
                          <a:cubicBezTo>
                            <a:pt x="705048" y="211082"/>
                            <a:pt x="709167" y="208329"/>
                            <a:pt x="712740" y="204757"/>
                          </a:cubicBezTo>
                          <a:cubicBezTo>
                            <a:pt x="716313" y="201185"/>
                            <a:pt x="719066" y="197061"/>
                            <a:pt x="720999" y="192398"/>
                          </a:cubicBezTo>
                          <a:cubicBezTo>
                            <a:pt x="722933" y="187722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65"/>
                            <a:pt x="722933" y="28203"/>
                            <a:pt x="720999" y="23534"/>
                          </a:cubicBezTo>
                          <a:cubicBezTo>
                            <a:pt x="719066" y="18871"/>
                            <a:pt x="716313" y="14753"/>
                            <a:pt x="712740" y="11169"/>
                          </a:cubicBezTo>
                          <a:cubicBezTo>
                            <a:pt x="709167" y="7603"/>
                            <a:pt x="705048" y="4856"/>
                            <a:pt x="700379" y="2915"/>
                          </a:cubicBezTo>
                          <a:cubicBezTo>
                            <a:pt x="695712" y="986"/>
                            <a:pt x="690852" y="19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9"/>
                            <a:pt x="28187" y="986"/>
                            <a:pt x="23519" y="2915"/>
                          </a:cubicBezTo>
                          <a:cubicBezTo>
                            <a:pt x="18851" y="4856"/>
                            <a:pt x="14731" y="7603"/>
                            <a:pt x="11159" y="11169"/>
                          </a:cubicBezTo>
                          <a:cubicBezTo>
                            <a:pt x="7586" y="14753"/>
                            <a:pt x="4833" y="18871"/>
                            <a:pt x="2900" y="23534"/>
                          </a:cubicBezTo>
                          <a:cubicBezTo>
                            <a:pt x="966" y="28203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2" behindDoc="1" locked="0" layoutInCell="1" allowOverlap="1">
            <wp:simplePos x="0" y="0"/>
            <wp:positionH relativeFrom="page">
              <wp:posOffset>3241422</wp:posOffset>
            </wp:positionH>
            <wp:positionV relativeFrom="line">
              <wp:posOffset>52635</wp:posOffset>
            </wp:positionV>
            <wp:extent cx="400237" cy="152470"/>
            <wp:effectExtent l="0" t="0" r="0" b="0"/>
            <wp:wrapNone/>
            <wp:docPr id="372" name="Freeform 3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3"/>
                            <a:pt x="6322" y="190928"/>
                            <a:pt x="9301" y="193899"/>
                          </a:cubicBezTo>
                          <a:cubicBezTo>
                            <a:pt x="12277" y="196888"/>
                            <a:pt x="15711" y="199182"/>
                            <a:pt x="19600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4"/>
                            <a:pt x="513802" y="200788"/>
                          </a:cubicBezTo>
                          <a:cubicBezTo>
                            <a:pt x="517690" y="199182"/>
                            <a:pt x="521124" y="196888"/>
                            <a:pt x="524101" y="193899"/>
                          </a:cubicBezTo>
                          <a:cubicBezTo>
                            <a:pt x="527078" y="190928"/>
                            <a:pt x="529373" y="187493"/>
                            <a:pt x="530983" y="183605"/>
                          </a:cubicBezTo>
                          <a:cubicBezTo>
                            <a:pt x="532595" y="179723"/>
                            <a:pt x="533400" y="175661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59"/>
                            <a:pt x="532595" y="23503"/>
                            <a:pt x="530983" y="19621"/>
                          </a:cubicBezTo>
                          <a:cubicBezTo>
                            <a:pt x="529373" y="15727"/>
                            <a:pt x="527078" y="12297"/>
                            <a:pt x="524101" y="9308"/>
                          </a:cubicBezTo>
                          <a:cubicBezTo>
                            <a:pt x="521124" y="6338"/>
                            <a:pt x="517690" y="4044"/>
                            <a:pt x="513802" y="2438"/>
                          </a:cubicBezTo>
                          <a:cubicBezTo>
                            <a:pt x="509911" y="819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1" y="4044"/>
                            <a:pt x="12277" y="6338"/>
                            <a:pt x="9301" y="9308"/>
                          </a:cubicBezTo>
                          <a:cubicBezTo>
                            <a:pt x="6322" y="12297"/>
                            <a:pt x="4029" y="15727"/>
                            <a:pt x="2418" y="19621"/>
                          </a:cubicBezTo>
                          <a:cubicBezTo>
                            <a:pt x="806" y="23503"/>
                            <a:pt x="0" y="27559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1" behindDoc="1" locked="0" layoutInCell="1" allowOverlap="1">
            <wp:simplePos x="0" y="0"/>
            <wp:positionH relativeFrom="page">
              <wp:posOffset>3236658</wp:posOffset>
            </wp:positionH>
            <wp:positionV relativeFrom="line">
              <wp:posOffset>47870</wp:posOffset>
            </wp:positionV>
            <wp:extent cx="409767" cy="162000"/>
            <wp:effectExtent l="0" t="0" r="0" b="0"/>
            <wp:wrapNone/>
            <wp:docPr id="373" name="Freeform 3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0" y="204757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46"/>
                            <a:pt x="522581" y="213011"/>
                          </a:cubicBezTo>
                          <a:cubicBezTo>
                            <a:pt x="527250" y="211082"/>
                            <a:pt x="531368" y="208329"/>
                            <a:pt x="534942" y="204757"/>
                          </a:cubicBezTo>
                          <a:cubicBezTo>
                            <a:pt x="538514" y="201185"/>
                            <a:pt x="541268" y="197061"/>
                            <a:pt x="543202" y="192398"/>
                          </a:cubicBezTo>
                          <a:cubicBezTo>
                            <a:pt x="545134" y="187722"/>
                            <a:pt x="546100" y="182854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65"/>
                            <a:pt x="545134" y="28203"/>
                            <a:pt x="543202" y="23534"/>
                          </a:cubicBezTo>
                          <a:cubicBezTo>
                            <a:pt x="541268" y="18871"/>
                            <a:pt x="538514" y="14753"/>
                            <a:pt x="534942" y="11169"/>
                          </a:cubicBezTo>
                          <a:cubicBezTo>
                            <a:pt x="531368" y="7603"/>
                            <a:pt x="527250" y="4856"/>
                            <a:pt x="522581" y="2915"/>
                          </a:cubicBezTo>
                          <a:cubicBezTo>
                            <a:pt x="517914" y="986"/>
                            <a:pt x="513054" y="19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19"/>
                            <a:pt x="28189" y="986"/>
                            <a:pt x="23521" y="2915"/>
                          </a:cubicBezTo>
                          <a:cubicBezTo>
                            <a:pt x="18853" y="4856"/>
                            <a:pt x="14732" y="7603"/>
                            <a:pt x="11160" y="11169"/>
                          </a:cubicBezTo>
                          <a:cubicBezTo>
                            <a:pt x="7587" y="14753"/>
                            <a:pt x="4834" y="18871"/>
                            <a:pt x="2901" y="23534"/>
                          </a:cubicBezTo>
                          <a:cubicBezTo>
                            <a:pt x="968" y="28203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8" behindDoc="1" locked="0" layoutInCell="1" allowOverlap="1">
            <wp:simplePos x="0" y="0"/>
            <wp:positionH relativeFrom="page">
              <wp:posOffset>4022836</wp:posOffset>
            </wp:positionH>
            <wp:positionV relativeFrom="line">
              <wp:posOffset>52635</wp:posOffset>
            </wp:positionV>
            <wp:extent cx="543179" cy="152470"/>
            <wp:effectExtent l="0" t="0" r="0" b="0"/>
            <wp:wrapNone/>
            <wp:docPr id="374" name="Freeform 3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52470"/>
                    </a:xfrm>
                    <a:custGeom>
                      <a:rect l="l" t="t" r="r" b="b"/>
                      <a:pathLst>
                        <a:path w="7239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7" y="183605"/>
                          </a:cubicBezTo>
                          <a:cubicBezTo>
                            <a:pt x="4029" y="187493"/>
                            <a:pt x="6322" y="190928"/>
                            <a:pt x="9301" y="193899"/>
                          </a:cubicBezTo>
                          <a:cubicBezTo>
                            <a:pt x="12277" y="196888"/>
                            <a:pt x="15710" y="199182"/>
                            <a:pt x="19600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692152" y="203200"/>
                          </a:lnTo>
                          <a:cubicBezTo>
                            <a:pt x="696362" y="203200"/>
                            <a:pt x="700411" y="202394"/>
                            <a:pt x="704300" y="200788"/>
                          </a:cubicBezTo>
                          <a:cubicBezTo>
                            <a:pt x="708190" y="199182"/>
                            <a:pt x="711624" y="196888"/>
                            <a:pt x="714601" y="193899"/>
                          </a:cubicBezTo>
                          <a:cubicBezTo>
                            <a:pt x="717578" y="190928"/>
                            <a:pt x="719873" y="187493"/>
                            <a:pt x="721483" y="183605"/>
                          </a:cubicBezTo>
                          <a:cubicBezTo>
                            <a:pt x="723095" y="179723"/>
                            <a:pt x="723900" y="175661"/>
                            <a:pt x="723902" y="171450"/>
                          </a:cubicBezTo>
                          <a:lnTo>
                            <a:pt x="723902" y="31750"/>
                          </a:lnTo>
                          <a:cubicBezTo>
                            <a:pt x="723900" y="27559"/>
                            <a:pt x="723095" y="23503"/>
                            <a:pt x="721483" y="19621"/>
                          </a:cubicBezTo>
                          <a:cubicBezTo>
                            <a:pt x="719873" y="15727"/>
                            <a:pt x="717578" y="12297"/>
                            <a:pt x="714601" y="9308"/>
                          </a:cubicBezTo>
                          <a:cubicBezTo>
                            <a:pt x="711624" y="6338"/>
                            <a:pt x="708190" y="4044"/>
                            <a:pt x="704300" y="2438"/>
                          </a:cubicBezTo>
                          <a:cubicBezTo>
                            <a:pt x="700411" y="819"/>
                            <a:pt x="696362" y="13"/>
                            <a:pt x="6921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08"/>
                          </a:cubicBezTo>
                          <a:cubicBezTo>
                            <a:pt x="6322" y="12297"/>
                            <a:pt x="4029" y="15727"/>
                            <a:pt x="2417" y="19621"/>
                          </a:cubicBezTo>
                          <a:cubicBezTo>
                            <a:pt x="806" y="23503"/>
                            <a:pt x="0" y="27559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7" behindDoc="1" locked="0" layoutInCell="1" allowOverlap="1">
            <wp:simplePos x="0" y="0"/>
            <wp:positionH relativeFrom="page">
              <wp:posOffset>4018071</wp:posOffset>
            </wp:positionH>
            <wp:positionV relativeFrom="line">
              <wp:posOffset>47870</wp:posOffset>
            </wp:positionV>
            <wp:extent cx="552708" cy="162000"/>
            <wp:effectExtent l="0" t="0" r="0" b="0"/>
            <wp:wrapNone/>
            <wp:docPr id="375" name="Freeform 3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2708" cy="162000"/>
                    </a:xfrm>
                    <a:custGeom>
                      <a:rect l="l" t="t" r="r" b="b"/>
                      <a:pathLst>
                        <a:path w="7366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7"/>
                          </a:cubicBezTo>
                          <a:cubicBezTo>
                            <a:pt x="14732" y="208329"/>
                            <a:pt x="18852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698502" y="215900"/>
                          </a:lnTo>
                          <a:cubicBezTo>
                            <a:pt x="703554" y="215900"/>
                            <a:pt x="708414" y="214946"/>
                            <a:pt x="713081" y="213011"/>
                          </a:cubicBezTo>
                          <a:cubicBezTo>
                            <a:pt x="717748" y="211082"/>
                            <a:pt x="721868" y="208329"/>
                            <a:pt x="725442" y="204757"/>
                          </a:cubicBezTo>
                          <a:cubicBezTo>
                            <a:pt x="729014" y="201185"/>
                            <a:pt x="731768" y="197061"/>
                            <a:pt x="733701" y="192398"/>
                          </a:cubicBezTo>
                          <a:cubicBezTo>
                            <a:pt x="735634" y="187722"/>
                            <a:pt x="736600" y="182854"/>
                            <a:pt x="736602" y="177800"/>
                          </a:cubicBezTo>
                          <a:lnTo>
                            <a:pt x="736602" y="38100"/>
                          </a:lnTo>
                          <a:cubicBezTo>
                            <a:pt x="736600" y="33065"/>
                            <a:pt x="735634" y="28203"/>
                            <a:pt x="733701" y="23534"/>
                          </a:cubicBezTo>
                          <a:cubicBezTo>
                            <a:pt x="731768" y="18871"/>
                            <a:pt x="729014" y="14753"/>
                            <a:pt x="725442" y="11169"/>
                          </a:cubicBezTo>
                          <a:cubicBezTo>
                            <a:pt x="721868" y="7603"/>
                            <a:pt x="717748" y="4856"/>
                            <a:pt x="713081" y="2915"/>
                          </a:cubicBezTo>
                          <a:cubicBezTo>
                            <a:pt x="708414" y="986"/>
                            <a:pt x="703554" y="19"/>
                            <a:pt x="698502" y="0"/>
                          </a:cubicBezTo>
                          <a:lnTo>
                            <a:pt x="38102" y="0"/>
                          </a:lnTo>
                          <a:cubicBezTo>
                            <a:pt x="33048" y="19"/>
                            <a:pt x="28189" y="986"/>
                            <a:pt x="23521" y="2915"/>
                          </a:cubicBezTo>
                          <a:cubicBezTo>
                            <a:pt x="18852" y="4856"/>
                            <a:pt x="14732" y="7603"/>
                            <a:pt x="11161" y="11169"/>
                          </a:cubicBezTo>
                          <a:cubicBezTo>
                            <a:pt x="7587" y="14753"/>
                            <a:pt x="4834" y="18871"/>
                            <a:pt x="2901" y="23534"/>
                          </a:cubicBezTo>
                          <a:cubicBezTo>
                            <a:pt x="968" y="28203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处理程序，堆栈将弹出，下一个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处理程序将检查是否与之匹配。这个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77" behindDoc="1" locked="0" layoutInCell="1" allowOverlap="1">
            <wp:simplePos x="0" y="0"/>
            <wp:positionH relativeFrom="page">
              <wp:posOffset>2078833</wp:posOffset>
            </wp:positionH>
            <wp:positionV relativeFrom="line">
              <wp:posOffset>52635</wp:posOffset>
            </wp:positionV>
            <wp:extent cx="533648" cy="152470"/>
            <wp:effectExtent l="0" t="0" r="0" b="0"/>
            <wp:wrapNone/>
            <wp:docPr id="376" name="Freeform 3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3"/>
                            <a:pt x="2416" y="183605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8"/>
                          </a:cubicBezTo>
                          <a:cubicBezTo>
                            <a:pt x="695490" y="199188"/>
                            <a:pt x="698922" y="196894"/>
                            <a:pt x="701901" y="193905"/>
                          </a:cubicBezTo>
                          <a:cubicBezTo>
                            <a:pt x="704877" y="190935"/>
                            <a:pt x="707171" y="187499"/>
                            <a:pt x="708783" y="183611"/>
                          </a:cubicBezTo>
                          <a:cubicBezTo>
                            <a:pt x="710393" y="179729"/>
                            <a:pt x="711200" y="175667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2"/>
                            <a:pt x="710393" y="23497"/>
                            <a:pt x="708783" y="19615"/>
                          </a:cubicBezTo>
                          <a:cubicBezTo>
                            <a:pt x="707171" y="15720"/>
                            <a:pt x="704877" y="12291"/>
                            <a:pt x="701901" y="9308"/>
                          </a:cubicBezTo>
                          <a:cubicBezTo>
                            <a:pt x="698922" y="6338"/>
                            <a:pt x="695490" y="4044"/>
                            <a:pt x="691600" y="2431"/>
                          </a:cubicBezTo>
                          <a:cubicBezTo>
                            <a:pt x="687710" y="825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6" behindDoc="1" locked="0" layoutInCell="1" allowOverlap="1">
            <wp:simplePos x="0" y="0"/>
            <wp:positionH relativeFrom="page">
              <wp:posOffset>2074068</wp:posOffset>
            </wp:positionH>
            <wp:positionV relativeFrom="line">
              <wp:posOffset>47870</wp:posOffset>
            </wp:positionV>
            <wp:extent cx="543177" cy="162000"/>
            <wp:effectExtent l="0" t="0" r="0" b="0"/>
            <wp:wrapNone/>
            <wp:docPr id="377" name="Freeform 3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3"/>
                            <a:pt x="18851" y="211070"/>
                            <a:pt x="23520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9" y="213005"/>
                          </a:cubicBezTo>
                          <a:cubicBezTo>
                            <a:pt x="705048" y="211070"/>
                            <a:pt x="709167" y="208323"/>
                            <a:pt x="712740" y="204751"/>
                          </a:cubicBezTo>
                          <a:cubicBezTo>
                            <a:pt x="716313" y="201179"/>
                            <a:pt x="719066" y="197055"/>
                            <a:pt x="720999" y="192392"/>
                          </a:cubicBezTo>
                          <a:cubicBezTo>
                            <a:pt x="722933" y="187722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9"/>
                            <a:pt x="722933" y="28197"/>
                            <a:pt x="721000" y="23528"/>
                          </a:cubicBezTo>
                          <a:cubicBezTo>
                            <a:pt x="719066" y="18871"/>
                            <a:pt x="716313" y="14753"/>
                            <a:pt x="712740" y="11169"/>
                          </a:cubicBezTo>
                          <a:cubicBezTo>
                            <a:pt x="709167" y="7597"/>
                            <a:pt x="705048" y="4850"/>
                            <a:pt x="700379" y="2909"/>
                          </a:cubicBezTo>
                          <a:cubicBezTo>
                            <a:pt x="695712" y="980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20" y="2909"/>
                          </a:cubicBezTo>
                          <a:cubicBezTo>
                            <a:pt x="18851" y="4850"/>
                            <a:pt x="14732" y="7597"/>
                            <a:pt x="11159" y="11169"/>
                          </a:cubicBezTo>
                          <a:cubicBezTo>
                            <a:pt x="7586" y="14753"/>
                            <a:pt x="4833" y="18871"/>
                            <a:pt x="2899" y="23534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5" behindDoc="1" locked="0" layoutInCell="1" allowOverlap="1">
            <wp:simplePos x="0" y="0"/>
            <wp:positionH relativeFrom="page">
              <wp:posOffset>4851896</wp:posOffset>
            </wp:positionH>
            <wp:positionV relativeFrom="line">
              <wp:posOffset>52635</wp:posOffset>
            </wp:positionV>
            <wp:extent cx="400237" cy="152470"/>
            <wp:effectExtent l="0" t="0" r="0" b="0"/>
            <wp:wrapNone/>
            <wp:docPr id="378" name="Freeform 3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3"/>
                            <a:pt x="2418" y="183605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88"/>
                          </a:cubicBezTo>
                          <a:cubicBezTo>
                            <a:pt x="23490" y="202394"/>
                            <a:pt x="27540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4"/>
                            <a:pt x="513800" y="200788"/>
                          </a:cubicBezTo>
                          <a:cubicBezTo>
                            <a:pt x="517690" y="199188"/>
                            <a:pt x="521124" y="196894"/>
                            <a:pt x="524101" y="193905"/>
                          </a:cubicBezTo>
                          <a:cubicBezTo>
                            <a:pt x="527079" y="190935"/>
                            <a:pt x="529372" y="187499"/>
                            <a:pt x="530983" y="183611"/>
                          </a:cubicBezTo>
                          <a:cubicBezTo>
                            <a:pt x="532595" y="179729"/>
                            <a:pt x="533402" y="175667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2" y="27552"/>
                            <a:pt x="532595" y="23497"/>
                            <a:pt x="530983" y="19615"/>
                          </a:cubicBezTo>
                          <a:cubicBezTo>
                            <a:pt x="529372" y="15720"/>
                            <a:pt x="527079" y="12291"/>
                            <a:pt x="524101" y="9308"/>
                          </a:cubicBezTo>
                          <a:cubicBezTo>
                            <a:pt x="521124" y="6338"/>
                            <a:pt x="517690" y="4044"/>
                            <a:pt x="513800" y="2431"/>
                          </a:cubicBezTo>
                          <a:cubicBezTo>
                            <a:pt x="509911" y="825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0" y="13"/>
                            <a:pt x="23490" y="825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08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4" behindDoc="1" locked="0" layoutInCell="1" allowOverlap="1">
            <wp:simplePos x="0" y="0"/>
            <wp:positionH relativeFrom="page">
              <wp:posOffset>4847132</wp:posOffset>
            </wp:positionH>
            <wp:positionV relativeFrom="line">
              <wp:posOffset>47870</wp:posOffset>
            </wp:positionV>
            <wp:extent cx="409767" cy="162000"/>
            <wp:effectExtent l="0" t="0" r="0" b="0"/>
            <wp:wrapNone/>
            <wp:docPr id="379" name="Freeform 3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55"/>
                            <a:pt x="7587" y="201179"/>
                            <a:pt x="11161" y="204751"/>
                          </a:cubicBezTo>
                          <a:cubicBezTo>
                            <a:pt x="14732" y="208323"/>
                            <a:pt x="18853" y="211070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2" y="215900"/>
                            <a:pt x="517913" y="214939"/>
                            <a:pt x="522581" y="213005"/>
                          </a:cubicBezTo>
                          <a:cubicBezTo>
                            <a:pt x="527248" y="211070"/>
                            <a:pt x="531368" y="208323"/>
                            <a:pt x="534941" y="204751"/>
                          </a:cubicBezTo>
                          <a:cubicBezTo>
                            <a:pt x="538514" y="201179"/>
                            <a:pt x="541265" y="197055"/>
                            <a:pt x="543199" y="192392"/>
                          </a:cubicBezTo>
                          <a:cubicBezTo>
                            <a:pt x="545134" y="187722"/>
                            <a:pt x="546102" y="182854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2" y="33059"/>
                            <a:pt x="545134" y="28197"/>
                            <a:pt x="543201" y="23528"/>
                          </a:cubicBezTo>
                          <a:cubicBezTo>
                            <a:pt x="541267" y="18871"/>
                            <a:pt x="538514" y="14753"/>
                            <a:pt x="534941" y="11169"/>
                          </a:cubicBezTo>
                          <a:cubicBezTo>
                            <a:pt x="531368" y="7597"/>
                            <a:pt x="527248" y="4850"/>
                            <a:pt x="522581" y="2909"/>
                          </a:cubicBezTo>
                          <a:cubicBezTo>
                            <a:pt x="517913" y="980"/>
                            <a:pt x="513052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09"/>
                          </a:cubicBezTo>
                          <a:cubicBezTo>
                            <a:pt x="18853" y="4850"/>
                            <a:pt x="14732" y="7597"/>
                            <a:pt x="11161" y="11169"/>
                          </a:cubicBezTo>
                          <a:cubicBezTo>
                            <a:pt x="7587" y="14753"/>
                            <a:pt x="4834" y="18871"/>
                            <a:pt x="2901" y="23534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过程将继续直到一个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语句被匹配成功，或者是直到所有的嵌套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语句被检查完毕。如果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92" behindDoc="1" locked="0" layoutInCell="1" allowOverlap="1">
            <wp:simplePos x="0" y="0"/>
            <wp:positionH relativeFrom="page">
              <wp:posOffset>1211654</wp:posOffset>
            </wp:positionH>
            <wp:positionV relativeFrom="line">
              <wp:posOffset>102225</wp:posOffset>
            </wp:positionV>
            <wp:extent cx="533648" cy="152470"/>
            <wp:effectExtent l="0" t="0" r="0" b="0"/>
            <wp:wrapNone/>
            <wp:docPr id="380" name="Freeform 3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499"/>
                            <a:pt x="6322" y="190935"/>
                            <a:pt x="9298" y="193911"/>
                          </a:cubicBezTo>
                          <a:cubicBezTo>
                            <a:pt x="12275" y="196894"/>
                            <a:pt x="15709" y="199188"/>
                            <a:pt x="19599" y="200794"/>
                          </a:cubicBezTo>
                          <a:cubicBezTo>
                            <a:pt x="23489" y="202401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401"/>
                            <a:pt x="691600" y="200794"/>
                          </a:cubicBezTo>
                          <a:cubicBezTo>
                            <a:pt x="695490" y="199188"/>
                            <a:pt x="698922" y="196894"/>
                            <a:pt x="701901" y="193911"/>
                          </a:cubicBezTo>
                          <a:cubicBezTo>
                            <a:pt x="704877" y="190935"/>
                            <a:pt x="707171" y="187499"/>
                            <a:pt x="708783" y="183611"/>
                          </a:cubicBezTo>
                          <a:cubicBezTo>
                            <a:pt x="710393" y="179729"/>
                            <a:pt x="711200" y="175667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2"/>
                            <a:pt x="710393" y="23497"/>
                            <a:pt x="708783" y="19615"/>
                          </a:cubicBezTo>
                          <a:cubicBezTo>
                            <a:pt x="707171" y="15720"/>
                            <a:pt x="704877" y="12291"/>
                            <a:pt x="701901" y="9302"/>
                          </a:cubicBezTo>
                          <a:cubicBezTo>
                            <a:pt x="698922" y="6332"/>
                            <a:pt x="695490" y="4037"/>
                            <a:pt x="691600" y="2425"/>
                          </a:cubicBezTo>
                          <a:cubicBezTo>
                            <a:pt x="687710" y="819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1" behindDoc="1" locked="0" layoutInCell="1" allowOverlap="1">
            <wp:simplePos x="0" y="0"/>
            <wp:positionH relativeFrom="page">
              <wp:posOffset>1206890</wp:posOffset>
            </wp:positionH>
            <wp:positionV relativeFrom="line">
              <wp:posOffset>97460</wp:posOffset>
            </wp:positionV>
            <wp:extent cx="543177" cy="162000"/>
            <wp:effectExtent l="0" t="0" r="0" b="0"/>
            <wp:wrapNone/>
            <wp:docPr id="381" name="Freeform 3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8"/>
                          </a:cubicBezTo>
                          <a:cubicBezTo>
                            <a:pt x="4833" y="197061"/>
                            <a:pt x="7586" y="201185"/>
                            <a:pt x="11159" y="204757"/>
                          </a:cubicBezTo>
                          <a:cubicBezTo>
                            <a:pt x="14732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46"/>
                            <a:pt x="700379" y="213011"/>
                          </a:cubicBezTo>
                          <a:cubicBezTo>
                            <a:pt x="705048" y="211082"/>
                            <a:pt x="709167" y="208329"/>
                            <a:pt x="712740" y="204757"/>
                          </a:cubicBezTo>
                          <a:cubicBezTo>
                            <a:pt x="716313" y="201185"/>
                            <a:pt x="719066" y="197061"/>
                            <a:pt x="720999" y="192398"/>
                          </a:cubicBezTo>
                          <a:cubicBezTo>
                            <a:pt x="722933" y="187722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9"/>
                            <a:pt x="722933" y="28197"/>
                            <a:pt x="720999" y="23528"/>
                          </a:cubicBezTo>
                          <a:cubicBezTo>
                            <a:pt x="719066" y="18864"/>
                            <a:pt x="716313" y="14747"/>
                            <a:pt x="712740" y="11163"/>
                          </a:cubicBezTo>
                          <a:cubicBezTo>
                            <a:pt x="709167" y="7591"/>
                            <a:pt x="705048" y="4844"/>
                            <a:pt x="700379" y="2903"/>
                          </a:cubicBezTo>
                          <a:cubicBezTo>
                            <a:pt x="695712" y="974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3"/>
                          </a:cubicBezTo>
                          <a:cubicBezTo>
                            <a:pt x="18851" y="4844"/>
                            <a:pt x="14732" y="7591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没有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语句匹配，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运行时系统将处理这个异常。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【演示】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406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-695018</wp:posOffset>
            </wp:positionV>
            <wp:extent cx="5678213" cy="3699674"/>
            <wp:effectExtent l="0" t="0" r="0" b="0"/>
            <wp:wrapNone/>
            <wp:docPr id="382" name="Picture 38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>
                      <a:picLocks noChangeAspect="0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3699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373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-671194</wp:posOffset>
            </wp:positionV>
            <wp:extent cx="368459" cy="3675850"/>
            <wp:effectExtent l="0" t="0" r="0" b="0"/>
            <wp:wrapNone/>
            <wp:docPr id="383" name="Picture 38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>
                      <a:picLocks noChangeAspect="0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67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7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-671194</wp:posOffset>
            </wp:positionV>
            <wp:extent cx="5619174" cy="3675147"/>
            <wp:effectExtent l="0" t="0" r="0" b="0"/>
            <wp:wrapNone/>
            <wp:docPr id="384" name="Picture 38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>
                      <a:picLocks noChangeAspect="0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3675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NestTry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 = 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ArrayIndexOutOfBoundsException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"ArrayIndexOutOfBounds :"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 }  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ArithmeticException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"Divide by 0"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6810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49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86" name="Freeform 3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87" name="Freeform 3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88" name="Freeform 3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89" name="Freeform 3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90" name="Freeform 3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91" name="Freeform 3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92" name="Freeform 39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93" name="Freeform 39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394" name="Freeform 39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395" name="Freeform 39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396" name="Freeform 39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397" name="Freeform 39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66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54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-318635</wp:posOffset>
            </wp:positionV>
            <wp:extent cx="368459" cy="2437381"/>
            <wp:effectExtent l="0" t="0" r="0" b="0"/>
            <wp:wrapNone/>
            <wp:docPr id="398" name="Picture 39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>
                      <a:picLocks noChangeAspect="0" noChangeArrowheads="1"/>
                    </pic:cNvPicPr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437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5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-318635</wp:posOffset>
            </wp:positionV>
            <wp:extent cx="5619174" cy="2426812"/>
            <wp:effectExtent l="0" t="0" r="0" b="0"/>
            <wp:wrapNone/>
            <wp:docPr id="399" name="Picture 39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>
                      <a:picLocks noChangeAspect="0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2426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-490165</wp:posOffset>
            </wp:positionV>
            <wp:extent cx="5678213" cy="2437381"/>
            <wp:effectExtent l="0" t="0" r="0" b="0"/>
            <wp:wrapNone/>
            <wp:docPr id="400" name="Picture 4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>
                      <a:picLocks noChangeAspect="0" noChangeArrowheads="1"/>
                    </pic:cNvPicPr>
                  </pic:nvPicPr>
                  <pic:blipFill>
                    <a:blip r:embed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2437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5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77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7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</w:t>
      </w:r>
      <w:r>
        <w:rPr lang="zh-CN" sz="17" baseline="0" dirty="0">
          <w:jc w:val="left"/>
          <w:rFonts w:ascii="新宋体" w:hAnsi="新宋体" w:cs="新宋体"/>
          <w:color w:val="AA5500"/>
          <w:sz w:val="17"/>
          <w:szCs w:val="17"/>
        </w:rPr>
        <w:t>分析运行：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\java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NestTry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pacing w:val="-4"/>
          <w:sz w:val="17"/>
          <w:szCs w:val="17"/>
        </w:rPr>
        <w:t>one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Divide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0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ArithmeticException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pacing w:val="-2"/>
          <w:sz w:val="17"/>
          <w:szCs w:val="17"/>
        </w:rPr>
        <w:t>zero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\java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NestTry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one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pacing w:val="-4"/>
          <w:sz w:val="17"/>
          <w:szCs w:val="17"/>
        </w:rPr>
        <w:t>two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7127" w:space="0"/>
          </w:cols>
          <w:docGrid w:linePitch="360"/>
        </w:sect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ArrayIndexOutOfBounds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: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java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lang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ArrayIndexOutOfBoundsException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: </w:t>
      </w:r>
      <w:r>
        <w:rPr lang="zh-CN" sz="17" baseline="0" dirty="0">
          <w:jc w:val="left"/>
          <w:rFonts w:ascii="Lucida Console" w:hAnsi="Lucida Console" w:cs="Lucida Console"/>
          <w:color w:val="116644"/>
          <w:spacing w:val="-7"/>
          <w:sz w:val="17"/>
          <w:szCs w:val="17"/>
        </w:rPr>
        <w:t>42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081"/>
          <w:tab w:val="left" w:pos="4861"/>
          <w:tab w:val="left" w:pos="5302"/>
          <w:tab w:val="left" w:pos="6719"/>
          <w:tab w:val="left" w:pos="9182"/>
        </w:tabs>
        <w:spacing w:before="238" w:after="0" w:line="352" w:lineRule="exact"/>
        <w:ind w:left="990" w:right="927" w:firstLine="0"/>
      </w:pPr>
      <w:r>
        <w:drawing>
          <wp:anchor simplePos="0" relativeHeight="251658250" behindDoc="1" locked="0" layoutInCell="1" allowOverlap="1">
            <wp:simplePos x="0" y="0"/>
            <wp:positionH relativeFrom="page">
              <wp:posOffset>4499307</wp:posOffset>
            </wp:positionH>
            <wp:positionV relativeFrom="line">
              <wp:posOffset>276853</wp:posOffset>
            </wp:positionV>
            <wp:extent cx="400237" cy="152470"/>
            <wp:effectExtent l="0" t="0" r="0" b="0"/>
            <wp:wrapNone/>
            <wp:docPr id="401" name="Freeform 4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2" y="190935"/>
                            <a:pt x="9301" y="193911"/>
                          </a:cubicBezTo>
                          <a:cubicBezTo>
                            <a:pt x="12277" y="196894"/>
                            <a:pt x="15710" y="199188"/>
                            <a:pt x="19600" y="200794"/>
                          </a:cubicBezTo>
                          <a:cubicBezTo>
                            <a:pt x="23490" y="202401"/>
                            <a:pt x="27540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0" y="202401"/>
                            <a:pt x="513800" y="200794"/>
                          </a:cubicBezTo>
                          <a:cubicBezTo>
                            <a:pt x="517690" y="199188"/>
                            <a:pt x="521124" y="196894"/>
                            <a:pt x="524101" y="193911"/>
                          </a:cubicBezTo>
                          <a:cubicBezTo>
                            <a:pt x="527078" y="190935"/>
                            <a:pt x="529373" y="187499"/>
                            <a:pt x="530985" y="183611"/>
                          </a:cubicBezTo>
                          <a:cubicBezTo>
                            <a:pt x="532595" y="179729"/>
                            <a:pt x="533400" y="175667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52"/>
                            <a:pt x="532595" y="23497"/>
                            <a:pt x="530983" y="19615"/>
                          </a:cubicBezTo>
                          <a:cubicBezTo>
                            <a:pt x="529373" y="15720"/>
                            <a:pt x="527078" y="12291"/>
                            <a:pt x="524101" y="9302"/>
                          </a:cubicBezTo>
                          <a:cubicBezTo>
                            <a:pt x="521124" y="6332"/>
                            <a:pt x="517690" y="4037"/>
                            <a:pt x="513800" y="2425"/>
                          </a:cubicBezTo>
                          <a:cubicBezTo>
                            <a:pt x="509910" y="819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0" y="13"/>
                            <a:pt x="23490" y="825"/>
                            <a:pt x="19600" y="2438"/>
                          </a:cubicBezTo>
                          <a:cubicBezTo>
                            <a:pt x="15710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9" behindDoc="1" locked="0" layoutInCell="1" allowOverlap="1">
            <wp:simplePos x="0" y="0"/>
            <wp:positionH relativeFrom="page">
              <wp:posOffset>4494543</wp:posOffset>
            </wp:positionH>
            <wp:positionV relativeFrom="line">
              <wp:posOffset>272088</wp:posOffset>
            </wp:positionV>
            <wp:extent cx="409767" cy="162000"/>
            <wp:effectExtent l="0" t="0" r="0" b="0"/>
            <wp:wrapNone/>
            <wp:docPr id="402" name="Freeform 4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7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46"/>
                            <a:pt x="522581" y="213011"/>
                          </a:cubicBezTo>
                          <a:cubicBezTo>
                            <a:pt x="527248" y="211082"/>
                            <a:pt x="531368" y="208329"/>
                            <a:pt x="534942" y="204757"/>
                          </a:cubicBezTo>
                          <a:cubicBezTo>
                            <a:pt x="538514" y="201185"/>
                            <a:pt x="541268" y="197061"/>
                            <a:pt x="543201" y="192398"/>
                          </a:cubicBezTo>
                          <a:cubicBezTo>
                            <a:pt x="545134" y="187722"/>
                            <a:pt x="546100" y="182854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59"/>
                            <a:pt x="545134" y="28197"/>
                            <a:pt x="543201" y="23528"/>
                          </a:cubicBezTo>
                          <a:cubicBezTo>
                            <a:pt x="541268" y="18864"/>
                            <a:pt x="538514" y="14747"/>
                            <a:pt x="534942" y="11163"/>
                          </a:cubicBezTo>
                          <a:cubicBezTo>
                            <a:pt x="531368" y="7591"/>
                            <a:pt x="527248" y="4844"/>
                            <a:pt x="522581" y="2903"/>
                          </a:cubicBezTo>
                          <a:cubicBezTo>
                            <a:pt x="517914" y="974"/>
                            <a:pt x="513054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3"/>
                          </a:cubicBezTo>
                          <a:cubicBezTo>
                            <a:pt x="18853" y="4844"/>
                            <a:pt x="14732" y="7591"/>
                            <a:pt x="11161" y="11163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分析：正如程序中所显示的，该程序在一个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try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块中嵌套了另一个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块。程序工作如下：当你在没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57" behindDoc="1" locked="0" layoutInCell="1" allowOverlap="1">
            <wp:simplePos x="0" y="0"/>
            <wp:positionH relativeFrom="page">
              <wp:posOffset>3317658</wp:posOffset>
            </wp:positionH>
            <wp:positionV relativeFrom="line">
              <wp:posOffset>125723</wp:posOffset>
            </wp:positionV>
            <wp:extent cx="400237" cy="152470"/>
            <wp:effectExtent l="0" t="0" r="0" b="0"/>
            <wp:wrapNone/>
            <wp:docPr id="403" name="Freeform 4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2" y="190928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4"/>
                            <a:pt x="513802" y="200788"/>
                          </a:cubicBezTo>
                          <a:cubicBezTo>
                            <a:pt x="517692" y="199188"/>
                            <a:pt x="521124" y="196894"/>
                            <a:pt x="524102" y="193905"/>
                          </a:cubicBezTo>
                          <a:cubicBezTo>
                            <a:pt x="527079" y="190928"/>
                            <a:pt x="529373" y="187499"/>
                            <a:pt x="530985" y="183611"/>
                          </a:cubicBezTo>
                          <a:cubicBezTo>
                            <a:pt x="532597" y="179729"/>
                            <a:pt x="533400" y="175667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52"/>
                            <a:pt x="532597" y="23497"/>
                            <a:pt x="530985" y="19615"/>
                          </a:cubicBezTo>
                          <a:cubicBezTo>
                            <a:pt x="529373" y="15720"/>
                            <a:pt x="527079" y="12291"/>
                            <a:pt x="524102" y="9308"/>
                          </a:cubicBezTo>
                          <a:cubicBezTo>
                            <a:pt x="521124" y="6332"/>
                            <a:pt x="517692" y="4037"/>
                            <a:pt x="513802" y="2438"/>
                          </a:cubicBezTo>
                          <a:cubicBezTo>
                            <a:pt x="509911" y="819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0" y="4037"/>
                            <a:pt x="12277" y="6332"/>
                            <a:pt x="9301" y="9308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3312893</wp:posOffset>
            </wp:positionH>
            <wp:positionV relativeFrom="line">
              <wp:posOffset>120958</wp:posOffset>
            </wp:positionV>
            <wp:extent cx="409767" cy="162000"/>
            <wp:effectExtent l="0" t="0" r="0" b="0"/>
            <wp:wrapNone/>
            <wp:docPr id="404" name="Freeform 4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1"/>
                          </a:cubicBezTo>
                          <a:cubicBezTo>
                            <a:pt x="14732" y="208323"/>
                            <a:pt x="18853" y="211070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39"/>
                            <a:pt x="522581" y="213005"/>
                          </a:cubicBezTo>
                          <a:cubicBezTo>
                            <a:pt x="527250" y="211070"/>
                            <a:pt x="531369" y="208323"/>
                            <a:pt x="534942" y="204751"/>
                          </a:cubicBezTo>
                          <a:cubicBezTo>
                            <a:pt x="538514" y="201185"/>
                            <a:pt x="541268" y="197061"/>
                            <a:pt x="543201" y="192398"/>
                          </a:cubicBezTo>
                          <a:cubicBezTo>
                            <a:pt x="545134" y="187722"/>
                            <a:pt x="546100" y="182861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59"/>
                            <a:pt x="545134" y="28197"/>
                            <a:pt x="543201" y="23528"/>
                          </a:cubicBezTo>
                          <a:cubicBezTo>
                            <a:pt x="541268" y="18864"/>
                            <a:pt x="538514" y="14747"/>
                            <a:pt x="534942" y="11169"/>
                          </a:cubicBezTo>
                          <a:cubicBezTo>
                            <a:pt x="531369" y="7597"/>
                            <a:pt x="527250" y="4850"/>
                            <a:pt x="522581" y="2915"/>
                          </a:cubicBezTo>
                          <a:cubicBezTo>
                            <a:pt x="517914" y="980"/>
                            <a:pt x="513054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15"/>
                          </a:cubicBezTo>
                          <a:cubicBezTo>
                            <a:pt x="18853" y="4850"/>
                            <a:pt x="14732" y="7597"/>
                            <a:pt x="11161" y="11169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有命令行参数的情况下执行该程序，外面的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块将产生一个被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除的异常。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67" behindDoc="1" locked="0" layoutInCell="1" allowOverlap="1">
            <wp:simplePos x="0" y="0"/>
            <wp:positionH relativeFrom="page">
              <wp:posOffset>3594011</wp:posOffset>
            </wp:positionH>
            <wp:positionV relativeFrom="line">
              <wp:posOffset>125723</wp:posOffset>
            </wp:positionV>
            <wp:extent cx="409767" cy="152470"/>
            <wp:effectExtent l="0" t="0" r="0" b="0"/>
            <wp:wrapNone/>
            <wp:docPr id="405" name="Freeform 4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52470"/>
                    </a:xfrm>
                    <a:custGeom>
                      <a:rect l="l" t="t" r="r" b="b"/>
                      <a:pathLst>
                        <a:path w="5461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11"/>
                          </a:cubicBezTo>
                          <a:cubicBezTo>
                            <a:pt x="4029" y="187505"/>
                            <a:pt x="6324" y="190941"/>
                            <a:pt x="9301" y="193911"/>
                          </a:cubicBezTo>
                          <a:cubicBezTo>
                            <a:pt x="12277" y="196894"/>
                            <a:pt x="15711" y="199188"/>
                            <a:pt x="19601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514352" y="203200"/>
                          </a:lnTo>
                          <a:cubicBezTo>
                            <a:pt x="518562" y="203200"/>
                            <a:pt x="522611" y="202401"/>
                            <a:pt x="526502" y="200801"/>
                          </a:cubicBezTo>
                          <a:cubicBezTo>
                            <a:pt x="530390" y="199188"/>
                            <a:pt x="533824" y="196894"/>
                            <a:pt x="536801" y="193911"/>
                          </a:cubicBezTo>
                          <a:cubicBezTo>
                            <a:pt x="539778" y="190941"/>
                            <a:pt x="542073" y="187505"/>
                            <a:pt x="543683" y="183611"/>
                          </a:cubicBezTo>
                          <a:cubicBezTo>
                            <a:pt x="545295" y="179723"/>
                            <a:pt x="546100" y="175661"/>
                            <a:pt x="546102" y="171450"/>
                          </a:cubicBezTo>
                          <a:lnTo>
                            <a:pt x="546102" y="31750"/>
                          </a:lnTo>
                          <a:cubicBezTo>
                            <a:pt x="546100" y="27552"/>
                            <a:pt x="545295" y="23497"/>
                            <a:pt x="543683" y="19615"/>
                          </a:cubicBezTo>
                          <a:cubicBezTo>
                            <a:pt x="542073" y="15720"/>
                            <a:pt x="539778" y="12291"/>
                            <a:pt x="536801" y="9302"/>
                          </a:cubicBezTo>
                          <a:cubicBezTo>
                            <a:pt x="533824" y="6326"/>
                            <a:pt x="530390" y="4031"/>
                            <a:pt x="526502" y="2431"/>
                          </a:cubicBezTo>
                          <a:cubicBezTo>
                            <a:pt x="522611" y="813"/>
                            <a:pt x="518562" y="0"/>
                            <a:pt x="514352" y="0"/>
                          </a:cubicBezTo>
                          <a:lnTo>
                            <a:pt x="31752" y="0"/>
                          </a:lnTo>
                          <a:cubicBezTo>
                            <a:pt x="27541" y="0"/>
                            <a:pt x="23490" y="813"/>
                            <a:pt x="19601" y="2425"/>
                          </a:cubicBezTo>
                          <a:cubicBezTo>
                            <a:pt x="15711" y="4031"/>
                            <a:pt x="12277" y="6326"/>
                            <a:pt x="9301" y="9302"/>
                          </a:cubicBezTo>
                          <a:cubicBezTo>
                            <a:pt x="6324" y="12291"/>
                            <a:pt x="4029" y="15720"/>
                            <a:pt x="2418" y="19621"/>
                          </a:cubicBezTo>
                          <a:cubicBezTo>
                            <a:pt x="806" y="23503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6" behindDoc="1" locked="0" layoutInCell="1" allowOverlap="1">
            <wp:simplePos x="0" y="0"/>
            <wp:positionH relativeFrom="page">
              <wp:posOffset>3589247</wp:posOffset>
            </wp:positionH>
            <wp:positionV relativeFrom="line">
              <wp:posOffset>120959</wp:posOffset>
            </wp:positionV>
            <wp:extent cx="419296" cy="162000"/>
            <wp:effectExtent l="0" t="0" r="0" b="0"/>
            <wp:wrapNone/>
            <wp:docPr id="406" name="Freeform 4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19296" cy="162000"/>
                    </a:xfrm>
                    <a:custGeom>
                      <a:rect l="l" t="t" r="r" b="b"/>
                      <a:pathLst>
                        <a:path w="5588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61"/>
                            <a:pt x="7587" y="201191"/>
                            <a:pt x="11161" y="204757"/>
                          </a:cubicBezTo>
                          <a:cubicBezTo>
                            <a:pt x="14732" y="208335"/>
                            <a:pt x="18852" y="211088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520702" y="215900"/>
                          </a:lnTo>
                          <a:cubicBezTo>
                            <a:pt x="525754" y="215900"/>
                            <a:pt x="530614" y="214939"/>
                            <a:pt x="535281" y="213005"/>
                          </a:cubicBezTo>
                          <a:cubicBezTo>
                            <a:pt x="539948" y="211082"/>
                            <a:pt x="544068" y="208335"/>
                            <a:pt x="547642" y="204757"/>
                          </a:cubicBezTo>
                          <a:cubicBezTo>
                            <a:pt x="551214" y="201191"/>
                            <a:pt x="553968" y="197061"/>
                            <a:pt x="555901" y="192398"/>
                          </a:cubicBezTo>
                          <a:cubicBezTo>
                            <a:pt x="557834" y="187722"/>
                            <a:pt x="558800" y="182854"/>
                            <a:pt x="558802" y="177800"/>
                          </a:cubicBezTo>
                          <a:lnTo>
                            <a:pt x="558802" y="38100"/>
                          </a:lnTo>
                          <a:cubicBezTo>
                            <a:pt x="558800" y="33059"/>
                            <a:pt x="557834" y="28197"/>
                            <a:pt x="555901" y="23528"/>
                          </a:cubicBezTo>
                          <a:cubicBezTo>
                            <a:pt x="553968" y="18864"/>
                            <a:pt x="551214" y="14747"/>
                            <a:pt x="547642" y="11163"/>
                          </a:cubicBezTo>
                          <a:cubicBezTo>
                            <a:pt x="544068" y="7597"/>
                            <a:pt x="539948" y="4850"/>
                            <a:pt x="535281" y="2909"/>
                          </a:cubicBezTo>
                          <a:cubicBezTo>
                            <a:pt x="530614" y="974"/>
                            <a:pt x="525754" y="13"/>
                            <a:pt x="5207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2" y="4850"/>
                            <a:pt x="14732" y="7597"/>
                            <a:pt x="11161" y="11163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1" locked="0" layoutInCell="1" allowOverlap="1">
            <wp:simplePos x="0" y="0"/>
            <wp:positionH relativeFrom="page">
              <wp:posOffset>6062135</wp:posOffset>
            </wp:positionH>
            <wp:positionV relativeFrom="line">
              <wp:posOffset>125723</wp:posOffset>
            </wp:positionV>
            <wp:extent cx="533648" cy="152470"/>
            <wp:effectExtent l="0" t="0" r="0" b="0"/>
            <wp:wrapNone/>
            <wp:docPr id="407" name="Freeform 4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5" y="183611"/>
                          </a:cubicBezTo>
                          <a:cubicBezTo>
                            <a:pt x="4028" y="187505"/>
                            <a:pt x="6323" y="190941"/>
                            <a:pt x="9300" y="193911"/>
                          </a:cubicBezTo>
                          <a:cubicBezTo>
                            <a:pt x="12275" y="196894"/>
                            <a:pt x="15709" y="199188"/>
                            <a:pt x="19598" y="200794"/>
                          </a:cubicBezTo>
                          <a:cubicBezTo>
                            <a:pt x="23488" y="202401"/>
                            <a:pt x="27540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59" y="203200"/>
                            <a:pt x="687709" y="202401"/>
                            <a:pt x="691598" y="200801"/>
                          </a:cubicBezTo>
                          <a:cubicBezTo>
                            <a:pt x="695488" y="199188"/>
                            <a:pt x="698923" y="196894"/>
                            <a:pt x="701899" y="193911"/>
                          </a:cubicBezTo>
                          <a:cubicBezTo>
                            <a:pt x="704877" y="190941"/>
                            <a:pt x="707170" y="187505"/>
                            <a:pt x="708781" y="183611"/>
                          </a:cubicBezTo>
                          <a:cubicBezTo>
                            <a:pt x="710393" y="179723"/>
                            <a:pt x="711200" y="175661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2"/>
                            <a:pt x="710393" y="23497"/>
                            <a:pt x="708781" y="19615"/>
                          </a:cubicBezTo>
                          <a:cubicBezTo>
                            <a:pt x="707170" y="15720"/>
                            <a:pt x="704877" y="12291"/>
                            <a:pt x="701899" y="9302"/>
                          </a:cubicBezTo>
                          <a:cubicBezTo>
                            <a:pt x="698923" y="6326"/>
                            <a:pt x="695488" y="4031"/>
                            <a:pt x="691598" y="2431"/>
                          </a:cubicBezTo>
                          <a:cubicBezTo>
                            <a:pt x="687709" y="813"/>
                            <a:pt x="683659" y="0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40" y="0"/>
                            <a:pt x="23488" y="813"/>
                            <a:pt x="19598" y="2425"/>
                          </a:cubicBezTo>
                          <a:cubicBezTo>
                            <a:pt x="15709" y="4031"/>
                            <a:pt x="12275" y="6326"/>
                            <a:pt x="9300" y="9302"/>
                          </a:cubicBezTo>
                          <a:cubicBezTo>
                            <a:pt x="6323" y="12291"/>
                            <a:pt x="4028" y="15720"/>
                            <a:pt x="2415" y="19621"/>
                          </a:cubicBezTo>
                          <a:cubicBezTo>
                            <a:pt x="805" y="23503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1" locked="0" layoutInCell="1" allowOverlap="1">
            <wp:simplePos x="0" y="0"/>
            <wp:positionH relativeFrom="page">
              <wp:posOffset>6057370</wp:posOffset>
            </wp:positionH>
            <wp:positionV relativeFrom="line">
              <wp:posOffset>120959</wp:posOffset>
            </wp:positionV>
            <wp:extent cx="543177" cy="162000"/>
            <wp:effectExtent l="0" t="0" r="0" b="0"/>
            <wp:wrapNone/>
            <wp:docPr id="408" name="Freeform 4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5" y="187722"/>
                            <a:pt x="2899" y="192392"/>
                          </a:cubicBezTo>
                          <a:cubicBezTo>
                            <a:pt x="4830" y="197061"/>
                            <a:pt x="7584" y="201191"/>
                            <a:pt x="11158" y="204757"/>
                          </a:cubicBezTo>
                          <a:cubicBezTo>
                            <a:pt x="14730" y="208335"/>
                            <a:pt x="18851" y="211088"/>
                            <a:pt x="23517" y="213011"/>
                          </a:cubicBezTo>
                          <a:cubicBezTo>
                            <a:pt x="28186" y="214946"/>
                            <a:pt x="33046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8" y="213005"/>
                          </a:cubicBezTo>
                          <a:cubicBezTo>
                            <a:pt x="705046" y="211082"/>
                            <a:pt x="709166" y="208335"/>
                            <a:pt x="712739" y="204757"/>
                          </a:cubicBezTo>
                          <a:cubicBezTo>
                            <a:pt x="716312" y="201191"/>
                            <a:pt x="719063" y="197061"/>
                            <a:pt x="720997" y="192398"/>
                          </a:cubicBezTo>
                          <a:cubicBezTo>
                            <a:pt x="722932" y="187722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9"/>
                            <a:pt x="722932" y="28197"/>
                            <a:pt x="720997" y="23528"/>
                          </a:cubicBezTo>
                          <a:cubicBezTo>
                            <a:pt x="719063" y="18864"/>
                            <a:pt x="716312" y="14747"/>
                            <a:pt x="712739" y="11163"/>
                          </a:cubicBezTo>
                          <a:cubicBezTo>
                            <a:pt x="709166" y="7597"/>
                            <a:pt x="705046" y="4850"/>
                            <a:pt x="700378" y="2909"/>
                          </a:cubicBezTo>
                          <a:cubicBezTo>
                            <a:pt x="695712" y="974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6" y="974"/>
                            <a:pt x="23517" y="2909"/>
                          </a:cubicBezTo>
                          <a:cubicBezTo>
                            <a:pt x="18851" y="4850"/>
                            <a:pt x="14730" y="7597"/>
                            <a:pt x="11158" y="11163"/>
                          </a:cubicBezTo>
                          <a:cubicBezTo>
                            <a:pt x="7584" y="14747"/>
                            <a:pt x="4830" y="18864"/>
                            <a:pt x="2899" y="23528"/>
                          </a:cubicBezTo>
                          <a:cubicBezTo>
                            <a:pt x="965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程序在有一个命令行参数条件下执行，由嵌套的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块产生一个被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0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除的异常，由于内部的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catch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83" behindDoc="1" locked="0" layoutInCell="1" allowOverlap="1">
            <wp:simplePos x="0" y="0"/>
            <wp:positionH relativeFrom="page">
              <wp:posOffset>3317658</wp:posOffset>
            </wp:positionH>
            <wp:positionV relativeFrom="line">
              <wp:posOffset>67243</wp:posOffset>
            </wp:positionV>
            <wp:extent cx="400237" cy="152470"/>
            <wp:effectExtent l="0" t="0" r="0" b="0"/>
            <wp:wrapNone/>
            <wp:docPr id="409" name="Freeform 4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73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4"/>
                            <a:pt x="513802" y="200788"/>
                          </a:cubicBezTo>
                          <a:cubicBezTo>
                            <a:pt x="517692" y="199188"/>
                            <a:pt x="521124" y="196894"/>
                            <a:pt x="524102" y="193905"/>
                          </a:cubicBezTo>
                          <a:cubicBezTo>
                            <a:pt x="527079" y="190935"/>
                            <a:pt x="529373" y="187499"/>
                            <a:pt x="530985" y="183611"/>
                          </a:cubicBezTo>
                          <a:cubicBezTo>
                            <a:pt x="532597" y="179729"/>
                            <a:pt x="533400" y="175673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59"/>
                            <a:pt x="532597" y="23503"/>
                            <a:pt x="530985" y="19621"/>
                          </a:cubicBezTo>
                          <a:cubicBezTo>
                            <a:pt x="529373" y="15727"/>
                            <a:pt x="527079" y="12297"/>
                            <a:pt x="524102" y="9308"/>
                          </a:cubicBezTo>
                          <a:cubicBezTo>
                            <a:pt x="521124" y="6332"/>
                            <a:pt x="517692" y="4037"/>
                            <a:pt x="513802" y="2431"/>
                          </a:cubicBezTo>
                          <a:cubicBezTo>
                            <a:pt x="509911" y="825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25"/>
                            <a:pt x="19600" y="2431"/>
                          </a:cubicBezTo>
                          <a:cubicBezTo>
                            <a:pt x="15710" y="4037"/>
                            <a:pt x="12277" y="6332"/>
                            <a:pt x="9301" y="9308"/>
                          </a:cubicBezTo>
                          <a:cubicBezTo>
                            <a:pt x="6322" y="12297"/>
                            <a:pt x="4029" y="15727"/>
                            <a:pt x="2418" y="19621"/>
                          </a:cubicBezTo>
                          <a:cubicBezTo>
                            <a:pt x="806" y="23503"/>
                            <a:pt x="0" y="27559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2" behindDoc="1" locked="0" layoutInCell="1" allowOverlap="1">
            <wp:simplePos x="0" y="0"/>
            <wp:positionH relativeFrom="page">
              <wp:posOffset>3312893</wp:posOffset>
            </wp:positionH>
            <wp:positionV relativeFrom="line">
              <wp:posOffset>62479</wp:posOffset>
            </wp:positionV>
            <wp:extent cx="409767" cy="162000"/>
            <wp:effectExtent l="0" t="0" r="0" b="0"/>
            <wp:wrapNone/>
            <wp:docPr id="410" name="Freeform 4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55"/>
                            <a:pt x="7587" y="201185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46"/>
                            <a:pt x="522581" y="213011"/>
                          </a:cubicBezTo>
                          <a:cubicBezTo>
                            <a:pt x="527250" y="211082"/>
                            <a:pt x="531369" y="208329"/>
                            <a:pt x="534942" y="204751"/>
                          </a:cubicBezTo>
                          <a:cubicBezTo>
                            <a:pt x="538514" y="201185"/>
                            <a:pt x="541268" y="197055"/>
                            <a:pt x="543201" y="192392"/>
                          </a:cubicBezTo>
                          <a:cubicBezTo>
                            <a:pt x="545134" y="187722"/>
                            <a:pt x="546100" y="182854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65"/>
                            <a:pt x="545134" y="28203"/>
                            <a:pt x="543201" y="23534"/>
                          </a:cubicBezTo>
                          <a:cubicBezTo>
                            <a:pt x="541268" y="18871"/>
                            <a:pt x="538514" y="14753"/>
                            <a:pt x="534942" y="11169"/>
                          </a:cubicBezTo>
                          <a:cubicBezTo>
                            <a:pt x="531369" y="7603"/>
                            <a:pt x="527250" y="4856"/>
                            <a:pt x="522581" y="2909"/>
                          </a:cubicBezTo>
                          <a:cubicBezTo>
                            <a:pt x="517914" y="980"/>
                            <a:pt x="513054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09"/>
                          </a:cubicBezTo>
                          <a:cubicBezTo>
                            <a:pt x="18853" y="4856"/>
                            <a:pt x="14732" y="7603"/>
                            <a:pt x="11161" y="11169"/>
                          </a:cubicBezTo>
                          <a:cubicBezTo>
                            <a:pt x="7587" y="14753"/>
                            <a:pt x="4834" y="18871"/>
                            <a:pt x="2901" y="23534"/>
                          </a:cubicBezTo>
                          <a:cubicBezTo>
                            <a:pt x="968" y="28203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块不匹配这个异常，它将把异常传给外部的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块，在外部异常被处理。如果你在具有两个命令行参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90" behindDoc="1" locked="0" layoutInCell="1" allowOverlap="1">
            <wp:simplePos x="0" y="0"/>
            <wp:positionH relativeFrom="page">
              <wp:posOffset>2822127</wp:posOffset>
            </wp:positionH>
            <wp:positionV relativeFrom="line">
              <wp:posOffset>67243</wp:posOffset>
            </wp:positionV>
            <wp:extent cx="400237" cy="152470"/>
            <wp:effectExtent l="0" t="0" r="0" b="0"/>
            <wp:wrapNone/>
            <wp:docPr id="411" name="Freeform 4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3"/>
                            <a:pt x="2418" y="183605"/>
                          </a:cubicBezTo>
                          <a:cubicBezTo>
                            <a:pt x="4029" y="187493"/>
                            <a:pt x="6322" y="190928"/>
                            <a:pt x="9301" y="193905"/>
                          </a:cubicBezTo>
                          <a:cubicBezTo>
                            <a:pt x="12277" y="196894"/>
                            <a:pt x="15711" y="199188"/>
                            <a:pt x="19600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4"/>
                            <a:pt x="513802" y="200788"/>
                          </a:cubicBezTo>
                          <a:cubicBezTo>
                            <a:pt x="517692" y="199188"/>
                            <a:pt x="521124" y="196894"/>
                            <a:pt x="524101" y="193905"/>
                          </a:cubicBezTo>
                          <a:cubicBezTo>
                            <a:pt x="527078" y="190928"/>
                            <a:pt x="529373" y="187493"/>
                            <a:pt x="530985" y="183605"/>
                          </a:cubicBezTo>
                          <a:cubicBezTo>
                            <a:pt x="532595" y="179723"/>
                            <a:pt x="533400" y="175667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52"/>
                            <a:pt x="532595" y="23497"/>
                            <a:pt x="530985" y="19615"/>
                          </a:cubicBezTo>
                          <a:cubicBezTo>
                            <a:pt x="529373" y="15720"/>
                            <a:pt x="527078" y="12291"/>
                            <a:pt x="524101" y="9302"/>
                          </a:cubicBezTo>
                          <a:cubicBezTo>
                            <a:pt x="521124" y="6332"/>
                            <a:pt x="517692" y="4037"/>
                            <a:pt x="513802" y="2431"/>
                          </a:cubicBezTo>
                          <a:cubicBezTo>
                            <a:pt x="509911" y="825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25"/>
                            <a:pt x="19600" y="2431"/>
                          </a:cubicBezTo>
                          <a:cubicBezTo>
                            <a:pt x="15711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9" behindDoc="1" locked="0" layoutInCell="1" allowOverlap="1">
            <wp:simplePos x="0" y="0"/>
            <wp:positionH relativeFrom="page">
              <wp:posOffset>2817363</wp:posOffset>
            </wp:positionH>
            <wp:positionV relativeFrom="line">
              <wp:posOffset>62479</wp:posOffset>
            </wp:positionV>
            <wp:extent cx="409767" cy="162000"/>
            <wp:effectExtent l="0" t="0" r="0" b="0"/>
            <wp:wrapNone/>
            <wp:docPr id="412" name="Freeform 4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55"/>
                            <a:pt x="7587" y="201179"/>
                            <a:pt x="11161" y="204751"/>
                          </a:cubicBezTo>
                          <a:cubicBezTo>
                            <a:pt x="14732" y="208323"/>
                            <a:pt x="18853" y="211070"/>
                            <a:pt x="23521" y="213005"/>
                          </a:cubicBezTo>
                          <a:cubicBezTo>
                            <a:pt x="28189" y="214939"/>
                            <a:pt x="33049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39"/>
                            <a:pt x="522581" y="213005"/>
                          </a:cubicBezTo>
                          <a:cubicBezTo>
                            <a:pt x="527248" y="211070"/>
                            <a:pt x="531368" y="208323"/>
                            <a:pt x="534942" y="204751"/>
                          </a:cubicBezTo>
                          <a:cubicBezTo>
                            <a:pt x="538514" y="201179"/>
                            <a:pt x="541268" y="197055"/>
                            <a:pt x="543201" y="192392"/>
                          </a:cubicBezTo>
                          <a:cubicBezTo>
                            <a:pt x="545134" y="187722"/>
                            <a:pt x="546100" y="182854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59"/>
                            <a:pt x="545134" y="28197"/>
                            <a:pt x="543201" y="23528"/>
                          </a:cubicBezTo>
                          <a:cubicBezTo>
                            <a:pt x="541268" y="18864"/>
                            <a:pt x="538514" y="14747"/>
                            <a:pt x="534942" y="11163"/>
                          </a:cubicBezTo>
                          <a:cubicBezTo>
                            <a:pt x="531368" y="7597"/>
                            <a:pt x="527248" y="4850"/>
                            <a:pt x="522581" y="2909"/>
                          </a:cubicBezTo>
                          <a:cubicBezTo>
                            <a:pt x="517914" y="980"/>
                            <a:pt x="513054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9" y="13"/>
                            <a:pt x="28189" y="980"/>
                            <a:pt x="23521" y="2909"/>
                          </a:cubicBezTo>
                          <a:cubicBezTo>
                            <a:pt x="18853" y="4850"/>
                            <a:pt x="14732" y="7597"/>
                            <a:pt x="11161" y="11163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数的条件下执行该程序，将由内部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块产生一个数组边界异常。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1350"/>
          <w:tab w:val="left" w:pos="3105"/>
          <w:tab w:val="left" w:pos="3351"/>
          <w:tab w:val="left" w:pos="3546"/>
          <w:tab w:val="left" w:pos="4923"/>
          <w:tab w:val="left" w:pos="6925"/>
        </w:tabs>
        <w:spacing w:before="138" w:after="0" w:line="365" w:lineRule="exact"/>
        <w:ind w:left="990" w:right="927" w:firstLine="0"/>
      </w:pPr>
      <w:r>
        <w:drawing>
          <wp:anchor simplePos="0" relativeHeight="251658299" behindDoc="1" locked="0" layoutInCell="1" allowOverlap="1">
            <wp:simplePos x="0" y="0"/>
            <wp:positionH relativeFrom="page">
              <wp:posOffset>2355186</wp:posOffset>
            </wp:positionH>
            <wp:positionV relativeFrom="line">
              <wp:posOffset>183508</wp:posOffset>
            </wp:positionV>
            <wp:extent cx="409765" cy="152470"/>
            <wp:effectExtent l="0" t="0" r="0" b="0"/>
            <wp:wrapNone/>
            <wp:docPr id="413" name="Freeform 4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52470"/>
                    </a:xfrm>
                    <a:custGeom>
                      <a:rect l="l" t="t" r="r" b="b"/>
                      <a:pathLst>
                        <a:path w="546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94"/>
                          </a:cubicBezTo>
                          <a:cubicBezTo>
                            <a:pt x="23488" y="202401"/>
                            <a:pt x="27539" y="203200"/>
                            <a:pt x="31750" y="203200"/>
                          </a:cubicBezTo>
                          <a:lnTo>
                            <a:pt x="514350" y="203200"/>
                          </a:lnTo>
                          <a:cubicBezTo>
                            <a:pt x="518560" y="203200"/>
                            <a:pt x="522610" y="202401"/>
                            <a:pt x="526500" y="200794"/>
                          </a:cubicBezTo>
                          <a:cubicBezTo>
                            <a:pt x="530388" y="199188"/>
                            <a:pt x="533822" y="196894"/>
                            <a:pt x="536799" y="193905"/>
                          </a:cubicBezTo>
                          <a:cubicBezTo>
                            <a:pt x="539777" y="190935"/>
                            <a:pt x="542071" y="187499"/>
                            <a:pt x="543683" y="183611"/>
                          </a:cubicBezTo>
                          <a:cubicBezTo>
                            <a:pt x="545293" y="179723"/>
                            <a:pt x="546100" y="175661"/>
                            <a:pt x="546100" y="171450"/>
                          </a:cubicBezTo>
                          <a:lnTo>
                            <a:pt x="546100" y="31750"/>
                          </a:lnTo>
                          <a:cubicBezTo>
                            <a:pt x="546100" y="27546"/>
                            <a:pt x="545293" y="23497"/>
                            <a:pt x="543683" y="19615"/>
                          </a:cubicBezTo>
                          <a:cubicBezTo>
                            <a:pt x="542071" y="15720"/>
                            <a:pt x="539777" y="12291"/>
                            <a:pt x="536799" y="9302"/>
                          </a:cubicBezTo>
                          <a:cubicBezTo>
                            <a:pt x="533822" y="6326"/>
                            <a:pt x="530388" y="4031"/>
                            <a:pt x="526500" y="2431"/>
                          </a:cubicBezTo>
                          <a:cubicBezTo>
                            <a:pt x="522610" y="813"/>
                            <a:pt x="518560" y="0"/>
                            <a:pt x="5143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813"/>
                            <a:pt x="19599" y="2425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8" behindDoc="1" locked="0" layoutInCell="1" allowOverlap="1">
            <wp:simplePos x="0" y="0"/>
            <wp:positionH relativeFrom="page">
              <wp:posOffset>2350421</wp:posOffset>
            </wp:positionH>
            <wp:positionV relativeFrom="line">
              <wp:posOffset>178744</wp:posOffset>
            </wp:positionV>
            <wp:extent cx="419295" cy="162000"/>
            <wp:effectExtent l="0" t="0" r="0" b="0"/>
            <wp:wrapNone/>
            <wp:docPr id="414" name="Freeform 4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19295" cy="162000"/>
                    </a:xfrm>
                    <a:custGeom>
                      <a:rect l="l" t="t" r="r" b="b"/>
                      <a:pathLst>
                        <a:path w="558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55"/>
                            <a:pt x="7586" y="201185"/>
                            <a:pt x="11158" y="204751"/>
                          </a:cubicBezTo>
                          <a:cubicBezTo>
                            <a:pt x="14732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520700" y="215900"/>
                          </a:lnTo>
                          <a:cubicBezTo>
                            <a:pt x="525752" y="215900"/>
                            <a:pt x="530612" y="214939"/>
                            <a:pt x="535279" y="213005"/>
                          </a:cubicBezTo>
                          <a:cubicBezTo>
                            <a:pt x="539948" y="211082"/>
                            <a:pt x="544067" y="208329"/>
                            <a:pt x="547640" y="204751"/>
                          </a:cubicBezTo>
                          <a:cubicBezTo>
                            <a:pt x="551213" y="201185"/>
                            <a:pt x="553966" y="197061"/>
                            <a:pt x="555899" y="192398"/>
                          </a:cubicBezTo>
                          <a:cubicBezTo>
                            <a:pt x="557832" y="187722"/>
                            <a:pt x="558800" y="182854"/>
                            <a:pt x="558800" y="177800"/>
                          </a:cubicBezTo>
                          <a:lnTo>
                            <a:pt x="558800" y="38100"/>
                          </a:lnTo>
                          <a:cubicBezTo>
                            <a:pt x="558800" y="33059"/>
                            <a:pt x="557832" y="28197"/>
                            <a:pt x="555899" y="23528"/>
                          </a:cubicBezTo>
                          <a:cubicBezTo>
                            <a:pt x="553966" y="18864"/>
                            <a:pt x="551213" y="14747"/>
                            <a:pt x="547640" y="11163"/>
                          </a:cubicBezTo>
                          <a:cubicBezTo>
                            <a:pt x="544067" y="7597"/>
                            <a:pt x="539948" y="4850"/>
                            <a:pt x="535279" y="2909"/>
                          </a:cubicBezTo>
                          <a:cubicBezTo>
                            <a:pt x="530612" y="974"/>
                            <a:pt x="525752" y="13"/>
                            <a:pt x="5207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2" y="7597"/>
                            <a:pt x="11158" y="11163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b/>
          <w:bCs/>
          <w:color w:val="333333"/>
          <w:sz w:val="19"/>
          <w:szCs w:val="19"/>
        </w:rPr>
        <w:t>注意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：当有方法调用时，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语句的嵌套可以很隐蔽的发生。例如，我们可以将对方法的调用放在一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06" behindDoc="1" locked="0" layoutInCell="1" allowOverlap="1">
            <wp:simplePos x="0" y="0"/>
            <wp:positionH relativeFrom="page">
              <wp:posOffset>1087772</wp:posOffset>
            </wp:positionH>
            <wp:positionV relativeFrom="line">
              <wp:posOffset>73593</wp:posOffset>
            </wp:positionV>
            <wp:extent cx="400236" cy="152470"/>
            <wp:effectExtent l="0" t="0" r="0" b="0"/>
            <wp:wrapNone/>
            <wp:docPr id="415" name="Freeform 4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6" cy="152470"/>
                    </a:xfrm>
                    <a:custGeom>
                      <a:rect l="l" t="t" r="r" b="b"/>
                      <a:pathLst>
                        <a:path w="533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7" y="196894"/>
                            <a:pt x="15709" y="199188"/>
                            <a:pt x="19599" y="200794"/>
                          </a:cubicBezTo>
                          <a:cubicBezTo>
                            <a:pt x="23489" y="202401"/>
                            <a:pt x="27539" y="203200"/>
                            <a:pt x="31750" y="203200"/>
                          </a:cubicBezTo>
                          <a:lnTo>
                            <a:pt x="501650" y="203200"/>
                          </a:lnTo>
                          <a:cubicBezTo>
                            <a:pt x="505860" y="203200"/>
                            <a:pt x="509910" y="202394"/>
                            <a:pt x="513800" y="200788"/>
                          </a:cubicBezTo>
                          <a:cubicBezTo>
                            <a:pt x="517690" y="199188"/>
                            <a:pt x="521122" y="196894"/>
                            <a:pt x="524101" y="193905"/>
                          </a:cubicBezTo>
                          <a:cubicBezTo>
                            <a:pt x="527077" y="190935"/>
                            <a:pt x="529371" y="187499"/>
                            <a:pt x="530983" y="183605"/>
                          </a:cubicBezTo>
                          <a:cubicBezTo>
                            <a:pt x="532594" y="179723"/>
                            <a:pt x="533400" y="175661"/>
                            <a:pt x="533400" y="171450"/>
                          </a:cubicBezTo>
                          <a:lnTo>
                            <a:pt x="533400" y="31750"/>
                          </a:lnTo>
                          <a:cubicBezTo>
                            <a:pt x="533400" y="27559"/>
                            <a:pt x="532594" y="23503"/>
                            <a:pt x="530983" y="19621"/>
                          </a:cubicBezTo>
                          <a:cubicBezTo>
                            <a:pt x="529371" y="15727"/>
                            <a:pt x="527077" y="12291"/>
                            <a:pt x="524101" y="9302"/>
                          </a:cubicBezTo>
                          <a:cubicBezTo>
                            <a:pt x="521122" y="6332"/>
                            <a:pt x="517690" y="4037"/>
                            <a:pt x="513800" y="2431"/>
                          </a:cubicBezTo>
                          <a:cubicBezTo>
                            <a:pt x="509910" y="819"/>
                            <a:pt x="505860" y="13"/>
                            <a:pt x="501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7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503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5" behindDoc="1" locked="0" layoutInCell="1" allowOverlap="1">
            <wp:simplePos x="0" y="0"/>
            <wp:positionH relativeFrom="page">
              <wp:posOffset>1083007</wp:posOffset>
            </wp:positionH>
            <wp:positionV relativeFrom="line">
              <wp:posOffset>68829</wp:posOffset>
            </wp:positionV>
            <wp:extent cx="409765" cy="162000"/>
            <wp:effectExtent l="0" t="0" r="0" b="0"/>
            <wp:wrapNone/>
            <wp:docPr id="416" name="Freeform 4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6" y="201185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46"/>
                            <a:pt x="522579" y="213011"/>
                          </a:cubicBezTo>
                          <a:cubicBezTo>
                            <a:pt x="527248" y="211082"/>
                            <a:pt x="531367" y="208329"/>
                            <a:pt x="534940" y="204751"/>
                          </a:cubicBezTo>
                          <a:cubicBezTo>
                            <a:pt x="538513" y="201185"/>
                            <a:pt x="541266" y="197055"/>
                            <a:pt x="543199" y="192392"/>
                          </a:cubicBezTo>
                          <a:cubicBezTo>
                            <a:pt x="545133" y="187722"/>
                            <a:pt x="546100" y="182854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100" y="33065"/>
                            <a:pt x="545133" y="28203"/>
                            <a:pt x="543199" y="23534"/>
                          </a:cubicBezTo>
                          <a:cubicBezTo>
                            <a:pt x="541266" y="18871"/>
                            <a:pt x="538513" y="14747"/>
                            <a:pt x="534940" y="11163"/>
                          </a:cubicBezTo>
                          <a:cubicBezTo>
                            <a:pt x="531367" y="7597"/>
                            <a:pt x="527248" y="4850"/>
                            <a:pt x="522579" y="2909"/>
                          </a:cubicBezTo>
                          <a:cubicBezTo>
                            <a:pt x="517912" y="974"/>
                            <a:pt x="513052" y="13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71"/>
                            <a:pt x="2900" y="23534"/>
                          </a:cubicBezTo>
                          <a:cubicBezTo>
                            <a:pt x="966" y="28203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2" behindDoc="1" locked="0" layoutInCell="1" allowOverlap="1">
            <wp:simplePos x="0" y="0"/>
            <wp:positionH relativeFrom="page">
              <wp:posOffset>3355776</wp:posOffset>
            </wp:positionH>
            <wp:positionV relativeFrom="line">
              <wp:posOffset>73593</wp:posOffset>
            </wp:positionV>
            <wp:extent cx="400237" cy="152470"/>
            <wp:effectExtent l="0" t="0" r="0" b="0"/>
            <wp:wrapNone/>
            <wp:docPr id="417" name="Freeform 4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1" y="199188"/>
                            <a:pt x="19601" y="200794"/>
                          </a:cubicBezTo>
                          <a:cubicBezTo>
                            <a:pt x="23492" y="202401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4"/>
                            <a:pt x="513802" y="200788"/>
                          </a:cubicBezTo>
                          <a:cubicBezTo>
                            <a:pt x="517692" y="199188"/>
                            <a:pt x="521124" y="196894"/>
                            <a:pt x="524102" y="193905"/>
                          </a:cubicBezTo>
                          <a:cubicBezTo>
                            <a:pt x="527079" y="190935"/>
                            <a:pt x="529373" y="187499"/>
                            <a:pt x="530983" y="183605"/>
                          </a:cubicBezTo>
                          <a:cubicBezTo>
                            <a:pt x="532595" y="179723"/>
                            <a:pt x="533400" y="175661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59"/>
                            <a:pt x="532595" y="23503"/>
                            <a:pt x="530983" y="19621"/>
                          </a:cubicBezTo>
                          <a:cubicBezTo>
                            <a:pt x="529373" y="15727"/>
                            <a:pt x="527079" y="12291"/>
                            <a:pt x="524102" y="9302"/>
                          </a:cubicBezTo>
                          <a:cubicBezTo>
                            <a:pt x="521124" y="6332"/>
                            <a:pt x="517692" y="4037"/>
                            <a:pt x="513802" y="2431"/>
                          </a:cubicBezTo>
                          <a:cubicBezTo>
                            <a:pt x="509911" y="819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2" y="819"/>
                            <a:pt x="19601" y="2431"/>
                          </a:cubicBezTo>
                          <a:cubicBezTo>
                            <a:pt x="15711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15"/>
                          </a:cubicBezTo>
                          <a:cubicBezTo>
                            <a:pt x="806" y="23503"/>
                            <a:pt x="0" y="27559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1" behindDoc="1" locked="0" layoutInCell="1" allowOverlap="1">
            <wp:simplePos x="0" y="0"/>
            <wp:positionH relativeFrom="page">
              <wp:posOffset>3351012</wp:posOffset>
            </wp:positionH>
            <wp:positionV relativeFrom="line">
              <wp:posOffset>68829</wp:posOffset>
            </wp:positionV>
            <wp:extent cx="409765" cy="162000"/>
            <wp:effectExtent l="0" t="0" r="0" b="0"/>
            <wp:wrapNone/>
            <wp:docPr id="418" name="Freeform 4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55"/>
                            <a:pt x="7587" y="201185"/>
                            <a:pt x="11159" y="204751"/>
                          </a:cubicBezTo>
                          <a:cubicBezTo>
                            <a:pt x="14730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6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46"/>
                            <a:pt x="522579" y="213011"/>
                          </a:cubicBezTo>
                          <a:cubicBezTo>
                            <a:pt x="527246" y="211082"/>
                            <a:pt x="531366" y="208329"/>
                            <a:pt x="534940" y="204751"/>
                          </a:cubicBezTo>
                          <a:cubicBezTo>
                            <a:pt x="538512" y="201185"/>
                            <a:pt x="541266" y="197055"/>
                            <a:pt x="543199" y="192392"/>
                          </a:cubicBezTo>
                          <a:cubicBezTo>
                            <a:pt x="545132" y="187722"/>
                            <a:pt x="546098" y="182854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098" y="33065"/>
                            <a:pt x="545132" y="28203"/>
                            <a:pt x="543199" y="23534"/>
                          </a:cubicBezTo>
                          <a:cubicBezTo>
                            <a:pt x="541266" y="18871"/>
                            <a:pt x="538512" y="14747"/>
                            <a:pt x="534940" y="11163"/>
                          </a:cubicBezTo>
                          <a:cubicBezTo>
                            <a:pt x="531366" y="7597"/>
                            <a:pt x="527246" y="4850"/>
                            <a:pt x="522579" y="2909"/>
                          </a:cubicBezTo>
                          <a:cubicBezTo>
                            <a:pt x="517912" y="974"/>
                            <a:pt x="513052" y="13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0" y="7597"/>
                            <a:pt x="11159" y="11163"/>
                          </a:cubicBezTo>
                          <a:cubicBezTo>
                            <a:pt x="7587" y="14747"/>
                            <a:pt x="4833" y="18871"/>
                            <a:pt x="2899" y="23534"/>
                          </a:cubicBezTo>
                          <a:cubicBezTo>
                            <a:pt x="966" y="28203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块中。在该方法的内部，有另一个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20" behindDoc="1" locked="0" layoutInCell="1" allowOverlap="1">
            <wp:simplePos x="0" y="0"/>
            <wp:positionH relativeFrom="page">
              <wp:posOffset>2479069</wp:posOffset>
            </wp:positionH>
            <wp:positionV relativeFrom="line">
              <wp:posOffset>133979</wp:posOffset>
            </wp:positionV>
            <wp:extent cx="409765" cy="152470"/>
            <wp:effectExtent l="0" t="0" r="0" b="0"/>
            <wp:wrapNone/>
            <wp:docPr id="419" name="Freeform 4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52470"/>
                    </a:xfrm>
                    <a:custGeom>
                      <a:rect l="l" t="t" r="r" b="b"/>
                      <a:pathLst>
                        <a:path w="546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88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514350" y="203200"/>
                          </a:lnTo>
                          <a:cubicBezTo>
                            <a:pt x="518560" y="203200"/>
                            <a:pt x="522609" y="202394"/>
                            <a:pt x="526500" y="200782"/>
                          </a:cubicBezTo>
                          <a:cubicBezTo>
                            <a:pt x="530388" y="199182"/>
                            <a:pt x="533822" y="196894"/>
                            <a:pt x="536799" y="193905"/>
                          </a:cubicBezTo>
                          <a:cubicBezTo>
                            <a:pt x="539776" y="190935"/>
                            <a:pt x="542071" y="187499"/>
                            <a:pt x="543683" y="183611"/>
                          </a:cubicBezTo>
                          <a:cubicBezTo>
                            <a:pt x="545293" y="179729"/>
                            <a:pt x="546098" y="175667"/>
                            <a:pt x="546100" y="171450"/>
                          </a:cubicBezTo>
                          <a:lnTo>
                            <a:pt x="546100" y="31750"/>
                          </a:lnTo>
                          <a:cubicBezTo>
                            <a:pt x="546098" y="27552"/>
                            <a:pt x="545293" y="23497"/>
                            <a:pt x="543683" y="19615"/>
                          </a:cubicBezTo>
                          <a:cubicBezTo>
                            <a:pt x="542071" y="15720"/>
                            <a:pt x="539776" y="12291"/>
                            <a:pt x="536799" y="9302"/>
                          </a:cubicBezTo>
                          <a:cubicBezTo>
                            <a:pt x="533822" y="6332"/>
                            <a:pt x="530388" y="4037"/>
                            <a:pt x="526500" y="2431"/>
                          </a:cubicBezTo>
                          <a:cubicBezTo>
                            <a:pt x="522609" y="819"/>
                            <a:pt x="518560" y="13"/>
                            <a:pt x="5143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09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9" behindDoc="1" locked="0" layoutInCell="1" allowOverlap="1">
            <wp:simplePos x="0" y="0"/>
            <wp:positionH relativeFrom="page">
              <wp:posOffset>2474304</wp:posOffset>
            </wp:positionH>
            <wp:positionV relativeFrom="line">
              <wp:posOffset>129214</wp:posOffset>
            </wp:positionV>
            <wp:extent cx="419295" cy="162000"/>
            <wp:effectExtent l="0" t="0" r="0" b="0"/>
            <wp:wrapNone/>
            <wp:docPr id="420" name="Freeform 4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19295" cy="162000"/>
                    </a:xfrm>
                    <a:custGeom>
                      <a:rect l="l" t="t" r="r" b="b"/>
                      <a:pathLst>
                        <a:path w="558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61"/>
                            <a:pt x="7586" y="201185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520700" y="215900"/>
                          </a:lnTo>
                          <a:cubicBezTo>
                            <a:pt x="525752" y="215900"/>
                            <a:pt x="530612" y="214939"/>
                            <a:pt x="535279" y="213005"/>
                          </a:cubicBezTo>
                          <a:cubicBezTo>
                            <a:pt x="539946" y="211082"/>
                            <a:pt x="544066" y="208329"/>
                            <a:pt x="547640" y="204751"/>
                          </a:cubicBezTo>
                          <a:cubicBezTo>
                            <a:pt x="551212" y="201185"/>
                            <a:pt x="553966" y="197061"/>
                            <a:pt x="555899" y="192398"/>
                          </a:cubicBezTo>
                          <a:cubicBezTo>
                            <a:pt x="557832" y="187722"/>
                            <a:pt x="558798" y="182861"/>
                            <a:pt x="558800" y="177800"/>
                          </a:cubicBezTo>
                          <a:lnTo>
                            <a:pt x="558800" y="38100"/>
                          </a:lnTo>
                          <a:cubicBezTo>
                            <a:pt x="558798" y="33059"/>
                            <a:pt x="557832" y="28197"/>
                            <a:pt x="555899" y="23528"/>
                          </a:cubicBezTo>
                          <a:cubicBezTo>
                            <a:pt x="553966" y="18871"/>
                            <a:pt x="551212" y="14747"/>
                            <a:pt x="547640" y="11163"/>
                          </a:cubicBezTo>
                          <a:cubicBezTo>
                            <a:pt x="544066" y="7597"/>
                            <a:pt x="539946" y="4850"/>
                            <a:pt x="535279" y="2909"/>
                          </a:cubicBezTo>
                          <a:cubicBezTo>
                            <a:pt x="530612" y="974"/>
                            <a:pt x="525752" y="13"/>
                            <a:pt x="5207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71"/>
                            <a:pt x="2899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6" behindDoc="1" locked="0" layoutInCell="1" allowOverlap="1">
            <wp:simplePos x="0" y="0"/>
            <wp:positionH relativeFrom="page">
              <wp:posOffset>4632719</wp:posOffset>
            </wp:positionH>
            <wp:positionV relativeFrom="line">
              <wp:posOffset>133979</wp:posOffset>
            </wp:positionV>
            <wp:extent cx="400237" cy="152470"/>
            <wp:effectExtent l="0" t="0" r="0" b="0"/>
            <wp:wrapNone/>
            <wp:docPr id="421" name="Freeform 4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7" y="183611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4"/>
                            <a:pt x="513802" y="200782"/>
                          </a:cubicBezTo>
                          <a:cubicBezTo>
                            <a:pt x="517692" y="199182"/>
                            <a:pt x="521124" y="196894"/>
                            <a:pt x="524102" y="193905"/>
                          </a:cubicBezTo>
                          <a:cubicBezTo>
                            <a:pt x="527079" y="190935"/>
                            <a:pt x="529373" y="187499"/>
                            <a:pt x="530985" y="183611"/>
                          </a:cubicBezTo>
                          <a:cubicBezTo>
                            <a:pt x="532595" y="179729"/>
                            <a:pt x="533400" y="175667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52"/>
                            <a:pt x="532595" y="23497"/>
                            <a:pt x="530985" y="19615"/>
                          </a:cubicBezTo>
                          <a:cubicBezTo>
                            <a:pt x="529373" y="15720"/>
                            <a:pt x="527079" y="12291"/>
                            <a:pt x="524102" y="9302"/>
                          </a:cubicBezTo>
                          <a:cubicBezTo>
                            <a:pt x="521124" y="6332"/>
                            <a:pt x="517692" y="4037"/>
                            <a:pt x="513802" y="2431"/>
                          </a:cubicBezTo>
                          <a:cubicBezTo>
                            <a:pt x="509911" y="819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0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09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5" behindDoc="1" locked="0" layoutInCell="1" allowOverlap="1">
            <wp:simplePos x="0" y="0"/>
            <wp:positionH relativeFrom="page">
              <wp:posOffset>4627955</wp:posOffset>
            </wp:positionH>
            <wp:positionV relativeFrom="line">
              <wp:posOffset>129214</wp:posOffset>
            </wp:positionV>
            <wp:extent cx="409767" cy="162000"/>
            <wp:effectExtent l="0" t="0" r="0" b="0"/>
            <wp:wrapNone/>
            <wp:docPr id="422" name="Freeform 4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0" y="204751"/>
                          </a:cubicBezTo>
                          <a:cubicBezTo>
                            <a:pt x="14732" y="208329"/>
                            <a:pt x="18852" y="211082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3" y="214939"/>
                            <a:pt x="522580" y="213005"/>
                          </a:cubicBezTo>
                          <a:cubicBezTo>
                            <a:pt x="527248" y="211082"/>
                            <a:pt x="531368" y="208329"/>
                            <a:pt x="534942" y="204751"/>
                          </a:cubicBezTo>
                          <a:cubicBezTo>
                            <a:pt x="538514" y="201185"/>
                            <a:pt x="541268" y="197061"/>
                            <a:pt x="543201" y="192398"/>
                          </a:cubicBezTo>
                          <a:cubicBezTo>
                            <a:pt x="545134" y="187722"/>
                            <a:pt x="546100" y="182861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59"/>
                            <a:pt x="545134" y="28197"/>
                            <a:pt x="543201" y="23528"/>
                          </a:cubicBezTo>
                          <a:cubicBezTo>
                            <a:pt x="541268" y="18871"/>
                            <a:pt x="538514" y="14747"/>
                            <a:pt x="534942" y="11163"/>
                          </a:cubicBezTo>
                          <a:cubicBezTo>
                            <a:pt x="531368" y="7597"/>
                            <a:pt x="527248" y="4850"/>
                            <a:pt x="522580" y="2909"/>
                          </a:cubicBezTo>
                          <a:cubicBezTo>
                            <a:pt x="517913" y="974"/>
                            <a:pt x="513054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2" y="4850"/>
                            <a:pt x="14732" y="7597"/>
                            <a:pt x="11160" y="11163"/>
                          </a:cubicBezTo>
                          <a:cubicBezTo>
                            <a:pt x="7587" y="14747"/>
                            <a:pt x="4834" y="18871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在这种情况下，方法内部的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仍然是嵌套在外部调用该方法的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块中的。下面我们将对上述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33" behindDoc="1" locked="0" layoutInCell="1" allowOverlap="1">
            <wp:simplePos x="0" y="0"/>
            <wp:positionH relativeFrom="page">
              <wp:posOffset>2202715</wp:posOffset>
            </wp:positionH>
            <wp:positionV relativeFrom="line">
              <wp:posOffset>133979</wp:posOffset>
            </wp:positionV>
            <wp:extent cx="400236" cy="152470"/>
            <wp:effectExtent l="0" t="0" r="0" b="0"/>
            <wp:wrapNone/>
            <wp:docPr id="423" name="Freeform 4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6" cy="152470"/>
                    </a:xfrm>
                    <a:custGeom>
                      <a:rect l="l" t="t" r="r" b="b"/>
                      <a:pathLst>
                        <a:path w="533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94"/>
                          </a:cubicBezTo>
                          <a:cubicBezTo>
                            <a:pt x="23488" y="202401"/>
                            <a:pt x="27539" y="203200"/>
                            <a:pt x="31750" y="203200"/>
                          </a:cubicBezTo>
                          <a:lnTo>
                            <a:pt x="501650" y="203200"/>
                          </a:lnTo>
                          <a:cubicBezTo>
                            <a:pt x="505860" y="203200"/>
                            <a:pt x="509910" y="202401"/>
                            <a:pt x="513800" y="200794"/>
                          </a:cubicBezTo>
                          <a:cubicBezTo>
                            <a:pt x="517688" y="199188"/>
                            <a:pt x="521122" y="196894"/>
                            <a:pt x="524099" y="193905"/>
                          </a:cubicBezTo>
                          <a:cubicBezTo>
                            <a:pt x="527077" y="190935"/>
                            <a:pt x="529371" y="187499"/>
                            <a:pt x="530983" y="183611"/>
                          </a:cubicBezTo>
                          <a:cubicBezTo>
                            <a:pt x="532593" y="179723"/>
                            <a:pt x="533400" y="175661"/>
                            <a:pt x="533400" y="171450"/>
                          </a:cubicBezTo>
                          <a:lnTo>
                            <a:pt x="533400" y="31750"/>
                          </a:lnTo>
                          <a:cubicBezTo>
                            <a:pt x="533400" y="27546"/>
                            <a:pt x="532593" y="23491"/>
                            <a:pt x="530983" y="19609"/>
                          </a:cubicBezTo>
                          <a:cubicBezTo>
                            <a:pt x="529371" y="15714"/>
                            <a:pt x="527077" y="12291"/>
                            <a:pt x="524099" y="9302"/>
                          </a:cubicBezTo>
                          <a:cubicBezTo>
                            <a:pt x="521122" y="6332"/>
                            <a:pt x="517688" y="4044"/>
                            <a:pt x="513800" y="2431"/>
                          </a:cubicBezTo>
                          <a:cubicBezTo>
                            <a:pt x="509910" y="825"/>
                            <a:pt x="505860" y="13"/>
                            <a:pt x="501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25"/>
                            <a:pt x="19598" y="2438"/>
                          </a:cubicBezTo>
                          <a:cubicBezTo>
                            <a:pt x="15709" y="4044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2" behindDoc="1" locked="0" layoutInCell="1" allowOverlap="1">
            <wp:simplePos x="0" y="0"/>
            <wp:positionH relativeFrom="page">
              <wp:posOffset>2197950</wp:posOffset>
            </wp:positionH>
            <wp:positionV relativeFrom="line">
              <wp:posOffset>129214</wp:posOffset>
            </wp:positionV>
            <wp:extent cx="409765" cy="162000"/>
            <wp:effectExtent l="0" t="0" r="0" b="0"/>
            <wp:wrapNone/>
            <wp:docPr id="424" name="Freeform 4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39"/>
                            <a:pt x="522579" y="212998"/>
                          </a:cubicBezTo>
                          <a:cubicBezTo>
                            <a:pt x="527248" y="211070"/>
                            <a:pt x="531367" y="208329"/>
                            <a:pt x="534940" y="204751"/>
                          </a:cubicBezTo>
                          <a:cubicBezTo>
                            <a:pt x="538513" y="201179"/>
                            <a:pt x="541266" y="197055"/>
                            <a:pt x="543199" y="192392"/>
                          </a:cubicBezTo>
                          <a:cubicBezTo>
                            <a:pt x="545133" y="187722"/>
                            <a:pt x="546100" y="182854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100" y="33065"/>
                            <a:pt x="545133" y="28203"/>
                            <a:pt x="543199" y="23534"/>
                          </a:cubicBezTo>
                          <a:cubicBezTo>
                            <a:pt x="541266" y="18871"/>
                            <a:pt x="538513" y="14747"/>
                            <a:pt x="534940" y="11163"/>
                          </a:cubicBezTo>
                          <a:cubicBezTo>
                            <a:pt x="531367" y="7597"/>
                            <a:pt x="527248" y="4850"/>
                            <a:pt x="522579" y="2909"/>
                          </a:cubicBezTo>
                          <a:cubicBezTo>
                            <a:pt x="517912" y="974"/>
                            <a:pt x="513052" y="13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71"/>
                            <a:pt x="2899" y="23534"/>
                          </a:cubicBezTo>
                          <a:cubicBezTo>
                            <a:pt x="966" y="28203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例子进行修改，嵌套的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块移到方法</w:t>
      </w:r>
      <w:r>
        <w:rPr lang="zh-CN" sz="19" baseline="0" dirty="0">
          <w:jc w:val="left"/>
          <w:rFonts w:ascii="宋体" w:hAnsi="宋体" w:cs="宋体"/>
          <w:color w:val="333333"/>
          <w:spacing w:val="-12"/>
          <w:sz w:val="19"/>
          <w:szCs w:val="19"/>
        </w:rPr>
        <w:t>nesttry()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的内部：结果依旧相同！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34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-853844</wp:posOffset>
            </wp:positionV>
            <wp:extent cx="5641423" cy="4316832"/>
            <wp:effectExtent l="0" t="0" r="0" b="0"/>
            <wp:wrapNone/>
            <wp:docPr id="425" name="Freeform 4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4316832"/>
                    </a:xfrm>
                    <a:custGeom>
                      <a:rect l="l" t="t" r="r" b="b"/>
                      <a:pathLst>
                        <a:path w="7518400" h="5753100">
                          <a:moveTo>
                            <a:pt x="0" y="31750"/>
                          </a:moveTo>
                          <a:lnTo>
                            <a:pt x="0" y="5721350"/>
                          </a:lnTo>
                          <a:cubicBezTo>
                            <a:pt x="0" y="5725567"/>
                            <a:pt x="805" y="5729629"/>
                            <a:pt x="2416" y="5733511"/>
                          </a:cubicBezTo>
                          <a:cubicBezTo>
                            <a:pt x="4028" y="5737405"/>
                            <a:pt x="6322" y="5740841"/>
                            <a:pt x="9298" y="5743811"/>
                          </a:cubicBezTo>
                          <a:cubicBezTo>
                            <a:pt x="12275" y="5746794"/>
                            <a:pt x="15709" y="5749088"/>
                            <a:pt x="19599" y="5750694"/>
                          </a:cubicBezTo>
                          <a:cubicBezTo>
                            <a:pt x="23489" y="5752301"/>
                            <a:pt x="27539" y="5753100"/>
                            <a:pt x="31750" y="5753100"/>
                          </a:cubicBezTo>
                          <a:lnTo>
                            <a:pt x="7486650" y="5753100"/>
                          </a:lnTo>
                          <a:cubicBezTo>
                            <a:pt x="7490859" y="5753100"/>
                            <a:pt x="7494909" y="5752301"/>
                            <a:pt x="7498798" y="5750694"/>
                          </a:cubicBezTo>
                          <a:cubicBezTo>
                            <a:pt x="7502690" y="5749088"/>
                            <a:pt x="7506123" y="5746794"/>
                            <a:pt x="7509099" y="5743811"/>
                          </a:cubicBezTo>
                          <a:cubicBezTo>
                            <a:pt x="7512076" y="5740841"/>
                            <a:pt x="7514370" y="5737405"/>
                            <a:pt x="7515981" y="5733511"/>
                          </a:cubicBezTo>
                          <a:cubicBezTo>
                            <a:pt x="7517593" y="5729629"/>
                            <a:pt x="7518400" y="5725567"/>
                            <a:pt x="7518400" y="57213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09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-853844</wp:posOffset>
            </wp:positionV>
            <wp:extent cx="5641423" cy="4316832"/>
            <wp:effectExtent l="0" t="0" r="0" b="0"/>
            <wp:wrapNone/>
            <wp:docPr id="426" name="Freeform 4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4316832"/>
                    </a:xfrm>
                    <a:custGeom>
                      <a:rect l="l" t="t" r="r" b="b"/>
                      <a:pathLst>
                        <a:path w="7518400" h="5753100">
                          <a:moveTo>
                            <a:pt x="0" y="31750"/>
                          </a:moveTo>
                          <a:lnTo>
                            <a:pt x="0" y="5721350"/>
                          </a:lnTo>
                          <a:cubicBezTo>
                            <a:pt x="0" y="5725567"/>
                            <a:pt x="805" y="5729629"/>
                            <a:pt x="2416" y="5733511"/>
                          </a:cubicBezTo>
                          <a:cubicBezTo>
                            <a:pt x="4028" y="5737405"/>
                            <a:pt x="6322" y="5740841"/>
                            <a:pt x="9298" y="5743811"/>
                          </a:cubicBezTo>
                          <a:cubicBezTo>
                            <a:pt x="12275" y="5746794"/>
                            <a:pt x="15709" y="5749088"/>
                            <a:pt x="19599" y="5750694"/>
                          </a:cubicBezTo>
                          <a:cubicBezTo>
                            <a:pt x="23489" y="5752301"/>
                            <a:pt x="27539" y="5753100"/>
                            <a:pt x="31750" y="5753100"/>
                          </a:cubicBezTo>
                          <a:lnTo>
                            <a:pt x="7486650" y="5753100"/>
                          </a:lnTo>
                          <a:cubicBezTo>
                            <a:pt x="7490859" y="5753100"/>
                            <a:pt x="7494909" y="5752301"/>
                            <a:pt x="7498798" y="5750694"/>
                          </a:cubicBezTo>
                          <a:cubicBezTo>
                            <a:pt x="7502690" y="5749088"/>
                            <a:pt x="7506123" y="5746794"/>
                            <a:pt x="7509099" y="5743811"/>
                          </a:cubicBezTo>
                          <a:cubicBezTo>
                            <a:pt x="7512076" y="5740841"/>
                            <a:pt x="7514370" y="5737405"/>
                            <a:pt x="7515981" y="5733511"/>
                          </a:cubicBezTo>
                          <a:cubicBezTo>
                            <a:pt x="7517593" y="5729629"/>
                            <a:pt x="7518400" y="5725567"/>
                            <a:pt x="7518400" y="57213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37"/>
                            <a:pt x="7498798" y="2431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09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9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-842722</wp:posOffset>
            </wp:positionV>
            <wp:extent cx="368459" cy="4321063"/>
            <wp:effectExtent l="0" t="0" r="0" b="0"/>
            <wp:wrapNone/>
            <wp:docPr id="427" name="Picture 42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>
                      <a:picLocks noChangeAspect="0" noChangeArrowheads="1"/>
                    </pic:cNvPicPr>
                  </pic:nvPicPr>
                  <pic:blipFill>
                    <a:blip r:embed="rId4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4321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69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-830020</wp:posOffset>
            </wp:positionV>
            <wp:extent cx="5593776" cy="4288244"/>
            <wp:effectExtent l="0" t="0" r="0" b="0"/>
            <wp:wrapNone/>
            <wp:docPr id="428" name="Freeform 4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4288244"/>
                    </a:xfrm>
                    <a:custGeom>
                      <a:rect l="l" t="t" r="r" b="b"/>
                      <a:pathLst>
                        <a:path w="7454900" h="5715000">
                          <a:moveTo>
                            <a:pt x="0" y="5715000"/>
                          </a:moveTo>
                          <a:lnTo>
                            <a:pt x="7454900" y="5715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5715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-830020</wp:posOffset>
            </wp:positionV>
            <wp:extent cx="5593776" cy="4288244"/>
            <wp:effectExtent l="0" t="0" r="0" b="0"/>
            <wp:wrapNone/>
            <wp:docPr id="429" name="Freeform 4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4288244"/>
                    </a:xfrm>
                    <a:custGeom>
                      <a:rect l="l" t="t" r="r" b="b"/>
                      <a:pathLst>
                        <a:path w="7454900" h="5715000">
                          <a:moveTo>
                            <a:pt x="0" y="5715000"/>
                          </a:moveTo>
                          <a:lnTo>
                            <a:pt x="7454900" y="57150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57150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NestTry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nesttry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]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99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ArrayIndexOutOfBoundsException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"ArrayIndexOutOfBounds :"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    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length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b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42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/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"a = 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nesttry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ArithmeticException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"Divide by 0"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6387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2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thorw	</w:t>
      </w:r>
      <w:hyperlink r:id="rId385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31" name="Freeform 4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32" name="Freeform 4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33" name="Freeform 4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34" name="Freeform 4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35" name="Freeform 4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36" name="Freeform 4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37" name="Freeform 4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38" name="Freeform 4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439" name="Freeform 43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440" name="Freeform 44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441" name="Freeform 44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442" name="Freeform 44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8154"/>
        </w:tabs>
        <w:spacing w:before="80" w:after="0" w:line="315" w:lineRule="exact"/>
        <w:ind w:left="990" w:right="985" w:firstLine="0"/>
      </w:pPr>
      <w:r>
        <w:drawing>
          <wp:anchor simplePos="0" relativeHeight="251658246" behindDoc="1" locked="0" layoutInCell="1" allowOverlap="1">
            <wp:simplePos x="0" y="0"/>
            <wp:positionH relativeFrom="page">
              <wp:posOffset>5404604</wp:posOffset>
            </wp:positionH>
            <wp:positionV relativeFrom="line">
              <wp:posOffset>114932</wp:posOffset>
            </wp:positionV>
            <wp:extent cx="543177" cy="152470"/>
            <wp:effectExtent l="0" t="0" r="0" b="0"/>
            <wp:wrapNone/>
            <wp:docPr id="443" name="Freeform 4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52470"/>
                    </a:xfrm>
                    <a:custGeom>
                      <a:rect l="l" t="t" r="r" b="b"/>
                      <a:pathLst>
                        <a:path w="7239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5" y="183617"/>
                          </a:cubicBezTo>
                          <a:cubicBezTo>
                            <a:pt x="4026" y="187505"/>
                            <a:pt x="6322" y="190935"/>
                            <a:pt x="9298" y="193911"/>
                          </a:cubicBezTo>
                          <a:cubicBezTo>
                            <a:pt x="12275" y="196894"/>
                            <a:pt x="15709" y="199188"/>
                            <a:pt x="19598" y="200788"/>
                          </a:cubicBezTo>
                          <a:cubicBezTo>
                            <a:pt x="23488" y="202394"/>
                            <a:pt x="27540" y="203200"/>
                            <a:pt x="31750" y="203200"/>
                          </a:cubicBezTo>
                          <a:lnTo>
                            <a:pt x="692150" y="203200"/>
                          </a:lnTo>
                          <a:cubicBezTo>
                            <a:pt x="696359" y="203200"/>
                            <a:pt x="700409" y="202394"/>
                            <a:pt x="704298" y="200788"/>
                          </a:cubicBezTo>
                          <a:cubicBezTo>
                            <a:pt x="708190" y="199188"/>
                            <a:pt x="711623" y="196894"/>
                            <a:pt x="714599" y="193911"/>
                          </a:cubicBezTo>
                          <a:cubicBezTo>
                            <a:pt x="717577" y="190935"/>
                            <a:pt x="719870" y="187505"/>
                            <a:pt x="721481" y="183617"/>
                          </a:cubicBezTo>
                          <a:cubicBezTo>
                            <a:pt x="723093" y="179729"/>
                            <a:pt x="723900" y="175667"/>
                            <a:pt x="723900" y="171450"/>
                          </a:cubicBezTo>
                          <a:lnTo>
                            <a:pt x="723900" y="31750"/>
                          </a:lnTo>
                          <a:cubicBezTo>
                            <a:pt x="723900" y="27552"/>
                            <a:pt x="723093" y="23497"/>
                            <a:pt x="721481" y="19615"/>
                          </a:cubicBezTo>
                          <a:cubicBezTo>
                            <a:pt x="719870" y="15720"/>
                            <a:pt x="717577" y="12291"/>
                            <a:pt x="714599" y="9302"/>
                          </a:cubicBezTo>
                          <a:cubicBezTo>
                            <a:pt x="711623" y="6332"/>
                            <a:pt x="708190" y="4037"/>
                            <a:pt x="704298" y="2438"/>
                          </a:cubicBezTo>
                          <a:cubicBezTo>
                            <a:pt x="700409" y="825"/>
                            <a:pt x="696359" y="13"/>
                            <a:pt x="692150" y="0"/>
                          </a:cubicBezTo>
                          <a:lnTo>
                            <a:pt x="31750" y="0"/>
                          </a:lnTo>
                          <a:cubicBezTo>
                            <a:pt x="27540" y="13"/>
                            <a:pt x="23488" y="825"/>
                            <a:pt x="19598" y="2438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6" y="15720"/>
                            <a:pt x="2415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5" behindDoc="1" locked="0" layoutInCell="1" allowOverlap="1">
            <wp:simplePos x="0" y="0"/>
            <wp:positionH relativeFrom="page">
              <wp:posOffset>5399840</wp:posOffset>
            </wp:positionH>
            <wp:positionV relativeFrom="line">
              <wp:posOffset>110167</wp:posOffset>
            </wp:positionV>
            <wp:extent cx="552707" cy="162000"/>
            <wp:effectExtent l="0" t="0" r="0" b="0"/>
            <wp:wrapNone/>
            <wp:docPr id="444" name="Freeform 4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2707" cy="162000"/>
                    </a:xfrm>
                    <a:custGeom>
                      <a:rect l="l" t="t" r="r" b="b"/>
                      <a:pathLst>
                        <a:path w="7366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5" y="187722"/>
                            <a:pt x="2899" y="192398"/>
                          </a:cubicBezTo>
                          <a:cubicBezTo>
                            <a:pt x="4833" y="197061"/>
                            <a:pt x="7587" y="201191"/>
                            <a:pt x="11159" y="204757"/>
                          </a:cubicBezTo>
                          <a:cubicBezTo>
                            <a:pt x="14730" y="208329"/>
                            <a:pt x="18851" y="211082"/>
                            <a:pt x="23519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698500" y="215900"/>
                          </a:lnTo>
                          <a:cubicBezTo>
                            <a:pt x="703552" y="215900"/>
                            <a:pt x="708412" y="214939"/>
                            <a:pt x="713078" y="213005"/>
                          </a:cubicBezTo>
                          <a:cubicBezTo>
                            <a:pt x="717746" y="211082"/>
                            <a:pt x="721868" y="208329"/>
                            <a:pt x="725439" y="204757"/>
                          </a:cubicBezTo>
                          <a:cubicBezTo>
                            <a:pt x="729012" y="201191"/>
                            <a:pt x="731765" y="197061"/>
                            <a:pt x="733697" y="192398"/>
                          </a:cubicBezTo>
                          <a:cubicBezTo>
                            <a:pt x="735632" y="187722"/>
                            <a:pt x="736600" y="182861"/>
                            <a:pt x="736600" y="177800"/>
                          </a:cubicBezTo>
                          <a:lnTo>
                            <a:pt x="736600" y="38100"/>
                          </a:lnTo>
                          <a:cubicBezTo>
                            <a:pt x="736600" y="33059"/>
                            <a:pt x="735632" y="28197"/>
                            <a:pt x="733697" y="23528"/>
                          </a:cubicBezTo>
                          <a:cubicBezTo>
                            <a:pt x="731765" y="18864"/>
                            <a:pt x="729012" y="14747"/>
                            <a:pt x="725439" y="11163"/>
                          </a:cubicBezTo>
                          <a:cubicBezTo>
                            <a:pt x="721868" y="7597"/>
                            <a:pt x="717746" y="4850"/>
                            <a:pt x="713078" y="2915"/>
                          </a:cubicBezTo>
                          <a:cubicBezTo>
                            <a:pt x="708412" y="980"/>
                            <a:pt x="703552" y="13"/>
                            <a:pt x="6985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15"/>
                          </a:cubicBezTo>
                          <a:cubicBezTo>
                            <a:pt x="18851" y="4850"/>
                            <a:pt x="14730" y="7597"/>
                            <a:pt x="11159" y="11163"/>
                          </a:cubicBezTo>
                          <a:cubicBezTo>
                            <a:pt x="7587" y="14747"/>
                            <a:pt x="4833" y="18864"/>
                            <a:pt x="2899" y="23528"/>
                          </a:cubicBezTo>
                          <a:cubicBezTo>
                            <a:pt x="965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到目前为止，我们只是获取了被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运行时系统引发的异常。然而，我们还可以用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w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语句抛出明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确的异常。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语法形式：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25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-46993</wp:posOffset>
            </wp:positionV>
            <wp:extent cx="5641423" cy="200118"/>
            <wp:effectExtent l="0" t="0" r="0" b="0"/>
            <wp:wrapNone/>
            <wp:docPr id="445" name="Freeform 4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7"/>
                            <a:pt x="805" y="243229"/>
                            <a:pt x="2416" y="247111"/>
                          </a:cubicBezTo>
                          <a:cubicBezTo>
                            <a:pt x="4028" y="250999"/>
                            <a:pt x="6322" y="254435"/>
                            <a:pt x="9298" y="257405"/>
                          </a:cubicBezTo>
                          <a:cubicBezTo>
                            <a:pt x="12275" y="260394"/>
                            <a:pt x="15709" y="262688"/>
                            <a:pt x="19599" y="264288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8"/>
                          </a:cubicBezTo>
                          <a:cubicBezTo>
                            <a:pt x="7502690" y="262688"/>
                            <a:pt x="7506123" y="260394"/>
                            <a:pt x="7509099" y="257405"/>
                          </a:cubicBezTo>
                          <a:cubicBezTo>
                            <a:pt x="7512076" y="254435"/>
                            <a:pt x="7514370" y="250999"/>
                            <a:pt x="7515981" y="247111"/>
                          </a:cubicBezTo>
                          <a:cubicBezTo>
                            <a:pt x="7517593" y="243229"/>
                            <a:pt x="7518400" y="239167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03"/>
                            <a:pt x="7515981" y="19621"/>
                          </a:cubicBezTo>
                          <a:cubicBezTo>
                            <a:pt x="7514370" y="15727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-46993</wp:posOffset>
            </wp:positionV>
            <wp:extent cx="5641423" cy="200118"/>
            <wp:effectExtent l="0" t="0" r="0" b="0"/>
            <wp:wrapNone/>
            <wp:docPr id="446" name="Freeform 4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67"/>
                            <a:pt x="805" y="243229"/>
                            <a:pt x="2416" y="247111"/>
                          </a:cubicBezTo>
                          <a:cubicBezTo>
                            <a:pt x="4028" y="250999"/>
                            <a:pt x="6322" y="254435"/>
                            <a:pt x="9298" y="257405"/>
                          </a:cubicBezTo>
                          <a:cubicBezTo>
                            <a:pt x="12275" y="260394"/>
                            <a:pt x="15709" y="262688"/>
                            <a:pt x="19599" y="264288"/>
                          </a:cubicBezTo>
                          <a:cubicBezTo>
                            <a:pt x="23489" y="265894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894"/>
                            <a:pt x="7498798" y="264288"/>
                          </a:cubicBezTo>
                          <a:cubicBezTo>
                            <a:pt x="7502690" y="262688"/>
                            <a:pt x="7506123" y="260394"/>
                            <a:pt x="7509099" y="257405"/>
                          </a:cubicBezTo>
                          <a:cubicBezTo>
                            <a:pt x="7512076" y="254435"/>
                            <a:pt x="7514370" y="250999"/>
                            <a:pt x="7515981" y="247111"/>
                          </a:cubicBezTo>
                          <a:cubicBezTo>
                            <a:pt x="7517593" y="243229"/>
                            <a:pt x="7518400" y="239167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9"/>
                            <a:pt x="7517593" y="23503"/>
                            <a:pt x="7515981" y="19621"/>
                          </a:cubicBezTo>
                          <a:cubicBezTo>
                            <a:pt x="7514370" y="15727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-35868</wp:posOffset>
            </wp:positionV>
            <wp:extent cx="292223" cy="204936"/>
            <wp:effectExtent l="0" t="0" r="0" b="0"/>
            <wp:wrapNone/>
            <wp:docPr id="447" name="Picture 447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>
                      <a:picLocks noChangeAspect="0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4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9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-23169</wp:posOffset>
            </wp:positionV>
            <wp:extent cx="5593776" cy="171529"/>
            <wp:effectExtent l="0" t="0" r="0" b="0"/>
            <wp:wrapNone/>
            <wp:docPr id="448" name="Freeform 4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-23169</wp:posOffset>
            </wp:positionV>
            <wp:extent cx="5593776" cy="171529"/>
            <wp:effectExtent l="0" t="0" r="0" b="0"/>
            <wp:wrapNone/>
            <wp:docPr id="449" name="Freeform 4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ThrowableInstance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1935"/>
          <w:tab w:val="left" w:pos="2325"/>
          <w:tab w:val="left" w:pos="2715"/>
          <w:tab w:val="left" w:pos="2961"/>
          <w:tab w:val="left" w:pos="3558"/>
          <w:tab w:val="left" w:pos="4098"/>
          <w:tab w:val="left" w:pos="4276"/>
          <w:tab w:val="left" w:pos="4550"/>
          <w:tab w:val="left" w:pos="4944"/>
          <w:tab w:val="left" w:pos="5024"/>
          <w:tab w:val="left" w:pos="6356"/>
          <w:tab w:val="left" w:pos="6863"/>
          <w:tab w:val="left" w:pos="7006"/>
          <w:tab w:val="left" w:pos="8028"/>
          <w:tab w:val="left" w:pos="8166"/>
          <w:tab w:val="left" w:pos="8530"/>
        </w:tabs>
        <w:spacing w:before="233" w:after="0" w:line="358" w:lineRule="exact"/>
        <w:ind w:left="990" w:right="927" w:firstLine="0"/>
      </w:pPr>
      <w:r>
        <w:drawing>
          <wp:anchor simplePos="0" relativeHeight="251658266" behindDoc="1" locked="0" layoutInCell="1" allowOverlap="1">
            <wp:simplePos x="0" y="0"/>
            <wp:positionH relativeFrom="page">
              <wp:posOffset>2831658</wp:posOffset>
            </wp:positionH>
            <wp:positionV relativeFrom="line">
              <wp:posOffset>277492</wp:posOffset>
            </wp:positionV>
            <wp:extent cx="810001" cy="152470"/>
            <wp:effectExtent l="0" t="0" r="0" b="0"/>
            <wp:wrapNone/>
            <wp:docPr id="450" name="Freeform 4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52470"/>
                    </a:xfrm>
                    <a:custGeom>
                      <a:rect l="l" t="t" r="r" b="b"/>
                      <a:pathLst>
                        <a:path w="1079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4" y="179729"/>
                            <a:pt x="2416" y="183611"/>
                          </a:cubicBezTo>
                          <a:cubicBezTo>
                            <a:pt x="4027" y="187499"/>
                            <a:pt x="6320" y="190935"/>
                            <a:pt x="9299" y="193905"/>
                          </a:cubicBezTo>
                          <a:cubicBezTo>
                            <a:pt x="12275" y="196894"/>
                            <a:pt x="15709" y="199188"/>
                            <a:pt x="19598" y="200794"/>
                          </a:cubicBezTo>
                          <a:cubicBezTo>
                            <a:pt x="23488" y="202401"/>
                            <a:pt x="27539" y="203200"/>
                            <a:pt x="31750" y="203200"/>
                          </a:cubicBezTo>
                          <a:lnTo>
                            <a:pt x="1047750" y="203200"/>
                          </a:lnTo>
                          <a:cubicBezTo>
                            <a:pt x="1051960" y="203200"/>
                            <a:pt x="1056009" y="202394"/>
                            <a:pt x="1059900" y="200788"/>
                          </a:cubicBezTo>
                          <a:cubicBezTo>
                            <a:pt x="1063788" y="199188"/>
                            <a:pt x="1067222" y="196894"/>
                            <a:pt x="1070199" y="193905"/>
                          </a:cubicBezTo>
                          <a:cubicBezTo>
                            <a:pt x="1073176" y="190935"/>
                            <a:pt x="1075471" y="187499"/>
                            <a:pt x="1077081" y="183611"/>
                          </a:cubicBezTo>
                          <a:cubicBezTo>
                            <a:pt x="1078693" y="179729"/>
                            <a:pt x="1079498" y="175667"/>
                            <a:pt x="1079500" y="171450"/>
                          </a:cubicBezTo>
                          <a:lnTo>
                            <a:pt x="1079500" y="31750"/>
                          </a:lnTo>
                          <a:cubicBezTo>
                            <a:pt x="1079498" y="27552"/>
                            <a:pt x="1078693" y="23503"/>
                            <a:pt x="1077081" y="19621"/>
                          </a:cubicBezTo>
                          <a:cubicBezTo>
                            <a:pt x="1075471" y="15727"/>
                            <a:pt x="1073176" y="12297"/>
                            <a:pt x="1070199" y="9308"/>
                          </a:cubicBezTo>
                          <a:cubicBezTo>
                            <a:pt x="1067222" y="6338"/>
                            <a:pt x="1063788" y="4044"/>
                            <a:pt x="1059900" y="2438"/>
                          </a:cubicBezTo>
                          <a:cubicBezTo>
                            <a:pt x="1056009" y="819"/>
                            <a:pt x="1051960" y="13"/>
                            <a:pt x="10477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19"/>
                            <a:pt x="19598" y="2431"/>
                          </a:cubicBezTo>
                          <a:cubicBezTo>
                            <a:pt x="15709" y="4044"/>
                            <a:pt x="12275" y="6338"/>
                            <a:pt x="9299" y="9308"/>
                          </a:cubicBezTo>
                          <a:cubicBezTo>
                            <a:pt x="6320" y="12297"/>
                            <a:pt x="4027" y="15727"/>
                            <a:pt x="2416" y="19621"/>
                          </a:cubicBezTo>
                          <a:cubicBezTo>
                            <a:pt x="804" y="23503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5" behindDoc="1" locked="0" layoutInCell="1" allowOverlap="1">
            <wp:simplePos x="0" y="0"/>
            <wp:positionH relativeFrom="page">
              <wp:posOffset>2826892</wp:posOffset>
            </wp:positionH>
            <wp:positionV relativeFrom="line">
              <wp:posOffset>272727</wp:posOffset>
            </wp:positionV>
            <wp:extent cx="819532" cy="162000"/>
            <wp:effectExtent l="0" t="0" r="0" b="0"/>
            <wp:wrapNone/>
            <wp:docPr id="451" name="Freeform 4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9532" cy="162000"/>
                    </a:xfrm>
                    <a:custGeom>
                      <a:rect l="l" t="t" r="r" b="b"/>
                      <a:pathLst>
                        <a:path w="10922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5" y="197061"/>
                            <a:pt x="7589" y="201185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1054102" y="215900"/>
                          </a:lnTo>
                          <a:cubicBezTo>
                            <a:pt x="1059154" y="215900"/>
                            <a:pt x="1064014" y="214946"/>
                            <a:pt x="1068681" y="213011"/>
                          </a:cubicBezTo>
                          <a:cubicBezTo>
                            <a:pt x="1073350" y="211082"/>
                            <a:pt x="1077468" y="208329"/>
                            <a:pt x="1081042" y="204751"/>
                          </a:cubicBezTo>
                          <a:cubicBezTo>
                            <a:pt x="1084614" y="201185"/>
                            <a:pt x="1087368" y="197061"/>
                            <a:pt x="1089302" y="192398"/>
                          </a:cubicBezTo>
                          <a:cubicBezTo>
                            <a:pt x="1091234" y="187722"/>
                            <a:pt x="1092200" y="182861"/>
                            <a:pt x="1092202" y="177800"/>
                          </a:cubicBezTo>
                          <a:lnTo>
                            <a:pt x="1092202" y="38100"/>
                          </a:lnTo>
                          <a:cubicBezTo>
                            <a:pt x="1092200" y="33065"/>
                            <a:pt x="1091234" y="28203"/>
                            <a:pt x="1089302" y="23534"/>
                          </a:cubicBezTo>
                          <a:cubicBezTo>
                            <a:pt x="1087368" y="18871"/>
                            <a:pt x="1084614" y="14747"/>
                            <a:pt x="1081042" y="11163"/>
                          </a:cubicBezTo>
                          <a:cubicBezTo>
                            <a:pt x="1077468" y="7597"/>
                            <a:pt x="1073350" y="4850"/>
                            <a:pt x="1068681" y="2909"/>
                          </a:cubicBezTo>
                          <a:cubicBezTo>
                            <a:pt x="1064014" y="974"/>
                            <a:pt x="1059154" y="13"/>
                            <a:pt x="10541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3" y="4850"/>
                            <a:pt x="14732" y="7597"/>
                            <a:pt x="11161" y="11163"/>
                          </a:cubicBezTo>
                          <a:cubicBezTo>
                            <a:pt x="7589" y="14747"/>
                            <a:pt x="4835" y="18871"/>
                            <a:pt x="2901" y="23534"/>
                          </a:cubicBezTo>
                          <a:cubicBezTo>
                            <a:pt x="968" y="28203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1" locked="0" layoutInCell="1" allowOverlap="1">
            <wp:simplePos x="0" y="0"/>
            <wp:positionH relativeFrom="page">
              <wp:posOffset>4270601</wp:posOffset>
            </wp:positionH>
            <wp:positionV relativeFrom="line">
              <wp:posOffset>277492</wp:posOffset>
            </wp:positionV>
            <wp:extent cx="800473" cy="152470"/>
            <wp:effectExtent l="0" t="0" r="0" b="0"/>
            <wp:wrapNone/>
            <wp:docPr id="452" name="Freeform 4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3" cy="152470"/>
                    </a:xfrm>
                    <a:custGeom>
                      <a:rect l="l" t="t" r="r" b="b"/>
                      <a:pathLst>
                        <a:path w="10668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7" y="183611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1035052" y="203200"/>
                          </a:lnTo>
                          <a:cubicBezTo>
                            <a:pt x="1039262" y="203200"/>
                            <a:pt x="1043311" y="202394"/>
                            <a:pt x="1047200" y="200788"/>
                          </a:cubicBezTo>
                          <a:cubicBezTo>
                            <a:pt x="1051090" y="199188"/>
                            <a:pt x="1054524" y="196894"/>
                            <a:pt x="1057501" y="193905"/>
                          </a:cubicBezTo>
                          <a:cubicBezTo>
                            <a:pt x="1060478" y="190935"/>
                            <a:pt x="1062772" y="187499"/>
                            <a:pt x="1064383" y="183611"/>
                          </a:cubicBezTo>
                          <a:cubicBezTo>
                            <a:pt x="1065995" y="179729"/>
                            <a:pt x="1066800" y="175667"/>
                            <a:pt x="1066802" y="171450"/>
                          </a:cubicBezTo>
                          <a:lnTo>
                            <a:pt x="1066802" y="31750"/>
                          </a:lnTo>
                          <a:cubicBezTo>
                            <a:pt x="1066800" y="27552"/>
                            <a:pt x="1065995" y="23503"/>
                            <a:pt x="1064383" y="19621"/>
                          </a:cubicBezTo>
                          <a:cubicBezTo>
                            <a:pt x="1062772" y="15727"/>
                            <a:pt x="1060478" y="12297"/>
                            <a:pt x="1057501" y="9308"/>
                          </a:cubicBezTo>
                          <a:cubicBezTo>
                            <a:pt x="1054524" y="6338"/>
                            <a:pt x="1051090" y="4044"/>
                            <a:pt x="1047200" y="2438"/>
                          </a:cubicBezTo>
                          <a:cubicBezTo>
                            <a:pt x="1043311" y="819"/>
                            <a:pt x="1039262" y="13"/>
                            <a:pt x="10350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08"/>
                          </a:cubicBezTo>
                          <a:cubicBezTo>
                            <a:pt x="6322" y="12297"/>
                            <a:pt x="4029" y="15727"/>
                            <a:pt x="2417" y="19621"/>
                          </a:cubicBezTo>
                          <a:cubicBezTo>
                            <a:pt x="806" y="23503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7" behindDoc="1" locked="0" layoutInCell="1" allowOverlap="1">
            <wp:simplePos x="0" y="0"/>
            <wp:positionH relativeFrom="page">
              <wp:posOffset>4265836</wp:posOffset>
            </wp:positionH>
            <wp:positionV relativeFrom="line">
              <wp:posOffset>272727</wp:posOffset>
            </wp:positionV>
            <wp:extent cx="810003" cy="162000"/>
            <wp:effectExtent l="0" t="0" r="0" b="0"/>
            <wp:wrapNone/>
            <wp:docPr id="453" name="Freeform 4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3" cy="162000"/>
                    </a:xfrm>
                    <a:custGeom>
                      <a:rect l="l" t="t" r="r" b="b"/>
                      <a:pathLst>
                        <a:path w="10795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1"/>
                          </a:cubicBezTo>
                          <a:cubicBezTo>
                            <a:pt x="14732" y="208329"/>
                            <a:pt x="18852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1041402" y="215900"/>
                          </a:lnTo>
                          <a:cubicBezTo>
                            <a:pt x="1046452" y="215900"/>
                            <a:pt x="1051313" y="214946"/>
                            <a:pt x="1055981" y="213011"/>
                          </a:cubicBezTo>
                          <a:cubicBezTo>
                            <a:pt x="1060648" y="211082"/>
                            <a:pt x="1064768" y="208329"/>
                            <a:pt x="1068342" y="204751"/>
                          </a:cubicBezTo>
                          <a:cubicBezTo>
                            <a:pt x="1071914" y="201185"/>
                            <a:pt x="1074668" y="197061"/>
                            <a:pt x="1076601" y="192398"/>
                          </a:cubicBezTo>
                          <a:cubicBezTo>
                            <a:pt x="1078534" y="187722"/>
                            <a:pt x="1079500" y="182861"/>
                            <a:pt x="1079502" y="177800"/>
                          </a:cubicBezTo>
                          <a:lnTo>
                            <a:pt x="1079502" y="38100"/>
                          </a:lnTo>
                          <a:cubicBezTo>
                            <a:pt x="1079500" y="33065"/>
                            <a:pt x="1078534" y="28203"/>
                            <a:pt x="1076601" y="23534"/>
                          </a:cubicBezTo>
                          <a:cubicBezTo>
                            <a:pt x="1074668" y="18871"/>
                            <a:pt x="1071914" y="14747"/>
                            <a:pt x="1068342" y="11163"/>
                          </a:cubicBezTo>
                          <a:cubicBezTo>
                            <a:pt x="1064768" y="7597"/>
                            <a:pt x="1060648" y="4850"/>
                            <a:pt x="1055981" y="2909"/>
                          </a:cubicBezTo>
                          <a:cubicBezTo>
                            <a:pt x="1051313" y="974"/>
                            <a:pt x="1046452" y="13"/>
                            <a:pt x="10414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2" y="4850"/>
                            <a:pt x="14732" y="7597"/>
                            <a:pt x="11161" y="11163"/>
                          </a:cubicBezTo>
                          <a:cubicBezTo>
                            <a:pt x="7587" y="14747"/>
                            <a:pt x="4834" y="18871"/>
                            <a:pt x="2901" y="23534"/>
                          </a:cubicBezTo>
                          <a:cubicBezTo>
                            <a:pt x="968" y="28203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这里的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Th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ro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wableInstance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一定是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类类型或者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子类类型的一个对象。简单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91" behindDoc="1" locked="0" layoutInCell="1" allowOverlap="1">
            <wp:simplePos x="0" y="0"/>
            <wp:positionH relativeFrom="page">
              <wp:posOffset>1954950</wp:posOffset>
            </wp:positionH>
            <wp:positionV relativeFrom="line">
              <wp:posOffset>129537</wp:posOffset>
            </wp:positionV>
            <wp:extent cx="400236" cy="152470"/>
            <wp:effectExtent l="0" t="0" r="0" b="0"/>
            <wp:wrapNone/>
            <wp:docPr id="454" name="Freeform 4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6" cy="152470"/>
                    </a:xfrm>
                    <a:custGeom>
                      <a:rect l="l" t="t" r="r" b="b"/>
                      <a:pathLst>
                        <a:path w="533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3"/>
                            <a:pt x="6322" y="190928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94"/>
                          </a:cubicBezTo>
                          <a:cubicBezTo>
                            <a:pt x="23489" y="202401"/>
                            <a:pt x="27539" y="203200"/>
                            <a:pt x="31750" y="203200"/>
                          </a:cubicBezTo>
                          <a:lnTo>
                            <a:pt x="501650" y="203200"/>
                          </a:lnTo>
                          <a:cubicBezTo>
                            <a:pt x="505860" y="203200"/>
                            <a:pt x="509910" y="202401"/>
                            <a:pt x="513800" y="200794"/>
                          </a:cubicBezTo>
                          <a:cubicBezTo>
                            <a:pt x="517690" y="199188"/>
                            <a:pt x="521122" y="196894"/>
                            <a:pt x="524101" y="193905"/>
                          </a:cubicBezTo>
                          <a:cubicBezTo>
                            <a:pt x="527077" y="190928"/>
                            <a:pt x="529371" y="187493"/>
                            <a:pt x="530983" y="183605"/>
                          </a:cubicBezTo>
                          <a:cubicBezTo>
                            <a:pt x="532593" y="179723"/>
                            <a:pt x="533400" y="175661"/>
                            <a:pt x="533400" y="171450"/>
                          </a:cubicBezTo>
                          <a:lnTo>
                            <a:pt x="533400" y="31750"/>
                          </a:lnTo>
                          <a:cubicBezTo>
                            <a:pt x="533400" y="27546"/>
                            <a:pt x="532593" y="23497"/>
                            <a:pt x="530983" y="19615"/>
                          </a:cubicBezTo>
                          <a:cubicBezTo>
                            <a:pt x="529371" y="15720"/>
                            <a:pt x="527077" y="12291"/>
                            <a:pt x="524101" y="9302"/>
                          </a:cubicBezTo>
                          <a:cubicBezTo>
                            <a:pt x="521122" y="6332"/>
                            <a:pt x="517690" y="4037"/>
                            <a:pt x="513800" y="2431"/>
                          </a:cubicBezTo>
                          <a:cubicBezTo>
                            <a:pt x="509910" y="819"/>
                            <a:pt x="505860" y="13"/>
                            <a:pt x="501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0" behindDoc="1" locked="0" layoutInCell="1" allowOverlap="1">
            <wp:simplePos x="0" y="0"/>
            <wp:positionH relativeFrom="page">
              <wp:posOffset>1950185</wp:posOffset>
            </wp:positionH>
            <wp:positionV relativeFrom="line">
              <wp:posOffset>124772</wp:posOffset>
            </wp:positionV>
            <wp:extent cx="409765" cy="162000"/>
            <wp:effectExtent l="0" t="0" r="0" b="0"/>
            <wp:wrapNone/>
            <wp:docPr id="455" name="Freeform 4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20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39"/>
                            <a:pt x="522579" y="213005"/>
                          </a:cubicBezTo>
                          <a:cubicBezTo>
                            <a:pt x="527248" y="211082"/>
                            <a:pt x="531367" y="208329"/>
                            <a:pt x="534940" y="204751"/>
                          </a:cubicBezTo>
                          <a:cubicBezTo>
                            <a:pt x="538513" y="201179"/>
                            <a:pt x="541266" y="197055"/>
                            <a:pt x="543199" y="192392"/>
                          </a:cubicBezTo>
                          <a:cubicBezTo>
                            <a:pt x="545133" y="187722"/>
                            <a:pt x="546100" y="182854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100" y="33059"/>
                            <a:pt x="545133" y="28197"/>
                            <a:pt x="543199" y="23528"/>
                          </a:cubicBezTo>
                          <a:cubicBezTo>
                            <a:pt x="541266" y="18864"/>
                            <a:pt x="538513" y="14747"/>
                            <a:pt x="534940" y="11163"/>
                          </a:cubicBezTo>
                          <a:cubicBezTo>
                            <a:pt x="531367" y="7597"/>
                            <a:pt x="527248" y="4850"/>
                            <a:pt x="522579" y="2909"/>
                          </a:cubicBezTo>
                          <a:cubicBezTo>
                            <a:pt x="517912" y="974"/>
                            <a:pt x="513052" y="13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20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7" behindDoc="1" locked="0" layoutInCell="1" allowOverlap="1">
            <wp:simplePos x="0" y="0"/>
            <wp:positionH relativeFrom="page">
              <wp:posOffset>2488598</wp:posOffset>
            </wp:positionH>
            <wp:positionV relativeFrom="line">
              <wp:posOffset>129537</wp:posOffset>
            </wp:positionV>
            <wp:extent cx="466942" cy="152470"/>
            <wp:effectExtent l="0" t="0" r="0" b="0"/>
            <wp:wrapNone/>
            <wp:docPr id="456" name="Freeform 4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66942" cy="152470"/>
                    </a:xfrm>
                    <a:custGeom>
                      <a:rect l="l" t="t" r="r" b="b"/>
                      <a:pathLst>
                        <a:path w="6223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7" y="187493"/>
                            <a:pt x="6322" y="190928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94"/>
                          </a:cubicBezTo>
                          <a:cubicBezTo>
                            <a:pt x="23488" y="202401"/>
                            <a:pt x="27539" y="203200"/>
                            <a:pt x="31750" y="203200"/>
                          </a:cubicBezTo>
                          <a:lnTo>
                            <a:pt x="590550" y="203200"/>
                          </a:lnTo>
                          <a:cubicBezTo>
                            <a:pt x="594760" y="203200"/>
                            <a:pt x="598809" y="202401"/>
                            <a:pt x="602700" y="200794"/>
                          </a:cubicBezTo>
                          <a:cubicBezTo>
                            <a:pt x="606590" y="199188"/>
                            <a:pt x="610022" y="196894"/>
                            <a:pt x="613000" y="193905"/>
                          </a:cubicBezTo>
                          <a:cubicBezTo>
                            <a:pt x="615977" y="190928"/>
                            <a:pt x="618271" y="187493"/>
                            <a:pt x="619883" y="183605"/>
                          </a:cubicBezTo>
                          <a:cubicBezTo>
                            <a:pt x="621493" y="179723"/>
                            <a:pt x="622298" y="175661"/>
                            <a:pt x="622300" y="171450"/>
                          </a:cubicBezTo>
                          <a:lnTo>
                            <a:pt x="622300" y="31750"/>
                          </a:lnTo>
                          <a:cubicBezTo>
                            <a:pt x="622298" y="27546"/>
                            <a:pt x="621493" y="23497"/>
                            <a:pt x="619883" y="19615"/>
                          </a:cubicBezTo>
                          <a:cubicBezTo>
                            <a:pt x="618271" y="15720"/>
                            <a:pt x="615977" y="12291"/>
                            <a:pt x="613000" y="9302"/>
                          </a:cubicBezTo>
                          <a:cubicBezTo>
                            <a:pt x="610022" y="6332"/>
                            <a:pt x="606590" y="4037"/>
                            <a:pt x="602700" y="2431"/>
                          </a:cubicBezTo>
                          <a:cubicBezTo>
                            <a:pt x="598809" y="819"/>
                            <a:pt x="594760" y="13"/>
                            <a:pt x="5905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19"/>
                            <a:pt x="19599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7" y="15720"/>
                            <a:pt x="2416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6" behindDoc="1" locked="0" layoutInCell="1" allowOverlap="1">
            <wp:simplePos x="0" y="0"/>
            <wp:positionH relativeFrom="page">
              <wp:posOffset>2483833</wp:posOffset>
            </wp:positionH>
            <wp:positionV relativeFrom="line">
              <wp:posOffset>124772</wp:posOffset>
            </wp:positionV>
            <wp:extent cx="476471" cy="162000"/>
            <wp:effectExtent l="0" t="0" r="0" b="0"/>
            <wp:wrapNone/>
            <wp:docPr id="457" name="Freeform 4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1" cy="162000"/>
                    </a:xfrm>
                    <a:custGeom>
                      <a:rect l="l" t="t" r="r" b="b"/>
                      <a:pathLst>
                        <a:path w="6350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596900" y="215900"/>
                          </a:lnTo>
                          <a:cubicBezTo>
                            <a:pt x="601952" y="215900"/>
                            <a:pt x="606812" y="214939"/>
                            <a:pt x="611479" y="213005"/>
                          </a:cubicBezTo>
                          <a:cubicBezTo>
                            <a:pt x="616148" y="211082"/>
                            <a:pt x="620267" y="208329"/>
                            <a:pt x="623840" y="204751"/>
                          </a:cubicBezTo>
                          <a:cubicBezTo>
                            <a:pt x="627412" y="201179"/>
                            <a:pt x="630166" y="197055"/>
                            <a:pt x="632099" y="192392"/>
                          </a:cubicBezTo>
                          <a:cubicBezTo>
                            <a:pt x="634032" y="187722"/>
                            <a:pt x="634998" y="182854"/>
                            <a:pt x="635000" y="177800"/>
                          </a:cubicBezTo>
                          <a:lnTo>
                            <a:pt x="635000" y="38100"/>
                          </a:lnTo>
                          <a:cubicBezTo>
                            <a:pt x="634998" y="33059"/>
                            <a:pt x="634032" y="28197"/>
                            <a:pt x="632099" y="23528"/>
                          </a:cubicBezTo>
                          <a:cubicBezTo>
                            <a:pt x="630166" y="18864"/>
                            <a:pt x="627412" y="14747"/>
                            <a:pt x="623840" y="11163"/>
                          </a:cubicBezTo>
                          <a:cubicBezTo>
                            <a:pt x="620267" y="7597"/>
                            <a:pt x="616148" y="4850"/>
                            <a:pt x="611479" y="2909"/>
                          </a:cubicBezTo>
                          <a:cubicBezTo>
                            <a:pt x="606812" y="974"/>
                            <a:pt x="601952" y="13"/>
                            <a:pt x="5969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5" behindDoc="1" locked="0" layoutInCell="1" allowOverlap="1">
            <wp:simplePos x="0" y="0"/>
            <wp:positionH relativeFrom="page">
              <wp:posOffset>3374834</wp:posOffset>
            </wp:positionH>
            <wp:positionV relativeFrom="line">
              <wp:posOffset>129537</wp:posOffset>
            </wp:positionV>
            <wp:extent cx="800473" cy="152470"/>
            <wp:effectExtent l="0" t="0" r="0" b="0"/>
            <wp:wrapNone/>
            <wp:docPr id="458" name="Freeform 4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3" cy="152470"/>
                    </a:xfrm>
                    <a:custGeom>
                      <a:rect l="l" t="t" r="r" b="b"/>
                      <a:pathLst>
                        <a:path w="10668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3"/>
                            <a:pt x="6322" y="190928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94"/>
                          </a:cubicBezTo>
                          <a:cubicBezTo>
                            <a:pt x="23490" y="202401"/>
                            <a:pt x="27540" y="203200"/>
                            <a:pt x="31752" y="203200"/>
                          </a:cubicBezTo>
                          <a:lnTo>
                            <a:pt x="1035052" y="203200"/>
                          </a:lnTo>
                          <a:cubicBezTo>
                            <a:pt x="1039262" y="203200"/>
                            <a:pt x="1043311" y="202401"/>
                            <a:pt x="1047200" y="200794"/>
                          </a:cubicBezTo>
                          <a:cubicBezTo>
                            <a:pt x="1051090" y="199188"/>
                            <a:pt x="1054524" y="196894"/>
                            <a:pt x="1057501" y="193905"/>
                          </a:cubicBezTo>
                          <a:cubicBezTo>
                            <a:pt x="1060478" y="190928"/>
                            <a:pt x="1062773" y="187493"/>
                            <a:pt x="1064383" y="183605"/>
                          </a:cubicBezTo>
                          <a:cubicBezTo>
                            <a:pt x="1065995" y="179723"/>
                            <a:pt x="1066800" y="175661"/>
                            <a:pt x="1066802" y="171450"/>
                          </a:cubicBezTo>
                          <a:lnTo>
                            <a:pt x="1066802" y="31750"/>
                          </a:lnTo>
                          <a:cubicBezTo>
                            <a:pt x="1066800" y="27546"/>
                            <a:pt x="1065995" y="23497"/>
                            <a:pt x="1064383" y="19615"/>
                          </a:cubicBezTo>
                          <a:cubicBezTo>
                            <a:pt x="1062773" y="15720"/>
                            <a:pt x="1060478" y="12291"/>
                            <a:pt x="1057501" y="9302"/>
                          </a:cubicBezTo>
                          <a:cubicBezTo>
                            <a:pt x="1054524" y="6332"/>
                            <a:pt x="1051090" y="4037"/>
                            <a:pt x="1047202" y="2431"/>
                          </a:cubicBezTo>
                          <a:cubicBezTo>
                            <a:pt x="1043311" y="819"/>
                            <a:pt x="1039262" y="13"/>
                            <a:pt x="1035052" y="0"/>
                          </a:cubicBezTo>
                          <a:lnTo>
                            <a:pt x="31752" y="0"/>
                          </a:ln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21"/>
                          </a:cubicBezTo>
                          <a:cubicBezTo>
                            <a:pt x="806" y="23497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4" behindDoc="1" locked="0" layoutInCell="1" allowOverlap="1">
            <wp:simplePos x="0" y="0"/>
            <wp:positionH relativeFrom="page">
              <wp:posOffset>3370071</wp:posOffset>
            </wp:positionH>
            <wp:positionV relativeFrom="line">
              <wp:posOffset>124772</wp:posOffset>
            </wp:positionV>
            <wp:extent cx="810001" cy="162000"/>
            <wp:effectExtent l="0" t="0" r="0" b="0"/>
            <wp:wrapNone/>
            <wp:docPr id="459" name="Freeform 4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7" y="201179"/>
                            <a:pt x="11159" y="204751"/>
                          </a:cubicBezTo>
                          <a:cubicBezTo>
                            <a:pt x="14730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6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9"/>
                            <a:pt x="1055979" y="213005"/>
                          </a:cubicBezTo>
                          <a:cubicBezTo>
                            <a:pt x="1060648" y="211082"/>
                            <a:pt x="1064767" y="208329"/>
                            <a:pt x="1068340" y="204751"/>
                          </a:cubicBezTo>
                          <a:cubicBezTo>
                            <a:pt x="1071912" y="201179"/>
                            <a:pt x="1074666" y="197055"/>
                            <a:pt x="1076599" y="192392"/>
                          </a:cubicBezTo>
                          <a:cubicBezTo>
                            <a:pt x="1078532" y="187722"/>
                            <a:pt x="1079498" y="182854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498" y="33059"/>
                            <a:pt x="1078532" y="28197"/>
                            <a:pt x="1076599" y="23528"/>
                          </a:cubicBezTo>
                          <a:cubicBezTo>
                            <a:pt x="1074666" y="18864"/>
                            <a:pt x="1071912" y="14747"/>
                            <a:pt x="1068340" y="11163"/>
                          </a:cubicBezTo>
                          <a:cubicBezTo>
                            <a:pt x="1064767" y="7597"/>
                            <a:pt x="1060648" y="4850"/>
                            <a:pt x="1055979" y="2909"/>
                          </a:cubicBezTo>
                          <a:cubicBezTo>
                            <a:pt x="1051312" y="974"/>
                            <a:pt x="1046452" y="13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0" y="7597"/>
                            <a:pt x="11159" y="11163"/>
                          </a:cubicBezTo>
                          <a:cubicBezTo>
                            <a:pt x="7587" y="14747"/>
                            <a:pt x="4833" y="18864"/>
                            <a:pt x="2900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7" behindDoc="1" locked="0" layoutInCell="1" allowOverlap="1">
            <wp:simplePos x="0" y="0"/>
            <wp:positionH relativeFrom="page">
              <wp:posOffset>4680367</wp:posOffset>
            </wp:positionH>
            <wp:positionV relativeFrom="line">
              <wp:posOffset>129537</wp:posOffset>
            </wp:positionV>
            <wp:extent cx="600355" cy="152470"/>
            <wp:effectExtent l="0" t="0" r="0" b="0"/>
            <wp:wrapNone/>
            <wp:docPr id="460" name="Freeform 4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5" cy="152470"/>
                    </a:xfrm>
                    <a:custGeom>
                      <a:rect l="l" t="t" r="r" b="b"/>
                      <a:pathLst>
                        <a:path w="8001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3"/>
                            <a:pt x="6322" y="190928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94"/>
                          </a:cubicBezTo>
                          <a:cubicBezTo>
                            <a:pt x="23490" y="202401"/>
                            <a:pt x="27540" y="203200"/>
                            <a:pt x="31752" y="203200"/>
                          </a:cubicBezTo>
                          <a:lnTo>
                            <a:pt x="768352" y="203200"/>
                          </a:lnTo>
                          <a:cubicBezTo>
                            <a:pt x="772561" y="203200"/>
                            <a:pt x="776611" y="202401"/>
                            <a:pt x="780502" y="200794"/>
                          </a:cubicBezTo>
                          <a:cubicBezTo>
                            <a:pt x="784392" y="199188"/>
                            <a:pt x="787825" y="196894"/>
                            <a:pt x="790803" y="193905"/>
                          </a:cubicBezTo>
                          <a:cubicBezTo>
                            <a:pt x="793779" y="190928"/>
                            <a:pt x="796073" y="187493"/>
                            <a:pt x="797683" y="183605"/>
                          </a:cubicBezTo>
                          <a:cubicBezTo>
                            <a:pt x="799295" y="179723"/>
                            <a:pt x="800102" y="175661"/>
                            <a:pt x="800102" y="171450"/>
                          </a:cubicBezTo>
                          <a:lnTo>
                            <a:pt x="800102" y="31750"/>
                          </a:lnTo>
                          <a:cubicBezTo>
                            <a:pt x="800102" y="27546"/>
                            <a:pt x="799295" y="23497"/>
                            <a:pt x="797683" y="19615"/>
                          </a:cubicBezTo>
                          <a:cubicBezTo>
                            <a:pt x="796073" y="15720"/>
                            <a:pt x="793779" y="12291"/>
                            <a:pt x="790803" y="9302"/>
                          </a:cubicBezTo>
                          <a:cubicBezTo>
                            <a:pt x="787825" y="6332"/>
                            <a:pt x="784392" y="4037"/>
                            <a:pt x="780502" y="2431"/>
                          </a:cubicBezTo>
                          <a:cubicBezTo>
                            <a:pt x="776611" y="819"/>
                            <a:pt x="772561" y="13"/>
                            <a:pt x="768352" y="0"/>
                          </a:cubicBezTo>
                          <a:lnTo>
                            <a:pt x="31752" y="0"/>
                          </a:lnTo>
                          <a:cubicBezTo>
                            <a:pt x="27540" y="13"/>
                            <a:pt x="23490" y="819"/>
                            <a:pt x="19600" y="2431"/>
                          </a:cubicBezTo>
                          <a:cubicBezTo>
                            <a:pt x="15710" y="4037"/>
                            <a:pt x="12277" y="6332"/>
                            <a:pt x="9301" y="9302"/>
                          </a:cubicBezTo>
                          <a:cubicBezTo>
                            <a:pt x="6322" y="12291"/>
                            <a:pt x="4029" y="15720"/>
                            <a:pt x="2418" y="19621"/>
                          </a:cubicBezTo>
                          <a:cubicBezTo>
                            <a:pt x="806" y="23497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6" behindDoc="1" locked="0" layoutInCell="1" allowOverlap="1">
            <wp:simplePos x="0" y="0"/>
            <wp:positionH relativeFrom="page">
              <wp:posOffset>4675602</wp:posOffset>
            </wp:positionH>
            <wp:positionV relativeFrom="line">
              <wp:posOffset>124772</wp:posOffset>
            </wp:positionV>
            <wp:extent cx="609885" cy="162000"/>
            <wp:effectExtent l="0" t="0" r="0" b="0"/>
            <wp:wrapNone/>
            <wp:docPr id="461" name="Freeform 4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5" cy="162000"/>
                    </a:xfrm>
                    <a:custGeom>
                      <a:rect l="l" t="t" r="r" b="b"/>
                      <a:pathLst>
                        <a:path w="8128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5" y="197055"/>
                            <a:pt x="7589" y="201179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774702" y="215900"/>
                          </a:lnTo>
                          <a:cubicBezTo>
                            <a:pt x="779754" y="215900"/>
                            <a:pt x="784614" y="214939"/>
                            <a:pt x="789280" y="213005"/>
                          </a:cubicBezTo>
                          <a:cubicBezTo>
                            <a:pt x="793948" y="211082"/>
                            <a:pt x="798070" y="208329"/>
                            <a:pt x="801641" y="204751"/>
                          </a:cubicBezTo>
                          <a:cubicBezTo>
                            <a:pt x="805214" y="201179"/>
                            <a:pt x="807967" y="197055"/>
                            <a:pt x="809901" y="192392"/>
                          </a:cubicBezTo>
                          <a:cubicBezTo>
                            <a:pt x="811834" y="187722"/>
                            <a:pt x="812802" y="182854"/>
                            <a:pt x="812802" y="177800"/>
                          </a:cubicBezTo>
                          <a:lnTo>
                            <a:pt x="812802" y="38100"/>
                          </a:lnTo>
                          <a:cubicBezTo>
                            <a:pt x="812802" y="33059"/>
                            <a:pt x="811834" y="28197"/>
                            <a:pt x="809901" y="23528"/>
                          </a:cubicBezTo>
                          <a:cubicBezTo>
                            <a:pt x="807967" y="18864"/>
                            <a:pt x="805214" y="14747"/>
                            <a:pt x="801641" y="11163"/>
                          </a:cubicBezTo>
                          <a:cubicBezTo>
                            <a:pt x="798070" y="7597"/>
                            <a:pt x="793948" y="4850"/>
                            <a:pt x="789280" y="2909"/>
                          </a:cubicBezTo>
                          <a:cubicBezTo>
                            <a:pt x="784614" y="974"/>
                            <a:pt x="779754" y="13"/>
                            <a:pt x="7747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3" y="4850"/>
                            <a:pt x="14732" y="7597"/>
                            <a:pt x="11161" y="11163"/>
                          </a:cubicBezTo>
                          <a:cubicBezTo>
                            <a:pt x="7589" y="14747"/>
                            <a:pt x="4835" y="18864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6" behindDoc="1" locked="0" layoutInCell="1" allowOverlap="1">
            <wp:simplePos x="0" y="0"/>
            <wp:positionH relativeFrom="page">
              <wp:posOffset>5414134</wp:posOffset>
            </wp:positionH>
            <wp:positionV relativeFrom="line">
              <wp:posOffset>129537</wp:posOffset>
            </wp:positionV>
            <wp:extent cx="609883" cy="152470"/>
            <wp:effectExtent l="0" t="0" r="0" b="0"/>
            <wp:wrapNone/>
            <wp:docPr id="462" name="Freeform 4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3" cy="152470"/>
                    </a:xfrm>
                    <a:custGeom>
                      <a:rect l="l" t="t" r="r" b="b"/>
                      <a:pathLst>
                        <a:path w="812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5" y="183605"/>
                          </a:cubicBezTo>
                          <a:cubicBezTo>
                            <a:pt x="4028" y="187493"/>
                            <a:pt x="6322" y="190928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8" y="200794"/>
                          </a:cubicBezTo>
                          <a:cubicBezTo>
                            <a:pt x="23488" y="202401"/>
                            <a:pt x="27540" y="203200"/>
                            <a:pt x="31750" y="203200"/>
                          </a:cubicBezTo>
                          <a:lnTo>
                            <a:pt x="781050" y="203200"/>
                          </a:lnTo>
                          <a:cubicBezTo>
                            <a:pt x="785259" y="203200"/>
                            <a:pt x="789309" y="202401"/>
                            <a:pt x="793198" y="200794"/>
                          </a:cubicBezTo>
                          <a:cubicBezTo>
                            <a:pt x="797088" y="199188"/>
                            <a:pt x="800523" y="196894"/>
                            <a:pt x="803499" y="193905"/>
                          </a:cubicBezTo>
                          <a:cubicBezTo>
                            <a:pt x="806476" y="190928"/>
                            <a:pt x="808770" y="187493"/>
                            <a:pt x="810381" y="183605"/>
                          </a:cubicBezTo>
                          <a:cubicBezTo>
                            <a:pt x="811993" y="179723"/>
                            <a:pt x="812800" y="175661"/>
                            <a:pt x="812800" y="171450"/>
                          </a:cubicBezTo>
                          <a:lnTo>
                            <a:pt x="812800" y="31750"/>
                          </a:lnTo>
                          <a:cubicBezTo>
                            <a:pt x="812800" y="27546"/>
                            <a:pt x="811993" y="23497"/>
                            <a:pt x="810381" y="19615"/>
                          </a:cubicBezTo>
                          <a:cubicBezTo>
                            <a:pt x="808770" y="15720"/>
                            <a:pt x="806476" y="12291"/>
                            <a:pt x="803499" y="9302"/>
                          </a:cubicBezTo>
                          <a:cubicBezTo>
                            <a:pt x="800523" y="6332"/>
                            <a:pt x="797088" y="4037"/>
                            <a:pt x="793198" y="2431"/>
                          </a:cubicBezTo>
                          <a:cubicBezTo>
                            <a:pt x="789309" y="819"/>
                            <a:pt x="785259" y="13"/>
                            <a:pt x="781050" y="0"/>
                          </a:cubicBezTo>
                          <a:lnTo>
                            <a:pt x="31750" y="0"/>
                          </a:lnTo>
                          <a:cubicBezTo>
                            <a:pt x="27540" y="13"/>
                            <a:pt x="23488" y="819"/>
                            <a:pt x="19598" y="2431"/>
                          </a:cubicBezTo>
                          <a:cubicBezTo>
                            <a:pt x="15709" y="4037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5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5" behindDoc="1" locked="0" layoutInCell="1" allowOverlap="1">
            <wp:simplePos x="0" y="0"/>
            <wp:positionH relativeFrom="page">
              <wp:posOffset>5409369</wp:posOffset>
            </wp:positionH>
            <wp:positionV relativeFrom="line">
              <wp:posOffset>124772</wp:posOffset>
            </wp:positionV>
            <wp:extent cx="619413" cy="162000"/>
            <wp:effectExtent l="0" t="0" r="0" b="0"/>
            <wp:wrapNone/>
            <wp:docPr id="463" name="Freeform 4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19413" cy="162000"/>
                    </a:xfrm>
                    <a:custGeom>
                      <a:rect l="l" t="t" r="r" b="b"/>
                      <a:pathLst>
                        <a:path w="825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5" y="187722"/>
                            <a:pt x="2899" y="192392"/>
                          </a:cubicBezTo>
                          <a:cubicBezTo>
                            <a:pt x="4832" y="197055"/>
                            <a:pt x="7585" y="201179"/>
                            <a:pt x="11158" y="204751"/>
                          </a:cubicBezTo>
                          <a:cubicBezTo>
                            <a:pt x="14730" y="208329"/>
                            <a:pt x="18851" y="211082"/>
                            <a:pt x="23517" y="213011"/>
                          </a:cubicBezTo>
                          <a:cubicBezTo>
                            <a:pt x="28186" y="214946"/>
                            <a:pt x="33046" y="215900"/>
                            <a:pt x="38100" y="215900"/>
                          </a:cubicBezTo>
                          <a:lnTo>
                            <a:pt x="787400" y="215900"/>
                          </a:lnTo>
                          <a:cubicBezTo>
                            <a:pt x="792452" y="215900"/>
                            <a:pt x="797312" y="214939"/>
                            <a:pt x="801978" y="213005"/>
                          </a:cubicBezTo>
                          <a:cubicBezTo>
                            <a:pt x="806646" y="211082"/>
                            <a:pt x="810768" y="208329"/>
                            <a:pt x="814339" y="204751"/>
                          </a:cubicBezTo>
                          <a:cubicBezTo>
                            <a:pt x="817912" y="201179"/>
                            <a:pt x="820665" y="197055"/>
                            <a:pt x="822599" y="192392"/>
                          </a:cubicBezTo>
                          <a:cubicBezTo>
                            <a:pt x="824532" y="187722"/>
                            <a:pt x="825500" y="182854"/>
                            <a:pt x="825500" y="177800"/>
                          </a:cubicBezTo>
                          <a:lnTo>
                            <a:pt x="825500" y="38100"/>
                          </a:lnTo>
                          <a:cubicBezTo>
                            <a:pt x="825500" y="33059"/>
                            <a:pt x="824532" y="28197"/>
                            <a:pt x="822599" y="23528"/>
                          </a:cubicBezTo>
                          <a:cubicBezTo>
                            <a:pt x="820665" y="18864"/>
                            <a:pt x="817912" y="14747"/>
                            <a:pt x="814339" y="11163"/>
                          </a:cubicBezTo>
                          <a:cubicBezTo>
                            <a:pt x="810768" y="7597"/>
                            <a:pt x="806646" y="4850"/>
                            <a:pt x="801978" y="2909"/>
                          </a:cubicBezTo>
                          <a:cubicBezTo>
                            <a:pt x="797312" y="974"/>
                            <a:pt x="792452" y="13"/>
                            <a:pt x="7874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6" y="974"/>
                            <a:pt x="23517" y="2909"/>
                          </a:cubicBezTo>
                          <a:cubicBezTo>
                            <a:pt x="18851" y="4850"/>
                            <a:pt x="14730" y="7597"/>
                            <a:pt x="11158" y="11163"/>
                          </a:cubicBezTo>
                          <a:cubicBezTo>
                            <a:pt x="7585" y="14747"/>
                            <a:pt x="4832" y="18864"/>
                            <a:pt x="2899" y="23528"/>
                          </a:cubicBezTo>
                          <a:cubicBezTo>
                            <a:pt x="965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的数据类型，例如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in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cha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以及非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类，例如	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Strin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g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	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Objec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t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，不能用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作异常。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38" behindDoc="1" locked="0" layoutInCell="1" allowOverlap="1">
            <wp:simplePos x="0" y="0"/>
            <wp:positionH relativeFrom="page">
              <wp:posOffset>2107421</wp:posOffset>
            </wp:positionH>
            <wp:positionV relativeFrom="line">
              <wp:posOffset>91437</wp:posOffset>
            </wp:positionV>
            <wp:extent cx="810001" cy="152470"/>
            <wp:effectExtent l="0" t="0" r="0" b="0"/>
            <wp:wrapNone/>
            <wp:docPr id="464" name="Freeform 4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52470"/>
                    </a:xfrm>
                    <a:custGeom>
                      <a:rect l="l" t="t" r="r" b="b"/>
                      <a:pathLst>
                        <a:path w="1079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047750" y="203200"/>
                          </a:lnTo>
                          <a:cubicBezTo>
                            <a:pt x="1051960" y="203200"/>
                            <a:pt x="1056009" y="202394"/>
                            <a:pt x="1059900" y="200788"/>
                          </a:cubicBezTo>
                          <a:cubicBezTo>
                            <a:pt x="1063790" y="199188"/>
                            <a:pt x="1067222" y="196894"/>
                            <a:pt x="1070200" y="193905"/>
                          </a:cubicBezTo>
                          <a:cubicBezTo>
                            <a:pt x="1073177" y="190935"/>
                            <a:pt x="1075471" y="187499"/>
                            <a:pt x="1077083" y="183611"/>
                          </a:cubicBezTo>
                          <a:cubicBezTo>
                            <a:pt x="1078693" y="179729"/>
                            <a:pt x="1079498" y="175667"/>
                            <a:pt x="1079500" y="171450"/>
                          </a:cubicBezTo>
                          <a:lnTo>
                            <a:pt x="1079500" y="31750"/>
                          </a:lnTo>
                          <a:cubicBezTo>
                            <a:pt x="1079498" y="27552"/>
                            <a:pt x="1078693" y="23497"/>
                            <a:pt x="1077083" y="19615"/>
                          </a:cubicBezTo>
                          <a:cubicBezTo>
                            <a:pt x="1075471" y="15720"/>
                            <a:pt x="1073177" y="12297"/>
                            <a:pt x="1070200" y="9308"/>
                          </a:cubicBezTo>
                          <a:cubicBezTo>
                            <a:pt x="1067222" y="6338"/>
                            <a:pt x="1063790" y="4044"/>
                            <a:pt x="1059900" y="2438"/>
                          </a:cubicBezTo>
                          <a:cubicBezTo>
                            <a:pt x="1056009" y="819"/>
                            <a:pt x="1051960" y="13"/>
                            <a:pt x="10477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7" behindDoc="1" locked="0" layoutInCell="1" allowOverlap="1">
            <wp:simplePos x="0" y="0"/>
            <wp:positionH relativeFrom="page">
              <wp:posOffset>2102656</wp:posOffset>
            </wp:positionH>
            <wp:positionV relativeFrom="line">
              <wp:posOffset>86672</wp:posOffset>
            </wp:positionV>
            <wp:extent cx="819531" cy="162000"/>
            <wp:effectExtent l="0" t="0" r="0" b="0"/>
            <wp:wrapNone/>
            <wp:docPr id="465" name="Freeform 4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9531" cy="162000"/>
                    </a:xfrm>
                    <a:custGeom>
                      <a:rect l="l" t="t" r="r" b="b"/>
                      <a:pathLst>
                        <a:path w="10922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61"/>
                            <a:pt x="7586" y="201185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1054100" y="215900"/>
                          </a:lnTo>
                          <a:cubicBezTo>
                            <a:pt x="1059152" y="215900"/>
                            <a:pt x="1064012" y="214939"/>
                            <a:pt x="1068679" y="213005"/>
                          </a:cubicBezTo>
                          <a:cubicBezTo>
                            <a:pt x="1073346" y="211082"/>
                            <a:pt x="1077466" y="208329"/>
                            <a:pt x="1081040" y="204751"/>
                          </a:cubicBezTo>
                          <a:cubicBezTo>
                            <a:pt x="1084612" y="201185"/>
                            <a:pt x="1087366" y="197061"/>
                            <a:pt x="1089299" y="192398"/>
                          </a:cubicBezTo>
                          <a:cubicBezTo>
                            <a:pt x="1091232" y="187722"/>
                            <a:pt x="1092200" y="182861"/>
                            <a:pt x="1092200" y="177800"/>
                          </a:cubicBezTo>
                          <a:lnTo>
                            <a:pt x="1092200" y="38100"/>
                          </a:lnTo>
                          <a:cubicBezTo>
                            <a:pt x="1092200" y="33059"/>
                            <a:pt x="1091232" y="28197"/>
                            <a:pt x="1089299" y="23534"/>
                          </a:cubicBezTo>
                          <a:cubicBezTo>
                            <a:pt x="1087366" y="18871"/>
                            <a:pt x="1084612" y="14747"/>
                            <a:pt x="1081040" y="11163"/>
                          </a:cubicBezTo>
                          <a:cubicBezTo>
                            <a:pt x="1077466" y="7597"/>
                            <a:pt x="1073346" y="4856"/>
                            <a:pt x="1068679" y="2915"/>
                          </a:cubicBezTo>
                          <a:cubicBezTo>
                            <a:pt x="1064012" y="980"/>
                            <a:pt x="1059152" y="13"/>
                            <a:pt x="10541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15"/>
                          </a:cubicBezTo>
                          <a:cubicBezTo>
                            <a:pt x="18851" y="4856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71"/>
                            <a:pt x="2899" y="23534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0" behindDoc="1" locked="0" layoutInCell="1" allowOverlap="1">
            <wp:simplePos x="0" y="0"/>
            <wp:positionH relativeFrom="page">
              <wp:posOffset>3422482</wp:posOffset>
            </wp:positionH>
            <wp:positionV relativeFrom="line">
              <wp:posOffset>91437</wp:posOffset>
            </wp:positionV>
            <wp:extent cx="533649" cy="152470"/>
            <wp:effectExtent l="0" t="0" r="0" b="0"/>
            <wp:wrapNone/>
            <wp:docPr id="466" name="Freeform 4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2" y="203200"/>
                            <a:pt x="687711" y="202394"/>
                            <a:pt x="691602" y="200788"/>
                          </a:cubicBezTo>
                          <a:cubicBezTo>
                            <a:pt x="695490" y="199188"/>
                            <a:pt x="698924" y="196894"/>
                            <a:pt x="701902" y="193905"/>
                          </a:cubicBezTo>
                          <a:cubicBezTo>
                            <a:pt x="704879" y="190935"/>
                            <a:pt x="707173" y="187499"/>
                            <a:pt x="708783" y="183611"/>
                          </a:cubicBezTo>
                          <a:cubicBezTo>
                            <a:pt x="710395" y="179729"/>
                            <a:pt x="711200" y="175667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0" y="27552"/>
                            <a:pt x="710395" y="23497"/>
                            <a:pt x="708783" y="19615"/>
                          </a:cubicBezTo>
                          <a:cubicBezTo>
                            <a:pt x="707173" y="15720"/>
                            <a:pt x="704879" y="12297"/>
                            <a:pt x="701902" y="9308"/>
                          </a:cubicBezTo>
                          <a:cubicBezTo>
                            <a:pt x="698924" y="6338"/>
                            <a:pt x="695490" y="4044"/>
                            <a:pt x="691602" y="2438"/>
                          </a:cubicBezTo>
                          <a:cubicBezTo>
                            <a:pt x="687711" y="819"/>
                            <a:pt x="683662" y="13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08"/>
                          </a:cubicBezTo>
                          <a:cubicBezTo>
                            <a:pt x="6322" y="12297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9" behindDoc="1" locked="0" layoutInCell="1" allowOverlap="1">
            <wp:simplePos x="0" y="0"/>
            <wp:positionH relativeFrom="page">
              <wp:posOffset>3417717</wp:posOffset>
            </wp:positionH>
            <wp:positionV relativeFrom="line">
              <wp:posOffset>86672</wp:posOffset>
            </wp:positionV>
            <wp:extent cx="543179" cy="162000"/>
            <wp:effectExtent l="0" t="0" r="0" b="0"/>
            <wp:wrapNone/>
            <wp:docPr id="467" name="Freeform 4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9"/>
                            <a:pt x="700381" y="213005"/>
                          </a:cubicBezTo>
                          <a:cubicBezTo>
                            <a:pt x="705048" y="211082"/>
                            <a:pt x="709168" y="208329"/>
                            <a:pt x="712742" y="204751"/>
                          </a:cubicBezTo>
                          <a:cubicBezTo>
                            <a:pt x="716314" y="201185"/>
                            <a:pt x="719068" y="197061"/>
                            <a:pt x="721001" y="192398"/>
                          </a:cubicBezTo>
                          <a:cubicBezTo>
                            <a:pt x="722934" y="187722"/>
                            <a:pt x="723900" y="182861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59"/>
                            <a:pt x="722934" y="28197"/>
                            <a:pt x="721002" y="23534"/>
                          </a:cubicBezTo>
                          <a:cubicBezTo>
                            <a:pt x="719068" y="18871"/>
                            <a:pt x="716314" y="14747"/>
                            <a:pt x="712742" y="11163"/>
                          </a:cubicBezTo>
                          <a:cubicBezTo>
                            <a:pt x="709168" y="7597"/>
                            <a:pt x="705048" y="4856"/>
                            <a:pt x="700381" y="2915"/>
                          </a:cubicBezTo>
                          <a:cubicBezTo>
                            <a:pt x="695714" y="980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15"/>
                          </a:cubicBezTo>
                          <a:cubicBezTo>
                            <a:pt x="18853" y="4856"/>
                            <a:pt x="14732" y="7597"/>
                            <a:pt x="11161" y="11163"/>
                          </a:cubicBezTo>
                          <a:cubicBezTo>
                            <a:pt x="7587" y="14747"/>
                            <a:pt x="4834" y="18871"/>
                            <a:pt x="2901" y="23534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8" behindDoc="1" locked="0" layoutInCell="1" allowOverlap="1">
            <wp:simplePos x="0" y="0"/>
            <wp:positionH relativeFrom="page">
              <wp:posOffset>5328369</wp:posOffset>
            </wp:positionH>
            <wp:positionV relativeFrom="line">
              <wp:posOffset>91437</wp:posOffset>
            </wp:positionV>
            <wp:extent cx="400236" cy="152470"/>
            <wp:effectExtent l="0" t="0" r="0" b="0"/>
            <wp:wrapNone/>
            <wp:docPr id="468" name="Freeform 4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6" cy="152470"/>
                    </a:xfrm>
                    <a:custGeom>
                      <a:rect l="l" t="t" r="r" b="b"/>
                      <a:pathLst>
                        <a:path w="533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5" y="183611"/>
                          </a:cubicBezTo>
                          <a:cubicBezTo>
                            <a:pt x="4026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8" y="200788"/>
                          </a:cubicBezTo>
                          <a:cubicBezTo>
                            <a:pt x="23488" y="202394"/>
                            <a:pt x="27540" y="203200"/>
                            <a:pt x="31750" y="203200"/>
                          </a:cubicBezTo>
                          <a:lnTo>
                            <a:pt x="501650" y="203200"/>
                          </a:lnTo>
                          <a:cubicBezTo>
                            <a:pt x="505859" y="203200"/>
                            <a:pt x="509909" y="202394"/>
                            <a:pt x="513800" y="200788"/>
                          </a:cubicBezTo>
                          <a:cubicBezTo>
                            <a:pt x="517688" y="199188"/>
                            <a:pt x="521123" y="196894"/>
                            <a:pt x="524099" y="193905"/>
                          </a:cubicBezTo>
                          <a:cubicBezTo>
                            <a:pt x="527077" y="190935"/>
                            <a:pt x="529370" y="187499"/>
                            <a:pt x="530981" y="183611"/>
                          </a:cubicBezTo>
                          <a:cubicBezTo>
                            <a:pt x="532593" y="179729"/>
                            <a:pt x="533400" y="175667"/>
                            <a:pt x="533400" y="171450"/>
                          </a:cubicBezTo>
                          <a:lnTo>
                            <a:pt x="533400" y="31750"/>
                          </a:lnTo>
                          <a:cubicBezTo>
                            <a:pt x="533400" y="27552"/>
                            <a:pt x="532593" y="23497"/>
                            <a:pt x="530981" y="19615"/>
                          </a:cubicBezTo>
                          <a:cubicBezTo>
                            <a:pt x="529370" y="15720"/>
                            <a:pt x="527077" y="12297"/>
                            <a:pt x="524099" y="9308"/>
                          </a:cubicBezTo>
                          <a:cubicBezTo>
                            <a:pt x="521123" y="6338"/>
                            <a:pt x="517688" y="4044"/>
                            <a:pt x="513800" y="2438"/>
                          </a:cubicBezTo>
                          <a:cubicBezTo>
                            <a:pt x="509909" y="819"/>
                            <a:pt x="505859" y="13"/>
                            <a:pt x="501650" y="0"/>
                          </a:cubicBezTo>
                          <a:lnTo>
                            <a:pt x="31750" y="0"/>
                          </a:lnTo>
                          <a:cubicBezTo>
                            <a:pt x="27540" y="13"/>
                            <a:pt x="23488" y="819"/>
                            <a:pt x="19598" y="2431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6" y="15720"/>
                            <a:pt x="2415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7" behindDoc="1" locked="0" layoutInCell="1" allowOverlap="1">
            <wp:simplePos x="0" y="0"/>
            <wp:positionH relativeFrom="page">
              <wp:posOffset>5323604</wp:posOffset>
            </wp:positionH>
            <wp:positionV relativeFrom="line">
              <wp:posOffset>86672</wp:posOffset>
            </wp:positionV>
            <wp:extent cx="409765" cy="162000"/>
            <wp:effectExtent l="0" t="0" r="0" b="0"/>
            <wp:wrapNone/>
            <wp:docPr id="469" name="Freeform 4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5" y="187722"/>
                            <a:pt x="2899" y="192398"/>
                          </a:cubicBezTo>
                          <a:cubicBezTo>
                            <a:pt x="4833" y="197061"/>
                            <a:pt x="7587" y="201185"/>
                            <a:pt x="11159" y="204751"/>
                          </a:cubicBezTo>
                          <a:cubicBezTo>
                            <a:pt x="14730" y="208329"/>
                            <a:pt x="18851" y="211082"/>
                            <a:pt x="23517" y="213005"/>
                          </a:cubicBezTo>
                          <a:cubicBezTo>
                            <a:pt x="28186" y="214939"/>
                            <a:pt x="33046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39"/>
                            <a:pt x="522578" y="213005"/>
                          </a:cubicBezTo>
                          <a:cubicBezTo>
                            <a:pt x="527246" y="211082"/>
                            <a:pt x="531368" y="208329"/>
                            <a:pt x="534939" y="204751"/>
                          </a:cubicBezTo>
                          <a:cubicBezTo>
                            <a:pt x="538512" y="201185"/>
                            <a:pt x="541265" y="197061"/>
                            <a:pt x="543199" y="192398"/>
                          </a:cubicBezTo>
                          <a:cubicBezTo>
                            <a:pt x="545132" y="187722"/>
                            <a:pt x="546100" y="182861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100" y="33059"/>
                            <a:pt x="545132" y="28197"/>
                            <a:pt x="543199" y="23534"/>
                          </a:cubicBezTo>
                          <a:cubicBezTo>
                            <a:pt x="541265" y="18871"/>
                            <a:pt x="538512" y="14747"/>
                            <a:pt x="534939" y="11163"/>
                          </a:cubicBezTo>
                          <a:cubicBezTo>
                            <a:pt x="531368" y="7597"/>
                            <a:pt x="527246" y="4856"/>
                            <a:pt x="522578" y="2915"/>
                          </a:cubicBezTo>
                          <a:cubicBezTo>
                            <a:pt x="517912" y="980"/>
                            <a:pt x="513052" y="13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6" y="980"/>
                            <a:pt x="23517" y="2915"/>
                          </a:cubicBezTo>
                          <a:cubicBezTo>
                            <a:pt x="18851" y="4856"/>
                            <a:pt x="14730" y="7597"/>
                            <a:pt x="11159" y="11163"/>
                          </a:cubicBezTo>
                          <a:cubicBezTo>
                            <a:pt x="7587" y="14747"/>
                            <a:pt x="4833" y="18871"/>
                            <a:pt x="2899" y="23534"/>
                          </a:cubicBezTo>
                          <a:cubicBezTo>
                            <a:pt x="965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有两种方法可以获取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对象：在	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子句中使用参数或者使用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ne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w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操作符创建。程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65" behindDoc="1" locked="0" layoutInCell="1" allowOverlap="1">
            <wp:simplePos x="0" y="0"/>
            <wp:positionH relativeFrom="page">
              <wp:posOffset>1459419</wp:posOffset>
            </wp:positionH>
            <wp:positionV relativeFrom="line">
              <wp:posOffset>70422</wp:posOffset>
            </wp:positionV>
            <wp:extent cx="533648" cy="152470"/>
            <wp:effectExtent l="0" t="0" r="0" b="0"/>
            <wp:wrapNone/>
            <wp:docPr id="470" name="Freeform 4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94"/>
                          </a:cubicBezTo>
                          <a:cubicBezTo>
                            <a:pt x="23489" y="202401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401"/>
                            <a:pt x="691600" y="200794"/>
                          </a:cubicBezTo>
                          <a:cubicBezTo>
                            <a:pt x="695490" y="199188"/>
                            <a:pt x="698922" y="196894"/>
                            <a:pt x="701901" y="193905"/>
                          </a:cubicBezTo>
                          <a:cubicBezTo>
                            <a:pt x="704877" y="190935"/>
                            <a:pt x="707171" y="187499"/>
                            <a:pt x="708783" y="183611"/>
                          </a:cubicBezTo>
                          <a:cubicBezTo>
                            <a:pt x="710393" y="179723"/>
                            <a:pt x="711200" y="175661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2"/>
                            <a:pt x="710393" y="23503"/>
                            <a:pt x="708783" y="19621"/>
                          </a:cubicBezTo>
                          <a:cubicBezTo>
                            <a:pt x="707171" y="15727"/>
                            <a:pt x="704877" y="12297"/>
                            <a:pt x="701901" y="9308"/>
                          </a:cubicBezTo>
                          <a:cubicBezTo>
                            <a:pt x="698922" y="6338"/>
                            <a:pt x="695490" y="4044"/>
                            <a:pt x="691600" y="2438"/>
                          </a:cubicBezTo>
                          <a:cubicBezTo>
                            <a:pt x="687710" y="825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4" behindDoc="1" locked="0" layoutInCell="1" allowOverlap="1">
            <wp:simplePos x="0" y="0"/>
            <wp:positionH relativeFrom="page">
              <wp:posOffset>1454655</wp:posOffset>
            </wp:positionH>
            <wp:positionV relativeFrom="line">
              <wp:posOffset>65658</wp:posOffset>
            </wp:positionV>
            <wp:extent cx="543177" cy="162000"/>
            <wp:effectExtent l="0" t="0" r="0" b="0"/>
            <wp:wrapNone/>
            <wp:docPr id="471" name="Freeform 4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61"/>
                            <a:pt x="7586" y="201191"/>
                            <a:pt x="11159" y="204757"/>
                          </a:cubicBezTo>
                          <a:cubicBezTo>
                            <a:pt x="14732" y="208335"/>
                            <a:pt x="18851" y="211088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9" y="213005"/>
                          </a:cubicBezTo>
                          <a:cubicBezTo>
                            <a:pt x="705048" y="211082"/>
                            <a:pt x="709167" y="208335"/>
                            <a:pt x="712740" y="204757"/>
                          </a:cubicBezTo>
                          <a:cubicBezTo>
                            <a:pt x="716313" y="201191"/>
                            <a:pt x="719066" y="197061"/>
                            <a:pt x="720999" y="192398"/>
                          </a:cubicBezTo>
                          <a:cubicBezTo>
                            <a:pt x="722933" y="187722"/>
                            <a:pt x="723900" y="182854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65"/>
                            <a:pt x="722933" y="28210"/>
                            <a:pt x="720999" y="23540"/>
                          </a:cubicBezTo>
                          <a:cubicBezTo>
                            <a:pt x="719066" y="18877"/>
                            <a:pt x="716313" y="14753"/>
                            <a:pt x="712740" y="11169"/>
                          </a:cubicBezTo>
                          <a:cubicBezTo>
                            <a:pt x="709167" y="7603"/>
                            <a:pt x="705048" y="4862"/>
                            <a:pt x="700379" y="2915"/>
                          </a:cubicBezTo>
                          <a:cubicBezTo>
                            <a:pt x="695712" y="980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15"/>
                          </a:cubicBezTo>
                          <a:cubicBezTo>
                            <a:pt x="18851" y="4862"/>
                            <a:pt x="14732" y="7603"/>
                            <a:pt x="11159" y="11169"/>
                          </a:cubicBezTo>
                          <a:cubicBezTo>
                            <a:pt x="7586" y="14753"/>
                            <a:pt x="4833" y="18877"/>
                            <a:pt x="2899" y="23540"/>
                          </a:cubicBezTo>
                          <a:cubicBezTo>
                            <a:pt x="966" y="28210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3" behindDoc="1" locked="0" layoutInCell="1" allowOverlap="1">
            <wp:simplePos x="0" y="0"/>
            <wp:positionH relativeFrom="page">
              <wp:posOffset>3117540</wp:posOffset>
            </wp:positionH>
            <wp:positionV relativeFrom="line">
              <wp:posOffset>70422</wp:posOffset>
            </wp:positionV>
            <wp:extent cx="533649" cy="152470"/>
            <wp:effectExtent l="0" t="0" r="0" b="0"/>
            <wp:wrapNone/>
            <wp:docPr id="472" name="Freeform 4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1"/>
                            <a:pt x="806" y="179723"/>
                            <a:pt x="2418" y="183605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2" y="203200"/>
                            <a:pt x="687711" y="202401"/>
                            <a:pt x="691602" y="200794"/>
                          </a:cubicBezTo>
                          <a:cubicBezTo>
                            <a:pt x="695490" y="199188"/>
                            <a:pt x="698924" y="196894"/>
                            <a:pt x="701901" y="193905"/>
                          </a:cubicBezTo>
                          <a:cubicBezTo>
                            <a:pt x="704878" y="190935"/>
                            <a:pt x="707173" y="187499"/>
                            <a:pt x="708785" y="183611"/>
                          </a:cubicBezTo>
                          <a:cubicBezTo>
                            <a:pt x="710395" y="179723"/>
                            <a:pt x="711200" y="175661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0" y="27552"/>
                            <a:pt x="710395" y="23503"/>
                            <a:pt x="708785" y="19621"/>
                          </a:cubicBezTo>
                          <a:cubicBezTo>
                            <a:pt x="707173" y="15727"/>
                            <a:pt x="704878" y="12297"/>
                            <a:pt x="701901" y="9308"/>
                          </a:cubicBezTo>
                          <a:cubicBezTo>
                            <a:pt x="698924" y="6338"/>
                            <a:pt x="695490" y="4044"/>
                            <a:pt x="691602" y="2438"/>
                          </a:cubicBezTo>
                          <a:cubicBezTo>
                            <a:pt x="687711" y="825"/>
                            <a:pt x="683662" y="13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25"/>
                            <a:pt x="19600" y="2438"/>
                          </a:cubicBezTo>
                          <a:cubicBezTo>
                            <a:pt x="15710" y="4044"/>
                            <a:pt x="12277" y="6338"/>
                            <a:pt x="9301" y="9308"/>
                          </a:cubicBezTo>
                          <a:cubicBezTo>
                            <a:pt x="6322" y="12297"/>
                            <a:pt x="4029" y="15727"/>
                            <a:pt x="2418" y="19621"/>
                          </a:cubicBezTo>
                          <a:cubicBezTo>
                            <a:pt x="806" y="23503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2" behindDoc="1" locked="0" layoutInCell="1" allowOverlap="1">
            <wp:simplePos x="0" y="0"/>
            <wp:positionH relativeFrom="page">
              <wp:posOffset>3112775</wp:posOffset>
            </wp:positionH>
            <wp:positionV relativeFrom="line">
              <wp:posOffset>65658</wp:posOffset>
            </wp:positionV>
            <wp:extent cx="543179" cy="162000"/>
            <wp:effectExtent l="0" t="0" r="0" b="0"/>
            <wp:wrapNone/>
            <wp:docPr id="473" name="Freeform 4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54"/>
                            <a:pt x="968" y="187722"/>
                            <a:pt x="2901" y="192392"/>
                          </a:cubicBezTo>
                          <a:cubicBezTo>
                            <a:pt x="4834" y="197061"/>
                            <a:pt x="7587" y="201191"/>
                            <a:pt x="11161" y="204757"/>
                          </a:cubicBezTo>
                          <a:cubicBezTo>
                            <a:pt x="14732" y="208335"/>
                            <a:pt x="18853" y="211088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9"/>
                            <a:pt x="700381" y="213005"/>
                          </a:cubicBezTo>
                          <a:cubicBezTo>
                            <a:pt x="705048" y="211082"/>
                            <a:pt x="709168" y="208335"/>
                            <a:pt x="712742" y="204757"/>
                          </a:cubicBezTo>
                          <a:cubicBezTo>
                            <a:pt x="716314" y="201191"/>
                            <a:pt x="719068" y="197061"/>
                            <a:pt x="721001" y="192398"/>
                          </a:cubicBezTo>
                          <a:cubicBezTo>
                            <a:pt x="722934" y="187722"/>
                            <a:pt x="723900" y="182854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65"/>
                            <a:pt x="722934" y="28210"/>
                            <a:pt x="721001" y="23540"/>
                          </a:cubicBezTo>
                          <a:cubicBezTo>
                            <a:pt x="719068" y="18877"/>
                            <a:pt x="716314" y="14753"/>
                            <a:pt x="712742" y="11169"/>
                          </a:cubicBezTo>
                          <a:cubicBezTo>
                            <a:pt x="709168" y="7603"/>
                            <a:pt x="705048" y="4862"/>
                            <a:pt x="700381" y="2915"/>
                          </a:cubicBezTo>
                          <a:cubicBezTo>
                            <a:pt x="695714" y="980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15"/>
                          </a:cubicBezTo>
                          <a:cubicBezTo>
                            <a:pt x="18853" y="4862"/>
                            <a:pt x="14732" y="7603"/>
                            <a:pt x="11161" y="11169"/>
                          </a:cubicBezTo>
                          <a:cubicBezTo>
                            <a:pt x="7587" y="14753"/>
                            <a:pt x="4834" y="18877"/>
                            <a:pt x="2901" y="23540"/>
                          </a:cubicBezTo>
                          <a:cubicBezTo>
                            <a:pt x="968" y="28210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1" behindDoc="1" locked="0" layoutInCell="1" allowOverlap="1">
            <wp:simplePos x="0" y="0"/>
            <wp:positionH relativeFrom="page">
              <wp:posOffset>5642840</wp:posOffset>
            </wp:positionH>
            <wp:positionV relativeFrom="line">
              <wp:posOffset>70422</wp:posOffset>
            </wp:positionV>
            <wp:extent cx="409765" cy="152470"/>
            <wp:effectExtent l="0" t="0" r="0" b="0"/>
            <wp:wrapNone/>
            <wp:docPr id="474" name="Freeform 4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52470"/>
                    </a:xfrm>
                    <a:custGeom>
                      <a:rect l="l" t="t" r="r" b="b"/>
                      <a:pathLst>
                        <a:path w="546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5" y="183605"/>
                          </a:cubicBezTo>
                          <a:cubicBezTo>
                            <a:pt x="4026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8" y="199188"/>
                            <a:pt x="19598" y="200794"/>
                          </a:cubicBezTo>
                          <a:cubicBezTo>
                            <a:pt x="23487" y="202401"/>
                            <a:pt x="27538" y="203200"/>
                            <a:pt x="31750" y="203200"/>
                          </a:cubicBezTo>
                          <a:lnTo>
                            <a:pt x="514350" y="203200"/>
                          </a:lnTo>
                          <a:cubicBezTo>
                            <a:pt x="518559" y="203200"/>
                            <a:pt x="522609" y="202401"/>
                            <a:pt x="526500" y="200794"/>
                          </a:cubicBezTo>
                          <a:cubicBezTo>
                            <a:pt x="530388" y="199188"/>
                            <a:pt x="533823" y="196894"/>
                            <a:pt x="536799" y="193905"/>
                          </a:cubicBezTo>
                          <a:cubicBezTo>
                            <a:pt x="539777" y="190935"/>
                            <a:pt x="542070" y="187499"/>
                            <a:pt x="543681" y="183611"/>
                          </a:cubicBezTo>
                          <a:cubicBezTo>
                            <a:pt x="545293" y="179723"/>
                            <a:pt x="546100" y="175661"/>
                            <a:pt x="546100" y="171450"/>
                          </a:cubicBezTo>
                          <a:lnTo>
                            <a:pt x="546100" y="31750"/>
                          </a:lnTo>
                          <a:cubicBezTo>
                            <a:pt x="546100" y="27552"/>
                            <a:pt x="545293" y="23503"/>
                            <a:pt x="543681" y="19621"/>
                          </a:cubicBezTo>
                          <a:cubicBezTo>
                            <a:pt x="542070" y="15727"/>
                            <a:pt x="539777" y="12297"/>
                            <a:pt x="536799" y="9308"/>
                          </a:cubicBezTo>
                          <a:cubicBezTo>
                            <a:pt x="533823" y="6338"/>
                            <a:pt x="530388" y="4044"/>
                            <a:pt x="526500" y="2438"/>
                          </a:cubicBezTo>
                          <a:cubicBezTo>
                            <a:pt x="522609" y="825"/>
                            <a:pt x="518559" y="13"/>
                            <a:pt x="514350" y="0"/>
                          </a:cubicBezTo>
                          <a:lnTo>
                            <a:pt x="31750" y="0"/>
                          </a:lnTo>
                          <a:cubicBezTo>
                            <a:pt x="27538" y="13"/>
                            <a:pt x="23487" y="825"/>
                            <a:pt x="19598" y="2438"/>
                          </a:cubicBezTo>
                          <a:cubicBezTo>
                            <a:pt x="15708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6" y="15727"/>
                            <a:pt x="2415" y="19621"/>
                          </a:cubicBezTo>
                          <a:cubicBezTo>
                            <a:pt x="805" y="23503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0" behindDoc="1" locked="0" layoutInCell="1" allowOverlap="1">
            <wp:simplePos x="0" y="0"/>
            <wp:positionH relativeFrom="page">
              <wp:posOffset>5638075</wp:posOffset>
            </wp:positionH>
            <wp:positionV relativeFrom="line">
              <wp:posOffset>65658</wp:posOffset>
            </wp:positionV>
            <wp:extent cx="419295" cy="162000"/>
            <wp:effectExtent l="0" t="0" r="0" b="0"/>
            <wp:wrapNone/>
            <wp:docPr id="475" name="Freeform 4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19295" cy="162000"/>
                    </a:xfrm>
                    <a:custGeom>
                      <a:rect l="l" t="t" r="r" b="b"/>
                      <a:pathLst>
                        <a:path w="558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5" y="187722"/>
                            <a:pt x="2899" y="192392"/>
                          </a:cubicBezTo>
                          <a:cubicBezTo>
                            <a:pt x="4832" y="197061"/>
                            <a:pt x="7585" y="201191"/>
                            <a:pt x="11159" y="204757"/>
                          </a:cubicBezTo>
                          <a:cubicBezTo>
                            <a:pt x="14730" y="208335"/>
                            <a:pt x="18851" y="211088"/>
                            <a:pt x="23517" y="213011"/>
                          </a:cubicBezTo>
                          <a:cubicBezTo>
                            <a:pt x="28186" y="214946"/>
                            <a:pt x="33046" y="215900"/>
                            <a:pt x="38100" y="215900"/>
                          </a:cubicBezTo>
                          <a:lnTo>
                            <a:pt x="520700" y="215900"/>
                          </a:lnTo>
                          <a:cubicBezTo>
                            <a:pt x="525752" y="215900"/>
                            <a:pt x="530612" y="214939"/>
                            <a:pt x="535278" y="213005"/>
                          </a:cubicBezTo>
                          <a:cubicBezTo>
                            <a:pt x="539946" y="211082"/>
                            <a:pt x="544068" y="208335"/>
                            <a:pt x="547639" y="204757"/>
                          </a:cubicBezTo>
                          <a:cubicBezTo>
                            <a:pt x="551212" y="201191"/>
                            <a:pt x="553963" y="197061"/>
                            <a:pt x="555897" y="192398"/>
                          </a:cubicBezTo>
                          <a:cubicBezTo>
                            <a:pt x="557832" y="187722"/>
                            <a:pt x="558800" y="182854"/>
                            <a:pt x="558800" y="177800"/>
                          </a:cubicBezTo>
                          <a:lnTo>
                            <a:pt x="558800" y="38100"/>
                          </a:lnTo>
                          <a:cubicBezTo>
                            <a:pt x="558800" y="33065"/>
                            <a:pt x="557832" y="28210"/>
                            <a:pt x="555897" y="23540"/>
                          </a:cubicBezTo>
                          <a:cubicBezTo>
                            <a:pt x="553963" y="18877"/>
                            <a:pt x="551212" y="14753"/>
                            <a:pt x="547639" y="11169"/>
                          </a:cubicBezTo>
                          <a:cubicBezTo>
                            <a:pt x="544068" y="7603"/>
                            <a:pt x="539946" y="4862"/>
                            <a:pt x="535278" y="2915"/>
                          </a:cubicBezTo>
                          <a:cubicBezTo>
                            <a:pt x="530612" y="980"/>
                            <a:pt x="525752" y="13"/>
                            <a:pt x="5207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6" y="980"/>
                            <a:pt x="23517" y="2915"/>
                          </a:cubicBezTo>
                          <a:cubicBezTo>
                            <a:pt x="18851" y="4862"/>
                            <a:pt x="14730" y="7603"/>
                            <a:pt x="11159" y="11169"/>
                          </a:cubicBezTo>
                          <a:cubicBezTo>
                            <a:pt x="7585" y="14753"/>
                            <a:pt x="4832" y="18877"/>
                            <a:pt x="2899" y="23540"/>
                          </a:cubicBezTo>
                          <a:cubicBezTo>
                            <a:pt x="965" y="28210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序执行完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w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语句之后立即停止；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w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后面的任何语句不被执行，最邻近的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块用来检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88" behindDoc="1" locked="0" layoutInCell="1" allowOverlap="1">
            <wp:simplePos x="0" y="0"/>
            <wp:positionH relativeFrom="page">
              <wp:posOffset>2946010</wp:posOffset>
            </wp:positionH>
            <wp:positionV relativeFrom="line">
              <wp:posOffset>70422</wp:posOffset>
            </wp:positionV>
            <wp:extent cx="533649" cy="152470"/>
            <wp:effectExtent l="0" t="0" r="0" b="0"/>
            <wp:wrapNone/>
            <wp:docPr id="476" name="Freeform 4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4" y="190935"/>
                            <a:pt x="9302" y="193905"/>
                          </a:cubicBezTo>
                          <a:cubicBezTo>
                            <a:pt x="12277" y="196894"/>
                            <a:pt x="15711" y="199188"/>
                            <a:pt x="19601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2" y="203200"/>
                            <a:pt x="687711" y="202394"/>
                            <a:pt x="691602" y="200788"/>
                          </a:cubicBezTo>
                          <a:cubicBezTo>
                            <a:pt x="695490" y="199188"/>
                            <a:pt x="698924" y="196894"/>
                            <a:pt x="701901" y="193905"/>
                          </a:cubicBezTo>
                          <a:cubicBezTo>
                            <a:pt x="704878" y="190935"/>
                            <a:pt x="707173" y="187499"/>
                            <a:pt x="708785" y="183611"/>
                          </a:cubicBezTo>
                          <a:cubicBezTo>
                            <a:pt x="710395" y="179729"/>
                            <a:pt x="711200" y="175667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0" y="27552"/>
                            <a:pt x="710395" y="23503"/>
                            <a:pt x="708785" y="19621"/>
                          </a:cubicBezTo>
                          <a:cubicBezTo>
                            <a:pt x="707173" y="15727"/>
                            <a:pt x="704878" y="12297"/>
                            <a:pt x="701901" y="9308"/>
                          </a:cubicBezTo>
                          <a:cubicBezTo>
                            <a:pt x="698924" y="6332"/>
                            <a:pt x="695490" y="4037"/>
                            <a:pt x="691602" y="2431"/>
                          </a:cubicBezTo>
                          <a:cubicBezTo>
                            <a:pt x="687711" y="819"/>
                            <a:pt x="683662" y="13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1" y="2431"/>
                          </a:cubicBezTo>
                          <a:cubicBezTo>
                            <a:pt x="15711" y="4037"/>
                            <a:pt x="12277" y="6332"/>
                            <a:pt x="9302" y="9308"/>
                          </a:cubicBezTo>
                          <a:cubicBezTo>
                            <a:pt x="6324" y="12297"/>
                            <a:pt x="4029" y="15727"/>
                            <a:pt x="2418" y="19621"/>
                          </a:cubicBezTo>
                          <a:cubicBezTo>
                            <a:pt x="806" y="23503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7" behindDoc="1" locked="0" layoutInCell="1" allowOverlap="1">
            <wp:simplePos x="0" y="0"/>
            <wp:positionH relativeFrom="page">
              <wp:posOffset>2941245</wp:posOffset>
            </wp:positionH>
            <wp:positionV relativeFrom="line">
              <wp:posOffset>65658</wp:posOffset>
            </wp:positionV>
            <wp:extent cx="543179" cy="162000"/>
            <wp:effectExtent l="0" t="0" r="0" b="0"/>
            <wp:wrapNone/>
            <wp:docPr id="477" name="Freeform 4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46"/>
                            <a:pt x="700381" y="213011"/>
                          </a:cubicBezTo>
                          <a:cubicBezTo>
                            <a:pt x="705048" y="211082"/>
                            <a:pt x="709168" y="208329"/>
                            <a:pt x="712742" y="204751"/>
                          </a:cubicBezTo>
                          <a:cubicBezTo>
                            <a:pt x="716314" y="201185"/>
                            <a:pt x="719068" y="197061"/>
                            <a:pt x="721001" y="192398"/>
                          </a:cubicBezTo>
                          <a:cubicBezTo>
                            <a:pt x="722934" y="187722"/>
                            <a:pt x="723900" y="182861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65"/>
                            <a:pt x="722934" y="28203"/>
                            <a:pt x="721001" y="23534"/>
                          </a:cubicBezTo>
                          <a:cubicBezTo>
                            <a:pt x="719068" y="18871"/>
                            <a:pt x="716314" y="14753"/>
                            <a:pt x="712742" y="11169"/>
                          </a:cubicBezTo>
                          <a:cubicBezTo>
                            <a:pt x="709168" y="7603"/>
                            <a:pt x="705048" y="4856"/>
                            <a:pt x="700381" y="2909"/>
                          </a:cubicBezTo>
                          <a:cubicBezTo>
                            <a:pt x="695714" y="974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3" y="4856"/>
                            <a:pt x="14732" y="7603"/>
                            <a:pt x="11161" y="11169"/>
                          </a:cubicBezTo>
                          <a:cubicBezTo>
                            <a:pt x="7587" y="14753"/>
                            <a:pt x="4834" y="18871"/>
                            <a:pt x="2901" y="23534"/>
                          </a:cubicBezTo>
                          <a:cubicBezTo>
                            <a:pt x="968" y="28203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查它是否含有一个与异常类型匹配的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98" behindDoc="1" locked="0" layoutInCell="1" allowOverlap="1">
            <wp:simplePos x="0" y="0"/>
            <wp:positionH relativeFrom="page">
              <wp:posOffset>4585072</wp:posOffset>
            </wp:positionH>
            <wp:positionV relativeFrom="line">
              <wp:posOffset>91437</wp:posOffset>
            </wp:positionV>
            <wp:extent cx="409767" cy="152470"/>
            <wp:effectExtent l="0" t="0" r="0" b="0"/>
            <wp:wrapNone/>
            <wp:docPr id="478" name="Freeform 4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52470"/>
                    </a:xfrm>
                    <a:custGeom>
                      <a:rect l="l" t="t" r="r" b="b"/>
                      <a:pathLst>
                        <a:path w="5461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4" y="190935"/>
                            <a:pt x="9301" y="193905"/>
                          </a:cubicBezTo>
                          <a:cubicBezTo>
                            <a:pt x="12277" y="196894"/>
                            <a:pt x="15710" y="199188"/>
                            <a:pt x="19600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514352" y="203200"/>
                          </a:lnTo>
                          <a:cubicBezTo>
                            <a:pt x="518562" y="203200"/>
                            <a:pt x="522610" y="202394"/>
                            <a:pt x="526500" y="200788"/>
                          </a:cubicBezTo>
                          <a:cubicBezTo>
                            <a:pt x="530390" y="199188"/>
                            <a:pt x="533823" y="196894"/>
                            <a:pt x="536801" y="193905"/>
                          </a:cubicBezTo>
                          <a:cubicBezTo>
                            <a:pt x="539778" y="190935"/>
                            <a:pt x="542072" y="187499"/>
                            <a:pt x="543683" y="183611"/>
                          </a:cubicBezTo>
                          <a:cubicBezTo>
                            <a:pt x="545295" y="179729"/>
                            <a:pt x="546100" y="175667"/>
                            <a:pt x="546102" y="171450"/>
                          </a:cubicBezTo>
                          <a:lnTo>
                            <a:pt x="546102" y="31750"/>
                          </a:lnTo>
                          <a:cubicBezTo>
                            <a:pt x="546100" y="27552"/>
                            <a:pt x="545295" y="23497"/>
                            <a:pt x="543683" y="19615"/>
                          </a:cubicBezTo>
                          <a:cubicBezTo>
                            <a:pt x="542072" y="15727"/>
                            <a:pt x="539778" y="12297"/>
                            <a:pt x="536801" y="9308"/>
                          </a:cubicBezTo>
                          <a:cubicBezTo>
                            <a:pt x="533823" y="6338"/>
                            <a:pt x="530390" y="4050"/>
                            <a:pt x="526500" y="2438"/>
                          </a:cubicBezTo>
                          <a:cubicBezTo>
                            <a:pt x="522610" y="825"/>
                            <a:pt x="518562" y="13"/>
                            <a:pt x="5143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25"/>
                            <a:pt x="19600" y="2438"/>
                          </a:cubicBezTo>
                          <a:cubicBezTo>
                            <a:pt x="15710" y="4050"/>
                            <a:pt x="12277" y="6338"/>
                            <a:pt x="9301" y="9308"/>
                          </a:cubicBezTo>
                          <a:cubicBezTo>
                            <a:pt x="6324" y="12297"/>
                            <a:pt x="4029" y="15727"/>
                            <a:pt x="2418" y="19621"/>
                          </a:cubicBezTo>
                          <a:cubicBezTo>
                            <a:pt x="806" y="23503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97" behindDoc="1" locked="0" layoutInCell="1" allowOverlap="1">
            <wp:simplePos x="0" y="0"/>
            <wp:positionH relativeFrom="page">
              <wp:posOffset>4580308</wp:posOffset>
            </wp:positionH>
            <wp:positionV relativeFrom="line">
              <wp:posOffset>86672</wp:posOffset>
            </wp:positionV>
            <wp:extent cx="419296" cy="162000"/>
            <wp:effectExtent l="0" t="0" r="0" b="0"/>
            <wp:wrapNone/>
            <wp:docPr id="479" name="Freeform 4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19296" cy="162000"/>
                    </a:xfrm>
                    <a:custGeom>
                      <a:rect l="l" t="t" r="r" b="b"/>
                      <a:pathLst>
                        <a:path w="5588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1"/>
                          </a:cubicBezTo>
                          <a:cubicBezTo>
                            <a:pt x="14732" y="208323"/>
                            <a:pt x="18853" y="211070"/>
                            <a:pt x="23521" y="213005"/>
                          </a:cubicBezTo>
                          <a:cubicBezTo>
                            <a:pt x="28189" y="214939"/>
                            <a:pt x="33048" y="215900"/>
                            <a:pt x="38102" y="215900"/>
                          </a:cubicBezTo>
                          <a:lnTo>
                            <a:pt x="520702" y="215900"/>
                          </a:lnTo>
                          <a:cubicBezTo>
                            <a:pt x="525754" y="215900"/>
                            <a:pt x="530614" y="214939"/>
                            <a:pt x="535281" y="213005"/>
                          </a:cubicBezTo>
                          <a:cubicBezTo>
                            <a:pt x="539950" y="211070"/>
                            <a:pt x="544068" y="208323"/>
                            <a:pt x="547642" y="204751"/>
                          </a:cubicBezTo>
                          <a:cubicBezTo>
                            <a:pt x="551214" y="201185"/>
                            <a:pt x="553968" y="197061"/>
                            <a:pt x="555901" y="192398"/>
                          </a:cubicBezTo>
                          <a:cubicBezTo>
                            <a:pt x="557834" y="187722"/>
                            <a:pt x="558800" y="182861"/>
                            <a:pt x="558802" y="177800"/>
                          </a:cubicBezTo>
                          <a:lnTo>
                            <a:pt x="558802" y="38100"/>
                          </a:lnTo>
                          <a:cubicBezTo>
                            <a:pt x="558800" y="33059"/>
                            <a:pt x="557834" y="28197"/>
                            <a:pt x="555902" y="23528"/>
                          </a:cubicBezTo>
                          <a:cubicBezTo>
                            <a:pt x="553968" y="18871"/>
                            <a:pt x="551214" y="14753"/>
                            <a:pt x="547642" y="11169"/>
                          </a:cubicBezTo>
                          <a:cubicBezTo>
                            <a:pt x="544068" y="7603"/>
                            <a:pt x="539950" y="4856"/>
                            <a:pt x="535281" y="2915"/>
                          </a:cubicBezTo>
                          <a:cubicBezTo>
                            <a:pt x="530614" y="980"/>
                            <a:pt x="525754" y="13"/>
                            <a:pt x="5207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15"/>
                          </a:cubicBezTo>
                          <a:cubicBezTo>
                            <a:pt x="18853" y="4856"/>
                            <a:pt x="14732" y="7603"/>
                            <a:pt x="11161" y="11169"/>
                          </a:cubicBezTo>
                          <a:cubicBezTo>
                            <a:pt x="7587" y="14753"/>
                            <a:pt x="4834" y="18871"/>
                            <a:pt x="2901" y="23534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如果发现了匹配的块，控制转向该语句；如果没有发现，次包围的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块来检查，以此类推。如果没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405" behindDoc="1" locked="0" layoutInCell="1" allowOverlap="1">
            <wp:simplePos x="0" y="0"/>
            <wp:positionH relativeFrom="page">
              <wp:posOffset>1707185</wp:posOffset>
            </wp:positionH>
            <wp:positionV relativeFrom="line">
              <wp:posOffset>70422</wp:posOffset>
            </wp:positionV>
            <wp:extent cx="533648" cy="152470"/>
            <wp:effectExtent l="0" t="0" r="0" b="0"/>
            <wp:wrapNone/>
            <wp:docPr id="480" name="Freeform 4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505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88"/>
                          </a:cubicBezTo>
                          <a:cubicBezTo>
                            <a:pt x="695490" y="199188"/>
                            <a:pt x="698922" y="196894"/>
                            <a:pt x="701899" y="193905"/>
                          </a:cubicBezTo>
                          <a:cubicBezTo>
                            <a:pt x="704877" y="190935"/>
                            <a:pt x="707171" y="187505"/>
                            <a:pt x="708783" y="183611"/>
                          </a:cubicBezTo>
                          <a:cubicBezTo>
                            <a:pt x="710393" y="179729"/>
                            <a:pt x="711200" y="175667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52"/>
                            <a:pt x="710393" y="23497"/>
                            <a:pt x="708783" y="19615"/>
                          </a:cubicBezTo>
                          <a:cubicBezTo>
                            <a:pt x="707171" y="15727"/>
                            <a:pt x="704877" y="12297"/>
                            <a:pt x="701899" y="9308"/>
                          </a:cubicBezTo>
                          <a:cubicBezTo>
                            <a:pt x="698922" y="6338"/>
                            <a:pt x="695490" y="4044"/>
                            <a:pt x="691600" y="2438"/>
                          </a:cubicBezTo>
                          <a:cubicBezTo>
                            <a:pt x="687710" y="825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7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4" behindDoc="1" locked="0" layoutInCell="1" allowOverlap="1">
            <wp:simplePos x="0" y="0"/>
            <wp:positionH relativeFrom="page">
              <wp:posOffset>1702420</wp:posOffset>
            </wp:positionH>
            <wp:positionV relativeFrom="line">
              <wp:posOffset>65657</wp:posOffset>
            </wp:positionV>
            <wp:extent cx="543177" cy="162000"/>
            <wp:effectExtent l="0" t="0" r="0" b="0"/>
            <wp:wrapNone/>
            <wp:docPr id="481" name="Freeform 4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98"/>
                          </a:cubicBezTo>
                          <a:cubicBezTo>
                            <a:pt x="4833" y="197061"/>
                            <a:pt x="7586" y="201185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20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9"/>
                            <a:pt x="700379" y="213005"/>
                          </a:cubicBezTo>
                          <a:cubicBezTo>
                            <a:pt x="705048" y="211082"/>
                            <a:pt x="709167" y="208329"/>
                            <a:pt x="712740" y="204751"/>
                          </a:cubicBezTo>
                          <a:cubicBezTo>
                            <a:pt x="716313" y="201185"/>
                            <a:pt x="719066" y="197061"/>
                            <a:pt x="720999" y="192398"/>
                          </a:cubicBezTo>
                          <a:cubicBezTo>
                            <a:pt x="722933" y="187722"/>
                            <a:pt x="723900" y="182861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9"/>
                            <a:pt x="722933" y="28197"/>
                            <a:pt x="720999" y="23528"/>
                          </a:cubicBezTo>
                          <a:cubicBezTo>
                            <a:pt x="719066" y="18877"/>
                            <a:pt x="716313" y="14753"/>
                            <a:pt x="712740" y="11169"/>
                          </a:cubicBezTo>
                          <a:cubicBezTo>
                            <a:pt x="709167" y="7603"/>
                            <a:pt x="705048" y="4856"/>
                            <a:pt x="700379" y="2915"/>
                          </a:cubicBezTo>
                          <a:cubicBezTo>
                            <a:pt x="695712" y="974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20" y="2909"/>
                          </a:cubicBezTo>
                          <a:cubicBezTo>
                            <a:pt x="18851" y="4856"/>
                            <a:pt x="14732" y="7603"/>
                            <a:pt x="11159" y="11169"/>
                          </a:cubicBezTo>
                          <a:cubicBezTo>
                            <a:pt x="7586" y="14753"/>
                            <a:pt x="4833" y="18877"/>
                            <a:pt x="2900" y="23528"/>
                          </a:cubicBezTo>
                          <a:cubicBezTo>
                            <a:pt x="966" y="28197"/>
                            <a:pt x="0" y="33059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有发现匹配的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块，默认异常处理程序中断程序的执行并且打印堆栈轨迹。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7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41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-510780</wp:posOffset>
            </wp:positionV>
            <wp:extent cx="5641423" cy="3116124"/>
            <wp:effectExtent l="0" t="0" r="0" b="0"/>
            <wp:wrapNone/>
            <wp:docPr id="482" name="Freeform 4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116124"/>
                    </a:xfrm>
                    <a:custGeom>
                      <a:rect l="l" t="t" r="r" b="b"/>
                      <a:pathLst>
                        <a:path w="7518400" h="4152900">
                          <a:moveTo>
                            <a:pt x="0" y="31750"/>
                          </a:moveTo>
                          <a:lnTo>
                            <a:pt x="0" y="4121150"/>
                          </a:lnTo>
                          <a:cubicBezTo>
                            <a:pt x="0" y="4125367"/>
                            <a:pt x="805" y="4129429"/>
                            <a:pt x="2416" y="4133311"/>
                          </a:cubicBezTo>
                          <a:cubicBezTo>
                            <a:pt x="4028" y="4137205"/>
                            <a:pt x="6322" y="4140635"/>
                            <a:pt x="9298" y="4143605"/>
                          </a:cubicBezTo>
                          <a:cubicBezTo>
                            <a:pt x="12275" y="4146588"/>
                            <a:pt x="15709" y="4148882"/>
                            <a:pt x="19599" y="4150488"/>
                          </a:cubicBezTo>
                          <a:cubicBezTo>
                            <a:pt x="23489" y="4152094"/>
                            <a:pt x="27539" y="4152900"/>
                            <a:pt x="31750" y="4152900"/>
                          </a:cubicBezTo>
                          <a:lnTo>
                            <a:pt x="7486650" y="4152900"/>
                          </a:lnTo>
                          <a:cubicBezTo>
                            <a:pt x="7490859" y="4152900"/>
                            <a:pt x="7494909" y="4152094"/>
                            <a:pt x="7498798" y="4150488"/>
                          </a:cubicBezTo>
                          <a:cubicBezTo>
                            <a:pt x="7502690" y="4148882"/>
                            <a:pt x="7506123" y="4146588"/>
                            <a:pt x="7509099" y="4143605"/>
                          </a:cubicBezTo>
                          <a:cubicBezTo>
                            <a:pt x="7512076" y="4140635"/>
                            <a:pt x="7514370" y="4137205"/>
                            <a:pt x="7515981" y="4133311"/>
                          </a:cubicBezTo>
                          <a:cubicBezTo>
                            <a:pt x="7517593" y="4129429"/>
                            <a:pt x="7518400" y="4125367"/>
                            <a:pt x="7518400" y="41211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44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-510780</wp:posOffset>
            </wp:positionV>
            <wp:extent cx="5641423" cy="3116124"/>
            <wp:effectExtent l="0" t="0" r="0" b="0"/>
            <wp:wrapNone/>
            <wp:docPr id="483" name="Freeform 4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3116124"/>
                    </a:xfrm>
                    <a:custGeom>
                      <a:rect l="l" t="t" r="r" b="b"/>
                      <a:pathLst>
                        <a:path w="7518400" h="4152900">
                          <a:moveTo>
                            <a:pt x="0" y="31750"/>
                          </a:moveTo>
                          <a:lnTo>
                            <a:pt x="0" y="4121150"/>
                          </a:lnTo>
                          <a:cubicBezTo>
                            <a:pt x="0" y="4125367"/>
                            <a:pt x="805" y="4129429"/>
                            <a:pt x="2416" y="4133311"/>
                          </a:cubicBezTo>
                          <a:cubicBezTo>
                            <a:pt x="4028" y="4137205"/>
                            <a:pt x="6322" y="4140635"/>
                            <a:pt x="9298" y="4143605"/>
                          </a:cubicBezTo>
                          <a:cubicBezTo>
                            <a:pt x="12275" y="4146588"/>
                            <a:pt x="15709" y="4148882"/>
                            <a:pt x="19599" y="4150488"/>
                          </a:cubicBezTo>
                          <a:cubicBezTo>
                            <a:pt x="23489" y="4152094"/>
                            <a:pt x="27539" y="4152900"/>
                            <a:pt x="31750" y="4152900"/>
                          </a:cubicBezTo>
                          <a:lnTo>
                            <a:pt x="7486650" y="4152900"/>
                          </a:lnTo>
                          <a:cubicBezTo>
                            <a:pt x="7490859" y="4152900"/>
                            <a:pt x="7494909" y="4152094"/>
                            <a:pt x="7498798" y="4150488"/>
                          </a:cubicBezTo>
                          <a:cubicBezTo>
                            <a:pt x="7502690" y="4148882"/>
                            <a:pt x="7506123" y="4146588"/>
                            <a:pt x="7509099" y="4143605"/>
                          </a:cubicBezTo>
                          <a:cubicBezTo>
                            <a:pt x="7512076" y="4140635"/>
                            <a:pt x="7514370" y="4137205"/>
                            <a:pt x="7515981" y="4133311"/>
                          </a:cubicBezTo>
                          <a:cubicBezTo>
                            <a:pt x="7517593" y="4129429"/>
                            <a:pt x="7518400" y="4125367"/>
                            <a:pt x="7518400" y="41211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1"/>
                            <a:pt x="7509099" y="9302"/>
                          </a:cubicBezTo>
                          <a:cubicBezTo>
                            <a:pt x="7506123" y="6332"/>
                            <a:pt x="7502690" y="4044"/>
                            <a:pt x="7498798" y="2431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21"/>
                          </a:cubicBezTo>
                          <a:cubicBezTo>
                            <a:pt x="805" y="23497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2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-499658</wp:posOffset>
            </wp:positionV>
            <wp:extent cx="368459" cy="3124875"/>
            <wp:effectExtent l="0" t="0" r="0" b="0"/>
            <wp:wrapNone/>
            <wp:docPr id="484" name="Picture 48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>
                      <a:picLocks noChangeAspect="0" noChangeArrowheads="1"/>
                    </pic:cNvPicPr>
                  </pic:nvPicPr>
                  <pic:blipFill>
                    <a:blip r:embed="rId4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12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623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-486956</wp:posOffset>
            </wp:positionV>
            <wp:extent cx="5593776" cy="3087536"/>
            <wp:effectExtent l="0" t="0" r="0" b="0"/>
            <wp:wrapNone/>
            <wp:docPr id="485" name="Freeform 4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087536"/>
                    </a:xfrm>
                    <a:custGeom>
                      <a:rect l="l" t="t" r="r" b="b"/>
                      <a:pathLst>
                        <a:path w="7454900" h="4114800">
                          <a:moveTo>
                            <a:pt x="0" y="4114800"/>
                          </a:moveTo>
                          <a:lnTo>
                            <a:pt x="7454900" y="4114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114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-486956</wp:posOffset>
            </wp:positionV>
            <wp:extent cx="5593776" cy="3087536"/>
            <wp:effectExtent l="0" t="0" r="0" b="0"/>
            <wp:wrapNone/>
            <wp:docPr id="486" name="Freeform 4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3087536"/>
                    </a:xfrm>
                    <a:custGeom>
                      <a:rect l="l" t="t" r="r" b="b"/>
                      <a:pathLst>
                        <a:path w="7454900" h="4114800">
                          <a:moveTo>
                            <a:pt x="0" y="4114800"/>
                          </a:moveTo>
                          <a:lnTo>
                            <a:pt x="7454900" y="4114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4114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7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NullPointerException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"demo"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NullPointerException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"Caught inside proc"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0" w:lineRule="exact"/>
        <w:ind w:left="0" w:right="595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595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NullPointerException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"Recaught: 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5646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276"/>
          <w:tab w:val="left" w:pos="4861"/>
        </w:tabs>
        <w:spacing w:before="267" w:after="0" w:line="315" w:lineRule="exact"/>
        <w:ind w:left="990" w:right="983" w:firstLine="0"/>
      </w:pPr>
      <w:r>
        <w:drawing>
          <wp:anchor simplePos="0" relativeHeight="251658417" behindDoc="1" locked="0" layoutInCell="1" allowOverlap="1">
            <wp:simplePos x="0" y="0"/>
            <wp:positionH relativeFrom="page">
              <wp:posOffset>2946010</wp:posOffset>
            </wp:positionH>
            <wp:positionV relativeFrom="line">
              <wp:posOffset>233680</wp:posOffset>
            </wp:positionV>
            <wp:extent cx="600355" cy="152470"/>
            <wp:effectExtent l="0" t="0" r="0" b="0"/>
            <wp:wrapNone/>
            <wp:docPr id="487" name="Freeform 4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5" cy="152470"/>
                    </a:xfrm>
                    <a:custGeom>
                      <a:rect l="l" t="t" r="r" b="b"/>
                      <a:pathLst>
                        <a:path w="8001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505"/>
                            <a:pt x="6324" y="190941"/>
                            <a:pt x="9302" y="193911"/>
                          </a:cubicBezTo>
                          <a:cubicBezTo>
                            <a:pt x="12277" y="196900"/>
                            <a:pt x="15711" y="199195"/>
                            <a:pt x="19601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768352" y="203200"/>
                          </a:lnTo>
                          <a:cubicBezTo>
                            <a:pt x="772562" y="203200"/>
                            <a:pt x="776611" y="202401"/>
                            <a:pt x="780502" y="200794"/>
                          </a:cubicBezTo>
                          <a:cubicBezTo>
                            <a:pt x="784390" y="199195"/>
                            <a:pt x="787824" y="196900"/>
                            <a:pt x="790802" y="193911"/>
                          </a:cubicBezTo>
                          <a:cubicBezTo>
                            <a:pt x="793779" y="190941"/>
                            <a:pt x="796073" y="187505"/>
                            <a:pt x="797685" y="183611"/>
                          </a:cubicBezTo>
                          <a:cubicBezTo>
                            <a:pt x="799295" y="179729"/>
                            <a:pt x="800100" y="175667"/>
                            <a:pt x="800102" y="171450"/>
                          </a:cubicBezTo>
                          <a:lnTo>
                            <a:pt x="800102" y="31750"/>
                          </a:lnTo>
                          <a:cubicBezTo>
                            <a:pt x="800100" y="27552"/>
                            <a:pt x="799295" y="23497"/>
                            <a:pt x="797685" y="19615"/>
                          </a:cubicBezTo>
                          <a:cubicBezTo>
                            <a:pt x="796073" y="15720"/>
                            <a:pt x="793779" y="12291"/>
                            <a:pt x="790802" y="9302"/>
                          </a:cubicBezTo>
                          <a:cubicBezTo>
                            <a:pt x="787824" y="6332"/>
                            <a:pt x="784390" y="4037"/>
                            <a:pt x="780502" y="2431"/>
                          </a:cubicBezTo>
                          <a:cubicBezTo>
                            <a:pt x="776611" y="819"/>
                            <a:pt x="772562" y="13"/>
                            <a:pt x="7683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1" y="2431"/>
                          </a:cubicBezTo>
                          <a:cubicBezTo>
                            <a:pt x="15711" y="4037"/>
                            <a:pt x="12277" y="6332"/>
                            <a:pt x="9302" y="9302"/>
                          </a:cubicBezTo>
                          <a:cubicBezTo>
                            <a:pt x="6324" y="12291"/>
                            <a:pt x="4029" y="15720"/>
                            <a:pt x="2418" y="19615"/>
                          </a:cubicBezTo>
                          <a:cubicBezTo>
                            <a:pt x="806" y="23497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6" behindDoc="1" locked="0" layoutInCell="1" allowOverlap="1">
            <wp:simplePos x="0" y="0"/>
            <wp:positionH relativeFrom="page">
              <wp:posOffset>2941245</wp:posOffset>
            </wp:positionH>
            <wp:positionV relativeFrom="line">
              <wp:posOffset>228915</wp:posOffset>
            </wp:positionV>
            <wp:extent cx="609885" cy="162000"/>
            <wp:effectExtent l="0" t="0" r="0" b="0"/>
            <wp:wrapNone/>
            <wp:docPr id="488" name="Freeform 4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5" cy="162000"/>
                    </a:xfrm>
                    <a:custGeom>
                      <a:rect l="l" t="t" r="r" b="b"/>
                      <a:pathLst>
                        <a:path w="8128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9"/>
                            <a:pt x="2901" y="192404"/>
                          </a:cubicBezTo>
                          <a:cubicBezTo>
                            <a:pt x="4834" y="197068"/>
                            <a:pt x="7587" y="201191"/>
                            <a:pt x="11161" y="204757"/>
                          </a:cubicBezTo>
                          <a:cubicBezTo>
                            <a:pt x="14732" y="208335"/>
                            <a:pt x="18853" y="211088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774702" y="215900"/>
                          </a:lnTo>
                          <a:cubicBezTo>
                            <a:pt x="779754" y="215900"/>
                            <a:pt x="784614" y="214946"/>
                            <a:pt x="789281" y="213011"/>
                          </a:cubicBezTo>
                          <a:cubicBezTo>
                            <a:pt x="793948" y="211088"/>
                            <a:pt x="798068" y="208335"/>
                            <a:pt x="801642" y="204757"/>
                          </a:cubicBezTo>
                          <a:cubicBezTo>
                            <a:pt x="805214" y="201191"/>
                            <a:pt x="807968" y="197068"/>
                            <a:pt x="809901" y="192404"/>
                          </a:cubicBezTo>
                          <a:cubicBezTo>
                            <a:pt x="811834" y="187729"/>
                            <a:pt x="812800" y="182861"/>
                            <a:pt x="812802" y="177800"/>
                          </a:cubicBezTo>
                          <a:lnTo>
                            <a:pt x="812802" y="38100"/>
                          </a:lnTo>
                          <a:cubicBezTo>
                            <a:pt x="812800" y="33059"/>
                            <a:pt x="811834" y="28197"/>
                            <a:pt x="809901" y="23528"/>
                          </a:cubicBezTo>
                          <a:cubicBezTo>
                            <a:pt x="807968" y="18871"/>
                            <a:pt x="805214" y="14747"/>
                            <a:pt x="801642" y="11163"/>
                          </a:cubicBezTo>
                          <a:cubicBezTo>
                            <a:pt x="798068" y="7597"/>
                            <a:pt x="793948" y="4850"/>
                            <a:pt x="789281" y="2909"/>
                          </a:cubicBezTo>
                          <a:cubicBezTo>
                            <a:pt x="784614" y="974"/>
                            <a:pt x="779754" y="13"/>
                            <a:pt x="7747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74"/>
                            <a:pt x="23521" y="2909"/>
                          </a:cubicBezTo>
                          <a:cubicBezTo>
                            <a:pt x="18853" y="4850"/>
                            <a:pt x="14732" y="7597"/>
                            <a:pt x="11161" y="11163"/>
                          </a:cubicBezTo>
                          <a:cubicBezTo>
                            <a:pt x="7587" y="14747"/>
                            <a:pt x="4834" y="18871"/>
                            <a:pt x="2901" y="23528"/>
                          </a:cubicBezTo>
                          <a:cubicBezTo>
                            <a:pt x="968" y="28197"/>
                            <a:pt x="0" y="33059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该程序两次处理相同的错误，首先，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main(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方法设立了一个异常关系然后调用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p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oc()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。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p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pacing w:val="-14"/>
          <w:sz w:val="19"/>
          <w:szCs w:val="19"/>
        </w:rPr>
        <w:t>oc()</w:t>
      </w:r>
      <w:r>
        <w:rPr lang="zh-CN" sz="19" baseline="0" dirty="0">
          <w:jc w:val="left"/>
          <w:rFonts w:ascii="微软雅黑" w:hAnsi="微软雅黑" w:cs="微软雅黑"/>
          <w:color w:val="333333"/>
          <w:spacing w:val="-2"/>
          <w:sz w:val="19"/>
          <w:szCs w:val="19"/>
        </w:rPr>
        <w:t>方法设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433" behindDoc="1" locked="0" layoutInCell="1" allowOverlap="1">
            <wp:simplePos x="0" y="0"/>
            <wp:positionH relativeFrom="page">
              <wp:posOffset>3317658</wp:posOffset>
            </wp:positionH>
            <wp:positionV relativeFrom="line">
              <wp:posOffset>47565</wp:posOffset>
            </wp:positionV>
            <wp:extent cx="1543769" cy="152470"/>
            <wp:effectExtent l="0" t="0" r="0" b="0"/>
            <wp:wrapNone/>
            <wp:docPr id="489" name="Freeform 4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43769" cy="152470"/>
                    </a:xfrm>
                    <a:custGeom>
                      <a:rect l="l" t="t" r="r" b="b"/>
                      <a:pathLst>
                        <a:path w="2057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67"/>
                            <a:pt x="806" y="179729"/>
                            <a:pt x="2418" y="183611"/>
                          </a:cubicBezTo>
                          <a:cubicBezTo>
                            <a:pt x="4029" y="187499"/>
                            <a:pt x="6322" y="190935"/>
                            <a:pt x="9301" y="193905"/>
                          </a:cubicBezTo>
                          <a:cubicBezTo>
                            <a:pt x="12277" y="196894"/>
                            <a:pt x="15710" y="199195"/>
                            <a:pt x="19600" y="200794"/>
                          </a:cubicBezTo>
                          <a:cubicBezTo>
                            <a:pt x="23490" y="202401"/>
                            <a:pt x="27541" y="203200"/>
                            <a:pt x="31752" y="203200"/>
                          </a:cubicBezTo>
                          <a:lnTo>
                            <a:pt x="2025652" y="203200"/>
                          </a:lnTo>
                          <a:cubicBezTo>
                            <a:pt x="2029862" y="203200"/>
                            <a:pt x="2033911" y="202401"/>
                            <a:pt x="2037802" y="200794"/>
                          </a:cubicBezTo>
                          <a:cubicBezTo>
                            <a:pt x="2041692" y="199195"/>
                            <a:pt x="2045124" y="196894"/>
                            <a:pt x="2048102" y="193905"/>
                          </a:cubicBezTo>
                          <a:cubicBezTo>
                            <a:pt x="2051079" y="190935"/>
                            <a:pt x="2053373" y="187499"/>
                            <a:pt x="2054985" y="183611"/>
                          </a:cubicBezTo>
                          <a:cubicBezTo>
                            <a:pt x="2056597" y="179729"/>
                            <a:pt x="2057402" y="175667"/>
                            <a:pt x="2057402" y="171450"/>
                          </a:cubicBezTo>
                          <a:lnTo>
                            <a:pt x="2057402" y="31750"/>
                          </a:lnTo>
                          <a:cubicBezTo>
                            <a:pt x="2057402" y="27552"/>
                            <a:pt x="2056597" y="23503"/>
                            <a:pt x="2054985" y="19621"/>
                          </a:cubicBezTo>
                          <a:cubicBezTo>
                            <a:pt x="2053373" y="15727"/>
                            <a:pt x="2051079" y="12297"/>
                            <a:pt x="2048102" y="9308"/>
                          </a:cubicBezTo>
                          <a:cubicBezTo>
                            <a:pt x="2045124" y="6338"/>
                            <a:pt x="2041692" y="4044"/>
                            <a:pt x="2037802" y="2438"/>
                          </a:cubicBezTo>
                          <a:cubicBezTo>
                            <a:pt x="2033911" y="819"/>
                            <a:pt x="2029862" y="13"/>
                            <a:pt x="2025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19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08"/>
                          </a:cubicBezTo>
                          <a:cubicBezTo>
                            <a:pt x="6322" y="12297"/>
                            <a:pt x="4029" y="15727"/>
                            <a:pt x="2418" y="19621"/>
                          </a:cubicBezTo>
                          <a:cubicBezTo>
                            <a:pt x="806" y="23503"/>
                            <a:pt x="0" y="27552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2" behindDoc="1" locked="0" layoutInCell="1" allowOverlap="1">
            <wp:simplePos x="0" y="0"/>
            <wp:positionH relativeFrom="page">
              <wp:posOffset>3312893</wp:posOffset>
            </wp:positionH>
            <wp:positionV relativeFrom="line">
              <wp:posOffset>42800</wp:posOffset>
            </wp:positionV>
            <wp:extent cx="1553298" cy="162000"/>
            <wp:effectExtent l="0" t="0" r="0" b="0"/>
            <wp:wrapNone/>
            <wp:docPr id="490" name="Freeform 4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53298" cy="162000"/>
                    </a:xfrm>
                    <a:custGeom>
                      <a:rect l="l" t="t" r="r" b="b"/>
                      <a:pathLst>
                        <a:path w="2070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85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2032002" y="215900"/>
                          </a:lnTo>
                          <a:cubicBezTo>
                            <a:pt x="2037054" y="215900"/>
                            <a:pt x="2041914" y="214946"/>
                            <a:pt x="2046581" y="213011"/>
                          </a:cubicBezTo>
                          <a:cubicBezTo>
                            <a:pt x="2051248" y="211082"/>
                            <a:pt x="2055368" y="208329"/>
                            <a:pt x="2058942" y="204751"/>
                          </a:cubicBezTo>
                          <a:cubicBezTo>
                            <a:pt x="2062514" y="201185"/>
                            <a:pt x="2065268" y="197061"/>
                            <a:pt x="2067201" y="192398"/>
                          </a:cubicBezTo>
                          <a:cubicBezTo>
                            <a:pt x="2069134" y="187722"/>
                            <a:pt x="2070100" y="182861"/>
                            <a:pt x="2070102" y="177800"/>
                          </a:cubicBezTo>
                          <a:lnTo>
                            <a:pt x="2070102" y="38100"/>
                          </a:lnTo>
                          <a:cubicBezTo>
                            <a:pt x="2070100" y="33065"/>
                            <a:pt x="2069134" y="28203"/>
                            <a:pt x="2067201" y="23534"/>
                          </a:cubicBezTo>
                          <a:cubicBezTo>
                            <a:pt x="2065268" y="18871"/>
                            <a:pt x="2062514" y="14753"/>
                            <a:pt x="2058942" y="11169"/>
                          </a:cubicBezTo>
                          <a:cubicBezTo>
                            <a:pt x="2055368" y="7603"/>
                            <a:pt x="2051248" y="4856"/>
                            <a:pt x="2046581" y="2915"/>
                          </a:cubicBezTo>
                          <a:cubicBezTo>
                            <a:pt x="2041914" y="980"/>
                            <a:pt x="2037054" y="13"/>
                            <a:pt x="2032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15"/>
                          </a:cubicBezTo>
                          <a:cubicBezTo>
                            <a:pt x="18853" y="4856"/>
                            <a:pt x="14732" y="7603"/>
                            <a:pt x="11161" y="11169"/>
                          </a:cubicBezTo>
                          <a:cubicBezTo>
                            <a:pt x="7587" y="14753"/>
                            <a:pt x="4834" y="18871"/>
                            <a:pt x="2901" y="23534"/>
                          </a:cubicBezTo>
                          <a:cubicBezTo>
                            <a:pt x="968" y="28203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立了另一个异常处理关系并且立即抛出一个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NullPointerExceptio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实例，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795"/>
        </w:tabs>
        <w:spacing w:before="0" w:after="0" w:line="480" w:lineRule="exact"/>
        <w:ind w:left="990" w:right="983" w:firstLine="165"/>
      </w:pPr>
      <w:r>
        <w:drawing>
          <wp:anchor simplePos="0" relativeHeight="25165845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143450</wp:posOffset>
            </wp:positionV>
            <wp:extent cx="1543768" cy="152470"/>
            <wp:effectExtent l="0" t="0" r="0" b="0"/>
            <wp:wrapNone/>
            <wp:docPr id="491" name="Freeform 4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43768" cy="152470"/>
                    </a:xfrm>
                    <a:custGeom>
                      <a:rect l="l" t="t" r="r" b="b"/>
                      <a:pathLst>
                        <a:path w="2057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8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9" y="199188"/>
                            <a:pt x="19599" y="200794"/>
                          </a:cubicBezTo>
                          <a:cubicBezTo>
                            <a:pt x="23489" y="202401"/>
                            <a:pt x="27539" y="203200"/>
                            <a:pt x="31750" y="203200"/>
                          </a:cubicBezTo>
                          <a:lnTo>
                            <a:pt x="2025650" y="203200"/>
                          </a:lnTo>
                          <a:cubicBezTo>
                            <a:pt x="2029860" y="203200"/>
                            <a:pt x="2033910" y="202401"/>
                            <a:pt x="2037800" y="200794"/>
                          </a:cubicBezTo>
                          <a:cubicBezTo>
                            <a:pt x="2041690" y="199188"/>
                            <a:pt x="2045124" y="196894"/>
                            <a:pt x="2048101" y="193905"/>
                          </a:cubicBezTo>
                          <a:cubicBezTo>
                            <a:pt x="2051077" y="190935"/>
                            <a:pt x="2053371" y="187499"/>
                            <a:pt x="2054983" y="183611"/>
                          </a:cubicBezTo>
                          <a:cubicBezTo>
                            <a:pt x="2056593" y="179723"/>
                            <a:pt x="2057400" y="175661"/>
                            <a:pt x="2057400" y="171450"/>
                          </a:cubicBezTo>
                          <a:lnTo>
                            <a:pt x="2057400" y="31750"/>
                          </a:lnTo>
                          <a:cubicBezTo>
                            <a:pt x="2057400" y="27552"/>
                            <a:pt x="2056593" y="23503"/>
                            <a:pt x="2054983" y="19621"/>
                          </a:cubicBezTo>
                          <a:cubicBezTo>
                            <a:pt x="2053371" y="15727"/>
                            <a:pt x="2051077" y="12304"/>
                            <a:pt x="2048101" y="9315"/>
                          </a:cubicBezTo>
                          <a:cubicBezTo>
                            <a:pt x="2045124" y="6344"/>
                            <a:pt x="2041690" y="4050"/>
                            <a:pt x="2037800" y="2444"/>
                          </a:cubicBezTo>
                          <a:cubicBezTo>
                            <a:pt x="2033910" y="825"/>
                            <a:pt x="2029860" y="13"/>
                            <a:pt x="2025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44"/>
                          </a:cubicBezTo>
                          <a:cubicBezTo>
                            <a:pt x="15709" y="4050"/>
                            <a:pt x="12275" y="6344"/>
                            <a:pt x="9298" y="9315"/>
                          </a:cubicBezTo>
                          <a:cubicBezTo>
                            <a:pt x="6322" y="12304"/>
                            <a:pt x="4028" y="15727"/>
                            <a:pt x="2416" y="19621"/>
                          </a:cubicBezTo>
                          <a:cubicBezTo>
                            <a:pt x="805" y="23503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55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138685</wp:posOffset>
            </wp:positionV>
            <wp:extent cx="1553297" cy="162000"/>
            <wp:effectExtent l="0" t="0" r="0" b="0"/>
            <wp:wrapNone/>
            <wp:docPr id="492" name="Freeform 4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53297" cy="162000"/>
                    </a:xfrm>
                    <a:custGeom>
                      <a:rect l="l" t="t" r="r" b="b"/>
                      <a:pathLst>
                        <a:path w="2070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1" y="208329"/>
                            <a:pt x="18851" y="211082"/>
                            <a:pt x="23519" y="213011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2032000" y="215900"/>
                          </a:lnTo>
                          <a:cubicBezTo>
                            <a:pt x="2037052" y="215900"/>
                            <a:pt x="2041912" y="214939"/>
                            <a:pt x="2046579" y="213005"/>
                          </a:cubicBezTo>
                          <a:cubicBezTo>
                            <a:pt x="2051246" y="211082"/>
                            <a:pt x="2055367" y="208329"/>
                            <a:pt x="2058940" y="204751"/>
                          </a:cubicBezTo>
                          <a:cubicBezTo>
                            <a:pt x="2062513" y="201179"/>
                            <a:pt x="2065266" y="197055"/>
                            <a:pt x="2067199" y="192392"/>
                          </a:cubicBezTo>
                          <a:cubicBezTo>
                            <a:pt x="2069133" y="187722"/>
                            <a:pt x="2070100" y="182854"/>
                            <a:pt x="2070100" y="177800"/>
                          </a:cubicBezTo>
                          <a:lnTo>
                            <a:pt x="2070100" y="38100"/>
                          </a:lnTo>
                          <a:cubicBezTo>
                            <a:pt x="2070100" y="33065"/>
                            <a:pt x="2069133" y="28203"/>
                            <a:pt x="2067199" y="23534"/>
                          </a:cubicBezTo>
                          <a:cubicBezTo>
                            <a:pt x="2065266" y="18871"/>
                            <a:pt x="2062513" y="14747"/>
                            <a:pt x="2058940" y="11163"/>
                          </a:cubicBezTo>
                          <a:cubicBezTo>
                            <a:pt x="2055367" y="7597"/>
                            <a:pt x="2051246" y="4850"/>
                            <a:pt x="2046579" y="2909"/>
                          </a:cubicBezTo>
                          <a:cubicBezTo>
                            <a:pt x="2041912" y="974"/>
                            <a:pt x="2037052" y="13"/>
                            <a:pt x="20320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74"/>
                            <a:pt x="23519" y="2909"/>
                          </a:cubicBezTo>
                          <a:cubicBezTo>
                            <a:pt x="18851" y="4850"/>
                            <a:pt x="14731" y="7597"/>
                            <a:pt x="11159" y="11163"/>
                          </a:cubicBezTo>
                          <a:cubicBezTo>
                            <a:pt x="7586" y="14747"/>
                            <a:pt x="4833" y="18871"/>
                            <a:pt x="2900" y="23534"/>
                          </a:cubicBezTo>
                          <a:cubicBezTo>
                            <a:pt x="966" y="28203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9" behindDoc="1" locked="0" layoutInCell="1" allowOverlap="1">
            <wp:simplePos x="0" y="0"/>
            <wp:positionH relativeFrom="page">
              <wp:posOffset>2641069</wp:posOffset>
            </wp:positionH>
            <wp:positionV relativeFrom="line">
              <wp:posOffset>143450</wp:posOffset>
            </wp:positionV>
            <wp:extent cx="600354" cy="152470"/>
            <wp:effectExtent l="0" t="0" r="0" b="0"/>
            <wp:wrapNone/>
            <wp:docPr id="493" name="Freeform 4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4" cy="152470"/>
                    </a:xfrm>
                    <a:custGeom>
                      <a:rect l="l" t="t" r="r" b="b"/>
                      <a:pathLst>
                        <a:path w="800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1"/>
                            <a:pt x="805" y="179723"/>
                            <a:pt x="2416" y="183605"/>
                          </a:cubicBezTo>
                          <a:cubicBezTo>
                            <a:pt x="4027" y="187499"/>
                            <a:pt x="6322" y="190935"/>
                            <a:pt x="9298" y="193905"/>
                          </a:cubicBezTo>
                          <a:cubicBezTo>
                            <a:pt x="12275" y="196894"/>
                            <a:pt x="15708" y="199188"/>
                            <a:pt x="19598" y="200794"/>
                          </a:cubicBezTo>
                          <a:cubicBezTo>
                            <a:pt x="23488" y="202401"/>
                            <a:pt x="27539" y="203200"/>
                            <a:pt x="31750" y="203200"/>
                          </a:cubicBezTo>
                          <a:lnTo>
                            <a:pt x="768350" y="203200"/>
                          </a:lnTo>
                          <a:cubicBezTo>
                            <a:pt x="772560" y="203200"/>
                            <a:pt x="776609" y="202401"/>
                            <a:pt x="780500" y="200794"/>
                          </a:cubicBezTo>
                          <a:cubicBezTo>
                            <a:pt x="784388" y="199188"/>
                            <a:pt x="787822" y="196894"/>
                            <a:pt x="790799" y="193905"/>
                          </a:cubicBezTo>
                          <a:cubicBezTo>
                            <a:pt x="793776" y="190935"/>
                            <a:pt x="796071" y="187499"/>
                            <a:pt x="797683" y="183611"/>
                          </a:cubicBezTo>
                          <a:cubicBezTo>
                            <a:pt x="799293" y="179723"/>
                            <a:pt x="800098" y="175661"/>
                            <a:pt x="800100" y="171450"/>
                          </a:cubicBezTo>
                          <a:lnTo>
                            <a:pt x="800100" y="31750"/>
                          </a:lnTo>
                          <a:cubicBezTo>
                            <a:pt x="800098" y="27552"/>
                            <a:pt x="799293" y="23503"/>
                            <a:pt x="797683" y="19621"/>
                          </a:cubicBezTo>
                          <a:cubicBezTo>
                            <a:pt x="796071" y="15727"/>
                            <a:pt x="793776" y="12304"/>
                            <a:pt x="790799" y="9315"/>
                          </a:cubicBezTo>
                          <a:cubicBezTo>
                            <a:pt x="787822" y="6344"/>
                            <a:pt x="784388" y="4050"/>
                            <a:pt x="780500" y="2444"/>
                          </a:cubicBezTo>
                          <a:cubicBezTo>
                            <a:pt x="776609" y="825"/>
                            <a:pt x="772560" y="13"/>
                            <a:pt x="7683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25"/>
                            <a:pt x="19598" y="2444"/>
                          </a:cubicBezTo>
                          <a:cubicBezTo>
                            <a:pt x="15708" y="4050"/>
                            <a:pt x="12275" y="6344"/>
                            <a:pt x="9298" y="9315"/>
                          </a:cubicBezTo>
                          <a:cubicBezTo>
                            <a:pt x="6322" y="12304"/>
                            <a:pt x="4027" y="15727"/>
                            <a:pt x="2416" y="19621"/>
                          </a:cubicBezTo>
                          <a:cubicBezTo>
                            <a:pt x="805" y="23503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8" behindDoc="1" locked="0" layoutInCell="1" allowOverlap="1">
            <wp:simplePos x="0" y="0"/>
            <wp:positionH relativeFrom="page">
              <wp:posOffset>2636304</wp:posOffset>
            </wp:positionH>
            <wp:positionV relativeFrom="line">
              <wp:posOffset>138685</wp:posOffset>
            </wp:positionV>
            <wp:extent cx="609883" cy="162000"/>
            <wp:effectExtent l="0" t="0" r="0" b="0"/>
            <wp:wrapNone/>
            <wp:docPr id="494" name="Freeform 4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3" cy="162000"/>
                    </a:xfrm>
                    <a:custGeom>
                      <a:rect l="l" t="t" r="r" b="b"/>
                      <a:pathLst>
                        <a:path w="812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55"/>
                            <a:pt x="7586" y="201179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11"/>
                          </a:cubicBezTo>
                          <a:cubicBezTo>
                            <a:pt x="28186" y="214946"/>
                            <a:pt x="33047" y="215900"/>
                            <a:pt x="38100" y="215900"/>
                          </a:cubicBezTo>
                          <a:lnTo>
                            <a:pt x="774700" y="215900"/>
                          </a:lnTo>
                          <a:cubicBezTo>
                            <a:pt x="779752" y="215900"/>
                            <a:pt x="784612" y="214939"/>
                            <a:pt x="789279" y="213005"/>
                          </a:cubicBezTo>
                          <a:cubicBezTo>
                            <a:pt x="793948" y="211082"/>
                            <a:pt x="798067" y="208329"/>
                            <a:pt x="801640" y="204751"/>
                          </a:cubicBezTo>
                          <a:cubicBezTo>
                            <a:pt x="805212" y="201179"/>
                            <a:pt x="807966" y="197055"/>
                            <a:pt x="809899" y="192392"/>
                          </a:cubicBezTo>
                          <a:cubicBezTo>
                            <a:pt x="811832" y="187722"/>
                            <a:pt x="812798" y="182854"/>
                            <a:pt x="812800" y="177800"/>
                          </a:cubicBezTo>
                          <a:lnTo>
                            <a:pt x="812800" y="38100"/>
                          </a:lnTo>
                          <a:cubicBezTo>
                            <a:pt x="812798" y="33065"/>
                            <a:pt x="811832" y="28203"/>
                            <a:pt x="809899" y="23534"/>
                          </a:cubicBezTo>
                          <a:cubicBezTo>
                            <a:pt x="807966" y="18871"/>
                            <a:pt x="805212" y="14747"/>
                            <a:pt x="801640" y="11163"/>
                          </a:cubicBezTo>
                          <a:cubicBezTo>
                            <a:pt x="798067" y="7597"/>
                            <a:pt x="793948" y="4850"/>
                            <a:pt x="789279" y="2909"/>
                          </a:cubicBezTo>
                          <a:cubicBezTo>
                            <a:pt x="784612" y="974"/>
                            <a:pt x="779752" y="13"/>
                            <a:pt x="7747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6" y="974"/>
                            <a:pt x="23519" y="2909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71"/>
                            <a:pt x="2899" y="23534"/>
                          </a:cubicBezTo>
                          <a:cubicBezTo>
                            <a:pt x="966" y="28203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NullPointerExceptio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main(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中被再次捕获。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该程序阐述了怎样创建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的标准异常对象，特别注意这一行：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  </w:t>
      </w:r>
      <w:r/>
    </w:p>
    <w:p>
      <w:pPr>
        <w:spacing w:after="5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544"/>
        </w:tabs>
        <w:spacing w:before="0" w:after="0" w:line="175" w:lineRule="exact"/>
        <w:ind w:left="1199" w:right="0" w:firstLine="0"/>
      </w:pPr>
      <w:r>
        <w:drawing>
          <wp:anchor simplePos="0" relativeHeight="25165849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-46989</wp:posOffset>
            </wp:positionV>
            <wp:extent cx="5641423" cy="200118"/>
            <wp:effectExtent l="0" t="0" r="0" b="0"/>
            <wp:wrapNone/>
            <wp:docPr id="495" name="Freeform 4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73"/>
                            <a:pt x="805" y="243235"/>
                            <a:pt x="2416" y="247123"/>
                          </a:cubicBezTo>
                          <a:cubicBezTo>
                            <a:pt x="4028" y="251005"/>
                            <a:pt x="6322" y="254435"/>
                            <a:pt x="9298" y="257411"/>
                          </a:cubicBezTo>
                          <a:cubicBezTo>
                            <a:pt x="12275" y="260400"/>
                            <a:pt x="15709" y="262695"/>
                            <a:pt x="19599" y="264294"/>
                          </a:cubicBezTo>
                          <a:cubicBezTo>
                            <a:pt x="23489" y="265901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901"/>
                            <a:pt x="7498798" y="264294"/>
                          </a:cubicBezTo>
                          <a:cubicBezTo>
                            <a:pt x="7502690" y="262695"/>
                            <a:pt x="7506123" y="260400"/>
                            <a:pt x="7509099" y="257411"/>
                          </a:cubicBezTo>
                          <a:cubicBezTo>
                            <a:pt x="7512076" y="254435"/>
                            <a:pt x="7514370" y="251005"/>
                            <a:pt x="7515981" y="247117"/>
                          </a:cubicBezTo>
                          <a:cubicBezTo>
                            <a:pt x="7517593" y="243235"/>
                            <a:pt x="7518400" y="23917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5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-46989</wp:posOffset>
            </wp:positionV>
            <wp:extent cx="5641423" cy="200118"/>
            <wp:effectExtent l="0" t="0" r="0" b="0"/>
            <wp:wrapNone/>
            <wp:docPr id="496" name="Freeform 4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00118"/>
                    </a:xfrm>
                    <a:custGeom>
                      <a:rect l="l" t="t" r="r" b="b"/>
                      <a:pathLst>
                        <a:path w="7518400" h="266700">
                          <a:moveTo>
                            <a:pt x="0" y="31750"/>
                          </a:moveTo>
                          <a:lnTo>
                            <a:pt x="0" y="234950"/>
                          </a:lnTo>
                          <a:cubicBezTo>
                            <a:pt x="0" y="239173"/>
                            <a:pt x="805" y="243235"/>
                            <a:pt x="2416" y="247123"/>
                          </a:cubicBezTo>
                          <a:cubicBezTo>
                            <a:pt x="4028" y="251005"/>
                            <a:pt x="6322" y="254435"/>
                            <a:pt x="9298" y="257411"/>
                          </a:cubicBezTo>
                          <a:cubicBezTo>
                            <a:pt x="12275" y="260400"/>
                            <a:pt x="15709" y="262695"/>
                            <a:pt x="19599" y="264294"/>
                          </a:cubicBezTo>
                          <a:cubicBezTo>
                            <a:pt x="23489" y="265901"/>
                            <a:pt x="27539" y="266700"/>
                            <a:pt x="31750" y="266700"/>
                          </a:cubicBezTo>
                          <a:lnTo>
                            <a:pt x="7486650" y="266700"/>
                          </a:lnTo>
                          <a:cubicBezTo>
                            <a:pt x="7490859" y="266700"/>
                            <a:pt x="7494909" y="265901"/>
                            <a:pt x="7498798" y="264294"/>
                          </a:cubicBezTo>
                          <a:cubicBezTo>
                            <a:pt x="7502690" y="262695"/>
                            <a:pt x="7506123" y="260400"/>
                            <a:pt x="7509099" y="257411"/>
                          </a:cubicBezTo>
                          <a:cubicBezTo>
                            <a:pt x="7512076" y="254435"/>
                            <a:pt x="7514370" y="251005"/>
                            <a:pt x="7515981" y="247117"/>
                          </a:cubicBezTo>
                          <a:cubicBezTo>
                            <a:pt x="7517593" y="243235"/>
                            <a:pt x="7518400" y="239173"/>
                            <a:pt x="7518400" y="234950"/>
                          </a:cubicBezTo>
                          <a:lnTo>
                            <a:pt x="7518400" y="31750"/>
                          </a:lnTo>
                          <a:cubicBezTo>
                            <a:pt x="7518400" y="27552"/>
                            <a:pt x="7517593" y="23497"/>
                            <a:pt x="7515981" y="19615"/>
                          </a:cubicBezTo>
                          <a:cubicBezTo>
                            <a:pt x="7514370" y="15720"/>
                            <a:pt x="7512076" y="12297"/>
                            <a:pt x="7509099" y="9308"/>
                          </a:cubicBezTo>
                          <a:cubicBezTo>
                            <a:pt x="7506123" y="6338"/>
                            <a:pt x="7502690" y="4044"/>
                            <a:pt x="7498798" y="2438"/>
                          </a:cubicBezTo>
                          <a:cubicBezTo>
                            <a:pt x="7494909" y="825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8"/>
                            <a:pt x="9298" y="9308"/>
                          </a:cubicBezTo>
                          <a:cubicBezTo>
                            <a:pt x="6322" y="12297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5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-23165</wp:posOffset>
            </wp:positionV>
            <wp:extent cx="5593776" cy="171529"/>
            <wp:effectExtent l="0" t="0" r="0" b="0"/>
            <wp:wrapNone/>
            <wp:docPr id="497" name="Freeform 4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9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-35867</wp:posOffset>
            </wp:positionV>
            <wp:extent cx="292223" cy="201872"/>
            <wp:effectExtent l="0" t="0" r="0" b="0"/>
            <wp:wrapNone/>
            <wp:docPr id="498" name="Picture 498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>
                      <a:picLocks noChangeAspect="0" noChangeArrowheads="1"/>
                    </pic:cNvPicPr>
                  </pic:nvPicPr>
                  <pic:blipFill>
                    <a:blip r:embed="rId4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201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97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-23165</wp:posOffset>
            </wp:positionV>
            <wp:extent cx="5593776" cy="171529"/>
            <wp:effectExtent l="0" t="0" r="0" b="0"/>
            <wp:wrapNone/>
            <wp:docPr id="499" name="Freeform 4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71529"/>
                    </a:xfrm>
                    <a:custGeom>
                      <a:rect l="l" t="t" r="r" b="b"/>
                      <a:pathLst>
                        <a:path w="7454900" h="228600">
                          <a:moveTo>
                            <a:pt x="0" y="228600"/>
                          </a:moveTo>
                          <a:lnTo>
                            <a:pt x="7454900" y="2286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286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z w:val="17"/>
          <w:szCs w:val="17"/>
        </w:rPr>
        <w:t>1	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NullPointerException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"demo"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181"/>
          <w:tab w:val="left" w:pos="3999"/>
          <w:tab w:val="left" w:pos="6668"/>
          <w:tab w:val="left" w:pos="8129"/>
          <w:tab w:val="left" w:pos="8426"/>
        </w:tabs>
        <w:spacing w:before="240" w:after="0" w:line="348" w:lineRule="exact"/>
        <w:ind w:left="990" w:right="854" w:firstLine="0"/>
      </w:pPr>
      <w:r>
        <w:drawing>
          <wp:anchor simplePos="0" relativeHeight="251658501" behindDoc="1" locked="0" layoutInCell="1" allowOverlap="1">
            <wp:simplePos x="0" y="0"/>
            <wp:positionH relativeFrom="page">
              <wp:posOffset>1611890</wp:posOffset>
            </wp:positionH>
            <wp:positionV relativeFrom="line">
              <wp:posOffset>275591</wp:posOffset>
            </wp:positionV>
            <wp:extent cx="409765" cy="152470"/>
            <wp:effectExtent l="0" t="0" r="0" b="0"/>
            <wp:wrapNone/>
            <wp:docPr id="500" name="Freeform 5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52470"/>
                    </a:xfrm>
                    <a:custGeom>
                      <a:rect l="l" t="t" r="r" b="b"/>
                      <a:pathLst>
                        <a:path w="546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505"/>
                            <a:pt x="6322" y="190935"/>
                            <a:pt x="9298" y="193905"/>
                          </a:cubicBezTo>
                          <a:cubicBezTo>
                            <a:pt x="12275" y="196888"/>
                            <a:pt x="15709" y="199182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514350" y="203200"/>
                          </a:lnTo>
                          <a:cubicBezTo>
                            <a:pt x="518560" y="203200"/>
                            <a:pt x="522610" y="202394"/>
                            <a:pt x="526500" y="200788"/>
                          </a:cubicBezTo>
                          <a:cubicBezTo>
                            <a:pt x="530390" y="199182"/>
                            <a:pt x="533822" y="196888"/>
                            <a:pt x="536799" y="193905"/>
                          </a:cubicBezTo>
                          <a:cubicBezTo>
                            <a:pt x="539777" y="190935"/>
                            <a:pt x="542071" y="187505"/>
                            <a:pt x="543683" y="183611"/>
                          </a:cubicBezTo>
                          <a:cubicBezTo>
                            <a:pt x="545293" y="179729"/>
                            <a:pt x="546100" y="175667"/>
                            <a:pt x="546100" y="171450"/>
                          </a:cubicBezTo>
                          <a:lnTo>
                            <a:pt x="546100" y="31750"/>
                          </a:lnTo>
                          <a:cubicBezTo>
                            <a:pt x="546100" y="27552"/>
                            <a:pt x="545293" y="23497"/>
                            <a:pt x="543683" y="19615"/>
                          </a:cubicBezTo>
                          <a:cubicBezTo>
                            <a:pt x="542071" y="15720"/>
                            <a:pt x="539777" y="12291"/>
                            <a:pt x="536799" y="9302"/>
                          </a:cubicBezTo>
                          <a:cubicBezTo>
                            <a:pt x="533822" y="6332"/>
                            <a:pt x="530390" y="4044"/>
                            <a:pt x="526500" y="2438"/>
                          </a:cubicBezTo>
                          <a:cubicBezTo>
                            <a:pt x="522610" y="825"/>
                            <a:pt x="518560" y="13"/>
                            <a:pt x="5143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0" behindDoc="1" locked="0" layoutInCell="1" allowOverlap="1">
            <wp:simplePos x="0" y="0"/>
            <wp:positionH relativeFrom="page">
              <wp:posOffset>1607126</wp:posOffset>
            </wp:positionH>
            <wp:positionV relativeFrom="line">
              <wp:posOffset>270826</wp:posOffset>
            </wp:positionV>
            <wp:extent cx="419295" cy="162000"/>
            <wp:effectExtent l="0" t="0" r="0" b="0"/>
            <wp:wrapNone/>
            <wp:docPr id="501" name="Freeform 5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19295" cy="162000"/>
                    </a:xfrm>
                    <a:custGeom>
                      <a:rect l="l" t="t" r="r" b="b"/>
                      <a:pathLst>
                        <a:path w="558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900" y="192392"/>
                          </a:cubicBezTo>
                          <a:cubicBezTo>
                            <a:pt x="4833" y="197055"/>
                            <a:pt x="7586" y="201185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20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520700" y="215900"/>
                          </a:lnTo>
                          <a:cubicBezTo>
                            <a:pt x="525752" y="215900"/>
                            <a:pt x="530612" y="214939"/>
                            <a:pt x="535279" y="213005"/>
                          </a:cubicBezTo>
                          <a:cubicBezTo>
                            <a:pt x="539948" y="211082"/>
                            <a:pt x="544067" y="208329"/>
                            <a:pt x="547640" y="204751"/>
                          </a:cubicBezTo>
                          <a:cubicBezTo>
                            <a:pt x="551213" y="201185"/>
                            <a:pt x="553966" y="197061"/>
                            <a:pt x="555899" y="192398"/>
                          </a:cubicBezTo>
                          <a:cubicBezTo>
                            <a:pt x="557833" y="187722"/>
                            <a:pt x="558800" y="182854"/>
                            <a:pt x="558800" y="177800"/>
                          </a:cubicBezTo>
                          <a:lnTo>
                            <a:pt x="558800" y="38100"/>
                          </a:lnTo>
                          <a:cubicBezTo>
                            <a:pt x="558800" y="33065"/>
                            <a:pt x="557833" y="28203"/>
                            <a:pt x="555899" y="23534"/>
                          </a:cubicBezTo>
                          <a:cubicBezTo>
                            <a:pt x="553966" y="18871"/>
                            <a:pt x="551213" y="14747"/>
                            <a:pt x="547640" y="11163"/>
                          </a:cubicBezTo>
                          <a:cubicBezTo>
                            <a:pt x="544067" y="7597"/>
                            <a:pt x="539948" y="4850"/>
                            <a:pt x="535279" y="2915"/>
                          </a:cubicBezTo>
                          <a:cubicBezTo>
                            <a:pt x="530612" y="980"/>
                            <a:pt x="525752" y="13"/>
                            <a:pt x="5207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20" y="2915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71"/>
                            <a:pt x="2900" y="23534"/>
                          </a:cubicBezTo>
                          <a:cubicBezTo>
                            <a:pt x="966" y="28203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7" behindDoc="1" locked="0" layoutInCell="1" allowOverlap="1">
            <wp:simplePos x="0" y="0"/>
            <wp:positionH relativeFrom="page">
              <wp:posOffset>2774481</wp:posOffset>
            </wp:positionH>
            <wp:positionV relativeFrom="line">
              <wp:posOffset>275591</wp:posOffset>
            </wp:positionV>
            <wp:extent cx="1543768" cy="152470"/>
            <wp:effectExtent l="0" t="0" r="0" b="0"/>
            <wp:wrapNone/>
            <wp:docPr id="502" name="Freeform 5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43768" cy="152470"/>
                    </a:xfrm>
                    <a:custGeom>
                      <a:rect l="l" t="t" r="r" b="b"/>
                      <a:pathLst>
                        <a:path w="2057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67"/>
                            <a:pt x="805" y="179729"/>
                            <a:pt x="2416" y="183611"/>
                          </a:cubicBezTo>
                          <a:cubicBezTo>
                            <a:pt x="4028" y="187505"/>
                            <a:pt x="6322" y="190935"/>
                            <a:pt x="9298" y="193905"/>
                          </a:cubicBezTo>
                          <a:cubicBezTo>
                            <a:pt x="12275" y="196888"/>
                            <a:pt x="15709" y="199182"/>
                            <a:pt x="19599" y="200788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2025650" y="203200"/>
                          </a:lnTo>
                          <a:cubicBezTo>
                            <a:pt x="2029860" y="203200"/>
                            <a:pt x="2033909" y="202394"/>
                            <a:pt x="2037800" y="200788"/>
                          </a:cubicBezTo>
                          <a:cubicBezTo>
                            <a:pt x="2041688" y="199182"/>
                            <a:pt x="2045122" y="196888"/>
                            <a:pt x="2048099" y="193905"/>
                          </a:cubicBezTo>
                          <a:cubicBezTo>
                            <a:pt x="2051076" y="190935"/>
                            <a:pt x="2053371" y="187505"/>
                            <a:pt x="2054981" y="183611"/>
                          </a:cubicBezTo>
                          <a:cubicBezTo>
                            <a:pt x="2056593" y="179729"/>
                            <a:pt x="2057398" y="175667"/>
                            <a:pt x="2057400" y="171450"/>
                          </a:cubicBezTo>
                          <a:lnTo>
                            <a:pt x="2057400" y="31750"/>
                          </a:lnTo>
                          <a:cubicBezTo>
                            <a:pt x="2057398" y="27552"/>
                            <a:pt x="2056593" y="23497"/>
                            <a:pt x="2054981" y="19615"/>
                          </a:cubicBezTo>
                          <a:cubicBezTo>
                            <a:pt x="2053371" y="15720"/>
                            <a:pt x="2051076" y="12291"/>
                            <a:pt x="2048099" y="9302"/>
                          </a:cubicBezTo>
                          <a:cubicBezTo>
                            <a:pt x="2045122" y="6332"/>
                            <a:pt x="2041688" y="4044"/>
                            <a:pt x="2037800" y="2438"/>
                          </a:cubicBezTo>
                          <a:cubicBezTo>
                            <a:pt x="2033909" y="825"/>
                            <a:pt x="2029860" y="13"/>
                            <a:pt x="2025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25"/>
                            <a:pt x="19599" y="2438"/>
                          </a:cubicBezTo>
                          <a:cubicBezTo>
                            <a:pt x="15709" y="4044"/>
                            <a:pt x="12275" y="6332"/>
                            <a:pt x="9298" y="9302"/>
                          </a:cubicBezTo>
                          <a:cubicBezTo>
                            <a:pt x="6322" y="12291"/>
                            <a:pt x="4028" y="15720"/>
                            <a:pt x="2416" y="19615"/>
                          </a:cubicBezTo>
                          <a:cubicBezTo>
                            <a:pt x="805" y="23497"/>
                            <a:pt x="0" y="27552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06" behindDoc="1" locked="0" layoutInCell="1" allowOverlap="1">
            <wp:simplePos x="0" y="0"/>
            <wp:positionH relativeFrom="page">
              <wp:posOffset>2769716</wp:posOffset>
            </wp:positionH>
            <wp:positionV relativeFrom="line">
              <wp:posOffset>270826</wp:posOffset>
            </wp:positionV>
            <wp:extent cx="1553297" cy="162000"/>
            <wp:effectExtent l="0" t="0" r="0" b="0"/>
            <wp:wrapNone/>
            <wp:docPr id="503" name="Freeform 5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553297" cy="162000"/>
                    </a:xfrm>
                    <a:custGeom>
                      <a:rect l="l" t="t" r="r" b="b"/>
                      <a:pathLst>
                        <a:path w="2070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54"/>
                            <a:pt x="966" y="187722"/>
                            <a:pt x="2899" y="192392"/>
                          </a:cubicBezTo>
                          <a:cubicBezTo>
                            <a:pt x="4833" y="197055"/>
                            <a:pt x="7586" y="201185"/>
                            <a:pt x="11159" y="204751"/>
                          </a:cubicBezTo>
                          <a:cubicBezTo>
                            <a:pt x="14732" y="208329"/>
                            <a:pt x="18851" y="211082"/>
                            <a:pt x="23519" y="213005"/>
                          </a:cubicBezTo>
                          <a:cubicBezTo>
                            <a:pt x="28187" y="214939"/>
                            <a:pt x="33047" y="215900"/>
                            <a:pt x="38100" y="215900"/>
                          </a:cubicBezTo>
                          <a:lnTo>
                            <a:pt x="2032000" y="215900"/>
                          </a:lnTo>
                          <a:cubicBezTo>
                            <a:pt x="2037052" y="215900"/>
                            <a:pt x="2041912" y="214939"/>
                            <a:pt x="2046579" y="213005"/>
                          </a:cubicBezTo>
                          <a:cubicBezTo>
                            <a:pt x="2051248" y="211082"/>
                            <a:pt x="2055366" y="208329"/>
                            <a:pt x="2058940" y="204751"/>
                          </a:cubicBezTo>
                          <a:cubicBezTo>
                            <a:pt x="2062512" y="201185"/>
                            <a:pt x="2065266" y="197061"/>
                            <a:pt x="2067200" y="192398"/>
                          </a:cubicBezTo>
                          <a:cubicBezTo>
                            <a:pt x="2069132" y="187722"/>
                            <a:pt x="2070098" y="182854"/>
                            <a:pt x="2070100" y="177800"/>
                          </a:cubicBezTo>
                          <a:lnTo>
                            <a:pt x="2070100" y="38100"/>
                          </a:lnTo>
                          <a:cubicBezTo>
                            <a:pt x="2070098" y="33065"/>
                            <a:pt x="2069132" y="28203"/>
                            <a:pt x="2067200" y="23534"/>
                          </a:cubicBezTo>
                          <a:cubicBezTo>
                            <a:pt x="2065266" y="18871"/>
                            <a:pt x="2062512" y="14747"/>
                            <a:pt x="2058940" y="11163"/>
                          </a:cubicBezTo>
                          <a:cubicBezTo>
                            <a:pt x="2055366" y="7597"/>
                            <a:pt x="2051248" y="4850"/>
                            <a:pt x="2046579" y="2915"/>
                          </a:cubicBezTo>
                          <a:cubicBezTo>
                            <a:pt x="2041912" y="980"/>
                            <a:pt x="2037052" y="13"/>
                            <a:pt x="20320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15"/>
                          </a:cubicBezTo>
                          <a:cubicBezTo>
                            <a:pt x="18851" y="4850"/>
                            <a:pt x="14732" y="7597"/>
                            <a:pt x="11159" y="11163"/>
                          </a:cubicBezTo>
                          <a:cubicBezTo>
                            <a:pt x="7586" y="14747"/>
                            <a:pt x="4833" y="18871"/>
                            <a:pt x="2899" y="23534"/>
                          </a:cubicBezTo>
                          <a:cubicBezTo>
                            <a:pt x="966" y="28203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分析：此处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ne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w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用来构造一个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NullPointerExceptio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实例，所有的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内置的运行时异常有两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个构造方法：一个没有参数，一个带有一个字符串参数。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535" behindDoc="1" locked="0" layoutInCell="1" allowOverlap="1">
            <wp:simplePos x="0" y="0"/>
            <wp:positionH relativeFrom="page">
              <wp:posOffset>4461190</wp:posOffset>
            </wp:positionH>
            <wp:positionV relativeFrom="line">
              <wp:posOffset>123191</wp:posOffset>
            </wp:positionV>
            <wp:extent cx="676591" cy="152470"/>
            <wp:effectExtent l="0" t="0" r="0" b="0"/>
            <wp:wrapNone/>
            <wp:docPr id="504" name="Freeform 5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91" cy="152470"/>
                    </a:xfrm>
                    <a:custGeom>
                      <a:rect l="l" t="t" r="r" b="b"/>
                      <a:pathLst>
                        <a:path w="9017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80"/>
                            <a:pt x="806" y="179723"/>
                            <a:pt x="2418" y="183605"/>
                          </a:cubicBezTo>
                          <a:cubicBezTo>
                            <a:pt x="4029" y="187499"/>
                            <a:pt x="6324" y="190935"/>
                            <a:pt x="9302" y="193899"/>
                          </a:cubicBezTo>
                          <a:cubicBezTo>
                            <a:pt x="12277" y="196888"/>
                            <a:pt x="15711" y="199188"/>
                            <a:pt x="19601" y="200788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869952" y="203200"/>
                          </a:lnTo>
                          <a:cubicBezTo>
                            <a:pt x="874162" y="203200"/>
                            <a:pt x="878211" y="202401"/>
                            <a:pt x="882102" y="200794"/>
                          </a:cubicBezTo>
                          <a:cubicBezTo>
                            <a:pt x="885990" y="199188"/>
                            <a:pt x="889424" y="196888"/>
                            <a:pt x="892402" y="193899"/>
                          </a:cubicBezTo>
                          <a:cubicBezTo>
                            <a:pt x="895379" y="190935"/>
                            <a:pt x="897673" y="187499"/>
                            <a:pt x="899285" y="183617"/>
                          </a:cubicBezTo>
                          <a:cubicBezTo>
                            <a:pt x="900897" y="179723"/>
                            <a:pt x="901700" y="175680"/>
                            <a:pt x="901702" y="171450"/>
                          </a:cubicBezTo>
                          <a:lnTo>
                            <a:pt x="901702" y="31750"/>
                          </a:lnTo>
                          <a:cubicBezTo>
                            <a:pt x="901700" y="27546"/>
                            <a:pt x="900897" y="23515"/>
                            <a:pt x="899285" y="19621"/>
                          </a:cubicBezTo>
                          <a:cubicBezTo>
                            <a:pt x="897673" y="15739"/>
                            <a:pt x="895379" y="12304"/>
                            <a:pt x="892402" y="9315"/>
                          </a:cubicBezTo>
                          <a:cubicBezTo>
                            <a:pt x="889424" y="6338"/>
                            <a:pt x="885990" y="4044"/>
                            <a:pt x="882102" y="2431"/>
                          </a:cubicBezTo>
                          <a:cubicBezTo>
                            <a:pt x="878211" y="807"/>
                            <a:pt x="874162" y="13"/>
                            <a:pt x="8699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07"/>
                            <a:pt x="19601" y="2444"/>
                          </a:cubicBezTo>
                          <a:cubicBezTo>
                            <a:pt x="15711" y="4044"/>
                            <a:pt x="12277" y="6338"/>
                            <a:pt x="9302" y="9315"/>
                          </a:cubicBezTo>
                          <a:cubicBezTo>
                            <a:pt x="6324" y="12304"/>
                            <a:pt x="4029" y="15739"/>
                            <a:pt x="2418" y="19621"/>
                          </a:cubicBezTo>
                          <a:cubicBezTo>
                            <a:pt x="806" y="23515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34" behindDoc="1" locked="0" layoutInCell="1" allowOverlap="1">
            <wp:simplePos x="0" y="0"/>
            <wp:positionH relativeFrom="page">
              <wp:posOffset>4456425</wp:posOffset>
            </wp:positionH>
            <wp:positionV relativeFrom="line">
              <wp:posOffset>118426</wp:posOffset>
            </wp:positionV>
            <wp:extent cx="686120" cy="162000"/>
            <wp:effectExtent l="0" t="0" r="0" b="0"/>
            <wp:wrapNone/>
            <wp:docPr id="505" name="Freeform 5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86120" cy="162000"/>
                    </a:xfrm>
                    <a:custGeom>
                      <a:rect l="l" t="t" r="r" b="b"/>
                      <a:pathLst>
                        <a:path w="9144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86"/>
                          </a:cubicBezTo>
                          <a:cubicBezTo>
                            <a:pt x="4834" y="197061"/>
                            <a:pt x="7587" y="201191"/>
                            <a:pt x="11161" y="204751"/>
                          </a:cubicBezTo>
                          <a:cubicBezTo>
                            <a:pt x="14732" y="208329"/>
                            <a:pt x="18853" y="211082"/>
                            <a:pt x="23521" y="213011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876302" y="215900"/>
                          </a:lnTo>
                          <a:cubicBezTo>
                            <a:pt x="881354" y="215900"/>
                            <a:pt x="886214" y="214939"/>
                            <a:pt x="890881" y="213005"/>
                          </a:cubicBezTo>
                          <a:cubicBezTo>
                            <a:pt x="895548" y="211082"/>
                            <a:pt x="899668" y="208329"/>
                            <a:pt x="903242" y="204751"/>
                          </a:cubicBezTo>
                          <a:cubicBezTo>
                            <a:pt x="906814" y="201191"/>
                            <a:pt x="909568" y="197061"/>
                            <a:pt x="911501" y="192398"/>
                          </a:cubicBezTo>
                          <a:cubicBezTo>
                            <a:pt x="913434" y="187722"/>
                            <a:pt x="914400" y="182861"/>
                            <a:pt x="914402" y="177800"/>
                          </a:cubicBezTo>
                          <a:lnTo>
                            <a:pt x="914402" y="38100"/>
                          </a:lnTo>
                          <a:cubicBezTo>
                            <a:pt x="914400" y="33053"/>
                            <a:pt x="913434" y="28203"/>
                            <a:pt x="911501" y="23540"/>
                          </a:cubicBezTo>
                          <a:cubicBezTo>
                            <a:pt x="909568" y="18864"/>
                            <a:pt x="906814" y="14747"/>
                            <a:pt x="903242" y="11187"/>
                          </a:cubicBezTo>
                          <a:cubicBezTo>
                            <a:pt x="899668" y="7616"/>
                            <a:pt x="895548" y="4875"/>
                            <a:pt x="890881" y="2903"/>
                          </a:cubicBezTo>
                          <a:cubicBezTo>
                            <a:pt x="886214" y="980"/>
                            <a:pt x="881354" y="13"/>
                            <a:pt x="8763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03"/>
                          </a:cubicBezTo>
                          <a:cubicBezTo>
                            <a:pt x="18853" y="4875"/>
                            <a:pt x="14732" y="7616"/>
                            <a:pt x="11161" y="11187"/>
                          </a:cubicBezTo>
                          <a:cubicBezTo>
                            <a:pt x="7587" y="14747"/>
                            <a:pt x="4834" y="18864"/>
                            <a:pt x="2901" y="23540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5" behindDoc="1" locked="0" layoutInCell="1" allowOverlap="1">
            <wp:simplePos x="0" y="0"/>
            <wp:positionH relativeFrom="page">
              <wp:posOffset>5395075</wp:posOffset>
            </wp:positionH>
            <wp:positionV relativeFrom="line">
              <wp:posOffset>123191</wp:posOffset>
            </wp:positionV>
            <wp:extent cx="800472" cy="152470"/>
            <wp:effectExtent l="0" t="0" r="0" b="0"/>
            <wp:wrapNone/>
            <wp:docPr id="506" name="Freeform 5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5" y="183605"/>
                          </a:cubicBezTo>
                          <a:cubicBezTo>
                            <a:pt x="4026" y="187499"/>
                            <a:pt x="6322" y="190935"/>
                            <a:pt x="9298" y="193899"/>
                          </a:cubicBezTo>
                          <a:cubicBezTo>
                            <a:pt x="12275" y="196888"/>
                            <a:pt x="15708" y="199188"/>
                            <a:pt x="19598" y="200788"/>
                          </a:cubicBezTo>
                          <a:cubicBezTo>
                            <a:pt x="23487" y="202394"/>
                            <a:pt x="27538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59" y="203200"/>
                            <a:pt x="1043309" y="202401"/>
                            <a:pt x="1047198" y="200794"/>
                          </a:cubicBezTo>
                          <a:cubicBezTo>
                            <a:pt x="1051088" y="199188"/>
                            <a:pt x="1054523" y="196888"/>
                            <a:pt x="1057499" y="193899"/>
                          </a:cubicBezTo>
                          <a:cubicBezTo>
                            <a:pt x="1060476" y="190935"/>
                            <a:pt x="1062770" y="187499"/>
                            <a:pt x="1064381" y="183617"/>
                          </a:cubicBezTo>
                          <a:cubicBezTo>
                            <a:pt x="1065993" y="179723"/>
                            <a:pt x="1066800" y="175680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800" y="27546"/>
                            <a:pt x="1065993" y="23515"/>
                            <a:pt x="1064381" y="19621"/>
                          </a:cubicBezTo>
                          <a:cubicBezTo>
                            <a:pt x="1062770" y="15739"/>
                            <a:pt x="1060476" y="12304"/>
                            <a:pt x="1057499" y="9315"/>
                          </a:cubicBezTo>
                          <a:cubicBezTo>
                            <a:pt x="1054523" y="6338"/>
                            <a:pt x="1051088" y="4044"/>
                            <a:pt x="1047198" y="2431"/>
                          </a:cubicBezTo>
                          <a:cubicBezTo>
                            <a:pt x="1043309" y="807"/>
                            <a:pt x="1039259" y="13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8" y="13"/>
                            <a:pt x="23487" y="807"/>
                            <a:pt x="19598" y="2444"/>
                          </a:cubicBezTo>
                          <a:cubicBezTo>
                            <a:pt x="15708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6" y="15739"/>
                            <a:pt x="2415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4" behindDoc="1" locked="0" layoutInCell="1" allowOverlap="1">
            <wp:simplePos x="0" y="0"/>
            <wp:positionH relativeFrom="page">
              <wp:posOffset>5390310</wp:posOffset>
            </wp:positionH>
            <wp:positionV relativeFrom="line">
              <wp:posOffset>118426</wp:posOffset>
            </wp:positionV>
            <wp:extent cx="810001" cy="162000"/>
            <wp:effectExtent l="0" t="0" r="0" b="0"/>
            <wp:wrapNone/>
            <wp:docPr id="507" name="Freeform 5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5" y="187722"/>
                            <a:pt x="2899" y="192386"/>
                          </a:cubicBezTo>
                          <a:cubicBezTo>
                            <a:pt x="4833" y="197061"/>
                            <a:pt x="7587" y="201191"/>
                            <a:pt x="11159" y="204751"/>
                          </a:cubicBezTo>
                          <a:cubicBezTo>
                            <a:pt x="14730" y="208329"/>
                            <a:pt x="18851" y="211082"/>
                            <a:pt x="23517" y="213011"/>
                          </a:cubicBezTo>
                          <a:cubicBezTo>
                            <a:pt x="28186" y="214946"/>
                            <a:pt x="33046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9"/>
                            <a:pt x="1055978" y="213005"/>
                          </a:cubicBezTo>
                          <a:cubicBezTo>
                            <a:pt x="1060646" y="211082"/>
                            <a:pt x="1064766" y="208329"/>
                            <a:pt x="1068339" y="204751"/>
                          </a:cubicBezTo>
                          <a:cubicBezTo>
                            <a:pt x="1071912" y="201191"/>
                            <a:pt x="1074663" y="197061"/>
                            <a:pt x="1076597" y="192398"/>
                          </a:cubicBezTo>
                          <a:cubicBezTo>
                            <a:pt x="1078532" y="187722"/>
                            <a:pt x="1079500" y="182861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500" y="33053"/>
                            <a:pt x="1078532" y="28203"/>
                            <a:pt x="1076597" y="23540"/>
                          </a:cubicBezTo>
                          <a:cubicBezTo>
                            <a:pt x="1074663" y="18864"/>
                            <a:pt x="1071912" y="14747"/>
                            <a:pt x="1068339" y="11187"/>
                          </a:cubicBezTo>
                          <a:cubicBezTo>
                            <a:pt x="1064766" y="7616"/>
                            <a:pt x="1060646" y="4875"/>
                            <a:pt x="1055978" y="2903"/>
                          </a:cubicBezTo>
                          <a:cubicBezTo>
                            <a:pt x="1051312" y="980"/>
                            <a:pt x="1046452" y="13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6" y="980"/>
                            <a:pt x="23517" y="2903"/>
                          </a:cubicBezTo>
                          <a:cubicBezTo>
                            <a:pt x="18851" y="4875"/>
                            <a:pt x="14730" y="7616"/>
                            <a:pt x="11159" y="11187"/>
                          </a:cubicBezTo>
                          <a:cubicBezTo>
                            <a:pt x="7587" y="14747"/>
                            <a:pt x="4833" y="18864"/>
                            <a:pt x="2899" y="23540"/>
                          </a:cubicBezTo>
                          <a:cubicBezTo>
                            <a:pt x="965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当用第二种形式时，参数指定描述异常的字符串。如果对象用作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print(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或者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println(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的参数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562" behindDoc="1" locked="0" layoutInCell="1" allowOverlap="1">
            <wp:simplePos x="0" y="0"/>
            <wp:positionH relativeFrom="page">
              <wp:posOffset>5585664</wp:posOffset>
            </wp:positionH>
            <wp:positionV relativeFrom="line">
              <wp:posOffset>123191</wp:posOffset>
            </wp:positionV>
            <wp:extent cx="800472" cy="152470"/>
            <wp:effectExtent l="0" t="0" r="0" b="0"/>
            <wp:wrapNone/>
            <wp:docPr id="508" name="Freeform 5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5" y="183617"/>
                          </a:cubicBezTo>
                          <a:cubicBezTo>
                            <a:pt x="4028" y="187499"/>
                            <a:pt x="6323" y="190935"/>
                            <a:pt x="9300" y="193911"/>
                          </a:cubicBezTo>
                          <a:cubicBezTo>
                            <a:pt x="12276" y="196900"/>
                            <a:pt x="15711" y="199207"/>
                            <a:pt x="19598" y="200794"/>
                          </a:cubicBezTo>
                          <a:cubicBezTo>
                            <a:pt x="23487" y="202394"/>
                            <a:pt x="27538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59" y="203200"/>
                            <a:pt x="1043309" y="202394"/>
                            <a:pt x="1047200" y="200794"/>
                          </a:cubicBezTo>
                          <a:cubicBezTo>
                            <a:pt x="1051090" y="199207"/>
                            <a:pt x="1054523" y="196900"/>
                            <a:pt x="1057501" y="193911"/>
                          </a:cubicBezTo>
                          <a:cubicBezTo>
                            <a:pt x="1060477" y="190935"/>
                            <a:pt x="1062771" y="187499"/>
                            <a:pt x="1064381" y="183617"/>
                          </a:cubicBezTo>
                          <a:cubicBezTo>
                            <a:pt x="1065993" y="179723"/>
                            <a:pt x="1066800" y="175680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800" y="27546"/>
                            <a:pt x="1065993" y="23515"/>
                            <a:pt x="1064381" y="19621"/>
                          </a:cubicBezTo>
                          <a:cubicBezTo>
                            <a:pt x="1062771" y="15727"/>
                            <a:pt x="1060477" y="12291"/>
                            <a:pt x="1057501" y="9315"/>
                          </a:cubicBezTo>
                          <a:cubicBezTo>
                            <a:pt x="1054523" y="6350"/>
                            <a:pt x="1051090" y="4056"/>
                            <a:pt x="1047200" y="2431"/>
                          </a:cubicBezTo>
                          <a:cubicBezTo>
                            <a:pt x="1043309" y="807"/>
                            <a:pt x="1039259" y="13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8" y="13"/>
                            <a:pt x="23487" y="807"/>
                            <a:pt x="19598" y="2431"/>
                          </a:cubicBezTo>
                          <a:cubicBezTo>
                            <a:pt x="15711" y="4056"/>
                            <a:pt x="12276" y="6350"/>
                            <a:pt x="9300" y="9315"/>
                          </a:cubicBezTo>
                          <a:cubicBezTo>
                            <a:pt x="6323" y="12291"/>
                            <a:pt x="4028" y="15727"/>
                            <a:pt x="2415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61" behindDoc="1" locked="0" layoutInCell="1" allowOverlap="1">
            <wp:simplePos x="0" y="0"/>
            <wp:positionH relativeFrom="page">
              <wp:posOffset>5580899</wp:posOffset>
            </wp:positionH>
            <wp:positionV relativeFrom="line">
              <wp:posOffset>118426</wp:posOffset>
            </wp:positionV>
            <wp:extent cx="810001" cy="162000"/>
            <wp:effectExtent l="0" t="0" r="0" b="0"/>
            <wp:wrapNone/>
            <wp:docPr id="509" name="Freeform 5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5" y="187722"/>
                            <a:pt x="2899" y="192398"/>
                          </a:cubicBezTo>
                          <a:cubicBezTo>
                            <a:pt x="4833" y="197061"/>
                            <a:pt x="7587" y="201191"/>
                            <a:pt x="11159" y="204751"/>
                          </a:cubicBezTo>
                          <a:cubicBezTo>
                            <a:pt x="14730" y="208323"/>
                            <a:pt x="18851" y="211076"/>
                            <a:pt x="23519" y="213011"/>
                          </a:cubicBezTo>
                          <a:cubicBezTo>
                            <a:pt x="28186" y="214933"/>
                            <a:pt x="33046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3"/>
                            <a:pt x="1055978" y="213011"/>
                          </a:cubicBezTo>
                          <a:cubicBezTo>
                            <a:pt x="1060646" y="211076"/>
                            <a:pt x="1064768" y="208323"/>
                            <a:pt x="1068339" y="204751"/>
                          </a:cubicBezTo>
                          <a:cubicBezTo>
                            <a:pt x="1071912" y="201191"/>
                            <a:pt x="1074665" y="197061"/>
                            <a:pt x="1076599" y="192398"/>
                          </a:cubicBezTo>
                          <a:cubicBezTo>
                            <a:pt x="1078532" y="187722"/>
                            <a:pt x="1079500" y="182861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500" y="33053"/>
                            <a:pt x="1078532" y="28203"/>
                            <a:pt x="1076599" y="23540"/>
                          </a:cubicBezTo>
                          <a:cubicBezTo>
                            <a:pt x="1074665" y="18864"/>
                            <a:pt x="1071912" y="14747"/>
                            <a:pt x="1068339" y="11187"/>
                          </a:cubicBezTo>
                          <a:cubicBezTo>
                            <a:pt x="1064768" y="7603"/>
                            <a:pt x="1060646" y="4862"/>
                            <a:pt x="1055978" y="2903"/>
                          </a:cubicBezTo>
                          <a:cubicBezTo>
                            <a:pt x="1051312" y="980"/>
                            <a:pt x="1046452" y="13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6" y="980"/>
                            <a:pt x="23519" y="2903"/>
                          </a:cubicBezTo>
                          <a:cubicBezTo>
                            <a:pt x="18851" y="4862"/>
                            <a:pt x="14730" y="7603"/>
                            <a:pt x="11159" y="11187"/>
                          </a:cubicBezTo>
                          <a:cubicBezTo>
                            <a:pt x="7587" y="14747"/>
                            <a:pt x="4833" y="18864"/>
                            <a:pt x="2899" y="23540"/>
                          </a:cubicBezTo>
                          <a:cubicBezTo>
                            <a:pt x="965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时，该字符串被显示。这同样可以通过调用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getMessage()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来实现，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getMessage()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是由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Throwabl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e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定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义的。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0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3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th</w:t>
      </w:r>
      <w:r>
        <w:rPr lang="zh-CN" sz="31" baseline="0" dirty="0">
          <w:jc w:val="left"/>
          <w:rFonts w:ascii="宋体" w:hAnsi="宋体" w:cs="宋体"/>
          <w:color w:val="333333"/>
          <w:spacing w:val="-7"/>
          <w:sz w:val="31"/>
          <w:szCs w:val="31"/>
        </w:rPr>
        <w:t>ro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ws	</w:t>
      </w:r>
      <w:hyperlink r:id="rId430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6422"/>
        </w:tabs>
        <w:spacing w:before="192" w:after="0" w:line="30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如果一个方法可以导致一个异常但不处理它，它必须指定这种行为以使方法的调用者可以保护它们自己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587" behindDoc="1" locked="0" layoutInCell="1" allowOverlap="1">
            <wp:simplePos x="0" y="0"/>
            <wp:positionH relativeFrom="page">
              <wp:posOffset>4308719</wp:posOffset>
            </wp:positionH>
            <wp:positionV relativeFrom="line">
              <wp:posOffset>39311</wp:posOffset>
            </wp:positionV>
            <wp:extent cx="600355" cy="152470"/>
            <wp:effectExtent l="0" t="0" r="0" b="0"/>
            <wp:wrapNone/>
            <wp:docPr id="510" name="Freeform 5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5" cy="152470"/>
                    </a:xfrm>
                    <a:custGeom>
                      <a:rect l="l" t="t" r="r" b="b"/>
                      <a:pathLst>
                        <a:path w="8001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80"/>
                            <a:pt x="806" y="179723"/>
                            <a:pt x="2418" y="183617"/>
                          </a:cubicBezTo>
                          <a:cubicBezTo>
                            <a:pt x="4029" y="187499"/>
                            <a:pt x="6322" y="190935"/>
                            <a:pt x="9301" y="193911"/>
                          </a:cubicBezTo>
                          <a:cubicBezTo>
                            <a:pt x="12277" y="196900"/>
                            <a:pt x="15710" y="199207"/>
                            <a:pt x="19600" y="200794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768352" y="203200"/>
                          </a:lnTo>
                          <a:cubicBezTo>
                            <a:pt x="772562" y="203200"/>
                            <a:pt x="776611" y="202394"/>
                            <a:pt x="780502" y="200794"/>
                          </a:cubicBezTo>
                          <a:cubicBezTo>
                            <a:pt x="784392" y="199207"/>
                            <a:pt x="787824" y="196900"/>
                            <a:pt x="790802" y="193911"/>
                          </a:cubicBezTo>
                          <a:cubicBezTo>
                            <a:pt x="793779" y="190935"/>
                            <a:pt x="796073" y="187499"/>
                            <a:pt x="797683" y="183617"/>
                          </a:cubicBezTo>
                          <a:cubicBezTo>
                            <a:pt x="799295" y="179723"/>
                            <a:pt x="800100" y="175680"/>
                            <a:pt x="800102" y="171450"/>
                          </a:cubicBezTo>
                          <a:lnTo>
                            <a:pt x="800102" y="31750"/>
                          </a:lnTo>
                          <a:cubicBezTo>
                            <a:pt x="800100" y="27546"/>
                            <a:pt x="799295" y="23515"/>
                            <a:pt x="797683" y="19621"/>
                          </a:cubicBezTo>
                          <a:cubicBezTo>
                            <a:pt x="796073" y="15727"/>
                            <a:pt x="793779" y="12291"/>
                            <a:pt x="790802" y="9302"/>
                          </a:cubicBezTo>
                          <a:cubicBezTo>
                            <a:pt x="787824" y="6338"/>
                            <a:pt x="784392" y="4044"/>
                            <a:pt x="780502" y="2419"/>
                          </a:cubicBezTo>
                          <a:cubicBezTo>
                            <a:pt x="776611" y="807"/>
                            <a:pt x="772562" y="13"/>
                            <a:pt x="7683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07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02"/>
                          </a:cubicBezTo>
                          <a:cubicBezTo>
                            <a:pt x="6322" y="12291"/>
                            <a:pt x="4029" y="15727"/>
                            <a:pt x="2418" y="19609"/>
                          </a:cubicBezTo>
                          <a:cubicBezTo>
                            <a:pt x="806" y="23515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6" behindDoc="1" locked="0" layoutInCell="1" allowOverlap="1">
            <wp:simplePos x="0" y="0"/>
            <wp:positionH relativeFrom="page">
              <wp:posOffset>4303954</wp:posOffset>
            </wp:positionH>
            <wp:positionV relativeFrom="line">
              <wp:posOffset>34546</wp:posOffset>
            </wp:positionV>
            <wp:extent cx="609885" cy="162000"/>
            <wp:effectExtent l="0" t="0" r="0" b="0"/>
            <wp:wrapNone/>
            <wp:docPr id="511" name="Freeform 5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5" cy="162000"/>
                    </a:xfrm>
                    <a:custGeom>
                      <a:rect l="l" t="t" r="r" b="b"/>
                      <a:pathLst>
                        <a:path w="8128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5" y="197061"/>
                            <a:pt x="7589" y="201191"/>
                            <a:pt x="11161" y="204751"/>
                          </a:cubicBezTo>
                          <a:cubicBezTo>
                            <a:pt x="14732" y="208323"/>
                            <a:pt x="18852" y="211076"/>
                            <a:pt x="23521" y="213011"/>
                          </a:cubicBezTo>
                          <a:cubicBezTo>
                            <a:pt x="28189" y="214933"/>
                            <a:pt x="33048" y="215900"/>
                            <a:pt x="38102" y="215900"/>
                          </a:cubicBezTo>
                          <a:lnTo>
                            <a:pt x="774702" y="215900"/>
                          </a:lnTo>
                          <a:cubicBezTo>
                            <a:pt x="779754" y="215900"/>
                            <a:pt x="784614" y="214933"/>
                            <a:pt x="789281" y="213011"/>
                          </a:cubicBezTo>
                          <a:cubicBezTo>
                            <a:pt x="793948" y="211076"/>
                            <a:pt x="798068" y="208323"/>
                            <a:pt x="801642" y="204751"/>
                          </a:cubicBezTo>
                          <a:cubicBezTo>
                            <a:pt x="805214" y="201191"/>
                            <a:pt x="807968" y="197061"/>
                            <a:pt x="809901" y="192398"/>
                          </a:cubicBezTo>
                          <a:cubicBezTo>
                            <a:pt x="811834" y="187722"/>
                            <a:pt x="812800" y="182861"/>
                            <a:pt x="812802" y="177800"/>
                          </a:cubicBezTo>
                          <a:lnTo>
                            <a:pt x="812802" y="38100"/>
                          </a:lnTo>
                          <a:cubicBezTo>
                            <a:pt x="812800" y="33053"/>
                            <a:pt x="811834" y="28203"/>
                            <a:pt x="809901" y="23540"/>
                          </a:cubicBezTo>
                          <a:cubicBezTo>
                            <a:pt x="807968" y="18864"/>
                            <a:pt x="805214" y="14747"/>
                            <a:pt x="801642" y="11175"/>
                          </a:cubicBezTo>
                          <a:cubicBezTo>
                            <a:pt x="798068" y="7591"/>
                            <a:pt x="793948" y="4850"/>
                            <a:pt x="789281" y="2890"/>
                          </a:cubicBezTo>
                          <a:cubicBezTo>
                            <a:pt x="784614" y="968"/>
                            <a:pt x="779754" y="0"/>
                            <a:pt x="774702" y="0"/>
                          </a:cubicBezTo>
                          <a:lnTo>
                            <a:pt x="38102" y="0"/>
                          </a:lnTo>
                          <a:cubicBezTo>
                            <a:pt x="33048" y="0"/>
                            <a:pt x="28189" y="968"/>
                            <a:pt x="23521" y="2890"/>
                          </a:cubicBezTo>
                          <a:cubicBezTo>
                            <a:pt x="18852" y="4850"/>
                            <a:pt x="14732" y="7591"/>
                            <a:pt x="11161" y="11175"/>
                          </a:cubicBezTo>
                          <a:cubicBezTo>
                            <a:pt x="7589" y="14747"/>
                            <a:pt x="4835" y="18864"/>
                            <a:pt x="2901" y="23540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而不发生异常。要做到这点，我们可以在方法声明中包含一个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12" name="Freeform 5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13" name="Freeform 5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14" name="Freeform 5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15" name="Freeform 5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16" name="Freeform 5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17" name="Freeform 5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18" name="Freeform 5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19" name="Freeform 5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20" name="Freeform 5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21" name="Freeform 5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22" name="Freeform 5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23" name="Freeform 5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595"/>
          <w:tab w:val="left" w:pos="7633"/>
        </w:tabs>
        <w:spacing w:before="80" w:after="0" w:line="315" w:lineRule="exact"/>
        <w:ind w:left="1155" w:right="968" w:hanging="165"/>
      </w:pPr>
      <w:r>
        <w:drawing>
          <wp:anchor simplePos="0" relativeHeight="251658245" behindDoc="1" locked="0" layoutInCell="1" allowOverlap="1">
            <wp:simplePos x="0" y="0"/>
            <wp:positionH relativeFrom="page">
              <wp:posOffset>1240243</wp:posOffset>
            </wp:positionH>
            <wp:positionV relativeFrom="line">
              <wp:posOffset>153035</wp:posOffset>
            </wp:positionV>
            <wp:extent cx="609883" cy="152470"/>
            <wp:effectExtent l="0" t="0" r="0" b="0"/>
            <wp:wrapNone/>
            <wp:docPr id="524" name="Freeform 5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3" cy="152470"/>
                    </a:xfrm>
                    <a:custGeom>
                      <a:rect l="l" t="t" r="r" b="b"/>
                      <a:pathLst>
                        <a:path w="812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05"/>
                          </a:cubicBezTo>
                          <a:cubicBezTo>
                            <a:pt x="4028" y="187499"/>
                            <a:pt x="6322" y="190935"/>
                            <a:pt x="9298" y="193899"/>
                          </a:cubicBezTo>
                          <a:cubicBezTo>
                            <a:pt x="12277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781050" y="203200"/>
                          </a:lnTo>
                          <a:cubicBezTo>
                            <a:pt x="785260" y="203200"/>
                            <a:pt x="789310" y="202394"/>
                            <a:pt x="793200" y="200794"/>
                          </a:cubicBezTo>
                          <a:cubicBezTo>
                            <a:pt x="797090" y="199195"/>
                            <a:pt x="800524" y="196888"/>
                            <a:pt x="803501" y="193899"/>
                          </a:cubicBezTo>
                          <a:cubicBezTo>
                            <a:pt x="806477" y="190935"/>
                            <a:pt x="808771" y="187499"/>
                            <a:pt x="810383" y="183605"/>
                          </a:cubicBezTo>
                          <a:cubicBezTo>
                            <a:pt x="811993" y="179723"/>
                            <a:pt x="812800" y="175680"/>
                            <a:pt x="812800" y="171450"/>
                          </a:cubicBezTo>
                          <a:lnTo>
                            <a:pt x="812800" y="31750"/>
                          </a:lnTo>
                          <a:cubicBezTo>
                            <a:pt x="812800" y="27546"/>
                            <a:pt x="811993" y="23515"/>
                            <a:pt x="810383" y="19621"/>
                          </a:cubicBezTo>
                          <a:cubicBezTo>
                            <a:pt x="808771" y="15739"/>
                            <a:pt x="806477" y="12304"/>
                            <a:pt x="803501" y="9315"/>
                          </a:cubicBezTo>
                          <a:cubicBezTo>
                            <a:pt x="800524" y="6338"/>
                            <a:pt x="797090" y="4044"/>
                            <a:pt x="793200" y="2431"/>
                          </a:cubicBezTo>
                          <a:cubicBezTo>
                            <a:pt x="789310" y="807"/>
                            <a:pt x="785260" y="13"/>
                            <a:pt x="7810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7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4" behindDoc="1" locked="0" layoutInCell="1" allowOverlap="1">
            <wp:simplePos x="0" y="0"/>
            <wp:positionH relativeFrom="page">
              <wp:posOffset>1235478</wp:posOffset>
            </wp:positionH>
            <wp:positionV relativeFrom="line">
              <wp:posOffset>148271</wp:posOffset>
            </wp:positionV>
            <wp:extent cx="619413" cy="162000"/>
            <wp:effectExtent l="0" t="0" r="0" b="0"/>
            <wp:wrapNone/>
            <wp:docPr id="525" name="Freeform 5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19413" cy="162000"/>
                    </a:xfrm>
                    <a:custGeom>
                      <a:rect l="l" t="t" r="r" b="b"/>
                      <a:pathLst>
                        <a:path w="825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86"/>
                          </a:cubicBezTo>
                          <a:cubicBezTo>
                            <a:pt x="4833" y="197061"/>
                            <a:pt x="7586" y="201191"/>
                            <a:pt x="11159" y="204738"/>
                          </a:cubicBezTo>
                          <a:cubicBezTo>
                            <a:pt x="14732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787400" y="215900"/>
                          </a:lnTo>
                          <a:cubicBezTo>
                            <a:pt x="792452" y="215900"/>
                            <a:pt x="797312" y="214933"/>
                            <a:pt x="801979" y="213011"/>
                          </a:cubicBezTo>
                          <a:cubicBezTo>
                            <a:pt x="806648" y="211076"/>
                            <a:pt x="810767" y="208323"/>
                            <a:pt x="814340" y="204738"/>
                          </a:cubicBezTo>
                          <a:cubicBezTo>
                            <a:pt x="817913" y="201191"/>
                            <a:pt x="820666" y="197061"/>
                            <a:pt x="822599" y="192386"/>
                          </a:cubicBezTo>
                          <a:cubicBezTo>
                            <a:pt x="824533" y="187722"/>
                            <a:pt x="825500" y="182861"/>
                            <a:pt x="825500" y="177800"/>
                          </a:cubicBezTo>
                          <a:lnTo>
                            <a:pt x="825500" y="38100"/>
                          </a:lnTo>
                          <a:cubicBezTo>
                            <a:pt x="825500" y="33053"/>
                            <a:pt x="824533" y="28203"/>
                            <a:pt x="822599" y="23540"/>
                          </a:cubicBezTo>
                          <a:cubicBezTo>
                            <a:pt x="820666" y="18877"/>
                            <a:pt x="817913" y="14759"/>
                            <a:pt x="814340" y="11187"/>
                          </a:cubicBezTo>
                          <a:cubicBezTo>
                            <a:pt x="810767" y="7603"/>
                            <a:pt x="806648" y="4862"/>
                            <a:pt x="801979" y="2903"/>
                          </a:cubicBezTo>
                          <a:cubicBezTo>
                            <a:pt x="797312" y="980"/>
                            <a:pt x="792452" y="13"/>
                            <a:pt x="7874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2" y="7603"/>
                            <a:pt x="11159" y="11187"/>
                          </a:cubicBezTo>
                          <a:cubicBezTo>
                            <a:pt x="7586" y="14759"/>
                            <a:pt x="4833" y="18877"/>
                            <a:pt x="2900" y="23540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4" behindDoc="1" locked="0" layoutInCell="1" allowOverlap="1">
            <wp:simplePos x="0" y="0"/>
            <wp:positionH relativeFrom="page">
              <wp:posOffset>5080603</wp:posOffset>
            </wp:positionH>
            <wp:positionV relativeFrom="line">
              <wp:posOffset>153035</wp:posOffset>
            </wp:positionV>
            <wp:extent cx="533649" cy="152470"/>
            <wp:effectExtent l="0" t="0" r="0" b="0"/>
            <wp:wrapNone/>
            <wp:docPr id="526" name="Freeform 5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80"/>
                            <a:pt x="806" y="179723"/>
                            <a:pt x="2417" y="183605"/>
                          </a:cubicBezTo>
                          <a:cubicBezTo>
                            <a:pt x="4029" y="187499"/>
                            <a:pt x="6322" y="190935"/>
                            <a:pt x="9301" y="193899"/>
                          </a:cubicBezTo>
                          <a:cubicBezTo>
                            <a:pt x="12277" y="196888"/>
                            <a:pt x="15710" y="199195"/>
                            <a:pt x="19600" y="200794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1" y="203200"/>
                            <a:pt x="687711" y="202394"/>
                            <a:pt x="691600" y="200794"/>
                          </a:cubicBezTo>
                          <a:cubicBezTo>
                            <a:pt x="695490" y="199195"/>
                            <a:pt x="698925" y="196888"/>
                            <a:pt x="701901" y="193899"/>
                          </a:cubicBezTo>
                          <a:cubicBezTo>
                            <a:pt x="704878" y="190935"/>
                            <a:pt x="707172" y="187499"/>
                            <a:pt x="708783" y="183605"/>
                          </a:cubicBezTo>
                          <a:cubicBezTo>
                            <a:pt x="710395" y="179723"/>
                            <a:pt x="711202" y="175680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2" y="27546"/>
                            <a:pt x="710395" y="23515"/>
                            <a:pt x="708783" y="19621"/>
                          </a:cubicBezTo>
                          <a:cubicBezTo>
                            <a:pt x="707172" y="15739"/>
                            <a:pt x="704878" y="12304"/>
                            <a:pt x="701901" y="9315"/>
                          </a:cubicBezTo>
                          <a:cubicBezTo>
                            <a:pt x="698925" y="6338"/>
                            <a:pt x="695490" y="4044"/>
                            <a:pt x="691602" y="2431"/>
                          </a:cubicBezTo>
                          <a:cubicBezTo>
                            <a:pt x="687711" y="807"/>
                            <a:pt x="683661" y="13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07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15"/>
                          </a:cubicBezTo>
                          <a:cubicBezTo>
                            <a:pt x="6322" y="12304"/>
                            <a:pt x="4029" y="15739"/>
                            <a:pt x="2418" y="19621"/>
                          </a:cubicBezTo>
                          <a:cubicBezTo>
                            <a:pt x="806" y="23515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3" behindDoc="1" locked="0" layoutInCell="1" allowOverlap="1">
            <wp:simplePos x="0" y="0"/>
            <wp:positionH relativeFrom="page">
              <wp:posOffset>5075838</wp:posOffset>
            </wp:positionH>
            <wp:positionV relativeFrom="line">
              <wp:posOffset>148271</wp:posOffset>
            </wp:positionV>
            <wp:extent cx="543179" cy="162000"/>
            <wp:effectExtent l="0" t="0" r="0" b="0"/>
            <wp:wrapNone/>
            <wp:docPr id="527" name="Freeform 5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86"/>
                          </a:cubicBezTo>
                          <a:cubicBezTo>
                            <a:pt x="4834" y="197061"/>
                            <a:pt x="7587" y="201191"/>
                            <a:pt x="11160" y="204738"/>
                          </a:cubicBezTo>
                          <a:cubicBezTo>
                            <a:pt x="14732" y="208323"/>
                            <a:pt x="18852" y="211076"/>
                            <a:pt x="23519" y="213011"/>
                          </a:cubicBezTo>
                          <a:cubicBezTo>
                            <a:pt x="28189" y="214933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3"/>
                            <a:pt x="700380" y="213011"/>
                          </a:cubicBezTo>
                          <a:cubicBezTo>
                            <a:pt x="705048" y="211076"/>
                            <a:pt x="709170" y="208323"/>
                            <a:pt x="712741" y="204738"/>
                          </a:cubicBezTo>
                          <a:cubicBezTo>
                            <a:pt x="716314" y="201191"/>
                            <a:pt x="719067" y="197061"/>
                            <a:pt x="721001" y="192386"/>
                          </a:cubicBezTo>
                          <a:cubicBezTo>
                            <a:pt x="722934" y="187722"/>
                            <a:pt x="723902" y="182861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2" y="33053"/>
                            <a:pt x="722934" y="28203"/>
                            <a:pt x="721001" y="23540"/>
                          </a:cubicBezTo>
                          <a:cubicBezTo>
                            <a:pt x="719067" y="18877"/>
                            <a:pt x="716314" y="14759"/>
                            <a:pt x="712741" y="11187"/>
                          </a:cubicBezTo>
                          <a:cubicBezTo>
                            <a:pt x="709170" y="7603"/>
                            <a:pt x="705048" y="4862"/>
                            <a:pt x="700380" y="2903"/>
                          </a:cubicBezTo>
                          <a:cubicBezTo>
                            <a:pt x="695714" y="980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19" y="2903"/>
                          </a:cubicBezTo>
                          <a:cubicBezTo>
                            <a:pt x="18852" y="4862"/>
                            <a:pt x="14732" y="7603"/>
                            <a:pt x="11160" y="11187"/>
                          </a:cubicBezTo>
                          <a:cubicBezTo>
                            <a:pt x="7587" y="14759"/>
                            <a:pt x="4834" y="18877"/>
                            <a:pt x="2901" y="23540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子句列举了一个方法可能引发的所有异常类型。这对于除了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262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62805</wp:posOffset>
            </wp:positionV>
            <wp:extent cx="1276943" cy="152470"/>
            <wp:effectExtent l="0" t="0" r="0" b="0"/>
            <wp:wrapNone/>
            <wp:docPr id="528" name="Freeform 5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76943" cy="152470"/>
                    </a:xfrm>
                    <a:custGeom>
                      <a:rect l="l" t="t" r="r" b="b"/>
                      <a:pathLst>
                        <a:path w="1701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499"/>
                            <a:pt x="6322" y="190935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670050" y="203200"/>
                          </a:lnTo>
                          <a:cubicBezTo>
                            <a:pt x="1674260" y="203200"/>
                            <a:pt x="1678310" y="202394"/>
                            <a:pt x="1682200" y="200794"/>
                          </a:cubicBezTo>
                          <a:cubicBezTo>
                            <a:pt x="1686090" y="199195"/>
                            <a:pt x="1689522" y="196888"/>
                            <a:pt x="1692499" y="193911"/>
                          </a:cubicBezTo>
                          <a:cubicBezTo>
                            <a:pt x="1695477" y="190935"/>
                            <a:pt x="1697771" y="187499"/>
                            <a:pt x="1699383" y="183617"/>
                          </a:cubicBezTo>
                          <a:cubicBezTo>
                            <a:pt x="1700993" y="179723"/>
                            <a:pt x="1701800" y="175680"/>
                            <a:pt x="1701800" y="171450"/>
                          </a:cubicBezTo>
                          <a:lnTo>
                            <a:pt x="1701800" y="31750"/>
                          </a:lnTo>
                          <a:cubicBezTo>
                            <a:pt x="1701800" y="27546"/>
                            <a:pt x="1700993" y="23515"/>
                            <a:pt x="1699383" y="19621"/>
                          </a:cubicBezTo>
                          <a:cubicBezTo>
                            <a:pt x="1697771" y="15727"/>
                            <a:pt x="1695477" y="12291"/>
                            <a:pt x="1692499" y="9315"/>
                          </a:cubicBezTo>
                          <a:cubicBezTo>
                            <a:pt x="1689522" y="6338"/>
                            <a:pt x="1686090" y="4044"/>
                            <a:pt x="1682200" y="2431"/>
                          </a:cubicBezTo>
                          <a:cubicBezTo>
                            <a:pt x="1678310" y="807"/>
                            <a:pt x="1674260" y="13"/>
                            <a:pt x="16700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1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58041</wp:posOffset>
            </wp:positionV>
            <wp:extent cx="1286473" cy="162000"/>
            <wp:effectExtent l="0" t="0" r="0" b="0"/>
            <wp:wrapNone/>
            <wp:docPr id="529" name="Freeform 5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86473" cy="162000"/>
                    </a:xfrm>
                    <a:custGeom>
                      <a:rect l="l" t="t" r="r" b="b"/>
                      <a:pathLst>
                        <a:path w="1714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86"/>
                          </a:cubicBezTo>
                          <a:cubicBezTo>
                            <a:pt x="4833" y="197061"/>
                            <a:pt x="7586" y="201191"/>
                            <a:pt x="11159" y="204751"/>
                          </a:cubicBezTo>
                          <a:cubicBezTo>
                            <a:pt x="14731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1676400" y="215900"/>
                          </a:lnTo>
                          <a:cubicBezTo>
                            <a:pt x="1681452" y="215900"/>
                            <a:pt x="1686312" y="214933"/>
                            <a:pt x="1690979" y="213011"/>
                          </a:cubicBezTo>
                          <a:cubicBezTo>
                            <a:pt x="1695648" y="211076"/>
                            <a:pt x="1699767" y="208323"/>
                            <a:pt x="1703340" y="204751"/>
                          </a:cubicBezTo>
                          <a:cubicBezTo>
                            <a:pt x="1706913" y="201191"/>
                            <a:pt x="1709666" y="197061"/>
                            <a:pt x="1711599" y="192386"/>
                          </a:cubicBezTo>
                          <a:cubicBezTo>
                            <a:pt x="1713533" y="187722"/>
                            <a:pt x="1714500" y="182861"/>
                            <a:pt x="1714500" y="177800"/>
                          </a:cubicBezTo>
                          <a:lnTo>
                            <a:pt x="1714500" y="38100"/>
                          </a:lnTo>
                          <a:cubicBezTo>
                            <a:pt x="1714500" y="33053"/>
                            <a:pt x="1713533" y="28203"/>
                            <a:pt x="1711599" y="23528"/>
                          </a:cubicBezTo>
                          <a:cubicBezTo>
                            <a:pt x="1709666" y="18864"/>
                            <a:pt x="1706913" y="14747"/>
                            <a:pt x="1703340" y="11187"/>
                          </a:cubicBezTo>
                          <a:cubicBezTo>
                            <a:pt x="1699767" y="7603"/>
                            <a:pt x="1695648" y="4862"/>
                            <a:pt x="1690979" y="2903"/>
                          </a:cubicBezTo>
                          <a:cubicBezTo>
                            <a:pt x="1686312" y="980"/>
                            <a:pt x="1681452" y="13"/>
                            <a:pt x="16764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1" y="7603"/>
                            <a:pt x="11159" y="11187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RuntimeExceptio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及它们子类以外类型的所有异常是必要的。一个方法可以引发的所有其他类型的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2130"/>
        </w:tabs>
        <w:spacing w:before="40" w:after="0" w:line="257" w:lineRule="exact"/>
        <w:ind w:left="990" w:right="0" w:firstLine="0"/>
      </w:pPr>
      <w:r>
        <w:drawing>
          <wp:anchor simplePos="0" relativeHeight="251658282" behindDoc="1" locked="0" layoutInCell="1" allowOverlap="1">
            <wp:simplePos x="0" y="0"/>
            <wp:positionH relativeFrom="page">
              <wp:posOffset>1583302</wp:posOffset>
            </wp:positionH>
            <wp:positionV relativeFrom="line">
              <wp:posOffset>46931</wp:posOffset>
            </wp:positionV>
            <wp:extent cx="600354" cy="152470"/>
            <wp:effectExtent l="0" t="0" r="0" b="0"/>
            <wp:wrapNone/>
            <wp:docPr id="530" name="Freeform 5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4" cy="152470"/>
                    </a:xfrm>
                    <a:custGeom>
                      <a:rect l="l" t="t" r="r" b="b"/>
                      <a:pathLst>
                        <a:path w="800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499"/>
                            <a:pt x="6322" y="190935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768350" y="203200"/>
                          </a:lnTo>
                          <a:cubicBezTo>
                            <a:pt x="772560" y="203200"/>
                            <a:pt x="776610" y="202394"/>
                            <a:pt x="780500" y="200794"/>
                          </a:cubicBezTo>
                          <a:cubicBezTo>
                            <a:pt x="784390" y="199195"/>
                            <a:pt x="787824" y="196888"/>
                            <a:pt x="790801" y="193911"/>
                          </a:cubicBezTo>
                          <a:cubicBezTo>
                            <a:pt x="793777" y="190935"/>
                            <a:pt x="796071" y="187499"/>
                            <a:pt x="797683" y="183617"/>
                          </a:cubicBezTo>
                          <a:cubicBezTo>
                            <a:pt x="799293" y="179723"/>
                            <a:pt x="800100" y="175680"/>
                            <a:pt x="800100" y="171450"/>
                          </a:cubicBezTo>
                          <a:lnTo>
                            <a:pt x="800100" y="31750"/>
                          </a:lnTo>
                          <a:cubicBezTo>
                            <a:pt x="800100" y="27546"/>
                            <a:pt x="799293" y="23515"/>
                            <a:pt x="797683" y="19609"/>
                          </a:cubicBezTo>
                          <a:cubicBezTo>
                            <a:pt x="796071" y="15727"/>
                            <a:pt x="793777" y="12291"/>
                            <a:pt x="790801" y="9302"/>
                          </a:cubicBezTo>
                          <a:cubicBezTo>
                            <a:pt x="787824" y="6338"/>
                            <a:pt x="784390" y="4044"/>
                            <a:pt x="780500" y="2431"/>
                          </a:cubicBezTo>
                          <a:cubicBezTo>
                            <a:pt x="776610" y="807"/>
                            <a:pt x="772560" y="13"/>
                            <a:pt x="7683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1" behindDoc="1" locked="0" layoutInCell="1" allowOverlap="1">
            <wp:simplePos x="0" y="0"/>
            <wp:positionH relativeFrom="page">
              <wp:posOffset>1578537</wp:posOffset>
            </wp:positionH>
            <wp:positionV relativeFrom="line">
              <wp:posOffset>42166</wp:posOffset>
            </wp:positionV>
            <wp:extent cx="609883" cy="162000"/>
            <wp:effectExtent l="0" t="0" r="0" b="0"/>
            <wp:wrapNone/>
            <wp:docPr id="531" name="Freeform 5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3" cy="162000"/>
                    </a:xfrm>
                    <a:custGeom>
                      <a:rect l="l" t="t" r="r" b="b"/>
                      <a:pathLst>
                        <a:path w="812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74"/>
                            <a:pt x="7586" y="201204"/>
                            <a:pt x="11159" y="204751"/>
                          </a:cubicBezTo>
                          <a:cubicBezTo>
                            <a:pt x="14732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774700" y="215900"/>
                          </a:lnTo>
                          <a:cubicBezTo>
                            <a:pt x="779752" y="215900"/>
                            <a:pt x="784612" y="214933"/>
                            <a:pt x="789279" y="213011"/>
                          </a:cubicBezTo>
                          <a:cubicBezTo>
                            <a:pt x="793948" y="211076"/>
                            <a:pt x="798067" y="208323"/>
                            <a:pt x="801640" y="204751"/>
                          </a:cubicBezTo>
                          <a:cubicBezTo>
                            <a:pt x="805213" y="201204"/>
                            <a:pt x="807966" y="197074"/>
                            <a:pt x="809899" y="192398"/>
                          </a:cubicBezTo>
                          <a:cubicBezTo>
                            <a:pt x="811832" y="187722"/>
                            <a:pt x="812800" y="182861"/>
                            <a:pt x="812800" y="177800"/>
                          </a:cubicBezTo>
                          <a:lnTo>
                            <a:pt x="812800" y="38100"/>
                          </a:lnTo>
                          <a:cubicBezTo>
                            <a:pt x="812800" y="33053"/>
                            <a:pt x="811832" y="28203"/>
                            <a:pt x="809899" y="23528"/>
                          </a:cubicBezTo>
                          <a:cubicBezTo>
                            <a:pt x="807966" y="18864"/>
                            <a:pt x="805213" y="14747"/>
                            <a:pt x="801640" y="11175"/>
                          </a:cubicBezTo>
                          <a:cubicBezTo>
                            <a:pt x="798067" y="7603"/>
                            <a:pt x="793948" y="4862"/>
                            <a:pt x="789279" y="2903"/>
                          </a:cubicBezTo>
                          <a:cubicBezTo>
                            <a:pt x="784612" y="980"/>
                            <a:pt x="779752" y="13"/>
                            <a:pt x="7747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2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异常必须在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子句中声明，否则会导致编译错误。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91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-46988</wp:posOffset>
            </wp:positionV>
            <wp:extent cx="5641423" cy="714707"/>
            <wp:effectExtent l="0" t="0" r="0" b="0"/>
            <wp:wrapNone/>
            <wp:docPr id="532" name="Freeform 5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80"/>
                            <a:pt x="805" y="929023"/>
                            <a:pt x="2416" y="932905"/>
                          </a:cubicBezTo>
                          <a:cubicBezTo>
                            <a:pt x="4028" y="936799"/>
                            <a:pt x="6322" y="940235"/>
                            <a:pt x="9298" y="943211"/>
                          </a:cubicBezTo>
                          <a:cubicBezTo>
                            <a:pt x="12275" y="946188"/>
                            <a:pt x="15709" y="948495"/>
                            <a:pt x="19599" y="950094"/>
                          </a:cubicBezTo>
                          <a:cubicBezTo>
                            <a:pt x="23489" y="951694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94"/>
                          </a:cubicBezTo>
                          <a:cubicBezTo>
                            <a:pt x="7502690" y="948495"/>
                            <a:pt x="7506123" y="946188"/>
                            <a:pt x="7509099" y="943211"/>
                          </a:cubicBezTo>
                          <a:cubicBezTo>
                            <a:pt x="7512076" y="940235"/>
                            <a:pt x="7514370" y="936799"/>
                            <a:pt x="7515981" y="932905"/>
                          </a:cubicBezTo>
                          <a:cubicBezTo>
                            <a:pt x="7517593" y="929023"/>
                            <a:pt x="7518400" y="924980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-46988</wp:posOffset>
            </wp:positionV>
            <wp:extent cx="5641423" cy="714707"/>
            <wp:effectExtent l="0" t="0" r="0" b="0"/>
            <wp:wrapNone/>
            <wp:docPr id="533" name="Freeform 5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80"/>
                            <a:pt x="805" y="929023"/>
                            <a:pt x="2416" y="932905"/>
                          </a:cubicBezTo>
                          <a:cubicBezTo>
                            <a:pt x="4028" y="936799"/>
                            <a:pt x="6322" y="940235"/>
                            <a:pt x="9298" y="943211"/>
                          </a:cubicBezTo>
                          <a:cubicBezTo>
                            <a:pt x="12275" y="946188"/>
                            <a:pt x="15709" y="948495"/>
                            <a:pt x="19599" y="950094"/>
                          </a:cubicBezTo>
                          <a:cubicBezTo>
                            <a:pt x="23489" y="951694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94"/>
                          </a:cubicBezTo>
                          <a:cubicBezTo>
                            <a:pt x="7502690" y="948495"/>
                            <a:pt x="7506123" y="946188"/>
                            <a:pt x="7509099" y="943211"/>
                          </a:cubicBezTo>
                          <a:cubicBezTo>
                            <a:pt x="7512076" y="940235"/>
                            <a:pt x="7514370" y="936799"/>
                            <a:pt x="7515981" y="932905"/>
                          </a:cubicBezTo>
                          <a:cubicBezTo>
                            <a:pt x="7517593" y="929023"/>
                            <a:pt x="7518400" y="924980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-23165</wp:posOffset>
            </wp:positionV>
            <wp:extent cx="5593776" cy="686119"/>
            <wp:effectExtent l="0" t="0" r="0" b="0"/>
            <wp:wrapNone/>
            <wp:docPr id="534" name="Freeform 5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-35863</wp:posOffset>
            </wp:positionV>
            <wp:extent cx="292223" cy="712961"/>
            <wp:effectExtent l="0" t="0" r="0" b="0"/>
            <wp:wrapNone/>
            <wp:docPr id="535" name="Picture 53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>
                      <a:picLocks noChangeAspect="0" noChangeArrowheads="1"/>
                    </pic:cNvPicPr>
                  </pic:nvPicPr>
                  <pic:blipFill>
                    <a:blip r:embed="rId5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712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92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-23165</wp:posOffset>
            </wp:positionV>
            <wp:extent cx="5593776" cy="686119"/>
            <wp:effectExtent l="0" t="0" r="0" b="0"/>
            <wp:wrapNone/>
            <wp:docPr id="536" name="Freeform 5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info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Exception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</w:t>
      </w:r>
      <w:r>
        <w:rPr lang="zh-CN" sz="17" baseline="0" dirty="0">
          <w:jc w:val="left"/>
          <w:rFonts w:ascii="Lucida Console" w:hAnsi="Lucida Console" w:cs="Lucida Console"/>
          <w:color w:val="AA5500"/>
          <w:sz w:val="17"/>
          <w:szCs w:val="17"/>
        </w:rPr>
        <w:t>//body of method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3742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6" w:after="0" w:line="450" w:lineRule="exact"/>
        <w:ind w:left="990" w:right="2738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16"/>
          <w:sz w:val="19"/>
          <w:szCs w:val="19"/>
        </w:rPr>
        <w:t> E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x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ception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是该方法可能引发的所有的异常</w:t>
      </w:r>
      <w:r>
        <w:rPr lang="zh-CN" sz="19" baseline="0" dirty="0">
          <w:jc w:val="left"/>
          <w:rFonts w:ascii="宋体" w:hAnsi="宋体" w:cs="宋体"/>
          <w:color w:val="333333"/>
          <w:spacing w:val="-48"/>
          <w:sz w:val="19"/>
          <w:szCs w:val="19"/>
        </w:rPr>
        <w:t>,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也可以是异常列表，中间以逗号隔开。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【例子】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>
        <w:drawing>
          <wp:anchor simplePos="0" relativeHeight="25165830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-167716</wp:posOffset>
            </wp:positionV>
            <wp:extent cx="5641423" cy="1572356"/>
            <wp:effectExtent l="0" t="0" r="0" b="0"/>
            <wp:wrapNone/>
            <wp:docPr id="537" name="Freeform 5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572356"/>
                    </a:xfrm>
                    <a:custGeom>
                      <a:rect l="l" t="t" r="r" b="b"/>
                      <a:pathLst>
                        <a:path w="7518400" h="2095500">
                          <a:moveTo>
                            <a:pt x="0" y="31750"/>
                          </a:moveTo>
                          <a:lnTo>
                            <a:pt x="0" y="2063750"/>
                          </a:lnTo>
                          <a:cubicBezTo>
                            <a:pt x="0" y="2067980"/>
                            <a:pt x="805" y="2072023"/>
                            <a:pt x="2416" y="2075917"/>
                          </a:cubicBezTo>
                          <a:cubicBezTo>
                            <a:pt x="4028" y="2079799"/>
                            <a:pt x="6322" y="2083235"/>
                            <a:pt x="9298" y="2086211"/>
                          </a:cubicBezTo>
                          <a:cubicBezTo>
                            <a:pt x="12275" y="2089188"/>
                            <a:pt x="15709" y="2091495"/>
                            <a:pt x="19599" y="2093094"/>
                          </a:cubicBezTo>
                          <a:cubicBezTo>
                            <a:pt x="23489" y="2094694"/>
                            <a:pt x="27539" y="2095500"/>
                            <a:pt x="31750" y="2095500"/>
                          </a:cubicBezTo>
                          <a:lnTo>
                            <a:pt x="7486650" y="2095500"/>
                          </a:lnTo>
                          <a:cubicBezTo>
                            <a:pt x="7490859" y="2095500"/>
                            <a:pt x="7494909" y="2094694"/>
                            <a:pt x="7498798" y="2093094"/>
                          </a:cubicBezTo>
                          <a:cubicBezTo>
                            <a:pt x="7502690" y="2091495"/>
                            <a:pt x="7506123" y="2089188"/>
                            <a:pt x="7509099" y="2086211"/>
                          </a:cubicBezTo>
                          <a:cubicBezTo>
                            <a:pt x="7512076" y="2083235"/>
                            <a:pt x="7514370" y="2079799"/>
                            <a:pt x="7515981" y="2075917"/>
                          </a:cubicBezTo>
                          <a:cubicBezTo>
                            <a:pt x="7517593" y="2072023"/>
                            <a:pt x="7518400" y="2067980"/>
                            <a:pt x="7518400" y="2063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9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-167716</wp:posOffset>
            </wp:positionV>
            <wp:extent cx="5641423" cy="1572356"/>
            <wp:effectExtent l="0" t="0" r="0" b="0"/>
            <wp:wrapNone/>
            <wp:docPr id="538" name="Freeform 5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1572356"/>
                    </a:xfrm>
                    <a:custGeom>
                      <a:rect l="l" t="t" r="r" b="b"/>
                      <a:pathLst>
                        <a:path w="7518400" h="2095500">
                          <a:moveTo>
                            <a:pt x="0" y="31750"/>
                          </a:moveTo>
                          <a:lnTo>
                            <a:pt x="0" y="2063750"/>
                          </a:lnTo>
                          <a:cubicBezTo>
                            <a:pt x="0" y="2067980"/>
                            <a:pt x="805" y="2072023"/>
                            <a:pt x="2416" y="2075917"/>
                          </a:cubicBezTo>
                          <a:cubicBezTo>
                            <a:pt x="4028" y="2079799"/>
                            <a:pt x="6322" y="2083235"/>
                            <a:pt x="9298" y="2086211"/>
                          </a:cubicBezTo>
                          <a:cubicBezTo>
                            <a:pt x="12275" y="2089188"/>
                            <a:pt x="15709" y="2091495"/>
                            <a:pt x="19599" y="2093094"/>
                          </a:cubicBezTo>
                          <a:cubicBezTo>
                            <a:pt x="23489" y="2094694"/>
                            <a:pt x="27539" y="2095500"/>
                            <a:pt x="31750" y="2095500"/>
                          </a:cubicBezTo>
                          <a:lnTo>
                            <a:pt x="7486650" y="2095500"/>
                          </a:lnTo>
                          <a:cubicBezTo>
                            <a:pt x="7490859" y="2095500"/>
                            <a:pt x="7494909" y="2094694"/>
                            <a:pt x="7498798" y="2093094"/>
                          </a:cubicBezTo>
                          <a:cubicBezTo>
                            <a:pt x="7502690" y="2091495"/>
                            <a:pt x="7506123" y="2089188"/>
                            <a:pt x="7509099" y="2086211"/>
                          </a:cubicBezTo>
                          <a:cubicBezTo>
                            <a:pt x="7512076" y="2083235"/>
                            <a:pt x="7514370" y="2079799"/>
                            <a:pt x="7515981" y="2075917"/>
                          </a:cubicBezTo>
                          <a:cubicBezTo>
                            <a:pt x="7517593" y="2072023"/>
                            <a:pt x="7518400" y="2067980"/>
                            <a:pt x="7518400" y="2063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03"/>
                            <a:pt x="7515981" y="19609"/>
                          </a:cubicBezTo>
                          <a:cubicBezTo>
                            <a:pt x="7514370" y="15727"/>
                            <a:pt x="7512076" y="12291"/>
                            <a:pt x="7509099" y="9302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6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-156593</wp:posOffset>
            </wp:positionV>
            <wp:extent cx="292223" cy="1575872"/>
            <wp:effectExtent l="0" t="0" r="0" b="0"/>
            <wp:wrapNone/>
            <wp:docPr id="539" name="Picture 53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>
                      <a:picLocks noChangeAspect="0" noChangeArrowheads="1"/>
                    </pic:cNvPicPr>
                  </pic:nvPicPr>
                  <pic:blipFill>
                    <a:blip r:embed="rId5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1575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54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-143892</wp:posOffset>
            </wp:positionV>
            <wp:extent cx="5593776" cy="1543768"/>
            <wp:effectExtent l="0" t="0" r="0" b="0"/>
            <wp:wrapNone/>
            <wp:docPr id="540" name="Freeform 5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543768"/>
                    </a:xfrm>
                    <a:custGeom>
                      <a:rect l="l" t="t" r="r" b="b"/>
                      <a:pathLst>
                        <a:path w="7454900" h="2057400">
                          <a:moveTo>
                            <a:pt x="0" y="2057400"/>
                          </a:moveTo>
                          <a:lnTo>
                            <a:pt x="7454900" y="2057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057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1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-143892</wp:posOffset>
            </wp:positionV>
            <wp:extent cx="5593776" cy="1543768"/>
            <wp:effectExtent l="0" t="0" r="0" b="0"/>
            <wp:wrapNone/>
            <wp:docPr id="541" name="Freeform 5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1543768"/>
                    </a:xfrm>
                    <a:custGeom>
                      <a:rect l="l" t="t" r="r" b="b"/>
                      <a:pathLst>
                        <a:path w="7454900" h="2057400">
                          <a:moveTo>
                            <a:pt x="0" y="2057400"/>
                          </a:moveTo>
                          <a:lnTo>
                            <a:pt x="7454900" y="2057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057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TestThrows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throw1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"Inside throw1 .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IllegalAccessException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"demo"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throw1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5223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301"/>
          <w:tab w:val="left" w:pos="6738"/>
          <w:tab w:val="left" w:pos="8595"/>
        </w:tabs>
        <w:spacing w:before="197" w:after="0" w:line="390" w:lineRule="exact"/>
        <w:ind w:left="990" w:right="1023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上述例子中有两个地方存在错误，你能看出来吗？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10" behindDoc="1" locked="0" layoutInCell="1" allowOverlap="1">
            <wp:simplePos x="0" y="0"/>
            <wp:positionH relativeFrom="page">
              <wp:posOffset>5690487</wp:posOffset>
            </wp:positionH>
            <wp:positionV relativeFrom="line">
              <wp:posOffset>111763</wp:posOffset>
            </wp:positionV>
            <wp:extent cx="600354" cy="152470"/>
            <wp:effectExtent l="0" t="0" r="0" b="0"/>
            <wp:wrapNone/>
            <wp:docPr id="542" name="Freeform 5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4" cy="152470"/>
                    </a:xfrm>
                    <a:custGeom>
                      <a:rect l="l" t="t" r="r" b="b"/>
                      <a:pathLst>
                        <a:path w="800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5" y="183617"/>
                          </a:cubicBezTo>
                          <a:cubicBezTo>
                            <a:pt x="4026" y="187499"/>
                            <a:pt x="6322" y="190935"/>
                            <a:pt x="9298" y="193911"/>
                          </a:cubicBezTo>
                          <a:cubicBezTo>
                            <a:pt x="12275" y="196900"/>
                            <a:pt x="15708" y="199207"/>
                            <a:pt x="19598" y="200794"/>
                          </a:cubicBezTo>
                          <a:cubicBezTo>
                            <a:pt x="23487" y="202394"/>
                            <a:pt x="27538" y="203200"/>
                            <a:pt x="31750" y="203200"/>
                          </a:cubicBezTo>
                          <a:lnTo>
                            <a:pt x="768350" y="203200"/>
                          </a:lnTo>
                          <a:cubicBezTo>
                            <a:pt x="772559" y="203200"/>
                            <a:pt x="776609" y="202394"/>
                            <a:pt x="780498" y="200794"/>
                          </a:cubicBezTo>
                          <a:cubicBezTo>
                            <a:pt x="784387" y="199207"/>
                            <a:pt x="787821" y="196900"/>
                            <a:pt x="790799" y="193911"/>
                          </a:cubicBezTo>
                          <a:cubicBezTo>
                            <a:pt x="793776" y="190935"/>
                            <a:pt x="796070" y="187499"/>
                            <a:pt x="797681" y="183605"/>
                          </a:cubicBezTo>
                          <a:cubicBezTo>
                            <a:pt x="799293" y="179723"/>
                            <a:pt x="800100" y="175680"/>
                            <a:pt x="800100" y="171450"/>
                          </a:cubicBezTo>
                          <a:lnTo>
                            <a:pt x="800100" y="31750"/>
                          </a:lnTo>
                          <a:cubicBezTo>
                            <a:pt x="800100" y="27546"/>
                            <a:pt x="799293" y="23515"/>
                            <a:pt x="797681" y="19609"/>
                          </a:cubicBezTo>
                          <a:cubicBezTo>
                            <a:pt x="796070" y="15727"/>
                            <a:pt x="793776" y="12291"/>
                            <a:pt x="790799" y="9302"/>
                          </a:cubicBezTo>
                          <a:cubicBezTo>
                            <a:pt x="787821" y="6338"/>
                            <a:pt x="784387" y="4044"/>
                            <a:pt x="780498" y="2431"/>
                          </a:cubicBezTo>
                          <a:cubicBezTo>
                            <a:pt x="776609" y="807"/>
                            <a:pt x="772559" y="13"/>
                            <a:pt x="768350" y="0"/>
                          </a:cubicBezTo>
                          <a:lnTo>
                            <a:pt x="31750" y="0"/>
                          </a:lnTo>
                          <a:cubicBezTo>
                            <a:pt x="27538" y="13"/>
                            <a:pt x="23487" y="807"/>
                            <a:pt x="19598" y="2431"/>
                          </a:cubicBezTo>
                          <a:cubicBezTo>
                            <a:pt x="15708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6" y="15727"/>
                            <a:pt x="2415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9" behindDoc="1" locked="0" layoutInCell="1" allowOverlap="1">
            <wp:simplePos x="0" y="0"/>
            <wp:positionH relativeFrom="page">
              <wp:posOffset>5685723</wp:posOffset>
            </wp:positionH>
            <wp:positionV relativeFrom="line">
              <wp:posOffset>106998</wp:posOffset>
            </wp:positionV>
            <wp:extent cx="609883" cy="162000"/>
            <wp:effectExtent l="0" t="0" r="0" b="0"/>
            <wp:wrapNone/>
            <wp:docPr id="543" name="Freeform 5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3" cy="162000"/>
                    </a:xfrm>
                    <a:custGeom>
                      <a:rect l="l" t="t" r="r" b="b"/>
                      <a:pathLst>
                        <a:path w="812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5" y="187722"/>
                            <a:pt x="2899" y="192398"/>
                          </a:cubicBezTo>
                          <a:cubicBezTo>
                            <a:pt x="4832" y="197061"/>
                            <a:pt x="7585" y="201191"/>
                            <a:pt x="11158" y="204751"/>
                          </a:cubicBezTo>
                          <a:cubicBezTo>
                            <a:pt x="14730" y="208323"/>
                            <a:pt x="18851" y="211076"/>
                            <a:pt x="23517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774700" y="215900"/>
                          </a:lnTo>
                          <a:cubicBezTo>
                            <a:pt x="779752" y="215900"/>
                            <a:pt x="784612" y="214933"/>
                            <a:pt x="789278" y="213011"/>
                          </a:cubicBezTo>
                          <a:cubicBezTo>
                            <a:pt x="793946" y="211076"/>
                            <a:pt x="798068" y="208323"/>
                            <a:pt x="801639" y="204751"/>
                          </a:cubicBezTo>
                          <a:cubicBezTo>
                            <a:pt x="805212" y="201191"/>
                            <a:pt x="807965" y="197061"/>
                            <a:pt x="809899" y="192398"/>
                          </a:cubicBezTo>
                          <a:cubicBezTo>
                            <a:pt x="811832" y="187722"/>
                            <a:pt x="812800" y="182861"/>
                            <a:pt x="812800" y="177800"/>
                          </a:cubicBezTo>
                          <a:lnTo>
                            <a:pt x="812800" y="38100"/>
                          </a:lnTo>
                          <a:cubicBezTo>
                            <a:pt x="812800" y="33053"/>
                            <a:pt x="811832" y="28203"/>
                            <a:pt x="809899" y="23528"/>
                          </a:cubicBezTo>
                          <a:cubicBezTo>
                            <a:pt x="807965" y="18864"/>
                            <a:pt x="805212" y="14747"/>
                            <a:pt x="801639" y="11175"/>
                          </a:cubicBezTo>
                          <a:cubicBezTo>
                            <a:pt x="798068" y="7603"/>
                            <a:pt x="793946" y="4862"/>
                            <a:pt x="789278" y="2903"/>
                          </a:cubicBezTo>
                          <a:cubicBezTo>
                            <a:pt x="784612" y="980"/>
                            <a:pt x="779752" y="13"/>
                            <a:pt x="7747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7" y="2903"/>
                          </a:cubicBezTo>
                          <a:cubicBezTo>
                            <a:pt x="18851" y="4862"/>
                            <a:pt x="14730" y="7603"/>
                            <a:pt x="11158" y="11175"/>
                          </a:cubicBezTo>
                          <a:cubicBezTo>
                            <a:pt x="7585" y="14747"/>
                            <a:pt x="4832" y="18864"/>
                            <a:pt x="2899" y="23528"/>
                          </a:cubicBezTo>
                          <a:cubicBezTo>
                            <a:pt x="965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该例子中存在两个错误，首先，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th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ro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w1()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方法不想处理所导致的异常，因而它必须声明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s </w:t>
      </w:r>
      <w:r>
        <w:rPr lang="zh-CN" sz="19" baseline="0" dirty="0">
          <w:jc w:val="left"/>
          <w:rFonts w:ascii="微软雅黑" w:hAnsi="微软雅黑" w:cs="微软雅黑"/>
          <w:color w:val="333333"/>
          <w:spacing w:val="-5"/>
          <w:sz w:val="19"/>
          <w:szCs w:val="19"/>
        </w:rPr>
        <w:t>子句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20" behindDoc="1" locked="0" layoutInCell="1" allowOverlap="1">
            <wp:simplePos x="0" y="0"/>
            <wp:positionH relativeFrom="page">
              <wp:posOffset>2326598</wp:posOffset>
            </wp:positionH>
            <wp:positionV relativeFrom="line">
              <wp:posOffset>94558</wp:posOffset>
            </wp:positionV>
            <wp:extent cx="1677180" cy="152470"/>
            <wp:effectExtent l="0" t="0" r="0" b="0"/>
            <wp:wrapNone/>
            <wp:docPr id="544" name="Freeform 5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677180" cy="152470"/>
                    </a:xfrm>
                    <a:custGeom>
                      <a:rect l="l" t="t" r="r" b="b"/>
                      <a:pathLst>
                        <a:path w="2235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7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807"/>
                          </a:cubicBezTo>
                          <a:cubicBezTo>
                            <a:pt x="23488" y="202407"/>
                            <a:pt x="27539" y="203200"/>
                            <a:pt x="31750" y="203200"/>
                          </a:cubicBezTo>
                          <a:lnTo>
                            <a:pt x="2203450" y="203200"/>
                          </a:lnTo>
                          <a:cubicBezTo>
                            <a:pt x="2207660" y="203200"/>
                            <a:pt x="2211709" y="202407"/>
                            <a:pt x="2215600" y="200807"/>
                          </a:cubicBezTo>
                          <a:cubicBezTo>
                            <a:pt x="2219488" y="199195"/>
                            <a:pt x="2222922" y="196888"/>
                            <a:pt x="2225899" y="193911"/>
                          </a:cubicBezTo>
                          <a:cubicBezTo>
                            <a:pt x="2228876" y="190947"/>
                            <a:pt x="2231171" y="187512"/>
                            <a:pt x="2232781" y="183617"/>
                          </a:cubicBezTo>
                          <a:cubicBezTo>
                            <a:pt x="2234393" y="179723"/>
                            <a:pt x="2235198" y="175680"/>
                            <a:pt x="2235200" y="171450"/>
                          </a:cubicBezTo>
                          <a:lnTo>
                            <a:pt x="2235200" y="31750"/>
                          </a:lnTo>
                          <a:cubicBezTo>
                            <a:pt x="2235198" y="27546"/>
                            <a:pt x="2234393" y="23528"/>
                            <a:pt x="2232781" y="19633"/>
                          </a:cubicBezTo>
                          <a:cubicBezTo>
                            <a:pt x="2231171" y="15739"/>
                            <a:pt x="2228876" y="12304"/>
                            <a:pt x="2225899" y="9315"/>
                          </a:cubicBezTo>
                          <a:cubicBezTo>
                            <a:pt x="2222922" y="6338"/>
                            <a:pt x="2219488" y="4044"/>
                            <a:pt x="2215600" y="2431"/>
                          </a:cubicBezTo>
                          <a:cubicBezTo>
                            <a:pt x="2211709" y="807"/>
                            <a:pt x="2207660" y="13"/>
                            <a:pt x="2203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07"/>
                            <a:pt x="19598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7" y="15739"/>
                            <a:pt x="2416" y="19633"/>
                          </a:cubicBezTo>
                          <a:cubicBezTo>
                            <a:pt x="805" y="23528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9" behindDoc="1" locked="0" layoutInCell="1" allowOverlap="1">
            <wp:simplePos x="0" y="0"/>
            <wp:positionH relativeFrom="page">
              <wp:posOffset>2321833</wp:posOffset>
            </wp:positionH>
            <wp:positionV relativeFrom="line">
              <wp:posOffset>89793</wp:posOffset>
            </wp:positionV>
            <wp:extent cx="1686709" cy="162000"/>
            <wp:effectExtent l="0" t="0" r="0" b="0"/>
            <wp:wrapNone/>
            <wp:docPr id="545" name="Freeform 5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686709" cy="162000"/>
                    </a:xfrm>
                    <a:custGeom>
                      <a:rect l="l" t="t" r="r" b="b"/>
                      <a:pathLst>
                        <a:path w="2247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86"/>
                          </a:cubicBezTo>
                          <a:cubicBezTo>
                            <a:pt x="4833" y="197061"/>
                            <a:pt x="7586" y="201204"/>
                            <a:pt x="11159" y="204751"/>
                          </a:cubicBezTo>
                          <a:cubicBezTo>
                            <a:pt x="14732" y="208335"/>
                            <a:pt x="18851" y="211076"/>
                            <a:pt x="23519" y="212998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2209800" y="215900"/>
                          </a:lnTo>
                          <a:cubicBezTo>
                            <a:pt x="2214852" y="215900"/>
                            <a:pt x="2219712" y="214933"/>
                            <a:pt x="2224379" y="212998"/>
                          </a:cubicBezTo>
                          <a:cubicBezTo>
                            <a:pt x="2229046" y="211076"/>
                            <a:pt x="2233166" y="208335"/>
                            <a:pt x="2236740" y="204751"/>
                          </a:cubicBezTo>
                          <a:cubicBezTo>
                            <a:pt x="2240312" y="201204"/>
                            <a:pt x="2243066" y="197074"/>
                            <a:pt x="2244999" y="192398"/>
                          </a:cubicBezTo>
                          <a:cubicBezTo>
                            <a:pt x="2246932" y="187722"/>
                            <a:pt x="2247898" y="182861"/>
                            <a:pt x="2247900" y="177800"/>
                          </a:cubicBezTo>
                          <a:lnTo>
                            <a:pt x="2247900" y="38100"/>
                          </a:lnTo>
                          <a:cubicBezTo>
                            <a:pt x="2247898" y="33053"/>
                            <a:pt x="2246932" y="28203"/>
                            <a:pt x="2244999" y="23528"/>
                          </a:cubicBezTo>
                          <a:cubicBezTo>
                            <a:pt x="2243066" y="18864"/>
                            <a:pt x="2240312" y="14747"/>
                            <a:pt x="2236740" y="11175"/>
                          </a:cubicBezTo>
                          <a:cubicBezTo>
                            <a:pt x="2233166" y="7603"/>
                            <a:pt x="2229046" y="4862"/>
                            <a:pt x="2224379" y="2903"/>
                          </a:cubicBezTo>
                          <a:cubicBezTo>
                            <a:pt x="2219712" y="980"/>
                            <a:pt x="2214852" y="13"/>
                            <a:pt x="2209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2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5" behindDoc="1" locked="0" layoutInCell="1" allowOverlap="1">
            <wp:simplePos x="0" y="0"/>
            <wp:positionH relativeFrom="page">
              <wp:posOffset>4508837</wp:posOffset>
            </wp:positionH>
            <wp:positionV relativeFrom="line">
              <wp:posOffset>94558</wp:posOffset>
            </wp:positionV>
            <wp:extent cx="600355" cy="152470"/>
            <wp:effectExtent l="0" t="0" r="0" b="0"/>
            <wp:wrapNone/>
            <wp:docPr id="546" name="Freeform 5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5" cy="152470"/>
                    </a:xfrm>
                    <a:custGeom>
                      <a:rect l="l" t="t" r="r" b="b"/>
                      <a:pathLst>
                        <a:path w="8001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80"/>
                            <a:pt x="806" y="179723"/>
                            <a:pt x="2418" y="183617"/>
                          </a:cubicBezTo>
                          <a:cubicBezTo>
                            <a:pt x="4029" y="187512"/>
                            <a:pt x="6322" y="190947"/>
                            <a:pt x="9301" y="193911"/>
                          </a:cubicBezTo>
                          <a:cubicBezTo>
                            <a:pt x="12277" y="196888"/>
                            <a:pt x="15711" y="199195"/>
                            <a:pt x="19601" y="200807"/>
                          </a:cubicBezTo>
                          <a:cubicBezTo>
                            <a:pt x="23492" y="202407"/>
                            <a:pt x="27541" y="203200"/>
                            <a:pt x="31752" y="203200"/>
                          </a:cubicBezTo>
                          <a:lnTo>
                            <a:pt x="768352" y="203200"/>
                          </a:lnTo>
                          <a:cubicBezTo>
                            <a:pt x="772562" y="203200"/>
                            <a:pt x="776611" y="202407"/>
                            <a:pt x="780502" y="200807"/>
                          </a:cubicBezTo>
                          <a:cubicBezTo>
                            <a:pt x="784390" y="199195"/>
                            <a:pt x="787824" y="196888"/>
                            <a:pt x="790802" y="193911"/>
                          </a:cubicBezTo>
                          <a:cubicBezTo>
                            <a:pt x="793779" y="190947"/>
                            <a:pt x="796073" y="187512"/>
                            <a:pt x="797683" y="183617"/>
                          </a:cubicBezTo>
                          <a:cubicBezTo>
                            <a:pt x="799295" y="179723"/>
                            <a:pt x="800100" y="175680"/>
                            <a:pt x="800102" y="171450"/>
                          </a:cubicBezTo>
                          <a:lnTo>
                            <a:pt x="800102" y="31750"/>
                          </a:lnTo>
                          <a:cubicBezTo>
                            <a:pt x="800100" y="27546"/>
                            <a:pt x="799295" y="23528"/>
                            <a:pt x="797683" y="19633"/>
                          </a:cubicBezTo>
                          <a:cubicBezTo>
                            <a:pt x="796073" y="15739"/>
                            <a:pt x="793779" y="12304"/>
                            <a:pt x="790802" y="9315"/>
                          </a:cubicBezTo>
                          <a:cubicBezTo>
                            <a:pt x="787824" y="6338"/>
                            <a:pt x="784390" y="4044"/>
                            <a:pt x="780502" y="2431"/>
                          </a:cubicBezTo>
                          <a:cubicBezTo>
                            <a:pt x="776611" y="807"/>
                            <a:pt x="772562" y="13"/>
                            <a:pt x="7683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2" y="807"/>
                            <a:pt x="19601" y="2444"/>
                          </a:cubicBezTo>
                          <a:cubicBezTo>
                            <a:pt x="15711" y="4044"/>
                            <a:pt x="12277" y="6338"/>
                            <a:pt x="9301" y="9315"/>
                          </a:cubicBezTo>
                          <a:cubicBezTo>
                            <a:pt x="6322" y="12304"/>
                            <a:pt x="4029" y="15739"/>
                            <a:pt x="2418" y="19633"/>
                          </a:cubicBezTo>
                          <a:cubicBezTo>
                            <a:pt x="806" y="23528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4" behindDoc="1" locked="0" layoutInCell="1" allowOverlap="1">
            <wp:simplePos x="0" y="0"/>
            <wp:positionH relativeFrom="page">
              <wp:posOffset>4504072</wp:posOffset>
            </wp:positionH>
            <wp:positionV relativeFrom="line">
              <wp:posOffset>89793</wp:posOffset>
            </wp:positionV>
            <wp:extent cx="609885" cy="162000"/>
            <wp:effectExtent l="0" t="0" r="0" b="0"/>
            <wp:wrapNone/>
            <wp:docPr id="547" name="Freeform 5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5" cy="162000"/>
                    </a:xfrm>
                    <a:custGeom>
                      <a:rect l="l" t="t" r="r" b="b"/>
                      <a:pathLst>
                        <a:path w="8128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86"/>
                          </a:cubicBezTo>
                          <a:cubicBezTo>
                            <a:pt x="4835" y="197061"/>
                            <a:pt x="7589" y="201204"/>
                            <a:pt x="11161" y="204751"/>
                          </a:cubicBezTo>
                          <a:cubicBezTo>
                            <a:pt x="14732" y="208335"/>
                            <a:pt x="18852" y="211076"/>
                            <a:pt x="23521" y="212998"/>
                          </a:cubicBezTo>
                          <a:cubicBezTo>
                            <a:pt x="28189" y="214933"/>
                            <a:pt x="33048" y="215900"/>
                            <a:pt x="38102" y="215900"/>
                          </a:cubicBezTo>
                          <a:lnTo>
                            <a:pt x="774702" y="215900"/>
                          </a:lnTo>
                          <a:cubicBezTo>
                            <a:pt x="779754" y="215900"/>
                            <a:pt x="784614" y="214933"/>
                            <a:pt x="789281" y="212998"/>
                          </a:cubicBezTo>
                          <a:cubicBezTo>
                            <a:pt x="793948" y="211076"/>
                            <a:pt x="798068" y="208335"/>
                            <a:pt x="801642" y="204751"/>
                          </a:cubicBezTo>
                          <a:cubicBezTo>
                            <a:pt x="805214" y="201204"/>
                            <a:pt x="807967" y="197074"/>
                            <a:pt x="809901" y="192398"/>
                          </a:cubicBezTo>
                          <a:cubicBezTo>
                            <a:pt x="811834" y="187722"/>
                            <a:pt x="812800" y="182861"/>
                            <a:pt x="812802" y="177800"/>
                          </a:cubicBezTo>
                          <a:lnTo>
                            <a:pt x="812802" y="38100"/>
                          </a:lnTo>
                          <a:cubicBezTo>
                            <a:pt x="812800" y="33053"/>
                            <a:pt x="811834" y="28203"/>
                            <a:pt x="809901" y="23528"/>
                          </a:cubicBezTo>
                          <a:cubicBezTo>
                            <a:pt x="807967" y="18864"/>
                            <a:pt x="805214" y="14747"/>
                            <a:pt x="801642" y="11175"/>
                          </a:cubicBezTo>
                          <a:cubicBezTo>
                            <a:pt x="798068" y="7603"/>
                            <a:pt x="793948" y="4862"/>
                            <a:pt x="789281" y="2903"/>
                          </a:cubicBezTo>
                          <a:cubicBezTo>
                            <a:pt x="784614" y="980"/>
                            <a:pt x="779754" y="13"/>
                            <a:pt x="7747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03"/>
                          </a:cubicBezTo>
                          <a:cubicBezTo>
                            <a:pt x="18852" y="4862"/>
                            <a:pt x="14732" y="7603"/>
                            <a:pt x="11161" y="11175"/>
                          </a:cubicBezTo>
                          <a:cubicBezTo>
                            <a:pt x="7589" y="14747"/>
                            <a:pt x="4835" y="18864"/>
                            <a:pt x="2901" y="23528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来列举可能引发的异常即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IllegalAccessExceptio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；其次，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main(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)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方法必须定义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465" w:lineRule="exact"/>
        <w:ind w:left="990" w:right="1023" w:firstLine="165"/>
      </w:pPr>
      <w:r>
        <w:drawing>
          <wp:anchor simplePos="0" relativeHeight="251658354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135198</wp:posOffset>
            </wp:positionV>
            <wp:extent cx="800472" cy="152470"/>
            <wp:effectExtent l="0" t="0" r="0" b="0"/>
            <wp:wrapNone/>
            <wp:docPr id="548" name="Freeform 5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499"/>
                            <a:pt x="6322" y="190935"/>
                            <a:pt x="9298" y="193911"/>
                          </a:cubicBezTo>
                          <a:cubicBezTo>
                            <a:pt x="12275" y="196900"/>
                            <a:pt x="15709" y="199207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60" y="203200"/>
                            <a:pt x="1043310" y="202394"/>
                            <a:pt x="1047200" y="200794"/>
                          </a:cubicBezTo>
                          <a:cubicBezTo>
                            <a:pt x="1051090" y="199207"/>
                            <a:pt x="1054524" y="196900"/>
                            <a:pt x="1057501" y="193911"/>
                          </a:cubicBezTo>
                          <a:cubicBezTo>
                            <a:pt x="1060477" y="190935"/>
                            <a:pt x="1062771" y="187499"/>
                            <a:pt x="1064383" y="183617"/>
                          </a:cubicBezTo>
                          <a:cubicBezTo>
                            <a:pt x="1065993" y="179723"/>
                            <a:pt x="1066800" y="175680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800" y="27546"/>
                            <a:pt x="1065993" y="23515"/>
                            <a:pt x="1064383" y="19609"/>
                          </a:cubicBezTo>
                          <a:cubicBezTo>
                            <a:pt x="1062771" y="15727"/>
                            <a:pt x="1060477" y="12291"/>
                            <a:pt x="1057501" y="9315"/>
                          </a:cubicBezTo>
                          <a:cubicBezTo>
                            <a:pt x="1054524" y="6338"/>
                            <a:pt x="1051090" y="4044"/>
                            <a:pt x="1047200" y="2431"/>
                          </a:cubicBezTo>
                          <a:cubicBezTo>
                            <a:pt x="1043310" y="807"/>
                            <a:pt x="1039260" y="13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130434</wp:posOffset>
            </wp:positionV>
            <wp:extent cx="810001" cy="162000"/>
            <wp:effectExtent l="0" t="0" r="0" b="0"/>
            <wp:wrapNone/>
            <wp:docPr id="549" name="Freeform 5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98"/>
                          </a:cubicBezTo>
                          <a:cubicBezTo>
                            <a:pt x="4833" y="197061"/>
                            <a:pt x="7586" y="201191"/>
                            <a:pt x="11159" y="204751"/>
                          </a:cubicBezTo>
                          <a:cubicBezTo>
                            <a:pt x="14731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3"/>
                            <a:pt x="1055979" y="213011"/>
                          </a:cubicBezTo>
                          <a:cubicBezTo>
                            <a:pt x="1060648" y="211076"/>
                            <a:pt x="1064767" y="208323"/>
                            <a:pt x="1068340" y="204751"/>
                          </a:cubicBezTo>
                          <a:cubicBezTo>
                            <a:pt x="1071913" y="201191"/>
                            <a:pt x="1074666" y="197061"/>
                            <a:pt x="1076599" y="192398"/>
                          </a:cubicBezTo>
                          <a:cubicBezTo>
                            <a:pt x="1078533" y="187722"/>
                            <a:pt x="1079500" y="182861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500" y="33053"/>
                            <a:pt x="1078533" y="28203"/>
                            <a:pt x="1076599" y="23540"/>
                          </a:cubicBezTo>
                          <a:cubicBezTo>
                            <a:pt x="1074666" y="18864"/>
                            <a:pt x="1071913" y="14747"/>
                            <a:pt x="1068340" y="11187"/>
                          </a:cubicBezTo>
                          <a:cubicBezTo>
                            <a:pt x="1064767" y="7603"/>
                            <a:pt x="1060648" y="4862"/>
                            <a:pt x="1055979" y="2903"/>
                          </a:cubicBezTo>
                          <a:cubicBezTo>
                            <a:pt x="1051312" y="968"/>
                            <a:pt x="1046452" y="0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7" y="0"/>
                            <a:pt x="28187" y="968"/>
                            <a:pt x="23519" y="2903"/>
                          </a:cubicBezTo>
                          <a:cubicBezTo>
                            <a:pt x="18851" y="4862"/>
                            <a:pt x="14731" y="7603"/>
                            <a:pt x="11159" y="11187"/>
                          </a:cubicBezTo>
                          <a:cubicBezTo>
                            <a:pt x="7586" y="14747"/>
                            <a:pt x="4833" y="18864"/>
                            <a:pt x="2900" y="23540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try/catc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语句来捕获该异常。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正确例子如下：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36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-339244</wp:posOffset>
            </wp:positionV>
            <wp:extent cx="5641423" cy="2258475"/>
            <wp:effectExtent l="0" t="0" r="0" b="0"/>
            <wp:wrapNone/>
            <wp:docPr id="550" name="Freeform 5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258475"/>
                    </a:xfrm>
                    <a:custGeom>
                      <a:rect l="l" t="t" r="r" b="b"/>
                      <a:pathLst>
                        <a:path w="7518400" h="3009900">
                          <a:moveTo>
                            <a:pt x="0" y="31750"/>
                          </a:moveTo>
                          <a:lnTo>
                            <a:pt x="0" y="2978150"/>
                          </a:lnTo>
                          <a:cubicBezTo>
                            <a:pt x="0" y="2982380"/>
                            <a:pt x="805" y="2986423"/>
                            <a:pt x="2416" y="2990317"/>
                          </a:cubicBezTo>
                          <a:cubicBezTo>
                            <a:pt x="4028" y="2994212"/>
                            <a:pt x="6322" y="2997647"/>
                            <a:pt x="9298" y="3000611"/>
                          </a:cubicBezTo>
                          <a:cubicBezTo>
                            <a:pt x="12275" y="3003588"/>
                            <a:pt x="15709" y="3005895"/>
                            <a:pt x="19599" y="3007494"/>
                          </a:cubicBezTo>
                          <a:cubicBezTo>
                            <a:pt x="23489" y="3009094"/>
                            <a:pt x="27539" y="3009900"/>
                            <a:pt x="31750" y="3009900"/>
                          </a:cubicBezTo>
                          <a:lnTo>
                            <a:pt x="7486650" y="3009900"/>
                          </a:lnTo>
                          <a:cubicBezTo>
                            <a:pt x="7490859" y="3009900"/>
                            <a:pt x="7494909" y="3009094"/>
                            <a:pt x="7498798" y="3007494"/>
                          </a:cubicBezTo>
                          <a:cubicBezTo>
                            <a:pt x="7502690" y="3005895"/>
                            <a:pt x="7506123" y="3003588"/>
                            <a:pt x="7509099" y="3000611"/>
                          </a:cubicBezTo>
                          <a:cubicBezTo>
                            <a:pt x="7512076" y="2997647"/>
                            <a:pt x="7514370" y="2994212"/>
                            <a:pt x="7515981" y="2990317"/>
                          </a:cubicBezTo>
                          <a:cubicBezTo>
                            <a:pt x="7517593" y="2986423"/>
                            <a:pt x="7518400" y="2982380"/>
                            <a:pt x="7518400" y="29781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-339244</wp:posOffset>
            </wp:positionV>
            <wp:extent cx="5641423" cy="2258475"/>
            <wp:effectExtent l="0" t="0" r="0" b="0"/>
            <wp:wrapNone/>
            <wp:docPr id="551" name="Freeform 5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2258475"/>
                    </a:xfrm>
                    <a:custGeom>
                      <a:rect l="l" t="t" r="r" b="b"/>
                      <a:pathLst>
                        <a:path w="7518400" h="3009900">
                          <a:moveTo>
                            <a:pt x="0" y="31750"/>
                          </a:moveTo>
                          <a:lnTo>
                            <a:pt x="0" y="2978150"/>
                          </a:lnTo>
                          <a:cubicBezTo>
                            <a:pt x="0" y="2982380"/>
                            <a:pt x="805" y="2986423"/>
                            <a:pt x="2416" y="2990317"/>
                          </a:cubicBezTo>
                          <a:cubicBezTo>
                            <a:pt x="4028" y="2994212"/>
                            <a:pt x="6322" y="2997647"/>
                            <a:pt x="9298" y="3000611"/>
                          </a:cubicBezTo>
                          <a:cubicBezTo>
                            <a:pt x="12275" y="3003588"/>
                            <a:pt x="15709" y="3005895"/>
                            <a:pt x="19599" y="3007494"/>
                          </a:cubicBezTo>
                          <a:cubicBezTo>
                            <a:pt x="23489" y="3009094"/>
                            <a:pt x="27539" y="3009900"/>
                            <a:pt x="31750" y="3009900"/>
                          </a:cubicBezTo>
                          <a:lnTo>
                            <a:pt x="7486650" y="3009900"/>
                          </a:lnTo>
                          <a:cubicBezTo>
                            <a:pt x="7490859" y="3009900"/>
                            <a:pt x="7494909" y="3009094"/>
                            <a:pt x="7498798" y="3007494"/>
                          </a:cubicBezTo>
                          <a:cubicBezTo>
                            <a:pt x="7502690" y="3005895"/>
                            <a:pt x="7506123" y="3003588"/>
                            <a:pt x="7509099" y="3000611"/>
                          </a:cubicBezTo>
                          <a:cubicBezTo>
                            <a:pt x="7512076" y="2997647"/>
                            <a:pt x="7514370" y="2994212"/>
                            <a:pt x="7515981" y="2990317"/>
                          </a:cubicBezTo>
                          <a:cubicBezTo>
                            <a:pt x="7517593" y="2986423"/>
                            <a:pt x="7518400" y="2982380"/>
                            <a:pt x="7518400" y="29781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38"/>
                            <a:pt x="7502690" y="4044"/>
                            <a:pt x="7498798" y="2431"/>
                          </a:cubicBezTo>
                          <a:cubicBezTo>
                            <a:pt x="7494909" y="807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-328120</wp:posOffset>
            </wp:positionV>
            <wp:extent cx="368459" cy="2260252"/>
            <wp:effectExtent l="0" t="0" r="0" b="0"/>
            <wp:wrapNone/>
            <wp:docPr id="552" name="Picture 55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>
                      <a:picLocks noChangeAspect="0" noChangeArrowheads="1"/>
                    </pic:cNvPicPr>
                  </pic:nvPicPr>
                  <pic:blipFill>
                    <a:blip r:embed="rId5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260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775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-315421</wp:posOffset>
            </wp:positionV>
            <wp:extent cx="5593776" cy="2229887"/>
            <wp:effectExtent l="0" t="0" r="0" b="0"/>
            <wp:wrapNone/>
            <wp:docPr id="553" name="Freeform 5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229887"/>
                    </a:xfrm>
                    <a:custGeom>
                      <a:rect l="l" t="t" r="r" b="b"/>
                      <a:pathLst>
                        <a:path w="7454900" h="2971800">
                          <a:moveTo>
                            <a:pt x="0" y="2971800"/>
                          </a:moveTo>
                          <a:lnTo>
                            <a:pt x="7454900" y="2971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971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-315421</wp:posOffset>
            </wp:positionV>
            <wp:extent cx="5593776" cy="2229887"/>
            <wp:effectExtent l="0" t="0" r="0" b="0"/>
            <wp:wrapNone/>
            <wp:docPr id="554" name="Freeform 5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2229887"/>
                    </a:xfrm>
                    <a:custGeom>
                      <a:rect l="l" t="t" r="r" b="b"/>
                      <a:pathLst>
                        <a:path w="7454900" h="2971800">
                          <a:moveTo>
                            <a:pt x="0" y="2971800"/>
                          </a:moveTo>
                          <a:lnTo>
                            <a:pt x="7454900" y="29718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29718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TestThrows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throw1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IllegalAccessException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"Inside throw1 .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IllegalAccessException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"demo"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throw1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IllegalAccessException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"Caught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5963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1155" w:right="0" w:firstLine="0"/>
      </w:pPr>
      <w:r>
        <w:drawing>
          <wp:anchor simplePos="0" relativeHeight="251658370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21534</wp:posOffset>
            </wp:positionV>
            <wp:extent cx="600354" cy="152470"/>
            <wp:effectExtent l="0" t="0" r="0" b="0"/>
            <wp:wrapNone/>
            <wp:docPr id="555" name="Freeform 5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4" cy="152470"/>
                    </a:xfrm>
                    <a:custGeom>
                      <a:rect l="l" t="t" r="r" b="b"/>
                      <a:pathLst>
                        <a:path w="800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92"/>
                            <a:pt x="805" y="179735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900"/>
                            <a:pt x="15709" y="199207"/>
                            <a:pt x="19599" y="200807"/>
                          </a:cubicBezTo>
                          <a:cubicBezTo>
                            <a:pt x="23489" y="202407"/>
                            <a:pt x="27539" y="203200"/>
                            <a:pt x="31750" y="203200"/>
                          </a:cubicBezTo>
                          <a:lnTo>
                            <a:pt x="768350" y="203200"/>
                          </a:lnTo>
                          <a:cubicBezTo>
                            <a:pt x="772560" y="203200"/>
                            <a:pt x="776610" y="202407"/>
                            <a:pt x="780500" y="200807"/>
                          </a:cubicBezTo>
                          <a:cubicBezTo>
                            <a:pt x="784390" y="199207"/>
                            <a:pt x="787822" y="196900"/>
                            <a:pt x="790801" y="193911"/>
                          </a:cubicBezTo>
                          <a:cubicBezTo>
                            <a:pt x="793777" y="190947"/>
                            <a:pt x="796071" y="187512"/>
                            <a:pt x="797683" y="183617"/>
                          </a:cubicBezTo>
                          <a:cubicBezTo>
                            <a:pt x="799293" y="179735"/>
                            <a:pt x="800100" y="175692"/>
                            <a:pt x="800100" y="171450"/>
                          </a:cubicBezTo>
                          <a:lnTo>
                            <a:pt x="800100" y="31750"/>
                          </a:lnTo>
                          <a:cubicBezTo>
                            <a:pt x="800100" y="27546"/>
                            <a:pt x="799293" y="23503"/>
                            <a:pt x="797683" y="19609"/>
                          </a:cubicBezTo>
                          <a:cubicBezTo>
                            <a:pt x="796071" y="15727"/>
                            <a:pt x="793777" y="12291"/>
                            <a:pt x="790801" y="9302"/>
                          </a:cubicBezTo>
                          <a:cubicBezTo>
                            <a:pt x="787822" y="6338"/>
                            <a:pt x="784390" y="4044"/>
                            <a:pt x="780500" y="2444"/>
                          </a:cubicBezTo>
                          <a:cubicBezTo>
                            <a:pt x="776610" y="807"/>
                            <a:pt x="772560" y="13"/>
                            <a:pt x="7683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9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16769</wp:posOffset>
            </wp:positionV>
            <wp:extent cx="609883" cy="162000"/>
            <wp:effectExtent l="0" t="0" r="0" b="0"/>
            <wp:wrapNone/>
            <wp:docPr id="556" name="Freeform 5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3" cy="162000"/>
                    </a:xfrm>
                    <a:custGeom>
                      <a:rect l="l" t="t" r="r" b="b"/>
                      <a:pathLst>
                        <a:path w="812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73"/>
                            <a:pt x="966" y="187735"/>
                            <a:pt x="2900" y="192398"/>
                          </a:cubicBezTo>
                          <a:cubicBezTo>
                            <a:pt x="4833" y="197074"/>
                            <a:pt x="7586" y="201204"/>
                            <a:pt x="11159" y="204751"/>
                          </a:cubicBezTo>
                          <a:cubicBezTo>
                            <a:pt x="14731" y="208335"/>
                            <a:pt x="18851" y="211088"/>
                            <a:pt x="23519" y="213023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774700" y="215900"/>
                          </a:lnTo>
                          <a:cubicBezTo>
                            <a:pt x="779752" y="215900"/>
                            <a:pt x="784612" y="214946"/>
                            <a:pt x="789279" y="213023"/>
                          </a:cubicBezTo>
                          <a:cubicBezTo>
                            <a:pt x="793948" y="211088"/>
                            <a:pt x="798067" y="208335"/>
                            <a:pt x="801640" y="204751"/>
                          </a:cubicBezTo>
                          <a:cubicBezTo>
                            <a:pt x="805213" y="201204"/>
                            <a:pt x="807966" y="197074"/>
                            <a:pt x="809899" y="192398"/>
                          </a:cubicBezTo>
                          <a:cubicBezTo>
                            <a:pt x="811833" y="187735"/>
                            <a:pt x="812800" y="182873"/>
                            <a:pt x="812800" y="177800"/>
                          </a:cubicBezTo>
                          <a:lnTo>
                            <a:pt x="812800" y="38100"/>
                          </a:lnTo>
                          <a:cubicBezTo>
                            <a:pt x="812800" y="33053"/>
                            <a:pt x="811833" y="28191"/>
                            <a:pt x="809899" y="23540"/>
                          </a:cubicBezTo>
                          <a:cubicBezTo>
                            <a:pt x="807966" y="18864"/>
                            <a:pt x="805213" y="14747"/>
                            <a:pt x="801640" y="11175"/>
                          </a:cubicBezTo>
                          <a:cubicBezTo>
                            <a:pt x="798067" y="7603"/>
                            <a:pt x="793948" y="4875"/>
                            <a:pt x="789279" y="2903"/>
                          </a:cubicBezTo>
                          <a:cubicBezTo>
                            <a:pt x="784612" y="993"/>
                            <a:pt x="779752" y="13"/>
                            <a:pt x="7747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93"/>
                            <a:pt x="23519" y="2903"/>
                          </a:cubicBezTo>
                          <a:cubicBezTo>
                            <a:pt x="18851" y="4875"/>
                            <a:pt x="14731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900" y="23540"/>
                          </a:cubicBezTo>
                          <a:cubicBezTo>
                            <a:pt x="966" y="28191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抛出异常的规则：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475"/>
          <w:tab w:val="left" w:pos="6401"/>
          <w:tab w:val="left" w:pos="7455"/>
        </w:tabs>
        <w:spacing w:before="220" w:after="0" w:line="257" w:lineRule="exact"/>
        <w:ind w:left="1360" w:right="1105" w:firstLine="0"/>
        <w:jc w:val="right"/>
      </w:pPr>
      <w:r>
        <w:drawing>
          <wp:anchor simplePos="0" relativeHeight="251658381" behindDoc="1" locked="0" layoutInCell="1" allowOverlap="1">
            <wp:simplePos x="0" y="0"/>
            <wp:positionH relativeFrom="page">
              <wp:posOffset>2488598</wp:posOffset>
            </wp:positionH>
            <wp:positionV relativeFrom="line">
              <wp:posOffset>165680</wp:posOffset>
            </wp:positionV>
            <wp:extent cx="1477061" cy="152470"/>
            <wp:effectExtent l="0" t="0" r="0" b="0"/>
            <wp:wrapNone/>
            <wp:docPr id="557" name="Freeform 5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77061" cy="152470"/>
                    </a:xfrm>
                    <a:custGeom>
                      <a:rect l="l" t="t" r="r" b="b"/>
                      <a:pathLst>
                        <a:path w="1968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7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1936750" y="203200"/>
                          </a:lnTo>
                          <a:cubicBezTo>
                            <a:pt x="1940960" y="203200"/>
                            <a:pt x="1945009" y="202394"/>
                            <a:pt x="1948898" y="200794"/>
                          </a:cubicBezTo>
                          <a:cubicBezTo>
                            <a:pt x="1952788" y="199195"/>
                            <a:pt x="1956222" y="196888"/>
                            <a:pt x="1959199" y="193911"/>
                          </a:cubicBezTo>
                          <a:cubicBezTo>
                            <a:pt x="1962176" y="190947"/>
                            <a:pt x="1964471" y="187512"/>
                            <a:pt x="1966083" y="183617"/>
                          </a:cubicBezTo>
                          <a:cubicBezTo>
                            <a:pt x="1967693" y="179723"/>
                            <a:pt x="1968498" y="175680"/>
                            <a:pt x="1968500" y="171450"/>
                          </a:cubicBezTo>
                          <a:lnTo>
                            <a:pt x="1968500" y="31750"/>
                          </a:lnTo>
                          <a:cubicBezTo>
                            <a:pt x="1968498" y="27546"/>
                            <a:pt x="1967693" y="23515"/>
                            <a:pt x="1966083" y="19609"/>
                          </a:cubicBezTo>
                          <a:cubicBezTo>
                            <a:pt x="1964471" y="15714"/>
                            <a:pt x="1962176" y="12279"/>
                            <a:pt x="1959199" y="9302"/>
                          </a:cubicBezTo>
                          <a:cubicBezTo>
                            <a:pt x="1956222" y="6338"/>
                            <a:pt x="1952788" y="4044"/>
                            <a:pt x="1948898" y="2431"/>
                          </a:cubicBezTo>
                          <a:cubicBezTo>
                            <a:pt x="1945009" y="794"/>
                            <a:pt x="1940960" y="0"/>
                            <a:pt x="19367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8" y="794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79"/>
                            <a:pt x="4027" y="15714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80" behindDoc="1" locked="0" layoutInCell="1" allowOverlap="1">
            <wp:simplePos x="0" y="0"/>
            <wp:positionH relativeFrom="page">
              <wp:posOffset>2483833</wp:posOffset>
            </wp:positionH>
            <wp:positionV relativeFrom="line">
              <wp:posOffset>160915</wp:posOffset>
            </wp:positionV>
            <wp:extent cx="1486591" cy="162000"/>
            <wp:effectExtent l="0" t="0" r="0" b="0"/>
            <wp:wrapNone/>
            <wp:docPr id="558" name="Freeform 5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486591" cy="162000"/>
                    </a:xfrm>
                    <a:custGeom>
                      <a:rect l="l" t="t" r="r" b="b"/>
                      <a:pathLst>
                        <a:path w="19812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74"/>
                            <a:pt x="7586" y="201204"/>
                            <a:pt x="11159" y="204751"/>
                          </a:cubicBezTo>
                          <a:cubicBezTo>
                            <a:pt x="14732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1943100" y="215900"/>
                          </a:lnTo>
                          <a:cubicBezTo>
                            <a:pt x="1948152" y="215900"/>
                            <a:pt x="1953012" y="214933"/>
                            <a:pt x="1957679" y="213011"/>
                          </a:cubicBezTo>
                          <a:cubicBezTo>
                            <a:pt x="1962348" y="211076"/>
                            <a:pt x="1966466" y="208323"/>
                            <a:pt x="1970040" y="204751"/>
                          </a:cubicBezTo>
                          <a:cubicBezTo>
                            <a:pt x="1973612" y="201204"/>
                            <a:pt x="1976366" y="197074"/>
                            <a:pt x="1978299" y="192398"/>
                          </a:cubicBezTo>
                          <a:cubicBezTo>
                            <a:pt x="1980232" y="187722"/>
                            <a:pt x="1981198" y="182861"/>
                            <a:pt x="1981200" y="177800"/>
                          </a:cubicBezTo>
                          <a:lnTo>
                            <a:pt x="1981200" y="38100"/>
                          </a:lnTo>
                          <a:cubicBezTo>
                            <a:pt x="1981198" y="33053"/>
                            <a:pt x="1980232" y="28203"/>
                            <a:pt x="1978299" y="23528"/>
                          </a:cubicBezTo>
                          <a:cubicBezTo>
                            <a:pt x="1976366" y="18864"/>
                            <a:pt x="1973612" y="14747"/>
                            <a:pt x="1970040" y="11175"/>
                          </a:cubicBezTo>
                          <a:cubicBezTo>
                            <a:pt x="1966466" y="7591"/>
                            <a:pt x="1962346" y="4850"/>
                            <a:pt x="1957679" y="2903"/>
                          </a:cubicBezTo>
                          <a:cubicBezTo>
                            <a:pt x="1953012" y="980"/>
                            <a:pt x="1948152" y="13"/>
                            <a:pt x="19431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50"/>
                            <a:pt x="14732" y="7591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3" behindDoc="1" locked="0" layoutInCell="1" allowOverlap="1">
            <wp:simplePos x="0" y="0"/>
            <wp:positionH relativeFrom="page">
              <wp:posOffset>4346837</wp:posOffset>
            </wp:positionH>
            <wp:positionV relativeFrom="line">
              <wp:posOffset>165680</wp:posOffset>
            </wp:positionV>
            <wp:extent cx="533649" cy="152470"/>
            <wp:effectExtent l="0" t="0" r="0" b="0"/>
            <wp:wrapNone/>
            <wp:docPr id="559" name="Freeform 5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9" cy="152470"/>
                    </a:xfrm>
                    <a:custGeom>
                      <a:rect l="l" t="t" r="r" b="b"/>
                      <a:pathLst>
                        <a:path w="7112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80"/>
                            <a:pt x="806" y="179723"/>
                            <a:pt x="2417" y="183617"/>
                          </a:cubicBezTo>
                          <a:cubicBezTo>
                            <a:pt x="4029" y="187512"/>
                            <a:pt x="6322" y="190947"/>
                            <a:pt x="9301" y="193911"/>
                          </a:cubicBezTo>
                          <a:cubicBezTo>
                            <a:pt x="12277" y="196888"/>
                            <a:pt x="15710" y="199195"/>
                            <a:pt x="19600" y="200794"/>
                          </a:cubicBezTo>
                          <a:cubicBezTo>
                            <a:pt x="23490" y="202394"/>
                            <a:pt x="27540" y="203200"/>
                            <a:pt x="31752" y="203200"/>
                          </a:cubicBezTo>
                          <a:lnTo>
                            <a:pt x="679452" y="203200"/>
                          </a:lnTo>
                          <a:cubicBezTo>
                            <a:pt x="683662" y="203200"/>
                            <a:pt x="687711" y="202394"/>
                            <a:pt x="691600" y="200794"/>
                          </a:cubicBezTo>
                          <a:cubicBezTo>
                            <a:pt x="695490" y="199195"/>
                            <a:pt x="698924" y="196888"/>
                            <a:pt x="701901" y="193911"/>
                          </a:cubicBezTo>
                          <a:cubicBezTo>
                            <a:pt x="704878" y="190947"/>
                            <a:pt x="707173" y="187512"/>
                            <a:pt x="708783" y="183617"/>
                          </a:cubicBezTo>
                          <a:cubicBezTo>
                            <a:pt x="710395" y="179723"/>
                            <a:pt x="711200" y="175680"/>
                            <a:pt x="711202" y="171450"/>
                          </a:cubicBezTo>
                          <a:lnTo>
                            <a:pt x="711202" y="31750"/>
                          </a:lnTo>
                          <a:cubicBezTo>
                            <a:pt x="711200" y="27546"/>
                            <a:pt x="710395" y="23515"/>
                            <a:pt x="708783" y="19609"/>
                          </a:cubicBezTo>
                          <a:cubicBezTo>
                            <a:pt x="707172" y="15714"/>
                            <a:pt x="704878" y="12279"/>
                            <a:pt x="701901" y="9302"/>
                          </a:cubicBezTo>
                          <a:cubicBezTo>
                            <a:pt x="698924" y="6338"/>
                            <a:pt x="695490" y="4044"/>
                            <a:pt x="691600" y="2431"/>
                          </a:cubicBezTo>
                          <a:cubicBezTo>
                            <a:pt x="687711" y="794"/>
                            <a:pt x="683662" y="0"/>
                            <a:pt x="679452" y="0"/>
                          </a:cubicBezTo>
                          <a:lnTo>
                            <a:pt x="31752" y="0"/>
                          </a:lnTo>
                          <a:cubicBezTo>
                            <a:pt x="27540" y="0"/>
                            <a:pt x="23490" y="794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02"/>
                          </a:cubicBezTo>
                          <a:cubicBezTo>
                            <a:pt x="6322" y="12279"/>
                            <a:pt x="4029" y="15714"/>
                            <a:pt x="2417" y="19609"/>
                          </a:cubicBezTo>
                          <a:cubicBezTo>
                            <a:pt x="806" y="23515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2" behindDoc="1" locked="0" layoutInCell="1" allowOverlap="1">
            <wp:simplePos x="0" y="0"/>
            <wp:positionH relativeFrom="page">
              <wp:posOffset>4342072</wp:posOffset>
            </wp:positionH>
            <wp:positionV relativeFrom="line">
              <wp:posOffset>160915</wp:posOffset>
            </wp:positionV>
            <wp:extent cx="543179" cy="162000"/>
            <wp:effectExtent l="0" t="0" r="0" b="0"/>
            <wp:wrapNone/>
            <wp:docPr id="560" name="Freeform 5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9" cy="162000"/>
                    </a:xfrm>
                    <a:custGeom>
                      <a:rect l="l" t="t" r="r" b="b"/>
                      <a:pathLst>
                        <a:path w="7239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74"/>
                            <a:pt x="7587" y="201204"/>
                            <a:pt x="11161" y="204751"/>
                          </a:cubicBezTo>
                          <a:cubicBezTo>
                            <a:pt x="14732" y="208323"/>
                            <a:pt x="18853" y="211076"/>
                            <a:pt x="23521" y="213011"/>
                          </a:cubicBezTo>
                          <a:cubicBezTo>
                            <a:pt x="28189" y="214933"/>
                            <a:pt x="33048" y="215900"/>
                            <a:pt x="38102" y="215900"/>
                          </a:cubicBezTo>
                          <a:lnTo>
                            <a:pt x="685802" y="215900"/>
                          </a:lnTo>
                          <a:cubicBezTo>
                            <a:pt x="690854" y="215900"/>
                            <a:pt x="695714" y="214933"/>
                            <a:pt x="700381" y="213011"/>
                          </a:cubicBezTo>
                          <a:cubicBezTo>
                            <a:pt x="705048" y="211076"/>
                            <a:pt x="709168" y="208323"/>
                            <a:pt x="712742" y="204751"/>
                          </a:cubicBezTo>
                          <a:cubicBezTo>
                            <a:pt x="716314" y="201204"/>
                            <a:pt x="719068" y="197074"/>
                            <a:pt x="721001" y="192398"/>
                          </a:cubicBezTo>
                          <a:cubicBezTo>
                            <a:pt x="722934" y="187722"/>
                            <a:pt x="723900" y="182861"/>
                            <a:pt x="723902" y="177800"/>
                          </a:cubicBezTo>
                          <a:lnTo>
                            <a:pt x="723902" y="38100"/>
                          </a:lnTo>
                          <a:cubicBezTo>
                            <a:pt x="723900" y="33053"/>
                            <a:pt x="722934" y="28203"/>
                            <a:pt x="721001" y="23528"/>
                          </a:cubicBezTo>
                          <a:cubicBezTo>
                            <a:pt x="719068" y="18864"/>
                            <a:pt x="716314" y="14747"/>
                            <a:pt x="712742" y="11175"/>
                          </a:cubicBezTo>
                          <a:cubicBezTo>
                            <a:pt x="709168" y="7591"/>
                            <a:pt x="705048" y="4850"/>
                            <a:pt x="700381" y="2903"/>
                          </a:cubicBezTo>
                          <a:cubicBezTo>
                            <a:pt x="695714" y="980"/>
                            <a:pt x="690854" y="13"/>
                            <a:pt x="6858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03"/>
                          </a:cubicBezTo>
                          <a:cubicBezTo>
                            <a:pt x="18853" y="4850"/>
                            <a:pt x="14732" y="7591"/>
                            <a:pt x="11161" y="11175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1" behindDoc="1" locked="0" layoutInCell="1" allowOverlap="1">
            <wp:simplePos x="0" y="0"/>
            <wp:positionH relativeFrom="page">
              <wp:posOffset>5013897</wp:posOffset>
            </wp:positionH>
            <wp:positionV relativeFrom="line">
              <wp:posOffset>165680</wp:posOffset>
            </wp:positionV>
            <wp:extent cx="1276945" cy="152470"/>
            <wp:effectExtent l="0" t="0" r="0" b="0"/>
            <wp:wrapNone/>
            <wp:docPr id="561" name="Freeform 5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76945" cy="152470"/>
                    </a:xfrm>
                    <a:custGeom>
                      <a:rect l="l" t="t" r="r" b="b"/>
                      <a:pathLst>
                        <a:path w="17018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80"/>
                            <a:pt x="806" y="179723"/>
                            <a:pt x="2417" y="183617"/>
                          </a:cubicBezTo>
                          <a:cubicBezTo>
                            <a:pt x="4029" y="187512"/>
                            <a:pt x="6322" y="190947"/>
                            <a:pt x="9301" y="193911"/>
                          </a:cubicBezTo>
                          <a:cubicBezTo>
                            <a:pt x="12277" y="196888"/>
                            <a:pt x="15710" y="199195"/>
                            <a:pt x="19600" y="200794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1670052" y="203200"/>
                          </a:lnTo>
                          <a:cubicBezTo>
                            <a:pt x="1674261" y="203200"/>
                            <a:pt x="1678311" y="202394"/>
                            <a:pt x="1682200" y="200794"/>
                          </a:cubicBezTo>
                          <a:cubicBezTo>
                            <a:pt x="1686089" y="199195"/>
                            <a:pt x="1689523" y="196888"/>
                            <a:pt x="1692501" y="193911"/>
                          </a:cubicBezTo>
                          <a:cubicBezTo>
                            <a:pt x="1695478" y="190947"/>
                            <a:pt x="1697772" y="187512"/>
                            <a:pt x="1699383" y="183617"/>
                          </a:cubicBezTo>
                          <a:cubicBezTo>
                            <a:pt x="1700995" y="179723"/>
                            <a:pt x="1701802" y="175680"/>
                            <a:pt x="1701802" y="171450"/>
                          </a:cubicBezTo>
                          <a:lnTo>
                            <a:pt x="1701802" y="31750"/>
                          </a:lnTo>
                          <a:cubicBezTo>
                            <a:pt x="1701802" y="27546"/>
                            <a:pt x="1700995" y="23515"/>
                            <a:pt x="1699383" y="19609"/>
                          </a:cubicBezTo>
                          <a:cubicBezTo>
                            <a:pt x="1697772" y="15714"/>
                            <a:pt x="1695478" y="12279"/>
                            <a:pt x="1692501" y="9302"/>
                          </a:cubicBezTo>
                          <a:cubicBezTo>
                            <a:pt x="1689523" y="6338"/>
                            <a:pt x="1686089" y="4044"/>
                            <a:pt x="1682200" y="2431"/>
                          </a:cubicBezTo>
                          <a:cubicBezTo>
                            <a:pt x="1678311" y="794"/>
                            <a:pt x="1674261" y="0"/>
                            <a:pt x="1670052" y="0"/>
                          </a:cubicBezTo>
                          <a:lnTo>
                            <a:pt x="31752" y="0"/>
                          </a:lnTo>
                          <a:cubicBezTo>
                            <a:pt x="27541" y="0"/>
                            <a:pt x="23490" y="794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02"/>
                          </a:cubicBezTo>
                          <a:cubicBezTo>
                            <a:pt x="6322" y="12279"/>
                            <a:pt x="4029" y="15714"/>
                            <a:pt x="2418" y="19609"/>
                          </a:cubicBezTo>
                          <a:cubicBezTo>
                            <a:pt x="806" y="23515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0" behindDoc="1" locked="0" layoutInCell="1" allowOverlap="1">
            <wp:simplePos x="0" y="0"/>
            <wp:positionH relativeFrom="page">
              <wp:posOffset>5009132</wp:posOffset>
            </wp:positionH>
            <wp:positionV relativeFrom="line">
              <wp:posOffset>160915</wp:posOffset>
            </wp:positionV>
            <wp:extent cx="1286474" cy="162000"/>
            <wp:effectExtent l="0" t="0" r="0" b="0"/>
            <wp:wrapNone/>
            <wp:docPr id="562" name="Freeform 5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286474" cy="162000"/>
                    </a:xfrm>
                    <a:custGeom>
                      <a:rect l="l" t="t" r="r" b="b"/>
                      <a:pathLst>
                        <a:path w="17145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74"/>
                            <a:pt x="7587" y="201204"/>
                            <a:pt x="11160" y="204751"/>
                          </a:cubicBezTo>
                          <a:cubicBezTo>
                            <a:pt x="14732" y="208323"/>
                            <a:pt x="18852" y="211076"/>
                            <a:pt x="23519" y="213011"/>
                          </a:cubicBezTo>
                          <a:cubicBezTo>
                            <a:pt x="28189" y="214933"/>
                            <a:pt x="33048" y="215900"/>
                            <a:pt x="38102" y="215900"/>
                          </a:cubicBezTo>
                          <a:lnTo>
                            <a:pt x="1676402" y="215900"/>
                          </a:lnTo>
                          <a:cubicBezTo>
                            <a:pt x="1681454" y="215900"/>
                            <a:pt x="1686314" y="214933"/>
                            <a:pt x="1690980" y="213011"/>
                          </a:cubicBezTo>
                          <a:cubicBezTo>
                            <a:pt x="1695648" y="211076"/>
                            <a:pt x="1699770" y="208323"/>
                            <a:pt x="1703341" y="204751"/>
                          </a:cubicBezTo>
                          <a:cubicBezTo>
                            <a:pt x="1706914" y="201204"/>
                            <a:pt x="1709667" y="197074"/>
                            <a:pt x="1711601" y="192398"/>
                          </a:cubicBezTo>
                          <a:cubicBezTo>
                            <a:pt x="1713534" y="187722"/>
                            <a:pt x="1714502" y="182861"/>
                            <a:pt x="1714502" y="177800"/>
                          </a:cubicBezTo>
                          <a:lnTo>
                            <a:pt x="1714502" y="38100"/>
                          </a:lnTo>
                          <a:cubicBezTo>
                            <a:pt x="1714502" y="33053"/>
                            <a:pt x="1713534" y="28203"/>
                            <a:pt x="1711601" y="23528"/>
                          </a:cubicBezTo>
                          <a:cubicBezTo>
                            <a:pt x="1709667" y="18864"/>
                            <a:pt x="1706914" y="14747"/>
                            <a:pt x="1703341" y="11175"/>
                          </a:cubicBezTo>
                          <a:cubicBezTo>
                            <a:pt x="1699770" y="7591"/>
                            <a:pt x="1695648" y="4850"/>
                            <a:pt x="1690980" y="2903"/>
                          </a:cubicBezTo>
                          <a:cubicBezTo>
                            <a:pt x="1686314" y="980"/>
                            <a:pt x="1681454" y="13"/>
                            <a:pt x="16764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19" y="2903"/>
                          </a:cubicBezTo>
                          <a:cubicBezTo>
                            <a:pt x="18852" y="4850"/>
                            <a:pt x="14732" y="7591"/>
                            <a:pt x="11160" y="11175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208562</wp:posOffset>
            </wp:positionV>
            <wp:extent cx="47647" cy="47647"/>
            <wp:effectExtent l="0" t="0" r="0" b="0"/>
            <wp:wrapNone/>
            <wp:docPr id="563" name="Freeform 5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26"/>
                            <a:pt x="47790" y="4031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17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17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如果是不受检查异常（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unchecked 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），即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Erro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r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、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RuntimeExceptio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pacing w:val="-5"/>
          <w:sz w:val="19"/>
          <w:szCs w:val="19"/>
        </w:rPr>
        <w:t>或它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946"/>
        </w:tabs>
        <w:spacing w:before="0" w:after="0" w:line="315" w:lineRule="exact"/>
        <w:ind w:left="1440" w:right="929" w:firstLine="0"/>
      </w:pPr>
      <w:r>
        <w:drawing>
          <wp:anchor simplePos="0" relativeHeight="251658431" behindDoc="1" locked="0" layoutInCell="1" allowOverlap="1">
            <wp:simplePos x="0" y="0"/>
            <wp:positionH relativeFrom="page">
              <wp:posOffset>2736363</wp:posOffset>
            </wp:positionH>
            <wp:positionV relativeFrom="line">
              <wp:posOffset>52650</wp:posOffset>
            </wp:positionV>
            <wp:extent cx="600354" cy="152470"/>
            <wp:effectExtent l="0" t="0" r="0" b="0"/>
            <wp:wrapNone/>
            <wp:docPr id="564" name="Freeform 5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4" cy="152470"/>
                    </a:xfrm>
                    <a:custGeom>
                      <a:rect l="l" t="t" r="r" b="b"/>
                      <a:pathLst>
                        <a:path w="800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499"/>
                            <a:pt x="6322" y="190935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768350" y="203200"/>
                          </a:lnTo>
                          <a:cubicBezTo>
                            <a:pt x="772560" y="203200"/>
                            <a:pt x="776609" y="202394"/>
                            <a:pt x="780500" y="200794"/>
                          </a:cubicBezTo>
                          <a:cubicBezTo>
                            <a:pt x="784390" y="199195"/>
                            <a:pt x="787822" y="196888"/>
                            <a:pt x="790800" y="193911"/>
                          </a:cubicBezTo>
                          <a:cubicBezTo>
                            <a:pt x="793777" y="190935"/>
                            <a:pt x="796071" y="187499"/>
                            <a:pt x="797683" y="183617"/>
                          </a:cubicBezTo>
                          <a:cubicBezTo>
                            <a:pt x="799293" y="179723"/>
                            <a:pt x="800098" y="175680"/>
                            <a:pt x="800100" y="171450"/>
                          </a:cubicBezTo>
                          <a:lnTo>
                            <a:pt x="800100" y="31750"/>
                          </a:lnTo>
                          <a:cubicBezTo>
                            <a:pt x="800098" y="27546"/>
                            <a:pt x="799293" y="23515"/>
                            <a:pt x="797683" y="19621"/>
                          </a:cubicBezTo>
                          <a:cubicBezTo>
                            <a:pt x="796071" y="15739"/>
                            <a:pt x="793777" y="12304"/>
                            <a:pt x="790800" y="9315"/>
                          </a:cubicBezTo>
                          <a:cubicBezTo>
                            <a:pt x="787822" y="6350"/>
                            <a:pt x="784390" y="4056"/>
                            <a:pt x="780500" y="2431"/>
                          </a:cubicBezTo>
                          <a:cubicBezTo>
                            <a:pt x="776609" y="819"/>
                            <a:pt x="772560" y="13"/>
                            <a:pt x="7683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19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0" behindDoc="1" locked="0" layoutInCell="1" allowOverlap="1">
            <wp:simplePos x="0" y="0"/>
            <wp:positionH relativeFrom="page">
              <wp:posOffset>2731599</wp:posOffset>
            </wp:positionH>
            <wp:positionV relativeFrom="line">
              <wp:posOffset>47885</wp:posOffset>
            </wp:positionV>
            <wp:extent cx="609883" cy="162000"/>
            <wp:effectExtent l="0" t="0" r="0" b="0"/>
            <wp:wrapNone/>
            <wp:docPr id="565" name="Freeform 5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3" cy="162000"/>
                    </a:xfrm>
                    <a:custGeom>
                      <a:rect l="l" t="t" r="r" b="b"/>
                      <a:pathLst>
                        <a:path w="812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74"/>
                            <a:pt x="7586" y="201204"/>
                            <a:pt x="11159" y="204751"/>
                          </a:cubicBezTo>
                          <a:cubicBezTo>
                            <a:pt x="14732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774700" y="215900"/>
                          </a:lnTo>
                          <a:cubicBezTo>
                            <a:pt x="779752" y="215900"/>
                            <a:pt x="784612" y="214933"/>
                            <a:pt x="789279" y="213011"/>
                          </a:cubicBezTo>
                          <a:cubicBezTo>
                            <a:pt x="793946" y="211076"/>
                            <a:pt x="798066" y="208323"/>
                            <a:pt x="801640" y="204751"/>
                          </a:cubicBezTo>
                          <a:cubicBezTo>
                            <a:pt x="805212" y="201204"/>
                            <a:pt x="807966" y="197074"/>
                            <a:pt x="809899" y="192398"/>
                          </a:cubicBezTo>
                          <a:cubicBezTo>
                            <a:pt x="811832" y="187722"/>
                            <a:pt x="812798" y="182861"/>
                            <a:pt x="812800" y="177800"/>
                          </a:cubicBezTo>
                          <a:lnTo>
                            <a:pt x="812800" y="38100"/>
                          </a:lnTo>
                          <a:cubicBezTo>
                            <a:pt x="812798" y="33053"/>
                            <a:pt x="811832" y="28203"/>
                            <a:pt x="809899" y="23528"/>
                          </a:cubicBezTo>
                          <a:cubicBezTo>
                            <a:pt x="807966" y="18864"/>
                            <a:pt x="805212" y="14747"/>
                            <a:pt x="801640" y="11187"/>
                          </a:cubicBezTo>
                          <a:cubicBezTo>
                            <a:pt x="798066" y="7616"/>
                            <a:pt x="793946" y="4875"/>
                            <a:pt x="789279" y="2903"/>
                          </a:cubicBezTo>
                          <a:cubicBezTo>
                            <a:pt x="784612" y="980"/>
                            <a:pt x="779752" y="13"/>
                            <a:pt x="7747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75"/>
                            <a:pt x="14732" y="7616"/>
                            <a:pt x="11159" y="11187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们的子类，那么可以不使用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关键字来声明要抛出的异常，编译仍能顺利通过，但在运行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时会被系统抛出。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970"/>
          <w:tab w:val="left" w:pos="4921"/>
          <w:tab w:val="left" w:pos="5763"/>
        </w:tabs>
        <w:spacing w:before="0" w:after="0" w:line="315" w:lineRule="exact"/>
        <w:ind w:left="1440" w:right="929" w:firstLine="0"/>
      </w:pPr>
      <w:r>
        <w:drawing>
          <wp:anchor simplePos="0" relativeHeight="251658443" behindDoc="1" locked="0" layoutInCell="1" allowOverlap="1">
            <wp:simplePos x="0" y="0"/>
            <wp:positionH relativeFrom="page">
              <wp:posOffset>3355776</wp:posOffset>
            </wp:positionH>
            <wp:positionV relativeFrom="line">
              <wp:posOffset>52650</wp:posOffset>
            </wp:positionV>
            <wp:extent cx="1343651" cy="152470"/>
            <wp:effectExtent l="0" t="0" r="0" b="0"/>
            <wp:wrapNone/>
            <wp:docPr id="566" name="Freeform 5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343651" cy="152470"/>
                    </a:xfrm>
                    <a:custGeom>
                      <a:rect l="l" t="t" r="r" b="b"/>
                      <a:pathLst>
                        <a:path w="17907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80"/>
                            <a:pt x="806" y="179723"/>
                            <a:pt x="2418" y="183617"/>
                          </a:cubicBezTo>
                          <a:cubicBezTo>
                            <a:pt x="4029" y="187499"/>
                            <a:pt x="6322" y="190935"/>
                            <a:pt x="9301" y="193911"/>
                          </a:cubicBezTo>
                          <a:cubicBezTo>
                            <a:pt x="12277" y="196900"/>
                            <a:pt x="15711" y="199207"/>
                            <a:pt x="19601" y="200794"/>
                          </a:cubicBezTo>
                          <a:cubicBezTo>
                            <a:pt x="23492" y="202394"/>
                            <a:pt x="27541" y="203200"/>
                            <a:pt x="31752" y="203200"/>
                          </a:cubicBezTo>
                          <a:lnTo>
                            <a:pt x="1758952" y="203200"/>
                          </a:lnTo>
                          <a:cubicBezTo>
                            <a:pt x="1763162" y="203200"/>
                            <a:pt x="1767211" y="202394"/>
                            <a:pt x="1771100" y="200794"/>
                          </a:cubicBezTo>
                          <a:cubicBezTo>
                            <a:pt x="1774990" y="199207"/>
                            <a:pt x="1778424" y="196900"/>
                            <a:pt x="1781401" y="193911"/>
                          </a:cubicBezTo>
                          <a:cubicBezTo>
                            <a:pt x="1784378" y="190935"/>
                            <a:pt x="1786673" y="187499"/>
                            <a:pt x="1788285" y="183617"/>
                          </a:cubicBezTo>
                          <a:cubicBezTo>
                            <a:pt x="1789895" y="179723"/>
                            <a:pt x="1790700" y="175680"/>
                            <a:pt x="1790702" y="171450"/>
                          </a:cubicBezTo>
                          <a:lnTo>
                            <a:pt x="1790702" y="31750"/>
                          </a:lnTo>
                          <a:cubicBezTo>
                            <a:pt x="1790700" y="27546"/>
                            <a:pt x="1789895" y="23515"/>
                            <a:pt x="1788283" y="19621"/>
                          </a:cubicBezTo>
                          <a:cubicBezTo>
                            <a:pt x="1786673" y="15739"/>
                            <a:pt x="1784378" y="12304"/>
                            <a:pt x="1781401" y="9315"/>
                          </a:cubicBezTo>
                          <a:cubicBezTo>
                            <a:pt x="1778424" y="6350"/>
                            <a:pt x="1774990" y="4056"/>
                            <a:pt x="1771100" y="2431"/>
                          </a:cubicBezTo>
                          <a:cubicBezTo>
                            <a:pt x="1767211" y="819"/>
                            <a:pt x="1763162" y="13"/>
                            <a:pt x="17589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2" y="819"/>
                            <a:pt x="19601" y="2431"/>
                          </a:cubicBezTo>
                          <a:cubicBezTo>
                            <a:pt x="15711" y="4056"/>
                            <a:pt x="12277" y="6350"/>
                            <a:pt x="9301" y="9315"/>
                          </a:cubicBezTo>
                          <a:cubicBezTo>
                            <a:pt x="6322" y="12304"/>
                            <a:pt x="4029" y="15739"/>
                            <a:pt x="2418" y="19621"/>
                          </a:cubicBezTo>
                          <a:cubicBezTo>
                            <a:pt x="806" y="23515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2" behindDoc="1" locked="0" layoutInCell="1" allowOverlap="1">
            <wp:simplePos x="0" y="0"/>
            <wp:positionH relativeFrom="page">
              <wp:posOffset>3351012</wp:posOffset>
            </wp:positionH>
            <wp:positionV relativeFrom="line">
              <wp:posOffset>47885</wp:posOffset>
            </wp:positionV>
            <wp:extent cx="1353179" cy="162000"/>
            <wp:effectExtent l="0" t="0" r="0" b="0"/>
            <wp:wrapNone/>
            <wp:docPr id="567" name="Freeform 5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1353179" cy="162000"/>
                    </a:xfrm>
                    <a:custGeom>
                      <a:rect l="l" t="t" r="r" b="b"/>
                      <a:pathLst>
                        <a:path w="18034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74"/>
                            <a:pt x="7587" y="201204"/>
                            <a:pt x="11159" y="204751"/>
                          </a:cubicBezTo>
                          <a:cubicBezTo>
                            <a:pt x="14730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6" y="215900"/>
                            <a:pt x="38100" y="215900"/>
                          </a:cubicBezTo>
                          <a:lnTo>
                            <a:pt x="1765300" y="215900"/>
                          </a:lnTo>
                          <a:cubicBezTo>
                            <a:pt x="1770352" y="215900"/>
                            <a:pt x="1775212" y="214933"/>
                            <a:pt x="1779879" y="213011"/>
                          </a:cubicBezTo>
                          <a:cubicBezTo>
                            <a:pt x="1784546" y="211076"/>
                            <a:pt x="1788666" y="208323"/>
                            <a:pt x="1792240" y="204751"/>
                          </a:cubicBezTo>
                          <a:cubicBezTo>
                            <a:pt x="1795812" y="201204"/>
                            <a:pt x="1798566" y="197074"/>
                            <a:pt x="1800499" y="192398"/>
                          </a:cubicBezTo>
                          <a:cubicBezTo>
                            <a:pt x="1802432" y="187722"/>
                            <a:pt x="1803398" y="182861"/>
                            <a:pt x="1803400" y="177800"/>
                          </a:cubicBezTo>
                          <a:lnTo>
                            <a:pt x="1803400" y="38100"/>
                          </a:lnTo>
                          <a:cubicBezTo>
                            <a:pt x="1803398" y="33053"/>
                            <a:pt x="1802432" y="28203"/>
                            <a:pt x="1800499" y="23540"/>
                          </a:cubicBezTo>
                          <a:cubicBezTo>
                            <a:pt x="1798566" y="18864"/>
                            <a:pt x="1795812" y="14747"/>
                            <a:pt x="1792240" y="11187"/>
                          </a:cubicBezTo>
                          <a:cubicBezTo>
                            <a:pt x="1788666" y="7616"/>
                            <a:pt x="1784546" y="4875"/>
                            <a:pt x="1779879" y="2903"/>
                          </a:cubicBezTo>
                          <a:cubicBezTo>
                            <a:pt x="1775212" y="980"/>
                            <a:pt x="1770352" y="13"/>
                            <a:pt x="17653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7" y="980"/>
                            <a:pt x="23519" y="2903"/>
                          </a:cubicBezTo>
                          <a:cubicBezTo>
                            <a:pt x="18851" y="4875"/>
                            <a:pt x="14730" y="7616"/>
                            <a:pt x="11159" y="11187"/>
                          </a:cubicBezTo>
                          <a:cubicBezTo>
                            <a:pt x="7587" y="14747"/>
                            <a:pt x="4833" y="18864"/>
                            <a:pt x="2899" y="23540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95532</wp:posOffset>
            </wp:positionV>
            <wp:extent cx="47647" cy="47647"/>
            <wp:effectExtent l="0" t="0" r="0" b="0"/>
            <wp:wrapNone/>
            <wp:docPr id="568" name="Freeform 5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03"/>
                            <a:pt x="61083" y="19609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38"/>
                            <a:pt x="47790" y="4044"/>
                            <a:pt x="43900" y="2444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05"/>
                          </a:cubicBezTo>
                          <a:cubicBezTo>
                            <a:pt x="4028" y="47799"/>
                            <a:pt x="6322" y="51235"/>
                            <a:pt x="9298" y="54199"/>
                          </a:cubicBezTo>
                          <a:cubicBezTo>
                            <a:pt x="12275" y="57188"/>
                            <a:pt x="15709" y="59495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95"/>
                            <a:pt x="51222" y="57188"/>
                            <a:pt x="54201" y="54199"/>
                          </a:cubicBezTo>
                          <a:cubicBezTo>
                            <a:pt x="57177" y="51235"/>
                            <a:pt x="59471" y="47799"/>
                            <a:pt x="61083" y="43905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必须声明方法可抛出的任何检查异常（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checked 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）。即如果一个方法可能出现受可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464" behindDoc="1" locked="0" layoutInCell="1" allowOverlap="1">
            <wp:simplePos x="0" y="0"/>
            <wp:positionH relativeFrom="page">
              <wp:posOffset>2116950</wp:posOffset>
            </wp:positionH>
            <wp:positionV relativeFrom="line">
              <wp:posOffset>62810</wp:posOffset>
            </wp:positionV>
            <wp:extent cx="771884" cy="152470"/>
            <wp:effectExtent l="0" t="0" r="0" b="0"/>
            <wp:wrapNone/>
            <wp:docPr id="569" name="Freeform 5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71884" cy="152470"/>
                    </a:xfrm>
                    <a:custGeom>
                      <a:rect l="l" t="t" r="r" b="b"/>
                      <a:pathLst>
                        <a:path w="10287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92"/>
                            <a:pt x="805" y="179735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996950" y="203200"/>
                          </a:lnTo>
                          <a:cubicBezTo>
                            <a:pt x="1001160" y="203200"/>
                            <a:pt x="1005209" y="202394"/>
                            <a:pt x="1009100" y="200794"/>
                          </a:cubicBezTo>
                          <a:cubicBezTo>
                            <a:pt x="1012988" y="199195"/>
                            <a:pt x="1016422" y="196888"/>
                            <a:pt x="1019399" y="193911"/>
                          </a:cubicBezTo>
                          <a:cubicBezTo>
                            <a:pt x="1022376" y="190947"/>
                            <a:pt x="1024671" y="187512"/>
                            <a:pt x="1026283" y="183617"/>
                          </a:cubicBezTo>
                          <a:cubicBezTo>
                            <a:pt x="1027893" y="179735"/>
                            <a:pt x="1028698" y="175692"/>
                            <a:pt x="1028700" y="171450"/>
                          </a:cubicBezTo>
                          <a:lnTo>
                            <a:pt x="1028700" y="31750"/>
                          </a:lnTo>
                          <a:cubicBezTo>
                            <a:pt x="1028698" y="27546"/>
                            <a:pt x="1027893" y="23515"/>
                            <a:pt x="1026283" y="19621"/>
                          </a:cubicBezTo>
                          <a:cubicBezTo>
                            <a:pt x="1024671" y="15727"/>
                            <a:pt x="1022376" y="12291"/>
                            <a:pt x="1019399" y="9302"/>
                          </a:cubicBezTo>
                          <a:cubicBezTo>
                            <a:pt x="1016422" y="6338"/>
                            <a:pt x="1012988" y="4044"/>
                            <a:pt x="1009100" y="2444"/>
                          </a:cubicBezTo>
                          <a:cubicBezTo>
                            <a:pt x="1005209" y="807"/>
                            <a:pt x="1001160" y="13"/>
                            <a:pt x="9969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3" behindDoc="1" locked="0" layoutInCell="1" allowOverlap="1">
            <wp:simplePos x="0" y="0"/>
            <wp:positionH relativeFrom="page">
              <wp:posOffset>2112186</wp:posOffset>
            </wp:positionH>
            <wp:positionV relativeFrom="line">
              <wp:posOffset>58045</wp:posOffset>
            </wp:positionV>
            <wp:extent cx="781413" cy="162000"/>
            <wp:effectExtent l="0" t="0" r="0" b="0"/>
            <wp:wrapNone/>
            <wp:docPr id="570" name="Freeform 5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81413" cy="162000"/>
                    </a:xfrm>
                    <a:custGeom>
                      <a:rect l="l" t="t" r="r" b="b"/>
                      <a:pathLst>
                        <a:path w="10414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86"/>
                          </a:cubicBezTo>
                          <a:cubicBezTo>
                            <a:pt x="4833" y="197061"/>
                            <a:pt x="7586" y="201204"/>
                            <a:pt x="11159" y="204751"/>
                          </a:cubicBezTo>
                          <a:cubicBezTo>
                            <a:pt x="14732" y="208335"/>
                            <a:pt x="18851" y="211088"/>
                            <a:pt x="23519" y="213023"/>
                          </a:cubicBezTo>
                          <a:cubicBezTo>
                            <a:pt x="28187" y="214946"/>
                            <a:pt x="33047" y="215900"/>
                            <a:pt x="38100" y="215900"/>
                          </a:cubicBezTo>
                          <a:lnTo>
                            <a:pt x="1003300" y="215900"/>
                          </a:lnTo>
                          <a:cubicBezTo>
                            <a:pt x="1008352" y="215900"/>
                            <a:pt x="1013212" y="214946"/>
                            <a:pt x="1017879" y="213023"/>
                          </a:cubicBezTo>
                          <a:cubicBezTo>
                            <a:pt x="1022546" y="211088"/>
                            <a:pt x="1026666" y="208335"/>
                            <a:pt x="1030240" y="204751"/>
                          </a:cubicBezTo>
                          <a:cubicBezTo>
                            <a:pt x="1033812" y="201204"/>
                            <a:pt x="1036566" y="197061"/>
                            <a:pt x="1038499" y="192386"/>
                          </a:cubicBezTo>
                          <a:cubicBezTo>
                            <a:pt x="1040432" y="187722"/>
                            <a:pt x="1041398" y="182861"/>
                            <a:pt x="1041400" y="177800"/>
                          </a:cubicBezTo>
                          <a:lnTo>
                            <a:pt x="1041400" y="38100"/>
                          </a:lnTo>
                          <a:cubicBezTo>
                            <a:pt x="1041398" y="33053"/>
                            <a:pt x="1040432" y="28203"/>
                            <a:pt x="1038499" y="23540"/>
                          </a:cubicBezTo>
                          <a:cubicBezTo>
                            <a:pt x="1036566" y="18864"/>
                            <a:pt x="1033812" y="14747"/>
                            <a:pt x="1030240" y="11175"/>
                          </a:cubicBezTo>
                          <a:cubicBezTo>
                            <a:pt x="1026666" y="7603"/>
                            <a:pt x="1022546" y="4875"/>
                            <a:pt x="1017879" y="2903"/>
                          </a:cubicBezTo>
                          <a:cubicBezTo>
                            <a:pt x="1013212" y="993"/>
                            <a:pt x="1008352" y="13"/>
                            <a:pt x="10033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93"/>
                            <a:pt x="23519" y="2903"/>
                          </a:cubicBezTo>
                          <a:cubicBezTo>
                            <a:pt x="18851" y="4875"/>
                            <a:pt x="14732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899" y="23540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6" behindDoc="1" locked="0" layoutInCell="1" allowOverlap="1">
            <wp:simplePos x="0" y="0"/>
            <wp:positionH relativeFrom="page">
              <wp:posOffset>3889424</wp:posOffset>
            </wp:positionH>
            <wp:positionV relativeFrom="line">
              <wp:posOffset>62810</wp:posOffset>
            </wp:positionV>
            <wp:extent cx="600355" cy="152470"/>
            <wp:effectExtent l="0" t="0" r="0" b="0"/>
            <wp:wrapNone/>
            <wp:docPr id="571" name="Freeform 5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5" cy="152470"/>
                    </a:xfrm>
                    <a:custGeom>
                      <a:rect l="l" t="t" r="r" b="b"/>
                      <a:pathLst>
                        <a:path w="8001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92"/>
                            <a:pt x="806" y="179735"/>
                            <a:pt x="2418" y="183617"/>
                          </a:cubicBezTo>
                          <a:cubicBezTo>
                            <a:pt x="4029" y="187512"/>
                            <a:pt x="6322" y="190947"/>
                            <a:pt x="9301" y="193911"/>
                          </a:cubicBezTo>
                          <a:cubicBezTo>
                            <a:pt x="12277" y="196888"/>
                            <a:pt x="15710" y="199195"/>
                            <a:pt x="19600" y="200794"/>
                          </a:cubicBezTo>
                          <a:cubicBezTo>
                            <a:pt x="23490" y="202394"/>
                            <a:pt x="27540" y="203200"/>
                            <a:pt x="31752" y="203200"/>
                          </a:cubicBezTo>
                          <a:lnTo>
                            <a:pt x="768352" y="203200"/>
                          </a:lnTo>
                          <a:cubicBezTo>
                            <a:pt x="772562" y="203200"/>
                            <a:pt x="776611" y="202394"/>
                            <a:pt x="780500" y="200794"/>
                          </a:cubicBezTo>
                          <a:cubicBezTo>
                            <a:pt x="784390" y="199195"/>
                            <a:pt x="787824" y="196888"/>
                            <a:pt x="790801" y="193911"/>
                          </a:cubicBezTo>
                          <a:cubicBezTo>
                            <a:pt x="793778" y="190947"/>
                            <a:pt x="796073" y="187512"/>
                            <a:pt x="797683" y="183617"/>
                          </a:cubicBezTo>
                          <a:cubicBezTo>
                            <a:pt x="799295" y="179735"/>
                            <a:pt x="800100" y="175692"/>
                            <a:pt x="800102" y="171450"/>
                          </a:cubicBezTo>
                          <a:lnTo>
                            <a:pt x="800102" y="31750"/>
                          </a:lnTo>
                          <a:cubicBezTo>
                            <a:pt x="800100" y="27546"/>
                            <a:pt x="799295" y="23515"/>
                            <a:pt x="797683" y="19621"/>
                          </a:cubicBezTo>
                          <a:cubicBezTo>
                            <a:pt x="796073" y="15727"/>
                            <a:pt x="793778" y="12291"/>
                            <a:pt x="790801" y="9302"/>
                          </a:cubicBezTo>
                          <a:cubicBezTo>
                            <a:pt x="787824" y="6338"/>
                            <a:pt x="784390" y="4044"/>
                            <a:pt x="780502" y="2444"/>
                          </a:cubicBezTo>
                          <a:cubicBezTo>
                            <a:pt x="776611" y="807"/>
                            <a:pt x="772562" y="13"/>
                            <a:pt x="768352" y="0"/>
                          </a:cubicBezTo>
                          <a:lnTo>
                            <a:pt x="31752" y="0"/>
                          </a:lnTo>
                          <a:cubicBezTo>
                            <a:pt x="27540" y="13"/>
                            <a:pt x="23490" y="807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1" y="9302"/>
                          </a:cubicBezTo>
                          <a:cubicBezTo>
                            <a:pt x="6322" y="12291"/>
                            <a:pt x="4029" y="15727"/>
                            <a:pt x="2418" y="19621"/>
                          </a:cubicBezTo>
                          <a:cubicBezTo>
                            <a:pt x="806" y="23515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75" behindDoc="1" locked="0" layoutInCell="1" allowOverlap="1">
            <wp:simplePos x="0" y="0"/>
            <wp:positionH relativeFrom="page">
              <wp:posOffset>3884659</wp:posOffset>
            </wp:positionH>
            <wp:positionV relativeFrom="line">
              <wp:posOffset>58045</wp:posOffset>
            </wp:positionV>
            <wp:extent cx="609885" cy="162000"/>
            <wp:effectExtent l="0" t="0" r="0" b="0"/>
            <wp:wrapNone/>
            <wp:docPr id="572" name="Freeform 5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5" cy="162000"/>
                    </a:xfrm>
                    <a:custGeom>
                      <a:rect l="l" t="t" r="r" b="b"/>
                      <a:pathLst>
                        <a:path w="8128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86"/>
                          </a:cubicBezTo>
                          <a:cubicBezTo>
                            <a:pt x="4834" y="197061"/>
                            <a:pt x="7587" y="201204"/>
                            <a:pt x="11160" y="204751"/>
                          </a:cubicBezTo>
                          <a:cubicBezTo>
                            <a:pt x="14732" y="208335"/>
                            <a:pt x="18852" y="211088"/>
                            <a:pt x="23521" y="213023"/>
                          </a:cubicBezTo>
                          <a:cubicBezTo>
                            <a:pt x="28189" y="214946"/>
                            <a:pt x="33048" y="215900"/>
                            <a:pt x="38102" y="215900"/>
                          </a:cubicBezTo>
                          <a:lnTo>
                            <a:pt x="774702" y="215900"/>
                          </a:lnTo>
                          <a:cubicBezTo>
                            <a:pt x="779754" y="215900"/>
                            <a:pt x="784614" y="214946"/>
                            <a:pt x="789281" y="213023"/>
                          </a:cubicBezTo>
                          <a:cubicBezTo>
                            <a:pt x="793948" y="211088"/>
                            <a:pt x="798068" y="208335"/>
                            <a:pt x="801642" y="204751"/>
                          </a:cubicBezTo>
                          <a:cubicBezTo>
                            <a:pt x="805214" y="201204"/>
                            <a:pt x="807968" y="197061"/>
                            <a:pt x="809901" y="192386"/>
                          </a:cubicBezTo>
                          <a:cubicBezTo>
                            <a:pt x="811834" y="187722"/>
                            <a:pt x="812800" y="182861"/>
                            <a:pt x="812802" y="177800"/>
                          </a:cubicBezTo>
                          <a:lnTo>
                            <a:pt x="812802" y="38100"/>
                          </a:lnTo>
                          <a:cubicBezTo>
                            <a:pt x="812800" y="33053"/>
                            <a:pt x="811834" y="28203"/>
                            <a:pt x="809901" y="23540"/>
                          </a:cubicBezTo>
                          <a:cubicBezTo>
                            <a:pt x="807968" y="18864"/>
                            <a:pt x="805214" y="14747"/>
                            <a:pt x="801642" y="11175"/>
                          </a:cubicBezTo>
                          <a:cubicBezTo>
                            <a:pt x="798068" y="7603"/>
                            <a:pt x="793948" y="4875"/>
                            <a:pt x="789281" y="2903"/>
                          </a:cubicBezTo>
                          <a:cubicBezTo>
                            <a:pt x="784614" y="993"/>
                            <a:pt x="779754" y="13"/>
                            <a:pt x="7747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93"/>
                            <a:pt x="23521" y="2903"/>
                          </a:cubicBezTo>
                          <a:cubicBezTo>
                            <a:pt x="18852" y="4875"/>
                            <a:pt x="14732" y="7603"/>
                            <a:pt x="11160" y="11175"/>
                          </a:cubicBezTo>
                          <a:cubicBezTo>
                            <a:pt x="7587" y="14747"/>
                            <a:pt x="4834" y="18864"/>
                            <a:pt x="2901" y="23540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查异常，要么用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try</w:t>
      </w:r>
      <w:r>
        <w:rPr lang="zh-CN" sz="17" baseline="0" dirty="0">
          <w:jc w:val="left"/>
          <w:rFonts w:ascii="宋体" w:hAnsi="宋体" w:cs="宋体"/>
          <w:color w:val="FFFFFF"/>
          <w:spacing w:val="-29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语句捕获，要么用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子句声明将它抛出，否则会导致编译错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0" w:after="0" w:line="257" w:lineRule="exact"/>
        <w:ind w:left="144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误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4" w:after="0" w:line="300" w:lineRule="exact"/>
        <w:ind w:left="1440" w:right="929" w:firstLine="0"/>
      </w:pPr>
      <w:r>
        <w:drawing>
          <wp:anchor simplePos="0" relativeHeight="251658485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89818</wp:posOffset>
            </wp:positionV>
            <wp:extent cx="47647" cy="47647"/>
            <wp:effectExtent l="0" t="0" r="0" b="0"/>
            <wp:wrapNone/>
            <wp:docPr id="573" name="Freeform 5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28"/>
                            <a:pt x="61083" y="19621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31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05"/>
                          </a:cubicBezTo>
                          <a:cubicBezTo>
                            <a:pt x="4028" y="47799"/>
                            <a:pt x="6322" y="51235"/>
                            <a:pt x="9298" y="54211"/>
                          </a:cubicBezTo>
                          <a:cubicBezTo>
                            <a:pt x="12275" y="57188"/>
                            <a:pt x="15709" y="59495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95"/>
                            <a:pt x="51222" y="57188"/>
                            <a:pt x="54201" y="54211"/>
                          </a:cubicBezTo>
                          <a:cubicBezTo>
                            <a:pt x="57177" y="51235"/>
                            <a:pt x="59471" y="47799"/>
                            <a:pt x="61083" y="43905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仅当抛出了异常，该方法的调用者才必须处理或者重新抛出该异常。当方法的调用者无力处理该异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常的时候，应该继续抛出，而不是囫囵吞枣。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488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87278</wp:posOffset>
            </wp:positionV>
            <wp:extent cx="47647" cy="47647"/>
            <wp:effectExtent l="0" t="0" r="0" b="0"/>
            <wp:wrapNone/>
            <wp:docPr id="574" name="Freeform 5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38"/>
                            <a:pt x="47790" y="4044"/>
                            <a:pt x="43900" y="2419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19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17"/>
                          </a:cubicBezTo>
                          <a:cubicBezTo>
                            <a:pt x="4028" y="47799"/>
                            <a:pt x="6322" y="51222"/>
                            <a:pt x="9298" y="54199"/>
                          </a:cubicBezTo>
                          <a:cubicBezTo>
                            <a:pt x="12275" y="57188"/>
                            <a:pt x="15709" y="59495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95"/>
                            <a:pt x="51222" y="57188"/>
                            <a:pt x="54201" y="54199"/>
                          </a:cubicBezTo>
                          <a:cubicBezTo>
                            <a:pt x="57177" y="51222"/>
                            <a:pt x="59471" y="47799"/>
                            <a:pt x="61083" y="43917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调用方法必须遵循任何可查异常的处理和声明规则。若覆盖一个方法，则不能声明与覆盖方法不同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的异常。声明的任何异常必须是被覆盖方法所声明异常的同类或子类。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4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76" name="Freeform 5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77" name="Freeform 57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78" name="Freeform 57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79" name="Freeform 57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80" name="Freeform 5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81" name="Freeform 5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82" name="Freeform 5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83" name="Freeform 5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584" name="Freeform 5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585" name="Freeform 5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586" name="Freeform 5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587" name="Freeform 5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01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4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、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ﬁnally	</w:t>
      </w:r>
      <w:hyperlink r:id="rId575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192" w:after="0" w:line="300" w:lineRule="exact"/>
        <w:ind w:left="990" w:right="854" w:firstLine="0"/>
      </w:pPr>
      <w:r/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当异常发生时，通常方法的执行将做一个陡峭的非线性的转向，它甚至会过早的导致方法返回。例如，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如果一个方法打开了一个文件并关闭，然后退出，你不希望关闭文件的代码被异常处理机制旁路。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642"/>
          <w:tab w:val="left" w:pos="6484"/>
        </w:tabs>
        <w:spacing w:before="0" w:after="0" w:line="465" w:lineRule="exact"/>
        <w:ind w:left="990" w:right="854" w:firstLine="165"/>
      </w:pPr>
      <w:r>
        <w:drawing>
          <wp:anchor simplePos="0" relativeHeight="251658253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135201</wp:posOffset>
            </wp:positionV>
            <wp:extent cx="667060" cy="152470"/>
            <wp:effectExtent l="0" t="0" r="0" b="0"/>
            <wp:wrapNone/>
            <wp:docPr id="588" name="Freeform 5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67060" cy="152470"/>
                    </a:xfrm>
                    <a:custGeom>
                      <a:rect l="l" t="t" r="r" b="b"/>
                      <a:pathLst>
                        <a:path w="8890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900"/>
                            <a:pt x="15709" y="199207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857250" y="203200"/>
                          </a:lnTo>
                          <a:cubicBezTo>
                            <a:pt x="861460" y="203200"/>
                            <a:pt x="865510" y="202394"/>
                            <a:pt x="869400" y="200794"/>
                          </a:cubicBezTo>
                          <a:cubicBezTo>
                            <a:pt x="873290" y="199207"/>
                            <a:pt x="876724" y="196900"/>
                            <a:pt x="879701" y="193911"/>
                          </a:cubicBezTo>
                          <a:cubicBezTo>
                            <a:pt x="882677" y="190947"/>
                            <a:pt x="884971" y="187512"/>
                            <a:pt x="886583" y="183617"/>
                          </a:cubicBezTo>
                          <a:cubicBezTo>
                            <a:pt x="888193" y="179723"/>
                            <a:pt x="889000" y="175680"/>
                            <a:pt x="889000" y="171450"/>
                          </a:cubicBezTo>
                          <a:lnTo>
                            <a:pt x="889000" y="31750"/>
                          </a:lnTo>
                          <a:cubicBezTo>
                            <a:pt x="889000" y="27546"/>
                            <a:pt x="888193" y="23515"/>
                            <a:pt x="886583" y="19609"/>
                          </a:cubicBezTo>
                          <a:cubicBezTo>
                            <a:pt x="884971" y="15727"/>
                            <a:pt x="882677" y="12291"/>
                            <a:pt x="879701" y="9302"/>
                          </a:cubicBezTo>
                          <a:cubicBezTo>
                            <a:pt x="876724" y="6338"/>
                            <a:pt x="873290" y="4056"/>
                            <a:pt x="869400" y="2431"/>
                          </a:cubicBezTo>
                          <a:cubicBezTo>
                            <a:pt x="865510" y="807"/>
                            <a:pt x="861460" y="13"/>
                            <a:pt x="8572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2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130436</wp:posOffset>
            </wp:positionV>
            <wp:extent cx="676589" cy="162000"/>
            <wp:effectExtent l="0" t="0" r="0" b="0"/>
            <wp:wrapNone/>
            <wp:docPr id="589" name="Freeform 5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89" cy="162000"/>
                    </a:xfrm>
                    <a:custGeom>
                      <a:rect l="l" t="t" r="r" b="b"/>
                      <a:pathLst>
                        <a:path w="9017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98"/>
                          </a:cubicBezTo>
                          <a:cubicBezTo>
                            <a:pt x="4833" y="197061"/>
                            <a:pt x="7586" y="201191"/>
                            <a:pt x="11159" y="204751"/>
                          </a:cubicBezTo>
                          <a:cubicBezTo>
                            <a:pt x="14731" y="208335"/>
                            <a:pt x="18851" y="211088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863600" y="215900"/>
                          </a:lnTo>
                          <a:cubicBezTo>
                            <a:pt x="868652" y="215900"/>
                            <a:pt x="873512" y="214933"/>
                            <a:pt x="878179" y="213011"/>
                          </a:cubicBezTo>
                          <a:cubicBezTo>
                            <a:pt x="882848" y="211088"/>
                            <a:pt x="886967" y="208335"/>
                            <a:pt x="890540" y="204751"/>
                          </a:cubicBezTo>
                          <a:cubicBezTo>
                            <a:pt x="894113" y="201191"/>
                            <a:pt x="896866" y="197061"/>
                            <a:pt x="898799" y="192398"/>
                          </a:cubicBezTo>
                          <a:cubicBezTo>
                            <a:pt x="900733" y="187722"/>
                            <a:pt x="901700" y="182861"/>
                            <a:pt x="901700" y="177800"/>
                          </a:cubicBezTo>
                          <a:lnTo>
                            <a:pt x="901700" y="38100"/>
                          </a:lnTo>
                          <a:cubicBezTo>
                            <a:pt x="901700" y="33053"/>
                            <a:pt x="900733" y="28203"/>
                            <a:pt x="898799" y="23528"/>
                          </a:cubicBezTo>
                          <a:cubicBezTo>
                            <a:pt x="896866" y="18864"/>
                            <a:pt x="894113" y="14747"/>
                            <a:pt x="890540" y="11175"/>
                          </a:cubicBezTo>
                          <a:cubicBezTo>
                            <a:pt x="886967" y="7603"/>
                            <a:pt x="882848" y="4862"/>
                            <a:pt x="878179" y="2903"/>
                          </a:cubicBezTo>
                          <a:cubicBezTo>
                            <a:pt x="873512" y="980"/>
                            <a:pt x="868652" y="13"/>
                            <a:pt x="8636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1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关键字为处理这种意外而设计。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264" behindDoc="1" locked="0" layoutInCell="1" allowOverlap="1">
            <wp:simplePos x="0" y="0"/>
            <wp:positionH relativeFrom="page">
              <wp:posOffset>992477</wp:posOffset>
            </wp:positionH>
            <wp:positionV relativeFrom="line">
              <wp:posOffset>197491</wp:posOffset>
            </wp:positionV>
            <wp:extent cx="676589" cy="152470"/>
            <wp:effectExtent l="0" t="0" r="0" b="0"/>
            <wp:wrapNone/>
            <wp:docPr id="590" name="Freeform 5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89" cy="152470"/>
                    </a:xfrm>
                    <a:custGeom>
                      <a:rect l="l" t="t" r="r" b="b"/>
                      <a:pathLst>
                        <a:path w="9017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869950" y="203200"/>
                          </a:lnTo>
                          <a:cubicBezTo>
                            <a:pt x="874160" y="203200"/>
                            <a:pt x="878210" y="202394"/>
                            <a:pt x="882100" y="200794"/>
                          </a:cubicBezTo>
                          <a:cubicBezTo>
                            <a:pt x="885990" y="199195"/>
                            <a:pt x="889424" y="196888"/>
                            <a:pt x="892401" y="193911"/>
                          </a:cubicBezTo>
                          <a:cubicBezTo>
                            <a:pt x="895377" y="190947"/>
                            <a:pt x="897671" y="187512"/>
                            <a:pt x="899283" y="183617"/>
                          </a:cubicBezTo>
                          <a:cubicBezTo>
                            <a:pt x="900893" y="179723"/>
                            <a:pt x="901700" y="175680"/>
                            <a:pt x="901700" y="171450"/>
                          </a:cubicBezTo>
                          <a:lnTo>
                            <a:pt x="901700" y="31750"/>
                          </a:lnTo>
                          <a:cubicBezTo>
                            <a:pt x="901700" y="27546"/>
                            <a:pt x="900893" y="23515"/>
                            <a:pt x="899283" y="19621"/>
                          </a:cubicBezTo>
                          <a:cubicBezTo>
                            <a:pt x="897671" y="15727"/>
                            <a:pt x="895377" y="12291"/>
                            <a:pt x="892401" y="9315"/>
                          </a:cubicBezTo>
                          <a:cubicBezTo>
                            <a:pt x="889424" y="6338"/>
                            <a:pt x="885990" y="4044"/>
                            <a:pt x="882100" y="2431"/>
                          </a:cubicBezTo>
                          <a:cubicBezTo>
                            <a:pt x="878210" y="807"/>
                            <a:pt x="874160" y="13"/>
                            <a:pt x="8699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3" behindDoc="1" locked="0" layoutInCell="1" allowOverlap="1">
            <wp:simplePos x="0" y="0"/>
            <wp:positionH relativeFrom="page">
              <wp:posOffset>987713</wp:posOffset>
            </wp:positionH>
            <wp:positionV relativeFrom="line">
              <wp:posOffset>192726</wp:posOffset>
            </wp:positionV>
            <wp:extent cx="686119" cy="162000"/>
            <wp:effectExtent l="0" t="0" r="0" b="0"/>
            <wp:wrapNone/>
            <wp:docPr id="591" name="Freeform 5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86119" cy="162000"/>
                    </a:xfrm>
                    <a:custGeom>
                      <a:rect l="l" t="t" r="r" b="b"/>
                      <a:pathLst>
                        <a:path w="9144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98"/>
                          </a:cubicBezTo>
                          <a:cubicBezTo>
                            <a:pt x="4833" y="197061"/>
                            <a:pt x="7586" y="201191"/>
                            <a:pt x="11159" y="204751"/>
                          </a:cubicBezTo>
                          <a:cubicBezTo>
                            <a:pt x="14732" y="208335"/>
                            <a:pt x="18851" y="211088"/>
                            <a:pt x="23520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876300" y="215900"/>
                          </a:lnTo>
                          <a:cubicBezTo>
                            <a:pt x="881352" y="215900"/>
                            <a:pt x="886212" y="214933"/>
                            <a:pt x="890879" y="213011"/>
                          </a:cubicBezTo>
                          <a:cubicBezTo>
                            <a:pt x="895548" y="211088"/>
                            <a:pt x="899667" y="208335"/>
                            <a:pt x="903240" y="204751"/>
                          </a:cubicBezTo>
                          <a:cubicBezTo>
                            <a:pt x="906813" y="201191"/>
                            <a:pt x="909566" y="197061"/>
                            <a:pt x="911499" y="192398"/>
                          </a:cubicBezTo>
                          <a:cubicBezTo>
                            <a:pt x="913433" y="187722"/>
                            <a:pt x="914400" y="182861"/>
                            <a:pt x="914400" y="177800"/>
                          </a:cubicBezTo>
                          <a:lnTo>
                            <a:pt x="914400" y="38100"/>
                          </a:lnTo>
                          <a:cubicBezTo>
                            <a:pt x="914400" y="33053"/>
                            <a:pt x="913433" y="28203"/>
                            <a:pt x="911499" y="23528"/>
                          </a:cubicBezTo>
                          <a:cubicBezTo>
                            <a:pt x="909566" y="18877"/>
                            <a:pt x="906813" y="14759"/>
                            <a:pt x="903240" y="11187"/>
                          </a:cubicBezTo>
                          <a:cubicBezTo>
                            <a:pt x="899667" y="7603"/>
                            <a:pt x="895548" y="4862"/>
                            <a:pt x="890879" y="2903"/>
                          </a:cubicBezTo>
                          <a:cubicBezTo>
                            <a:pt x="886212" y="980"/>
                            <a:pt x="881352" y="13"/>
                            <a:pt x="8763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2" y="7603"/>
                            <a:pt x="11159" y="11187"/>
                          </a:cubicBezTo>
                          <a:cubicBezTo>
                            <a:pt x="7586" y="14759"/>
                            <a:pt x="4833" y="18877"/>
                            <a:pt x="2900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1" locked="0" layoutInCell="1" allowOverlap="1">
            <wp:simplePos x="0" y="0"/>
            <wp:positionH relativeFrom="page">
              <wp:posOffset>2545775</wp:posOffset>
            </wp:positionH>
            <wp:positionV relativeFrom="line">
              <wp:posOffset>197491</wp:posOffset>
            </wp:positionV>
            <wp:extent cx="800472" cy="152470"/>
            <wp:effectExtent l="0" t="0" r="0" b="0"/>
            <wp:wrapNone/>
            <wp:docPr id="592" name="Freeform 5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60" y="203200"/>
                            <a:pt x="1043309" y="202394"/>
                            <a:pt x="1047200" y="200794"/>
                          </a:cubicBezTo>
                          <a:cubicBezTo>
                            <a:pt x="1051090" y="199195"/>
                            <a:pt x="1054522" y="196888"/>
                            <a:pt x="1057500" y="193911"/>
                          </a:cubicBezTo>
                          <a:cubicBezTo>
                            <a:pt x="1060477" y="190947"/>
                            <a:pt x="1062771" y="187512"/>
                            <a:pt x="1064383" y="183617"/>
                          </a:cubicBezTo>
                          <a:cubicBezTo>
                            <a:pt x="1065995" y="179723"/>
                            <a:pt x="1066800" y="175680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800" y="27546"/>
                            <a:pt x="1065995" y="23515"/>
                            <a:pt x="1064383" y="19621"/>
                          </a:cubicBezTo>
                          <a:cubicBezTo>
                            <a:pt x="1062771" y="15727"/>
                            <a:pt x="1060477" y="12291"/>
                            <a:pt x="1057500" y="9315"/>
                          </a:cubicBezTo>
                          <a:cubicBezTo>
                            <a:pt x="1054522" y="6338"/>
                            <a:pt x="1051090" y="4044"/>
                            <a:pt x="1047200" y="2431"/>
                          </a:cubicBezTo>
                          <a:cubicBezTo>
                            <a:pt x="1043309" y="807"/>
                            <a:pt x="1039260" y="13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1" locked="0" layoutInCell="1" allowOverlap="1">
            <wp:simplePos x="0" y="0"/>
            <wp:positionH relativeFrom="page">
              <wp:posOffset>2541010</wp:posOffset>
            </wp:positionH>
            <wp:positionV relativeFrom="line">
              <wp:posOffset>192726</wp:posOffset>
            </wp:positionV>
            <wp:extent cx="810001" cy="162000"/>
            <wp:effectExtent l="0" t="0" r="0" b="0"/>
            <wp:wrapNone/>
            <wp:docPr id="593" name="Freeform 5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61"/>
                            <a:pt x="7586" y="201191"/>
                            <a:pt x="11159" y="204751"/>
                          </a:cubicBezTo>
                          <a:cubicBezTo>
                            <a:pt x="14732" y="208335"/>
                            <a:pt x="18851" y="211088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3"/>
                            <a:pt x="1055979" y="213011"/>
                          </a:cubicBezTo>
                          <a:cubicBezTo>
                            <a:pt x="1060646" y="211088"/>
                            <a:pt x="1064766" y="208335"/>
                            <a:pt x="1068340" y="204751"/>
                          </a:cubicBezTo>
                          <a:cubicBezTo>
                            <a:pt x="1071912" y="201191"/>
                            <a:pt x="1074666" y="197061"/>
                            <a:pt x="1076599" y="192398"/>
                          </a:cubicBezTo>
                          <a:cubicBezTo>
                            <a:pt x="1078532" y="187722"/>
                            <a:pt x="1079500" y="182861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500" y="33053"/>
                            <a:pt x="1078532" y="28203"/>
                            <a:pt x="1076599" y="23528"/>
                          </a:cubicBezTo>
                          <a:cubicBezTo>
                            <a:pt x="1074666" y="18877"/>
                            <a:pt x="1071912" y="14759"/>
                            <a:pt x="1068340" y="11187"/>
                          </a:cubicBezTo>
                          <a:cubicBezTo>
                            <a:pt x="1064766" y="7603"/>
                            <a:pt x="1060646" y="4862"/>
                            <a:pt x="1055979" y="2903"/>
                          </a:cubicBezTo>
                          <a:cubicBezTo>
                            <a:pt x="1051312" y="980"/>
                            <a:pt x="1046452" y="13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2" y="7603"/>
                            <a:pt x="11159" y="11187"/>
                          </a:cubicBezTo>
                          <a:cubicBezTo>
                            <a:pt x="7586" y="14759"/>
                            <a:pt x="4833" y="18877"/>
                            <a:pt x="2899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6" behindDoc="1" locked="0" layoutInCell="1" allowOverlap="1">
            <wp:simplePos x="0" y="0"/>
            <wp:positionH relativeFrom="page">
              <wp:posOffset>4346837</wp:posOffset>
            </wp:positionH>
            <wp:positionV relativeFrom="line">
              <wp:posOffset>197491</wp:posOffset>
            </wp:positionV>
            <wp:extent cx="810003" cy="152470"/>
            <wp:effectExtent l="0" t="0" r="0" b="0"/>
            <wp:wrapNone/>
            <wp:docPr id="594" name="Freeform 5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3" cy="152470"/>
                    </a:xfrm>
                    <a:custGeom>
                      <a:rect l="l" t="t" r="r" b="b"/>
                      <a:pathLst>
                        <a:path w="10795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80"/>
                            <a:pt x="806" y="179723"/>
                            <a:pt x="2417" y="183617"/>
                          </a:cubicBezTo>
                          <a:cubicBezTo>
                            <a:pt x="4029" y="187512"/>
                            <a:pt x="6322" y="190947"/>
                            <a:pt x="9301" y="193911"/>
                          </a:cubicBezTo>
                          <a:cubicBezTo>
                            <a:pt x="12277" y="196888"/>
                            <a:pt x="15710" y="199195"/>
                            <a:pt x="19600" y="200794"/>
                          </a:cubicBezTo>
                          <a:cubicBezTo>
                            <a:pt x="23490" y="202394"/>
                            <a:pt x="27540" y="203200"/>
                            <a:pt x="31752" y="203200"/>
                          </a:cubicBezTo>
                          <a:lnTo>
                            <a:pt x="1047752" y="203200"/>
                          </a:lnTo>
                          <a:cubicBezTo>
                            <a:pt x="1051962" y="203200"/>
                            <a:pt x="1056011" y="202394"/>
                            <a:pt x="1059902" y="200794"/>
                          </a:cubicBezTo>
                          <a:cubicBezTo>
                            <a:pt x="1063790" y="199195"/>
                            <a:pt x="1067224" y="196888"/>
                            <a:pt x="1070201" y="193911"/>
                          </a:cubicBezTo>
                          <a:cubicBezTo>
                            <a:pt x="1073178" y="190947"/>
                            <a:pt x="1075473" y="187512"/>
                            <a:pt x="1077083" y="183617"/>
                          </a:cubicBezTo>
                          <a:cubicBezTo>
                            <a:pt x="1078695" y="179723"/>
                            <a:pt x="1079500" y="175680"/>
                            <a:pt x="1079502" y="171450"/>
                          </a:cubicBezTo>
                          <a:lnTo>
                            <a:pt x="1079502" y="31750"/>
                          </a:lnTo>
                          <a:cubicBezTo>
                            <a:pt x="1079500" y="27546"/>
                            <a:pt x="1078695" y="23515"/>
                            <a:pt x="1077083" y="19621"/>
                          </a:cubicBezTo>
                          <a:cubicBezTo>
                            <a:pt x="1075473" y="15727"/>
                            <a:pt x="1073178" y="12291"/>
                            <a:pt x="1070201" y="9315"/>
                          </a:cubicBezTo>
                          <a:cubicBezTo>
                            <a:pt x="1067224" y="6338"/>
                            <a:pt x="1063790" y="4044"/>
                            <a:pt x="1059902" y="2431"/>
                          </a:cubicBezTo>
                          <a:cubicBezTo>
                            <a:pt x="1056011" y="807"/>
                            <a:pt x="1051962" y="13"/>
                            <a:pt x="1047752" y="0"/>
                          </a:cubicBezTo>
                          <a:lnTo>
                            <a:pt x="31752" y="0"/>
                          </a:lnTo>
                          <a:cubicBezTo>
                            <a:pt x="27540" y="13"/>
                            <a:pt x="23490" y="807"/>
                            <a:pt x="19600" y="2431"/>
                          </a:cubicBezTo>
                          <a:cubicBezTo>
                            <a:pt x="15710" y="4044"/>
                            <a:pt x="12277" y="6338"/>
                            <a:pt x="9301" y="9315"/>
                          </a:cubicBezTo>
                          <a:cubicBezTo>
                            <a:pt x="6322" y="12291"/>
                            <a:pt x="4029" y="15727"/>
                            <a:pt x="2417" y="19621"/>
                          </a:cubicBezTo>
                          <a:cubicBezTo>
                            <a:pt x="806" y="23515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5" behindDoc="1" locked="0" layoutInCell="1" allowOverlap="1">
            <wp:simplePos x="0" y="0"/>
            <wp:positionH relativeFrom="page">
              <wp:posOffset>4342072</wp:posOffset>
            </wp:positionH>
            <wp:positionV relativeFrom="line">
              <wp:posOffset>192726</wp:posOffset>
            </wp:positionV>
            <wp:extent cx="819532" cy="162000"/>
            <wp:effectExtent l="0" t="0" r="0" b="0"/>
            <wp:wrapNone/>
            <wp:docPr id="595" name="Freeform 5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9532" cy="162000"/>
                    </a:xfrm>
                    <a:custGeom>
                      <a:rect l="l" t="t" r="r" b="b"/>
                      <a:pathLst>
                        <a:path w="10922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91"/>
                            <a:pt x="11161" y="204751"/>
                          </a:cubicBezTo>
                          <a:cubicBezTo>
                            <a:pt x="14732" y="208335"/>
                            <a:pt x="18853" y="211088"/>
                            <a:pt x="23521" y="213011"/>
                          </a:cubicBezTo>
                          <a:cubicBezTo>
                            <a:pt x="28189" y="214933"/>
                            <a:pt x="33048" y="215900"/>
                            <a:pt x="38102" y="215900"/>
                          </a:cubicBezTo>
                          <a:lnTo>
                            <a:pt x="1054102" y="215900"/>
                          </a:lnTo>
                          <a:cubicBezTo>
                            <a:pt x="1059154" y="215900"/>
                            <a:pt x="1064014" y="214933"/>
                            <a:pt x="1068681" y="213011"/>
                          </a:cubicBezTo>
                          <a:cubicBezTo>
                            <a:pt x="1073348" y="211088"/>
                            <a:pt x="1077468" y="208335"/>
                            <a:pt x="1081042" y="204751"/>
                          </a:cubicBezTo>
                          <a:cubicBezTo>
                            <a:pt x="1084614" y="201191"/>
                            <a:pt x="1087367" y="197061"/>
                            <a:pt x="1089301" y="192398"/>
                          </a:cubicBezTo>
                          <a:cubicBezTo>
                            <a:pt x="1091234" y="187722"/>
                            <a:pt x="1092200" y="182861"/>
                            <a:pt x="1092202" y="177800"/>
                          </a:cubicBezTo>
                          <a:lnTo>
                            <a:pt x="1092202" y="38100"/>
                          </a:lnTo>
                          <a:cubicBezTo>
                            <a:pt x="1092200" y="33053"/>
                            <a:pt x="1091234" y="28203"/>
                            <a:pt x="1089301" y="23528"/>
                          </a:cubicBezTo>
                          <a:cubicBezTo>
                            <a:pt x="1087367" y="18877"/>
                            <a:pt x="1084614" y="14759"/>
                            <a:pt x="1081042" y="11187"/>
                          </a:cubicBezTo>
                          <a:cubicBezTo>
                            <a:pt x="1077468" y="7603"/>
                            <a:pt x="1073348" y="4862"/>
                            <a:pt x="1068681" y="2903"/>
                          </a:cubicBezTo>
                          <a:cubicBezTo>
                            <a:pt x="1064014" y="980"/>
                            <a:pt x="1059154" y="13"/>
                            <a:pt x="10541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03"/>
                          </a:cubicBezTo>
                          <a:cubicBezTo>
                            <a:pt x="18853" y="4862"/>
                            <a:pt x="14732" y="7603"/>
                            <a:pt x="11161" y="11187"/>
                          </a:cubicBezTo>
                          <a:cubicBezTo>
                            <a:pt x="7587" y="14759"/>
                            <a:pt x="4834" y="18877"/>
                            <a:pt x="2901" y="23528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12"/>
          <w:sz w:val="19"/>
          <w:szCs w:val="19"/>
        </w:rPr>
        <w:t>  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创建的代码块在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try/catc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块完成之后另一个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try/catc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出现之前执行。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7298"/>
        </w:tabs>
        <w:spacing w:before="0" w:after="0" w:line="315" w:lineRule="exact"/>
        <w:ind w:left="1155" w:right="854" w:firstLine="0"/>
      </w:pPr>
      <w:r>
        <w:drawing>
          <wp:anchor simplePos="0" relativeHeight="251658298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52651</wp:posOffset>
            </wp:positionV>
            <wp:extent cx="667060" cy="152470"/>
            <wp:effectExtent l="0" t="0" r="0" b="0"/>
            <wp:wrapNone/>
            <wp:docPr id="596" name="Freeform 5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67060" cy="152470"/>
                    </a:xfrm>
                    <a:custGeom>
                      <a:rect l="l" t="t" r="r" b="b"/>
                      <a:pathLst>
                        <a:path w="8890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857250" y="203200"/>
                          </a:lnTo>
                          <a:cubicBezTo>
                            <a:pt x="861460" y="203200"/>
                            <a:pt x="865510" y="202394"/>
                            <a:pt x="869400" y="200794"/>
                          </a:cubicBezTo>
                          <a:cubicBezTo>
                            <a:pt x="873290" y="199195"/>
                            <a:pt x="876724" y="196888"/>
                            <a:pt x="879701" y="193911"/>
                          </a:cubicBezTo>
                          <a:cubicBezTo>
                            <a:pt x="882677" y="190947"/>
                            <a:pt x="884971" y="187512"/>
                            <a:pt x="886583" y="183617"/>
                          </a:cubicBezTo>
                          <a:cubicBezTo>
                            <a:pt x="888193" y="179723"/>
                            <a:pt x="889000" y="175680"/>
                            <a:pt x="889000" y="171450"/>
                          </a:cubicBezTo>
                          <a:lnTo>
                            <a:pt x="889000" y="31750"/>
                          </a:lnTo>
                          <a:cubicBezTo>
                            <a:pt x="889000" y="27546"/>
                            <a:pt x="888193" y="23515"/>
                            <a:pt x="886583" y="19609"/>
                          </a:cubicBezTo>
                          <a:cubicBezTo>
                            <a:pt x="884971" y="15714"/>
                            <a:pt x="882677" y="12279"/>
                            <a:pt x="879701" y="9302"/>
                          </a:cubicBezTo>
                          <a:cubicBezTo>
                            <a:pt x="876724" y="6338"/>
                            <a:pt x="873290" y="4044"/>
                            <a:pt x="869400" y="2431"/>
                          </a:cubicBezTo>
                          <a:cubicBezTo>
                            <a:pt x="865510" y="807"/>
                            <a:pt x="861460" y="13"/>
                            <a:pt x="8572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97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47887</wp:posOffset>
            </wp:positionV>
            <wp:extent cx="676589" cy="162000"/>
            <wp:effectExtent l="0" t="0" r="0" b="0"/>
            <wp:wrapNone/>
            <wp:docPr id="597" name="Freeform 5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89" cy="162000"/>
                    </a:xfrm>
                    <a:custGeom>
                      <a:rect l="l" t="t" r="r" b="b"/>
                      <a:pathLst>
                        <a:path w="9017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98"/>
                          </a:cubicBezTo>
                          <a:cubicBezTo>
                            <a:pt x="4833" y="197074"/>
                            <a:pt x="7586" y="201204"/>
                            <a:pt x="11159" y="204751"/>
                          </a:cubicBezTo>
                          <a:cubicBezTo>
                            <a:pt x="14731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863600" y="215900"/>
                          </a:lnTo>
                          <a:cubicBezTo>
                            <a:pt x="868652" y="215900"/>
                            <a:pt x="873512" y="214933"/>
                            <a:pt x="878179" y="213011"/>
                          </a:cubicBezTo>
                          <a:cubicBezTo>
                            <a:pt x="882848" y="211076"/>
                            <a:pt x="886967" y="208323"/>
                            <a:pt x="890540" y="204751"/>
                          </a:cubicBezTo>
                          <a:cubicBezTo>
                            <a:pt x="894113" y="201204"/>
                            <a:pt x="896866" y="197074"/>
                            <a:pt x="898799" y="192398"/>
                          </a:cubicBezTo>
                          <a:cubicBezTo>
                            <a:pt x="900733" y="187722"/>
                            <a:pt x="901700" y="182861"/>
                            <a:pt x="901700" y="177800"/>
                          </a:cubicBezTo>
                          <a:lnTo>
                            <a:pt x="901700" y="38100"/>
                          </a:lnTo>
                          <a:cubicBezTo>
                            <a:pt x="901700" y="33053"/>
                            <a:pt x="900733" y="28203"/>
                            <a:pt x="898799" y="23528"/>
                          </a:cubicBezTo>
                          <a:cubicBezTo>
                            <a:pt x="896866" y="18864"/>
                            <a:pt x="894113" y="14747"/>
                            <a:pt x="890540" y="11175"/>
                          </a:cubicBezTo>
                          <a:cubicBezTo>
                            <a:pt x="886967" y="7591"/>
                            <a:pt x="882848" y="4862"/>
                            <a:pt x="878179" y="2927"/>
                          </a:cubicBezTo>
                          <a:cubicBezTo>
                            <a:pt x="873512" y="980"/>
                            <a:pt x="868652" y="13"/>
                            <a:pt x="8636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27"/>
                          </a:cubicBezTo>
                          <a:cubicBezTo>
                            <a:pt x="18851" y="4862"/>
                            <a:pt x="14731" y="7591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8" behindDoc="1" locked="0" layoutInCell="1" allowOverlap="1">
            <wp:simplePos x="0" y="0"/>
            <wp:positionH relativeFrom="page">
              <wp:posOffset>4861427</wp:posOffset>
            </wp:positionH>
            <wp:positionV relativeFrom="line">
              <wp:posOffset>52651</wp:posOffset>
            </wp:positionV>
            <wp:extent cx="543177" cy="152470"/>
            <wp:effectExtent l="0" t="0" r="0" b="0"/>
            <wp:wrapNone/>
            <wp:docPr id="598" name="Freeform 5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52470"/>
                    </a:xfrm>
                    <a:custGeom>
                      <a:rect l="l" t="t" r="r" b="b"/>
                      <a:pathLst>
                        <a:path w="7239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4" y="179723"/>
                            <a:pt x="2416" y="183617"/>
                          </a:cubicBezTo>
                          <a:cubicBezTo>
                            <a:pt x="4027" y="187512"/>
                            <a:pt x="6320" y="190947"/>
                            <a:pt x="9299" y="193911"/>
                          </a:cubicBezTo>
                          <a:cubicBezTo>
                            <a:pt x="12275" y="196888"/>
                            <a:pt x="15708" y="199195"/>
                            <a:pt x="19598" y="200794"/>
                          </a:cubicBezTo>
                          <a:cubicBezTo>
                            <a:pt x="23488" y="202394"/>
                            <a:pt x="27538" y="203200"/>
                            <a:pt x="31750" y="203200"/>
                          </a:cubicBezTo>
                          <a:lnTo>
                            <a:pt x="692150" y="203200"/>
                          </a:lnTo>
                          <a:cubicBezTo>
                            <a:pt x="696359" y="203200"/>
                            <a:pt x="700409" y="202394"/>
                            <a:pt x="704300" y="200794"/>
                          </a:cubicBezTo>
                          <a:cubicBezTo>
                            <a:pt x="708190" y="199195"/>
                            <a:pt x="711623" y="196888"/>
                            <a:pt x="714601" y="193911"/>
                          </a:cubicBezTo>
                          <a:cubicBezTo>
                            <a:pt x="717577" y="190947"/>
                            <a:pt x="719870" y="187512"/>
                            <a:pt x="721481" y="183617"/>
                          </a:cubicBezTo>
                          <a:cubicBezTo>
                            <a:pt x="723093" y="179723"/>
                            <a:pt x="723900" y="175680"/>
                            <a:pt x="723900" y="171450"/>
                          </a:cubicBezTo>
                          <a:lnTo>
                            <a:pt x="723900" y="31750"/>
                          </a:lnTo>
                          <a:cubicBezTo>
                            <a:pt x="723900" y="27546"/>
                            <a:pt x="723093" y="23515"/>
                            <a:pt x="721481" y="19609"/>
                          </a:cubicBezTo>
                          <a:cubicBezTo>
                            <a:pt x="719870" y="15714"/>
                            <a:pt x="717577" y="12279"/>
                            <a:pt x="714601" y="9302"/>
                          </a:cubicBezTo>
                          <a:cubicBezTo>
                            <a:pt x="711623" y="6338"/>
                            <a:pt x="708190" y="4044"/>
                            <a:pt x="704300" y="2431"/>
                          </a:cubicBezTo>
                          <a:cubicBezTo>
                            <a:pt x="700409" y="807"/>
                            <a:pt x="696359" y="13"/>
                            <a:pt x="692150" y="0"/>
                          </a:cubicBezTo>
                          <a:lnTo>
                            <a:pt x="31750" y="0"/>
                          </a:lnTo>
                          <a:cubicBezTo>
                            <a:pt x="27538" y="13"/>
                            <a:pt x="23488" y="807"/>
                            <a:pt x="19598" y="2431"/>
                          </a:cubicBezTo>
                          <a:cubicBezTo>
                            <a:pt x="15708" y="4044"/>
                            <a:pt x="12275" y="6338"/>
                            <a:pt x="9299" y="9302"/>
                          </a:cubicBezTo>
                          <a:cubicBezTo>
                            <a:pt x="6320" y="12279"/>
                            <a:pt x="4027" y="15714"/>
                            <a:pt x="2416" y="19609"/>
                          </a:cubicBezTo>
                          <a:cubicBezTo>
                            <a:pt x="804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7" behindDoc="1" locked="0" layoutInCell="1" allowOverlap="1">
            <wp:simplePos x="0" y="0"/>
            <wp:positionH relativeFrom="page">
              <wp:posOffset>4856661</wp:posOffset>
            </wp:positionH>
            <wp:positionV relativeFrom="line">
              <wp:posOffset>47887</wp:posOffset>
            </wp:positionV>
            <wp:extent cx="552708" cy="162000"/>
            <wp:effectExtent l="0" t="0" r="0" b="0"/>
            <wp:wrapNone/>
            <wp:docPr id="599" name="Freeform 5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2708" cy="162000"/>
                    </a:xfrm>
                    <a:custGeom>
                      <a:rect l="l" t="t" r="r" b="b"/>
                      <a:pathLst>
                        <a:path w="7366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74"/>
                            <a:pt x="7587" y="201204"/>
                            <a:pt x="11161" y="204751"/>
                          </a:cubicBezTo>
                          <a:cubicBezTo>
                            <a:pt x="14732" y="208323"/>
                            <a:pt x="18853" y="211076"/>
                            <a:pt x="23521" y="213011"/>
                          </a:cubicBezTo>
                          <a:cubicBezTo>
                            <a:pt x="28189" y="214933"/>
                            <a:pt x="33048" y="215900"/>
                            <a:pt x="38102" y="215900"/>
                          </a:cubicBezTo>
                          <a:lnTo>
                            <a:pt x="698502" y="215900"/>
                          </a:lnTo>
                          <a:cubicBezTo>
                            <a:pt x="703554" y="215900"/>
                            <a:pt x="708414" y="214933"/>
                            <a:pt x="713080" y="213011"/>
                          </a:cubicBezTo>
                          <a:cubicBezTo>
                            <a:pt x="717748" y="211076"/>
                            <a:pt x="721870" y="208323"/>
                            <a:pt x="725441" y="204751"/>
                          </a:cubicBezTo>
                          <a:cubicBezTo>
                            <a:pt x="729014" y="201204"/>
                            <a:pt x="731767" y="197074"/>
                            <a:pt x="733699" y="192398"/>
                          </a:cubicBezTo>
                          <a:cubicBezTo>
                            <a:pt x="735634" y="187722"/>
                            <a:pt x="736602" y="182861"/>
                            <a:pt x="736602" y="177800"/>
                          </a:cubicBezTo>
                          <a:lnTo>
                            <a:pt x="736602" y="38100"/>
                          </a:lnTo>
                          <a:cubicBezTo>
                            <a:pt x="736602" y="33053"/>
                            <a:pt x="735634" y="28203"/>
                            <a:pt x="733699" y="23528"/>
                          </a:cubicBezTo>
                          <a:cubicBezTo>
                            <a:pt x="731767" y="18864"/>
                            <a:pt x="729014" y="14747"/>
                            <a:pt x="725441" y="11175"/>
                          </a:cubicBezTo>
                          <a:cubicBezTo>
                            <a:pt x="721870" y="7591"/>
                            <a:pt x="717748" y="4862"/>
                            <a:pt x="713080" y="2927"/>
                          </a:cubicBezTo>
                          <a:cubicBezTo>
                            <a:pt x="708414" y="980"/>
                            <a:pt x="703554" y="13"/>
                            <a:pt x="6985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21" y="2927"/>
                          </a:cubicBezTo>
                          <a:cubicBezTo>
                            <a:pt x="18853" y="4862"/>
                            <a:pt x="14732" y="7591"/>
                            <a:pt x="11161" y="11175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块无论有没有异常抛出都会执行。如果抛出异常，即使没有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子句匹配，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1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52651</wp:posOffset>
            </wp:positionV>
            <wp:extent cx="667060" cy="152470"/>
            <wp:effectExtent l="0" t="0" r="0" b="0"/>
            <wp:wrapNone/>
            <wp:docPr id="600" name="Freeform 6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67060" cy="152470"/>
                    </a:xfrm>
                    <a:custGeom>
                      <a:rect l="l" t="t" r="r" b="b"/>
                      <a:pathLst>
                        <a:path w="8890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499"/>
                            <a:pt x="6322" y="190935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857250" y="203200"/>
                          </a:lnTo>
                          <a:cubicBezTo>
                            <a:pt x="861460" y="203200"/>
                            <a:pt x="865510" y="202394"/>
                            <a:pt x="869400" y="200794"/>
                          </a:cubicBezTo>
                          <a:cubicBezTo>
                            <a:pt x="873290" y="199195"/>
                            <a:pt x="876724" y="196888"/>
                            <a:pt x="879701" y="193911"/>
                          </a:cubicBezTo>
                          <a:cubicBezTo>
                            <a:pt x="882677" y="190935"/>
                            <a:pt x="884971" y="187499"/>
                            <a:pt x="886583" y="183617"/>
                          </a:cubicBezTo>
                          <a:cubicBezTo>
                            <a:pt x="888193" y="179723"/>
                            <a:pt x="889000" y="175680"/>
                            <a:pt x="889000" y="171450"/>
                          </a:cubicBezTo>
                          <a:lnTo>
                            <a:pt x="889000" y="31750"/>
                          </a:lnTo>
                          <a:cubicBezTo>
                            <a:pt x="889000" y="27546"/>
                            <a:pt x="888193" y="23515"/>
                            <a:pt x="886583" y="19621"/>
                          </a:cubicBezTo>
                          <a:cubicBezTo>
                            <a:pt x="884971" y="15727"/>
                            <a:pt x="882677" y="12291"/>
                            <a:pt x="879701" y="9302"/>
                          </a:cubicBezTo>
                          <a:cubicBezTo>
                            <a:pt x="876724" y="6338"/>
                            <a:pt x="873290" y="4044"/>
                            <a:pt x="869400" y="2419"/>
                          </a:cubicBezTo>
                          <a:cubicBezTo>
                            <a:pt x="865510" y="807"/>
                            <a:pt x="861460" y="13"/>
                            <a:pt x="8572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19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15" behindDoc="1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47887</wp:posOffset>
            </wp:positionV>
            <wp:extent cx="676589" cy="162000"/>
            <wp:effectExtent l="0" t="0" r="0" b="0"/>
            <wp:wrapNone/>
            <wp:docPr id="601" name="Freeform 6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89" cy="162000"/>
                    </a:xfrm>
                    <a:custGeom>
                      <a:rect l="l" t="t" r="r" b="b"/>
                      <a:pathLst>
                        <a:path w="9017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98"/>
                          </a:cubicBezTo>
                          <a:cubicBezTo>
                            <a:pt x="4833" y="197074"/>
                            <a:pt x="7586" y="201204"/>
                            <a:pt x="11159" y="204751"/>
                          </a:cubicBezTo>
                          <a:cubicBezTo>
                            <a:pt x="14731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863600" y="215900"/>
                          </a:lnTo>
                          <a:cubicBezTo>
                            <a:pt x="868652" y="215900"/>
                            <a:pt x="873512" y="214933"/>
                            <a:pt x="878179" y="213011"/>
                          </a:cubicBezTo>
                          <a:cubicBezTo>
                            <a:pt x="882848" y="211076"/>
                            <a:pt x="886967" y="208323"/>
                            <a:pt x="890540" y="204751"/>
                          </a:cubicBezTo>
                          <a:cubicBezTo>
                            <a:pt x="894113" y="201204"/>
                            <a:pt x="896866" y="197074"/>
                            <a:pt x="898799" y="192398"/>
                          </a:cubicBezTo>
                          <a:cubicBezTo>
                            <a:pt x="900733" y="187722"/>
                            <a:pt x="901700" y="182861"/>
                            <a:pt x="901700" y="177800"/>
                          </a:cubicBezTo>
                          <a:lnTo>
                            <a:pt x="901700" y="38100"/>
                          </a:lnTo>
                          <a:cubicBezTo>
                            <a:pt x="901700" y="33053"/>
                            <a:pt x="900733" y="28203"/>
                            <a:pt x="898799" y="23528"/>
                          </a:cubicBezTo>
                          <a:cubicBezTo>
                            <a:pt x="896866" y="18864"/>
                            <a:pt x="894113" y="14747"/>
                            <a:pt x="890540" y="11175"/>
                          </a:cubicBezTo>
                          <a:cubicBezTo>
                            <a:pt x="886967" y="7591"/>
                            <a:pt x="882848" y="4850"/>
                            <a:pt x="878179" y="2903"/>
                          </a:cubicBezTo>
                          <a:cubicBezTo>
                            <a:pt x="873512" y="968"/>
                            <a:pt x="868652" y="0"/>
                            <a:pt x="863600" y="0"/>
                          </a:cubicBezTo>
                          <a:lnTo>
                            <a:pt x="38100" y="0"/>
                          </a:lnTo>
                          <a:cubicBezTo>
                            <a:pt x="33047" y="0"/>
                            <a:pt x="28187" y="968"/>
                            <a:pt x="23519" y="2903"/>
                          </a:cubicBezTo>
                          <a:cubicBezTo>
                            <a:pt x="18851" y="4850"/>
                            <a:pt x="14731" y="7591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也会执行。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350"/>
          <w:tab w:val="left" w:pos="1790"/>
          <w:tab w:val="left" w:pos="2520"/>
          <w:tab w:val="left" w:pos="2766"/>
          <w:tab w:val="left" w:pos="6568"/>
          <w:tab w:val="left" w:pos="8776"/>
        </w:tabs>
        <w:spacing w:before="151" w:after="0" w:line="348" w:lineRule="exact"/>
        <w:ind w:left="990" w:right="854" w:firstLine="0"/>
      </w:pPr>
      <w:r>
        <w:drawing>
          <wp:anchor simplePos="0" relativeHeight="251658328" behindDoc="1" locked="0" layoutInCell="1" allowOverlap="1">
            <wp:simplePos x="0" y="0"/>
            <wp:positionH relativeFrom="page">
              <wp:posOffset>1983538</wp:posOffset>
            </wp:positionH>
            <wp:positionV relativeFrom="line">
              <wp:posOffset>219081</wp:posOffset>
            </wp:positionV>
            <wp:extent cx="810001" cy="152470"/>
            <wp:effectExtent l="0" t="0" r="0" b="0"/>
            <wp:wrapNone/>
            <wp:docPr id="602" name="Freeform 6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52470"/>
                    </a:xfrm>
                    <a:custGeom>
                      <a:rect l="l" t="t" r="r" b="b"/>
                      <a:pathLst>
                        <a:path w="10795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1047750" y="203200"/>
                          </a:lnTo>
                          <a:cubicBezTo>
                            <a:pt x="1051960" y="203200"/>
                            <a:pt x="1056010" y="202394"/>
                            <a:pt x="1059900" y="200794"/>
                          </a:cubicBezTo>
                          <a:cubicBezTo>
                            <a:pt x="1063790" y="199195"/>
                            <a:pt x="1067222" y="196888"/>
                            <a:pt x="1070199" y="193911"/>
                          </a:cubicBezTo>
                          <a:cubicBezTo>
                            <a:pt x="1073177" y="190947"/>
                            <a:pt x="1075471" y="187512"/>
                            <a:pt x="1077083" y="183617"/>
                          </a:cubicBezTo>
                          <a:cubicBezTo>
                            <a:pt x="1078693" y="179723"/>
                            <a:pt x="1079500" y="175680"/>
                            <a:pt x="1079500" y="171450"/>
                          </a:cubicBezTo>
                          <a:lnTo>
                            <a:pt x="1079500" y="31750"/>
                          </a:lnTo>
                          <a:cubicBezTo>
                            <a:pt x="1079500" y="27546"/>
                            <a:pt x="1078693" y="23515"/>
                            <a:pt x="1077083" y="19609"/>
                          </a:cubicBezTo>
                          <a:cubicBezTo>
                            <a:pt x="1075471" y="15727"/>
                            <a:pt x="1073177" y="12291"/>
                            <a:pt x="1070199" y="9302"/>
                          </a:cubicBezTo>
                          <a:cubicBezTo>
                            <a:pt x="1067222" y="6338"/>
                            <a:pt x="1063790" y="4044"/>
                            <a:pt x="1059900" y="2431"/>
                          </a:cubicBezTo>
                          <a:cubicBezTo>
                            <a:pt x="1056010" y="807"/>
                            <a:pt x="1051960" y="13"/>
                            <a:pt x="10477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27" behindDoc="1" locked="0" layoutInCell="1" allowOverlap="1">
            <wp:simplePos x="0" y="0"/>
            <wp:positionH relativeFrom="page">
              <wp:posOffset>1978774</wp:posOffset>
            </wp:positionH>
            <wp:positionV relativeFrom="line">
              <wp:posOffset>214316</wp:posOffset>
            </wp:positionV>
            <wp:extent cx="819531" cy="162000"/>
            <wp:effectExtent l="0" t="0" r="0" b="0"/>
            <wp:wrapNone/>
            <wp:docPr id="603" name="Freeform 6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9531" cy="162000"/>
                    </a:xfrm>
                    <a:custGeom>
                      <a:rect l="l" t="t" r="r" b="b"/>
                      <a:pathLst>
                        <a:path w="10922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74"/>
                            <a:pt x="7586" y="201204"/>
                            <a:pt x="11159" y="204751"/>
                          </a:cubicBezTo>
                          <a:cubicBezTo>
                            <a:pt x="14732" y="208335"/>
                            <a:pt x="18851" y="211088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1054100" y="215900"/>
                          </a:lnTo>
                          <a:cubicBezTo>
                            <a:pt x="1059152" y="215900"/>
                            <a:pt x="1064012" y="214933"/>
                            <a:pt x="1068679" y="213011"/>
                          </a:cubicBezTo>
                          <a:cubicBezTo>
                            <a:pt x="1073348" y="211088"/>
                            <a:pt x="1077467" y="208335"/>
                            <a:pt x="1081040" y="204751"/>
                          </a:cubicBezTo>
                          <a:cubicBezTo>
                            <a:pt x="1084613" y="201204"/>
                            <a:pt x="1087366" y="197074"/>
                            <a:pt x="1089299" y="192398"/>
                          </a:cubicBezTo>
                          <a:cubicBezTo>
                            <a:pt x="1091233" y="187722"/>
                            <a:pt x="1092200" y="182861"/>
                            <a:pt x="1092200" y="177800"/>
                          </a:cubicBezTo>
                          <a:lnTo>
                            <a:pt x="1092200" y="38100"/>
                          </a:lnTo>
                          <a:cubicBezTo>
                            <a:pt x="1092200" y="33053"/>
                            <a:pt x="1091233" y="28203"/>
                            <a:pt x="1089299" y="23528"/>
                          </a:cubicBezTo>
                          <a:cubicBezTo>
                            <a:pt x="1087366" y="18864"/>
                            <a:pt x="1084613" y="14747"/>
                            <a:pt x="1081040" y="11175"/>
                          </a:cubicBezTo>
                          <a:cubicBezTo>
                            <a:pt x="1077467" y="7603"/>
                            <a:pt x="1073348" y="4862"/>
                            <a:pt x="1068679" y="2903"/>
                          </a:cubicBezTo>
                          <a:cubicBezTo>
                            <a:pt x="1064012" y="980"/>
                            <a:pt x="1059152" y="13"/>
                            <a:pt x="10541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2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一个方法将从一个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try/catc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块返回到调用程序的任何时候，经过一个未捕获的异常或者是一个明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41" behindDoc="1" locked="0" layoutInCell="1" allowOverlap="1">
            <wp:simplePos x="0" y="0"/>
            <wp:positionH relativeFrom="page">
              <wp:posOffset>1831067</wp:posOffset>
            </wp:positionH>
            <wp:positionV relativeFrom="line">
              <wp:posOffset>65351</wp:posOffset>
            </wp:positionV>
            <wp:extent cx="667060" cy="152470"/>
            <wp:effectExtent l="0" t="0" r="0" b="0"/>
            <wp:wrapNone/>
            <wp:docPr id="604" name="Freeform 6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67060" cy="152470"/>
                    </a:xfrm>
                    <a:custGeom>
                      <a:rect l="l" t="t" r="r" b="b"/>
                      <a:pathLst>
                        <a:path w="8890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499"/>
                            <a:pt x="6322" y="190935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857250" y="203200"/>
                          </a:lnTo>
                          <a:cubicBezTo>
                            <a:pt x="861460" y="203200"/>
                            <a:pt x="865510" y="202394"/>
                            <a:pt x="869400" y="200794"/>
                          </a:cubicBezTo>
                          <a:cubicBezTo>
                            <a:pt x="873290" y="199195"/>
                            <a:pt x="876722" y="196888"/>
                            <a:pt x="879699" y="193911"/>
                          </a:cubicBezTo>
                          <a:cubicBezTo>
                            <a:pt x="882677" y="190935"/>
                            <a:pt x="884971" y="187499"/>
                            <a:pt x="886583" y="183617"/>
                          </a:cubicBezTo>
                          <a:cubicBezTo>
                            <a:pt x="888193" y="179723"/>
                            <a:pt x="889000" y="175680"/>
                            <a:pt x="889000" y="171450"/>
                          </a:cubicBezTo>
                          <a:lnTo>
                            <a:pt x="889000" y="31750"/>
                          </a:lnTo>
                          <a:cubicBezTo>
                            <a:pt x="889000" y="27546"/>
                            <a:pt x="888193" y="23515"/>
                            <a:pt x="886583" y="19609"/>
                          </a:cubicBezTo>
                          <a:cubicBezTo>
                            <a:pt x="884971" y="15714"/>
                            <a:pt x="882677" y="12279"/>
                            <a:pt x="879699" y="9302"/>
                          </a:cubicBezTo>
                          <a:cubicBezTo>
                            <a:pt x="876722" y="6338"/>
                            <a:pt x="873290" y="4044"/>
                            <a:pt x="869400" y="2431"/>
                          </a:cubicBezTo>
                          <a:cubicBezTo>
                            <a:pt x="865510" y="794"/>
                            <a:pt x="861460" y="0"/>
                            <a:pt x="8572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794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79"/>
                            <a:pt x="4028" y="15714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0" behindDoc="1" locked="0" layoutInCell="1" allowOverlap="1">
            <wp:simplePos x="0" y="0"/>
            <wp:positionH relativeFrom="page">
              <wp:posOffset>1826303</wp:posOffset>
            </wp:positionH>
            <wp:positionV relativeFrom="line">
              <wp:posOffset>60586</wp:posOffset>
            </wp:positionV>
            <wp:extent cx="676589" cy="162000"/>
            <wp:effectExtent l="0" t="0" r="0" b="0"/>
            <wp:wrapNone/>
            <wp:docPr id="605" name="Freeform 6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89" cy="162000"/>
                    </a:xfrm>
                    <a:custGeom>
                      <a:rect l="l" t="t" r="r" b="b"/>
                      <a:pathLst>
                        <a:path w="9017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900" y="192398"/>
                          </a:cubicBezTo>
                          <a:cubicBezTo>
                            <a:pt x="4833" y="197074"/>
                            <a:pt x="7586" y="201204"/>
                            <a:pt x="11159" y="204751"/>
                          </a:cubicBezTo>
                          <a:cubicBezTo>
                            <a:pt x="14732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863600" y="215900"/>
                          </a:lnTo>
                          <a:cubicBezTo>
                            <a:pt x="868652" y="215900"/>
                            <a:pt x="873512" y="214933"/>
                            <a:pt x="878179" y="213011"/>
                          </a:cubicBezTo>
                          <a:cubicBezTo>
                            <a:pt x="882846" y="211076"/>
                            <a:pt x="886967" y="208323"/>
                            <a:pt x="890540" y="204751"/>
                          </a:cubicBezTo>
                          <a:cubicBezTo>
                            <a:pt x="894113" y="201204"/>
                            <a:pt x="896866" y="197074"/>
                            <a:pt x="898799" y="192398"/>
                          </a:cubicBezTo>
                          <a:cubicBezTo>
                            <a:pt x="900732" y="187722"/>
                            <a:pt x="901700" y="182861"/>
                            <a:pt x="901700" y="177800"/>
                          </a:cubicBezTo>
                          <a:lnTo>
                            <a:pt x="901700" y="38100"/>
                          </a:lnTo>
                          <a:cubicBezTo>
                            <a:pt x="901700" y="33053"/>
                            <a:pt x="900732" y="28203"/>
                            <a:pt x="898799" y="23528"/>
                          </a:cubicBezTo>
                          <a:cubicBezTo>
                            <a:pt x="896866" y="18864"/>
                            <a:pt x="894113" y="14747"/>
                            <a:pt x="890540" y="11175"/>
                          </a:cubicBezTo>
                          <a:cubicBezTo>
                            <a:pt x="886967" y="7591"/>
                            <a:pt x="882846" y="4850"/>
                            <a:pt x="878179" y="2903"/>
                          </a:cubicBezTo>
                          <a:cubicBezTo>
                            <a:pt x="873512" y="980"/>
                            <a:pt x="868652" y="13"/>
                            <a:pt x="8636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50"/>
                            <a:pt x="14732" y="7591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确的返回语句，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子句在方法返回之前仍将执行。这在关闭文件句柄和释放任何在方法开始时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被分配的其他资源是很有用。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54" behindDoc="1" locked="0" layoutInCell="1" allowOverlap="1">
            <wp:simplePos x="0" y="0"/>
            <wp:positionH relativeFrom="page">
              <wp:posOffset>1364125</wp:posOffset>
            </wp:positionH>
            <wp:positionV relativeFrom="line">
              <wp:posOffset>123197</wp:posOffset>
            </wp:positionV>
            <wp:extent cx="676589" cy="152470"/>
            <wp:effectExtent l="0" t="0" r="0" b="0"/>
            <wp:wrapNone/>
            <wp:docPr id="606" name="Freeform 6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89" cy="152470"/>
                    </a:xfrm>
                    <a:custGeom>
                      <a:rect l="l" t="t" r="r" b="b"/>
                      <a:pathLst>
                        <a:path w="9017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869950" y="203200"/>
                          </a:lnTo>
                          <a:cubicBezTo>
                            <a:pt x="874160" y="203200"/>
                            <a:pt x="878210" y="202394"/>
                            <a:pt x="882100" y="200794"/>
                          </a:cubicBezTo>
                          <a:cubicBezTo>
                            <a:pt x="885990" y="199195"/>
                            <a:pt x="889422" y="196888"/>
                            <a:pt x="892399" y="193911"/>
                          </a:cubicBezTo>
                          <a:cubicBezTo>
                            <a:pt x="895377" y="190947"/>
                            <a:pt x="897671" y="187512"/>
                            <a:pt x="899283" y="183617"/>
                          </a:cubicBezTo>
                          <a:cubicBezTo>
                            <a:pt x="900893" y="179723"/>
                            <a:pt x="901700" y="175680"/>
                            <a:pt x="901700" y="171450"/>
                          </a:cubicBezTo>
                          <a:lnTo>
                            <a:pt x="901700" y="31750"/>
                          </a:lnTo>
                          <a:cubicBezTo>
                            <a:pt x="901700" y="27546"/>
                            <a:pt x="900893" y="23515"/>
                            <a:pt x="899283" y="19609"/>
                          </a:cubicBezTo>
                          <a:cubicBezTo>
                            <a:pt x="897671" y="15727"/>
                            <a:pt x="895377" y="12291"/>
                            <a:pt x="892399" y="9302"/>
                          </a:cubicBezTo>
                          <a:cubicBezTo>
                            <a:pt x="889422" y="6326"/>
                            <a:pt x="885990" y="4031"/>
                            <a:pt x="882100" y="2431"/>
                          </a:cubicBezTo>
                          <a:cubicBezTo>
                            <a:pt x="878210" y="794"/>
                            <a:pt x="874160" y="0"/>
                            <a:pt x="869950" y="0"/>
                          </a:cubicBezTo>
                          <a:lnTo>
                            <a:pt x="31750" y="0"/>
                          </a:lnTo>
                          <a:cubicBezTo>
                            <a:pt x="27539" y="0"/>
                            <a:pt x="23489" y="794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3" behindDoc="1" locked="0" layoutInCell="1" allowOverlap="1">
            <wp:simplePos x="0" y="0"/>
            <wp:positionH relativeFrom="page">
              <wp:posOffset>1359360</wp:posOffset>
            </wp:positionH>
            <wp:positionV relativeFrom="line">
              <wp:posOffset>118433</wp:posOffset>
            </wp:positionV>
            <wp:extent cx="686119" cy="162000"/>
            <wp:effectExtent l="0" t="0" r="0" b="0"/>
            <wp:wrapNone/>
            <wp:docPr id="607" name="Freeform 6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86119" cy="162000"/>
                    </a:xfrm>
                    <a:custGeom>
                      <a:rect l="l" t="t" r="r" b="b"/>
                      <a:pathLst>
                        <a:path w="9144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86"/>
                          </a:cubicBezTo>
                          <a:cubicBezTo>
                            <a:pt x="4833" y="197061"/>
                            <a:pt x="7586" y="201191"/>
                            <a:pt x="11159" y="204751"/>
                          </a:cubicBezTo>
                          <a:cubicBezTo>
                            <a:pt x="14732" y="208335"/>
                            <a:pt x="18851" y="211088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876300" y="215900"/>
                          </a:lnTo>
                          <a:cubicBezTo>
                            <a:pt x="881352" y="215900"/>
                            <a:pt x="886212" y="214933"/>
                            <a:pt x="890879" y="213011"/>
                          </a:cubicBezTo>
                          <a:cubicBezTo>
                            <a:pt x="895548" y="211088"/>
                            <a:pt x="899667" y="208335"/>
                            <a:pt x="903240" y="204751"/>
                          </a:cubicBezTo>
                          <a:cubicBezTo>
                            <a:pt x="906813" y="201191"/>
                            <a:pt x="909566" y="197061"/>
                            <a:pt x="911499" y="192386"/>
                          </a:cubicBezTo>
                          <a:cubicBezTo>
                            <a:pt x="913433" y="187722"/>
                            <a:pt x="914400" y="182861"/>
                            <a:pt x="914400" y="177800"/>
                          </a:cubicBezTo>
                          <a:lnTo>
                            <a:pt x="914400" y="38100"/>
                          </a:lnTo>
                          <a:cubicBezTo>
                            <a:pt x="914400" y="33053"/>
                            <a:pt x="913433" y="28203"/>
                            <a:pt x="911499" y="23528"/>
                          </a:cubicBezTo>
                          <a:cubicBezTo>
                            <a:pt x="909566" y="18864"/>
                            <a:pt x="906813" y="14747"/>
                            <a:pt x="903240" y="11175"/>
                          </a:cubicBezTo>
                          <a:cubicBezTo>
                            <a:pt x="899667" y="7603"/>
                            <a:pt x="895548" y="4862"/>
                            <a:pt x="890879" y="2890"/>
                          </a:cubicBezTo>
                          <a:cubicBezTo>
                            <a:pt x="886212" y="980"/>
                            <a:pt x="881352" y="13"/>
                            <a:pt x="8763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890"/>
                          </a:cubicBezTo>
                          <a:cubicBezTo>
                            <a:pt x="18851" y="4862"/>
                            <a:pt x="14732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4" behindDoc="1" locked="0" layoutInCell="1" allowOverlap="1">
            <wp:simplePos x="0" y="0"/>
            <wp:positionH relativeFrom="page">
              <wp:posOffset>4404013</wp:posOffset>
            </wp:positionH>
            <wp:positionV relativeFrom="line">
              <wp:posOffset>123197</wp:posOffset>
            </wp:positionV>
            <wp:extent cx="400237" cy="152470"/>
            <wp:effectExtent l="0" t="0" r="0" b="0"/>
            <wp:wrapNone/>
            <wp:docPr id="608" name="Freeform 6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80"/>
                            <a:pt x="806" y="179723"/>
                            <a:pt x="2417" y="183617"/>
                          </a:cubicBezTo>
                          <a:cubicBezTo>
                            <a:pt x="4029" y="187512"/>
                            <a:pt x="6322" y="190947"/>
                            <a:pt x="9301" y="193911"/>
                          </a:cubicBezTo>
                          <a:cubicBezTo>
                            <a:pt x="12277" y="196888"/>
                            <a:pt x="15710" y="199195"/>
                            <a:pt x="19600" y="200794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394"/>
                            <a:pt x="513800" y="200794"/>
                          </a:cubicBezTo>
                          <a:cubicBezTo>
                            <a:pt x="517690" y="199195"/>
                            <a:pt x="521124" y="196888"/>
                            <a:pt x="524101" y="193911"/>
                          </a:cubicBezTo>
                          <a:cubicBezTo>
                            <a:pt x="527078" y="190947"/>
                            <a:pt x="529373" y="187512"/>
                            <a:pt x="530983" y="183617"/>
                          </a:cubicBezTo>
                          <a:cubicBezTo>
                            <a:pt x="532595" y="179723"/>
                            <a:pt x="533400" y="175680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46"/>
                            <a:pt x="532595" y="23515"/>
                            <a:pt x="530983" y="19609"/>
                          </a:cubicBezTo>
                          <a:cubicBezTo>
                            <a:pt x="529373" y="15727"/>
                            <a:pt x="527078" y="12291"/>
                            <a:pt x="524101" y="9302"/>
                          </a:cubicBezTo>
                          <a:cubicBezTo>
                            <a:pt x="521124" y="6326"/>
                            <a:pt x="517690" y="4031"/>
                            <a:pt x="513802" y="2431"/>
                          </a:cubicBezTo>
                          <a:cubicBezTo>
                            <a:pt x="509911" y="794"/>
                            <a:pt x="505862" y="0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0"/>
                            <a:pt x="23490" y="794"/>
                            <a:pt x="19600" y="2431"/>
                          </a:cubicBezTo>
                          <a:cubicBezTo>
                            <a:pt x="15710" y="4031"/>
                            <a:pt x="12277" y="6326"/>
                            <a:pt x="9301" y="9302"/>
                          </a:cubicBezTo>
                          <a:cubicBezTo>
                            <a:pt x="6322" y="12291"/>
                            <a:pt x="4029" y="15727"/>
                            <a:pt x="2418" y="19609"/>
                          </a:cubicBezTo>
                          <a:cubicBezTo>
                            <a:pt x="806" y="23515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3" behindDoc="1" locked="0" layoutInCell="1" allowOverlap="1">
            <wp:simplePos x="0" y="0"/>
            <wp:positionH relativeFrom="page">
              <wp:posOffset>4399248</wp:posOffset>
            </wp:positionH>
            <wp:positionV relativeFrom="line">
              <wp:posOffset>118433</wp:posOffset>
            </wp:positionV>
            <wp:extent cx="409767" cy="162000"/>
            <wp:effectExtent l="0" t="0" r="0" b="0"/>
            <wp:wrapNone/>
            <wp:docPr id="609" name="Freeform 6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86"/>
                          </a:cubicBezTo>
                          <a:cubicBezTo>
                            <a:pt x="4834" y="197061"/>
                            <a:pt x="7587" y="201191"/>
                            <a:pt x="11161" y="204751"/>
                          </a:cubicBezTo>
                          <a:cubicBezTo>
                            <a:pt x="14732" y="208335"/>
                            <a:pt x="18853" y="211088"/>
                            <a:pt x="23521" y="213011"/>
                          </a:cubicBezTo>
                          <a:cubicBezTo>
                            <a:pt x="28189" y="214933"/>
                            <a:pt x="33049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3" y="214933"/>
                            <a:pt x="522580" y="213011"/>
                          </a:cubicBezTo>
                          <a:cubicBezTo>
                            <a:pt x="527248" y="211088"/>
                            <a:pt x="531368" y="208335"/>
                            <a:pt x="534942" y="204751"/>
                          </a:cubicBezTo>
                          <a:cubicBezTo>
                            <a:pt x="538514" y="201191"/>
                            <a:pt x="541268" y="197061"/>
                            <a:pt x="543201" y="192386"/>
                          </a:cubicBezTo>
                          <a:cubicBezTo>
                            <a:pt x="545134" y="187722"/>
                            <a:pt x="546100" y="182861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53"/>
                            <a:pt x="545134" y="28203"/>
                            <a:pt x="543201" y="23528"/>
                          </a:cubicBezTo>
                          <a:cubicBezTo>
                            <a:pt x="541268" y="18864"/>
                            <a:pt x="538514" y="14747"/>
                            <a:pt x="534942" y="11175"/>
                          </a:cubicBezTo>
                          <a:cubicBezTo>
                            <a:pt x="531368" y="7603"/>
                            <a:pt x="527248" y="4862"/>
                            <a:pt x="522580" y="2890"/>
                          </a:cubicBezTo>
                          <a:cubicBezTo>
                            <a:pt x="517913" y="980"/>
                            <a:pt x="513054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9" y="13"/>
                            <a:pt x="28189" y="980"/>
                            <a:pt x="23521" y="2890"/>
                          </a:cubicBezTo>
                          <a:cubicBezTo>
                            <a:pt x="18853" y="4862"/>
                            <a:pt x="14732" y="7603"/>
                            <a:pt x="11161" y="11175"/>
                          </a:cubicBezTo>
                          <a:cubicBezTo>
                            <a:pt x="7587" y="14747"/>
                            <a:pt x="4834" y="18864"/>
                            <a:pt x="2901" y="23528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0" behindDoc="1" locked="0" layoutInCell="1" allowOverlap="1">
            <wp:simplePos x="0" y="0"/>
            <wp:positionH relativeFrom="page">
              <wp:posOffset>5804840</wp:posOffset>
            </wp:positionH>
            <wp:positionV relativeFrom="line">
              <wp:posOffset>123197</wp:posOffset>
            </wp:positionV>
            <wp:extent cx="533648" cy="152470"/>
            <wp:effectExtent l="0" t="0" r="0" b="0"/>
            <wp:wrapNone/>
            <wp:docPr id="610" name="Freeform 6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5" y="183617"/>
                          </a:cubicBezTo>
                          <a:cubicBezTo>
                            <a:pt x="4026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8" y="200794"/>
                          </a:cubicBezTo>
                          <a:cubicBezTo>
                            <a:pt x="23487" y="202394"/>
                            <a:pt x="27540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59" y="203200"/>
                            <a:pt x="687709" y="202394"/>
                            <a:pt x="691600" y="200794"/>
                          </a:cubicBezTo>
                          <a:cubicBezTo>
                            <a:pt x="695490" y="199195"/>
                            <a:pt x="698923" y="196888"/>
                            <a:pt x="701901" y="193911"/>
                          </a:cubicBezTo>
                          <a:cubicBezTo>
                            <a:pt x="704877" y="190947"/>
                            <a:pt x="707171" y="187512"/>
                            <a:pt x="708781" y="183617"/>
                          </a:cubicBezTo>
                          <a:cubicBezTo>
                            <a:pt x="710393" y="179723"/>
                            <a:pt x="711200" y="175680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46"/>
                            <a:pt x="710393" y="23515"/>
                            <a:pt x="708781" y="19609"/>
                          </a:cubicBezTo>
                          <a:cubicBezTo>
                            <a:pt x="707171" y="15727"/>
                            <a:pt x="704877" y="12291"/>
                            <a:pt x="701901" y="9302"/>
                          </a:cubicBezTo>
                          <a:cubicBezTo>
                            <a:pt x="698923" y="6326"/>
                            <a:pt x="695490" y="4031"/>
                            <a:pt x="691600" y="2431"/>
                          </a:cubicBezTo>
                          <a:cubicBezTo>
                            <a:pt x="687709" y="794"/>
                            <a:pt x="683659" y="0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40" y="0"/>
                            <a:pt x="23487" y="794"/>
                            <a:pt x="19598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6" y="15727"/>
                            <a:pt x="2415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69" behindDoc="1" locked="0" layoutInCell="1" allowOverlap="1">
            <wp:simplePos x="0" y="0"/>
            <wp:positionH relativeFrom="page">
              <wp:posOffset>5800076</wp:posOffset>
            </wp:positionH>
            <wp:positionV relativeFrom="line">
              <wp:posOffset>118433</wp:posOffset>
            </wp:positionV>
            <wp:extent cx="543177" cy="162000"/>
            <wp:effectExtent l="0" t="0" r="0" b="0"/>
            <wp:wrapNone/>
            <wp:docPr id="611" name="Freeform 6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5" y="187722"/>
                            <a:pt x="2899" y="192386"/>
                          </a:cubicBezTo>
                          <a:cubicBezTo>
                            <a:pt x="4833" y="197061"/>
                            <a:pt x="7587" y="201191"/>
                            <a:pt x="11159" y="204751"/>
                          </a:cubicBezTo>
                          <a:cubicBezTo>
                            <a:pt x="14730" y="208335"/>
                            <a:pt x="18851" y="211088"/>
                            <a:pt x="23519" y="213011"/>
                          </a:cubicBezTo>
                          <a:cubicBezTo>
                            <a:pt x="28186" y="214933"/>
                            <a:pt x="33046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3"/>
                            <a:pt x="700378" y="213011"/>
                          </a:cubicBezTo>
                          <a:cubicBezTo>
                            <a:pt x="705046" y="211088"/>
                            <a:pt x="709168" y="208335"/>
                            <a:pt x="712739" y="204751"/>
                          </a:cubicBezTo>
                          <a:cubicBezTo>
                            <a:pt x="716312" y="201191"/>
                            <a:pt x="719063" y="197061"/>
                            <a:pt x="720997" y="192386"/>
                          </a:cubicBezTo>
                          <a:cubicBezTo>
                            <a:pt x="722932" y="187722"/>
                            <a:pt x="723900" y="182861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3"/>
                            <a:pt x="722932" y="28203"/>
                            <a:pt x="720997" y="23528"/>
                          </a:cubicBezTo>
                          <a:cubicBezTo>
                            <a:pt x="719063" y="18864"/>
                            <a:pt x="716312" y="14747"/>
                            <a:pt x="712739" y="11175"/>
                          </a:cubicBezTo>
                          <a:cubicBezTo>
                            <a:pt x="709168" y="7603"/>
                            <a:pt x="705046" y="4862"/>
                            <a:pt x="700378" y="2890"/>
                          </a:cubicBezTo>
                          <a:cubicBezTo>
                            <a:pt x="695712" y="980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6" y="13"/>
                            <a:pt x="28186" y="980"/>
                            <a:pt x="23519" y="2890"/>
                          </a:cubicBezTo>
                          <a:cubicBezTo>
                            <a:pt x="18851" y="4862"/>
                            <a:pt x="14730" y="7603"/>
                            <a:pt x="11159" y="11175"/>
                          </a:cubicBezTo>
                          <a:cubicBezTo>
                            <a:pt x="7587" y="14747"/>
                            <a:pt x="4833" y="18864"/>
                            <a:pt x="2899" y="23528"/>
                          </a:cubicBezTo>
                          <a:cubicBezTo>
                            <a:pt x="965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注意：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子句是可选项，可以有也可以无，但是每个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语句至少需要一个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或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79" behindDoc="1" locked="0" layoutInCell="1" allowOverlap="1">
            <wp:simplePos x="0" y="0"/>
            <wp:positionH relativeFrom="page">
              <wp:posOffset>1087772</wp:posOffset>
            </wp:positionH>
            <wp:positionV relativeFrom="line">
              <wp:posOffset>65351</wp:posOffset>
            </wp:positionV>
            <wp:extent cx="667060" cy="152470"/>
            <wp:effectExtent l="0" t="0" r="0" b="0"/>
            <wp:wrapNone/>
            <wp:docPr id="612" name="Freeform 6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67060" cy="152470"/>
                    </a:xfrm>
                    <a:custGeom>
                      <a:rect l="l" t="t" r="r" b="b"/>
                      <a:pathLst>
                        <a:path w="8890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05"/>
                          </a:cubicBezTo>
                          <a:cubicBezTo>
                            <a:pt x="4028" y="187499"/>
                            <a:pt x="6322" y="190935"/>
                            <a:pt x="9298" y="193911"/>
                          </a:cubicBezTo>
                          <a:cubicBezTo>
                            <a:pt x="12277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857250" y="203200"/>
                          </a:lnTo>
                          <a:cubicBezTo>
                            <a:pt x="861460" y="203200"/>
                            <a:pt x="865510" y="202394"/>
                            <a:pt x="869400" y="200794"/>
                          </a:cubicBezTo>
                          <a:cubicBezTo>
                            <a:pt x="873290" y="199195"/>
                            <a:pt x="876724" y="196888"/>
                            <a:pt x="879701" y="193911"/>
                          </a:cubicBezTo>
                          <a:cubicBezTo>
                            <a:pt x="882677" y="190935"/>
                            <a:pt x="884971" y="187499"/>
                            <a:pt x="886583" y="183605"/>
                          </a:cubicBezTo>
                          <a:cubicBezTo>
                            <a:pt x="888193" y="179723"/>
                            <a:pt x="889000" y="175680"/>
                            <a:pt x="889000" y="171450"/>
                          </a:cubicBezTo>
                          <a:lnTo>
                            <a:pt x="889000" y="31750"/>
                          </a:lnTo>
                          <a:cubicBezTo>
                            <a:pt x="889000" y="27546"/>
                            <a:pt x="888193" y="23515"/>
                            <a:pt x="886583" y="19621"/>
                          </a:cubicBezTo>
                          <a:cubicBezTo>
                            <a:pt x="884971" y="15739"/>
                            <a:pt x="882677" y="12304"/>
                            <a:pt x="879701" y="9315"/>
                          </a:cubicBezTo>
                          <a:cubicBezTo>
                            <a:pt x="876724" y="6338"/>
                            <a:pt x="873290" y="4044"/>
                            <a:pt x="869400" y="2431"/>
                          </a:cubicBezTo>
                          <a:cubicBezTo>
                            <a:pt x="865510" y="807"/>
                            <a:pt x="861460" y="13"/>
                            <a:pt x="8572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7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8" behindDoc="1" locked="0" layoutInCell="1" allowOverlap="1">
            <wp:simplePos x="0" y="0"/>
            <wp:positionH relativeFrom="page">
              <wp:posOffset>1083007</wp:posOffset>
            </wp:positionH>
            <wp:positionV relativeFrom="line">
              <wp:posOffset>60587</wp:posOffset>
            </wp:positionV>
            <wp:extent cx="676589" cy="162000"/>
            <wp:effectExtent l="0" t="0" r="0" b="0"/>
            <wp:wrapNone/>
            <wp:docPr id="613" name="Freeform 6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89" cy="162000"/>
                    </a:xfrm>
                    <a:custGeom>
                      <a:rect l="l" t="t" r="r" b="b"/>
                      <a:pathLst>
                        <a:path w="9017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48"/>
                            <a:pt x="966" y="187722"/>
                            <a:pt x="2900" y="192398"/>
                          </a:cubicBezTo>
                          <a:cubicBezTo>
                            <a:pt x="4833" y="197061"/>
                            <a:pt x="7586" y="201191"/>
                            <a:pt x="11159" y="204751"/>
                          </a:cubicBezTo>
                          <a:cubicBezTo>
                            <a:pt x="14732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863600" y="215900"/>
                          </a:lnTo>
                          <a:cubicBezTo>
                            <a:pt x="868652" y="215900"/>
                            <a:pt x="873512" y="214933"/>
                            <a:pt x="878179" y="213011"/>
                          </a:cubicBezTo>
                          <a:cubicBezTo>
                            <a:pt x="882848" y="211076"/>
                            <a:pt x="886967" y="208323"/>
                            <a:pt x="890540" y="204751"/>
                          </a:cubicBezTo>
                          <a:cubicBezTo>
                            <a:pt x="894113" y="201191"/>
                            <a:pt x="896866" y="197061"/>
                            <a:pt x="898799" y="192398"/>
                          </a:cubicBezTo>
                          <a:cubicBezTo>
                            <a:pt x="900733" y="187722"/>
                            <a:pt x="901700" y="182848"/>
                            <a:pt x="901700" y="177800"/>
                          </a:cubicBezTo>
                          <a:lnTo>
                            <a:pt x="901700" y="38100"/>
                          </a:lnTo>
                          <a:cubicBezTo>
                            <a:pt x="901700" y="33053"/>
                            <a:pt x="900733" y="28203"/>
                            <a:pt x="898799" y="23528"/>
                          </a:cubicBezTo>
                          <a:cubicBezTo>
                            <a:pt x="896866" y="18864"/>
                            <a:pt x="894113" y="14747"/>
                            <a:pt x="890540" y="11175"/>
                          </a:cubicBezTo>
                          <a:cubicBezTo>
                            <a:pt x="886967" y="7591"/>
                            <a:pt x="882848" y="4850"/>
                            <a:pt x="878179" y="2890"/>
                          </a:cubicBezTo>
                          <a:cubicBezTo>
                            <a:pt x="873512" y="980"/>
                            <a:pt x="868652" y="13"/>
                            <a:pt x="8636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890"/>
                          </a:cubicBezTo>
                          <a:cubicBezTo>
                            <a:pt x="18851" y="4850"/>
                            <a:pt x="14732" y="7591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900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者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子句。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2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【例子】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392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-1209588</wp:posOffset>
            </wp:positionV>
            <wp:extent cx="5678213" cy="6682358"/>
            <wp:effectExtent l="0" t="0" r="0" b="0"/>
            <wp:wrapNone/>
            <wp:docPr id="614" name="Picture 61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>
                      <a:picLocks noChangeAspect="0" noChangeArrowheads="1"/>
                    </pic:cNvPicPr>
                  </pic:nvPicPr>
                  <pic:blipFill>
                    <a:blip r:embed="rId6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6682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9190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-1185763</wp:posOffset>
            </wp:positionV>
            <wp:extent cx="368459" cy="6658533"/>
            <wp:effectExtent l="0" t="0" r="0" b="0"/>
            <wp:wrapNone/>
            <wp:docPr id="615" name="Picture 61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15" name="Picture 615"/>
                    <pic:cNvPicPr>
                      <a:picLocks noChangeAspect="0" noChangeArrowheads="1"/>
                    </pic:cNvPicPr>
                  </pic:nvPicPr>
                  <pic:blipFill>
                    <a:blip r:embed="rId6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6658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TestFinally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"inside proc1"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RuntimeException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"demo"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finally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"proc1's finally"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"inside proc2"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finally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"proc2's finally"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"inside proc3"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finally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"proc3's finally"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"Exception caught"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8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proc2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proc3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7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新宋体" w:hAnsi="新宋体" w:cs="新宋体"/>
          <w:color w:val="000000"/>
          <w:sz w:val="17"/>
          <w:szCs w:val="17"/>
        </w:rPr>
        <w:t>结果：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5435" w:space="0"/>
          </w:cols>
          <w:docGrid w:linePitch="360"/>
        </w:sectPr>
        <w:spacing w:before="10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inside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pacing w:val="-1"/>
          <w:sz w:val="17"/>
          <w:szCs w:val="17"/>
        </w:rPr>
        <w:t>proc1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154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18" name="Freeform 6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19" name="Freeform 6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20" name="Freeform 6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21" name="Freeform 6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22" name="Freeform 6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23" name="Freeform 6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24" name="Freeform 6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25" name="Freeform 6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26" name="Freeform 6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27" name="Freeform 6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28" name="Freeform 6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29" name="Freeform 6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67" w:after="0" w:line="270" w:lineRule="exact"/>
        <w:ind w:left="1214" w:right="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39</w:t>
      </w:r>
      <w:r>
        <w:rPr>
          <w:rFonts w:ascii="Times New Roman" w:hAnsi="Times New Roman" w:cs="Times New Roman"/>
          <w:sz w:val="17"/>
          <w:szCs w:val="17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5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40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-318625</wp:posOffset>
            </wp:positionV>
            <wp:extent cx="5678213" cy="2094481"/>
            <wp:effectExtent l="0" t="0" r="0" b="0"/>
            <wp:wrapNone/>
            <wp:docPr id="630" name="Picture 63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>
                      <a:picLocks noChangeAspect="0" noChangeArrowheads="1"/>
                    </pic:cNvPicPr>
                  </pic:nvPicPr>
                  <pic:blipFill>
                    <a:blip r:embed="rId6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209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7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-318625</wp:posOffset>
            </wp:positionV>
            <wp:extent cx="368459" cy="2094481"/>
            <wp:effectExtent l="0" t="0" r="0" b="0"/>
            <wp:wrapNone/>
            <wp:docPr id="631" name="Picture 63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>
                      <a:picLocks noChangeAspect="0" noChangeArrowheads="1"/>
                    </pic:cNvPicPr>
                  </pic:nvPicPr>
                  <pic:blipFill>
                    <a:blip r:embed="rId6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209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386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-318625</wp:posOffset>
            </wp:positionV>
            <wp:extent cx="5619174" cy="2083752"/>
            <wp:effectExtent l="0" t="0" r="0" b="0"/>
            <wp:wrapNone/>
            <wp:docPr id="632" name="Picture 63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>
                      <a:picLocks noChangeAspect="0" noChangeArrowheads="1"/>
                    </pic:cNvPicPr>
                  </pic:nvPicPr>
                  <pic:blipFill>
                    <a:blip r:embed="rId6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2083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48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49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50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94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proc1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's finally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caught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88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inside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proc2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's finally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inside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1732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proc3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's finally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935"/>
          <w:tab w:val="left" w:pos="3786"/>
          <w:tab w:val="left" w:pos="5409"/>
          <w:tab w:val="left" w:pos="7065"/>
        </w:tabs>
        <w:spacing w:before="0" w:after="0" w:line="257" w:lineRule="exact"/>
        <w:ind w:left="990" w:right="0" w:firstLine="0"/>
      </w:pPr>
      <w:r>
        <w:drawing>
          <wp:anchor simplePos="0" relativeHeight="251658247" behindDoc="1" locked="0" layoutInCell="1" allowOverlap="1">
            <wp:simplePos x="0" y="0"/>
            <wp:positionH relativeFrom="page">
              <wp:posOffset>1459419</wp:posOffset>
            </wp:positionH>
            <wp:positionV relativeFrom="line">
              <wp:posOffset>25987</wp:posOffset>
            </wp:positionV>
            <wp:extent cx="667060" cy="152470"/>
            <wp:effectExtent l="0" t="0" r="0" b="0"/>
            <wp:wrapNone/>
            <wp:docPr id="633" name="Freeform 6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67060" cy="152470"/>
                    </a:xfrm>
                    <a:custGeom>
                      <a:rect l="l" t="t" r="r" b="b"/>
                      <a:pathLst>
                        <a:path w="8890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92"/>
                            <a:pt x="805" y="179735"/>
                            <a:pt x="2416" y="183630"/>
                          </a:cubicBezTo>
                          <a:cubicBezTo>
                            <a:pt x="4028" y="187524"/>
                            <a:pt x="6322" y="190959"/>
                            <a:pt x="9298" y="193911"/>
                          </a:cubicBezTo>
                          <a:cubicBezTo>
                            <a:pt x="12275" y="196900"/>
                            <a:pt x="15709" y="199207"/>
                            <a:pt x="19599" y="200807"/>
                          </a:cubicBezTo>
                          <a:cubicBezTo>
                            <a:pt x="23489" y="202407"/>
                            <a:pt x="27539" y="203200"/>
                            <a:pt x="31750" y="203200"/>
                          </a:cubicBezTo>
                          <a:lnTo>
                            <a:pt x="857250" y="203200"/>
                          </a:lnTo>
                          <a:cubicBezTo>
                            <a:pt x="861460" y="203200"/>
                            <a:pt x="865510" y="202407"/>
                            <a:pt x="869400" y="200807"/>
                          </a:cubicBezTo>
                          <a:cubicBezTo>
                            <a:pt x="873290" y="199207"/>
                            <a:pt x="876722" y="196900"/>
                            <a:pt x="879699" y="193911"/>
                          </a:cubicBezTo>
                          <a:cubicBezTo>
                            <a:pt x="882677" y="190959"/>
                            <a:pt x="884971" y="187524"/>
                            <a:pt x="886583" y="183630"/>
                          </a:cubicBezTo>
                          <a:cubicBezTo>
                            <a:pt x="888193" y="179735"/>
                            <a:pt x="889000" y="175692"/>
                            <a:pt x="889000" y="171450"/>
                          </a:cubicBezTo>
                          <a:lnTo>
                            <a:pt x="889000" y="31750"/>
                          </a:lnTo>
                          <a:cubicBezTo>
                            <a:pt x="889000" y="27546"/>
                            <a:pt x="888193" y="23528"/>
                            <a:pt x="886583" y="19633"/>
                          </a:cubicBezTo>
                          <a:cubicBezTo>
                            <a:pt x="884971" y="15751"/>
                            <a:pt x="882677" y="12304"/>
                            <a:pt x="879699" y="9315"/>
                          </a:cubicBezTo>
                          <a:cubicBezTo>
                            <a:pt x="876722" y="6338"/>
                            <a:pt x="873290" y="4044"/>
                            <a:pt x="869400" y="2444"/>
                          </a:cubicBezTo>
                          <a:cubicBezTo>
                            <a:pt x="865510" y="807"/>
                            <a:pt x="861460" y="13"/>
                            <a:pt x="8572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51"/>
                            <a:pt x="2416" y="19633"/>
                          </a:cubicBezTo>
                          <a:cubicBezTo>
                            <a:pt x="805" y="23528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6" behindDoc="1" locked="0" layoutInCell="1" allowOverlap="1">
            <wp:simplePos x="0" y="0"/>
            <wp:positionH relativeFrom="page">
              <wp:posOffset>1454655</wp:posOffset>
            </wp:positionH>
            <wp:positionV relativeFrom="line">
              <wp:posOffset>21222</wp:posOffset>
            </wp:positionV>
            <wp:extent cx="676589" cy="162000"/>
            <wp:effectExtent l="0" t="0" r="0" b="0"/>
            <wp:wrapNone/>
            <wp:docPr id="634" name="Freeform 6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89" cy="162000"/>
                    </a:xfrm>
                    <a:custGeom>
                      <a:rect l="l" t="t" r="r" b="b"/>
                      <a:pathLst>
                        <a:path w="9017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61"/>
                            <a:pt x="7586" y="201191"/>
                            <a:pt x="11159" y="204738"/>
                          </a:cubicBezTo>
                          <a:cubicBezTo>
                            <a:pt x="14732" y="208323"/>
                            <a:pt x="18851" y="211088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863600" y="215900"/>
                          </a:lnTo>
                          <a:cubicBezTo>
                            <a:pt x="868652" y="215900"/>
                            <a:pt x="873512" y="214933"/>
                            <a:pt x="878179" y="213011"/>
                          </a:cubicBezTo>
                          <a:cubicBezTo>
                            <a:pt x="882848" y="211088"/>
                            <a:pt x="886967" y="208323"/>
                            <a:pt x="890540" y="204738"/>
                          </a:cubicBezTo>
                          <a:cubicBezTo>
                            <a:pt x="894113" y="201191"/>
                            <a:pt x="896866" y="197061"/>
                            <a:pt x="898799" y="192398"/>
                          </a:cubicBezTo>
                          <a:cubicBezTo>
                            <a:pt x="900733" y="187722"/>
                            <a:pt x="901700" y="182861"/>
                            <a:pt x="901700" y="177800"/>
                          </a:cubicBezTo>
                          <a:lnTo>
                            <a:pt x="901700" y="38100"/>
                          </a:lnTo>
                          <a:cubicBezTo>
                            <a:pt x="901700" y="33065"/>
                            <a:pt x="900733" y="28216"/>
                            <a:pt x="898800" y="23540"/>
                          </a:cubicBezTo>
                          <a:cubicBezTo>
                            <a:pt x="896866" y="18877"/>
                            <a:pt x="894113" y="14759"/>
                            <a:pt x="890540" y="11187"/>
                          </a:cubicBezTo>
                          <a:cubicBezTo>
                            <a:pt x="886967" y="7616"/>
                            <a:pt x="882848" y="4875"/>
                            <a:pt x="878179" y="2927"/>
                          </a:cubicBezTo>
                          <a:cubicBezTo>
                            <a:pt x="873512" y="980"/>
                            <a:pt x="868652" y="13"/>
                            <a:pt x="8636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27"/>
                          </a:cubicBezTo>
                          <a:cubicBezTo>
                            <a:pt x="18851" y="4875"/>
                            <a:pt x="14732" y="7616"/>
                            <a:pt x="11159" y="11187"/>
                          </a:cubicBezTo>
                          <a:cubicBezTo>
                            <a:pt x="7586" y="14759"/>
                            <a:pt x="4833" y="18877"/>
                            <a:pt x="2899" y="23540"/>
                          </a:cubicBezTo>
                          <a:cubicBezTo>
                            <a:pt x="966" y="28216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7" behindDoc="1" locked="0" layoutInCell="1" allowOverlap="1">
            <wp:simplePos x="0" y="0"/>
            <wp:positionH relativeFrom="page">
              <wp:posOffset>2631540</wp:posOffset>
            </wp:positionH>
            <wp:positionV relativeFrom="line">
              <wp:posOffset>25987</wp:posOffset>
            </wp:positionV>
            <wp:extent cx="400236" cy="152470"/>
            <wp:effectExtent l="0" t="0" r="0" b="0"/>
            <wp:wrapNone/>
            <wp:docPr id="635" name="Freeform 6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6" cy="152470"/>
                    </a:xfrm>
                    <a:custGeom>
                      <a:rect l="l" t="t" r="r" b="b"/>
                      <a:pathLst>
                        <a:path w="5334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92"/>
                            <a:pt x="805" y="179735"/>
                            <a:pt x="2416" y="183630"/>
                          </a:cubicBezTo>
                          <a:cubicBezTo>
                            <a:pt x="4028" y="187524"/>
                            <a:pt x="6322" y="190959"/>
                            <a:pt x="9298" y="193911"/>
                          </a:cubicBezTo>
                          <a:cubicBezTo>
                            <a:pt x="12275" y="196900"/>
                            <a:pt x="15709" y="199207"/>
                            <a:pt x="19599" y="200807"/>
                          </a:cubicBezTo>
                          <a:cubicBezTo>
                            <a:pt x="23489" y="202407"/>
                            <a:pt x="27539" y="203200"/>
                            <a:pt x="31750" y="203200"/>
                          </a:cubicBezTo>
                          <a:lnTo>
                            <a:pt x="501650" y="203200"/>
                          </a:lnTo>
                          <a:cubicBezTo>
                            <a:pt x="505860" y="203200"/>
                            <a:pt x="509909" y="202407"/>
                            <a:pt x="513800" y="200807"/>
                          </a:cubicBezTo>
                          <a:cubicBezTo>
                            <a:pt x="517690" y="199207"/>
                            <a:pt x="521122" y="196900"/>
                            <a:pt x="524100" y="193911"/>
                          </a:cubicBezTo>
                          <a:cubicBezTo>
                            <a:pt x="527077" y="190959"/>
                            <a:pt x="529371" y="187524"/>
                            <a:pt x="530983" y="183630"/>
                          </a:cubicBezTo>
                          <a:cubicBezTo>
                            <a:pt x="532595" y="179735"/>
                            <a:pt x="533400" y="175692"/>
                            <a:pt x="533400" y="171450"/>
                          </a:cubicBezTo>
                          <a:lnTo>
                            <a:pt x="533400" y="31750"/>
                          </a:lnTo>
                          <a:cubicBezTo>
                            <a:pt x="533400" y="27546"/>
                            <a:pt x="532595" y="23528"/>
                            <a:pt x="530983" y="19633"/>
                          </a:cubicBezTo>
                          <a:cubicBezTo>
                            <a:pt x="529371" y="15751"/>
                            <a:pt x="527077" y="12304"/>
                            <a:pt x="524100" y="9315"/>
                          </a:cubicBezTo>
                          <a:cubicBezTo>
                            <a:pt x="521122" y="6338"/>
                            <a:pt x="517690" y="4044"/>
                            <a:pt x="513800" y="2444"/>
                          </a:cubicBezTo>
                          <a:cubicBezTo>
                            <a:pt x="509909" y="807"/>
                            <a:pt x="505860" y="13"/>
                            <a:pt x="501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44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51"/>
                            <a:pt x="2416" y="19633"/>
                          </a:cubicBezTo>
                          <a:cubicBezTo>
                            <a:pt x="805" y="23528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6" behindDoc="1" locked="0" layoutInCell="1" allowOverlap="1">
            <wp:simplePos x="0" y="0"/>
            <wp:positionH relativeFrom="page">
              <wp:posOffset>2626775</wp:posOffset>
            </wp:positionH>
            <wp:positionV relativeFrom="line">
              <wp:posOffset>21222</wp:posOffset>
            </wp:positionV>
            <wp:extent cx="409765" cy="162000"/>
            <wp:effectExtent l="0" t="0" r="0" b="0"/>
            <wp:wrapNone/>
            <wp:docPr id="636" name="Freeform 6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5" cy="162000"/>
                    </a:xfrm>
                    <a:custGeom>
                      <a:rect l="l" t="t" r="r" b="b"/>
                      <a:pathLst>
                        <a:path w="5461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61"/>
                            <a:pt x="7586" y="201191"/>
                            <a:pt x="11159" y="204738"/>
                          </a:cubicBezTo>
                          <a:cubicBezTo>
                            <a:pt x="14732" y="208323"/>
                            <a:pt x="18851" y="211088"/>
                            <a:pt x="23519" y="213011"/>
                          </a:cubicBezTo>
                          <a:cubicBezTo>
                            <a:pt x="28186" y="214933"/>
                            <a:pt x="33047" y="215900"/>
                            <a:pt x="38100" y="215900"/>
                          </a:cubicBezTo>
                          <a:lnTo>
                            <a:pt x="508000" y="215900"/>
                          </a:lnTo>
                          <a:cubicBezTo>
                            <a:pt x="513052" y="215900"/>
                            <a:pt x="517912" y="214933"/>
                            <a:pt x="522579" y="213011"/>
                          </a:cubicBezTo>
                          <a:cubicBezTo>
                            <a:pt x="527246" y="211088"/>
                            <a:pt x="531366" y="208323"/>
                            <a:pt x="534940" y="204738"/>
                          </a:cubicBezTo>
                          <a:cubicBezTo>
                            <a:pt x="538512" y="201191"/>
                            <a:pt x="541266" y="197061"/>
                            <a:pt x="543199" y="192398"/>
                          </a:cubicBezTo>
                          <a:cubicBezTo>
                            <a:pt x="545132" y="187722"/>
                            <a:pt x="546098" y="182861"/>
                            <a:pt x="546100" y="177800"/>
                          </a:cubicBezTo>
                          <a:lnTo>
                            <a:pt x="546100" y="38100"/>
                          </a:lnTo>
                          <a:cubicBezTo>
                            <a:pt x="546098" y="33065"/>
                            <a:pt x="545132" y="28216"/>
                            <a:pt x="543199" y="23540"/>
                          </a:cubicBezTo>
                          <a:cubicBezTo>
                            <a:pt x="541266" y="18877"/>
                            <a:pt x="538512" y="14759"/>
                            <a:pt x="534940" y="11187"/>
                          </a:cubicBezTo>
                          <a:cubicBezTo>
                            <a:pt x="531366" y="7616"/>
                            <a:pt x="527246" y="4875"/>
                            <a:pt x="522579" y="2927"/>
                          </a:cubicBezTo>
                          <a:cubicBezTo>
                            <a:pt x="517912" y="980"/>
                            <a:pt x="513052" y="13"/>
                            <a:pt x="5080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6" y="980"/>
                            <a:pt x="23519" y="2927"/>
                          </a:cubicBezTo>
                          <a:cubicBezTo>
                            <a:pt x="18851" y="4875"/>
                            <a:pt x="14732" y="7616"/>
                            <a:pt x="11159" y="11187"/>
                          </a:cubicBezTo>
                          <a:cubicBezTo>
                            <a:pt x="7586" y="14759"/>
                            <a:pt x="4833" y="18877"/>
                            <a:pt x="2899" y="23540"/>
                          </a:cubicBezTo>
                          <a:cubicBezTo>
                            <a:pt x="966" y="28216"/>
                            <a:pt x="0" y="33065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3" behindDoc="1" locked="0" layoutInCell="1" allowOverlap="1">
            <wp:simplePos x="0" y="0"/>
            <wp:positionH relativeFrom="page">
              <wp:posOffset>3660717</wp:posOffset>
            </wp:positionH>
            <wp:positionV relativeFrom="line">
              <wp:posOffset>25987</wp:posOffset>
            </wp:positionV>
            <wp:extent cx="676591" cy="152470"/>
            <wp:effectExtent l="0" t="0" r="0" b="0"/>
            <wp:wrapNone/>
            <wp:docPr id="637" name="Freeform 6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76591" cy="152470"/>
                    </a:xfrm>
                    <a:custGeom>
                      <a:rect l="l" t="t" r="r" b="b"/>
                      <a:pathLst>
                        <a:path w="9017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92"/>
                            <a:pt x="806" y="179735"/>
                            <a:pt x="2418" y="183630"/>
                          </a:cubicBezTo>
                          <a:cubicBezTo>
                            <a:pt x="4029" y="187524"/>
                            <a:pt x="6324" y="190959"/>
                            <a:pt x="9302" y="193911"/>
                          </a:cubicBezTo>
                          <a:cubicBezTo>
                            <a:pt x="12277" y="196900"/>
                            <a:pt x="15711" y="199207"/>
                            <a:pt x="19601" y="200807"/>
                          </a:cubicBezTo>
                          <a:cubicBezTo>
                            <a:pt x="23490" y="202407"/>
                            <a:pt x="27541" y="203200"/>
                            <a:pt x="31752" y="203200"/>
                          </a:cubicBezTo>
                          <a:lnTo>
                            <a:pt x="869952" y="203200"/>
                          </a:lnTo>
                          <a:cubicBezTo>
                            <a:pt x="874162" y="203200"/>
                            <a:pt x="878211" y="202407"/>
                            <a:pt x="882102" y="200807"/>
                          </a:cubicBezTo>
                          <a:cubicBezTo>
                            <a:pt x="885990" y="199207"/>
                            <a:pt x="889424" y="196900"/>
                            <a:pt x="892402" y="193911"/>
                          </a:cubicBezTo>
                          <a:cubicBezTo>
                            <a:pt x="895379" y="190959"/>
                            <a:pt x="897673" y="187524"/>
                            <a:pt x="899285" y="183630"/>
                          </a:cubicBezTo>
                          <a:cubicBezTo>
                            <a:pt x="900895" y="179735"/>
                            <a:pt x="901700" y="175692"/>
                            <a:pt x="901702" y="171450"/>
                          </a:cubicBezTo>
                          <a:lnTo>
                            <a:pt x="901702" y="31750"/>
                          </a:lnTo>
                          <a:cubicBezTo>
                            <a:pt x="901700" y="27546"/>
                            <a:pt x="900895" y="23528"/>
                            <a:pt x="899285" y="19633"/>
                          </a:cubicBezTo>
                          <a:cubicBezTo>
                            <a:pt x="897673" y="15751"/>
                            <a:pt x="895379" y="12304"/>
                            <a:pt x="892402" y="9315"/>
                          </a:cubicBezTo>
                          <a:cubicBezTo>
                            <a:pt x="889424" y="6338"/>
                            <a:pt x="885990" y="4044"/>
                            <a:pt x="882102" y="2444"/>
                          </a:cubicBezTo>
                          <a:cubicBezTo>
                            <a:pt x="878211" y="807"/>
                            <a:pt x="874162" y="13"/>
                            <a:pt x="8699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07"/>
                            <a:pt x="19601" y="2444"/>
                          </a:cubicBezTo>
                          <a:cubicBezTo>
                            <a:pt x="15711" y="4044"/>
                            <a:pt x="12277" y="6338"/>
                            <a:pt x="9302" y="9315"/>
                          </a:cubicBezTo>
                          <a:cubicBezTo>
                            <a:pt x="6324" y="12304"/>
                            <a:pt x="4029" y="15751"/>
                            <a:pt x="2418" y="19633"/>
                          </a:cubicBezTo>
                          <a:cubicBezTo>
                            <a:pt x="806" y="23528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62" behindDoc="1" locked="0" layoutInCell="1" allowOverlap="1">
            <wp:simplePos x="0" y="0"/>
            <wp:positionH relativeFrom="page">
              <wp:posOffset>3655953</wp:posOffset>
            </wp:positionH>
            <wp:positionV relativeFrom="line">
              <wp:posOffset>21222</wp:posOffset>
            </wp:positionV>
            <wp:extent cx="686120" cy="162000"/>
            <wp:effectExtent l="0" t="0" r="0" b="0"/>
            <wp:wrapNone/>
            <wp:docPr id="638" name="Freeform 6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86120" cy="162000"/>
                    </a:xfrm>
                    <a:custGeom>
                      <a:rect l="l" t="t" r="r" b="b"/>
                      <a:pathLst>
                        <a:path w="9144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91"/>
                            <a:pt x="11161" y="204738"/>
                          </a:cubicBezTo>
                          <a:cubicBezTo>
                            <a:pt x="14732" y="208323"/>
                            <a:pt x="18853" y="211088"/>
                            <a:pt x="23521" y="213011"/>
                          </a:cubicBezTo>
                          <a:cubicBezTo>
                            <a:pt x="28189" y="214933"/>
                            <a:pt x="33049" y="215900"/>
                            <a:pt x="38102" y="215900"/>
                          </a:cubicBezTo>
                          <a:lnTo>
                            <a:pt x="876302" y="215900"/>
                          </a:lnTo>
                          <a:cubicBezTo>
                            <a:pt x="881354" y="215900"/>
                            <a:pt x="886214" y="214933"/>
                            <a:pt x="890881" y="213011"/>
                          </a:cubicBezTo>
                          <a:cubicBezTo>
                            <a:pt x="895548" y="211088"/>
                            <a:pt x="899668" y="208323"/>
                            <a:pt x="903242" y="204738"/>
                          </a:cubicBezTo>
                          <a:cubicBezTo>
                            <a:pt x="906814" y="201191"/>
                            <a:pt x="909568" y="197061"/>
                            <a:pt x="911501" y="192398"/>
                          </a:cubicBezTo>
                          <a:cubicBezTo>
                            <a:pt x="913434" y="187722"/>
                            <a:pt x="914400" y="182861"/>
                            <a:pt x="914402" y="177800"/>
                          </a:cubicBezTo>
                          <a:lnTo>
                            <a:pt x="914402" y="38100"/>
                          </a:lnTo>
                          <a:cubicBezTo>
                            <a:pt x="914400" y="33065"/>
                            <a:pt x="913434" y="28216"/>
                            <a:pt x="911501" y="23540"/>
                          </a:cubicBezTo>
                          <a:cubicBezTo>
                            <a:pt x="909568" y="18877"/>
                            <a:pt x="906814" y="14759"/>
                            <a:pt x="903242" y="11187"/>
                          </a:cubicBezTo>
                          <a:cubicBezTo>
                            <a:pt x="899668" y="7616"/>
                            <a:pt x="895548" y="4875"/>
                            <a:pt x="890881" y="2927"/>
                          </a:cubicBezTo>
                          <a:cubicBezTo>
                            <a:pt x="886214" y="980"/>
                            <a:pt x="881354" y="13"/>
                            <a:pt x="876302" y="0"/>
                          </a:cubicBezTo>
                          <a:lnTo>
                            <a:pt x="38102" y="0"/>
                          </a:lnTo>
                          <a:cubicBezTo>
                            <a:pt x="33049" y="13"/>
                            <a:pt x="28189" y="980"/>
                            <a:pt x="23521" y="2927"/>
                          </a:cubicBezTo>
                          <a:cubicBezTo>
                            <a:pt x="18853" y="4875"/>
                            <a:pt x="14732" y="7616"/>
                            <a:pt x="11161" y="11187"/>
                          </a:cubicBezTo>
                          <a:cubicBezTo>
                            <a:pt x="7587" y="14759"/>
                            <a:pt x="4834" y="18877"/>
                            <a:pt x="2901" y="23540"/>
                          </a:cubicBezTo>
                          <a:cubicBezTo>
                            <a:pt x="968" y="28216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1" locked="0" layoutInCell="1" allowOverlap="1">
            <wp:simplePos x="0" y="0"/>
            <wp:positionH relativeFrom="page">
              <wp:posOffset>4718484</wp:posOffset>
            </wp:positionH>
            <wp:positionV relativeFrom="line">
              <wp:posOffset>25987</wp:posOffset>
            </wp:positionV>
            <wp:extent cx="400237" cy="152470"/>
            <wp:effectExtent l="0" t="0" r="0" b="0"/>
            <wp:wrapNone/>
            <wp:docPr id="639" name="Freeform 6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0237" cy="152470"/>
                    </a:xfrm>
                    <a:custGeom>
                      <a:rect l="l" t="t" r="r" b="b"/>
                      <a:pathLst>
                        <a:path w="5334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92"/>
                            <a:pt x="806" y="179735"/>
                            <a:pt x="2418" y="183630"/>
                          </a:cubicBezTo>
                          <a:cubicBezTo>
                            <a:pt x="4029" y="187524"/>
                            <a:pt x="6322" y="190959"/>
                            <a:pt x="9301" y="193911"/>
                          </a:cubicBezTo>
                          <a:cubicBezTo>
                            <a:pt x="12277" y="196900"/>
                            <a:pt x="15710" y="199207"/>
                            <a:pt x="19600" y="200807"/>
                          </a:cubicBezTo>
                          <a:cubicBezTo>
                            <a:pt x="23490" y="202407"/>
                            <a:pt x="27541" y="203200"/>
                            <a:pt x="31752" y="203200"/>
                          </a:cubicBezTo>
                          <a:lnTo>
                            <a:pt x="501652" y="203200"/>
                          </a:lnTo>
                          <a:cubicBezTo>
                            <a:pt x="505862" y="203200"/>
                            <a:pt x="509911" y="202407"/>
                            <a:pt x="513800" y="200807"/>
                          </a:cubicBezTo>
                          <a:cubicBezTo>
                            <a:pt x="517690" y="199207"/>
                            <a:pt x="521124" y="196900"/>
                            <a:pt x="524101" y="193911"/>
                          </a:cubicBezTo>
                          <a:cubicBezTo>
                            <a:pt x="527078" y="190959"/>
                            <a:pt x="529373" y="187524"/>
                            <a:pt x="530983" y="183630"/>
                          </a:cubicBezTo>
                          <a:cubicBezTo>
                            <a:pt x="532595" y="179735"/>
                            <a:pt x="533400" y="175692"/>
                            <a:pt x="533402" y="171450"/>
                          </a:cubicBezTo>
                          <a:lnTo>
                            <a:pt x="533402" y="31750"/>
                          </a:lnTo>
                          <a:cubicBezTo>
                            <a:pt x="533400" y="27546"/>
                            <a:pt x="532595" y="23528"/>
                            <a:pt x="530983" y="19633"/>
                          </a:cubicBezTo>
                          <a:cubicBezTo>
                            <a:pt x="529373" y="15751"/>
                            <a:pt x="527078" y="12304"/>
                            <a:pt x="524101" y="9315"/>
                          </a:cubicBezTo>
                          <a:cubicBezTo>
                            <a:pt x="521124" y="6338"/>
                            <a:pt x="517690" y="4044"/>
                            <a:pt x="513802" y="2444"/>
                          </a:cubicBezTo>
                          <a:cubicBezTo>
                            <a:pt x="509911" y="807"/>
                            <a:pt x="505862" y="13"/>
                            <a:pt x="5016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07"/>
                            <a:pt x="19600" y="2444"/>
                          </a:cubicBezTo>
                          <a:cubicBezTo>
                            <a:pt x="15710" y="4044"/>
                            <a:pt x="12277" y="6338"/>
                            <a:pt x="9301" y="9315"/>
                          </a:cubicBezTo>
                          <a:cubicBezTo>
                            <a:pt x="6322" y="12304"/>
                            <a:pt x="4029" y="15751"/>
                            <a:pt x="2418" y="19633"/>
                          </a:cubicBezTo>
                          <a:cubicBezTo>
                            <a:pt x="806" y="23528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2" behindDoc="1" locked="0" layoutInCell="1" allowOverlap="1">
            <wp:simplePos x="0" y="0"/>
            <wp:positionH relativeFrom="page">
              <wp:posOffset>4713720</wp:posOffset>
            </wp:positionH>
            <wp:positionV relativeFrom="line">
              <wp:posOffset>21222</wp:posOffset>
            </wp:positionV>
            <wp:extent cx="409767" cy="162000"/>
            <wp:effectExtent l="0" t="0" r="0" b="0"/>
            <wp:wrapNone/>
            <wp:docPr id="640" name="Freeform 6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09767" cy="162000"/>
                    </a:xfrm>
                    <a:custGeom>
                      <a:rect l="l" t="t" r="r" b="b"/>
                      <a:pathLst>
                        <a:path w="5461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61"/>
                            <a:pt x="968" y="187722"/>
                            <a:pt x="2901" y="192398"/>
                          </a:cubicBezTo>
                          <a:cubicBezTo>
                            <a:pt x="4834" y="197061"/>
                            <a:pt x="7587" y="201191"/>
                            <a:pt x="11160" y="204738"/>
                          </a:cubicBezTo>
                          <a:cubicBezTo>
                            <a:pt x="14732" y="208323"/>
                            <a:pt x="18852" y="211088"/>
                            <a:pt x="23519" y="213011"/>
                          </a:cubicBezTo>
                          <a:cubicBezTo>
                            <a:pt x="28189" y="214933"/>
                            <a:pt x="33048" y="215900"/>
                            <a:pt x="38102" y="215900"/>
                          </a:cubicBezTo>
                          <a:lnTo>
                            <a:pt x="508002" y="215900"/>
                          </a:lnTo>
                          <a:cubicBezTo>
                            <a:pt x="513054" y="215900"/>
                            <a:pt x="517914" y="214933"/>
                            <a:pt x="522581" y="213011"/>
                          </a:cubicBezTo>
                          <a:cubicBezTo>
                            <a:pt x="527250" y="211088"/>
                            <a:pt x="531368" y="208323"/>
                            <a:pt x="534942" y="204738"/>
                          </a:cubicBezTo>
                          <a:cubicBezTo>
                            <a:pt x="538514" y="201191"/>
                            <a:pt x="541268" y="197061"/>
                            <a:pt x="543201" y="192398"/>
                          </a:cubicBezTo>
                          <a:cubicBezTo>
                            <a:pt x="545134" y="187722"/>
                            <a:pt x="546100" y="182861"/>
                            <a:pt x="546102" y="177800"/>
                          </a:cubicBezTo>
                          <a:lnTo>
                            <a:pt x="546102" y="38100"/>
                          </a:lnTo>
                          <a:cubicBezTo>
                            <a:pt x="546100" y="33065"/>
                            <a:pt x="545134" y="28216"/>
                            <a:pt x="543201" y="23540"/>
                          </a:cubicBezTo>
                          <a:cubicBezTo>
                            <a:pt x="541268" y="18877"/>
                            <a:pt x="538514" y="14759"/>
                            <a:pt x="534942" y="11187"/>
                          </a:cubicBezTo>
                          <a:cubicBezTo>
                            <a:pt x="531368" y="7616"/>
                            <a:pt x="527248" y="4875"/>
                            <a:pt x="522581" y="2927"/>
                          </a:cubicBezTo>
                          <a:cubicBezTo>
                            <a:pt x="517914" y="980"/>
                            <a:pt x="513054" y="13"/>
                            <a:pt x="508002" y="0"/>
                          </a:cubicBezTo>
                          <a:lnTo>
                            <a:pt x="38102" y="0"/>
                          </a:lnTo>
                          <a:cubicBezTo>
                            <a:pt x="33048" y="13"/>
                            <a:pt x="28189" y="980"/>
                            <a:pt x="23519" y="2927"/>
                          </a:cubicBezTo>
                          <a:cubicBezTo>
                            <a:pt x="18852" y="4875"/>
                            <a:pt x="14732" y="7616"/>
                            <a:pt x="11160" y="11187"/>
                          </a:cubicBezTo>
                          <a:cubicBezTo>
                            <a:pt x="7587" y="14759"/>
                            <a:pt x="4834" y="18877"/>
                            <a:pt x="2901" y="23540"/>
                          </a:cubicBezTo>
                          <a:cubicBezTo>
                            <a:pt x="968" y="28216"/>
                            <a:pt x="0" y="33065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注：如果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块与一个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联合使用，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finall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块将在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y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结束之前执行。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2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0" w:after="0" w:line="425" w:lineRule="exact"/>
        <w:ind w:left="990" w:right="0" w:firstLine="0"/>
      </w:pPr>
      <w:r/>
      <w:r>
        <w:rPr lang="zh-CN" sz="31" baseline="0" dirty="0">
          <w:jc w:val="left"/>
          <w:rFonts w:ascii="宋体" w:hAnsi="宋体" w:cs="宋体"/>
          <w:color w:val="333333"/>
          <w:spacing w:val="-17"/>
          <w:sz w:val="31"/>
          <w:szCs w:val="31"/>
        </w:rPr>
        <w:t>tr</w:t>
      </w:r>
      <w:r>
        <w:rPr lang="zh-CN" sz="31" baseline="0" dirty="0">
          <w:jc w:val="left"/>
          <w:rFonts w:ascii="宋体" w:hAnsi="宋体" w:cs="宋体"/>
          <w:color w:val="333333"/>
          <w:spacing w:val="-13"/>
          <w:sz w:val="31"/>
          <w:szCs w:val="31"/>
        </w:rPr>
        <w:t>y</w:t>
      </w:r>
      <w:r>
        <w:rPr lang="zh-CN" sz="31" baseline="0" dirty="0">
          <w:jc w:val="left"/>
          <w:rFonts w:ascii="宋体" w:hAnsi="宋体" w:cs="宋体"/>
          <w:color w:val="333333"/>
          <w:spacing w:val="-12"/>
          <w:sz w:val="31"/>
          <w:szCs w:val="31"/>
        </w:rPr>
        <w:t>, catch,ﬁnally ,</w:t>
      </w:r>
      <w:r>
        <w:rPr lang="zh-CN" sz="31" baseline="0" dirty="0">
          <w:jc w:val="left"/>
          <w:rFonts w:ascii="宋体" w:hAnsi="宋体" w:cs="宋体"/>
          <w:color w:val="333333"/>
          <w:spacing w:val="-20"/>
          <w:sz w:val="31"/>
          <w:szCs w:val="31"/>
        </w:rPr>
        <w:t>r</w:t>
      </w:r>
      <w:r>
        <w:rPr lang="zh-CN" sz="31" baseline="0" dirty="0">
          <w:jc w:val="left"/>
          <w:rFonts w:ascii="宋体" w:hAnsi="宋体" w:cs="宋体"/>
          <w:color w:val="333333"/>
          <w:sz w:val="31"/>
          <w:szCs w:val="31"/>
        </w:rPr>
        <w:t>eturn </w:t>
      </w:r>
      <w:r>
        <w:rPr lang="zh-CN" sz="31" baseline="0" dirty="0">
          <w:jc w:val="left"/>
          <w:rFonts w:ascii="微软雅黑" w:hAnsi="微软雅黑" w:cs="微软雅黑"/>
          <w:b/>
          <w:bCs/>
          <w:color w:val="333333"/>
          <w:sz w:val="31"/>
          <w:szCs w:val="31"/>
        </w:rPr>
        <w:t>执行顺序	</w:t>
      </w:r>
      <w:hyperlink r:id="rId616" w:history="1">
        <w:r>
          <w:rPr lang="zh-CN" sz="31" baseline="0" dirty="0">
            <w:jc w:val="left"/>
            <w:rFonts w:ascii="宋体" w:hAnsi="宋体" w:cs="宋体"/>
            <w:color w:val="4183C4"/>
            <w:sz w:val="31"/>
            <w:szCs w:val="31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1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．执行</w:t>
      </w:r>
      <w:r>
        <w:rPr lang="zh-CN" sz="19" baseline="0" dirty="0">
          <w:jc w:val="left"/>
          <w:rFonts w:ascii="宋体" w:hAnsi="宋体" w:cs="宋体"/>
          <w:color w:val="333333"/>
          <w:spacing w:val="-13"/>
          <w:sz w:val="19"/>
          <w:szCs w:val="19"/>
        </w:rPr>
        <w:t>try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7"/>
          <w:sz w:val="19"/>
          <w:szCs w:val="19"/>
        </w:rPr>
        <w:t>catch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，</w:t>
      </w:r>
      <w:r>
        <w:rPr lang="zh-CN" sz="19" baseline="0" dirty="0">
          <w:jc w:val="left"/>
          <w:rFonts w:ascii="宋体" w:hAnsi="宋体" w:cs="宋体"/>
          <w:color w:val="333333"/>
          <w:spacing w:val="-45"/>
          <w:sz w:val="19"/>
          <w:szCs w:val="19"/>
        </w:rPr>
        <w:t>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给返回值赋值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2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．执行</w:t>
      </w:r>
      <w:r>
        <w:rPr lang="zh-CN" sz="19" baseline="0" dirty="0">
          <w:jc w:val="left"/>
          <w:rFonts w:ascii="宋体" w:hAnsi="宋体" w:cs="宋体"/>
          <w:color w:val="333333"/>
          <w:spacing w:val="-2"/>
          <w:sz w:val="19"/>
          <w:szCs w:val="19"/>
        </w:rPr>
        <w:t>ﬁnally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65" w:lineRule="exact"/>
        <w:ind w:left="990" w:right="0" w:firstLine="0"/>
      </w:pPr>
      <w:r/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3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．</w:t>
      </w:r>
      <w:r>
        <w:rPr lang="zh-CN" sz="19" baseline="0" dirty="0">
          <w:jc w:val="left"/>
          <w:rFonts w:ascii="宋体" w:hAnsi="宋体" w:cs="宋体"/>
          <w:color w:val="333333"/>
          <w:spacing w:val="-20"/>
          <w:sz w:val="19"/>
          <w:szCs w:val="19"/>
        </w:rPr>
        <w:t>r</w:t>
      </w:r>
      <w:r>
        <w:rPr lang="zh-CN" sz="19" baseline="0" dirty="0">
          <w:jc w:val="left"/>
          <w:rFonts w:ascii="宋体" w:hAnsi="宋体" w:cs="宋体"/>
          <w:color w:val="333333"/>
          <w:sz w:val="19"/>
          <w:szCs w:val="19"/>
        </w:rPr>
        <w:t>eturn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180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自定义异常	</w:t>
      </w:r>
      <w:hyperlink r:id="rId617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rPr>
          <w:rFonts w:ascii="Times New Roman" w:hAnsi="Times New Roman" w:cs="Times New Roman"/>
          <w:color w:val="010302"/>
        </w:rPr>
        <w:tabs>
          <w:tab w:val="left" w:pos="3691"/>
        </w:tabs>
        <w:spacing w:before="272" w:after="0" w:line="300" w:lineRule="exact"/>
        <w:ind w:left="990" w:right="841" w:firstLine="0"/>
      </w:pPr>
      <w:r>
        <w:drawing>
          <wp:anchor simplePos="0" relativeHeight="251658319" behindDoc="0" locked="0" layoutInCell="1" allowOverlap="1">
            <wp:simplePos x="0" y="0"/>
            <wp:positionH relativeFrom="page">
              <wp:posOffset>959124</wp:posOffset>
            </wp:positionH>
            <wp:positionV relativeFrom="line">
              <wp:posOffset>98678</wp:posOffset>
            </wp:positionV>
            <wp:extent cx="5650953" cy="9529"/>
            <wp:effectExtent l="0" t="0" r="0" b="0"/>
            <wp:wrapNone/>
            <wp:docPr id="641" name="Freeform 6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使用</w:t>
      </w:r>
      <w:r>
        <w:rPr lang="zh-CN" sz="19" baseline="0" dirty="0">
          <w:jc w:val="left"/>
          <w:rFonts w:ascii="宋体" w:hAnsi="宋体" w:cs="宋体"/>
          <w:color w:val="333333"/>
          <w:spacing w:val="-4"/>
          <w:sz w:val="19"/>
          <w:szCs w:val="19"/>
        </w:rPr>
        <w:t>Java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内置的异常类可以描述在编程时出现的大部分异常情况。除此之外，用户还可以自定义异常。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31" behindDoc="1" locked="0" layoutInCell="1" allowOverlap="1">
            <wp:simplePos x="0" y="0"/>
            <wp:positionH relativeFrom="page">
              <wp:posOffset>2574363</wp:posOffset>
            </wp:positionH>
            <wp:positionV relativeFrom="line">
              <wp:posOffset>39323</wp:posOffset>
            </wp:positionV>
            <wp:extent cx="800472" cy="152470"/>
            <wp:effectExtent l="0" t="0" r="0" b="0"/>
            <wp:wrapNone/>
            <wp:docPr id="642" name="Freeform 6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00472" cy="152470"/>
                    </a:xfrm>
                    <a:custGeom>
                      <a:rect l="l" t="t" r="r" b="b"/>
                      <a:pathLst>
                        <a:path w="10668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92"/>
                            <a:pt x="805" y="179735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8" y="202394"/>
                            <a:pt x="27539" y="203200"/>
                            <a:pt x="31750" y="203200"/>
                          </a:cubicBezTo>
                          <a:lnTo>
                            <a:pt x="1035050" y="203200"/>
                          </a:lnTo>
                          <a:cubicBezTo>
                            <a:pt x="1039260" y="203200"/>
                            <a:pt x="1043309" y="202394"/>
                            <a:pt x="1047200" y="200794"/>
                          </a:cubicBezTo>
                          <a:cubicBezTo>
                            <a:pt x="1051088" y="199195"/>
                            <a:pt x="1054522" y="196888"/>
                            <a:pt x="1057499" y="193911"/>
                          </a:cubicBezTo>
                          <a:cubicBezTo>
                            <a:pt x="1060476" y="190947"/>
                            <a:pt x="1062771" y="187512"/>
                            <a:pt x="1064383" y="183617"/>
                          </a:cubicBezTo>
                          <a:cubicBezTo>
                            <a:pt x="1065993" y="179735"/>
                            <a:pt x="1066798" y="175692"/>
                            <a:pt x="1066800" y="171450"/>
                          </a:cubicBezTo>
                          <a:lnTo>
                            <a:pt x="1066800" y="31750"/>
                          </a:lnTo>
                          <a:cubicBezTo>
                            <a:pt x="1066798" y="27546"/>
                            <a:pt x="1065993" y="23515"/>
                            <a:pt x="1064383" y="19621"/>
                          </a:cubicBezTo>
                          <a:cubicBezTo>
                            <a:pt x="1062771" y="15727"/>
                            <a:pt x="1060476" y="12291"/>
                            <a:pt x="1057499" y="9302"/>
                          </a:cubicBezTo>
                          <a:cubicBezTo>
                            <a:pt x="1054522" y="6326"/>
                            <a:pt x="1051088" y="4031"/>
                            <a:pt x="1047200" y="2431"/>
                          </a:cubicBezTo>
                          <a:cubicBezTo>
                            <a:pt x="1043309" y="819"/>
                            <a:pt x="1039260" y="13"/>
                            <a:pt x="10350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8" y="819"/>
                            <a:pt x="19599" y="2431"/>
                          </a:cubicBezTo>
                          <a:cubicBezTo>
                            <a:pt x="15709" y="4031"/>
                            <a:pt x="12275" y="6326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30" behindDoc="1" locked="0" layoutInCell="1" allowOverlap="1">
            <wp:simplePos x="0" y="0"/>
            <wp:positionH relativeFrom="page">
              <wp:posOffset>2569598</wp:posOffset>
            </wp:positionH>
            <wp:positionV relativeFrom="line">
              <wp:posOffset>34558</wp:posOffset>
            </wp:positionV>
            <wp:extent cx="810001" cy="162000"/>
            <wp:effectExtent l="0" t="0" r="0" b="0"/>
            <wp:wrapNone/>
            <wp:docPr id="643" name="Freeform 6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810001" cy="162000"/>
                    </a:xfrm>
                    <a:custGeom>
                      <a:rect l="l" t="t" r="r" b="b"/>
                      <a:pathLst>
                        <a:path w="10795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86"/>
                          </a:cubicBezTo>
                          <a:cubicBezTo>
                            <a:pt x="4833" y="197061"/>
                            <a:pt x="7586" y="201204"/>
                            <a:pt x="11159" y="204751"/>
                          </a:cubicBezTo>
                          <a:cubicBezTo>
                            <a:pt x="14732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1041400" y="215900"/>
                          </a:lnTo>
                          <a:cubicBezTo>
                            <a:pt x="1046452" y="215900"/>
                            <a:pt x="1051312" y="214933"/>
                            <a:pt x="1055979" y="213011"/>
                          </a:cubicBezTo>
                          <a:cubicBezTo>
                            <a:pt x="1060646" y="211076"/>
                            <a:pt x="1064766" y="208323"/>
                            <a:pt x="1068340" y="204751"/>
                          </a:cubicBezTo>
                          <a:cubicBezTo>
                            <a:pt x="1071912" y="201204"/>
                            <a:pt x="1074666" y="197061"/>
                            <a:pt x="1076599" y="192386"/>
                          </a:cubicBezTo>
                          <a:cubicBezTo>
                            <a:pt x="1078532" y="187722"/>
                            <a:pt x="1079498" y="182861"/>
                            <a:pt x="1079500" y="177800"/>
                          </a:cubicBezTo>
                          <a:lnTo>
                            <a:pt x="1079500" y="38100"/>
                          </a:lnTo>
                          <a:cubicBezTo>
                            <a:pt x="1079498" y="33053"/>
                            <a:pt x="1078532" y="28203"/>
                            <a:pt x="1076599" y="23540"/>
                          </a:cubicBezTo>
                          <a:cubicBezTo>
                            <a:pt x="1074666" y="18864"/>
                            <a:pt x="1071912" y="14747"/>
                            <a:pt x="1068340" y="11175"/>
                          </a:cubicBezTo>
                          <a:cubicBezTo>
                            <a:pt x="1064766" y="7603"/>
                            <a:pt x="1060646" y="4862"/>
                            <a:pt x="1055979" y="2903"/>
                          </a:cubicBezTo>
                          <a:cubicBezTo>
                            <a:pt x="1051312" y="980"/>
                            <a:pt x="1046452" y="13"/>
                            <a:pt x="10414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2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899" y="23540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用户自定义异常类，只需继承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Exceptio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n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类即可。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20" w:after="0" w:line="265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在程序中使用自定义异常类，大体可分为以下几个步骤</w:t>
      </w:r>
      <w:r>
        <w:rPr lang="zh-CN" sz="19" baseline="0" dirty="0">
          <w:jc w:val="left"/>
          <w:rFonts w:ascii="宋体" w:hAnsi="宋体" w:cs="宋体"/>
          <w:color w:val="333333"/>
          <w:spacing w:val="-44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0" w:after="0" w:line="257" w:lineRule="exact"/>
        <w:ind w:left="1440" w:right="0" w:firstLine="0"/>
      </w:pPr>
      <w:r>
        <w:drawing>
          <wp:anchor simplePos="0" relativeHeight="251658344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178726</wp:posOffset>
            </wp:positionV>
            <wp:extent cx="47647" cy="47647"/>
            <wp:effectExtent l="0" t="0" r="0" b="0"/>
            <wp:wrapNone/>
            <wp:docPr id="644" name="Freeform 6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09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38"/>
                            <a:pt x="47790" y="4044"/>
                            <a:pt x="43900" y="2431"/>
                          </a:cubicBezTo>
                          <a:cubicBezTo>
                            <a:pt x="40010" y="794"/>
                            <a:pt x="35960" y="0"/>
                            <a:pt x="31750" y="0"/>
                          </a:cubicBezTo>
                          <a:cubicBezTo>
                            <a:pt x="27539" y="0"/>
                            <a:pt x="23489" y="794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17"/>
                          </a:cubicBezTo>
                          <a:cubicBezTo>
                            <a:pt x="4028" y="47824"/>
                            <a:pt x="6322" y="51259"/>
                            <a:pt x="9298" y="54211"/>
                          </a:cubicBezTo>
                          <a:cubicBezTo>
                            <a:pt x="12275" y="57213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13"/>
                            <a:pt x="54201" y="54211"/>
                          </a:cubicBezTo>
                          <a:cubicBezTo>
                            <a:pt x="57177" y="51259"/>
                            <a:pt x="59471" y="47824"/>
                            <a:pt x="61083" y="43917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创建自定义异常类。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580"/>
          <w:tab w:val="left" w:pos="2775"/>
          <w:tab w:val="left" w:pos="5897"/>
        </w:tabs>
        <w:spacing w:before="0" w:after="0" w:line="315" w:lineRule="exact"/>
        <w:ind w:left="1440" w:right="841" w:firstLine="0"/>
      </w:pPr>
      <w:r>
        <w:drawing>
          <wp:anchor simplePos="0" relativeHeight="251658349" behindDoc="1" locked="0" layoutInCell="1" allowOverlap="1">
            <wp:simplePos x="0" y="0"/>
            <wp:positionH relativeFrom="page">
              <wp:posOffset>1993068</wp:posOffset>
            </wp:positionH>
            <wp:positionV relativeFrom="line">
              <wp:posOffset>52658</wp:posOffset>
            </wp:positionV>
            <wp:extent cx="533648" cy="152470"/>
            <wp:effectExtent l="0" t="0" r="0" b="0"/>
            <wp:wrapNone/>
            <wp:docPr id="645" name="Freeform 6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33648" cy="152470"/>
                    </a:xfrm>
                    <a:custGeom>
                      <a:rect l="l" t="t" r="r" b="b"/>
                      <a:pathLst>
                        <a:path w="7112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499"/>
                            <a:pt x="6322" y="190935"/>
                            <a:pt x="9298" y="193911"/>
                          </a:cubicBezTo>
                          <a:cubicBezTo>
                            <a:pt x="12275" y="196888"/>
                            <a:pt x="15709" y="199195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679450" y="203200"/>
                          </a:lnTo>
                          <a:cubicBezTo>
                            <a:pt x="683660" y="203200"/>
                            <a:pt x="687710" y="202394"/>
                            <a:pt x="691600" y="200794"/>
                          </a:cubicBezTo>
                          <a:cubicBezTo>
                            <a:pt x="695490" y="199195"/>
                            <a:pt x="698922" y="196888"/>
                            <a:pt x="701899" y="193911"/>
                          </a:cubicBezTo>
                          <a:cubicBezTo>
                            <a:pt x="704877" y="190935"/>
                            <a:pt x="707171" y="187499"/>
                            <a:pt x="708783" y="183617"/>
                          </a:cubicBezTo>
                          <a:cubicBezTo>
                            <a:pt x="710393" y="179723"/>
                            <a:pt x="711200" y="175680"/>
                            <a:pt x="711200" y="171450"/>
                          </a:cubicBezTo>
                          <a:lnTo>
                            <a:pt x="711200" y="31750"/>
                          </a:lnTo>
                          <a:cubicBezTo>
                            <a:pt x="711200" y="27546"/>
                            <a:pt x="710393" y="23515"/>
                            <a:pt x="708783" y="19621"/>
                          </a:cubicBezTo>
                          <a:cubicBezTo>
                            <a:pt x="707171" y="15727"/>
                            <a:pt x="704877" y="12291"/>
                            <a:pt x="701899" y="9302"/>
                          </a:cubicBezTo>
                          <a:cubicBezTo>
                            <a:pt x="698922" y="6338"/>
                            <a:pt x="695490" y="4044"/>
                            <a:pt x="691600" y="2431"/>
                          </a:cubicBezTo>
                          <a:cubicBezTo>
                            <a:pt x="687710" y="819"/>
                            <a:pt x="683660" y="13"/>
                            <a:pt x="6794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8" behindDoc="1" locked="0" layoutInCell="1" allowOverlap="1">
            <wp:simplePos x="0" y="0"/>
            <wp:positionH relativeFrom="page">
              <wp:posOffset>1988303</wp:posOffset>
            </wp:positionH>
            <wp:positionV relativeFrom="line">
              <wp:posOffset>47893</wp:posOffset>
            </wp:positionV>
            <wp:extent cx="543177" cy="162000"/>
            <wp:effectExtent l="0" t="0" r="0" b="0"/>
            <wp:wrapNone/>
            <wp:docPr id="646" name="Freeform 6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43177" cy="162000"/>
                    </a:xfrm>
                    <a:custGeom>
                      <a:rect l="l" t="t" r="r" b="b"/>
                      <a:pathLst>
                        <a:path w="7239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74"/>
                            <a:pt x="7586" y="201204"/>
                            <a:pt x="11159" y="204751"/>
                          </a:cubicBezTo>
                          <a:cubicBezTo>
                            <a:pt x="14732" y="208323"/>
                            <a:pt x="18851" y="211076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685800" y="215900"/>
                          </a:lnTo>
                          <a:cubicBezTo>
                            <a:pt x="690852" y="215900"/>
                            <a:pt x="695712" y="214933"/>
                            <a:pt x="700379" y="213011"/>
                          </a:cubicBezTo>
                          <a:cubicBezTo>
                            <a:pt x="705048" y="211076"/>
                            <a:pt x="709167" y="208323"/>
                            <a:pt x="712740" y="204751"/>
                          </a:cubicBezTo>
                          <a:cubicBezTo>
                            <a:pt x="716313" y="201204"/>
                            <a:pt x="719066" y="197074"/>
                            <a:pt x="720999" y="192398"/>
                          </a:cubicBezTo>
                          <a:cubicBezTo>
                            <a:pt x="722933" y="187722"/>
                            <a:pt x="723900" y="182861"/>
                            <a:pt x="723900" y="177800"/>
                          </a:cubicBezTo>
                          <a:lnTo>
                            <a:pt x="723900" y="38100"/>
                          </a:lnTo>
                          <a:cubicBezTo>
                            <a:pt x="723900" y="33053"/>
                            <a:pt x="722933" y="28203"/>
                            <a:pt x="720999" y="23528"/>
                          </a:cubicBezTo>
                          <a:cubicBezTo>
                            <a:pt x="719066" y="18864"/>
                            <a:pt x="716313" y="14747"/>
                            <a:pt x="712740" y="11175"/>
                          </a:cubicBezTo>
                          <a:cubicBezTo>
                            <a:pt x="709167" y="7603"/>
                            <a:pt x="705048" y="4862"/>
                            <a:pt x="700379" y="2903"/>
                          </a:cubicBezTo>
                          <a:cubicBezTo>
                            <a:pt x="695712" y="980"/>
                            <a:pt x="690852" y="13"/>
                            <a:pt x="6858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903"/>
                          </a:cubicBezTo>
                          <a:cubicBezTo>
                            <a:pt x="18851" y="4862"/>
                            <a:pt x="14732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95540</wp:posOffset>
            </wp:positionV>
            <wp:extent cx="47647" cy="47647"/>
            <wp:effectExtent l="0" t="0" r="0" b="0"/>
            <wp:wrapNone/>
            <wp:docPr id="647" name="Freeform 6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03"/>
                            <a:pt x="61083" y="19609"/>
                          </a:cubicBezTo>
                          <a:cubicBezTo>
                            <a:pt x="59471" y="15727"/>
                            <a:pt x="57177" y="12291"/>
                            <a:pt x="54201" y="9302"/>
                          </a:cubicBezTo>
                          <a:cubicBezTo>
                            <a:pt x="51222" y="6338"/>
                            <a:pt x="47790" y="4044"/>
                            <a:pt x="43900" y="2431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02"/>
                          </a:cubicBezTo>
                          <a:cubicBezTo>
                            <a:pt x="6322" y="12291"/>
                            <a:pt x="4028" y="15727"/>
                            <a:pt x="2416" y="19609"/>
                          </a:cubicBezTo>
                          <a:cubicBezTo>
                            <a:pt x="805" y="23503"/>
                            <a:pt x="0" y="27546"/>
                            <a:pt x="0" y="31750"/>
                          </a:cubicBezTo>
                          <a:cubicBezTo>
                            <a:pt x="0" y="35992"/>
                            <a:pt x="805" y="40035"/>
                            <a:pt x="2416" y="43930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188"/>
                            <a:pt x="15709" y="59495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495"/>
                            <a:pt x="51222" y="57188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30"/>
                          </a:cubicBezTo>
                          <a:cubicBezTo>
                            <a:pt x="62694" y="40035"/>
                            <a:pt x="63500" y="35992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在方法中通过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w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关键字抛出异常对象。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>
        <w:drawing>
          <wp:anchor simplePos="0" relativeHeight="251658359" behindDoc="1" locked="0" layoutInCell="1" allowOverlap="1">
            <wp:simplePos x="0" y="0"/>
            <wp:positionH relativeFrom="page">
              <wp:posOffset>3975189</wp:posOffset>
            </wp:positionH>
            <wp:positionV relativeFrom="line">
              <wp:posOffset>113618</wp:posOffset>
            </wp:positionV>
            <wp:extent cx="771885" cy="152470"/>
            <wp:effectExtent l="0" t="0" r="0" b="0"/>
            <wp:wrapNone/>
            <wp:docPr id="648" name="Freeform 64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71885" cy="152470"/>
                    </a:xfrm>
                    <a:custGeom>
                      <a:rect l="l" t="t" r="r" b="b"/>
                      <a:pathLst>
                        <a:path w="1028702" h="203200">
                          <a:moveTo>
                            <a:pt x="2" y="31750"/>
                          </a:moveTo>
                          <a:lnTo>
                            <a:pt x="2" y="171450"/>
                          </a:lnTo>
                          <a:cubicBezTo>
                            <a:pt x="0" y="175692"/>
                            <a:pt x="806" y="179735"/>
                            <a:pt x="2417" y="183617"/>
                          </a:cubicBezTo>
                          <a:cubicBezTo>
                            <a:pt x="4029" y="187512"/>
                            <a:pt x="6322" y="190947"/>
                            <a:pt x="9301" y="193911"/>
                          </a:cubicBezTo>
                          <a:cubicBezTo>
                            <a:pt x="12277" y="196900"/>
                            <a:pt x="15710" y="199207"/>
                            <a:pt x="19600" y="200794"/>
                          </a:cubicBezTo>
                          <a:cubicBezTo>
                            <a:pt x="23490" y="202394"/>
                            <a:pt x="27541" y="203200"/>
                            <a:pt x="31752" y="203200"/>
                          </a:cubicBezTo>
                          <a:lnTo>
                            <a:pt x="996952" y="203200"/>
                          </a:lnTo>
                          <a:cubicBezTo>
                            <a:pt x="1001162" y="203200"/>
                            <a:pt x="1005211" y="202394"/>
                            <a:pt x="1009100" y="200794"/>
                          </a:cubicBezTo>
                          <a:cubicBezTo>
                            <a:pt x="1012990" y="199207"/>
                            <a:pt x="1016424" y="196900"/>
                            <a:pt x="1019401" y="193911"/>
                          </a:cubicBezTo>
                          <a:cubicBezTo>
                            <a:pt x="1022378" y="190947"/>
                            <a:pt x="1024673" y="187512"/>
                            <a:pt x="1026283" y="183617"/>
                          </a:cubicBezTo>
                          <a:cubicBezTo>
                            <a:pt x="1027895" y="179735"/>
                            <a:pt x="1028700" y="175692"/>
                            <a:pt x="1028702" y="171450"/>
                          </a:cubicBezTo>
                          <a:lnTo>
                            <a:pt x="1028702" y="31750"/>
                          </a:lnTo>
                          <a:cubicBezTo>
                            <a:pt x="1028700" y="27546"/>
                            <a:pt x="1027895" y="23503"/>
                            <a:pt x="1026283" y="19609"/>
                          </a:cubicBezTo>
                          <a:cubicBezTo>
                            <a:pt x="1024672" y="15727"/>
                            <a:pt x="1022378" y="12291"/>
                            <a:pt x="1019401" y="9302"/>
                          </a:cubicBezTo>
                          <a:cubicBezTo>
                            <a:pt x="1016424" y="6326"/>
                            <a:pt x="1012990" y="4031"/>
                            <a:pt x="1009100" y="2431"/>
                          </a:cubicBezTo>
                          <a:cubicBezTo>
                            <a:pt x="1005211" y="807"/>
                            <a:pt x="1001162" y="13"/>
                            <a:pt x="996952" y="0"/>
                          </a:cubicBezTo>
                          <a:lnTo>
                            <a:pt x="31752" y="0"/>
                          </a:lnTo>
                          <a:cubicBezTo>
                            <a:pt x="27541" y="13"/>
                            <a:pt x="23490" y="807"/>
                            <a:pt x="19600" y="2431"/>
                          </a:cubicBezTo>
                          <a:cubicBezTo>
                            <a:pt x="15710" y="4031"/>
                            <a:pt x="12277" y="6326"/>
                            <a:pt x="9301" y="9302"/>
                          </a:cubicBezTo>
                          <a:cubicBezTo>
                            <a:pt x="6322" y="12291"/>
                            <a:pt x="4029" y="15727"/>
                            <a:pt x="2418" y="19609"/>
                          </a:cubicBezTo>
                          <a:cubicBezTo>
                            <a:pt x="806" y="23503"/>
                            <a:pt x="0" y="27546"/>
                            <a:pt x="2" y="31750"/>
                          </a:cubicBezTo>
                          <a:close/>
                          <a:moveTo>
                            <a:pt x="2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8" behindDoc="1" locked="0" layoutInCell="1" allowOverlap="1">
            <wp:simplePos x="0" y="0"/>
            <wp:positionH relativeFrom="page">
              <wp:posOffset>3970424</wp:posOffset>
            </wp:positionH>
            <wp:positionV relativeFrom="line">
              <wp:posOffset>108853</wp:posOffset>
            </wp:positionV>
            <wp:extent cx="781414" cy="162000"/>
            <wp:effectExtent l="0" t="0" r="0" b="0"/>
            <wp:wrapNone/>
            <wp:docPr id="649" name="Freeform 64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781414" cy="162000"/>
                    </a:xfrm>
                    <a:custGeom>
                      <a:rect l="l" t="t" r="r" b="b"/>
                      <a:pathLst>
                        <a:path w="1041402" h="215900">
                          <a:moveTo>
                            <a:pt x="2" y="38100"/>
                          </a:moveTo>
                          <a:lnTo>
                            <a:pt x="2" y="177800"/>
                          </a:lnTo>
                          <a:cubicBezTo>
                            <a:pt x="0" y="182873"/>
                            <a:pt x="968" y="187735"/>
                            <a:pt x="2901" y="192398"/>
                          </a:cubicBezTo>
                          <a:cubicBezTo>
                            <a:pt x="4834" y="197074"/>
                            <a:pt x="7587" y="201204"/>
                            <a:pt x="11161" y="204751"/>
                          </a:cubicBezTo>
                          <a:cubicBezTo>
                            <a:pt x="14732" y="208335"/>
                            <a:pt x="18853" y="211088"/>
                            <a:pt x="23521" y="213011"/>
                          </a:cubicBezTo>
                          <a:cubicBezTo>
                            <a:pt x="28189" y="214933"/>
                            <a:pt x="33049" y="215900"/>
                            <a:pt x="38102" y="215900"/>
                          </a:cubicBezTo>
                          <a:lnTo>
                            <a:pt x="1003302" y="215900"/>
                          </a:lnTo>
                          <a:cubicBezTo>
                            <a:pt x="1008354" y="215900"/>
                            <a:pt x="1013214" y="214933"/>
                            <a:pt x="1017881" y="213011"/>
                          </a:cubicBezTo>
                          <a:cubicBezTo>
                            <a:pt x="1022548" y="211088"/>
                            <a:pt x="1026668" y="208335"/>
                            <a:pt x="1030242" y="204751"/>
                          </a:cubicBezTo>
                          <a:cubicBezTo>
                            <a:pt x="1033814" y="201204"/>
                            <a:pt x="1036568" y="197074"/>
                            <a:pt x="1038501" y="192398"/>
                          </a:cubicBezTo>
                          <a:cubicBezTo>
                            <a:pt x="1040434" y="187735"/>
                            <a:pt x="1041400" y="182873"/>
                            <a:pt x="1041402" y="177800"/>
                          </a:cubicBezTo>
                          <a:lnTo>
                            <a:pt x="1041402" y="38100"/>
                          </a:lnTo>
                          <a:cubicBezTo>
                            <a:pt x="1041400" y="33053"/>
                            <a:pt x="1040434" y="28203"/>
                            <a:pt x="1038501" y="23540"/>
                          </a:cubicBezTo>
                          <a:cubicBezTo>
                            <a:pt x="1036568" y="18877"/>
                            <a:pt x="1033814" y="14759"/>
                            <a:pt x="1030242" y="11187"/>
                          </a:cubicBezTo>
                          <a:cubicBezTo>
                            <a:pt x="1026668" y="7616"/>
                            <a:pt x="1022548" y="4875"/>
                            <a:pt x="1017881" y="2927"/>
                          </a:cubicBezTo>
                          <a:cubicBezTo>
                            <a:pt x="1013214" y="993"/>
                            <a:pt x="1008354" y="13"/>
                            <a:pt x="1003302" y="0"/>
                          </a:cubicBezTo>
                          <a:lnTo>
                            <a:pt x="38102" y="0"/>
                          </a:lnTo>
                          <a:cubicBezTo>
                            <a:pt x="33049" y="13"/>
                            <a:pt x="28189" y="993"/>
                            <a:pt x="23521" y="2927"/>
                          </a:cubicBezTo>
                          <a:cubicBezTo>
                            <a:pt x="18853" y="4875"/>
                            <a:pt x="14732" y="7616"/>
                            <a:pt x="11161" y="11187"/>
                          </a:cubicBezTo>
                          <a:cubicBezTo>
                            <a:pt x="7587" y="14759"/>
                            <a:pt x="4834" y="18877"/>
                            <a:pt x="2901" y="23540"/>
                          </a:cubicBezTo>
                          <a:cubicBezTo>
                            <a:pt x="968" y="28203"/>
                            <a:pt x="0" y="33053"/>
                            <a:pt x="2" y="38100"/>
                          </a:cubicBezTo>
                          <a:close/>
                          <a:moveTo>
                            <a:pt x="2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56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156501</wp:posOffset>
            </wp:positionV>
            <wp:extent cx="47647" cy="47647"/>
            <wp:effectExtent l="0" t="0" r="0" b="0"/>
            <wp:wrapNone/>
            <wp:docPr id="650" name="Freeform 6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59"/>
                            <a:pt x="62694" y="23528"/>
                            <a:pt x="61083" y="19621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38"/>
                            <a:pt x="47790" y="4044"/>
                            <a:pt x="43900" y="2431"/>
                          </a:cubicBezTo>
                          <a:cubicBezTo>
                            <a:pt x="40010" y="807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44"/>
                            <a:pt x="12275" y="6338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17"/>
                          </a:cubicBezTo>
                          <a:cubicBezTo>
                            <a:pt x="4028" y="47799"/>
                            <a:pt x="6322" y="51235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35"/>
                            <a:pt x="59471" y="47799"/>
                            <a:pt x="61083" y="43917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如果在当前抛出异常的方法中处理异常，可以使用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try</w:t>
      </w:r>
      <w:r>
        <w:rPr lang="zh-CN" sz="17" baseline="0" dirty="0">
          <w:jc w:val="left"/>
          <w:rFonts w:ascii="宋体" w:hAnsi="宋体" w:cs="宋体"/>
          <w:color w:val="FFFFFF"/>
          <w:spacing w:val="-29"/>
          <w:sz w:val="17"/>
          <w:szCs w:val="17"/>
        </w:rPr>
        <w:t>-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catc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h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语句捕获并处理；否则在方法的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72" behindDoc="1" locked="0" layoutInCell="1" allowOverlap="1">
            <wp:simplePos x="0" y="0"/>
            <wp:positionH relativeFrom="page">
              <wp:posOffset>1869185</wp:posOffset>
            </wp:positionH>
            <wp:positionV relativeFrom="line">
              <wp:posOffset>52658</wp:posOffset>
            </wp:positionV>
            <wp:extent cx="600354" cy="152470"/>
            <wp:effectExtent l="0" t="0" r="0" b="0"/>
            <wp:wrapNone/>
            <wp:docPr id="651" name="Freeform 6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0354" cy="152470"/>
                    </a:xfrm>
                    <a:custGeom>
                      <a:rect l="l" t="t" r="r" b="b"/>
                      <a:pathLst>
                        <a:path w="800100" h="203200">
                          <a:moveTo>
                            <a:pt x="0" y="31750"/>
                          </a:moveTo>
                          <a:lnTo>
                            <a:pt x="0" y="171450"/>
                          </a:lnTo>
                          <a:cubicBezTo>
                            <a:pt x="0" y="175680"/>
                            <a:pt x="805" y="179723"/>
                            <a:pt x="2416" y="183617"/>
                          </a:cubicBezTo>
                          <a:cubicBezTo>
                            <a:pt x="4028" y="187512"/>
                            <a:pt x="6322" y="190947"/>
                            <a:pt x="9298" y="193911"/>
                          </a:cubicBezTo>
                          <a:cubicBezTo>
                            <a:pt x="12275" y="196900"/>
                            <a:pt x="15709" y="199207"/>
                            <a:pt x="19599" y="200794"/>
                          </a:cubicBezTo>
                          <a:cubicBezTo>
                            <a:pt x="23489" y="202394"/>
                            <a:pt x="27539" y="203200"/>
                            <a:pt x="31750" y="203200"/>
                          </a:cubicBezTo>
                          <a:lnTo>
                            <a:pt x="768350" y="203200"/>
                          </a:lnTo>
                          <a:cubicBezTo>
                            <a:pt x="772560" y="203200"/>
                            <a:pt x="776610" y="202394"/>
                            <a:pt x="780500" y="200794"/>
                          </a:cubicBezTo>
                          <a:cubicBezTo>
                            <a:pt x="784390" y="199207"/>
                            <a:pt x="787822" y="196900"/>
                            <a:pt x="790801" y="193911"/>
                          </a:cubicBezTo>
                          <a:cubicBezTo>
                            <a:pt x="793777" y="190947"/>
                            <a:pt x="796071" y="187512"/>
                            <a:pt x="797683" y="183617"/>
                          </a:cubicBezTo>
                          <a:cubicBezTo>
                            <a:pt x="799293" y="179723"/>
                            <a:pt x="800100" y="175680"/>
                            <a:pt x="800100" y="171450"/>
                          </a:cubicBezTo>
                          <a:lnTo>
                            <a:pt x="800100" y="31750"/>
                          </a:lnTo>
                          <a:cubicBezTo>
                            <a:pt x="800100" y="27559"/>
                            <a:pt x="799293" y="23528"/>
                            <a:pt x="797683" y="19621"/>
                          </a:cubicBezTo>
                          <a:cubicBezTo>
                            <a:pt x="796071" y="15739"/>
                            <a:pt x="793777" y="12304"/>
                            <a:pt x="790801" y="9315"/>
                          </a:cubicBezTo>
                          <a:cubicBezTo>
                            <a:pt x="787822" y="6350"/>
                            <a:pt x="784390" y="4056"/>
                            <a:pt x="780500" y="2431"/>
                          </a:cubicBezTo>
                          <a:cubicBezTo>
                            <a:pt x="776610" y="807"/>
                            <a:pt x="772560" y="13"/>
                            <a:pt x="7683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07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28"/>
                            <a:pt x="0" y="27559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1" behindDoc="1" locked="0" layoutInCell="1" allowOverlap="1">
            <wp:simplePos x="0" y="0"/>
            <wp:positionH relativeFrom="page">
              <wp:posOffset>1864420</wp:posOffset>
            </wp:positionH>
            <wp:positionV relativeFrom="line">
              <wp:posOffset>47893</wp:posOffset>
            </wp:positionV>
            <wp:extent cx="609883" cy="162000"/>
            <wp:effectExtent l="0" t="0" r="0" b="0"/>
            <wp:wrapNone/>
            <wp:docPr id="652" name="Freeform 6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609883" cy="162000"/>
                    </a:xfrm>
                    <a:custGeom>
                      <a:rect l="l" t="t" r="r" b="b"/>
                      <a:pathLst>
                        <a:path w="812800" h="215900">
                          <a:moveTo>
                            <a:pt x="0" y="38100"/>
                          </a:moveTo>
                          <a:lnTo>
                            <a:pt x="0" y="177800"/>
                          </a:lnTo>
                          <a:cubicBezTo>
                            <a:pt x="0" y="182861"/>
                            <a:pt x="966" y="187722"/>
                            <a:pt x="2899" y="192398"/>
                          </a:cubicBezTo>
                          <a:cubicBezTo>
                            <a:pt x="4833" y="197061"/>
                            <a:pt x="7586" y="201191"/>
                            <a:pt x="11159" y="204751"/>
                          </a:cubicBezTo>
                          <a:cubicBezTo>
                            <a:pt x="14732" y="208335"/>
                            <a:pt x="18851" y="211088"/>
                            <a:pt x="23519" y="213011"/>
                          </a:cubicBezTo>
                          <a:cubicBezTo>
                            <a:pt x="28187" y="214933"/>
                            <a:pt x="33047" y="215900"/>
                            <a:pt x="38100" y="215900"/>
                          </a:cubicBezTo>
                          <a:lnTo>
                            <a:pt x="774700" y="215900"/>
                          </a:lnTo>
                          <a:cubicBezTo>
                            <a:pt x="779752" y="215900"/>
                            <a:pt x="784612" y="214933"/>
                            <a:pt x="789279" y="213011"/>
                          </a:cubicBezTo>
                          <a:cubicBezTo>
                            <a:pt x="793948" y="211088"/>
                            <a:pt x="798067" y="208335"/>
                            <a:pt x="801640" y="204751"/>
                          </a:cubicBezTo>
                          <a:cubicBezTo>
                            <a:pt x="805213" y="201191"/>
                            <a:pt x="807966" y="197061"/>
                            <a:pt x="809899" y="192398"/>
                          </a:cubicBezTo>
                          <a:cubicBezTo>
                            <a:pt x="811833" y="187722"/>
                            <a:pt x="812800" y="182861"/>
                            <a:pt x="812800" y="177800"/>
                          </a:cubicBezTo>
                          <a:lnTo>
                            <a:pt x="812800" y="38100"/>
                          </a:lnTo>
                          <a:cubicBezTo>
                            <a:pt x="812800" y="33053"/>
                            <a:pt x="811833" y="28203"/>
                            <a:pt x="809899" y="23528"/>
                          </a:cubicBezTo>
                          <a:cubicBezTo>
                            <a:pt x="807966" y="18864"/>
                            <a:pt x="805213" y="14747"/>
                            <a:pt x="801640" y="11175"/>
                          </a:cubicBezTo>
                          <a:cubicBezTo>
                            <a:pt x="798067" y="7603"/>
                            <a:pt x="793948" y="4862"/>
                            <a:pt x="789279" y="2890"/>
                          </a:cubicBezTo>
                          <a:cubicBezTo>
                            <a:pt x="784612" y="980"/>
                            <a:pt x="779752" y="13"/>
                            <a:pt x="774700" y="0"/>
                          </a:cubicBezTo>
                          <a:lnTo>
                            <a:pt x="38100" y="0"/>
                          </a:lnTo>
                          <a:cubicBezTo>
                            <a:pt x="33047" y="13"/>
                            <a:pt x="28187" y="980"/>
                            <a:pt x="23519" y="2890"/>
                          </a:cubicBezTo>
                          <a:cubicBezTo>
                            <a:pt x="18851" y="4862"/>
                            <a:pt x="14732" y="7603"/>
                            <a:pt x="11159" y="11175"/>
                          </a:cubicBezTo>
                          <a:cubicBezTo>
                            <a:pt x="7586" y="14747"/>
                            <a:pt x="4833" y="18864"/>
                            <a:pt x="2899" y="23528"/>
                          </a:cubicBezTo>
                          <a:cubicBezTo>
                            <a:pt x="966" y="28203"/>
                            <a:pt x="0" y="33053"/>
                            <a:pt x="0" y="38100"/>
                          </a:cubicBezTo>
                          <a:close/>
                          <a:moveTo>
                            <a:pt x="0" y="38100"/>
                          </a:moveTo>
                        </a:path>
                      </a:pathLst>
                    </a:custGeom>
                    <a:solidFill>
                      <a:srgbClr val="0EA014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声明处通过	</w:t>
      </w:r>
      <w:r>
        <w:rPr lang="zh-CN" sz="17" baseline="0" dirty="0">
          <w:jc w:val="left"/>
          <w:rFonts w:ascii="Lucida Console" w:hAnsi="Lucida Console" w:cs="Lucida Console"/>
          <w:color w:val="FFFFFF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FFFFFF"/>
          <w:spacing w:val="31"/>
          <w:sz w:val="17"/>
          <w:szCs w:val="17"/>
        </w:rPr>
        <w:t>s </w:t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关键字指明要抛出给方法调用者的异常，继续进行下一步操作。</w:t>
      </w:r>
      <w:r>
        <w:rPr>
          <w:rFonts w:ascii="Times New Roman" w:hAnsi="Times New Roman" w:cs="Times New Roman"/>
          <w:sz w:val="19"/>
          <w:szCs w:val="19"/>
        </w:rPr>
        <w:t> </w:t>
      </w:r>
      <w:r>
        <w:drawing>
          <wp:anchor simplePos="0" relativeHeight="251658380" behindDoc="0" locked="0" layoutInCell="1" allowOverlap="1">
            <wp:simplePos x="0" y="0"/>
            <wp:positionH relativeFrom="page">
              <wp:posOffset>1092536</wp:posOffset>
            </wp:positionH>
            <wp:positionV relativeFrom="line">
              <wp:posOffset>95541</wp:posOffset>
            </wp:positionV>
            <wp:extent cx="47647" cy="47647"/>
            <wp:effectExtent l="0" t="0" r="0" b="0"/>
            <wp:wrapNone/>
            <wp:docPr id="653" name="Freeform 6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47647" cy="47647"/>
                    </a:xfrm>
                    <a:custGeom>
                      <a:rect l="l" t="t" r="r" b="b"/>
                      <a:pathLst>
                        <a:path w="63500" h="63500">
                          <a:moveTo>
                            <a:pt x="63500" y="31750"/>
                          </a:moveTo>
                          <a:cubicBezTo>
                            <a:pt x="63500" y="27546"/>
                            <a:pt x="62694" y="23515"/>
                            <a:pt x="61083" y="19621"/>
                          </a:cubicBezTo>
                          <a:cubicBezTo>
                            <a:pt x="59471" y="15739"/>
                            <a:pt x="57177" y="12304"/>
                            <a:pt x="54201" y="9315"/>
                          </a:cubicBezTo>
                          <a:cubicBezTo>
                            <a:pt x="51222" y="6350"/>
                            <a:pt x="47790" y="4056"/>
                            <a:pt x="43900" y="2431"/>
                          </a:cubicBezTo>
                          <a:cubicBezTo>
                            <a:pt x="40010" y="819"/>
                            <a:pt x="35960" y="13"/>
                            <a:pt x="31750" y="0"/>
                          </a:cubicBezTo>
                          <a:cubicBezTo>
                            <a:pt x="27539" y="13"/>
                            <a:pt x="23489" y="819"/>
                            <a:pt x="19599" y="2431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ubicBezTo>
                            <a:pt x="0" y="35980"/>
                            <a:pt x="805" y="40023"/>
                            <a:pt x="2416" y="43917"/>
                          </a:cubicBezTo>
                          <a:cubicBezTo>
                            <a:pt x="4028" y="47812"/>
                            <a:pt x="6322" y="51247"/>
                            <a:pt x="9298" y="54211"/>
                          </a:cubicBezTo>
                          <a:cubicBezTo>
                            <a:pt x="12275" y="57200"/>
                            <a:pt x="15709" y="59507"/>
                            <a:pt x="19599" y="61094"/>
                          </a:cubicBezTo>
                          <a:cubicBezTo>
                            <a:pt x="23489" y="62694"/>
                            <a:pt x="27539" y="63500"/>
                            <a:pt x="31750" y="63500"/>
                          </a:cubicBezTo>
                          <a:cubicBezTo>
                            <a:pt x="35960" y="63500"/>
                            <a:pt x="40010" y="62694"/>
                            <a:pt x="43900" y="61094"/>
                          </a:cubicBezTo>
                          <a:cubicBezTo>
                            <a:pt x="47790" y="59507"/>
                            <a:pt x="51222" y="57200"/>
                            <a:pt x="54201" y="54211"/>
                          </a:cubicBezTo>
                          <a:cubicBezTo>
                            <a:pt x="57177" y="51247"/>
                            <a:pt x="59471" y="47812"/>
                            <a:pt x="61083" y="43917"/>
                          </a:cubicBezTo>
                          <a:cubicBezTo>
                            <a:pt x="62694" y="40023"/>
                            <a:pt x="63500" y="35980"/>
                            <a:pt x="63500" y="31750"/>
                          </a:cubicBezTo>
                          <a:close/>
                          <a:moveTo>
                            <a:pt x="63500" y="31750"/>
                          </a:moveTo>
                        </a:path>
                      </a:pathLst>
                    </a:custGeom>
                    <a:solidFill>
                      <a:srgbClr val="333333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在出现异常方法的调用者中捕获并处理异常。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20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【举例】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60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>
        <w:drawing>
          <wp:anchor simplePos="0" relativeHeight="251658386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-523463</wp:posOffset>
            </wp:positionV>
            <wp:extent cx="5678213" cy="3194595"/>
            <wp:effectExtent l="0" t="0" r="0" b="0"/>
            <wp:wrapNone/>
            <wp:docPr id="654" name="Picture 654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>
                      <a:picLocks noChangeAspect="0" noChangeArrowheads="1"/>
                    </pic:cNvPicPr>
                  </pic:nvPicPr>
                  <pic:blipFill>
                    <a:blip r:embed="rId6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319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982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-499638</wp:posOffset>
            </wp:positionV>
            <wp:extent cx="368459" cy="3170770"/>
            <wp:effectExtent l="0" t="0" r="0" b="0"/>
            <wp:wrapNone/>
            <wp:docPr id="655" name="Picture 655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55" name="Picture 655"/>
                    <pic:cNvPicPr>
                      <a:picLocks noChangeAspect="0" noChangeArrowheads="1"/>
                    </pic:cNvPicPr>
                  </pic:nvPicPr>
                  <pic:blipFill>
                    <a:blip r:embed="rId6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317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501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-499638</wp:posOffset>
            </wp:positionV>
            <wp:extent cx="5619174" cy="3170069"/>
            <wp:effectExtent l="0" t="0" r="0" b="0"/>
            <wp:wrapNone/>
            <wp:docPr id="656" name="Picture 65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56" name="Picture 656"/>
                    <pic:cNvPicPr>
                      <a:picLocks noChangeAspect="0" noChangeArrowheads="1"/>
                    </pic:cNvPicPr>
                  </pic:nvPicPr>
                  <pic:blipFill>
                    <a:blip r:embed="rId6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3170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5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7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239" w:right="40" w:firstLine="0"/>
        <w:jc w:val="right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7"/>
          <w:sz w:val="17"/>
          <w:szCs w:val="17"/>
        </w:rPr>
        <w:t>9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16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17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18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7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MyException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extends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private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detail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detail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=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toString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return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"MyException ["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detail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"]"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class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TestMyException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compute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int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"Called compute("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")"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if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&gt;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throw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new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"Normal exit!"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5963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public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static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void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main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8855"/>
          <w:sz w:val="17"/>
          <w:szCs w:val="17"/>
        </w:rPr>
        <w:t>String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[]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args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64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58" name="Freeform 65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59" name="Freeform 65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60" name="Freeform 66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61" name="Freeform 66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62" name="Freeform 66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63" name="Freeform 66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64" name="Freeform 66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65" name="Freeform 66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66" name="Freeform 66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67" name="Freeform 66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68" name="Freeform 66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69" name="Freeform 66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rPr>
          <w:rFonts w:ascii="Times New Roman" w:hAnsi="Times New Roman" w:cs="Times New Roman"/>
          <w:color w:val="010302"/>
        </w:rPr>
        <w:spacing w:before="66" w:after="0" w:line="270" w:lineRule="exact"/>
        <w:ind w:left="1214" w:right="-40" w:firstLine="0"/>
        <w:jc w:val="both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19</w:t>
      </w:r>
      <w:r>
        <w:rPr>
          <w:rFonts w:ascii="Times New Roman" w:hAnsi="Times New Roman" w:cs="Times New Roman"/>
          <w:sz w:val="17"/>
          <w:szCs w:val="17"/>
        </w:rPr>
        <w:t> </w:t>
      </w:r>
      <w:r>
        <w:drawing>
          <wp:anchor simplePos="0" relativeHeight="251658244" behindDoc="1" locked="0" layoutInCell="1" allowOverlap="1">
            <wp:simplePos x="0" y="0"/>
            <wp:positionH relativeFrom="page">
              <wp:posOffset>939800</wp:posOffset>
            </wp:positionH>
            <wp:positionV relativeFrom="line">
              <wp:posOffset>-147090</wp:posOffset>
            </wp:positionV>
            <wp:extent cx="5678213" cy="1408683"/>
            <wp:effectExtent l="0" t="0" r="0" b="0"/>
            <wp:wrapNone/>
            <wp:docPr id="670" name="Picture 67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>
                      <a:picLocks noChangeAspect="0" noChangeArrowheads="1"/>
                    </pic:cNvPicPr>
                  </pic:nvPicPr>
                  <pic:blipFill>
                    <a:blip r:embed="rId6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8213" cy="1408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409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-147090</wp:posOffset>
            </wp:positionV>
            <wp:extent cx="368459" cy="1408683"/>
            <wp:effectExtent l="0" t="0" r="0" b="0"/>
            <wp:wrapNone/>
            <wp:docPr id="671" name="Picture 67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71" name="Picture 671"/>
                    <pic:cNvPicPr>
                      <a:picLocks noChangeAspect="0" noChangeArrowheads="1"/>
                    </pic:cNvPicPr>
                  </pic:nvPicPr>
                  <pic:blipFill>
                    <a:blip r:embed="rId6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459" cy="1408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55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-147090</wp:posOffset>
            </wp:positionV>
            <wp:extent cx="5619174" cy="1397627"/>
            <wp:effectExtent l="0" t="0" r="0" b="0"/>
            <wp:wrapNone/>
            <wp:docPr id="672" name="Picture 67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>
                      <a:picLocks noChangeAspect="0" noChangeArrowheads="1"/>
                    </pic:cNvPicPr>
                  </pic:nvPicPr>
                  <pic:blipFill>
                    <a:blip r:embed="rId6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174" cy="1397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20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21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22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23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24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25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999999"/>
          <w:spacing w:val="-7"/>
          <w:sz w:val="17"/>
          <w:szCs w:val="17"/>
        </w:rPr>
        <w:t>26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145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try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{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compute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compute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 lang="zh-CN" sz="17" baseline="0" dirty="0">
          <w:jc w:val="left"/>
          <w:rFonts w:ascii="Lucida Console" w:hAnsi="Lucida Console" w:cs="Lucida Console"/>
          <w:color w:val="770088"/>
          <w:sz w:val="17"/>
          <w:szCs w:val="17"/>
        </w:rPr>
        <w:t>catch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){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     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System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out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.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println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AA1111"/>
          <w:sz w:val="17"/>
          <w:szCs w:val="17"/>
        </w:rPr>
        <w:t>"Caught "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+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me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7"/>
          <w:sz w:val="17"/>
          <w:szCs w:val="17"/>
        </w:rPr>
        <w:t>);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 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   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485" w:space="200"/>
            <w:col w:w="5011" w:space="0"/>
          </w:cols>
          <w:docGrid w:linePitch="360"/>
        </w:sectPr>
        <w:spacing w:before="80" w:after="0" w:line="175" w:lineRule="exact"/>
        <w:ind w:left="0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}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z w:val="19"/>
          <w:szCs w:val="19"/>
        </w:rPr>
        <w:t>【结果】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75" w:lineRule="exact"/>
        <w:ind w:left="1199" w:right="0" w:firstLine="0"/>
      </w:pPr>
      <w:r>
        <w:drawing>
          <wp:anchor simplePos="0" relativeHeight="251658247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-46973</wp:posOffset>
            </wp:positionV>
            <wp:extent cx="5641423" cy="714707"/>
            <wp:effectExtent l="0" t="0" r="0" b="0"/>
            <wp:wrapNone/>
            <wp:docPr id="673" name="Freeform 6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80"/>
                            <a:pt x="805" y="929023"/>
                            <a:pt x="2416" y="932905"/>
                          </a:cubicBezTo>
                          <a:cubicBezTo>
                            <a:pt x="4028" y="936799"/>
                            <a:pt x="6322" y="940235"/>
                            <a:pt x="9298" y="943199"/>
                          </a:cubicBezTo>
                          <a:cubicBezTo>
                            <a:pt x="12275" y="946188"/>
                            <a:pt x="15709" y="948507"/>
                            <a:pt x="19599" y="950094"/>
                          </a:cubicBezTo>
                          <a:cubicBezTo>
                            <a:pt x="23489" y="951694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94"/>
                          </a:cubicBezTo>
                          <a:cubicBezTo>
                            <a:pt x="7502690" y="948495"/>
                            <a:pt x="7506123" y="946188"/>
                            <a:pt x="7509099" y="943199"/>
                          </a:cubicBezTo>
                          <a:cubicBezTo>
                            <a:pt x="7512076" y="940235"/>
                            <a:pt x="7514370" y="936799"/>
                            <a:pt x="7515981" y="932905"/>
                          </a:cubicBezTo>
                          <a:cubicBezTo>
                            <a:pt x="7517593" y="929023"/>
                            <a:pt x="7518400" y="924980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noFill/>
                    <a:ln w="9529" cap="flat" cmpd="sng">
                      <a:solidFill>
                        <a:srgbClr val="E7EAED">
                          <a:alpha val="100000"/>
                        </a:srgbClr>
                      </a:solidFill>
                      <a:miter lim="508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6" behindDoc="1" locked="0" layoutInCell="1" allowOverlap="1">
            <wp:simplePos x="0" y="0"/>
            <wp:positionH relativeFrom="page">
              <wp:posOffset>963889</wp:posOffset>
            </wp:positionH>
            <wp:positionV relativeFrom="line">
              <wp:posOffset>-46973</wp:posOffset>
            </wp:positionV>
            <wp:extent cx="5641423" cy="714707"/>
            <wp:effectExtent l="0" t="0" r="0" b="0"/>
            <wp:wrapNone/>
            <wp:docPr id="674" name="Freeform 6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41423" cy="714707"/>
                    </a:xfrm>
                    <a:custGeom>
                      <a:rect l="l" t="t" r="r" b="b"/>
                      <a:pathLst>
                        <a:path w="7518400" h="952500">
                          <a:moveTo>
                            <a:pt x="0" y="31750"/>
                          </a:moveTo>
                          <a:lnTo>
                            <a:pt x="0" y="920750"/>
                          </a:lnTo>
                          <a:cubicBezTo>
                            <a:pt x="0" y="924980"/>
                            <a:pt x="805" y="929023"/>
                            <a:pt x="2416" y="932905"/>
                          </a:cubicBezTo>
                          <a:cubicBezTo>
                            <a:pt x="4028" y="936799"/>
                            <a:pt x="6322" y="940235"/>
                            <a:pt x="9298" y="943199"/>
                          </a:cubicBezTo>
                          <a:cubicBezTo>
                            <a:pt x="12275" y="946188"/>
                            <a:pt x="15709" y="948507"/>
                            <a:pt x="19599" y="950094"/>
                          </a:cubicBezTo>
                          <a:cubicBezTo>
                            <a:pt x="23489" y="951694"/>
                            <a:pt x="27539" y="952500"/>
                            <a:pt x="31750" y="952500"/>
                          </a:cubicBezTo>
                          <a:lnTo>
                            <a:pt x="7486650" y="952500"/>
                          </a:lnTo>
                          <a:cubicBezTo>
                            <a:pt x="7490859" y="952500"/>
                            <a:pt x="7494909" y="951694"/>
                            <a:pt x="7498798" y="950094"/>
                          </a:cubicBezTo>
                          <a:cubicBezTo>
                            <a:pt x="7502690" y="948495"/>
                            <a:pt x="7506123" y="946188"/>
                            <a:pt x="7509099" y="943199"/>
                          </a:cubicBezTo>
                          <a:cubicBezTo>
                            <a:pt x="7512076" y="940235"/>
                            <a:pt x="7514370" y="936799"/>
                            <a:pt x="7515981" y="932905"/>
                          </a:cubicBezTo>
                          <a:cubicBezTo>
                            <a:pt x="7517593" y="929023"/>
                            <a:pt x="7518400" y="924980"/>
                            <a:pt x="7518400" y="920750"/>
                          </a:cubicBezTo>
                          <a:lnTo>
                            <a:pt x="7518400" y="31750"/>
                          </a:lnTo>
                          <a:cubicBezTo>
                            <a:pt x="7518400" y="27546"/>
                            <a:pt x="7517593" y="23515"/>
                            <a:pt x="7515981" y="19621"/>
                          </a:cubicBezTo>
                          <a:cubicBezTo>
                            <a:pt x="7514370" y="15739"/>
                            <a:pt x="7512076" y="12304"/>
                            <a:pt x="7509099" y="9315"/>
                          </a:cubicBezTo>
                          <a:cubicBezTo>
                            <a:pt x="7506123" y="6350"/>
                            <a:pt x="7502690" y="4056"/>
                            <a:pt x="7498798" y="2444"/>
                          </a:cubicBezTo>
                          <a:cubicBezTo>
                            <a:pt x="7494909" y="819"/>
                            <a:pt x="7490859" y="13"/>
                            <a:pt x="7486650" y="0"/>
                          </a:cubicBezTo>
                          <a:lnTo>
                            <a:pt x="31750" y="0"/>
                          </a:lnTo>
                          <a:cubicBezTo>
                            <a:pt x="27539" y="13"/>
                            <a:pt x="23489" y="819"/>
                            <a:pt x="19599" y="2444"/>
                          </a:cubicBezTo>
                          <a:cubicBezTo>
                            <a:pt x="15709" y="4056"/>
                            <a:pt x="12275" y="6350"/>
                            <a:pt x="9298" y="9315"/>
                          </a:cubicBezTo>
                          <a:cubicBezTo>
                            <a:pt x="6322" y="12304"/>
                            <a:pt x="4028" y="15739"/>
                            <a:pt x="2416" y="19621"/>
                          </a:cubicBezTo>
                          <a:cubicBezTo>
                            <a:pt x="805" y="23515"/>
                            <a:pt x="0" y="27546"/>
                            <a:pt x="0" y="31750"/>
                          </a:cubicBezTo>
                          <a:close/>
                          <a:moveTo>
                            <a:pt x="0" y="31750"/>
                          </a:moveTo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26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-23149</wp:posOffset>
            </wp:positionV>
            <wp:extent cx="5593776" cy="686119"/>
            <wp:effectExtent l="0" t="0" r="0" b="0"/>
            <wp:wrapNone/>
            <wp:docPr id="675" name="Freeform 6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8" behindDoc="1" locked="0" layoutInCell="1" allowOverlap="1">
            <wp:simplePos x="0" y="0"/>
            <wp:positionH relativeFrom="page">
              <wp:posOffset>955954</wp:posOffset>
            </wp:positionH>
            <wp:positionV relativeFrom="line">
              <wp:posOffset>-35844</wp:posOffset>
            </wp:positionV>
            <wp:extent cx="292223" cy="715615"/>
            <wp:effectExtent l="0" t="0" r="0" b="0"/>
            <wp:wrapNone/>
            <wp:docPr id="676" name="Picture 676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>
                      <a:picLocks noChangeAspect="0" noChangeArrowheads="1"/>
                    </pic:cNvPicPr>
                  </pic:nvPicPr>
                  <pic:blipFill>
                    <a:blip r:embed="rId6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223" cy="71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8248" behindDoc="1" locked="0" layoutInCell="1" allowOverlap="1">
            <wp:simplePos x="0" y="0"/>
            <wp:positionH relativeFrom="page">
              <wp:posOffset>968654</wp:posOffset>
            </wp:positionH>
            <wp:positionV relativeFrom="line">
              <wp:posOffset>-23149</wp:posOffset>
            </wp:positionV>
            <wp:extent cx="5593776" cy="686119"/>
            <wp:effectExtent l="0" t="0" r="0" b="0"/>
            <wp:wrapNone/>
            <wp:docPr id="677" name="Freeform 6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593776" cy="686119"/>
                    </a:xfrm>
                    <a:custGeom>
                      <a:rect l="l" t="t" r="r" b="b"/>
                      <a:pathLst>
                        <a:path w="7454900" h="914400">
                          <a:moveTo>
                            <a:pt x="0" y="914400"/>
                          </a:moveTo>
                          <a:lnTo>
                            <a:pt x="7454900" y="914400"/>
                          </a:lnTo>
                          <a:lnTo>
                            <a:pt x="7454900" y="0"/>
                          </a:lnTo>
                          <a:lnTo>
                            <a:pt x="0" y="0"/>
                          </a:lnTo>
                          <a:lnTo>
                            <a:pt x="0" y="914400"/>
                          </a:lnTo>
                          <a:close/>
                        </a:path>
                      </a:pathLst>
                    </a:custGeom>
                    <a:solidFill>
                      <a:srgbClr val="F8F8F8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1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3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80" w:after="0" w:line="175" w:lineRule="exact"/>
        <w:ind w:left="1199" w:right="0" w:firstLine="0"/>
      </w:pPr>
      <w:r/>
      <w:r>
        <w:rPr lang="zh-CN" sz="17" baseline="0" dirty="0">
          <w:jc w:val="left"/>
          <w:rFonts w:ascii="Lucida Console" w:hAnsi="Lucida Console" w:cs="Lucida Console"/>
          <w:color w:val="999999"/>
          <w:spacing w:val="-18"/>
          <w:sz w:val="17"/>
          <w:szCs w:val="17"/>
        </w:rPr>
        <w:t>4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zh-CN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6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Called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compute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1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>
        <w:br w:type="textWrapping" w:clear="all"/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Normal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exit</w:t>
      </w:r>
      <w:r>
        <w:rPr lang="zh-CN" sz="17" baseline="0" dirty="0">
          <w:jc w:val="left"/>
          <w:rFonts w:ascii="Lucida Console" w:hAnsi="Lucida Console" w:cs="Lucida Console"/>
          <w:color w:val="981A1A"/>
          <w:sz w:val="17"/>
          <w:szCs w:val="17"/>
        </w:rPr>
        <w:t>!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cols w:num="2" w:space="0" w:equalWidth="0">
            <w:col w:w="1365" w:space="200"/>
            <w:col w:w="2472" w:space="0"/>
          </w:cols>
          <w:docGrid w:linePitch="360"/>
        </w:sectPr>
        <w:spacing w:before="1" w:after="0" w:line="270" w:lineRule="exact"/>
        <w:ind w:left="0" w:right="-40" w:firstLine="0"/>
      </w:pP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Called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FF"/>
          <w:sz w:val="17"/>
          <w:szCs w:val="17"/>
        </w:rPr>
        <w:t>compute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(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20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)</w:t>
      </w:r>
      <w:r>
        <w:rPr>
          <w:rFonts w:ascii="Times New Roman" w:hAnsi="Times New Roman" w:cs="Times New Roman"/>
          <w:sz w:val="17"/>
          <w:szCs w:val="17"/>
        </w:rPr>
        <w:t> </w:t>
      </w:r>
      <w:r/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Caught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</w:t>
      </w:r>
      <w:r>
        <w:rPr lang="zh-CN" sz="17" baseline="0" dirty="0">
          <w:jc w:val="left"/>
          <w:rFonts w:ascii="Lucida Console" w:hAnsi="Lucida Console" w:cs="Lucida Console"/>
          <w:color w:val="000000"/>
          <w:sz w:val="17"/>
          <w:szCs w:val="17"/>
        </w:rPr>
        <w:t>MyException</w:t>
      </w:r>
      <w:r>
        <w:rPr lang="zh-CN" sz="17" baseline="0" dirty="0">
          <w:jc w:val="left"/>
          <w:rFonts w:ascii="Lucida Console" w:hAnsi="Lucida Console" w:cs="Lucida Console"/>
          <w:color w:val="333333"/>
          <w:sz w:val="17"/>
          <w:szCs w:val="17"/>
        </w:rPr>
        <w:t> [</w:t>
      </w:r>
      <w:r>
        <w:rPr lang="zh-CN" sz="17" baseline="0" dirty="0">
          <w:jc w:val="left"/>
          <w:rFonts w:ascii="Lucida Console" w:hAnsi="Lucida Console" w:cs="Lucida Console"/>
          <w:color w:val="116644"/>
          <w:sz w:val="17"/>
          <w:szCs w:val="17"/>
        </w:rPr>
        <w:t>20</w:t>
      </w:r>
      <w:r>
        <w:rPr lang="zh-CN" sz="17" baseline="0" dirty="0">
          <w:jc w:val="left"/>
          <w:rFonts w:ascii="Lucida Console" w:hAnsi="Lucida Console" w:cs="Lucida Console"/>
          <w:color w:val="333333"/>
          <w:spacing w:val="-18"/>
          <w:sz w:val="17"/>
          <w:szCs w:val="17"/>
        </w:rPr>
        <w:t>]</w:t>
      </w:r>
      <w:r>
        <w:rPr>
          <w:rFonts w:ascii="Times New Roman" w:hAnsi="Times New Roman" w:cs="Times New Roman"/>
          <w:sz w:val="17"/>
          <w:szCs w:val="1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874"/>
        </w:tabs>
        <w:spacing w:before="267" w:after="0" w:line="491" w:lineRule="exact"/>
        <w:ind w:left="990" w:right="0" w:firstLine="0"/>
      </w:pPr>
      <w:r/>
      <w:r>
        <w:rPr lang="zh-CN" sz="36" baseline="0" dirty="0">
          <w:jc w:val="left"/>
          <w:rFonts w:ascii="微软雅黑" w:hAnsi="微软雅黑" w:cs="微软雅黑"/>
          <w:b/>
          <w:bCs/>
          <w:color w:val="333333"/>
          <w:sz w:val="36"/>
          <w:szCs w:val="36"/>
        </w:rPr>
        <w:t>总结	</w:t>
      </w:r>
      <w:hyperlink r:id="rId657" w:history="1">
        <w:r>
          <w:rPr lang="zh-CN" sz="36" baseline="0" dirty="0">
            <w:jc w:val="left"/>
            <w:rFonts w:ascii="宋体" w:hAnsi="宋体" w:cs="宋体"/>
            <w:color w:val="4183C4"/>
            <w:sz w:val="36"/>
            <w:szCs w:val="36"/>
          </w:rPr>
          <w:t>  </w:t>
        </w:r>
      </w:hyperlink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9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46929</wp:posOffset>
            </wp:positionV>
            <wp:extent cx="5650953" cy="9529"/>
            <wp:effectExtent l="0" t="0" r="0" b="0"/>
            <wp:wrapNone/>
            <wp:docPr id="678" name="Freeform 6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1">
                      <a:off x="0" y="0"/>
                      <a:ext cx="5650953" cy="9529"/>
                    </a:xfrm>
                    <a:custGeom>
                      <a:rect l="l" t="t" r="r" b="b"/>
                      <a:pathLst>
                        <a:path w="7531100" h="12700">
                          <a:moveTo>
                            <a:pt x="0" y="12700"/>
                          </a:moveTo>
                          <a:lnTo>
                            <a:pt x="7531100" y="12700"/>
                          </a:lnTo>
                          <a:lnTo>
                            <a:pt x="7531100" y="0"/>
                          </a:lnTo>
                          <a:lnTo>
                            <a:pt x="0" y="0"/>
                          </a:lnTo>
                          <a:lnTo>
                            <a:pt x="0" y="12700"/>
                          </a:lnTo>
                          <a:close/>
                        </a:path>
                      </a:pathLst>
                    </a:custGeom>
                    <a:solidFill>
                      <a:srgbClr val="EEEEEE">
                        <a:alpha val="100000"/>
                      </a:srgbClr>
                    </a:solidFill>
                    <a:ln w="9529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53" behindDoc="0" locked="0" layoutInCell="1" allowOverlap="1">
            <wp:simplePos x="0" y="0"/>
            <wp:positionH relativeFrom="page">
              <wp:posOffset>959124</wp:posOffset>
            </wp:positionH>
            <wp:positionV relativeFrom="paragraph">
              <wp:posOffset>-871260</wp:posOffset>
            </wp:positionV>
            <wp:extent cx="5650950" cy="4431183"/>
            <wp:effectExtent l="0" t="0" r="0" b="0"/>
            <wp:wrapNone/>
            <wp:docPr id="679" name="Picture 679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>
                      <a:picLocks noChangeAspect="0" noChangeArrowheads="1"/>
                    </pic:cNvPicPr>
                  </pic:nvPicPr>
                  <pic:blipFill>
                    <a:blip r:embed="rId6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0950" cy="4431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5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7" w:lineRule="exact"/>
        <w:ind w:left="990" w:right="0" w:firstLine="0"/>
      </w:pPr>
      <w:r/>
      <w:r>
        <w:rPr lang="zh-CN" sz="19" baseline="0" dirty="0">
          <w:jc w:val="left"/>
          <w:rFonts w:ascii="微软雅黑" w:hAnsi="微软雅黑" w:cs="微软雅黑"/>
          <w:color w:val="333333"/>
          <w:spacing w:val="-2"/>
          <w:sz w:val="19"/>
          <w:szCs w:val="19"/>
        </w:rPr>
        <w:t>开发中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135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151" w:after="0" w:line="159" w:lineRule="exact"/>
        <w:ind w:left="920" w:right="0" w:firstLine="0"/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80" name="Freeform 68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81" name="Freeform 68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82" name="Freeform 68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10369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83" name="Freeform 68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84" name="Freeform 68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85" name="Freeform 68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86" name="Freeform 68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2531107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87" name="Freeform 68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981810</wp:posOffset>
            </wp:positionV>
            <wp:extent cx="2500000" cy="711000"/>
            <wp:effectExtent l="0" t="0" r="0" b="0"/>
            <wp:wrapNone/>
            <wp:docPr id="688" name="Freeform 68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3656430</wp:posOffset>
            </wp:positionV>
            <wp:extent cx="2500000" cy="711000"/>
            <wp:effectExtent l="0" t="0" r="0" b="0"/>
            <wp:wrapNone/>
            <wp:docPr id="689" name="Freeform 68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6331050</wp:posOffset>
            </wp:positionV>
            <wp:extent cx="2500000" cy="711000"/>
            <wp:effectExtent l="0" t="0" r="0" b="0"/>
            <wp:wrapNone/>
            <wp:docPr id="690" name="Freeform 69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5051845</wp:posOffset>
            </wp:positionH>
            <wp:positionV relativeFrom="page">
              <wp:posOffset>9005670</wp:posOffset>
            </wp:positionV>
            <wp:extent cx="2500000" cy="711000"/>
            <wp:effectExtent l="0" t="0" r="0" b="0"/>
            <wp:wrapNone/>
            <wp:docPr id="691" name="Freeform 69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1292654</wp:posOffset>
            </wp:positionH>
            <wp:positionV relativeFrom="paragraph">
              <wp:posOffset>-459997</wp:posOffset>
            </wp:positionV>
            <wp:extent cx="4993420" cy="2449063"/>
            <wp:effectExtent l="0" t="0" r="0" b="0"/>
            <wp:wrapNone/>
            <wp:docPr id="692" name="Picture 69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>
                      <a:picLocks noChangeAspect="0" noChangeArrowheads="1"/>
                    </pic:cNvPicPr>
                  </pic:nvPicPr>
                  <pic:blipFill>
                    <a:blip r:embed="rId6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3420" cy="2449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spacing w:after="266" w:line="240" w:lineRule="auto"/>
        <w:rPr>
          <w:rFonts w:ascii="Times New Roman" w:hAnsi="Times New Roman"/>
          <w:color w:val="000000" w:themeColor="text1"/>
          <w:sz w:val="24"/>
          <w:szCs w:val="24"/>
          <w:lang w:val="zh-CN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09" w:h="16848"/>
          <w:pgMar w:top="175" w:right="500" w:bottom="238" w:left="500" w:header="708" w:footer="708" w:gutter="0"/>
          <w:docGrid w:linePitch="360"/>
        </w:sectPr>
        <w:tabs>
          <w:tab w:val="left" w:pos="6339"/>
        </w:tabs>
        <w:spacing w:before="0" w:after="0" w:line="159" w:lineRule="exact"/>
        <w:ind w:left="920" w:right="0" w:firstLine="0"/>
      </w:pPr>
      <w:r/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	</w:t>
      </w:r>
      <w:r>
        <w:rPr lang="zh-CN" sz="16" baseline="0" dirty="0">
          <w:jc w:val="left"/>
          <w:rFonts w:ascii="宋体" w:hAnsi="宋体" w:cs="宋体"/>
          <w:color w:val="000000"/>
          <w:sz w:val="16"/>
          <w:szCs w:val="16"/>
        </w:rPr>
        <w:t>狂神社群笔记资料，禁止外传，本人QQ：24736743  </w:t>
      </w:r>
      <w:r/>
    </w:p>
    <w:p>
      <w:r/>
    </w:p>
    <w:sectPr>
      <w:type w:val="continuous"/>
      <w:pgSz w:w="11909" w:h="16848"/>
      <w:pgMar w:top="175" w:right="500" w:bottom="238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documentProtection w:edit="readOnly" w:enforcement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hyperlink" TargetMode="External" Target="af://n0/"/><Relationship Id="rId101" Type="http://schemas.openxmlformats.org/officeDocument/2006/relationships/hyperlink" TargetMode="External" Target="af://n27/"/><Relationship Id="rId132" Type="http://schemas.openxmlformats.org/officeDocument/2006/relationships/hyperlink" TargetMode="External" Target="af://n35/"/><Relationship Id="rId133" Type="http://schemas.openxmlformats.org/officeDocument/2006/relationships/hyperlink" TargetMode="External" Target="af://n36/"/><Relationship Id="rId134" Type="http://schemas.openxmlformats.org/officeDocument/2006/relationships/hyperlink" TargetMode="External" Target="af://n42/"/><Relationship Id="rId147" Type="http://schemas.openxmlformats.org/officeDocument/2006/relationships/image" Target="media/image147.png"/><Relationship Id="rId183" Type="http://schemas.openxmlformats.org/officeDocument/2006/relationships/hyperlink" TargetMode="External" Target="af://n48/"/><Relationship Id="rId184" Type="http://schemas.openxmlformats.org/officeDocument/2006/relationships/hyperlink" TargetMode="External" Target="af://n53/"/><Relationship Id="rId185" Type="http://schemas.openxmlformats.org/officeDocument/2006/relationships/hyperlink" TargetMode="External" Target="af://n55/"/><Relationship Id="rId229" Type="http://schemas.openxmlformats.org/officeDocument/2006/relationships/hyperlink" TargetMode="External" Target="af://n63/"/><Relationship Id="rId230" Type="http://schemas.openxmlformats.org/officeDocument/2006/relationships/hyperlink" TargetMode="External" Target="af://n70/"/><Relationship Id="rId231" Type="http://schemas.openxmlformats.org/officeDocument/2006/relationships/hyperlink" TargetMode="External" Target="af://n73/"/><Relationship Id="rId232" Type="http://schemas.openxmlformats.org/officeDocument/2006/relationships/hyperlink" TargetMode="External" Target="af://n74/"/><Relationship Id="rId247" Type="http://schemas.openxmlformats.org/officeDocument/2006/relationships/image" Target="media/image247.png"/><Relationship Id="rId262" Type="http://schemas.openxmlformats.org/officeDocument/2006/relationships/image" Target="media/image262.png"/><Relationship Id="rId278" Type="http://schemas.openxmlformats.org/officeDocument/2006/relationships/image" Target="media/image278.png"/><Relationship Id="rId313" Type="http://schemas.openxmlformats.org/officeDocument/2006/relationships/image" Target="media/image313.png"/><Relationship Id="rId326" Type="http://schemas.openxmlformats.org/officeDocument/2006/relationships/image" Target="media/image326.png"/><Relationship Id="rId343" Type="http://schemas.openxmlformats.org/officeDocument/2006/relationships/image" Target="media/image343.png"/><Relationship Id="rId382" Type="http://schemas.openxmlformats.org/officeDocument/2006/relationships/image" Target="media/image382.png"/><Relationship Id="rId383" Type="http://schemas.openxmlformats.org/officeDocument/2006/relationships/image" Target="media/image383.png"/><Relationship Id="rId384" Type="http://schemas.openxmlformats.org/officeDocument/2006/relationships/image" Target="media/image384.png"/><Relationship Id="rId385" Type="http://schemas.openxmlformats.org/officeDocument/2006/relationships/hyperlink" TargetMode="External" Target="af://n100/"/><Relationship Id="rId398" Type="http://schemas.openxmlformats.org/officeDocument/2006/relationships/image" Target="media/image398.png"/><Relationship Id="rId399" Type="http://schemas.openxmlformats.org/officeDocument/2006/relationships/image" Target="media/image399.png"/><Relationship Id="rId400" Type="http://schemas.openxmlformats.org/officeDocument/2006/relationships/image" Target="media/image400.png"/><Relationship Id="rId427" Type="http://schemas.openxmlformats.org/officeDocument/2006/relationships/image" Target="media/image427.png"/><Relationship Id="rId430" Type="http://schemas.openxmlformats.org/officeDocument/2006/relationships/hyperlink" TargetMode="External" Target="af://n113/"/><Relationship Id="rId447" Type="http://schemas.openxmlformats.org/officeDocument/2006/relationships/image" Target="media/image447.png"/><Relationship Id="rId484" Type="http://schemas.openxmlformats.org/officeDocument/2006/relationships/image" Target="media/image484.png"/><Relationship Id="rId498" Type="http://schemas.openxmlformats.org/officeDocument/2006/relationships/image" Target="media/image498.png"/><Relationship Id="rId535" Type="http://schemas.openxmlformats.org/officeDocument/2006/relationships/image" Target="media/image535.png"/><Relationship Id="rId539" Type="http://schemas.openxmlformats.org/officeDocument/2006/relationships/image" Target="media/image539.png"/><Relationship Id="rId552" Type="http://schemas.openxmlformats.org/officeDocument/2006/relationships/image" Target="media/image552.png"/><Relationship Id="rId575" Type="http://schemas.openxmlformats.org/officeDocument/2006/relationships/hyperlink" TargetMode="External" Target="af://n134/"/><Relationship Id="rId614" Type="http://schemas.openxmlformats.org/officeDocument/2006/relationships/image" Target="media/image614.png"/><Relationship Id="rId615" Type="http://schemas.openxmlformats.org/officeDocument/2006/relationships/image" Target="media/image615.png"/><Relationship Id="rId616" Type="http://schemas.openxmlformats.org/officeDocument/2006/relationships/hyperlink" TargetMode="External" Target="af://n143/"/><Relationship Id="rId617" Type="http://schemas.openxmlformats.org/officeDocument/2006/relationships/hyperlink" TargetMode="External" Target="af://n147/"/><Relationship Id="rId630" Type="http://schemas.openxmlformats.org/officeDocument/2006/relationships/image" Target="media/image630.png"/><Relationship Id="rId631" Type="http://schemas.openxmlformats.org/officeDocument/2006/relationships/image" Target="media/image631.png"/><Relationship Id="rId632" Type="http://schemas.openxmlformats.org/officeDocument/2006/relationships/image" Target="media/image632.png"/><Relationship Id="rId654" Type="http://schemas.openxmlformats.org/officeDocument/2006/relationships/image" Target="media/image654.png"/><Relationship Id="rId655" Type="http://schemas.openxmlformats.org/officeDocument/2006/relationships/image" Target="media/image655.png"/><Relationship Id="rId656" Type="http://schemas.openxmlformats.org/officeDocument/2006/relationships/image" Target="media/image656.png"/><Relationship Id="rId657" Type="http://schemas.openxmlformats.org/officeDocument/2006/relationships/hyperlink" TargetMode="External" Target="af://n163/"/><Relationship Id="rId670" Type="http://schemas.openxmlformats.org/officeDocument/2006/relationships/image" Target="media/image670.png"/><Relationship Id="rId671" Type="http://schemas.openxmlformats.org/officeDocument/2006/relationships/image" Target="media/image671.png"/><Relationship Id="rId672" Type="http://schemas.openxmlformats.org/officeDocument/2006/relationships/image" Target="media/image672.png"/><Relationship Id="rId676" Type="http://schemas.openxmlformats.org/officeDocument/2006/relationships/image" Target="media/image676.png"/><Relationship Id="rId679" Type="http://schemas.openxmlformats.org/officeDocument/2006/relationships/image" Target="media/image679.png"/><Relationship Id="rId692" Type="http://schemas.openxmlformats.org/officeDocument/2006/relationships/image" Target="media/image69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2021-10-29T11:32:03Z</dcterms:created>
  <dcterms:modified xsi:type="dcterms:W3CDTF">2021-10-29T11:32:03Z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