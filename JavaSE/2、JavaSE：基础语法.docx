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注释	</w:t>
      </w:r>
      <w:hyperlink r:id="rId100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64" w:after="0" w:line="300" w:lineRule="exact"/>
        <w:ind w:left="990" w:right="841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45229</wp:posOffset>
            </wp:positionV>
            <wp:extent cx="5650953" cy="9529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平时我们编写代码，在代码量比较少的时候，我们还可以看懂自己写的，但是当项目结构一旦复杂起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来，我们就需要用到一个注释了，注释就类似于我们上学时候写的笔记，我们看着笔记就知道自己写的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什么东西了！在程序中也是如此。我们来看一下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中的注释怎么写，看以下代码：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5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-339284</wp:posOffset>
            </wp:positionV>
            <wp:extent cx="5641423" cy="2430005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430005"/>
                    </a:xfrm>
                    <a:custGeom>
                      <a:rect l="l" t="t" r="r" b="b"/>
                      <a:pathLst>
                        <a:path w="7518400" h="3238500">
                          <a:moveTo>
                            <a:pt x="0" y="31750"/>
                          </a:moveTo>
                          <a:lnTo>
                            <a:pt x="0" y="3206750"/>
                          </a:lnTo>
                          <a:cubicBezTo>
                            <a:pt x="0" y="3210961"/>
                            <a:pt x="805" y="3215011"/>
                            <a:pt x="2416" y="3218901"/>
                          </a:cubicBezTo>
                          <a:cubicBezTo>
                            <a:pt x="4028" y="3222791"/>
                            <a:pt x="6322" y="3226225"/>
                            <a:pt x="9298" y="3229202"/>
                          </a:cubicBezTo>
                          <a:cubicBezTo>
                            <a:pt x="12275" y="3232178"/>
                            <a:pt x="15709" y="3234472"/>
                            <a:pt x="19599" y="3236084"/>
                          </a:cubicBezTo>
                          <a:cubicBezTo>
                            <a:pt x="23489" y="3237695"/>
                            <a:pt x="27539" y="3238500"/>
                            <a:pt x="31750" y="3238500"/>
                          </a:cubicBezTo>
                          <a:lnTo>
                            <a:pt x="7486650" y="3238500"/>
                          </a:lnTo>
                          <a:cubicBezTo>
                            <a:pt x="7490859" y="3238500"/>
                            <a:pt x="7494909" y="3237695"/>
                            <a:pt x="7498798" y="3236084"/>
                          </a:cubicBezTo>
                          <a:cubicBezTo>
                            <a:pt x="7502690" y="3234472"/>
                            <a:pt x="7506123" y="3232178"/>
                            <a:pt x="7509099" y="3229202"/>
                          </a:cubicBezTo>
                          <a:cubicBezTo>
                            <a:pt x="7512076" y="3226225"/>
                            <a:pt x="7514370" y="3222791"/>
                            <a:pt x="7515981" y="3218901"/>
                          </a:cubicBezTo>
                          <a:cubicBezTo>
                            <a:pt x="7517593" y="3215011"/>
                            <a:pt x="7518400" y="3210961"/>
                            <a:pt x="7518400" y="32067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91"/>
                            <a:pt x="7515981" y="19602"/>
                          </a:cubicBezTo>
                          <a:cubicBezTo>
                            <a:pt x="7514370" y="15712"/>
                            <a:pt x="7512076" y="12278"/>
                            <a:pt x="7509099" y="9301"/>
                          </a:cubicBezTo>
                          <a:cubicBezTo>
                            <a:pt x="7506123" y="6324"/>
                            <a:pt x="7502690" y="4029"/>
                            <a:pt x="7498798" y="2419"/>
                          </a:cubicBezTo>
                          <a:cubicBezTo>
                            <a:pt x="7494909" y="807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-339284</wp:posOffset>
            </wp:positionV>
            <wp:extent cx="5641423" cy="2430005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430005"/>
                    </a:xfrm>
                    <a:custGeom>
                      <a:rect l="l" t="t" r="r" b="b"/>
                      <a:pathLst>
                        <a:path w="7518400" h="3238500">
                          <a:moveTo>
                            <a:pt x="0" y="31750"/>
                          </a:moveTo>
                          <a:lnTo>
                            <a:pt x="0" y="3206750"/>
                          </a:lnTo>
                          <a:cubicBezTo>
                            <a:pt x="0" y="3210961"/>
                            <a:pt x="805" y="3215011"/>
                            <a:pt x="2416" y="3218901"/>
                          </a:cubicBezTo>
                          <a:cubicBezTo>
                            <a:pt x="4028" y="3222791"/>
                            <a:pt x="6322" y="3226225"/>
                            <a:pt x="9298" y="3229202"/>
                          </a:cubicBezTo>
                          <a:cubicBezTo>
                            <a:pt x="12275" y="3232178"/>
                            <a:pt x="15709" y="3234472"/>
                            <a:pt x="19599" y="3236084"/>
                          </a:cubicBezTo>
                          <a:cubicBezTo>
                            <a:pt x="23489" y="3237695"/>
                            <a:pt x="27539" y="3238500"/>
                            <a:pt x="31750" y="3238500"/>
                          </a:cubicBezTo>
                          <a:lnTo>
                            <a:pt x="7486650" y="3238500"/>
                          </a:lnTo>
                          <a:cubicBezTo>
                            <a:pt x="7490859" y="3238500"/>
                            <a:pt x="7494909" y="3237695"/>
                            <a:pt x="7498798" y="3236084"/>
                          </a:cubicBezTo>
                          <a:cubicBezTo>
                            <a:pt x="7502690" y="3234472"/>
                            <a:pt x="7506123" y="3232178"/>
                            <a:pt x="7509099" y="3229202"/>
                          </a:cubicBezTo>
                          <a:cubicBezTo>
                            <a:pt x="7512076" y="3226225"/>
                            <a:pt x="7514370" y="3222791"/>
                            <a:pt x="7515981" y="3218901"/>
                          </a:cubicBezTo>
                          <a:cubicBezTo>
                            <a:pt x="7517593" y="3215011"/>
                            <a:pt x="7518400" y="3210961"/>
                            <a:pt x="7518400" y="32067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91"/>
                            <a:pt x="7515981" y="19602"/>
                          </a:cubicBezTo>
                          <a:cubicBezTo>
                            <a:pt x="7514370" y="15712"/>
                            <a:pt x="7512076" y="12278"/>
                            <a:pt x="7509099" y="9301"/>
                          </a:cubicBezTo>
                          <a:cubicBezTo>
                            <a:pt x="7506123" y="6324"/>
                            <a:pt x="7502690" y="4029"/>
                            <a:pt x="7498798" y="2419"/>
                          </a:cubicBezTo>
                          <a:cubicBezTo>
                            <a:pt x="7494909" y="807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-328161</wp:posOffset>
            </wp:positionV>
            <wp:extent cx="368459" cy="2427092"/>
            <wp:effectExtent l="0" t="0" r="0" b="0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0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427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-315461</wp:posOffset>
            </wp:positionV>
            <wp:extent cx="5593776" cy="2401416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401416"/>
                    </a:xfrm>
                    <a:custGeom>
                      <a:rect l="l" t="t" r="r" b="b"/>
                      <a:pathLst>
                        <a:path w="7454900" h="3200400">
                          <a:moveTo>
                            <a:pt x="0" y="3200400"/>
                          </a:moveTo>
                          <a:lnTo>
                            <a:pt x="7454900" y="3200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3200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-315461</wp:posOffset>
            </wp:positionV>
            <wp:extent cx="5593776" cy="240141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401416"/>
                    </a:xfrm>
                    <a:custGeom>
                      <a:rect l="l" t="t" r="r" b="b"/>
                      <a:pathLst>
                        <a:path w="7454900" h="3200400">
                          <a:moveTo>
                            <a:pt x="0" y="3200400"/>
                          </a:moveTo>
                          <a:lnTo>
                            <a:pt x="7454900" y="3200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3200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@Description HelloWorld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@Author Diamond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狂神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QQ:24736743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HelloWorld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1412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这是我们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Java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程序的主入口，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main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方法也是程序的主线程。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输出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HelloWorld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！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"Hello,World!"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69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5" w:after="0" w:line="300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注释并不会被执行，是给我们写代码的人看的，书写注释是一个非常好的习惯，在很多大公司都是强制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要求各位去进行编写注释！比如，我们的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B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A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三大巨头等等。。。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" w:after="0" w:line="450" w:lineRule="exact"/>
        <w:ind w:left="990" w:right="104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中的注释有三种：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单行注释：只能注释当前行，以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//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开始，直到行结束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87" w:lineRule="exact"/>
        <w:ind w:left="1199" w:right="0" w:firstLine="0"/>
      </w:pPr>
      <w:r>
        <w:drawing>
          <wp:anchor simplePos="0" relativeHeight="2516582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-31564</wp:posOffset>
            </wp:positionV>
            <wp:extent cx="5641423" cy="200118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2"/>
                            <a:pt x="805" y="243213"/>
                            <a:pt x="2416" y="247102"/>
                          </a:cubicBezTo>
                          <a:cubicBezTo>
                            <a:pt x="4028" y="250992"/>
                            <a:pt x="6322" y="254425"/>
                            <a:pt x="9298" y="257402"/>
                          </a:cubicBezTo>
                          <a:cubicBezTo>
                            <a:pt x="12275" y="260378"/>
                            <a:pt x="15709" y="262672"/>
                            <a:pt x="19599" y="264285"/>
                          </a:cubicBezTo>
                          <a:cubicBezTo>
                            <a:pt x="23489" y="265895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5"/>
                            <a:pt x="7498798" y="264285"/>
                          </a:cubicBezTo>
                          <a:cubicBezTo>
                            <a:pt x="7502690" y="262672"/>
                            <a:pt x="7506123" y="260378"/>
                            <a:pt x="7509099" y="257402"/>
                          </a:cubicBezTo>
                          <a:cubicBezTo>
                            <a:pt x="7512076" y="254425"/>
                            <a:pt x="7514370" y="250992"/>
                            <a:pt x="7515981" y="247102"/>
                          </a:cubicBezTo>
                          <a:cubicBezTo>
                            <a:pt x="7517593" y="243213"/>
                            <a:pt x="7518400" y="23916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0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-31564</wp:posOffset>
            </wp:positionV>
            <wp:extent cx="5641423" cy="200118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2"/>
                            <a:pt x="805" y="243213"/>
                            <a:pt x="2416" y="247102"/>
                          </a:cubicBezTo>
                          <a:cubicBezTo>
                            <a:pt x="4028" y="250992"/>
                            <a:pt x="6322" y="254425"/>
                            <a:pt x="9298" y="257402"/>
                          </a:cubicBezTo>
                          <a:cubicBezTo>
                            <a:pt x="12275" y="260378"/>
                            <a:pt x="15709" y="262672"/>
                            <a:pt x="19599" y="264285"/>
                          </a:cubicBezTo>
                          <a:cubicBezTo>
                            <a:pt x="23489" y="265895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5"/>
                            <a:pt x="7498798" y="264285"/>
                          </a:cubicBezTo>
                          <a:cubicBezTo>
                            <a:pt x="7502690" y="262672"/>
                            <a:pt x="7506123" y="260378"/>
                            <a:pt x="7509099" y="257402"/>
                          </a:cubicBezTo>
                          <a:cubicBezTo>
                            <a:pt x="7512076" y="254425"/>
                            <a:pt x="7514370" y="250992"/>
                            <a:pt x="7515981" y="247102"/>
                          </a:cubicBezTo>
                          <a:cubicBezTo>
                            <a:pt x="7517593" y="243213"/>
                            <a:pt x="7518400" y="23916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0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-20440</wp:posOffset>
            </wp:positionV>
            <wp:extent cx="292223" cy="199701"/>
            <wp:effectExtent l="0" t="0" r="0" b="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0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9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8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-7740</wp:posOffset>
            </wp:positionV>
            <wp:extent cx="5593776" cy="171529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-7740</wp:posOffset>
            </wp:positionV>
            <wp:extent cx="5593776" cy="171529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输出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HelloWorld</w:t>
      </w:r>
      <w:r>
        <w:rPr lang="zh-CN" sz="17" baseline="0" dirty="0">
          <w:jc w:val="left"/>
          <w:rFonts w:ascii="新宋体" w:hAnsi="新宋体" w:cs="新宋体"/>
          <w:color w:val="AA5500"/>
          <w:spacing w:val="-16"/>
          <w:sz w:val="17"/>
          <w:szCs w:val="17"/>
        </w:rPr>
        <w:t>！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多行注释：注释一段文字，以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/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开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始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34"/>
          <w:sz w:val="19"/>
          <w:szCs w:val="19"/>
        </w:rPr>
        <w:t> /</w:t>
      </w:r>
      <w:r>
        <w:rPr lang="zh-CN" sz="19" baseline="0" dirty="0">
          <w:jc w:val="left"/>
          <w:rFonts w:ascii="微软雅黑" w:hAnsi="微软雅黑" w:cs="微软雅黑"/>
          <w:color w:val="333333"/>
          <w:spacing w:val="-2"/>
          <w:sz w:val="19"/>
          <w:szCs w:val="19"/>
        </w:rPr>
        <w:t>结束！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7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-47023</wp:posOffset>
            </wp:positionV>
            <wp:extent cx="5641423" cy="714707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0"/>
                            <a:pt x="805" y="929012"/>
                            <a:pt x="2416" y="932902"/>
                          </a:cubicBezTo>
                          <a:cubicBezTo>
                            <a:pt x="4028" y="936789"/>
                            <a:pt x="6322" y="940224"/>
                            <a:pt x="9298" y="943200"/>
                          </a:cubicBezTo>
                          <a:cubicBezTo>
                            <a:pt x="12275" y="946177"/>
                            <a:pt x="15709" y="948472"/>
                            <a:pt x="19599" y="950084"/>
                          </a:cubicBezTo>
                          <a:cubicBezTo>
                            <a:pt x="23489" y="951695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5"/>
                            <a:pt x="7498798" y="950084"/>
                          </a:cubicBezTo>
                          <a:cubicBezTo>
                            <a:pt x="7502690" y="948472"/>
                            <a:pt x="7506123" y="946177"/>
                            <a:pt x="7509099" y="943200"/>
                          </a:cubicBezTo>
                          <a:cubicBezTo>
                            <a:pt x="7512076" y="940224"/>
                            <a:pt x="7514370" y="936789"/>
                            <a:pt x="7515981" y="932902"/>
                          </a:cubicBezTo>
                          <a:cubicBezTo>
                            <a:pt x="7517593" y="929012"/>
                            <a:pt x="7518400" y="924960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2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-47023</wp:posOffset>
            </wp:positionV>
            <wp:extent cx="5641423" cy="714707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0"/>
                            <a:pt x="805" y="929012"/>
                            <a:pt x="2416" y="932902"/>
                          </a:cubicBezTo>
                          <a:cubicBezTo>
                            <a:pt x="4028" y="936789"/>
                            <a:pt x="6322" y="940224"/>
                            <a:pt x="9298" y="943200"/>
                          </a:cubicBezTo>
                          <a:cubicBezTo>
                            <a:pt x="12275" y="946177"/>
                            <a:pt x="15709" y="948472"/>
                            <a:pt x="19599" y="950084"/>
                          </a:cubicBezTo>
                          <a:cubicBezTo>
                            <a:pt x="23489" y="951695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5"/>
                            <a:pt x="7498798" y="950084"/>
                          </a:cubicBezTo>
                          <a:cubicBezTo>
                            <a:pt x="7502690" y="948472"/>
                            <a:pt x="7506123" y="946177"/>
                            <a:pt x="7509099" y="943200"/>
                          </a:cubicBezTo>
                          <a:cubicBezTo>
                            <a:pt x="7512076" y="940224"/>
                            <a:pt x="7514370" y="936789"/>
                            <a:pt x="7515981" y="932902"/>
                          </a:cubicBezTo>
                          <a:cubicBezTo>
                            <a:pt x="7517593" y="929012"/>
                            <a:pt x="7518400" y="924960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2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-23199</wp:posOffset>
            </wp:positionV>
            <wp:extent cx="5593776" cy="686119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-35899</wp:posOffset>
            </wp:positionV>
            <wp:extent cx="292223" cy="720082"/>
            <wp:effectExtent l="0" t="0" r="0" b="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20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-23199</wp:posOffset>
            </wp:positionV>
            <wp:extent cx="5593776" cy="686119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817" w:space="0"/>
          </w:cols>
          <w:docGrid w:linePitch="360"/>
        </w:sectPr>
        <w:spacing w:before="24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这是我们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Java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程序的主入口，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main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方法也是程序的主线程。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19" w:after="0" w:line="375" w:lineRule="exact"/>
        <w:ind w:left="990" w:right="1053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文档注释：用于生产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API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文档，配合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【注】文档注释我们现在只作为了解，在学习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时候我们会详细给大家说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目前知道有这样的注释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就好。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-47022</wp:posOffset>
            </wp:positionV>
            <wp:extent cx="5641423" cy="714707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2"/>
                            <a:pt x="805" y="929013"/>
                            <a:pt x="2416" y="932902"/>
                          </a:cubicBezTo>
                          <a:cubicBezTo>
                            <a:pt x="4028" y="936793"/>
                            <a:pt x="6322" y="940226"/>
                            <a:pt x="9298" y="943202"/>
                          </a:cubicBezTo>
                          <a:cubicBezTo>
                            <a:pt x="12275" y="946178"/>
                            <a:pt x="15709" y="948474"/>
                            <a:pt x="19599" y="950085"/>
                          </a:cubicBezTo>
                          <a:cubicBezTo>
                            <a:pt x="23489" y="951695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5"/>
                            <a:pt x="7498798" y="950085"/>
                          </a:cubicBezTo>
                          <a:cubicBezTo>
                            <a:pt x="7502690" y="948472"/>
                            <a:pt x="7506123" y="946178"/>
                            <a:pt x="7509099" y="943202"/>
                          </a:cubicBezTo>
                          <a:cubicBezTo>
                            <a:pt x="7512076" y="940226"/>
                            <a:pt x="7514370" y="936792"/>
                            <a:pt x="7515981" y="932902"/>
                          </a:cubicBezTo>
                          <a:cubicBezTo>
                            <a:pt x="7517593" y="929013"/>
                            <a:pt x="7518400" y="924962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3"/>
                            <a:pt x="7515981" y="19603"/>
                          </a:cubicBezTo>
                          <a:cubicBezTo>
                            <a:pt x="7514370" y="15713"/>
                            <a:pt x="7512076" y="12279"/>
                            <a:pt x="7509099" y="9301"/>
                          </a:cubicBezTo>
                          <a:cubicBezTo>
                            <a:pt x="7506123" y="6325"/>
                            <a:pt x="7502690" y="4031"/>
                            <a:pt x="7498798" y="2421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1"/>
                          </a:cubicBezTo>
                          <a:cubicBezTo>
                            <a:pt x="15709" y="4031"/>
                            <a:pt x="12275" y="6325"/>
                            <a:pt x="9298" y="9301"/>
                          </a:cubicBezTo>
                          <a:cubicBezTo>
                            <a:pt x="6322" y="12279"/>
                            <a:pt x="4028" y="15713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-47022</wp:posOffset>
            </wp:positionV>
            <wp:extent cx="5641423" cy="714707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2"/>
                            <a:pt x="805" y="929013"/>
                            <a:pt x="2416" y="932902"/>
                          </a:cubicBezTo>
                          <a:cubicBezTo>
                            <a:pt x="4028" y="936793"/>
                            <a:pt x="6322" y="940226"/>
                            <a:pt x="9298" y="943202"/>
                          </a:cubicBezTo>
                          <a:cubicBezTo>
                            <a:pt x="12275" y="946178"/>
                            <a:pt x="15709" y="948474"/>
                            <a:pt x="19599" y="950085"/>
                          </a:cubicBezTo>
                          <a:cubicBezTo>
                            <a:pt x="23489" y="951695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5"/>
                            <a:pt x="7498798" y="950085"/>
                          </a:cubicBezTo>
                          <a:cubicBezTo>
                            <a:pt x="7502690" y="948472"/>
                            <a:pt x="7506123" y="946178"/>
                            <a:pt x="7509099" y="943202"/>
                          </a:cubicBezTo>
                          <a:cubicBezTo>
                            <a:pt x="7512076" y="940226"/>
                            <a:pt x="7514370" y="936792"/>
                            <a:pt x="7515981" y="932902"/>
                          </a:cubicBezTo>
                          <a:cubicBezTo>
                            <a:pt x="7517593" y="929013"/>
                            <a:pt x="7518400" y="924962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3"/>
                            <a:pt x="7515981" y="19603"/>
                          </a:cubicBezTo>
                          <a:cubicBezTo>
                            <a:pt x="7514370" y="15713"/>
                            <a:pt x="7512076" y="12279"/>
                            <a:pt x="7509099" y="9301"/>
                          </a:cubicBezTo>
                          <a:cubicBezTo>
                            <a:pt x="7506123" y="6325"/>
                            <a:pt x="7502690" y="4031"/>
                            <a:pt x="7498798" y="2421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1"/>
                          </a:cubicBezTo>
                          <a:cubicBezTo>
                            <a:pt x="15709" y="4031"/>
                            <a:pt x="12275" y="6325"/>
                            <a:pt x="9298" y="9301"/>
                          </a:cubicBezTo>
                          <a:cubicBezTo>
                            <a:pt x="6322" y="12279"/>
                            <a:pt x="4028" y="15713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-35898</wp:posOffset>
            </wp:positionV>
            <wp:extent cx="292223" cy="719302"/>
            <wp:effectExtent l="0" t="0" r="0" b="0"/>
            <wp:wrapNone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spect="0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5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-23198</wp:posOffset>
            </wp:positionV>
            <wp:extent cx="5593776" cy="686119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-23198</wp:posOffset>
            </wp:positionV>
            <wp:extent cx="5593776" cy="686119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@Description HelloWorld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564" w:space="0"/>
          </w:cols>
          <w:docGrid w:linePitch="360"/>
        </w:sect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@Author Diamond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狂神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QQ:24736743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1235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【狂神建议】平时写代码一定要注意注释的规范性，一个好的程序员，一定是有非常良好的编码习惯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的，我希望大家能够从小事开始锻炼自己的行为习惯！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标识符	</w:t>
      </w:r>
      <w:hyperlink r:id="rId101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spacing w:after="16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96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46795</wp:posOffset>
            </wp:positionV>
            <wp:extent cx="5650953" cy="9529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2" w:after="0" w:line="352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每个人从出生开始就有一个名字，咋们生活中的所有事物也都有名字，这名字是谁规定呢？回答是：造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物主，谁生产出来的谁规定名字，在我们的程序中也不例外。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我们作为造物主，需要给所有的东西给上一个名字，比如我们的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Hello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orld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Hello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orld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是类名，也是我们的文件名。它前面的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 public class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是关键字，不过是搞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那群人已经定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义好的有特殊作用的，下面的每一个代码都有自己的意思和名字对吧，就是用来作区分！和我们的名字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一样，拿来被叫或者称呼的，程序一切都源自于生活，一定要把学程序和生活中的一切联系起来，你会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发现这一切都是息息相关的。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58" behindDoc="0" locked="0" layoutInCell="1" allowOverlap="1">
            <wp:simplePos x="0" y="0"/>
            <wp:positionH relativeFrom="page">
              <wp:posOffset>2035949</wp:posOffset>
            </wp:positionH>
            <wp:positionV relativeFrom="paragraph">
              <wp:posOffset>-64902</wp:posOffset>
            </wp:positionV>
            <wp:extent cx="3506829" cy="933883"/>
            <wp:effectExtent l="0" t="0" r="0" b="0"/>
            <wp:wrapNone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0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6829" cy="93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我们来看看有哪些是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自己定义好的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关键字</w:t>
      </w:r>
      <w:r>
        <w:rPr lang="zh-CN" sz="19" baseline="0" dirty="0">
          <w:jc w:val="left"/>
          <w:rFonts w:ascii="微软雅黑" w:hAnsi="微软雅黑" w:cs="微软雅黑"/>
          <w:color w:val="333333"/>
          <w:spacing w:val="-6"/>
          <w:sz w:val="19"/>
          <w:szCs w:val="19"/>
        </w:rPr>
        <w:t>呢？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64" behindDoc="0" locked="0" layoutInCell="1" allowOverlap="1">
            <wp:simplePos x="0" y="0"/>
            <wp:positionH relativeFrom="page">
              <wp:posOffset>1864420</wp:posOffset>
            </wp:positionH>
            <wp:positionV relativeFrom="paragraph">
              <wp:posOffset>-419253</wp:posOffset>
            </wp:positionV>
            <wp:extent cx="3840359" cy="2620592"/>
            <wp:effectExtent l="0" t="0" r="0" b="0"/>
            <wp:wrapNone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>
                      <a:picLocks noChangeAspect="0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0359" cy="2620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989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这些看起来非常的多，但是随着我们以后的学习我们都会用到，所以完全不用担心自己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看不懂，这些被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已经规定的关键字，我们自己就不能拿它当做名字了！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65" w:lineRule="exact"/>
        <w:ind w:left="990" w:right="989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所有的组成部分都需要名字。类名、变量名以及方法名都被称为标识符。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我们自己起名字有哪些要求呢？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表示类名的标识符用大写字母开始。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87" w:lineRule="exact"/>
        <w:ind w:left="1199" w:right="0" w:firstLine="0"/>
      </w:pPr>
      <w:r>
        <w:drawing>
          <wp:anchor simplePos="0" relativeHeight="25165827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-31558</wp:posOffset>
            </wp:positionV>
            <wp:extent cx="5641423" cy="200118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4"/>
                            <a:pt x="2416" y="247103"/>
                          </a:cubicBezTo>
                          <a:cubicBezTo>
                            <a:pt x="4028" y="250994"/>
                            <a:pt x="6322" y="254428"/>
                            <a:pt x="9298" y="257403"/>
                          </a:cubicBezTo>
                          <a:cubicBezTo>
                            <a:pt x="12275" y="260382"/>
                            <a:pt x="15709" y="262676"/>
                            <a:pt x="19599" y="264287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7"/>
                          </a:cubicBezTo>
                          <a:cubicBezTo>
                            <a:pt x="7502690" y="262676"/>
                            <a:pt x="7506123" y="260382"/>
                            <a:pt x="7509099" y="257403"/>
                          </a:cubicBezTo>
                          <a:cubicBezTo>
                            <a:pt x="7512076" y="254428"/>
                            <a:pt x="7514370" y="250994"/>
                            <a:pt x="7515981" y="247103"/>
                          </a:cubicBezTo>
                          <a:cubicBezTo>
                            <a:pt x="7517593" y="243214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4"/>
                            <a:pt x="7515981" y="19604"/>
                          </a:cubicBezTo>
                          <a:cubicBezTo>
                            <a:pt x="7514370" y="15714"/>
                            <a:pt x="7512076" y="12277"/>
                            <a:pt x="7509099" y="9301"/>
                          </a:cubicBezTo>
                          <a:cubicBezTo>
                            <a:pt x="7506123" y="6324"/>
                            <a:pt x="7502690" y="4033"/>
                            <a:pt x="7498798" y="2421"/>
                          </a:cubicBezTo>
                          <a:cubicBezTo>
                            <a:pt x="7494909" y="810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-31558</wp:posOffset>
            </wp:positionV>
            <wp:extent cx="5641423" cy="200118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4"/>
                            <a:pt x="2416" y="247103"/>
                          </a:cubicBezTo>
                          <a:cubicBezTo>
                            <a:pt x="4028" y="250994"/>
                            <a:pt x="6322" y="254428"/>
                            <a:pt x="9298" y="257403"/>
                          </a:cubicBezTo>
                          <a:cubicBezTo>
                            <a:pt x="12275" y="260382"/>
                            <a:pt x="15709" y="262676"/>
                            <a:pt x="19599" y="264287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7"/>
                          </a:cubicBezTo>
                          <a:cubicBezTo>
                            <a:pt x="7502690" y="262676"/>
                            <a:pt x="7506123" y="260382"/>
                            <a:pt x="7509099" y="257403"/>
                          </a:cubicBezTo>
                          <a:cubicBezTo>
                            <a:pt x="7512076" y="254428"/>
                            <a:pt x="7514370" y="250994"/>
                            <a:pt x="7515981" y="247103"/>
                          </a:cubicBezTo>
                          <a:cubicBezTo>
                            <a:pt x="7517593" y="243214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4"/>
                            <a:pt x="7515981" y="19604"/>
                          </a:cubicBezTo>
                          <a:cubicBezTo>
                            <a:pt x="7514370" y="15714"/>
                            <a:pt x="7512076" y="12277"/>
                            <a:pt x="7509099" y="9301"/>
                          </a:cubicBezTo>
                          <a:cubicBezTo>
                            <a:pt x="7506123" y="6324"/>
                            <a:pt x="7502690" y="4033"/>
                            <a:pt x="7498798" y="2421"/>
                          </a:cubicBezTo>
                          <a:cubicBezTo>
                            <a:pt x="7494909" y="810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-7735</wp:posOffset>
            </wp:positionV>
            <wp:extent cx="5593776" cy="171529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-20435</wp:posOffset>
            </wp:positionV>
            <wp:extent cx="292223" cy="208269"/>
            <wp:effectExtent l="0" t="0" r="0" b="0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ChangeAspect="0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8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-7735</wp:posOffset>
            </wp:positionV>
            <wp:extent cx="5593776" cy="171529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如：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GoodMan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表示方法和变量的标识符用小写字母开始，后面的描述性词以大写开始。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8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-47017</wp:posOffset>
            </wp:positionV>
            <wp:extent cx="5641423" cy="371647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3"/>
                            <a:pt x="805" y="471810"/>
                            <a:pt x="2416" y="475700"/>
                          </a:cubicBezTo>
                          <a:cubicBezTo>
                            <a:pt x="4028" y="479594"/>
                            <a:pt x="6322" y="483027"/>
                            <a:pt x="9298" y="486002"/>
                          </a:cubicBezTo>
                          <a:cubicBezTo>
                            <a:pt x="12275" y="488980"/>
                            <a:pt x="15709" y="491274"/>
                            <a:pt x="19599" y="492885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5"/>
                          </a:cubicBezTo>
                          <a:cubicBezTo>
                            <a:pt x="7502690" y="491274"/>
                            <a:pt x="7506123" y="488980"/>
                            <a:pt x="7509099" y="486002"/>
                          </a:cubicBezTo>
                          <a:cubicBezTo>
                            <a:pt x="7512076" y="483027"/>
                            <a:pt x="7514370" y="479594"/>
                            <a:pt x="7515981" y="475702"/>
                          </a:cubicBezTo>
                          <a:cubicBezTo>
                            <a:pt x="7517593" y="471812"/>
                            <a:pt x="7518400" y="467763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4"/>
                            <a:pt x="7515981" y="19604"/>
                          </a:cubicBezTo>
                          <a:cubicBezTo>
                            <a:pt x="7514370" y="15714"/>
                            <a:pt x="7512076" y="12279"/>
                            <a:pt x="7509099" y="9301"/>
                          </a:cubicBezTo>
                          <a:cubicBezTo>
                            <a:pt x="7506123" y="6326"/>
                            <a:pt x="7502690" y="4033"/>
                            <a:pt x="7498798" y="2421"/>
                          </a:cubicBezTo>
                          <a:cubicBezTo>
                            <a:pt x="7494909" y="810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6"/>
                            <a:pt x="9298" y="9301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-47017</wp:posOffset>
            </wp:positionV>
            <wp:extent cx="5641423" cy="371647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3"/>
                            <a:pt x="805" y="471810"/>
                            <a:pt x="2416" y="475700"/>
                          </a:cubicBezTo>
                          <a:cubicBezTo>
                            <a:pt x="4028" y="479594"/>
                            <a:pt x="6322" y="483027"/>
                            <a:pt x="9298" y="486002"/>
                          </a:cubicBezTo>
                          <a:cubicBezTo>
                            <a:pt x="12275" y="488980"/>
                            <a:pt x="15709" y="491274"/>
                            <a:pt x="19599" y="492885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5"/>
                          </a:cubicBezTo>
                          <a:cubicBezTo>
                            <a:pt x="7502690" y="491274"/>
                            <a:pt x="7506123" y="488980"/>
                            <a:pt x="7509099" y="486002"/>
                          </a:cubicBezTo>
                          <a:cubicBezTo>
                            <a:pt x="7512076" y="483027"/>
                            <a:pt x="7514370" y="479594"/>
                            <a:pt x="7515981" y="475702"/>
                          </a:cubicBezTo>
                          <a:cubicBezTo>
                            <a:pt x="7517593" y="471812"/>
                            <a:pt x="7518400" y="467763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4"/>
                            <a:pt x="7515981" y="19604"/>
                          </a:cubicBezTo>
                          <a:cubicBezTo>
                            <a:pt x="7514370" y="15714"/>
                            <a:pt x="7512076" y="12279"/>
                            <a:pt x="7509099" y="9301"/>
                          </a:cubicBezTo>
                          <a:cubicBezTo>
                            <a:pt x="7506123" y="6326"/>
                            <a:pt x="7502690" y="4033"/>
                            <a:pt x="7498798" y="2421"/>
                          </a:cubicBezTo>
                          <a:cubicBezTo>
                            <a:pt x="7494909" y="810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6"/>
                            <a:pt x="9298" y="9301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-23194</wp:posOffset>
            </wp:positionV>
            <wp:extent cx="5593776" cy="343059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-35894</wp:posOffset>
            </wp:positionV>
            <wp:extent cx="292223" cy="373050"/>
            <wp:effectExtent l="0" t="0" r="0" b="0"/>
            <wp:wrapNone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ChangeAspect="0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8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-23194</wp:posOffset>
            </wp:positionV>
            <wp:extent cx="5593776" cy="343059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1977" w:space="0"/>
          </w:cols>
          <w:docGrid w:linePitch="360"/>
        </w:sectPr>
        <w:spacing w:before="252" w:after="0" w:line="270" w:lineRule="exact"/>
        <w:ind w:left="0" w:right="-4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如：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(),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eatFood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()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驼峰命名法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关于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 Java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标识符，有以下几点需要注意：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440" w:right="0" w:firstLine="0"/>
      </w:pPr>
      <w:r>
        <w:drawing>
          <wp:anchor simplePos="0" relativeHeight="25165828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227640</wp:posOffset>
            </wp:positionV>
            <wp:extent cx="47647" cy="47647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4"/>
                            <a:pt x="61083" y="19604"/>
                          </a:cubicBezTo>
                          <a:cubicBezTo>
                            <a:pt x="59471" y="15714"/>
                            <a:pt x="57177" y="12277"/>
                            <a:pt x="54201" y="9301"/>
                          </a:cubicBezTo>
                          <a:cubicBezTo>
                            <a:pt x="51222" y="6326"/>
                            <a:pt x="47790" y="4033"/>
                            <a:pt x="43900" y="2417"/>
                          </a:cubicBezTo>
                          <a:cubicBezTo>
                            <a:pt x="40010" y="808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6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ubicBezTo>
                            <a:pt x="0" y="35963"/>
                            <a:pt x="805" y="40010"/>
                            <a:pt x="2416" y="43900"/>
                          </a:cubicBezTo>
                          <a:cubicBezTo>
                            <a:pt x="4028" y="47793"/>
                            <a:pt x="6322" y="51227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7"/>
                            <a:pt x="59471" y="47793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所有的标识符都应该以字母（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A-Z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或者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 a-z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美元符（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$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）、或者下划线（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_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）开始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1632" w:firstLine="0"/>
      </w:pPr>
      <w:r>
        <w:drawing>
          <wp:anchor simplePos="0" relativeHeight="25165829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97465</wp:posOffset>
            </wp:positionV>
            <wp:extent cx="47647" cy="47647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3"/>
                            <a:pt x="62694" y="23494"/>
                            <a:pt x="61083" y="19604"/>
                          </a:cubicBezTo>
                          <a:cubicBezTo>
                            <a:pt x="59471" y="15714"/>
                            <a:pt x="57177" y="12279"/>
                            <a:pt x="54201" y="9302"/>
                          </a:cubicBezTo>
                          <a:cubicBezTo>
                            <a:pt x="51222" y="6327"/>
                            <a:pt x="47790" y="4034"/>
                            <a:pt x="43900" y="2422"/>
                          </a:cubicBezTo>
                          <a:cubicBezTo>
                            <a:pt x="40010" y="810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10"/>
                            <a:pt x="19599" y="2422"/>
                          </a:cubicBezTo>
                          <a:cubicBezTo>
                            <a:pt x="15709" y="4034"/>
                            <a:pt x="12275" y="6327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ubicBezTo>
                            <a:pt x="0" y="35963"/>
                            <a:pt x="805" y="40010"/>
                            <a:pt x="2416" y="43900"/>
                          </a:cubicBezTo>
                          <a:cubicBezTo>
                            <a:pt x="4028" y="47793"/>
                            <a:pt x="6322" y="51227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7"/>
                            <a:pt x="59471" y="47793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首字符之后可以是字母（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A-Z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或者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 a-z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美元符（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$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）、下划线（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_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）或数字的任何字符组合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0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82164</wp:posOffset>
            </wp:positionV>
            <wp:extent cx="47647" cy="47647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2"/>
                            <a:pt x="61083" y="19602"/>
                          </a:cubicBezTo>
                          <a:cubicBezTo>
                            <a:pt x="59471" y="15713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1"/>
                            <a:pt x="43900" y="2417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ubicBezTo>
                            <a:pt x="0" y="35963"/>
                            <a:pt x="805" y="40010"/>
                            <a:pt x="2416" y="43900"/>
                          </a:cubicBezTo>
                          <a:cubicBezTo>
                            <a:pt x="4028" y="47794"/>
                            <a:pt x="6322" y="51227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7"/>
                            <a:pt x="59471" y="47794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不能使用关键字作为变量名或方法名。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7" w:lineRule="exact"/>
        <w:ind w:left="1440" w:right="0" w:firstLine="0"/>
      </w:pPr>
      <w:r>
        <w:drawing>
          <wp:anchor simplePos="0" relativeHeight="25165831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89785</wp:posOffset>
            </wp:positionV>
            <wp:extent cx="47647" cy="47647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2"/>
                            <a:pt x="61083" y="19602"/>
                          </a:cubicBezTo>
                          <a:cubicBezTo>
                            <a:pt x="59471" y="15713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3"/>
                            <a:pt x="43900" y="2421"/>
                          </a:cubicBezTo>
                          <a:cubicBezTo>
                            <a:pt x="40010" y="810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ubicBezTo>
                            <a:pt x="0" y="35963"/>
                            <a:pt x="805" y="40012"/>
                            <a:pt x="2416" y="43902"/>
                          </a:cubicBezTo>
                          <a:cubicBezTo>
                            <a:pt x="4028" y="47794"/>
                            <a:pt x="6322" y="51228"/>
                            <a:pt x="9298" y="54203"/>
                          </a:cubicBezTo>
                          <a:cubicBezTo>
                            <a:pt x="12275" y="57182"/>
                            <a:pt x="15709" y="59474"/>
                            <a:pt x="19599" y="61085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7"/>
                          </a:cubicBezTo>
                          <a:cubicBezTo>
                            <a:pt x="47790" y="59476"/>
                            <a:pt x="51222" y="57182"/>
                            <a:pt x="54201" y="54203"/>
                          </a:cubicBezTo>
                          <a:cubicBezTo>
                            <a:pt x="57177" y="51228"/>
                            <a:pt x="59471" y="47794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标识符是大小写敏感的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65" w:lineRule="exact"/>
        <w:ind w:left="1440" w:right="0" w:firstLine="0"/>
      </w:pPr>
      <w:r>
        <w:drawing>
          <wp:anchor simplePos="0" relativeHeight="25165831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138740</wp:posOffset>
            </wp:positionV>
            <wp:extent cx="47647" cy="47647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3"/>
                            <a:pt x="62694" y="23494"/>
                            <a:pt x="61083" y="19602"/>
                          </a:cubicBezTo>
                          <a:cubicBezTo>
                            <a:pt x="59471" y="15711"/>
                            <a:pt x="57177" y="12279"/>
                            <a:pt x="54201" y="9302"/>
                          </a:cubicBezTo>
                          <a:cubicBezTo>
                            <a:pt x="51222" y="6326"/>
                            <a:pt x="47790" y="4031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ubicBezTo>
                            <a:pt x="0" y="35961"/>
                            <a:pt x="805" y="40010"/>
                            <a:pt x="2416" y="43902"/>
                          </a:cubicBezTo>
                          <a:cubicBezTo>
                            <a:pt x="4028" y="47793"/>
                            <a:pt x="6322" y="51225"/>
                            <a:pt x="9298" y="54202"/>
                          </a:cubicBezTo>
                          <a:cubicBezTo>
                            <a:pt x="12275" y="57182"/>
                            <a:pt x="15709" y="59473"/>
                            <a:pt x="19599" y="61082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2"/>
                          </a:cubicBezTo>
                          <a:cubicBezTo>
                            <a:pt x="47790" y="59473"/>
                            <a:pt x="51222" y="57182"/>
                            <a:pt x="54201" y="54202"/>
                          </a:cubicBezTo>
                          <a:cubicBezTo>
                            <a:pt x="57177" y="51225"/>
                            <a:pt x="59471" y="47793"/>
                            <a:pt x="61083" y="43902"/>
                          </a:cubicBezTo>
                          <a:cubicBezTo>
                            <a:pt x="62694" y="40010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合法标识符举例：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age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$salary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_value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__1_value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19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1440" w:right="0" w:firstLine="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190174</wp:posOffset>
            </wp:positionV>
            <wp:extent cx="47647" cy="47647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3"/>
                            <a:pt x="62694" y="23494"/>
                            <a:pt x="61083" y="19602"/>
                          </a:cubicBezTo>
                          <a:cubicBezTo>
                            <a:pt x="59471" y="15714"/>
                            <a:pt x="57177" y="12282"/>
                            <a:pt x="54201" y="9302"/>
                          </a:cubicBezTo>
                          <a:cubicBezTo>
                            <a:pt x="51222" y="6329"/>
                            <a:pt x="47790" y="4031"/>
                            <a:pt x="43900" y="2422"/>
                          </a:cubicBezTo>
                          <a:cubicBezTo>
                            <a:pt x="40010" y="810"/>
                            <a:pt x="35960" y="4"/>
                            <a:pt x="31750" y="0"/>
                          </a:cubicBez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ubicBezTo>
                            <a:pt x="0" y="35961"/>
                            <a:pt x="805" y="40010"/>
                            <a:pt x="2416" y="43902"/>
                          </a:cubicBezTo>
                          <a:cubicBezTo>
                            <a:pt x="4028" y="47793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3"/>
                            <a:pt x="19599" y="61082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2"/>
                          </a:cubicBezTo>
                          <a:cubicBezTo>
                            <a:pt x="47790" y="59473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3"/>
                            <a:pt x="61083" y="43902"/>
                          </a:cubicBezTo>
                          <a:cubicBezTo>
                            <a:pt x="62694" y="40010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非法标识符举例：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123abc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-salary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#abc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J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AV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不采用通常语言使用的</w:t>
      </w:r>
      <w:r>
        <w:rPr lang="zh-CN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ASCII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字符集，而是采用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unicode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这样的标准的国际字符集。因此，这里的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465" w:lineRule="exact"/>
        <w:ind w:left="990" w:right="96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字母的含义：可以表示英文、汉字等等。】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【可以使用中文命名，但是一般不建议这样去使用，也不建议使用拼音，很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L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-47016</wp:posOffset>
            </wp:positionV>
            <wp:extent cx="5641423" cy="714707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1"/>
                            <a:pt x="805" y="929010"/>
                            <a:pt x="2416" y="932905"/>
                          </a:cubicBezTo>
                          <a:cubicBezTo>
                            <a:pt x="4028" y="936793"/>
                            <a:pt x="6322" y="940225"/>
                            <a:pt x="9298" y="943202"/>
                          </a:cubicBezTo>
                          <a:cubicBezTo>
                            <a:pt x="12275" y="946182"/>
                            <a:pt x="15709" y="948473"/>
                            <a:pt x="19599" y="950085"/>
                          </a:cubicBezTo>
                          <a:cubicBezTo>
                            <a:pt x="23489" y="951697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82"/>
                          </a:cubicBezTo>
                          <a:cubicBezTo>
                            <a:pt x="7502690" y="948473"/>
                            <a:pt x="7506123" y="946182"/>
                            <a:pt x="7509099" y="943202"/>
                          </a:cubicBezTo>
                          <a:cubicBezTo>
                            <a:pt x="7512076" y="940225"/>
                            <a:pt x="7514370" y="936793"/>
                            <a:pt x="7515981" y="932905"/>
                          </a:cubicBezTo>
                          <a:cubicBezTo>
                            <a:pt x="7517593" y="929010"/>
                            <a:pt x="7518400" y="924961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87"/>
                            <a:pt x="7515981" y="19602"/>
                          </a:cubicBezTo>
                          <a:cubicBezTo>
                            <a:pt x="7514370" y="15711"/>
                            <a:pt x="7512076" y="12279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-47016</wp:posOffset>
            </wp:positionV>
            <wp:extent cx="5641423" cy="714707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1"/>
                            <a:pt x="805" y="929010"/>
                            <a:pt x="2416" y="932905"/>
                          </a:cubicBezTo>
                          <a:cubicBezTo>
                            <a:pt x="4028" y="936793"/>
                            <a:pt x="6322" y="940225"/>
                            <a:pt x="9298" y="943202"/>
                          </a:cubicBezTo>
                          <a:cubicBezTo>
                            <a:pt x="12275" y="946182"/>
                            <a:pt x="15709" y="948473"/>
                            <a:pt x="19599" y="950085"/>
                          </a:cubicBezTo>
                          <a:cubicBezTo>
                            <a:pt x="23489" y="951697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82"/>
                          </a:cubicBezTo>
                          <a:cubicBezTo>
                            <a:pt x="7502690" y="948473"/>
                            <a:pt x="7506123" y="946182"/>
                            <a:pt x="7509099" y="943202"/>
                          </a:cubicBezTo>
                          <a:cubicBezTo>
                            <a:pt x="7512076" y="940225"/>
                            <a:pt x="7514370" y="936793"/>
                            <a:pt x="7515981" y="932905"/>
                          </a:cubicBezTo>
                          <a:cubicBezTo>
                            <a:pt x="7517593" y="929010"/>
                            <a:pt x="7518400" y="924961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87"/>
                            <a:pt x="7515981" y="19602"/>
                          </a:cubicBezTo>
                          <a:cubicBezTo>
                            <a:pt x="7514370" y="15711"/>
                            <a:pt x="7512076" y="12279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-35893</wp:posOffset>
            </wp:positionV>
            <wp:extent cx="292223" cy="719170"/>
            <wp:effectExtent l="0" t="0" r="0" b="0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>
                      <a:picLocks noChangeAspect="0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7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-23193</wp:posOffset>
            </wp:positionV>
            <wp:extent cx="5593776" cy="686119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-23193</wp:posOffset>
            </wp:positionV>
            <wp:extent cx="5593776" cy="686119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王者荣耀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最强王者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王者荣耀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450" w:lineRule="exact"/>
        <w:ind w:left="990" w:right="6698" w:firstLine="0"/>
      </w:pPr>
      <w:r>
        <w:drawing>
          <wp:anchor simplePos="0" relativeHeight="251658268" behindDoc="1" locked="0" layoutInCell="1" allowOverlap="1">
            <wp:simplePos x="0" y="0"/>
            <wp:positionH relativeFrom="page">
              <wp:posOffset>1578537</wp:posOffset>
            </wp:positionH>
            <wp:positionV relativeFrom="line">
              <wp:posOffset>338741</wp:posOffset>
            </wp:positionV>
            <wp:extent cx="1238826" cy="9529"/>
            <wp:effectExtent l="0" t="0" r="0" b="0"/>
            <wp:wrapNone/>
            <wp:docPr id="187" name="Freeform 187">
              <a:hlinkClick r:id="rId165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38826" cy="9529"/>
                    </a:xfrm>
                    <a:custGeom>
                      <a:rect l="l" t="t" r="r" b="b"/>
                      <a:pathLst>
                        <a:path w="1651000" h="12700">
                          <a:moveTo>
                            <a:pt x="0" y="12700"/>
                          </a:moveTo>
                          <a:lnTo>
                            <a:pt x="1651000" y="12700"/>
                          </a:lnTo>
                          <a:lnTo>
                            <a:pt x="16510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4183C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课外扩展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</w:t>
      </w:r>
      <w:hyperlink r:id="rId165" w:history="1">
        <w:r>
          <w:rPr lang="zh-CN" sz="19" baseline="0" dirty="0">
            <w:jc w:val="left"/>
            <w:rFonts w:ascii="微软雅黑" w:hAnsi="微软雅黑" w:cs="微软雅黑"/>
            <w:color w:val="4183C4"/>
            <w:sz w:val="19"/>
            <w:szCs w:val="19"/>
          </w:rPr>
          <w:t>各种字符集和编码详解</w:t>
        </w:r>
      </w:hyperlink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演示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：合法标识符以及不合法标识符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数据类型	</w:t>
      </w:r>
      <w:hyperlink r:id="rId166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300" w:after="0" w:line="265" w:lineRule="exact"/>
        <w:ind w:left="990" w:right="0" w:firstLine="0"/>
      </w:pPr>
      <w:r>
        <w:drawing>
          <wp:anchor simplePos="0" relativeHeight="25165827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94194</wp:posOffset>
            </wp:positionV>
            <wp:extent cx="5650953" cy="9529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是一种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强类型语言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，每个变量都必须声明其类型。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、强弱类型语言	</w:t>
      </w:r>
      <w:hyperlink r:id="rId16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26" w:after="0" w:line="378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说到强类型语言，那什么是强类型语言呢？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强类型语言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也称为强类型定义语言。要求变量的使用要严格符合规定，所有变量都必须先定义后才能使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.NET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C++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等都是强制类型定义的。也就是说，一旦一个变量被指定了某个数据类型，如果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不经过转换，那么它就永远是这个数据类型了。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安全性高，运行效率相对较慢，鱼和熊掌不可兼得！强类型定义语言在速度上可能略逊色于弱类型定义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语言，但是强类型定义语言带来的严谨性能够有效的避免许多错误。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07" w:after="0" w:line="377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与其相对应的是弱类型语言。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弱类型语言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也称为弱类型定义语言。与强类型定义相反。像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php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等就属于弱类型语言</w:t>
      </w:r>
      <w:r>
        <w:rPr lang="zh-CN" sz="19" baseline="0" dirty="0">
          <w:jc w:val="left"/>
          <w:rFonts w:ascii="宋体" w:hAnsi="宋体" w:cs="宋体"/>
          <w:color w:val="333333"/>
          <w:spacing w:val="-139"/>
          <w:sz w:val="19"/>
          <w:szCs w:val="19"/>
        </w:rPr>
        <w:t>·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VBScript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中，可以将字符串</w:t>
      </w:r>
      <w:r>
        <w:rPr lang="zh-CN" sz="19" baseline="0" dirty="0">
          <w:jc w:val="left"/>
          <w:rFonts w:ascii="宋体" w:hAnsi="宋体" w:cs="宋体"/>
          <w:color w:val="333333"/>
          <w:spacing w:val="-71"/>
          <w:sz w:val="19"/>
          <w:szCs w:val="19"/>
        </w:rPr>
        <w:t>‘12’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和整数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进行连接得到字符串</w:t>
      </w:r>
      <w:r>
        <w:rPr lang="zh-CN" sz="19" baseline="0" dirty="0">
          <w:jc w:val="left"/>
          <w:rFonts w:ascii="宋体" w:hAnsi="宋体" w:cs="宋体"/>
          <w:color w:val="333333"/>
          <w:spacing w:val="-53"/>
          <w:sz w:val="19"/>
          <w:szCs w:val="19"/>
        </w:rPr>
        <w:t>‘123’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，也可以把它看成整数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123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，而不需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要显示转换。是不是十分的随便，我们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就不是这样的。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但其实它们的类型没有改变，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只是在判断出一个表达式含有不同类型的变量之后，自动在这些变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量前加了一个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clong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（）或（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）（）这样的转换函数而已。能做到这一点其实是归功于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的编译器的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智能化而已，这并非是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语言本身的长处或短处。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6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好了，到这里，我们应该对强弱类型语言有了一定的了解！我们继续回到数据类型这个话题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、数据类型	</w:t>
      </w:r>
      <w:hyperlink r:id="rId168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的数据类型分为两大类：基本类型（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primitive type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）和引用类型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efe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ence type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6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-284734</wp:posOffset>
            </wp:positionV>
            <wp:extent cx="5650950" cy="2125062"/>
            <wp:effectExtent l="0" t="0" r="0" b="0"/>
            <wp:wrapNone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>
                      <a:picLocks noChangeAspect="0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2125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4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【注：引用数据类型的大小统一为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4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个字节，记录的是其引用对象的地址！】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6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-594714</wp:posOffset>
            </wp:positionV>
            <wp:extent cx="5650950" cy="3544947"/>
            <wp:effectExtent l="0" t="0" r="0" b="0"/>
            <wp:wrapNone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>
                      <a:picLocks noChangeAspect="0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354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300" w:lineRule="exact"/>
        <w:ind w:left="990" w:right="92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如果你看到这一堆头疼的话，没关系，不用记，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JDK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中类型对应的包装类都帮忙写好了，我们需要时候可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以直接看到！可以把以下代码拷贝进行查看结果：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5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-526049</wp:posOffset>
            </wp:positionV>
            <wp:extent cx="5678213" cy="3302000"/>
            <wp:effectExtent l="0" t="0" r="0" b="0"/>
            <wp:wrapNone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>
                      <a:picLocks noChangeAspect="0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97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-499675</wp:posOffset>
            </wp:positionV>
            <wp:extent cx="368459" cy="3275626"/>
            <wp:effectExtent l="0" t="0" r="0" b="0"/>
            <wp:wrapNone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0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2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byte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171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byte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java.lang.Byte"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Byte.MIN_VALUE="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Byte.MAX_VALUE="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short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short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Short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java.lang.Short"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Short.MIN_VALUE="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Short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Short.MAX_VALUE="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Short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int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406" w:space="0"/>
          </w:cols>
          <w:docGrid w:linePitch="360"/>
        </w:sectPr>
        <w:spacing w:before="9" w:after="0" w:line="270" w:lineRule="exact"/>
        <w:ind w:left="0" w:right="317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int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Integer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java.lang.Integer"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22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66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-1176285</wp:posOffset>
            </wp:positionV>
            <wp:extent cx="5678213" cy="6044183"/>
            <wp:effectExtent l="0" t="0" r="0" b="0"/>
            <wp:wrapNone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>
                      <a:picLocks noChangeAspect="0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604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70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-1176285</wp:posOffset>
            </wp:positionV>
            <wp:extent cx="368459" cy="6031483"/>
            <wp:effectExtent l="0" t="0" r="0" b="0"/>
            <wp:wrapNone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>
                      <a:picLocks noChangeAspect="0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6031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50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-1850720</wp:posOffset>
            </wp:positionV>
            <wp:extent cx="5678213" cy="9982200"/>
            <wp:effectExtent l="0" t="0" r="0" b="0"/>
            <wp:wrapNone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>
                      <a:picLocks noChangeAspect="0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998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61" w:after="0" w:line="270" w:lineRule="exact"/>
        <w:ind w:left="0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Integer.MIN_VALUE="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Integer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Integer.MAX_VALUE="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Integer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long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595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long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java.lang.Long"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Long.MIN_VALUE="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Long.MAX_VALUE="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float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384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float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java.lang.Float"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Float.MIN_VALUE="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Float.MAX_VALUE="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double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172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double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java.lang.Double"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Double.MIN_VALUE="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Double.MAX_VALUE="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char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424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基本类型：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char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二进制位数：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Character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SIZE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包装类：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java.lang.Character"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424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以数值形式而不是字符形式将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Character.MIN_VALUE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输出到控制台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最小值：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Character.MIN_VALUE="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  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Character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MIN_VALUE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424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以数值形式而不是字符形式将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Character.MAX_VALUE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输出到控制台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最大值：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Character.MAX_VALUE="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  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Character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MAX_VALUE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829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300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如果你是热爱学习的人，你现在应该非常想知道这字节到底是什么东西，所以我给大家科普一下相关知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识：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6018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-499670</wp:posOffset>
            </wp:positionV>
            <wp:extent cx="368459" cy="3285145"/>
            <wp:effectExtent l="0" t="0" r="0" b="0"/>
            <wp:wrapNone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>
                      <a:picLocks noChangeAspect="0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28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77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-499670</wp:posOffset>
            </wp:positionV>
            <wp:extent cx="5619174" cy="3284441"/>
            <wp:effectExtent l="0" t="0" r="0" b="0"/>
            <wp:wrapNone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>
                      <a:picLocks noChangeAspect="0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3284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位（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bit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）：是计算机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内部数据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储存的最小单位，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11001100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是一个八位二进制数。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字节（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byte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）：是计算机中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数据处理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的基本单位，习惯上用大写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B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来表示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1B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（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byte,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字节）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= 8bit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（位）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字符：是指计算机中使用的字母、数字、字和符号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ASCIIS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码：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个英文字母（不分大小写）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= 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个字节的空间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个中文汉字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2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个字节的空间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ASCII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码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一个字节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UTF-8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编码：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个英文字符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英文标点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个中文（含繁体）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3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中文标点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3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Unicode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编码：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个英文字符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2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105" w:space="0"/>
          </w:cols>
          <w:docGrid w:linePitch="360"/>
        </w:sect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英文标点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2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个中文（含繁体）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2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25" name="Freeform 2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1" name="Freeform 2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2" name="Freeform 2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66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-147102</wp:posOffset>
            </wp:positionV>
            <wp:extent cx="5678213" cy="1408683"/>
            <wp:effectExtent l="0" t="0" r="0" b="0"/>
            <wp:wrapNone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>
                      <a:picLocks noChangeAspect="0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140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7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-147102</wp:posOffset>
            </wp:positionV>
            <wp:extent cx="368459" cy="1408683"/>
            <wp:effectExtent l="0" t="0" r="0" b="0"/>
            <wp:wrapNone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>
                      <a:picLocks noChangeAspect="0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40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-147102</wp:posOffset>
            </wp:positionV>
            <wp:extent cx="5619174" cy="1397636"/>
            <wp:effectExtent l="0" t="0" r="0" b="0"/>
            <wp:wrapNone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>
                      <a:picLocks noChangeAspect="0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1397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32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中文标点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2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个字节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1bit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表示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位，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1Byte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表示一个字节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1B=8b</w:t>
      </w:r>
      <w:r>
        <w:rPr lang="zh-CN" sz="17" baseline="0" dirty="0">
          <w:jc w:val="left"/>
          <w:rFonts w:ascii="新宋体" w:hAnsi="新宋体" w:cs="新宋体"/>
          <w:color w:val="AA5500"/>
          <w:spacing w:val="-15"/>
          <w:sz w:val="17"/>
          <w:szCs w:val="17"/>
        </w:rPr>
        <w:t>。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1024B=1KB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1024KB=1M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1024M=1G.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2855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那有人会问：电脑的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64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位的区别是什么呢？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</w:p>
    <w:tbl>
      <w:tblPr>
        <w:tblStyle w:val="TableGrid"/>
        <w:tblLayout w:type="fixed"/>
        <w:tblpPr w:leftFromText="0" w:rightFromText="0" w:vertAnchor="text" w:horzAnchor="page" w:tblpX="1525" w:tblpY="-270"/>
        <w:tblOverlap w:val="never"/>
        "
        <w:tblW w:w="8789" w:type="dxa"/>
        <w:tblLook w:val="04A0" w:firstRow="1" w:lastRow="0" w:firstColumn="1" w:lastColumn="0" w:noHBand="0" w:noVBand="1"/>
      </w:tblPr>
      <w:tblGrid>
        <w:gridCol w:w="405"/>
        <w:gridCol w:w="8403"/>
      </w:tblGrid>
      <w:tr>
        <w:trPr>
          <w:trHeight w:hRule="exact" w:val="3106"/>
        </w:trPr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DDDDDD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364" w:after="0" w:line="175" w:lineRule="exact"/>
              <w:ind w:left="174" w:right="-18" w:firstLine="0"/>
            </w:pPr>
            <w:r>
              <w:drawing>
                <wp:anchor simplePos="0" relativeHeight="251658251" behindDoc="1" locked="0" layoutInCell="1" allowOverlap="1">
                  <wp:simplePos x="0" y="0"/>
                  <wp:positionH relativeFrom="page">
                    <wp:posOffset>-4765</wp:posOffset>
                  </wp:positionH>
                  <wp:positionV relativeFrom="line">
                    <wp:posOffset>-330450</wp:posOffset>
                  </wp:positionV>
                  <wp:extent cx="5641423" cy="2086945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5641423" cy="2086945"/>
                          </a:xfrm>
                          <a:custGeom>
                            <a:rect l="l" t="t" r="r" b="b"/>
                            <a:pathLst>
                              <a:path w="7518400" h="2781300">
                                <a:moveTo>
                                  <a:pt x="0" y="31750"/>
                                </a:moveTo>
                                <a:lnTo>
                                  <a:pt x="0" y="2749550"/>
                                </a:lnTo>
                                <a:cubicBezTo>
                                  <a:pt x="0" y="2753761"/>
                                  <a:pt x="805" y="2757823"/>
                                  <a:pt x="2416" y="2761705"/>
                                </a:cubicBezTo>
                                <a:cubicBezTo>
                                  <a:pt x="4028" y="2765593"/>
                                  <a:pt x="6322" y="2769028"/>
                                  <a:pt x="9298" y="2772005"/>
                                </a:cubicBezTo>
                                <a:cubicBezTo>
                                  <a:pt x="12275" y="2774994"/>
                                  <a:pt x="15709" y="2777288"/>
                                  <a:pt x="19599" y="2778888"/>
                                </a:cubicBezTo>
                                <a:cubicBezTo>
                                  <a:pt x="23489" y="2780494"/>
                                  <a:pt x="27539" y="2781300"/>
                                  <a:pt x="31750" y="2781300"/>
                                </a:cubicBezTo>
                                <a:lnTo>
                                  <a:pt x="7486650" y="2781300"/>
                                </a:lnTo>
                                <a:cubicBezTo>
                                  <a:pt x="7490859" y="2781300"/>
                                  <a:pt x="7494909" y="2780494"/>
                                  <a:pt x="7498798" y="2778888"/>
                                </a:cubicBezTo>
                                <a:cubicBezTo>
                                  <a:pt x="7502690" y="2777288"/>
                                  <a:pt x="7506123" y="2774994"/>
                                  <a:pt x="7509099" y="2772005"/>
                                </a:cubicBezTo>
                                <a:cubicBezTo>
                                  <a:pt x="7512076" y="2769028"/>
                                  <a:pt x="7514370" y="2765593"/>
                                  <a:pt x="7515981" y="2761705"/>
                                </a:cubicBezTo>
                                <a:cubicBezTo>
                                  <a:pt x="7517593" y="2757823"/>
                                  <a:pt x="7518400" y="2753761"/>
                                  <a:pt x="7518400" y="2749550"/>
                                </a:cubicBezTo>
                                <a:lnTo>
                                  <a:pt x="7518400" y="31750"/>
                                </a:lnTo>
                                <a:cubicBezTo>
                                  <a:pt x="7518400" y="27552"/>
                                  <a:pt x="7517593" y="23497"/>
                                  <a:pt x="7515981" y="19615"/>
                                </a:cubicBezTo>
                                <a:cubicBezTo>
                                  <a:pt x="7514370" y="15720"/>
                                  <a:pt x="7512076" y="12297"/>
                                  <a:pt x="7509099" y="9308"/>
                                </a:cubicBezTo>
                                <a:cubicBezTo>
                                  <a:pt x="7506123" y="6332"/>
                                  <a:pt x="7502690" y="4037"/>
                                  <a:pt x="7498798" y="2431"/>
                                </a:cubicBezTo>
                                <a:cubicBezTo>
                                  <a:pt x="7494909" y="819"/>
                                  <a:pt x="7490859" y="13"/>
                                  <a:pt x="7486650" y="0"/>
                                </a:cubicBezTo>
                                <a:lnTo>
                                  <a:pt x="31750" y="0"/>
                                </a:lnTo>
                                <a:cubicBezTo>
                                  <a:pt x="27539" y="13"/>
                                  <a:pt x="23489" y="819"/>
                                  <a:pt x="19599" y="2431"/>
                                </a:cubicBezTo>
                                <a:cubicBezTo>
                                  <a:pt x="15709" y="4037"/>
                                  <a:pt x="12275" y="6332"/>
                                  <a:pt x="9298" y="9308"/>
                                </a:cubicBezTo>
                                <a:cubicBezTo>
                                  <a:pt x="6322" y="12297"/>
                                  <a:pt x="4028" y="15720"/>
                                  <a:pt x="2416" y="19615"/>
                                </a:cubicBezTo>
                                <a:cubicBezTo>
                                  <a:pt x="805" y="23497"/>
                                  <a:pt x="0" y="27552"/>
                                  <a:pt x="0" y="31750"/>
                                </a:cubicBezTo>
                                <a:close/>
                                <a:moveTo>
                                  <a:pt x="0" y="31750"/>
                                </a:move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AED">
                                <a:alpha val="100000"/>
                              </a:srgbClr>
                            </a:solidFill>
                            <a:miter lim="508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0" behindDoc="1" locked="0" layoutInCell="1" allowOverlap="1">
                  <wp:simplePos x="0" y="0"/>
                  <wp:positionH relativeFrom="page">
                    <wp:posOffset>-4765</wp:posOffset>
                  </wp:positionH>
                  <wp:positionV relativeFrom="line">
                    <wp:posOffset>-330450</wp:posOffset>
                  </wp:positionV>
                  <wp:extent cx="5641423" cy="2086945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5641423" cy="2086945"/>
                          </a:xfrm>
                          <a:custGeom>
                            <a:rect l="l" t="t" r="r" b="b"/>
                            <a:pathLst>
                              <a:path w="7518400" h="2781300">
                                <a:moveTo>
                                  <a:pt x="0" y="31750"/>
                                </a:moveTo>
                                <a:lnTo>
                                  <a:pt x="0" y="2749550"/>
                                </a:lnTo>
                                <a:cubicBezTo>
                                  <a:pt x="0" y="2753761"/>
                                  <a:pt x="805" y="2757823"/>
                                  <a:pt x="2416" y="2761705"/>
                                </a:cubicBezTo>
                                <a:cubicBezTo>
                                  <a:pt x="4028" y="2765593"/>
                                  <a:pt x="6322" y="2769028"/>
                                  <a:pt x="9298" y="2772005"/>
                                </a:cubicBezTo>
                                <a:cubicBezTo>
                                  <a:pt x="12275" y="2774994"/>
                                  <a:pt x="15709" y="2777288"/>
                                  <a:pt x="19599" y="2778888"/>
                                </a:cubicBezTo>
                                <a:cubicBezTo>
                                  <a:pt x="23489" y="2780494"/>
                                  <a:pt x="27539" y="2781300"/>
                                  <a:pt x="31750" y="2781300"/>
                                </a:cubicBezTo>
                                <a:lnTo>
                                  <a:pt x="7486650" y="2781300"/>
                                </a:lnTo>
                                <a:cubicBezTo>
                                  <a:pt x="7490859" y="2781300"/>
                                  <a:pt x="7494909" y="2780494"/>
                                  <a:pt x="7498798" y="2778888"/>
                                </a:cubicBezTo>
                                <a:cubicBezTo>
                                  <a:pt x="7502690" y="2777288"/>
                                  <a:pt x="7506123" y="2774994"/>
                                  <a:pt x="7509099" y="2772005"/>
                                </a:cubicBezTo>
                                <a:cubicBezTo>
                                  <a:pt x="7512076" y="2769028"/>
                                  <a:pt x="7514370" y="2765593"/>
                                  <a:pt x="7515981" y="2761705"/>
                                </a:cubicBezTo>
                                <a:cubicBezTo>
                                  <a:pt x="7517593" y="2757823"/>
                                  <a:pt x="7518400" y="2753761"/>
                                  <a:pt x="7518400" y="2749550"/>
                                </a:cubicBezTo>
                                <a:lnTo>
                                  <a:pt x="7518400" y="31750"/>
                                </a:lnTo>
                                <a:cubicBezTo>
                                  <a:pt x="7518400" y="27552"/>
                                  <a:pt x="7517593" y="23497"/>
                                  <a:pt x="7515981" y="19615"/>
                                </a:cubicBezTo>
                                <a:cubicBezTo>
                                  <a:pt x="7514370" y="15720"/>
                                  <a:pt x="7512076" y="12297"/>
                                  <a:pt x="7509099" y="9308"/>
                                </a:cubicBezTo>
                                <a:cubicBezTo>
                                  <a:pt x="7506123" y="6332"/>
                                  <a:pt x="7502690" y="4037"/>
                                  <a:pt x="7498798" y="2431"/>
                                </a:cubicBezTo>
                                <a:cubicBezTo>
                                  <a:pt x="7494909" y="819"/>
                                  <a:pt x="7490859" y="13"/>
                                  <a:pt x="7486650" y="0"/>
                                </a:cubicBezTo>
                                <a:lnTo>
                                  <a:pt x="31750" y="0"/>
                                </a:lnTo>
                                <a:cubicBezTo>
                                  <a:pt x="27539" y="13"/>
                                  <a:pt x="23489" y="819"/>
                                  <a:pt x="19599" y="2431"/>
                                </a:cubicBezTo>
                                <a:cubicBezTo>
                                  <a:pt x="15709" y="4037"/>
                                  <a:pt x="12275" y="6332"/>
                                  <a:pt x="9298" y="9308"/>
                                </a:cubicBezTo>
                                <a:cubicBezTo>
                                  <a:pt x="6322" y="12297"/>
                                  <a:pt x="4028" y="15720"/>
                                  <a:pt x="2416" y="19615"/>
                                </a:cubicBezTo>
                                <a:cubicBezTo>
                                  <a:pt x="805" y="23497"/>
                                  <a:pt x="0" y="27552"/>
                                  <a:pt x="0" y="31750"/>
                                </a:cubicBezTo>
                                <a:close/>
                                <a:moveTo>
                                  <a:pt x="0" y="31750"/>
                                </a:moveTo>
                              </a:path>
                            </a:pathLst>
                          </a:custGeom>
                          <a:solidFill>
                            <a:srgbClr val="F8F8F8">
                              <a:alpha val="100000"/>
                            </a:srgbClr>
                          </a:solidFill>
                          <a:ln w="9529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365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365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7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8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62" w:after="0" w:line="175" w:lineRule="exact"/>
              <w:ind w:left="174" w:right="-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999999"/>
                <w:sz w:val="17"/>
                <w:szCs w:val="17"/>
              </w:rPr>
              <w:t>9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  <w:r/>
          </w:p>
        </w:tc>
        <w:tc>
          <w:tcPr>
            <w:tcW w:w="8403" w:type="dxa"/>
            <w:vMerge w:val="restart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70" w:lineRule="exact"/>
              <w:ind w:left="115" w:right="85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/*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>
              <w:br w:type="textWrapping" w:clear="all"/>
            </w:r>
            <w:r/>
            <w:r>
              <w:rPr lang="zh-CN" sz="17" baseline="0" dirty="0">
                <w:jc w:val="left"/>
                <w:rFonts w:ascii="Lucida Console" w:hAnsi="Lucida Console" w:cs="Lucida Console"/>
                <w:color w:val="333333"/>
                <w:sz w:val="17"/>
                <w:szCs w:val="17"/>
              </w:rPr>
              <w:t>    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位操作系统只可以使用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位的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cpu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，而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64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位的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CPU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既可以安装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位操作系统也可以安装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64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位操作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系统。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55" w:after="0" w:line="270" w:lineRule="exact"/>
              <w:ind w:left="115" w:right="1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333333"/>
                <w:sz w:val="17"/>
                <w:szCs w:val="17"/>
              </w:rPr>
              <w:t>    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寻址能力简单点说就是支持的内存大小能力，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64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位系统最多可以支达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128 GB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的内存，而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位系统最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多只可以支持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4G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内存。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1" w:after="0" w:line="270" w:lineRule="exact"/>
              <w:ind w:left="115" w:right="88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333333"/>
                <w:sz w:val="17"/>
                <w:szCs w:val="17"/>
              </w:rPr>
              <w:t>    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位操作系统只可以安装使用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位架构设计的软件，而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64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位的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CPU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既可以安装使用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32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位软件也可以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安装使用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64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位软件。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0" w:after="53" w:line="270" w:lineRule="exact"/>
              <w:ind w:left="115" w:right="5780" w:firstLine="0"/>
            </w:pPr>
            <w:r/>
            <w:r>
              <w:rPr lang="zh-CN" sz="17" baseline="0" dirty="0">
                <w:jc w:val="left"/>
                <w:rFonts w:ascii="Lucida Console" w:hAnsi="Lucida Console" w:cs="Lucida Console"/>
                <w:color w:val="333333"/>
                <w:sz w:val="17"/>
                <w:szCs w:val="17"/>
              </w:rPr>
              <w:t>    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现在的电脑都是</w:t>
            </w:r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64</w:t>
            </w:r>
            <w:r>
              <w:rPr lang="zh-CN" sz="17" baseline="0" dirty="0">
                <w:jc w:val="left"/>
                <w:rFonts w:ascii="新宋体" w:hAnsi="新宋体" w:cs="新宋体"/>
                <w:color w:val="AA5500"/>
                <w:sz w:val="17"/>
                <w:szCs w:val="17"/>
              </w:rPr>
              <w:t>位了！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  <w:r>
              <w:rPr lang="zh-CN" sz="17" baseline="0" dirty="0">
                <w:jc w:val="left"/>
                <w:rFonts w:ascii="Lucida Console" w:hAnsi="Lucida Console" w:cs="Lucida Console"/>
                <w:color w:val="AA5500"/>
                <w:sz w:val="17"/>
                <w:szCs w:val="17"/>
              </w:rPr>
              <w:t>*/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 </w:t>
            </w:r>
            <w:r/>
            <w:r/>
          </w:p>
        </w:tc>
      </w:tr>
      <w:tr>
        <w:trPr>
          <w:trHeight w:hRule="exact" w:val="13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DDDDDD"/>
            </w:tcBorders>
            <w:shd w:val="clear" w:color="auto" w:fill="F8F8F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zh-CN"/>
              </w:rPr>
            </w:pPr>
            <w:r/>
          </w:p>
        </w:tc>
        <w:tc>
          <w:tcPr>
            <w:tcW w:w="8403" w:type="dxa"/>
            <w:vMerge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F8F8F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zh-CN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59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【好了，回到正题，我们了解了这些知识后，我们自己定义一些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变量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来看！】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-853848</wp:posOffset>
            </wp:positionV>
            <wp:extent cx="5641423" cy="5002951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002951"/>
                    </a:xfrm>
                    <a:custGeom>
                      <a:rect l="l" t="t" r="r" b="b"/>
                      <a:pathLst>
                        <a:path w="7518400" h="6667500">
                          <a:moveTo>
                            <a:pt x="0" y="31750"/>
                          </a:moveTo>
                          <a:lnTo>
                            <a:pt x="0" y="6635750"/>
                          </a:lnTo>
                          <a:cubicBezTo>
                            <a:pt x="0" y="6639967"/>
                            <a:pt x="805" y="6644029"/>
                            <a:pt x="2416" y="6647917"/>
                          </a:cubicBezTo>
                          <a:cubicBezTo>
                            <a:pt x="4028" y="6651805"/>
                            <a:pt x="6322" y="6655235"/>
                            <a:pt x="9298" y="6658211"/>
                          </a:cubicBezTo>
                          <a:cubicBezTo>
                            <a:pt x="12275" y="6661194"/>
                            <a:pt x="15709" y="6663488"/>
                            <a:pt x="19599" y="6665088"/>
                          </a:cubicBezTo>
                          <a:cubicBezTo>
                            <a:pt x="23489" y="6666694"/>
                            <a:pt x="27539" y="6667500"/>
                            <a:pt x="31750" y="6667500"/>
                          </a:cubicBezTo>
                          <a:lnTo>
                            <a:pt x="7486650" y="6667500"/>
                          </a:lnTo>
                          <a:cubicBezTo>
                            <a:pt x="7490859" y="6667500"/>
                            <a:pt x="7494909" y="6666694"/>
                            <a:pt x="7498798" y="6665088"/>
                          </a:cubicBezTo>
                          <a:cubicBezTo>
                            <a:pt x="7502690" y="6663488"/>
                            <a:pt x="7506123" y="6661194"/>
                            <a:pt x="7509099" y="6658211"/>
                          </a:cubicBezTo>
                          <a:cubicBezTo>
                            <a:pt x="7512076" y="6655235"/>
                            <a:pt x="7514370" y="6651805"/>
                            <a:pt x="7515981" y="6647917"/>
                          </a:cubicBezTo>
                          <a:cubicBezTo>
                            <a:pt x="7517593" y="6644029"/>
                            <a:pt x="7518400" y="6639967"/>
                            <a:pt x="7518400" y="66357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-853848</wp:posOffset>
            </wp:positionV>
            <wp:extent cx="5641423" cy="5002951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002951"/>
                    </a:xfrm>
                    <a:custGeom>
                      <a:rect l="l" t="t" r="r" b="b"/>
                      <a:pathLst>
                        <a:path w="7518400" h="6667500">
                          <a:moveTo>
                            <a:pt x="0" y="31750"/>
                          </a:moveTo>
                          <a:lnTo>
                            <a:pt x="0" y="6635750"/>
                          </a:lnTo>
                          <a:cubicBezTo>
                            <a:pt x="0" y="6639967"/>
                            <a:pt x="805" y="6644029"/>
                            <a:pt x="2416" y="6647917"/>
                          </a:cubicBezTo>
                          <a:cubicBezTo>
                            <a:pt x="4028" y="6651805"/>
                            <a:pt x="6322" y="6655235"/>
                            <a:pt x="9298" y="6658211"/>
                          </a:cubicBezTo>
                          <a:cubicBezTo>
                            <a:pt x="12275" y="6661194"/>
                            <a:pt x="15709" y="6663488"/>
                            <a:pt x="19599" y="6665088"/>
                          </a:cubicBezTo>
                          <a:cubicBezTo>
                            <a:pt x="23489" y="6666694"/>
                            <a:pt x="27539" y="6667500"/>
                            <a:pt x="31750" y="6667500"/>
                          </a:cubicBezTo>
                          <a:lnTo>
                            <a:pt x="7486650" y="6667500"/>
                          </a:lnTo>
                          <a:cubicBezTo>
                            <a:pt x="7490859" y="6667500"/>
                            <a:pt x="7494909" y="6666694"/>
                            <a:pt x="7498798" y="6665088"/>
                          </a:cubicBezTo>
                          <a:cubicBezTo>
                            <a:pt x="7502690" y="6663488"/>
                            <a:pt x="7506123" y="6661194"/>
                            <a:pt x="7509099" y="6658211"/>
                          </a:cubicBezTo>
                          <a:cubicBezTo>
                            <a:pt x="7512076" y="6655235"/>
                            <a:pt x="7514370" y="6651805"/>
                            <a:pt x="7515981" y="6647917"/>
                          </a:cubicBezTo>
                          <a:cubicBezTo>
                            <a:pt x="7517593" y="6644029"/>
                            <a:pt x="7518400" y="6639967"/>
                            <a:pt x="7518400" y="66357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-842728</wp:posOffset>
            </wp:positionV>
            <wp:extent cx="368459" cy="5000693"/>
            <wp:effectExtent l="0" t="0" r="0" b="0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>
                      <a:picLocks noChangeAspect="0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5000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0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-830025</wp:posOffset>
            </wp:positionV>
            <wp:extent cx="5593776" cy="4974363"/>
            <wp:effectExtent l="0" t="0" r="0" b="0"/>
            <wp:wrapNone/>
            <wp:docPr id="242" name="Freeform 2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4974363"/>
                    </a:xfrm>
                    <a:custGeom>
                      <a:rect l="l" t="t" r="r" b="b"/>
                      <a:pathLst>
                        <a:path w="7454900" h="6629400">
                          <a:moveTo>
                            <a:pt x="0" y="6629400"/>
                          </a:moveTo>
                          <a:lnTo>
                            <a:pt x="7454900" y="6629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629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-830025</wp:posOffset>
            </wp:positionV>
            <wp:extent cx="5593776" cy="4974363"/>
            <wp:effectExtent l="0" t="0" r="0" b="0"/>
            <wp:wrapNone/>
            <wp:docPr id="243" name="Freeform 2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4974363"/>
                    </a:xfrm>
                    <a:custGeom>
                      <a:rect l="l" t="t" r="r" b="b"/>
                      <a:pathLst>
                        <a:path w="7454900" h="6629400">
                          <a:moveTo>
                            <a:pt x="0" y="6629400"/>
                          </a:moveTo>
                          <a:lnTo>
                            <a:pt x="7454900" y="6629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629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整型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长整型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597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998877665544332211L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短整型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short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i3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浮点型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597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双精度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597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pacing w:val="-2"/>
          <w:sz w:val="17"/>
          <w:szCs w:val="17"/>
        </w:rPr>
        <w:t>单精度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3.5f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单精度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85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布尔类型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boolean true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真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/false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假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isPass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true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isOk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false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385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isBig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isPass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通过了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未通过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535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单字符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女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男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270" w:space="0"/>
          </w:cols>
          <w:docGrid w:linePitch="360"/>
        </w:sect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语言的整型常数默认为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型，浮点数默认是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Double</w:t>
      </w:r>
      <w:r>
        <w:rPr lang="zh-CN" sz="19" baseline="0" dirty="0">
          <w:jc w:val="left"/>
          <w:rFonts w:ascii="微软雅黑" w:hAnsi="微软雅黑" w:cs="微软雅黑"/>
          <w:color w:val="333333"/>
          <w:spacing w:val="-16"/>
          <w:sz w:val="19"/>
          <w:szCs w:val="19"/>
        </w:rPr>
        <w:t>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23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01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、整型拓展	</w:t>
      </w:r>
      <w:hyperlink r:id="rId24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在我们计算机中存在很多进制问题，十进制，八进制，十六进制等等的问题，他们怎么表示呢？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5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-167726</wp:posOffset>
            </wp:positionV>
            <wp:extent cx="5641423" cy="886237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1"/>
                            <a:pt x="805" y="1157623"/>
                            <a:pt x="2416" y="1161505"/>
                          </a:cubicBezTo>
                          <a:cubicBezTo>
                            <a:pt x="4028" y="1165393"/>
                            <a:pt x="6322" y="1168828"/>
                            <a:pt x="9298" y="1171799"/>
                          </a:cubicBezTo>
                          <a:cubicBezTo>
                            <a:pt x="12275" y="1174788"/>
                            <a:pt x="15709" y="1177082"/>
                            <a:pt x="19599" y="1178694"/>
                          </a:cubicBezTo>
                          <a:cubicBezTo>
                            <a:pt x="23489" y="1180301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88"/>
                          </a:cubicBezTo>
                          <a:cubicBezTo>
                            <a:pt x="7502690" y="1177082"/>
                            <a:pt x="7506123" y="1174788"/>
                            <a:pt x="7509099" y="1171799"/>
                          </a:cubicBezTo>
                          <a:cubicBezTo>
                            <a:pt x="7512076" y="1168828"/>
                            <a:pt x="7514370" y="1165393"/>
                            <a:pt x="7515981" y="1161505"/>
                          </a:cubicBezTo>
                          <a:cubicBezTo>
                            <a:pt x="7517593" y="1157623"/>
                            <a:pt x="7518400" y="1153561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03"/>
                            <a:pt x="7515981" y="19621"/>
                          </a:cubicBezTo>
                          <a:cubicBezTo>
                            <a:pt x="7514370" y="15727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-167726</wp:posOffset>
            </wp:positionV>
            <wp:extent cx="5641423" cy="886237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1"/>
                            <a:pt x="805" y="1157623"/>
                            <a:pt x="2416" y="1161505"/>
                          </a:cubicBezTo>
                          <a:cubicBezTo>
                            <a:pt x="4028" y="1165393"/>
                            <a:pt x="6322" y="1168828"/>
                            <a:pt x="9298" y="1171799"/>
                          </a:cubicBezTo>
                          <a:cubicBezTo>
                            <a:pt x="12275" y="1174788"/>
                            <a:pt x="15709" y="1177082"/>
                            <a:pt x="19599" y="1178694"/>
                          </a:cubicBezTo>
                          <a:cubicBezTo>
                            <a:pt x="23489" y="1180301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88"/>
                          </a:cubicBezTo>
                          <a:cubicBezTo>
                            <a:pt x="7502690" y="1177082"/>
                            <a:pt x="7506123" y="1174788"/>
                            <a:pt x="7509099" y="1171799"/>
                          </a:cubicBezTo>
                          <a:cubicBezTo>
                            <a:pt x="7512076" y="1168828"/>
                            <a:pt x="7514370" y="1165393"/>
                            <a:pt x="7515981" y="1161505"/>
                          </a:cubicBezTo>
                          <a:cubicBezTo>
                            <a:pt x="7517593" y="1157623"/>
                            <a:pt x="7518400" y="1153561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03"/>
                            <a:pt x="7515981" y="19621"/>
                          </a:cubicBezTo>
                          <a:cubicBezTo>
                            <a:pt x="7514370" y="15727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-156601</wp:posOffset>
            </wp:positionV>
            <wp:extent cx="292223" cy="887598"/>
            <wp:effectExtent l="0" t="0" r="0" b="0"/>
            <wp:wrapNone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>
                      <a:picLocks noChangeAspect="0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87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-143902</wp:posOffset>
            </wp:positionV>
            <wp:extent cx="5593776" cy="857648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-143902</wp:posOffset>
            </wp:positionV>
            <wp:extent cx="5593776" cy="857648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十进制整数，如：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99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。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八进制整数，要求以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开头，如：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015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。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048" w:space="0"/>
          </w:cols>
          <w:docGrid w:linePitch="360"/>
        </w:sect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十六进制数，要求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或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开头，如：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0x15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pacing w:val="-16"/>
          <w:sz w:val="17"/>
          <w:szCs w:val="17"/>
        </w:rPr>
        <w:t>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pacing w:val="-2"/>
          <w:sz w:val="19"/>
          <w:szCs w:val="19"/>
        </w:rPr>
        <w:t>演示：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5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-167726</wp:posOffset>
            </wp:positionV>
            <wp:extent cx="5641423" cy="1229296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7"/>
                            <a:pt x="805" y="1614829"/>
                            <a:pt x="2416" y="1618717"/>
                          </a:cubicBezTo>
                          <a:cubicBezTo>
                            <a:pt x="4028" y="1622605"/>
                            <a:pt x="6322" y="1626041"/>
                            <a:pt x="9298" y="1629011"/>
                          </a:cubicBezTo>
                          <a:cubicBezTo>
                            <a:pt x="12275" y="1632000"/>
                            <a:pt x="15709" y="1634288"/>
                            <a:pt x="19599" y="1635888"/>
                          </a:cubicBezTo>
                          <a:cubicBezTo>
                            <a:pt x="23489" y="1637494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4"/>
                            <a:pt x="7498798" y="1635888"/>
                          </a:cubicBezTo>
                          <a:cubicBezTo>
                            <a:pt x="7502690" y="1634288"/>
                            <a:pt x="7506123" y="1632000"/>
                            <a:pt x="7509099" y="1629011"/>
                          </a:cubicBezTo>
                          <a:cubicBezTo>
                            <a:pt x="7512076" y="1626041"/>
                            <a:pt x="7514370" y="1622605"/>
                            <a:pt x="7515981" y="1618717"/>
                          </a:cubicBezTo>
                          <a:cubicBezTo>
                            <a:pt x="7517593" y="1614829"/>
                            <a:pt x="7518400" y="1610767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-167726</wp:posOffset>
            </wp:positionV>
            <wp:extent cx="5641423" cy="1229296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7"/>
                            <a:pt x="805" y="1614829"/>
                            <a:pt x="2416" y="1618717"/>
                          </a:cubicBezTo>
                          <a:cubicBezTo>
                            <a:pt x="4028" y="1622605"/>
                            <a:pt x="6322" y="1626041"/>
                            <a:pt x="9298" y="1629011"/>
                          </a:cubicBezTo>
                          <a:cubicBezTo>
                            <a:pt x="12275" y="1632000"/>
                            <a:pt x="15709" y="1634288"/>
                            <a:pt x="19599" y="1635888"/>
                          </a:cubicBezTo>
                          <a:cubicBezTo>
                            <a:pt x="23489" y="1637494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4"/>
                            <a:pt x="7498798" y="1635888"/>
                          </a:cubicBezTo>
                          <a:cubicBezTo>
                            <a:pt x="7502690" y="1634288"/>
                            <a:pt x="7506123" y="1632000"/>
                            <a:pt x="7509099" y="1629011"/>
                          </a:cubicBezTo>
                          <a:cubicBezTo>
                            <a:pt x="7512076" y="1626041"/>
                            <a:pt x="7514370" y="1622605"/>
                            <a:pt x="7515981" y="1618717"/>
                          </a:cubicBezTo>
                          <a:cubicBezTo>
                            <a:pt x="7517593" y="1614829"/>
                            <a:pt x="7518400" y="1610767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-156600</wp:posOffset>
            </wp:positionV>
            <wp:extent cx="292223" cy="1229859"/>
            <wp:effectExtent l="0" t="0" r="0" b="0"/>
            <wp:wrapNone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>
                      <a:picLocks noChangeAspect="0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229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9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-143902</wp:posOffset>
            </wp:positionV>
            <wp:extent cx="5593776" cy="1200708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-143902</wp:posOffset>
            </wp:positionV>
            <wp:extent cx="5593776" cy="1200708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整型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001" w:space="0"/>
          </w:cols>
          <w:docGrid w:linePitch="360"/>
        </w:sect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i3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0x10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pacing w:val="-2"/>
          <w:sz w:val="17"/>
          <w:szCs w:val="17"/>
        </w:rPr>
        <w:t>//16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、浮点型拓展	</w:t>
      </w:r>
      <w:hyperlink r:id="rId24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【金融面试问：银行金融业务用什么类型表示？】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浮点类型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ﬂoat, double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的数据不适合在不容许舍入误差的金融计算领域。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如果需要进行不产生舍入误差的精确数字计算，需要使用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BigDecimal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7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-339254</wp:posOffset>
            </wp:positionV>
            <wp:extent cx="5641423" cy="2258475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258475"/>
                    </a:xfrm>
                    <a:custGeom>
                      <a:rect l="l" t="t" r="r" b="b"/>
                      <a:pathLst>
                        <a:path w="7518400" h="3009900">
                          <a:moveTo>
                            <a:pt x="0" y="31750"/>
                          </a:moveTo>
                          <a:lnTo>
                            <a:pt x="0" y="2978150"/>
                          </a:lnTo>
                          <a:cubicBezTo>
                            <a:pt x="0" y="2982361"/>
                            <a:pt x="805" y="2986423"/>
                            <a:pt x="2416" y="2990305"/>
                          </a:cubicBezTo>
                          <a:cubicBezTo>
                            <a:pt x="4028" y="2994199"/>
                            <a:pt x="6322" y="2997635"/>
                            <a:pt x="9298" y="3000605"/>
                          </a:cubicBezTo>
                          <a:cubicBezTo>
                            <a:pt x="12275" y="3003594"/>
                            <a:pt x="15709" y="3005888"/>
                            <a:pt x="19599" y="3007494"/>
                          </a:cubicBezTo>
                          <a:cubicBezTo>
                            <a:pt x="23489" y="3009101"/>
                            <a:pt x="27539" y="3009900"/>
                            <a:pt x="31750" y="3009900"/>
                          </a:cubicBezTo>
                          <a:lnTo>
                            <a:pt x="7486650" y="3009900"/>
                          </a:lnTo>
                          <a:cubicBezTo>
                            <a:pt x="7490859" y="3009900"/>
                            <a:pt x="7494909" y="3009094"/>
                            <a:pt x="7498798" y="3007488"/>
                          </a:cubicBezTo>
                          <a:cubicBezTo>
                            <a:pt x="7502690" y="3005888"/>
                            <a:pt x="7506123" y="3003594"/>
                            <a:pt x="7509099" y="3000605"/>
                          </a:cubicBezTo>
                          <a:cubicBezTo>
                            <a:pt x="7512076" y="2997635"/>
                            <a:pt x="7514370" y="2994199"/>
                            <a:pt x="7515981" y="2990305"/>
                          </a:cubicBezTo>
                          <a:cubicBezTo>
                            <a:pt x="7517593" y="2986423"/>
                            <a:pt x="7518400" y="2982361"/>
                            <a:pt x="7518400" y="2978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-339254</wp:posOffset>
            </wp:positionV>
            <wp:extent cx="5641423" cy="2258475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258475"/>
                    </a:xfrm>
                    <a:custGeom>
                      <a:rect l="l" t="t" r="r" b="b"/>
                      <a:pathLst>
                        <a:path w="7518400" h="3009900">
                          <a:moveTo>
                            <a:pt x="0" y="31750"/>
                          </a:moveTo>
                          <a:lnTo>
                            <a:pt x="0" y="2978150"/>
                          </a:lnTo>
                          <a:cubicBezTo>
                            <a:pt x="0" y="2982361"/>
                            <a:pt x="805" y="2986423"/>
                            <a:pt x="2416" y="2990305"/>
                          </a:cubicBezTo>
                          <a:cubicBezTo>
                            <a:pt x="4028" y="2994199"/>
                            <a:pt x="6322" y="2997635"/>
                            <a:pt x="9298" y="3000605"/>
                          </a:cubicBezTo>
                          <a:cubicBezTo>
                            <a:pt x="12275" y="3003594"/>
                            <a:pt x="15709" y="3005888"/>
                            <a:pt x="19599" y="3007494"/>
                          </a:cubicBezTo>
                          <a:cubicBezTo>
                            <a:pt x="23489" y="3009101"/>
                            <a:pt x="27539" y="3009900"/>
                            <a:pt x="31750" y="3009900"/>
                          </a:cubicBezTo>
                          <a:lnTo>
                            <a:pt x="7486650" y="3009900"/>
                          </a:lnTo>
                          <a:cubicBezTo>
                            <a:pt x="7490859" y="3009900"/>
                            <a:pt x="7494909" y="3009094"/>
                            <a:pt x="7498798" y="3007488"/>
                          </a:cubicBezTo>
                          <a:cubicBezTo>
                            <a:pt x="7502690" y="3005888"/>
                            <a:pt x="7506123" y="3003594"/>
                            <a:pt x="7509099" y="3000605"/>
                          </a:cubicBezTo>
                          <a:cubicBezTo>
                            <a:pt x="7512076" y="2997635"/>
                            <a:pt x="7514370" y="2994199"/>
                            <a:pt x="7515981" y="2990305"/>
                          </a:cubicBezTo>
                          <a:cubicBezTo>
                            <a:pt x="7517593" y="2986423"/>
                            <a:pt x="7518400" y="2982361"/>
                            <a:pt x="7518400" y="2978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-328131</wp:posOffset>
            </wp:positionV>
            <wp:extent cx="368459" cy="2257356"/>
            <wp:effectExtent l="0" t="0" r="0" b="0"/>
            <wp:wrapNone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0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257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1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-315431</wp:posOffset>
            </wp:positionV>
            <wp:extent cx="5593776" cy="2229887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229887"/>
                    </a:xfrm>
                    <a:custGeom>
                      <a:rect l="l" t="t" r="r" b="b"/>
                      <a:pathLst>
                        <a:path w="7454900" h="2971800">
                          <a:moveTo>
                            <a:pt x="0" y="2971800"/>
                          </a:moveTo>
                          <a:lnTo>
                            <a:pt x="7454900" y="2971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971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-315431</wp:posOffset>
            </wp:positionV>
            <wp:extent cx="5593776" cy="2229887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229887"/>
                    </a:xfrm>
                    <a:custGeom>
                      <a:rect l="l" t="t" r="r" b="b"/>
                      <a:pathLst>
                        <a:path w="7454900" h="2971800">
                          <a:moveTo>
                            <a:pt x="0" y="2971800"/>
                          </a:moveTo>
                          <a:lnTo>
                            <a:pt x="7454900" y="2971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971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0.1f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1.0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//false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2131231231f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277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"d1==d2"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"d1!=d2"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8" w:after="0" w:line="355" w:lineRule="exact"/>
        <w:ind w:left="990" w:right="955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主要理由：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由于字长有限，浮点数能够精确表示的数是有限的，因而也是离散的。浮点数一般都存在舍入误差，很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多数字无法精确表示，其结果只能是接近，但不等于；二进制浮点数不能精确的表示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0.1,0.01,0.001</w:t>
      </w:r>
      <w:r>
        <w:rPr lang="zh-CN" sz="19" baseline="0" dirty="0">
          <w:jc w:val="left"/>
          <w:rFonts w:ascii="微软雅黑" w:hAnsi="微软雅黑" w:cs="微软雅黑"/>
          <w:color w:val="333333"/>
          <w:spacing w:val="-6"/>
          <w:sz w:val="19"/>
          <w:szCs w:val="19"/>
        </w:rPr>
        <w:t>这样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的负次幂。并不是所有的小数都能可以精确的用二进制浮点数表示。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64" w:after="0" w:line="405" w:lineRule="exact"/>
        <w:ind w:left="990" w:right="955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最好完全避免使用浮点数比较</w:t>
      </w:r>
      <w:r>
        <w:rPr lang="zh-CN" sz="19" baseline="0" dirty="0">
          <w:jc w:val="left"/>
          <w:rFonts w:ascii="宋体" w:hAnsi="宋体" w:cs="宋体"/>
          <w:color w:val="333333"/>
          <w:spacing w:val="-42"/>
          <w:sz w:val="19"/>
          <w:szCs w:val="19"/>
        </w:rPr>
        <w:t> !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大数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值：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Java.math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下面的两个有用的类：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BigInteger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BigDecimal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，这两个类可以处理任意长度的数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值。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BigInteger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实现了任意精度的整数运算。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BigDecimal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实现了任意精度的浮点运算。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浮点数使用总结：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默认是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double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150" w:right="1059" w:firstLine="0"/>
        <w:jc w:val="right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浮点数存在舍入误差，很多数字不能精确表示。如果需要进行不产生舍入误差的精确数字计算，需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150" w:right="7457" w:firstLine="210"/>
        <w:jc w:val="right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要使用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BigDecimal</w:t>
      </w:r>
      <w:r>
        <w:rPr lang="zh-CN" sz="19" baseline="0" dirty="0">
          <w:jc w:val="left"/>
          <w:rFonts w:ascii="微软雅黑" w:hAnsi="微软雅黑" w:cs="微软雅黑"/>
          <w:color w:val="333333"/>
          <w:spacing w:val="-5"/>
          <w:sz w:val="19"/>
          <w:szCs w:val="19"/>
        </w:rPr>
        <w:t>类。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3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避免比较中使用浮点数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5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74" name="Freeform 2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78" name="Freeform 2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79" name="Freeform 2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80" name="Freeform 2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81" name="Freeform 2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84" name="Freeform 2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85" name="Freeform 2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01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、字符型拓展	</w:t>
      </w:r>
      <w:hyperlink r:id="rId273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单引号用来表示字符常量。例如</w:t>
      </w:r>
      <w:r>
        <w:rPr lang="zh-CN" sz="19" baseline="0" dirty="0">
          <w:jc w:val="left"/>
          <w:rFonts w:ascii="宋体" w:hAnsi="宋体" w:cs="宋体"/>
          <w:color w:val="333333"/>
          <w:spacing w:val="-78"/>
          <w:sz w:val="19"/>
          <w:szCs w:val="19"/>
        </w:rPr>
        <w:t>‘A</w:t>
      </w:r>
      <w:r>
        <w:rPr lang="zh-CN" sz="19" baseline="0" dirty="0">
          <w:jc w:val="left"/>
          <w:rFonts w:ascii="宋体" w:hAnsi="宋体" w:cs="宋体"/>
          <w:color w:val="333333"/>
          <w:spacing w:val="-157"/>
          <w:sz w:val="19"/>
          <w:szCs w:val="19"/>
        </w:rPr>
        <w:t>’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是一个字符，它与</w:t>
      </w:r>
      <w:r>
        <w:rPr lang="zh-CN" sz="19" baseline="0" dirty="0">
          <w:jc w:val="left"/>
          <w:rFonts w:ascii="宋体" w:hAnsi="宋体" w:cs="宋体"/>
          <w:color w:val="333333"/>
          <w:spacing w:val="-61"/>
          <w:sz w:val="19"/>
          <w:szCs w:val="19"/>
        </w:rPr>
        <w:t>“A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是不同的，</w:t>
      </w:r>
      <w:r>
        <w:rPr lang="zh-CN" sz="19" baseline="0" dirty="0">
          <w:jc w:val="left"/>
          <w:rFonts w:ascii="宋体" w:hAnsi="宋体" w:cs="宋体"/>
          <w:color w:val="333333"/>
          <w:spacing w:val="-61"/>
          <w:sz w:val="19"/>
          <w:szCs w:val="19"/>
        </w:rPr>
        <w:t>“A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表示一个字符串。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" w:after="0" w:line="46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5"/>
          <w:sz w:val="19"/>
          <w:szCs w:val="19"/>
        </w:rPr>
        <w:t>char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类型用来表示在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Unicode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编码表中的字符。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Unicode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编码被设计用来处理各种语言的所有文字，它占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个字节，可允许有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65536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个字符；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【科普：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字节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=16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次方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=65536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，我们用的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cel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原来就只有这么多行，并不是无限的】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【代码演示：字符转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看结果】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9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-167722</wp:posOffset>
            </wp:positionV>
            <wp:extent cx="5641423" cy="1400826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7"/>
                            <a:pt x="805" y="1843429"/>
                            <a:pt x="2416" y="1847311"/>
                          </a:cubicBezTo>
                          <a:cubicBezTo>
                            <a:pt x="4028" y="1851199"/>
                            <a:pt x="6322" y="1854635"/>
                            <a:pt x="9298" y="1857605"/>
                          </a:cubicBezTo>
                          <a:cubicBezTo>
                            <a:pt x="12275" y="1860594"/>
                            <a:pt x="15709" y="1862888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8"/>
                            <a:pt x="7506123" y="1860594"/>
                            <a:pt x="7509099" y="1857605"/>
                          </a:cubicBezTo>
                          <a:cubicBezTo>
                            <a:pt x="7512076" y="1854635"/>
                            <a:pt x="7514370" y="1851199"/>
                            <a:pt x="7515981" y="1847311"/>
                          </a:cubicBezTo>
                          <a:cubicBezTo>
                            <a:pt x="7517593" y="1843429"/>
                            <a:pt x="7518400" y="1839367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7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-167722</wp:posOffset>
            </wp:positionV>
            <wp:extent cx="5641423" cy="1400826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7"/>
                            <a:pt x="805" y="1843429"/>
                            <a:pt x="2416" y="1847311"/>
                          </a:cubicBezTo>
                          <a:cubicBezTo>
                            <a:pt x="4028" y="1851199"/>
                            <a:pt x="6322" y="1854635"/>
                            <a:pt x="9298" y="1857605"/>
                          </a:cubicBezTo>
                          <a:cubicBezTo>
                            <a:pt x="12275" y="1860594"/>
                            <a:pt x="15709" y="1862888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8"/>
                            <a:pt x="7506123" y="1860594"/>
                            <a:pt x="7509099" y="1857605"/>
                          </a:cubicBezTo>
                          <a:cubicBezTo>
                            <a:pt x="7512076" y="1854635"/>
                            <a:pt x="7514370" y="1851199"/>
                            <a:pt x="7515981" y="1847311"/>
                          </a:cubicBezTo>
                          <a:cubicBezTo>
                            <a:pt x="7517593" y="1843429"/>
                            <a:pt x="7518400" y="1839367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7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-156596</wp:posOffset>
            </wp:positionV>
            <wp:extent cx="292223" cy="1401409"/>
            <wp:effectExtent l="0" t="0" r="0" b="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>
                      <a:picLocks noChangeAspect="0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401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-143898</wp:posOffset>
            </wp:positionV>
            <wp:extent cx="5593776" cy="1372238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-143898</wp:posOffset>
            </wp:positionV>
            <wp:extent cx="5593776" cy="1372238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'a'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中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//97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//20013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58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300" w:lineRule="exact"/>
        <w:ind w:left="990" w:right="947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Unicode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具有从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65535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之间的编码，他们通常用从</w:t>
      </w:r>
      <w:r>
        <w:rPr lang="zh-CN" sz="19" baseline="0" dirty="0">
          <w:jc w:val="left"/>
          <w:rFonts w:ascii="宋体" w:hAnsi="宋体" w:cs="宋体"/>
          <w:color w:val="333333"/>
          <w:spacing w:val="-163"/>
          <w:sz w:val="19"/>
          <w:szCs w:val="19"/>
        </w:rPr>
        <w:t>’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u0000’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到</w:t>
      </w:r>
      <w:r>
        <w:rPr lang="zh-CN" sz="19" baseline="0" dirty="0">
          <w:jc w:val="left"/>
          <w:rFonts w:ascii="宋体" w:hAnsi="宋体" w:cs="宋体"/>
          <w:color w:val="333333"/>
          <w:spacing w:val="-163"/>
          <w:sz w:val="19"/>
          <w:szCs w:val="19"/>
        </w:rPr>
        <w:t>’</w:t>
      </w:r>
      <w:r>
        <w:rPr lang="zh-CN" sz="19" baseline="0" dirty="0">
          <w:jc w:val="left"/>
          <w:rFonts w:ascii="宋体" w:hAnsi="宋体" w:cs="宋体"/>
          <w:color w:val="333333"/>
          <w:spacing w:val="-19"/>
          <w:sz w:val="19"/>
          <w:szCs w:val="19"/>
        </w:rPr>
        <w:t>uFFFF’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之间的十六进制值来表示（前缀为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Unicode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31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-46991</wp:posOffset>
            </wp:positionV>
            <wp:extent cx="5641423" cy="371647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7"/>
                            <a:pt x="805" y="471829"/>
                            <a:pt x="2416" y="475717"/>
                          </a:cubicBezTo>
                          <a:cubicBezTo>
                            <a:pt x="4028" y="479605"/>
                            <a:pt x="6322" y="483041"/>
                            <a:pt x="9298" y="486011"/>
                          </a:cubicBezTo>
                          <a:cubicBezTo>
                            <a:pt x="12275" y="488994"/>
                            <a:pt x="15709" y="491288"/>
                            <a:pt x="19599" y="492894"/>
                          </a:cubicBezTo>
                          <a:cubicBezTo>
                            <a:pt x="23489" y="494501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501"/>
                            <a:pt x="7498798" y="492901"/>
                          </a:cubicBezTo>
                          <a:cubicBezTo>
                            <a:pt x="7502690" y="491288"/>
                            <a:pt x="7506123" y="488994"/>
                            <a:pt x="7509099" y="486011"/>
                          </a:cubicBezTo>
                          <a:cubicBezTo>
                            <a:pt x="7512076" y="483041"/>
                            <a:pt x="7514370" y="479605"/>
                            <a:pt x="7515981" y="475717"/>
                          </a:cubicBezTo>
                          <a:cubicBezTo>
                            <a:pt x="7517593" y="471829"/>
                            <a:pt x="7518400" y="467767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44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-46991</wp:posOffset>
            </wp:positionV>
            <wp:extent cx="5641423" cy="371647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7"/>
                            <a:pt x="805" y="471829"/>
                            <a:pt x="2416" y="475717"/>
                          </a:cubicBezTo>
                          <a:cubicBezTo>
                            <a:pt x="4028" y="479605"/>
                            <a:pt x="6322" y="483041"/>
                            <a:pt x="9298" y="486011"/>
                          </a:cubicBezTo>
                          <a:cubicBezTo>
                            <a:pt x="12275" y="488994"/>
                            <a:pt x="15709" y="491288"/>
                            <a:pt x="19599" y="492894"/>
                          </a:cubicBezTo>
                          <a:cubicBezTo>
                            <a:pt x="23489" y="494501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501"/>
                            <a:pt x="7498798" y="492901"/>
                          </a:cubicBezTo>
                          <a:cubicBezTo>
                            <a:pt x="7502690" y="491288"/>
                            <a:pt x="7506123" y="488994"/>
                            <a:pt x="7509099" y="486011"/>
                          </a:cubicBezTo>
                          <a:cubicBezTo>
                            <a:pt x="7512076" y="483041"/>
                            <a:pt x="7514370" y="479605"/>
                            <a:pt x="7515981" y="475717"/>
                          </a:cubicBezTo>
                          <a:cubicBezTo>
                            <a:pt x="7517593" y="471829"/>
                            <a:pt x="7518400" y="467767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44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-35869</wp:posOffset>
            </wp:positionV>
            <wp:extent cx="292223" cy="378097"/>
            <wp:effectExtent l="0" t="0" r="0" b="0"/>
            <wp:wrapNone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>
                      <a:picLocks noChangeAspect="0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8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4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-23167</wp:posOffset>
            </wp:positionV>
            <wp:extent cx="5593776" cy="343059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-23167</wp:posOffset>
            </wp:positionV>
            <wp:extent cx="5593776" cy="343059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107" w:space="0"/>
          </w:cols>
          <w:docGrid w:linePitch="360"/>
        </w:sectPr>
        <w:spacing w:before="25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'\u0061'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pacing w:val="-4"/>
          <w:sz w:val="17"/>
          <w:szCs w:val="17"/>
        </w:rPr>
        <w:t>//a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语言中还允许使用转义字符</w:t>
      </w:r>
      <w:r>
        <w:rPr lang="zh-CN" sz="19" baseline="0" dirty="0">
          <w:jc w:val="left"/>
          <w:rFonts w:ascii="宋体" w:hAnsi="宋体" w:cs="宋体"/>
          <w:color w:val="333333"/>
          <w:spacing w:val="-101"/>
          <w:sz w:val="19"/>
          <w:szCs w:val="19"/>
        </w:rPr>
        <w:t> ‘’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来将其后的字符转变为其它的含义，有如下常用转义字符：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317" behindDoc="0" locked="0" layoutInCell="1" allowOverlap="1">
            <wp:simplePos x="0" y="0"/>
            <wp:positionH relativeFrom="page">
              <wp:posOffset>2512421</wp:posOffset>
            </wp:positionH>
            <wp:positionV relativeFrom="paragraph">
              <wp:posOffset>-770191</wp:posOffset>
            </wp:positionV>
            <wp:extent cx="2544357" cy="4050006"/>
            <wp:effectExtent l="0" t="0" r="0" b="0"/>
            <wp:wrapNone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>
                      <a:picLocks noChangeAspect="0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4357" cy="4050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【以后我们学的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String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类，其实是字符序列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(char sequence)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。在这里给大家一个思考题】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7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09" name="Freeform 3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10" name="Freeform 3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-167718</wp:posOffset>
            </wp:positionV>
            <wp:extent cx="5641423" cy="1400826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80"/>
                            <a:pt x="805" y="1843423"/>
                            <a:pt x="2416" y="1847317"/>
                          </a:cubicBezTo>
                          <a:cubicBezTo>
                            <a:pt x="4028" y="1851199"/>
                            <a:pt x="6322" y="1854635"/>
                            <a:pt x="9298" y="1857611"/>
                          </a:cubicBezTo>
                          <a:cubicBezTo>
                            <a:pt x="12275" y="1860588"/>
                            <a:pt x="15709" y="1862895"/>
                            <a:pt x="19599" y="1864494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94"/>
                          </a:cubicBezTo>
                          <a:cubicBezTo>
                            <a:pt x="7502690" y="1862895"/>
                            <a:pt x="7506123" y="1860588"/>
                            <a:pt x="7509099" y="1857611"/>
                          </a:cubicBezTo>
                          <a:cubicBezTo>
                            <a:pt x="7512076" y="1854635"/>
                            <a:pt x="7514370" y="1851199"/>
                            <a:pt x="7515981" y="1847317"/>
                          </a:cubicBezTo>
                          <a:cubicBezTo>
                            <a:pt x="7517593" y="1843423"/>
                            <a:pt x="7518400" y="1839380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-167718</wp:posOffset>
            </wp:positionV>
            <wp:extent cx="5641423" cy="1400826"/>
            <wp:effectExtent l="0" t="0" r="0" b="0"/>
            <wp:wrapNone/>
            <wp:docPr id="312" name="Freeform 3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80"/>
                            <a:pt x="805" y="1843423"/>
                            <a:pt x="2416" y="1847317"/>
                          </a:cubicBezTo>
                          <a:cubicBezTo>
                            <a:pt x="4028" y="1851199"/>
                            <a:pt x="6322" y="1854635"/>
                            <a:pt x="9298" y="1857611"/>
                          </a:cubicBezTo>
                          <a:cubicBezTo>
                            <a:pt x="12275" y="1860588"/>
                            <a:pt x="15709" y="1862895"/>
                            <a:pt x="19599" y="1864494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94"/>
                          </a:cubicBezTo>
                          <a:cubicBezTo>
                            <a:pt x="7502690" y="1862895"/>
                            <a:pt x="7506123" y="1860588"/>
                            <a:pt x="7509099" y="1857611"/>
                          </a:cubicBezTo>
                          <a:cubicBezTo>
                            <a:pt x="7512076" y="1854635"/>
                            <a:pt x="7514370" y="1851199"/>
                            <a:pt x="7515981" y="1847317"/>
                          </a:cubicBezTo>
                          <a:cubicBezTo>
                            <a:pt x="7517593" y="1843423"/>
                            <a:pt x="7518400" y="1839380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-156594</wp:posOffset>
            </wp:positionV>
            <wp:extent cx="292223" cy="1405458"/>
            <wp:effectExtent l="0" t="0" r="0" b="0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>
                      <a:picLocks noChangeAspect="0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405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-143894</wp:posOffset>
            </wp:positionV>
            <wp:extent cx="5593776" cy="1372238"/>
            <wp:effectExtent l="0" t="0" r="0" b="0"/>
            <wp:wrapNone/>
            <wp:docPr id="314" name="Freeform 3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-143894</wp:posOffset>
            </wp:positionV>
            <wp:extent cx="5593776" cy="1372238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77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代码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 world"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     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sb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 world"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 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false    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代码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sc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 world"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117" w:space="0"/>
          </w:cols>
          <w:docGrid w:linePitch="360"/>
        </w:sect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sd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 world"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sc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true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大家可以先思考下为什么，之后我们学到对象的时候，会给大家进行内存级别的分析，那时候你会恍然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大悟！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6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、布尔型拓展	</w:t>
      </w:r>
      <w:hyperlink r:id="rId29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boolean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类型（一位，不是一个字节），就是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0|1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4" w:after="0" w:line="465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boolean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类型有两个值，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true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false,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不可以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0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或非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0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的整数替代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 true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 false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，这点和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语言不同。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boolean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类型用来判断逻辑条件，一般用于程序流程控制。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7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-167716</wp:posOffset>
            </wp:positionV>
            <wp:extent cx="5641423" cy="1057766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388"/>
                            <a:pt x="15709" y="1405695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94"/>
                          </a:cubicBezTo>
                          <a:cubicBezTo>
                            <a:pt x="7502690" y="1405695"/>
                            <a:pt x="7506123" y="1403388"/>
                            <a:pt x="7509099" y="1400411"/>
                          </a:cubicBezTo>
                          <a:cubicBezTo>
                            <a:pt x="7512076" y="1397447"/>
                            <a:pt x="7514370" y="1394012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-167716</wp:posOffset>
            </wp:positionV>
            <wp:extent cx="5641423" cy="1057766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388"/>
                            <a:pt x="15709" y="1405695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94"/>
                          </a:cubicBezTo>
                          <a:cubicBezTo>
                            <a:pt x="7502690" y="1405695"/>
                            <a:pt x="7506123" y="1403388"/>
                            <a:pt x="7509099" y="1400411"/>
                          </a:cubicBezTo>
                          <a:cubicBezTo>
                            <a:pt x="7512076" y="1397447"/>
                            <a:pt x="7514370" y="1394012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-143892</wp:posOffset>
            </wp:positionV>
            <wp:extent cx="5593776" cy="1029178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-156592</wp:posOffset>
            </wp:positionV>
            <wp:extent cx="292223" cy="1054639"/>
            <wp:effectExtent l="0" t="0" r="0" b="0"/>
            <wp:wrapNone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>
                      <a:picLocks noChangeAspect="0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54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-143892</wp:posOffset>
            </wp:positionV>
            <wp:extent cx="5593776" cy="1029178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false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true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分支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else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false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分支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261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【编码规范：很多新手程序员喜欢这样写】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8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-46986</wp:posOffset>
            </wp:positionV>
            <wp:extent cx="5641423" cy="200118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80"/>
                            <a:pt x="805" y="243223"/>
                            <a:pt x="2416" y="247117"/>
                          </a:cubicBezTo>
                          <a:cubicBezTo>
                            <a:pt x="4028" y="250999"/>
                            <a:pt x="6322" y="254435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294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94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35"/>
                            <a:pt x="7514370" y="250999"/>
                            <a:pt x="7515981" y="247117"/>
                          </a:cubicBezTo>
                          <a:cubicBezTo>
                            <a:pt x="7517593" y="243223"/>
                            <a:pt x="7518400" y="239180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-46986</wp:posOffset>
            </wp:positionV>
            <wp:extent cx="5641423" cy="200118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80"/>
                            <a:pt x="805" y="243223"/>
                            <a:pt x="2416" y="247117"/>
                          </a:cubicBezTo>
                          <a:cubicBezTo>
                            <a:pt x="4028" y="250999"/>
                            <a:pt x="6322" y="254435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294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94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35"/>
                            <a:pt x="7514370" y="250999"/>
                            <a:pt x="7515981" y="247117"/>
                          </a:cubicBezTo>
                          <a:cubicBezTo>
                            <a:pt x="7517593" y="243223"/>
                            <a:pt x="7518400" y="239180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-35861</wp:posOffset>
            </wp:positionV>
            <wp:extent cx="292223" cy="209370"/>
            <wp:effectExtent l="0" t="0" r="0" b="0"/>
            <wp:wrapNone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0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3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-23162</wp:posOffset>
            </wp:positionV>
            <wp:extent cx="5593776" cy="171529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-23162</wp:posOffset>
            </wp:positionV>
            <wp:extent cx="5593776" cy="171529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true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&amp;&amp;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false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) {...}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只有新手才那么写。对于一个熟练的人来说，应该用如下方式来表示：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8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-46985</wp:posOffset>
            </wp:positionV>
            <wp:extent cx="5641423" cy="200118"/>
            <wp:effectExtent l="0" t="0" r="0" b="0"/>
            <wp:wrapNone/>
            <wp:docPr id="326" name="Freeform 3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80"/>
                            <a:pt x="805" y="243223"/>
                            <a:pt x="2416" y="247117"/>
                          </a:cubicBezTo>
                          <a:cubicBezTo>
                            <a:pt x="4028" y="250999"/>
                            <a:pt x="6322" y="254435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294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94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35"/>
                            <a:pt x="7514370" y="250999"/>
                            <a:pt x="7515981" y="247117"/>
                          </a:cubicBezTo>
                          <a:cubicBezTo>
                            <a:pt x="7517593" y="243223"/>
                            <a:pt x="7518400" y="239180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-46985</wp:posOffset>
            </wp:positionV>
            <wp:extent cx="5641423" cy="200118"/>
            <wp:effectExtent l="0" t="0" r="0" b="0"/>
            <wp:wrapNone/>
            <wp:docPr id="327" name="Freeform 3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80"/>
                            <a:pt x="805" y="243223"/>
                            <a:pt x="2416" y="247117"/>
                          </a:cubicBezTo>
                          <a:cubicBezTo>
                            <a:pt x="4028" y="250999"/>
                            <a:pt x="6322" y="254435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294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94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35"/>
                            <a:pt x="7514370" y="250999"/>
                            <a:pt x="7515981" y="247117"/>
                          </a:cubicBezTo>
                          <a:cubicBezTo>
                            <a:pt x="7517593" y="243223"/>
                            <a:pt x="7518400" y="239180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-23161</wp:posOffset>
            </wp:positionV>
            <wp:extent cx="5593776" cy="171529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-35862</wp:posOffset>
            </wp:positionV>
            <wp:extent cx="292223" cy="209053"/>
            <wp:effectExtent l="0" t="0" r="0" b="0"/>
            <wp:wrapNone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>
                      <a:picLocks noChangeAspect="0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9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8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-23161</wp:posOffset>
            </wp:positionV>
            <wp:extent cx="5593776" cy="171529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&amp;&amp;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!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) {....}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7" w:after="0" w:line="63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这点都不难理解吧。所以要习惯去掉所有的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==fasle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 ==true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Less is Mo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！！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代码要精简易读！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类型转换	</w:t>
      </w:r>
      <w:hyperlink r:id="rId298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43" w:after="0" w:line="455" w:lineRule="exact"/>
        <w:ind w:left="990" w:right="841" w:firstLine="0"/>
      </w:pPr>
      <w:r>
        <w:drawing>
          <wp:anchor simplePos="0" relativeHeight="251658297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115179</wp:posOffset>
            </wp:positionV>
            <wp:extent cx="5650953" cy="9529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由于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是强类型语言，所以要进行有些运算的时候的，需要用到类型转换。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整型、实型（常量）、字符型数据可以混合运算。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运算中，不同类型的数据先转化为同一类型，然后进行运算。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转换从低级到高级（根据容量来看）。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31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-46983</wp:posOffset>
            </wp:positionV>
            <wp:extent cx="5641423" cy="543177"/>
            <wp:effectExtent l="0" t="0" r="0" b="0"/>
            <wp:wrapNone/>
            <wp:docPr id="332" name="Freeform 3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7"/>
                            <a:pt x="805" y="700410"/>
                            <a:pt x="2416" y="704305"/>
                          </a:cubicBezTo>
                          <a:cubicBezTo>
                            <a:pt x="4028" y="708199"/>
                            <a:pt x="6322" y="711635"/>
                            <a:pt x="9298" y="714611"/>
                          </a:cubicBezTo>
                          <a:cubicBezTo>
                            <a:pt x="12275" y="717588"/>
                            <a:pt x="15709" y="719895"/>
                            <a:pt x="19599" y="721494"/>
                          </a:cubicBezTo>
                          <a:cubicBezTo>
                            <a:pt x="23489" y="723094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4"/>
                            <a:pt x="7498798" y="721494"/>
                          </a:cubicBezTo>
                          <a:cubicBezTo>
                            <a:pt x="7502690" y="719895"/>
                            <a:pt x="7506123" y="717588"/>
                            <a:pt x="7509099" y="714611"/>
                          </a:cubicBezTo>
                          <a:cubicBezTo>
                            <a:pt x="7512076" y="711635"/>
                            <a:pt x="7514370" y="708199"/>
                            <a:pt x="7515981" y="704305"/>
                          </a:cubicBezTo>
                          <a:cubicBezTo>
                            <a:pt x="7517593" y="700410"/>
                            <a:pt x="7518400" y="696367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14"/>
                            <a:pt x="7512076" y="12279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19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-46983</wp:posOffset>
            </wp:positionV>
            <wp:extent cx="5641423" cy="543177"/>
            <wp:effectExtent l="0" t="0" r="0" b="0"/>
            <wp:wrapNone/>
            <wp:docPr id="333" name="Freeform 3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7"/>
                            <a:pt x="805" y="700410"/>
                            <a:pt x="2416" y="704305"/>
                          </a:cubicBezTo>
                          <a:cubicBezTo>
                            <a:pt x="4028" y="708199"/>
                            <a:pt x="6322" y="711635"/>
                            <a:pt x="9298" y="714611"/>
                          </a:cubicBezTo>
                          <a:cubicBezTo>
                            <a:pt x="12275" y="717588"/>
                            <a:pt x="15709" y="719895"/>
                            <a:pt x="19599" y="721494"/>
                          </a:cubicBezTo>
                          <a:cubicBezTo>
                            <a:pt x="23489" y="723094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4"/>
                            <a:pt x="7498798" y="721494"/>
                          </a:cubicBezTo>
                          <a:cubicBezTo>
                            <a:pt x="7502690" y="719895"/>
                            <a:pt x="7506123" y="717588"/>
                            <a:pt x="7509099" y="714611"/>
                          </a:cubicBezTo>
                          <a:cubicBezTo>
                            <a:pt x="7512076" y="711635"/>
                            <a:pt x="7514370" y="708199"/>
                            <a:pt x="7515981" y="704305"/>
                          </a:cubicBezTo>
                          <a:cubicBezTo>
                            <a:pt x="7517593" y="700410"/>
                            <a:pt x="7518400" y="696367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14"/>
                            <a:pt x="7512076" y="12279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19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-35860</wp:posOffset>
            </wp:positionV>
            <wp:extent cx="292223" cy="544512"/>
            <wp:effectExtent l="0" t="0" r="0" b="0"/>
            <wp:wrapNone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>
                      <a:picLocks noChangeAspect="0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4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0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-23160</wp:posOffset>
            </wp:positionV>
            <wp:extent cx="5593776" cy="514589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-23160</wp:posOffset>
            </wp:positionV>
            <wp:extent cx="5593776" cy="514589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低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------------------------------------&gt;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新宋体" w:hAnsi="新宋体" w:cs="新宋体"/>
          <w:color w:val="000000"/>
          <w:spacing w:val="-16"/>
          <w:sz w:val="17"/>
          <w:szCs w:val="17"/>
        </w:rPr>
        <w:t>高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116" w:space="0"/>
          </w:cols>
          <w:docGrid w:linePitch="360"/>
        </w:sect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short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char—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—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long—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—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33" w:after="0" w:line="465" w:lineRule="exact"/>
        <w:ind w:left="1440" w:right="3711" w:hanging="45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数据类型转换必须满足如下规则：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240373</wp:posOffset>
            </wp:positionV>
            <wp:extent cx="47647" cy="47647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27"/>
                            <a:pt x="57177" y="12291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不能对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boolean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类型进行类型转换。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3711" w:firstLine="0"/>
      </w:pPr>
      <w:r>
        <w:drawing>
          <wp:anchor simplePos="0" relativeHeight="25165831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87278</wp:posOffset>
            </wp:positionV>
            <wp:extent cx="47647" cy="47647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不能把对象类型转换成不相关类的对象。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96167</wp:posOffset>
            </wp:positionV>
            <wp:extent cx="47647" cy="47647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09"/>
                          </a:cubicBezTo>
                          <a:cubicBezTo>
                            <a:pt x="59471" y="15714"/>
                            <a:pt x="57177" y="12279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794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794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799"/>
                            <a:pt x="6322" y="51235"/>
                            <a:pt x="9298" y="54199"/>
                          </a:cubicBezTo>
                          <a:cubicBezTo>
                            <a:pt x="12275" y="57175"/>
                            <a:pt x="15709" y="59482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82"/>
                            <a:pt x="51222" y="57175"/>
                            <a:pt x="54201" y="54199"/>
                          </a:cubicBezTo>
                          <a:cubicBezTo>
                            <a:pt x="57177" y="51235"/>
                            <a:pt x="59471" y="47799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在把容量大的类型转换为容量小的类型时必须使用强制类型转换。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2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87278</wp:posOffset>
            </wp:positionV>
            <wp:extent cx="47647" cy="47647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09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67"/>
                            <a:pt x="805" y="40010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10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转换过程中可能导致溢出或损失精度，例如：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43" name="Freeform 3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44" name="Freeform 3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45" name="Freeform 3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46" name="Freeform 3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50" name="Freeform 3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51" name="Freeform 3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52" name="Freeform 3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54" name="Freeform 35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73667</wp:posOffset>
            </wp:positionV>
            <wp:extent cx="5641423" cy="371647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80"/>
                            <a:pt x="805" y="471823"/>
                            <a:pt x="2416" y="475717"/>
                          </a:cubicBezTo>
                          <a:cubicBezTo>
                            <a:pt x="4028" y="479599"/>
                            <a:pt x="6322" y="483035"/>
                            <a:pt x="9298" y="486011"/>
                          </a:cubicBezTo>
                          <a:cubicBezTo>
                            <a:pt x="12275" y="488988"/>
                            <a:pt x="15709" y="491295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94"/>
                          </a:cubicBezTo>
                          <a:cubicBezTo>
                            <a:pt x="7502690" y="491295"/>
                            <a:pt x="7506123" y="488988"/>
                            <a:pt x="7509099" y="486011"/>
                          </a:cubicBezTo>
                          <a:cubicBezTo>
                            <a:pt x="7512076" y="483035"/>
                            <a:pt x="7514370" y="479599"/>
                            <a:pt x="7515981" y="475717"/>
                          </a:cubicBezTo>
                          <a:cubicBezTo>
                            <a:pt x="7517593" y="471823"/>
                            <a:pt x="7518400" y="467780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73667</wp:posOffset>
            </wp:positionV>
            <wp:extent cx="5641423" cy="371647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80"/>
                            <a:pt x="805" y="471823"/>
                            <a:pt x="2416" y="475717"/>
                          </a:cubicBezTo>
                          <a:cubicBezTo>
                            <a:pt x="4028" y="479599"/>
                            <a:pt x="6322" y="483035"/>
                            <a:pt x="9298" y="486011"/>
                          </a:cubicBezTo>
                          <a:cubicBezTo>
                            <a:pt x="12275" y="488988"/>
                            <a:pt x="15709" y="491295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94"/>
                          </a:cubicBezTo>
                          <a:cubicBezTo>
                            <a:pt x="7502690" y="491295"/>
                            <a:pt x="7506123" y="488988"/>
                            <a:pt x="7509099" y="486011"/>
                          </a:cubicBezTo>
                          <a:cubicBezTo>
                            <a:pt x="7512076" y="483035"/>
                            <a:pt x="7514370" y="479599"/>
                            <a:pt x="7515981" y="475717"/>
                          </a:cubicBezTo>
                          <a:cubicBezTo>
                            <a:pt x="7517593" y="471823"/>
                            <a:pt x="7518400" y="467780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84794</wp:posOffset>
            </wp:positionV>
            <wp:extent cx="292223" cy="376745"/>
            <wp:effectExtent l="0" t="0" r="0" b="0"/>
            <wp:wrapNone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>
                      <a:picLocks noChangeAspect="0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97491</wp:posOffset>
            </wp:positionV>
            <wp:extent cx="5593776" cy="343059"/>
            <wp:effectExtent l="0" t="0" r="0" b="0"/>
            <wp:wrapNone/>
            <wp:docPr id="358" name="Freeform 3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97491</wp:posOffset>
            </wp:positionV>
            <wp:extent cx="5593776" cy="343059"/>
            <wp:effectExtent l="0" t="0" r="0" b="0"/>
            <wp:wrapNone/>
            <wp:docPr id="359" name="Freeform 3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183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1266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因为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b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yte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类型是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8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位，最大值为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127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，所以当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 int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强制转换为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b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yte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类型时，值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 128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时候就会导致溢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1440" w:right="0" w:firstLine="0"/>
      </w:pPr>
      <w:r>
        <w:drawing>
          <wp:anchor simplePos="0" relativeHeight="25165826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178719</wp:posOffset>
            </wp:positionV>
            <wp:extent cx="47647" cy="47647"/>
            <wp:effectExtent l="0" t="0" r="0" b="0"/>
            <wp:wrapNone/>
            <wp:docPr id="360" name="Freeform 3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23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23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浮点数到整数的转换是通过舍弃小数得到，而不是四舍五入，例如：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-46982</wp:posOffset>
            </wp:positionV>
            <wp:extent cx="5641423" cy="371647"/>
            <wp:effectExtent l="0" t="0" r="0" b="0"/>
            <wp:wrapNone/>
            <wp:docPr id="361" name="Freeform 3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92"/>
                            <a:pt x="805" y="471835"/>
                            <a:pt x="2416" y="475717"/>
                          </a:cubicBezTo>
                          <a:cubicBezTo>
                            <a:pt x="4028" y="479612"/>
                            <a:pt x="6322" y="483047"/>
                            <a:pt x="9298" y="486011"/>
                          </a:cubicBezTo>
                          <a:cubicBezTo>
                            <a:pt x="12275" y="489000"/>
                            <a:pt x="15709" y="491307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94"/>
                          </a:cubicBezTo>
                          <a:cubicBezTo>
                            <a:pt x="7502690" y="491307"/>
                            <a:pt x="7506123" y="489000"/>
                            <a:pt x="7509099" y="486011"/>
                          </a:cubicBezTo>
                          <a:cubicBezTo>
                            <a:pt x="7512076" y="483047"/>
                            <a:pt x="7514370" y="479612"/>
                            <a:pt x="7515981" y="475717"/>
                          </a:cubicBezTo>
                          <a:cubicBezTo>
                            <a:pt x="7517593" y="471835"/>
                            <a:pt x="7518400" y="467792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56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-46982</wp:posOffset>
            </wp:positionV>
            <wp:extent cx="5641423" cy="371647"/>
            <wp:effectExtent l="0" t="0" r="0" b="0"/>
            <wp:wrapNone/>
            <wp:docPr id="362" name="Freeform 3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92"/>
                            <a:pt x="805" y="471835"/>
                            <a:pt x="2416" y="475717"/>
                          </a:cubicBezTo>
                          <a:cubicBezTo>
                            <a:pt x="4028" y="479612"/>
                            <a:pt x="6322" y="483047"/>
                            <a:pt x="9298" y="486011"/>
                          </a:cubicBezTo>
                          <a:cubicBezTo>
                            <a:pt x="12275" y="489000"/>
                            <a:pt x="15709" y="491307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94"/>
                          </a:cubicBezTo>
                          <a:cubicBezTo>
                            <a:pt x="7502690" y="491307"/>
                            <a:pt x="7506123" y="489000"/>
                            <a:pt x="7509099" y="486011"/>
                          </a:cubicBezTo>
                          <a:cubicBezTo>
                            <a:pt x="7512076" y="483047"/>
                            <a:pt x="7514370" y="479612"/>
                            <a:pt x="7515981" y="475717"/>
                          </a:cubicBezTo>
                          <a:cubicBezTo>
                            <a:pt x="7517593" y="471835"/>
                            <a:pt x="7518400" y="467792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56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-23159</wp:posOffset>
            </wp:positionV>
            <wp:extent cx="5593776" cy="343059"/>
            <wp:effectExtent l="0" t="0" r="0" b="0"/>
            <wp:wrapNone/>
            <wp:docPr id="363" name="Freeform 3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-35856</wp:posOffset>
            </wp:positionV>
            <wp:extent cx="292223" cy="376125"/>
            <wp:effectExtent l="0" t="0" r="0" b="0"/>
            <wp:wrapNone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>
                      <a:picLocks noChangeAspect="0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-23159</wp:posOffset>
            </wp:positionV>
            <wp:extent cx="5593776" cy="343059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578" w:space="0"/>
          </w:cols>
          <w:docGrid w:linePitch="360"/>
        </w:sectPr>
        <w:spacing w:before="25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23.7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  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45.89f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、自动类型转换	</w:t>
      </w:r>
      <w:hyperlink r:id="rId34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自动类型转换：容量小的数据类型可以自动转换为容量大的数据类型。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例如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: short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数据类型的位数为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位，就可以自动转换位数为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类型，同样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ﬂoat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数据类型的位数为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，可以自动转换为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64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double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9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-339241</wp:posOffset>
            </wp:positionV>
            <wp:extent cx="5641423" cy="1743886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80"/>
                            <a:pt x="805" y="2300623"/>
                            <a:pt x="2416" y="2304517"/>
                          </a:cubicBezTo>
                          <a:cubicBezTo>
                            <a:pt x="4028" y="2308399"/>
                            <a:pt x="6322" y="2311835"/>
                            <a:pt x="9298" y="2314799"/>
                          </a:cubicBezTo>
                          <a:cubicBezTo>
                            <a:pt x="12275" y="2317788"/>
                            <a:pt x="15709" y="2320095"/>
                            <a:pt x="19599" y="2321694"/>
                          </a:cubicBezTo>
                          <a:cubicBezTo>
                            <a:pt x="23489" y="2323294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294"/>
                            <a:pt x="7498798" y="2321694"/>
                          </a:cubicBezTo>
                          <a:cubicBezTo>
                            <a:pt x="7502690" y="2320095"/>
                            <a:pt x="7506123" y="2317788"/>
                            <a:pt x="7509099" y="2314799"/>
                          </a:cubicBezTo>
                          <a:cubicBezTo>
                            <a:pt x="7512076" y="2311835"/>
                            <a:pt x="7514370" y="2308399"/>
                            <a:pt x="7515981" y="2304517"/>
                          </a:cubicBezTo>
                          <a:cubicBezTo>
                            <a:pt x="7517593" y="2300623"/>
                            <a:pt x="7518400" y="2296580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-339241</wp:posOffset>
            </wp:positionV>
            <wp:extent cx="5641423" cy="1743886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80"/>
                            <a:pt x="805" y="2300623"/>
                            <a:pt x="2416" y="2304517"/>
                          </a:cubicBezTo>
                          <a:cubicBezTo>
                            <a:pt x="4028" y="2308399"/>
                            <a:pt x="6322" y="2311835"/>
                            <a:pt x="9298" y="2314799"/>
                          </a:cubicBezTo>
                          <a:cubicBezTo>
                            <a:pt x="12275" y="2317788"/>
                            <a:pt x="15709" y="2320095"/>
                            <a:pt x="19599" y="2321694"/>
                          </a:cubicBezTo>
                          <a:cubicBezTo>
                            <a:pt x="23489" y="2323294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294"/>
                            <a:pt x="7498798" y="2321694"/>
                          </a:cubicBezTo>
                          <a:cubicBezTo>
                            <a:pt x="7502690" y="2320095"/>
                            <a:pt x="7506123" y="2317788"/>
                            <a:pt x="7509099" y="2314799"/>
                          </a:cubicBezTo>
                          <a:cubicBezTo>
                            <a:pt x="7512076" y="2311835"/>
                            <a:pt x="7514370" y="2308399"/>
                            <a:pt x="7515981" y="2304517"/>
                          </a:cubicBezTo>
                          <a:cubicBezTo>
                            <a:pt x="7517593" y="2300623"/>
                            <a:pt x="7518400" y="2296580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-328117</wp:posOffset>
            </wp:positionV>
            <wp:extent cx="368459" cy="1749958"/>
            <wp:effectExtent l="0" t="0" r="0" b="0"/>
            <wp:wrapNone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>
                      <a:picLocks noChangeAspect="0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749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4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-315418</wp:posOffset>
            </wp:positionV>
            <wp:extent cx="5593776" cy="1715297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-315418</wp:posOffset>
            </wp:positionV>
            <wp:extent cx="5593776" cy="1715297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14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ZiDongLeiZhuan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'a'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定义一个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char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//char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自动类型转换为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int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"char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自动类型转换为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int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后的值等于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i1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'A'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定义一个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char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//char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类型和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int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类型计算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"char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类型和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int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计算后的值等于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648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解析：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c1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的值为字符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查</w:t>
      </w:r>
      <w:r>
        <w:rPr lang="zh-CN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 ASCII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码表可知对应的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 int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类型值为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 97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21"/>
          <w:sz w:val="19"/>
          <w:szCs w:val="19"/>
        </w:rPr>
        <w:t> 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对应值为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 65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，所以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i2=65+1=66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、强制类型转换	</w:t>
      </w:r>
      <w:hyperlink r:id="rId342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3496"/>
        </w:tabs>
        <w:spacing w:before="100" w:after="0" w:line="41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强制类型转换，又被称为造型，用于显式的转换一个数值的类型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在有可能丢失信息的情况下进行的转换是通过造型来完成的，但可能造成精度降低或溢出。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32" behindDoc="1" locked="0" layoutInCell="1" allowOverlap="1">
            <wp:simplePos x="0" y="0"/>
            <wp:positionH relativeFrom="page">
              <wp:posOffset>2450480</wp:posOffset>
            </wp:positionH>
            <wp:positionV relativeFrom="line">
              <wp:posOffset>162569</wp:posOffset>
            </wp:positionV>
            <wp:extent cx="800472" cy="152470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30"/>
                          </a:cubicBezTo>
                          <a:cubicBezTo>
                            <a:pt x="4027" y="187524"/>
                            <a:pt x="6322" y="190947"/>
                            <a:pt x="9298" y="193911"/>
                          </a:cubicBezTo>
                          <a:cubicBezTo>
                            <a:pt x="12275" y="196900"/>
                            <a:pt x="15708" y="199207"/>
                            <a:pt x="19598" y="200807"/>
                          </a:cubicBezTo>
                          <a:cubicBezTo>
                            <a:pt x="23488" y="202407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09" y="202407"/>
                            <a:pt x="1047200" y="200807"/>
                          </a:cubicBezTo>
                          <a:cubicBezTo>
                            <a:pt x="1051090" y="199207"/>
                            <a:pt x="1054522" y="196900"/>
                            <a:pt x="1057499" y="193911"/>
                          </a:cubicBezTo>
                          <a:cubicBezTo>
                            <a:pt x="1060476" y="190947"/>
                            <a:pt x="1062771" y="187524"/>
                            <a:pt x="1064383" y="183630"/>
                          </a:cubicBezTo>
                          <a:cubicBezTo>
                            <a:pt x="1065993" y="179735"/>
                            <a:pt x="1066798" y="175692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798" y="27546"/>
                            <a:pt x="1065993" y="23503"/>
                            <a:pt x="1064383" y="19609"/>
                          </a:cubicBezTo>
                          <a:cubicBezTo>
                            <a:pt x="1062771" y="15727"/>
                            <a:pt x="1060476" y="12304"/>
                            <a:pt x="1057499" y="9315"/>
                          </a:cubicBezTo>
                          <a:cubicBezTo>
                            <a:pt x="1054522" y="6350"/>
                            <a:pt x="1051090" y="4056"/>
                            <a:pt x="1047200" y="2444"/>
                          </a:cubicBezTo>
                          <a:cubicBezTo>
                            <a:pt x="1043309" y="807"/>
                            <a:pt x="1039260" y="13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07"/>
                            <a:pt x="19598" y="2444"/>
                          </a:cubicBezTo>
                          <a:cubicBezTo>
                            <a:pt x="15708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7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1" behindDoc="1" locked="0" layoutInCell="1" allowOverlap="1">
            <wp:simplePos x="0" y="0"/>
            <wp:positionH relativeFrom="page">
              <wp:posOffset>2445716</wp:posOffset>
            </wp:positionH>
            <wp:positionV relativeFrom="line">
              <wp:posOffset>157805</wp:posOffset>
            </wp:positionV>
            <wp:extent cx="810001" cy="162000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73"/>
                            <a:pt x="966" y="187735"/>
                            <a:pt x="2899" y="192386"/>
                          </a:cubicBezTo>
                          <a:cubicBezTo>
                            <a:pt x="4833" y="197061"/>
                            <a:pt x="7586" y="201191"/>
                            <a:pt x="11159" y="204738"/>
                          </a:cubicBezTo>
                          <a:cubicBezTo>
                            <a:pt x="14732" y="208323"/>
                            <a:pt x="18851" y="211076"/>
                            <a:pt x="23519" y="213023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46"/>
                            <a:pt x="1055979" y="213023"/>
                          </a:cubicBezTo>
                          <a:cubicBezTo>
                            <a:pt x="1060648" y="211076"/>
                            <a:pt x="1064767" y="208323"/>
                            <a:pt x="1068340" y="204738"/>
                          </a:cubicBezTo>
                          <a:cubicBezTo>
                            <a:pt x="1071912" y="201191"/>
                            <a:pt x="1074666" y="197061"/>
                            <a:pt x="1076599" y="192386"/>
                          </a:cubicBezTo>
                          <a:cubicBezTo>
                            <a:pt x="1078532" y="187735"/>
                            <a:pt x="1079498" y="182873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498" y="33053"/>
                            <a:pt x="1078532" y="28191"/>
                            <a:pt x="1076599" y="23540"/>
                          </a:cubicBezTo>
                          <a:cubicBezTo>
                            <a:pt x="1074666" y="18877"/>
                            <a:pt x="1071912" y="14759"/>
                            <a:pt x="1068340" y="11187"/>
                          </a:cubicBezTo>
                          <a:cubicBezTo>
                            <a:pt x="1064767" y="7616"/>
                            <a:pt x="1060648" y="4875"/>
                            <a:pt x="1055979" y="2927"/>
                          </a:cubicBezTo>
                          <a:cubicBezTo>
                            <a:pt x="1051312" y="993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93"/>
                            <a:pt x="23519" y="2927"/>
                          </a:cubicBezTo>
                          <a:cubicBezTo>
                            <a:pt x="18851" y="4875"/>
                            <a:pt x="14732" y="7616"/>
                            <a:pt x="11159" y="11187"/>
                          </a:cubicBezTo>
                          <a:cubicBezTo>
                            <a:pt x="7586" y="14759"/>
                            <a:pt x="4833" y="18877"/>
                            <a:pt x="2899" y="23540"/>
                          </a:cubicBezTo>
                          <a:cubicBezTo>
                            <a:pt x="966" y="28191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强制类型转换的语法格式：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(type)va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，运算符</w:t>
      </w:r>
      <w:r>
        <w:rPr lang="zh-CN" sz="19" baseline="0" dirty="0">
          <w:jc w:val="left"/>
          <w:rFonts w:ascii="宋体" w:hAnsi="宋体" w:cs="宋体"/>
          <w:color w:val="333333"/>
          <w:spacing w:val="-80"/>
          <w:sz w:val="19"/>
          <w:szCs w:val="19"/>
        </w:rPr>
        <w:t>“()”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type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表示将值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var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想要转换成的目标数据类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条件是转换的数据类型必须是兼容的。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5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-167709</wp:posOffset>
            </wp:positionV>
            <wp:extent cx="5641423" cy="1572356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80"/>
                            <a:pt x="805" y="2072023"/>
                            <a:pt x="2416" y="2075917"/>
                          </a:cubicBezTo>
                          <a:cubicBezTo>
                            <a:pt x="4028" y="2079812"/>
                            <a:pt x="6322" y="2083247"/>
                            <a:pt x="9298" y="2086211"/>
                          </a:cubicBezTo>
                          <a:cubicBezTo>
                            <a:pt x="12275" y="2089188"/>
                            <a:pt x="15709" y="2091495"/>
                            <a:pt x="19599" y="2093094"/>
                          </a:cubicBezTo>
                          <a:cubicBezTo>
                            <a:pt x="23489" y="2094694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4"/>
                            <a:pt x="7498798" y="2093094"/>
                          </a:cubicBezTo>
                          <a:cubicBezTo>
                            <a:pt x="7502690" y="2091495"/>
                            <a:pt x="7506123" y="2089188"/>
                            <a:pt x="7509099" y="2086211"/>
                          </a:cubicBezTo>
                          <a:cubicBezTo>
                            <a:pt x="7512076" y="2083247"/>
                            <a:pt x="7514370" y="2079812"/>
                            <a:pt x="7515981" y="2075917"/>
                          </a:cubicBezTo>
                          <a:cubicBezTo>
                            <a:pt x="7517593" y="2072023"/>
                            <a:pt x="7518400" y="2067980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-167709</wp:posOffset>
            </wp:positionV>
            <wp:extent cx="5641423" cy="1572356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80"/>
                            <a:pt x="805" y="2072023"/>
                            <a:pt x="2416" y="2075917"/>
                          </a:cubicBezTo>
                          <a:cubicBezTo>
                            <a:pt x="4028" y="2079812"/>
                            <a:pt x="6322" y="2083247"/>
                            <a:pt x="9298" y="2086211"/>
                          </a:cubicBezTo>
                          <a:cubicBezTo>
                            <a:pt x="12275" y="2089188"/>
                            <a:pt x="15709" y="2091495"/>
                            <a:pt x="19599" y="2093094"/>
                          </a:cubicBezTo>
                          <a:cubicBezTo>
                            <a:pt x="23489" y="2094694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4"/>
                            <a:pt x="7498798" y="2093094"/>
                          </a:cubicBezTo>
                          <a:cubicBezTo>
                            <a:pt x="7502690" y="2091495"/>
                            <a:pt x="7506123" y="2089188"/>
                            <a:pt x="7509099" y="2086211"/>
                          </a:cubicBezTo>
                          <a:cubicBezTo>
                            <a:pt x="7512076" y="2083247"/>
                            <a:pt x="7514370" y="2079812"/>
                            <a:pt x="7515981" y="2075917"/>
                          </a:cubicBezTo>
                          <a:cubicBezTo>
                            <a:pt x="7517593" y="2072023"/>
                            <a:pt x="7518400" y="2067980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-156585</wp:posOffset>
            </wp:positionV>
            <wp:extent cx="292223" cy="1573379"/>
            <wp:effectExtent l="0" t="0" r="0" b="0"/>
            <wp:wrapNone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>
                      <a:picLocks noChangeAspect="0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573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8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-143885</wp:posOffset>
            </wp:positionV>
            <wp:extent cx="5593776" cy="1543768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-143885</wp:posOffset>
            </wp:positionV>
            <wp:extent cx="5593776" cy="1543768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3.14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值为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'a'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277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//98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pacing w:val="-4"/>
          <w:sz w:val="17"/>
          <w:szCs w:val="17"/>
        </w:rPr>
        <w:t>//b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5" w:after="0" w:line="300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当将一种类型强制转换成另一种类型，而又超出了目标类型的表示范围，就会被截断成为一个完全不同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的值，溢出。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1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80" name="Freeform 3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81" name="Freeform 3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82" name="Freeform 3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83" name="Freeform 3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84" name="Freeform 3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85" name="Freeform 3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87" name="Freeform 3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88" name="Freeform 3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89" name="Freeform 3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0" name="Freeform 3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-167708</wp:posOffset>
            </wp:positionV>
            <wp:extent cx="5641423" cy="886237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80"/>
                            <a:pt x="805" y="1157623"/>
                            <a:pt x="2416" y="1161517"/>
                          </a:cubicBezTo>
                          <a:cubicBezTo>
                            <a:pt x="4028" y="1165399"/>
                            <a:pt x="6322" y="1168822"/>
                            <a:pt x="9298" y="1171799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799"/>
                          </a:cubicBezTo>
                          <a:cubicBezTo>
                            <a:pt x="7512076" y="1168822"/>
                            <a:pt x="7514370" y="1165399"/>
                            <a:pt x="7515981" y="1161517"/>
                          </a:cubicBezTo>
                          <a:cubicBezTo>
                            <a:pt x="7517593" y="1157623"/>
                            <a:pt x="7518400" y="1153580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-167708</wp:posOffset>
            </wp:positionV>
            <wp:extent cx="5641423" cy="886237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80"/>
                            <a:pt x="805" y="1157623"/>
                            <a:pt x="2416" y="1161517"/>
                          </a:cubicBezTo>
                          <a:cubicBezTo>
                            <a:pt x="4028" y="1165399"/>
                            <a:pt x="6322" y="1168822"/>
                            <a:pt x="9298" y="1171799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799"/>
                          </a:cubicBezTo>
                          <a:cubicBezTo>
                            <a:pt x="7512076" y="1168822"/>
                            <a:pt x="7514370" y="1165399"/>
                            <a:pt x="7515981" y="1161517"/>
                          </a:cubicBezTo>
                          <a:cubicBezTo>
                            <a:pt x="7517593" y="1157623"/>
                            <a:pt x="7518400" y="1153580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-156585</wp:posOffset>
            </wp:positionV>
            <wp:extent cx="292223" cy="884758"/>
            <wp:effectExtent l="0" t="0" r="0" b="0"/>
            <wp:wrapNone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>
                      <a:picLocks noChangeAspect="0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84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-143884</wp:posOffset>
            </wp:positionV>
            <wp:extent cx="5593776" cy="857648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-143884</wp:posOffset>
            </wp:positionV>
            <wp:extent cx="5593776" cy="857648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1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值为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44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、常见错误和问题	</w:t>
      </w:r>
      <w:hyperlink r:id="rId378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操作比较大的数时，要留意是否溢出，尤其是整数操作时；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77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77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770" w:right="0" w:firstLine="0"/>
      </w:pPr>
      <w:r>
        <w:drawing>
          <wp:anchor simplePos="0" relativeHeight="251658259" behindDoc="1" locked="0" layoutInCell="1" allowOverlap="1">
            <wp:simplePos x="0" y="0"/>
            <wp:positionH relativeFrom="page">
              <wp:posOffset>1249772</wp:posOffset>
            </wp:positionH>
            <wp:positionV relativeFrom="line">
              <wp:posOffset>-339236</wp:posOffset>
            </wp:positionV>
            <wp:extent cx="5355540" cy="2086945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55540" cy="2086945"/>
                    </a:xfrm>
                    <a:custGeom>
                      <a:rect l="l" t="t" r="r" b="b"/>
                      <a:pathLst>
                        <a:path w="7137400" h="2781300">
                          <a:moveTo>
                            <a:pt x="0" y="31750"/>
                          </a:moveTo>
                          <a:lnTo>
                            <a:pt x="0" y="2749550"/>
                          </a:lnTo>
                          <a:cubicBezTo>
                            <a:pt x="0" y="2753780"/>
                            <a:pt x="805" y="2757823"/>
                            <a:pt x="2416" y="2761717"/>
                          </a:cubicBezTo>
                          <a:cubicBezTo>
                            <a:pt x="4028" y="2765599"/>
                            <a:pt x="6322" y="2769035"/>
                            <a:pt x="9298" y="2772011"/>
                          </a:cubicBezTo>
                          <a:cubicBezTo>
                            <a:pt x="12275" y="2774988"/>
                            <a:pt x="15709" y="2777295"/>
                            <a:pt x="19599" y="2778894"/>
                          </a:cubicBezTo>
                          <a:cubicBezTo>
                            <a:pt x="23489" y="2780494"/>
                            <a:pt x="27539" y="2781300"/>
                            <a:pt x="31750" y="2781300"/>
                          </a:cubicBezTo>
                          <a:lnTo>
                            <a:pt x="7105650" y="2781300"/>
                          </a:lnTo>
                          <a:cubicBezTo>
                            <a:pt x="7109859" y="2781300"/>
                            <a:pt x="7113909" y="2780494"/>
                            <a:pt x="7117798" y="2778894"/>
                          </a:cubicBezTo>
                          <a:cubicBezTo>
                            <a:pt x="7121690" y="2777295"/>
                            <a:pt x="7125123" y="2774988"/>
                            <a:pt x="7128099" y="2772011"/>
                          </a:cubicBezTo>
                          <a:cubicBezTo>
                            <a:pt x="7131076" y="2769035"/>
                            <a:pt x="7133370" y="2765599"/>
                            <a:pt x="7134981" y="2761717"/>
                          </a:cubicBezTo>
                          <a:cubicBezTo>
                            <a:pt x="7136593" y="2757823"/>
                            <a:pt x="7137400" y="2753780"/>
                            <a:pt x="7137400" y="2749550"/>
                          </a:cubicBezTo>
                          <a:lnTo>
                            <a:pt x="7137400" y="31750"/>
                          </a:lnTo>
                          <a:cubicBezTo>
                            <a:pt x="7137400" y="27559"/>
                            <a:pt x="7136593" y="23528"/>
                            <a:pt x="7134981" y="19621"/>
                          </a:cubicBezTo>
                          <a:cubicBezTo>
                            <a:pt x="7133370" y="15739"/>
                            <a:pt x="7131076" y="12304"/>
                            <a:pt x="7128099" y="9315"/>
                          </a:cubicBezTo>
                          <a:cubicBezTo>
                            <a:pt x="7125123" y="6338"/>
                            <a:pt x="7121690" y="4044"/>
                            <a:pt x="7117798" y="2444"/>
                          </a:cubicBezTo>
                          <a:cubicBezTo>
                            <a:pt x="7113909" y="807"/>
                            <a:pt x="7109859" y="13"/>
                            <a:pt x="7105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1249772</wp:posOffset>
            </wp:positionH>
            <wp:positionV relativeFrom="line">
              <wp:posOffset>-339236</wp:posOffset>
            </wp:positionV>
            <wp:extent cx="5355540" cy="2086945"/>
            <wp:effectExtent l="0" t="0" r="0" b="0"/>
            <wp:wrapNone/>
            <wp:docPr id="398" name="Freeform 3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55540" cy="2086945"/>
                    </a:xfrm>
                    <a:custGeom>
                      <a:rect l="l" t="t" r="r" b="b"/>
                      <a:pathLst>
                        <a:path w="7137400" h="2781300">
                          <a:moveTo>
                            <a:pt x="0" y="31750"/>
                          </a:moveTo>
                          <a:lnTo>
                            <a:pt x="0" y="2749550"/>
                          </a:lnTo>
                          <a:cubicBezTo>
                            <a:pt x="0" y="2753780"/>
                            <a:pt x="805" y="2757823"/>
                            <a:pt x="2416" y="2761717"/>
                          </a:cubicBezTo>
                          <a:cubicBezTo>
                            <a:pt x="4028" y="2765599"/>
                            <a:pt x="6322" y="2769035"/>
                            <a:pt x="9298" y="2772011"/>
                          </a:cubicBezTo>
                          <a:cubicBezTo>
                            <a:pt x="12275" y="2774988"/>
                            <a:pt x="15709" y="2777295"/>
                            <a:pt x="19599" y="2778894"/>
                          </a:cubicBezTo>
                          <a:cubicBezTo>
                            <a:pt x="23489" y="2780494"/>
                            <a:pt x="27539" y="2781300"/>
                            <a:pt x="31750" y="2781300"/>
                          </a:cubicBezTo>
                          <a:lnTo>
                            <a:pt x="7105650" y="2781300"/>
                          </a:lnTo>
                          <a:cubicBezTo>
                            <a:pt x="7109859" y="2781300"/>
                            <a:pt x="7113909" y="2780494"/>
                            <a:pt x="7117798" y="2778894"/>
                          </a:cubicBezTo>
                          <a:cubicBezTo>
                            <a:pt x="7121690" y="2777295"/>
                            <a:pt x="7125123" y="2774988"/>
                            <a:pt x="7128099" y="2772011"/>
                          </a:cubicBezTo>
                          <a:cubicBezTo>
                            <a:pt x="7131076" y="2769035"/>
                            <a:pt x="7133370" y="2765599"/>
                            <a:pt x="7134981" y="2761717"/>
                          </a:cubicBezTo>
                          <a:cubicBezTo>
                            <a:pt x="7136593" y="2757823"/>
                            <a:pt x="7137400" y="2753780"/>
                            <a:pt x="7137400" y="2749550"/>
                          </a:cubicBezTo>
                          <a:lnTo>
                            <a:pt x="7137400" y="31750"/>
                          </a:lnTo>
                          <a:cubicBezTo>
                            <a:pt x="7137400" y="27559"/>
                            <a:pt x="7136593" y="23528"/>
                            <a:pt x="7134981" y="19621"/>
                          </a:cubicBezTo>
                          <a:cubicBezTo>
                            <a:pt x="7133370" y="15739"/>
                            <a:pt x="7131076" y="12304"/>
                            <a:pt x="7128099" y="9315"/>
                          </a:cubicBezTo>
                          <a:cubicBezTo>
                            <a:pt x="7125123" y="6338"/>
                            <a:pt x="7121690" y="4044"/>
                            <a:pt x="7117798" y="2444"/>
                          </a:cubicBezTo>
                          <a:cubicBezTo>
                            <a:pt x="7113909" y="807"/>
                            <a:pt x="7109859" y="13"/>
                            <a:pt x="7105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0" behindDoc="1" locked="0" layoutInCell="1" allowOverlap="1">
            <wp:simplePos x="0" y="0"/>
            <wp:positionH relativeFrom="page">
              <wp:posOffset>1241837</wp:posOffset>
            </wp:positionH>
            <wp:positionV relativeFrom="line">
              <wp:posOffset>-328113</wp:posOffset>
            </wp:positionV>
            <wp:extent cx="368459" cy="2084083"/>
            <wp:effectExtent l="0" t="0" r="0" b="0"/>
            <wp:wrapNone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>
                      <a:picLocks noChangeAspect="0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084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45" behindDoc="1" locked="0" layoutInCell="1" allowOverlap="1">
            <wp:simplePos x="0" y="0"/>
            <wp:positionH relativeFrom="page">
              <wp:posOffset>1254537</wp:posOffset>
            </wp:positionH>
            <wp:positionV relativeFrom="line">
              <wp:posOffset>-315413</wp:posOffset>
            </wp:positionV>
            <wp:extent cx="5307893" cy="2058357"/>
            <wp:effectExtent l="0" t="0" r="0" b="0"/>
            <wp:wrapNone/>
            <wp:docPr id="400" name="Freeform 4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07893" cy="2058357"/>
                    </a:xfrm>
                    <a:custGeom>
                      <a:rect l="l" t="t" r="r" b="b"/>
                      <a:pathLst>
                        <a:path w="7073900" h="2743200">
                          <a:moveTo>
                            <a:pt x="0" y="2743200"/>
                          </a:moveTo>
                          <a:lnTo>
                            <a:pt x="7073900" y="2743200"/>
                          </a:lnTo>
                          <a:lnTo>
                            <a:pt x="7073900" y="0"/>
                          </a:lnTo>
                          <a:lnTo>
                            <a:pt x="0" y="0"/>
                          </a:lnTo>
                          <a:lnTo>
                            <a:pt x="0" y="2743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1254537</wp:posOffset>
            </wp:positionH>
            <wp:positionV relativeFrom="line">
              <wp:posOffset>-315413</wp:posOffset>
            </wp:positionV>
            <wp:extent cx="5307893" cy="2058357"/>
            <wp:effectExtent l="0" t="0" r="0" b="0"/>
            <wp:wrapNone/>
            <wp:docPr id="401" name="Freeform 4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07893" cy="2058357"/>
                    </a:xfrm>
                    <a:custGeom>
                      <a:rect l="l" t="t" r="r" b="b"/>
                      <a:pathLst>
                        <a:path w="7073900" h="2743200">
                          <a:moveTo>
                            <a:pt x="0" y="2743200"/>
                          </a:moveTo>
                          <a:lnTo>
                            <a:pt x="7073900" y="2743200"/>
                          </a:lnTo>
                          <a:lnTo>
                            <a:pt x="7073900" y="0"/>
                          </a:lnTo>
                          <a:lnTo>
                            <a:pt x="0" y="0"/>
                          </a:lnTo>
                          <a:lnTo>
                            <a:pt x="0" y="2743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77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77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77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68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8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8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64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8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money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1000000000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//10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亿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years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money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years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返回的是负数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money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years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返回的仍然是负数。默认是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int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，因此结果会转成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int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值，再转成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long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。但是已经发生了数据丢失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money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years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先将一个因子变成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long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，整个表达式发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生提升。全部用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long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来计算。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935" w:space="200"/>
            <w:col w:w="7644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90" w:lineRule="exact"/>
        <w:ind w:left="1890" w:right="6082" w:hanging="66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27"/>
          <w:sz w:val="19"/>
          <w:szCs w:val="19"/>
        </w:rPr>
        <w:t>. 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l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的问题：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192756</wp:posOffset>
            </wp:positionV>
            <wp:extent cx="47647" cy="47647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38"/>
                            <a:pt x="47790" y="4044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17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107"/>
                          </a:cubicBezTo>
                          <a:cubicBezTo>
                            <a:pt x="23489" y="62707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不要命名名字为</w:t>
      </w:r>
      <w:r>
        <w:rPr lang="zh-CN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的变量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20" w:after="0" w:line="265" w:lineRule="exact"/>
        <w:ind w:left="1810" w:right="6162" w:firstLine="0"/>
        <w:jc w:val="right"/>
      </w:pPr>
      <w:r>
        <w:drawing>
          <wp:anchor simplePos="0" relativeHeight="25165827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151481</wp:posOffset>
            </wp:positionV>
            <wp:extent cx="47647" cy="47647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17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long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类型使用大写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不要用小写。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210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>
        <w:drawing>
          <wp:anchor simplePos="0" relativeHeight="251658278" behindDoc="1" locked="0" layoutInCell="1" allowOverlap="1">
            <wp:simplePos x="0" y="0"/>
            <wp:positionH relativeFrom="page">
              <wp:posOffset>1535655</wp:posOffset>
            </wp:positionH>
            <wp:positionV relativeFrom="line">
              <wp:posOffset>-167705</wp:posOffset>
            </wp:positionV>
            <wp:extent cx="5069657" cy="1057766"/>
            <wp:effectExtent l="0" t="0" r="0" b="0"/>
            <wp:wrapNone/>
            <wp:docPr id="404" name="Freeform 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69657" cy="1057766"/>
                    </a:xfrm>
                    <a:custGeom>
                      <a:rect l="l" t="t" r="r" b="b"/>
                      <a:pathLst>
                        <a:path w="6756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92"/>
                            <a:pt x="805" y="1386235"/>
                            <a:pt x="2416" y="1390117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400"/>
                            <a:pt x="15709" y="1405707"/>
                            <a:pt x="19599" y="1407307"/>
                          </a:cubicBezTo>
                          <a:cubicBezTo>
                            <a:pt x="23489" y="1408907"/>
                            <a:pt x="27539" y="1409700"/>
                            <a:pt x="31750" y="1409700"/>
                          </a:cubicBezTo>
                          <a:lnTo>
                            <a:pt x="6724650" y="1409700"/>
                          </a:lnTo>
                          <a:cubicBezTo>
                            <a:pt x="6728859" y="1409700"/>
                            <a:pt x="6732909" y="1408907"/>
                            <a:pt x="6736798" y="1407307"/>
                          </a:cubicBezTo>
                          <a:cubicBezTo>
                            <a:pt x="6740690" y="1405707"/>
                            <a:pt x="6744123" y="1403400"/>
                            <a:pt x="6747099" y="1400411"/>
                          </a:cubicBezTo>
                          <a:cubicBezTo>
                            <a:pt x="6750076" y="1397447"/>
                            <a:pt x="6752370" y="1394012"/>
                            <a:pt x="6753981" y="1390117"/>
                          </a:cubicBezTo>
                          <a:cubicBezTo>
                            <a:pt x="6755593" y="1386235"/>
                            <a:pt x="6756400" y="1382192"/>
                            <a:pt x="6756400" y="1377950"/>
                          </a:cubicBezTo>
                          <a:lnTo>
                            <a:pt x="6756400" y="31750"/>
                          </a:lnTo>
                          <a:cubicBezTo>
                            <a:pt x="6756400" y="27559"/>
                            <a:pt x="6755593" y="23528"/>
                            <a:pt x="6753981" y="19621"/>
                          </a:cubicBezTo>
                          <a:cubicBezTo>
                            <a:pt x="6752370" y="15739"/>
                            <a:pt x="6750076" y="12304"/>
                            <a:pt x="6747099" y="9315"/>
                          </a:cubicBezTo>
                          <a:cubicBezTo>
                            <a:pt x="6744123" y="6350"/>
                            <a:pt x="6740690" y="4056"/>
                            <a:pt x="6736798" y="2431"/>
                          </a:cubicBezTo>
                          <a:cubicBezTo>
                            <a:pt x="6732909" y="807"/>
                            <a:pt x="6728859" y="13"/>
                            <a:pt x="6724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1535655</wp:posOffset>
            </wp:positionH>
            <wp:positionV relativeFrom="line">
              <wp:posOffset>-167705</wp:posOffset>
            </wp:positionV>
            <wp:extent cx="5069657" cy="1057766"/>
            <wp:effectExtent l="0" t="0" r="0" b="0"/>
            <wp:wrapNone/>
            <wp:docPr id="405" name="Freeform 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69657" cy="1057766"/>
                    </a:xfrm>
                    <a:custGeom>
                      <a:rect l="l" t="t" r="r" b="b"/>
                      <a:pathLst>
                        <a:path w="6756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92"/>
                            <a:pt x="805" y="1386235"/>
                            <a:pt x="2416" y="1390117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400"/>
                            <a:pt x="15709" y="1405707"/>
                            <a:pt x="19599" y="1407307"/>
                          </a:cubicBezTo>
                          <a:cubicBezTo>
                            <a:pt x="23489" y="1408907"/>
                            <a:pt x="27539" y="1409700"/>
                            <a:pt x="31750" y="1409700"/>
                          </a:cubicBezTo>
                          <a:lnTo>
                            <a:pt x="6724650" y="1409700"/>
                          </a:lnTo>
                          <a:cubicBezTo>
                            <a:pt x="6728859" y="1409700"/>
                            <a:pt x="6732909" y="1408907"/>
                            <a:pt x="6736798" y="1407307"/>
                          </a:cubicBezTo>
                          <a:cubicBezTo>
                            <a:pt x="6740690" y="1405707"/>
                            <a:pt x="6744123" y="1403400"/>
                            <a:pt x="6747099" y="1400411"/>
                          </a:cubicBezTo>
                          <a:cubicBezTo>
                            <a:pt x="6750076" y="1397447"/>
                            <a:pt x="6752370" y="1394012"/>
                            <a:pt x="6753981" y="1390117"/>
                          </a:cubicBezTo>
                          <a:cubicBezTo>
                            <a:pt x="6755593" y="1386235"/>
                            <a:pt x="6756400" y="1382192"/>
                            <a:pt x="6756400" y="1377950"/>
                          </a:cubicBezTo>
                          <a:lnTo>
                            <a:pt x="6756400" y="31750"/>
                          </a:lnTo>
                          <a:cubicBezTo>
                            <a:pt x="6756400" y="27559"/>
                            <a:pt x="6755593" y="23528"/>
                            <a:pt x="6753981" y="19621"/>
                          </a:cubicBezTo>
                          <a:cubicBezTo>
                            <a:pt x="6752370" y="15739"/>
                            <a:pt x="6750076" y="12304"/>
                            <a:pt x="6747099" y="9315"/>
                          </a:cubicBezTo>
                          <a:cubicBezTo>
                            <a:pt x="6744123" y="6350"/>
                            <a:pt x="6740690" y="4056"/>
                            <a:pt x="6736798" y="2431"/>
                          </a:cubicBezTo>
                          <a:cubicBezTo>
                            <a:pt x="6732909" y="807"/>
                            <a:pt x="6728859" y="13"/>
                            <a:pt x="6724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7" behindDoc="1" locked="0" layoutInCell="1" allowOverlap="1">
            <wp:simplePos x="0" y="0"/>
            <wp:positionH relativeFrom="page">
              <wp:posOffset>1527720</wp:posOffset>
            </wp:positionH>
            <wp:positionV relativeFrom="line">
              <wp:posOffset>-156577</wp:posOffset>
            </wp:positionV>
            <wp:extent cx="292224" cy="1060177"/>
            <wp:effectExtent l="0" t="0" r="0" b="0"/>
            <wp:wrapNone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>
                      <a:picLocks noChangeAspect="0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4" cy="1060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842" behindDoc="1" locked="0" layoutInCell="1" allowOverlap="1">
            <wp:simplePos x="0" y="0"/>
            <wp:positionH relativeFrom="page">
              <wp:posOffset>1540420</wp:posOffset>
            </wp:positionH>
            <wp:positionV relativeFrom="line">
              <wp:posOffset>-143881</wp:posOffset>
            </wp:positionV>
            <wp:extent cx="5022010" cy="1029178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22010" cy="1029178"/>
                    </a:xfrm>
                    <a:custGeom>
                      <a:rect l="l" t="t" r="r" b="b"/>
                      <a:pathLst>
                        <a:path w="6692900" h="1371600">
                          <a:moveTo>
                            <a:pt x="0" y="1371600"/>
                          </a:moveTo>
                          <a:lnTo>
                            <a:pt x="6692900" y="1371600"/>
                          </a:lnTo>
                          <a:lnTo>
                            <a:pt x="6692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1" locked="0" layoutInCell="1" allowOverlap="1">
            <wp:simplePos x="0" y="0"/>
            <wp:positionH relativeFrom="page">
              <wp:posOffset>1540420</wp:posOffset>
            </wp:positionH>
            <wp:positionV relativeFrom="line">
              <wp:posOffset>-143881</wp:posOffset>
            </wp:positionV>
            <wp:extent cx="5022010" cy="1029178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22010" cy="1029178"/>
                    </a:xfrm>
                    <a:custGeom>
                      <a:rect l="l" t="t" r="r" b="b"/>
                      <a:pathLst>
                        <a:path w="6692900" h="1371600">
                          <a:moveTo>
                            <a:pt x="0" y="1371600"/>
                          </a:moveTo>
                          <a:lnTo>
                            <a:pt x="6692900" y="1371600"/>
                          </a:lnTo>
                          <a:lnTo>
                            <a:pt x="6692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23451l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//3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//23451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2266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JDK7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扩展	</w:t>
      </w:r>
      <w:hyperlink r:id="rId379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66" w:after="0" w:line="45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JDK7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新特性</w:t>
      </w:r>
      <w:r>
        <w:rPr lang="zh-CN" sz="19" baseline="0" dirty="0">
          <w:jc w:val="left"/>
          <w:rFonts w:ascii="宋体" w:hAnsi="宋体" w:cs="宋体"/>
          <w:color w:val="333333"/>
          <w:spacing w:val="-42"/>
          <w:sz w:val="19"/>
          <w:szCs w:val="19"/>
        </w:rPr>
        <w:t>: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二进制整数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由于我们在开发中也经常使用二进制整数，因此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JDK7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为我们直接提供了二进制整数的类型。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我们只要以：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开头即可。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87" w:lineRule="exact"/>
        <w:ind w:left="1199" w:right="0" w:firstLine="0"/>
      </w:pPr>
      <w:r>
        <w:drawing>
          <wp:anchor simplePos="0" relativeHeight="25165830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-31515</wp:posOffset>
            </wp:positionV>
            <wp:extent cx="5641423" cy="200118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80"/>
                            <a:pt x="805" y="243223"/>
                            <a:pt x="2416" y="247117"/>
                          </a:cubicBezTo>
                          <a:cubicBezTo>
                            <a:pt x="4028" y="251012"/>
                            <a:pt x="6322" y="254447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294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94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47"/>
                            <a:pt x="7514370" y="251012"/>
                            <a:pt x="7515981" y="247117"/>
                          </a:cubicBezTo>
                          <a:cubicBezTo>
                            <a:pt x="7517593" y="243223"/>
                            <a:pt x="7518400" y="239180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-31515</wp:posOffset>
            </wp:positionV>
            <wp:extent cx="5641423" cy="200118"/>
            <wp:effectExtent l="0" t="0" r="0" b="0"/>
            <wp:wrapNone/>
            <wp:docPr id="410" name="Freeform 4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80"/>
                            <a:pt x="805" y="243223"/>
                            <a:pt x="2416" y="247117"/>
                          </a:cubicBezTo>
                          <a:cubicBezTo>
                            <a:pt x="4028" y="251012"/>
                            <a:pt x="6322" y="254447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294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94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47"/>
                            <a:pt x="7514370" y="251012"/>
                            <a:pt x="7515981" y="247117"/>
                          </a:cubicBezTo>
                          <a:cubicBezTo>
                            <a:pt x="7517593" y="243223"/>
                            <a:pt x="7518400" y="239180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1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-20388</wp:posOffset>
            </wp:positionV>
            <wp:extent cx="292223" cy="198437"/>
            <wp:effectExtent l="0" t="0" r="0" b="0"/>
            <wp:wrapNone/>
            <wp:docPr id="411" name="Picture 41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0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8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99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-7691</wp:posOffset>
            </wp:positionV>
            <wp:extent cx="5593776" cy="171529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-7691</wp:posOffset>
            </wp:positionV>
            <wp:extent cx="5593776" cy="171529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0b0101</w:t>
      </w:r>
      <w:r>
        <w:rPr lang="zh-CN" sz="17" baseline="0" dirty="0">
          <w:jc w:val="left"/>
          <w:rFonts w:ascii="新宋体" w:hAnsi="新宋体" w:cs="新宋体"/>
          <w:color w:val="000000"/>
          <w:spacing w:val="-15"/>
          <w:sz w:val="17"/>
          <w:szCs w:val="17"/>
        </w:rPr>
        <w:t>：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4" w:after="0" w:line="382" w:lineRule="exact"/>
        <w:ind w:left="990" w:right="1005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JDK7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新特性：下划线分隔符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在实际开发和学习中，如果遇到特别长的数字，读懂它令人头疼！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JDK7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为我们提供了下划线分隔符，可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以按照自己的习惯进行分割。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1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-46974</wp:posOffset>
            </wp:positionV>
            <wp:extent cx="5641423" cy="200118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12"/>
                            <a:pt x="6322" y="254447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307"/>
                          </a:cubicBezTo>
                          <a:cubicBezTo>
                            <a:pt x="23489" y="265907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907"/>
                            <a:pt x="7498798" y="264307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47"/>
                            <a:pt x="7514370" y="251012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-46974</wp:posOffset>
            </wp:positionV>
            <wp:extent cx="5641423" cy="200118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12"/>
                            <a:pt x="6322" y="254447"/>
                            <a:pt x="9298" y="257411"/>
                          </a:cubicBezTo>
                          <a:cubicBezTo>
                            <a:pt x="12275" y="260388"/>
                            <a:pt x="15709" y="262695"/>
                            <a:pt x="19599" y="264307"/>
                          </a:cubicBezTo>
                          <a:cubicBezTo>
                            <a:pt x="23489" y="265907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907"/>
                            <a:pt x="7498798" y="264307"/>
                          </a:cubicBezTo>
                          <a:cubicBezTo>
                            <a:pt x="7502690" y="262695"/>
                            <a:pt x="7506123" y="260388"/>
                            <a:pt x="7509099" y="257411"/>
                          </a:cubicBezTo>
                          <a:cubicBezTo>
                            <a:pt x="7512076" y="254447"/>
                            <a:pt x="7514370" y="251012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-35846</wp:posOffset>
            </wp:positionV>
            <wp:extent cx="292223" cy="207416"/>
            <wp:effectExtent l="0" t="0" r="0" b="0"/>
            <wp:wrapNone/>
            <wp:docPr id="416" name="Picture 41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>
                      <a:picLocks noChangeAspect="0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7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01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-23150</wp:posOffset>
            </wp:positionV>
            <wp:extent cx="5593776" cy="171529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-23150</wp:posOffset>
            </wp:positionV>
            <wp:extent cx="5593776" cy="171529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1_2234_5678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我们很容易就知道这是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亿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2234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万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5678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啦！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非常符合国人的习惯！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1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22" name="Freeform 4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23" name="Freeform 4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24" name="Freeform 4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25" name="Freeform 4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27" name="Freeform 4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30" name="Freeform 4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32" name="Freeform 4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33" name="Freeform 4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-167703</wp:posOffset>
            </wp:positionV>
            <wp:extent cx="5641423" cy="1057766"/>
            <wp:effectExtent l="0" t="0" r="0" b="0"/>
            <wp:wrapNone/>
            <wp:docPr id="434" name="Freeform 4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400"/>
                            <a:pt x="15709" y="1405707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94"/>
                          </a:cubicBezTo>
                          <a:cubicBezTo>
                            <a:pt x="7502690" y="1405707"/>
                            <a:pt x="7506123" y="1403400"/>
                            <a:pt x="7509099" y="1400411"/>
                          </a:cubicBezTo>
                          <a:cubicBezTo>
                            <a:pt x="7512076" y="1397447"/>
                            <a:pt x="7514370" y="1394012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-167703</wp:posOffset>
            </wp:positionV>
            <wp:extent cx="5641423" cy="1057766"/>
            <wp:effectExtent l="0" t="0" r="0" b="0"/>
            <wp:wrapNone/>
            <wp:docPr id="435" name="Freeform 4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400"/>
                            <a:pt x="15709" y="1405707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94"/>
                          </a:cubicBezTo>
                          <a:cubicBezTo>
                            <a:pt x="7502690" y="1405707"/>
                            <a:pt x="7506123" y="1403400"/>
                            <a:pt x="7509099" y="1400411"/>
                          </a:cubicBezTo>
                          <a:cubicBezTo>
                            <a:pt x="7512076" y="1397447"/>
                            <a:pt x="7514370" y="1394012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-156578</wp:posOffset>
            </wp:positionV>
            <wp:extent cx="292223" cy="1062558"/>
            <wp:effectExtent l="0" t="0" r="0" b="0"/>
            <wp:wrapNone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>
                      <a:picLocks noChangeAspect="0" noChangeArrowheads="1"/>
                    </pic:cNvPicPr>
                  </pic:nvPicPr>
                  <pic:blipFill>
                    <a:blip r:embed="rId4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2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-143880</wp:posOffset>
            </wp:positionV>
            <wp:extent cx="5593776" cy="1029178"/>
            <wp:effectExtent l="0" t="0" r="0" b="0"/>
            <wp:wrapNone/>
            <wp:docPr id="437" name="Freeform 4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-143880</wp:posOffset>
            </wp:positionV>
            <wp:extent cx="5593776" cy="1029178"/>
            <wp:effectExtent l="0" t="0" r="0" b="0"/>
            <wp:wrapNone/>
            <wp:docPr id="438" name="Freeform 4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1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0b0101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1_2345_7893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//5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//123457893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67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变量，常量	</w:t>
      </w:r>
      <w:hyperlink r:id="rId419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119677</wp:posOffset>
            </wp:positionV>
            <wp:extent cx="5650953" cy="9529"/>
            <wp:effectExtent l="0" t="0" r="0" b="0"/>
            <wp:wrapNone/>
            <wp:docPr id="439" name="Freeform 4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、变量（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variable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）	</w:t>
      </w:r>
      <w:hyperlink r:id="rId420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12" w:after="0" w:line="382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变量是什么：就是可以变化的量！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我们通过变量来操纵存储空间中的数据，变量就是指代这个存储空间！空间位置是确定的，但是里面放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置什么值不确定！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打个比方：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4" w:after="0" w:line="300" w:lineRule="exact"/>
        <w:ind w:left="990" w:right="1039" w:firstLine="0"/>
        <w:jc w:val="both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这就好像我们家里有一个大衣柜，里面有十分多的小格子，我们给格子上贴上标签，放衣服，放鞋子，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放手表等等，此时我们知道了哪里该放什么，但是，我们并不知道里面到底放的是什么牌子的鞋子，是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衣服还是裤子。那个标签就相当于我们的变量，我们给他起了个名字，但是里面要放什么需要我们自己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去放。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1" w:after="0" w:line="457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是一种强类型语言，每个变量都必须声明其类型。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变量是程序中最基本的存储单元，其要素包括变量名，变量类型和作用域。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变量在使用前必须对其声明</w:t>
      </w:r>
      <w:r>
        <w:rPr lang="zh-CN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只有在变量声明以后，才能为其分配相应长度的存储单元，声明格式为：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8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-46971</wp:posOffset>
            </wp:positionV>
            <wp:extent cx="5641423" cy="371647"/>
            <wp:effectExtent l="0" t="0" r="0" b="0"/>
            <wp:wrapNone/>
            <wp:docPr id="440" name="Freeform 4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92"/>
                            <a:pt x="805" y="471835"/>
                            <a:pt x="2416" y="475730"/>
                          </a:cubicBezTo>
                          <a:cubicBezTo>
                            <a:pt x="4028" y="479624"/>
                            <a:pt x="6322" y="483059"/>
                            <a:pt x="9298" y="486011"/>
                          </a:cubicBezTo>
                          <a:cubicBezTo>
                            <a:pt x="12275" y="489000"/>
                            <a:pt x="15709" y="491307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507"/>
                            <a:pt x="7498798" y="492907"/>
                          </a:cubicBezTo>
                          <a:cubicBezTo>
                            <a:pt x="7502690" y="491307"/>
                            <a:pt x="7506123" y="489000"/>
                            <a:pt x="7509099" y="486011"/>
                          </a:cubicBezTo>
                          <a:cubicBezTo>
                            <a:pt x="7512076" y="483059"/>
                            <a:pt x="7514370" y="479624"/>
                            <a:pt x="7515981" y="475717"/>
                          </a:cubicBezTo>
                          <a:cubicBezTo>
                            <a:pt x="7517593" y="471835"/>
                            <a:pt x="7518400" y="467792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-46971</wp:posOffset>
            </wp:positionV>
            <wp:extent cx="5641423" cy="371647"/>
            <wp:effectExtent l="0" t="0" r="0" b="0"/>
            <wp:wrapNone/>
            <wp:docPr id="441" name="Freeform 4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92"/>
                            <a:pt x="805" y="471835"/>
                            <a:pt x="2416" y="475730"/>
                          </a:cubicBezTo>
                          <a:cubicBezTo>
                            <a:pt x="4028" y="479624"/>
                            <a:pt x="6322" y="483059"/>
                            <a:pt x="9298" y="486011"/>
                          </a:cubicBezTo>
                          <a:cubicBezTo>
                            <a:pt x="12275" y="489000"/>
                            <a:pt x="15709" y="491307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507"/>
                            <a:pt x="7498798" y="492907"/>
                          </a:cubicBezTo>
                          <a:cubicBezTo>
                            <a:pt x="7502690" y="491307"/>
                            <a:pt x="7506123" y="489000"/>
                            <a:pt x="7509099" y="486011"/>
                          </a:cubicBezTo>
                          <a:cubicBezTo>
                            <a:pt x="7512076" y="483059"/>
                            <a:pt x="7514370" y="479624"/>
                            <a:pt x="7515981" y="475717"/>
                          </a:cubicBezTo>
                          <a:cubicBezTo>
                            <a:pt x="7517593" y="471835"/>
                            <a:pt x="7518400" y="467792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-23148</wp:posOffset>
            </wp:positionV>
            <wp:extent cx="5593776" cy="343059"/>
            <wp:effectExtent l="0" t="0" r="0" b="0"/>
            <wp:wrapNone/>
            <wp:docPr id="442" name="Freeform 4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-35842</wp:posOffset>
            </wp:positionV>
            <wp:extent cx="292223" cy="380950"/>
            <wp:effectExtent l="0" t="0" r="0" b="0"/>
            <wp:wrapNone/>
            <wp:docPr id="443" name="Picture 44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>
                      <a:picLocks noChangeAspect="0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8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8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-23148</wp:posOffset>
            </wp:positionV>
            <wp:extent cx="5593776" cy="343059"/>
            <wp:effectExtent l="0" t="0" r="0" b="0"/>
            <wp:wrapNone/>
            <wp:docPr id="444" name="Freeform 4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696" w:space="0"/>
          </w:cols>
          <w:docGrid w:linePitch="360"/>
        </w:sectPr>
        <w:spacing w:before="24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varName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[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[{,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varName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]}]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；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数据类型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变量名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=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值；可以使用逗号隔开来声明多个同类型变量。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33" w:after="0" w:line="465" w:lineRule="exact"/>
        <w:ind w:left="1440" w:right="3906" w:hanging="45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注意事项：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8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200956</wp:posOffset>
            </wp:positionV>
            <wp:extent cx="47647" cy="47647"/>
            <wp:effectExtent l="0" t="0" r="0" b="0"/>
            <wp:wrapNone/>
            <wp:docPr id="445" name="Freeform 4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28"/>
                            <a:pt x="61083" y="19633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794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794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799"/>
                            <a:pt x="6322" y="51235"/>
                            <a:pt x="9298" y="54199"/>
                          </a:cubicBezTo>
                          <a:cubicBezTo>
                            <a:pt x="12275" y="57175"/>
                            <a:pt x="15709" y="59482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82"/>
                            <a:pt x="51222" y="57175"/>
                            <a:pt x="54201" y="54199"/>
                          </a:cubicBezTo>
                          <a:cubicBezTo>
                            <a:pt x="57177" y="51235"/>
                            <a:pt x="59471" y="47799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每个变量都有类型，类型可以是基本类型，也可以是引用类型。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440" w:right="3906" w:firstLine="0"/>
      </w:pPr>
      <w:r>
        <w:drawing>
          <wp:anchor simplePos="0" relativeHeight="25165828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89830</wp:posOffset>
            </wp:positionV>
            <wp:extent cx="47647" cy="47647"/>
            <wp:effectExtent l="0" t="0" r="0" b="0"/>
            <wp:wrapNone/>
            <wp:docPr id="446" name="Freeform 4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28"/>
                            <a:pt x="61083" y="19633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变量名必须是合法的标识符。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8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96181</wp:posOffset>
            </wp:positionV>
            <wp:extent cx="47647" cy="47647"/>
            <wp:effectExtent l="0" t="0" r="0" b="0"/>
            <wp:wrapNone/>
            <wp:docPr id="447" name="Freeform 4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28"/>
                            <a:pt x="61083" y="19633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变量声明是一条完整的语句，因此每一个声明都必须以分号结束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-167700</wp:posOffset>
            </wp:positionV>
            <wp:extent cx="5641423" cy="1057766"/>
            <wp:effectExtent l="0" t="0" r="0" b="0"/>
            <wp:wrapNone/>
            <wp:docPr id="448" name="Freeform 4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3999"/>
                            <a:pt x="6322" y="1397435"/>
                            <a:pt x="9298" y="1400411"/>
                          </a:cubicBezTo>
                          <a:cubicBezTo>
                            <a:pt x="12275" y="1403388"/>
                            <a:pt x="15709" y="1405695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907"/>
                            <a:pt x="7498798" y="1407307"/>
                          </a:cubicBezTo>
                          <a:cubicBezTo>
                            <a:pt x="7502690" y="1405695"/>
                            <a:pt x="7506123" y="1403388"/>
                            <a:pt x="7509099" y="1400411"/>
                          </a:cubicBezTo>
                          <a:cubicBezTo>
                            <a:pt x="7512076" y="1397435"/>
                            <a:pt x="7514370" y="1393999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-167700</wp:posOffset>
            </wp:positionV>
            <wp:extent cx="5641423" cy="1057766"/>
            <wp:effectExtent l="0" t="0" r="0" b="0"/>
            <wp:wrapNone/>
            <wp:docPr id="449" name="Freeform 4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3999"/>
                            <a:pt x="6322" y="1397435"/>
                            <a:pt x="9298" y="1400411"/>
                          </a:cubicBezTo>
                          <a:cubicBezTo>
                            <a:pt x="12275" y="1403388"/>
                            <a:pt x="15709" y="1405695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907"/>
                            <a:pt x="7498798" y="1407307"/>
                          </a:cubicBezTo>
                          <a:cubicBezTo>
                            <a:pt x="7502690" y="1405695"/>
                            <a:pt x="7506123" y="1403388"/>
                            <a:pt x="7509099" y="1400411"/>
                          </a:cubicBezTo>
                          <a:cubicBezTo>
                            <a:pt x="7512076" y="1397435"/>
                            <a:pt x="7514370" y="1393999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-156574</wp:posOffset>
            </wp:positionV>
            <wp:extent cx="292223" cy="1062732"/>
            <wp:effectExtent l="0" t="0" r="0" b="0"/>
            <wp:wrapNone/>
            <wp:docPr id="450" name="Picture 45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>
                      <a:picLocks noChangeAspect="0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2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-143876</wp:posOffset>
            </wp:positionV>
            <wp:extent cx="5593776" cy="1029178"/>
            <wp:effectExtent l="0" t="0" r="0" b="0"/>
            <wp:wrapNone/>
            <wp:docPr id="451" name="Freeform 4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-143876</wp:posOffset>
            </wp:positionV>
            <wp:extent cx="5593776" cy="1029178"/>
            <wp:effectExtent l="0" t="0" r="0" b="0"/>
            <wp:wrapNone/>
            <wp:docPr id="452" name="Freeform 4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2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声明三个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int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型整数：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a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、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b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、</w:t>
      </w:r>
      <w:r>
        <w:rPr lang="zh-CN" sz="17" baseline="0" dirty="0">
          <w:jc w:val="left"/>
          <w:rFonts w:ascii="Lucida Console" w:hAnsi="Lucida Console" w:cs="Lucida Console"/>
          <w:color w:val="AA5500"/>
          <w:spacing w:val="-18"/>
          <w:sz w:val="17"/>
          <w:szCs w:val="17"/>
        </w:rPr>
        <w:t>c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声明三个整数并赋予初值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z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声明并初始化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z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074" w:space="0"/>
          </w:cols>
          <w:docGrid w:linePitch="360"/>
        </w:sect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"runoob"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声明并初始化字符串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s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3.14159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声明了双精度浮点型变量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pi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char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'x'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声明变量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x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的值是字符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'x'</w:t>
      </w:r>
      <w:r>
        <w:rPr lang="zh-CN" sz="17" baseline="0" dirty="0">
          <w:jc w:val="left"/>
          <w:rFonts w:ascii="新宋体" w:hAnsi="新宋体" w:cs="新宋体"/>
          <w:color w:val="AA5500"/>
          <w:spacing w:val="-15"/>
          <w:sz w:val="17"/>
          <w:szCs w:val="17"/>
        </w:rPr>
        <w:t>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80" w:after="0" w:line="525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【编码规范】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虽然可以在一行声明多个变量，但是不提倡这个风格，逐一声明每一个变量可以提高程序可读性。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、变量作用域	</w:t>
      </w:r>
      <w:hyperlink r:id="rId42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变量根据作用域可划分为三种：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1440" w:right="0" w:firstLine="0"/>
      </w:pPr>
      <w:r>
        <w:drawing>
          <wp:anchor simplePos="0" relativeHeight="25165830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240388</wp:posOffset>
            </wp:positionV>
            <wp:extent cx="47647" cy="47647"/>
            <wp:effectExtent l="0" t="0" r="0" b="0"/>
            <wp:wrapNone/>
            <wp:docPr id="453" name="Freeform 4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56"/>
                          </a:cubicBezTo>
                          <a:cubicBezTo>
                            <a:pt x="15709" y="4056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类变量（静态变量：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static variable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）：独立于方法之外的变量，用</w:t>
      </w:r>
      <w:r>
        <w:rPr lang="zh-CN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 static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修饰。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854" w:firstLine="0"/>
      </w:pPr>
      <w:r>
        <w:drawing>
          <wp:anchor simplePos="0" relativeHeight="25165831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135612</wp:posOffset>
            </wp:positionV>
            <wp:extent cx="47647" cy="47647"/>
            <wp:effectExtent l="0" t="0" r="0" b="0"/>
            <wp:wrapNone/>
            <wp:docPr id="454" name="Freeform 4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28"/>
                            <a:pt x="61083" y="19633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38"/>
                            <a:pt x="47790" y="4044"/>
                            <a:pt x="43900" y="2444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实例变量（成员变量：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member variable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）：独立于方法之外的变量，不过没有</w:t>
      </w:r>
      <w:r>
        <w:rPr lang="zh-CN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 static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修饰。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135612</wp:posOffset>
            </wp:positionV>
            <wp:extent cx="47647" cy="47647"/>
            <wp:effectExtent l="0" t="0" r="0" b="0"/>
            <wp:wrapNone/>
            <wp:docPr id="455" name="Freeform 4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03"/>
                            <a:pt x="61083" y="19609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107"/>
                          </a:cubicBezTo>
                          <a:cubicBezTo>
                            <a:pt x="23489" y="62707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局部变量（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lacal variable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）：类的方法中的变量。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59" name="Freeform 4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60" name="Freeform 4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61" name="Freeform 4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62" name="Freeform 4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63" name="Freeform 4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-167698</wp:posOffset>
            </wp:positionV>
            <wp:extent cx="5641423" cy="1400826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92"/>
                            <a:pt x="805" y="1843435"/>
                            <a:pt x="2416" y="1847330"/>
                          </a:cubicBezTo>
                          <a:cubicBezTo>
                            <a:pt x="4028" y="1851212"/>
                            <a:pt x="6322" y="1854647"/>
                            <a:pt x="9298" y="1857611"/>
                          </a:cubicBezTo>
                          <a:cubicBezTo>
                            <a:pt x="12275" y="1860588"/>
                            <a:pt x="15709" y="1862895"/>
                            <a:pt x="19599" y="1864507"/>
                          </a:cubicBezTo>
                          <a:cubicBezTo>
                            <a:pt x="23489" y="1866107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107"/>
                            <a:pt x="7498798" y="1864507"/>
                          </a:cubicBezTo>
                          <a:cubicBezTo>
                            <a:pt x="7502690" y="1862895"/>
                            <a:pt x="7506123" y="1860588"/>
                            <a:pt x="7509099" y="1857611"/>
                          </a:cubicBezTo>
                          <a:cubicBezTo>
                            <a:pt x="7512076" y="1854647"/>
                            <a:pt x="7514370" y="1851212"/>
                            <a:pt x="7515981" y="1847330"/>
                          </a:cubicBezTo>
                          <a:cubicBezTo>
                            <a:pt x="7517593" y="1843435"/>
                            <a:pt x="7518400" y="1839392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33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-167698</wp:posOffset>
            </wp:positionV>
            <wp:extent cx="5641423" cy="1400826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92"/>
                            <a:pt x="805" y="1843435"/>
                            <a:pt x="2416" y="1847330"/>
                          </a:cubicBezTo>
                          <a:cubicBezTo>
                            <a:pt x="4028" y="1851212"/>
                            <a:pt x="6322" y="1854647"/>
                            <a:pt x="9298" y="1857611"/>
                          </a:cubicBezTo>
                          <a:cubicBezTo>
                            <a:pt x="12275" y="1860588"/>
                            <a:pt x="15709" y="1862895"/>
                            <a:pt x="19599" y="1864507"/>
                          </a:cubicBezTo>
                          <a:cubicBezTo>
                            <a:pt x="23489" y="1866107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107"/>
                            <a:pt x="7498798" y="1864507"/>
                          </a:cubicBezTo>
                          <a:cubicBezTo>
                            <a:pt x="7502690" y="1862895"/>
                            <a:pt x="7506123" y="1860588"/>
                            <a:pt x="7509099" y="1857611"/>
                          </a:cubicBezTo>
                          <a:cubicBezTo>
                            <a:pt x="7512076" y="1854647"/>
                            <a:pt x="7514370" y="1851212"/>
                            <a:pt x="7515981" y="1847330"/>
                          </a:cubicBezTo>
                          <a:cubicBezTo>
                            <a:pt x="7517593" y="1843435"/>
                            <a:pt x="7518400" y="1839392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33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-143874</wp:posOffset>
            </wp:positionV>
            <wp:extent cx="5593776" cy="1372238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-156570</wp:posOffset>
            </wp:positionV>
            <wp:extent cx="292223" cy="1405433"/>
            <wp:effectExtent l="0" t="0" r="0" b="0"/>
            <wp:wrapNone/>
            <wp:docPr id="474" name="Picture 47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>
                      <a:picLocks noChangeAspect="0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405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-143874</wp:posOffset>
            </wp:positionV>
            <wp:extent cx="5593776" cy="1372238"/>
            <wp:effectExtent l="0" t="0" r="0" b="0"/>
            <wp:wrapNone/>
            <wp:docPr id="475" name="Freeform 4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Variable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allClicks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类变量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str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 world"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实例变量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method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局部变量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33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358" w:lineRule="exact"/>
        <w:ind w:left="990" w:right="0" w:firstLine="0"/>
      </w:pPr>
      <w:r/>
      <w:r>
        <w:rPr lang="zh-CN" sz="26" baseline="0" dirty="0">
          <w:jc w:val="left"/>
          <w:rFonts w:ascii="微软雅黑" w:hAnsi="微软雅黑" w:cs="微软雅黑"/>
          <w:b/>
          <w:bCs/>
          <w:color w:val="333333"/>
          <w:sz w:val="26"/>
          <w:szCs w:val="26"/>
        </w:rPr>
        <w:t>局部变量	</w:t>
      </w:r>
      <w:hyperlink r:id="rId456" w:history="1">
        <w:r>
          <w:rPr lang="zh-CN" sz="26" baseline="0" dirty="0">
            <w:jc w:val="left"/>
            <w:rFonts w:ascii="宋体" w:hAnsi="宋体" w:cs="宋体"/>
            <w:color w:val="4183C4"/>
            <w:sz w:val="26"/>
            <w:szCs w:val="2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41" w:after="0" w:line="457" w:lineRule="exact"/>
        <w:ind w:left="990" w:right="867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方法或语句块内部定义的变量。生命周期是从声明位置开始到</w:t>
      </w:r>
      <w:r>
        <w:rPr lang="zh-CN" sz="19" baseline="0" dirty="0">
          <w:jc w:val="left"/>
          <w:rFonts w:ascii="宋体" w:hAnsi="宋体" w:cs="宋体"/>
          <w:color w:val="333333"/>
          <w:spacing w:val="-89"/>
          <w:sz w:val="19"/>
          <w:szCs w:val="19"/>
        </w:rPr>
        <w:t>”}”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为止。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在使用前必须先声明和初始化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赋初值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局部变量没有默认值，所以局部变量被声明后，必须经过初始化，才可以使用。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6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-167697</wp:posOffset>
            </wp:positionV>
            <wp:extent cx="5641423" cy="886237"/>
            <wp:effectExtent l="0" t="0" r="0" b="0"/>
            <wp:wrapNone/>
            <wp:docPr id="476" name="Freeform 4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80"/>
                            <a:pt x="805" y="1157623"/>
                            <a:pt x="2416" y="1161517"/>
                          </a:cubicBezTo>
                          <a:cubicBezTo>
                            <a:pt x="4028" y="1165412"/>
                            <a:pt x="6322" y="1168847"/>
                            <a:pt x="9298" y="1171811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811"/>
                          </a:cubicBezTo>
                          <a:cubicBezTo>
                            <a:pt x="7512076" y="1168847"/>
                            <a:pt x="7514370" y="1165412"/>
                            <a:pt x="7515981" y="1161517"/>
                          </a:cubicBezTo>
                          <a:cubicBezTo>
                            <a:pt x="7517593" y="1157623"/>
                            <a:pt x="7518400" y="1153580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-167697</wp:posOffset>
            </wp:positionV>
            <wp:extent cx="5641423" cy="886237"/>
            <wp:effectExtent l="0" t="0" r="0" b="0"/>
            <wp:wrapNone/>
            <wp:docPr id="477" name="Freeform 4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80"/>
                            <a:pt x="805" y="1157623"/>
                            <a:pt x="2416" y="1161517"/>
                          </a:cubicBezTo>
                          <a:cubicBezTo>
                            <a:pt x="4028" y="1165412"/>
                            <a:pt x="6322" y="1168847"/>
                            <a:pt x="9298" y="1171811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811"/>
                          </a:cubicBezTo>
                          <a:cubicBezTo>
                            <a:pt x="7512076" y="1168847"/>
                            <a:pt x="7514370" y="1165412"/>
                            <a:pt x="7515981" y="1161517"/>
                          </a:cubicBezTo>
                          <a:cubicBezTo>
                            <a:pt x="7517593" y="1157623"/>
                            <a:pt x="7518400" y="1153580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-156579</wp:posOffset>
            </wp:positionV>
            <wp:extent cx="292223" cy="883431"/>
            <wp:effectExtent l="0" t="0" r="0" b="0"/>
            <wp:wrapNone/>
            <wp:docPr id="478" name="Picture 47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>
                      <a:picLocks noChangeAspect="0" noChangeArrowheads="1"/>
                    </pic:cNvPicPr>
                  </pic:nvPicPr>
                  <pic:blipFill>
                    <a:blip r:embed="rId4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83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7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-143873</wp:posOffset>
            </wp:positionV>
            <wp:extent cx="5593776" cy="857648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-143873</wp:posOffset>
            </wp:positionV>
            <wp:extent cx="5593776" cy="857648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编译出错，变量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i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还未被初始化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649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修改为：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6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-167697</wp:posOffset>
            </wp:positionV>
            <wp:extent cx="5641423" cy="886237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92"/>
                            <a:pt x="805" y="1157635"/>
                            <a:pt x="2416" y="1161517"/>
                          </a:cubicBezTo>
                          <a:cubicBezTo>
                            <a:pt x="4028" y="1165399"/>
                            <a:pt x="6322" y="1168835"/>
                            <a:pt x="9298" y="1171799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799"/>
                          </a:cubicBezTo>
                          <a:cubicBezTo>
                            <a:pt x="7512076" y="1168835"/>
                            <a:pt x="7514370" y="1165399"/>
                            <a:pt x="7515981" y="1161517"/>
                          </a:cubicBezTo>
                          <a:cubicBezTo>
                            <a:pt x="7517593" y="1157635"/>
                            <a:pt x="7518400" y="1153592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-167697</wp:posOffset>
            </wp:positionV>
            <wp:extent cx="5641423" cy="886237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92"/>
                            <a:pt x="805" y="1157635"/>
                            <a:pt x="2416" y="1161517"/>
                          </a:cubicBezTo>
                          <a:cubicBezTo>
                            <a:pt x="4028" y="1165399"/>
                            <a:pt x="6322" y="1168835"/>
                            <a:pt x="9298" y="1171799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799"/>
                          </a:cubicBezTo>
                          <a:cubicBezTo>
                            <a:pt x="7512076" y="1168835"/>
                            <a:pt x="7514370" y="1165399"/>
                            <a:pt x="7515981" y="1161517"/>
                          </a:cubicBezTo>
                          <a:cubicBezTo>
                            <a:pt x="7517593" y="1157635"/>
                            <a:pt x="7518400" y="1153592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-156572</wp:posOffset>
            </wp:positionV>
            <wp:extent cx="292223" cy="895486"/>
            <wp:effectExtent l="0" t="0" r="0" b="0"/>
            <wp:wrapNone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>
                      <a:picLocks noChangeAspect="0" noChangeArrowheads="1"/>
                    </pic:cNvPicPr>
                  </pic:nvPicPr>
                  <pic:blipFill>
                    <a:blip r:embed="rId4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95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9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-143873</wp:posOffset>
            </wp:positionV>
            <wp:extent cx="5593776" cy="857648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-143873</wp:posOffset>
            </wp:positionV>
            <wp:extent cx="5593776" cy="857648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; 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358" w:lineRule="exact"/>
        <w:ind w:left="990" w:right="0" w:firstLine="0"/>
      </w:pPr>
      <w:r/>
      <w:r>
        <w:rPr lang="zh-CN" sz="26" baseline="0" dirty="0">
          <w:jc w:val="left"/>
          <w:rFonts w:ascii="微软雅黑" w:hAnsi="微软雅黑" w:cs="微软雅黑"/>
          <w:b/>
          <w:bCs/>
          <w:color w:val="333333"/>
          <w:sz w:val="26"/>
          <w:szCs w:val="26"/>
        </w:rPr>
        <w:t>实例变量	</w:t>
      </w:r>
      <w:hyperlink r:id="rId457" w:history="1">
        <w:r>
          <w:rPr lang="zh-CN" sz="26" baseline="0" dirty="0">
            <w:jc w:val="left"/>
            <w:rFonts w:ascii="宋体" w:hAnsi="宋体" w:cs="宋体"/>
            <w:color w:val="4183C4"/>
            <w:sz w:val="26"/>
            <w:szCs w:val="2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方法外部、类的内部定义的变量。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8" w:after="0" w:line="457" w:lineRule="exact"/>
        <w:ind w:left="990" w:right="867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从属于对象，生命周期伴随对象始终。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如果不自行初始化，他会自动初始化成该类型的默认初始值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（数值型变量初始化成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0.0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，字符型变量的初始化值是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，布尔型默认是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false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8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-167695</wp:posOffset>
            </wp:positionV>
            <wp:extent cx="5641423" cy="1229296"/>
            <wp:effectExtent l="0" t="0" r="0" b="0"/>
            <wp:wrapNone/>
            <wp:docPr id="486" name="Freeform 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92"/>
                            <a:pt x="805" y="1614835"/>
                            <a:pt x="2416" y="1618730"/>
                          </a:cubicBezTo>
                          <a:cubicBezTo>
                            <a:pt x="4028" y="1622612"/>
                            <a:pt x="6322" y="1626047"/>
                            <a:pt x="9298" y="1629011"/>
                          </a:cubicBezTo>
                          <a:cubicBezTo>
                            <a:pt x="12275" y="1632000"/>
                            <a:pt x="15709" y="1634307"/>
                            <a:pt x="19599" y="1635894"/>
                          </a:cubicBezTo>
                          <a:cubicBezTo>
                            <a:pt x="23489" y="1637494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4"/>
                            <a:pt x="7498798" y="1635894"/>
                          </a:cubicBezTo>
                          <a:cubicBezTo>
                            <a:pt x="7502690" y="1634307"/>
                            <a:pt x="7506123" y="1632000"/>
                            <a:pt x="7509099" y="1629011"/>
                          </a:cubicBezTo>
                          <a:cubicBezTo>
                            <a:pt x="7512076" y="1626047"/>
                            <a:pt x="7514370" y="1622612"/>
                            <a:pt x="7515981" y="1618717"/>
                          </a:cubicBezTo>
                          <a:cubicBezTo>
                            <a:pt x="7517593" y="1614835"/>
                            <a:pt x="7518400" y="1610792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-167695</wp:posOffset>
            </wp:positionV>
            <wp:extent cx="5641423" cy="1229296"/>
            <wp:effectExtent l="0" t="0" r="0" b="0"/>
            <wp:wrapNone/>
            <wp:docPr id="487" name="Freeform 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92"/>
                            <a:pt x="805" y="1614835"/>
                            <a:pt x="2416" y="1618730"/>
                          </a:cubicBezTo>
                          <a:cubicBezTo>
                            <a:pt x="4028" y="1622612"/>
                            <a:pt x="6322" y="1626047"/>
                            <a:pt x="9298" y="1629011"/>
                          </a:cubicBezTo>
                          <a:cubicBezTo>
                            <a:pt x="12275" y="1632000"/>
                            <a:pt x="15709" y="1634307"/>
                            <a:pt x="19599" y="1635894"/>
                          </a:cubicBezTo>
                          <a:cubicBezTo>
                            <a:pt x="23489" y="1637494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4"/>
                            <a:pt x="7498798" y="1635894"/>
                          </a:cubicBezTo>
                          <a:cubicBezTo>
                            <a:pt x="7502690" y="1634307"/>
                            <a:pt x="7506123" y="1632000"/>
                            <a:pt x="7509099" y="1629011"/>
                          </a:cubicBezTo>
                          <a:cubicBezTo>
                            <a:pt x="7512076" y="1626047"/>
                            <a:pt x="7514370" y="1622612"/>
                            <a:pt x="7515981" y="1618717"/>
                          </a:cubicBezTo>
                          <a:cubicBezTo>
                            <a:pt x="7517593" y="1614835"/>
                            <a:pt x="7518400" y="1610792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-156573</wp:posOffset>
            </wp:positionV>
            <wp:extent cx="292223" cy="1237183"/>
            <wp:effectExtent l="0" t="0" r="0" b="0"/>
            <wp:wrapNone/>
            <wp:docPr id="488" name="Picture 48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>
                      <a:picLocks noChangeAspect="0" noChangeArrowheads="1"/>
                    </pic:cNvPicPr>
                  </pic:nvPicPr>
                  <pic:blipFill>
                    <a:blip r:embed="rId4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23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0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-143872</wp:posOffset>
            </wp:positionV>
            <wp:extent cx="5593776" cy="1200708"/>
            <wp:effectExtent l="0" t="0" r="0" b="0"/>
            <wp:wrapNone/>
            <wp:docPr id="489" name="Freeform 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-143872</wp:posOffset>
            </wp:positionV>
            <wp:extent cx="5593776" cy="1200708"/>
            <wp:effectExtent l="0" t="0" r="0" b="0"/>
            <wp:wrapNone/>
            <wp:docPr id="490" name="Freeform 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这个实例变量对子类可见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私有变量，仅在该类可见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salary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...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79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358" w:lineRule="exact"/>
        <w:ind w:left="990" w:right="0" w:firstLine="0"/>
      </w:pPr>
      <w:r/>
      <w:r>
        <w:rPr lang="zh-CN" sz="26" baseline="0" dirty="0">
          <w:jc w:val="left"/>
          <w:rFonts w:ascii="微软雅黑" w:hAnsi="微软雅黑" w:cs="微软雅黑"/>
          <w:b/>
          <w:bCs/>
          <w:color w:val="333333"/>
          <w:sz w:val="26"/>
          <w:szCs w:val="26"/>
        </w:rPr>
        <w:t>静态变量	</w:t>
      </w:r>
      <w:hyperlink r:id="rId458" w:history="1">
        <w:r>
          <w:rPr lang="zh-CN" sz="26" baseline="0" dirty="0">
            <w:jc w:val="left"/>
            <w:rFonts w:ascii="宋体" w:hAnsi="宋体" w:cs="宋体"/>
            <w:color w:val="4183C4"/>
            <w:sz w:val="26"/>
            <w:szCs w:val="2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</w:t>
      </w:r>
      <w:r>
        <w:rPr lang="zh-CN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static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6" w:after="0" w:line="460" w:lineRule="exact"/>
        <w:ind w:left="990" w:right="867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从属于类，生命周期伴随类始终，从类加载到卸载。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注：讲完内存分析后我们再深入！先放一放这个概念！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如果不自行初始化，他会自动初始化成该类型的默认初始值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（数值型变量初始化成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0.0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，字符型变量的初始化值是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16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，布尔型默认是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false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8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95" name="Freeform 4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96" name="Freeform 4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97" name="Freeform 4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98" name="Freeform 4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99" name="Freeform 4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00" name="Freeform 5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01" name="Freeform 5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02" name="Freeform 5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03" name="Freeform 5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04" name="Freeform 5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05" name="Freeform 5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06" name="Freeform 5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-339224</wp:posOffset>
            </wp:positionV>
            <wp:extent cx="5641423" cy="1743886"/>
            <wp:effectExtent l="0" t="0" r="0" b="0"/>
            <wp:wrapNone/>
            <wp:docPr id="507" name="Freeform 5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92"/>
                            <a:pt x="805" y="2300635"/>
                            <a:pt x="2416" y="2304530"/>
                          </a:cubicBezTo>
                          <a:cubicBezTo>
                            <a:pt x="4028" y="2308412"/>
                            <a:pt x="6322" y="2311835"/>
                            <a:pt x="9298" y="2314811"/>
                          </a:cubicBezTo>
                          <a:cubicBezTo>
                            <a:pt x="12275" y="2317800"/>
                            <a:pt x="15709" y="2320107"/>
                            <a:pt x="19599" y="2321694"/>
                          </a:cubicBezTo>
                          <a:cubicBezTo>
                            <a:pt x="23489" y="2323294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307"/>
                            <a:pt x="7498798" y="2321707"/>
                          </a:cubicBezTo>
                          <a:cubicBezTo>
                            <a:pt x="7502690" y="2320107"/>
                            <a:pt x="7506123" y="2317800"/>
                            <a:pt x="7509099" y="2314811"/>
                          </a:cubicBezTo>
                          <a:cubicBezTo>
                            <a:pt x="7512076" y="2311835"/>
                            <a:pt x="7514370" y="2308412"/>
                            <a:pt x="7515981" y="2304530"/>
                          </a:cubicBezTo>
                          <a:cubicBezTo>
                            <a:pt x="7517593" y="2300635"/>
                            <a:pt x="7518400" y="2296592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-339224</wp:posOffset>
            </wp:positionV>
            <wp:extent cx="5641423" cy="1743886"/>
            <wp:effectExtent l="0" t="0" r="0" b="0"/>
            <wp:wrapNone/>
            <wp:docPr id="508" name="Freeform 5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92"/>
                            <a:pt x="805" y="2300635"/>
                            <a:pt x="2416" y="2304530"/>
                          </a:cubicBezTo>
                          <a:cubicBezTo>
                            <a:pt x="4028" y="2308412"/>
                            <a:pt x="6322" y="2311835"/>
                            <a:pt x="9298" y="2314811"/>
                          </a:cubicBezTo>
                          <a:cubicBezTo>
                            <a:pt x="12275" y="2317800"/>
                            <a:pt x="15709" y="2320107"/>
                            <a:pt x="19599" y="2321694"/>
                          </a:cubicBezTo>
                          <a:cubicBezTo>
                            <a:pt x="23489" y="2323294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307"/>
                            <a:pt x="7498798" y="2321707"/>
                          </a:cubicBezTo>
                          <a:cubicBezTo>
                            <a:pt x="7502690" y="2320107"/>
                            <a:pt x="7506123" y="2317800"/>
                            <a:pt x="7509099" y="2314811"/>
                          </a:cubicBezTo>
                          <a:cubicBezTo>
                            <a:pt x="7512076" y="2311835"/>
                            <a:pt x="7514370" y="2308412"/>
                            <a:pt x="7515981" y="2304530"/>
                          </a:cubicBezTo>
                          <a:cubicBezTo>
                            <a:pt x="7517593" y="2300635"/>
                            <a:pt x="7518400" y="2296592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-315400</wp:posOffset>
            </wp:positionV>
            <wp:extent cx="5593776" cy="1715297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-328106</wp:posOffset>
            </wp:positionV>
            <wp:extent cx="368459" cy="1748358"/>
            <wp:effectExtent l="0" t="0" r="0" b="0"/>
            <wp:wrapNone/>
            <wp:docPr id="510" name="Picture 51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0" noChangeArrowheads="1"/>
                    </pic:cNvPicPr>
                  </pic:nvPicPr>
                  <pic:blipFill>
                    <a:blip r:embed="rId5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748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-315400</wp:posOffset>
            </wp:positionV>
            <wp:extent cx="5593776" cy="1715297"/>
            <wp:effectExtent l="0" t="0" r="0" b="0"/>
            <wp:wrapNone/>
            <wp:docPr id="511" name="Freeform 5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14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Employee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//salary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是静态的私有变量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salary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DEPARTMENT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是一个常量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DEPARTMENT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开发人员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salary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10000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DEPARTMENT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平均工资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salary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6031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、常量	</w:t>
      </w:r>
      <w:hyperlink r:id="rId49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66" w:after="0" w:line="45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常量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(Constant)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：初始化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(initialize)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后不能再改变值！不会变动的值。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所谓常量可以理解成一种特殊的变量，它的值被设定后，在程序运行过程中不允许被改变。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-46962</wp:posOffset>
            </wp:positionV>
            <wp:extent cx="5641423" cy="371647"/>
            <wp:effectExtent l="0" t="0" r="0" b="0"/>
            <wp:wrapNone/>
            <wp:docPr id="512" name="Freeform 5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92"/>
                            <a:pt x="805" y="471848"/>
                            <a:pt x="2416" y="475742"/>
                          </a:cubicBezTo>
                          <a:cubicBezTo>
                            <a:pt x="4028" y="479636"/>
                            <a:pt x="6322" y="483059"/>
                            <a:pt x="9298" y="486011"/>
                          </a:cubicBezTo>
                          <a:cubicBezTo>
                            <a:pt x="12275" y="489013"/>
                            <a:pt x="15709" y="491307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507"/>
                            <a:pt x="7498798" y="492907"/>
                          </a:cubicBezTo>
                          <a:cubicBezTo>
                            <a:pt x="7502690" y="491307"/>
                            <a:pt x="7506123" y="489013"/>
                            <a:pt x="7509099" y="486011"/>
                          </a:cubicBezTo>
                          <a:cubicBezTo>
                            <a:pt x="7512076" y="483059"/>
                            <a:pt x="7514370" y="479636"/>
                            <a:pt x="7515981" y="475730"/>
                          </a:cubicBezTo>
                          <a:cubicBezTo>
                            <a:pt x="7517593" y="471848"/>
                            <a:pt x="7518400" y="467792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-46962</wp:posOffset>
            </wp:positionV>
            <wp:extent cx="5641423" cy="371647"/>
            <wp:effectExtent l="0" t="0" r="0" b="0"/>
            <wp:wrapNone/>
            <wp:docPr id="513" name="Freeform 5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92"/>
                            <a:pt x="805" y="471848"/>
                            <a:pt x="2416" y="475742"/>
                          </a:cubicBezTo>
                          <a:cubicBezTo>
                            <a:pt x="4028" y="479636"/>
                            <a:pt x="6322" y="483059"/>
                            <a:pt x="9298" y="486011"/>
                          </a:cubicBezTo>
                          <a:cubicBezTo>
                            <a:pt x="12275" y="489013"/>
                            <a:pt x="15709" y="491307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507"/>
                            <a:pt x="7498798" y="492907"/>
                          </a:cubicBezTo>
                          <a:cubicBezTo>
                            <a:pt x="7502690" y="491307"/>
                            <a:pt x="7506123" y="489013"/>
                            <a:pt x="7509099" y="486011"/>
                          </a:cubicBezTo>
                          <a:cubicBezTo>
                            <a:pt x="7512076" y="483059"/>
                            <a:pt x="7514370" y="479636"/>
                            <a:pt x="7515981" y="475730"/>
                          </a:cubicBezTo>
                          <a:cubicBezTo>
                            <a:pt x="7517593" y="471848"/>
                            <a:pt x="7518400" y="467792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-23139</wp:posOffset>
            </wp:positionV>
            <wp:extent cx="5593776" cy="343059"/>
            <wp:effectExtent l="0" t="0" r="0" b="0"/>
            <wp:wrapNone/>
            <wp:docPr id="514" name="Freeform 5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-35837</wp:posOffset>
            </wp:positionV>
            <wp:extent cx="292223" cy="369044"/>
            <wp:effectExtent l="0" t="0" r="0" b="0"/>
            <wp:wrapNone/>
            <wp:docPr id="515" name="Picture 51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0" noChangeArrowheads="1"/>
                    </pic:cNvPicPr>
                  </pic:nvPicPr>
                  <pic:blipFill>
                    <a:blip r:embed="rId5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69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-23139</wp:posOffset>
            </wp:positionV>
            <wp:extent cx="5593776" cy="343059"/>
            <wp:effectExtent l="0" t="0" r="0" b="0"/>
            <wp:wrapNone/>
            <wp:docPr id="516" name="Freeform 5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常量名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值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11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3.14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LOVE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常量名一般使用大写字符。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程序中使用常量可以提高代码的可维护性。例如，在项目开发时，我们需要指定用户的性别，此时可以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定义一个常量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SEX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，赋值为</w:t>
      </w:r>
      <w:r>
        <w:rPr lang="zh-CN" sz="19" baseline="0" dirty="0">
          <w:jc w:val="left"/>
          <w:rFonts w:ascii="宋体" w:hAnsi="宋体" w:cs="宋体"/>
          <w:color w:val="333333"/>
          <w:spacing w:val="-31"/>
          <w:sz w:val="19"/>
          <w:szCs w:val="19"/>
        </w:rPr>
        <w:t> "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男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"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，在需要指定用户性别的地方直接调用此常量即可，避免了由于用户的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不规范赋值导致程序出错的情况。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、变量的命名规范	</w:t>
      </w:r>
      <w:hyperlink r:id="rId492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所有变量、方法、类名：见名知意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23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类成员变量：首字母小写和驼峰原则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 : monthSalary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3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局部变量：首字母小写和驼峰原则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4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常量：大写字母和下划线：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MAX_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ALUE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5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类名：首字母大写和驼峰原则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: Man, GoodMan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6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方法名：首字母小写和驼峰原则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: run(), runRun()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运算符	</w:t>
      </w:r>
      <w:hyperlink r:id="rId493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300" w:after="0" w:line="265" w:lineRule="exact"/>
        <w:ind w:left="990" w:right="0" w:firstLine="0"/>
      </w:pPr>
      <w:r>
        <w:drawing>
          <wp:anchor simplePos="0" relativeHeight="251658304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94248</wp:posOffset>
            </wp:positionV>
            <wp:extent cx="5650953" cy="9529"/>
            <wp:effectExtent l="0" t="0" r="0" b="0"/>
            <wp:wrapNone/>
            <wp:docPr id="517" name="Freeform 5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运算符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ope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ator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语言支持如下运算符：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440" w:right="0" w:firstLine="0"/>
      </w:pPr>
      <w:r>
        <w:drawing>
          <wp:anchor simplePos="0" relativeHeight="25165831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227696</wp:posOffset>
            </wp:positionV>
            <wp:extent cx="47647" cy="47647"/>
            <wp:effectExtent l="0" t="0" r="0" b="0"/>
            <wp:wrapNone/>
            <wp:docPr id="518" name="Freeform 5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算术运算符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: +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33"/>
          <w:sz w:val="19"/>
          <w:szCs w:val="19"/>
        </w:rPr>
        <w:t>-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*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/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%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++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33"/>
          <w:sz w:val="19"/>
          <w:szCs w:val="19"/>
        </w:rPr>
        <w:t>--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2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126096</wp:posOffset>
            </wp:positionV>
            <wp:extent cx="47647" cy="47647"/>
            <wp:effectExtent l="0" t="0" r="0" b="0"/>
            <wp:wrapNone/>
            <wp:docPr id="519" name="Freeform 5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28"/>
                            <a:pt x="61083" y="19633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38"/>
                            <a:pt x="47790" y="4044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24"/>
                            <a:pt x="6322" y="51259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107"/>
                          </a:cubicBezTo>
                          <a:cubicBezTo>
                            <a:pt x="23489" y="62707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59"/>
                            <a:pt x="59471" y="47824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赋值运算符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=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841" w:firstLine="0"/>
      </w:pPr>
      <w:r>
        <w:drawing>
          <wp:anchor simplePos="0" relativeHeight="25165833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135621</wp:posOffset>
            </wp:positionV>
            <wp:extent cx="47647" cy="47647"/>
            <wp:effectExtent l="0" t="0" r="0" b="0"/>
            <wp:wrapNone/>
            <wp:docPr id="520" name="Freeform 5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09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56"/>
                            <a:pt x="43900" y="2431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关系运算符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: &gt;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&lt;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&gt;=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&lt;=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==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!= instanceof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4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135621</wp:posOffset>
            </wp:positionV>
            <wp:extent cx="47647" cy="47647"/>
            <wp:effectExtent l="0" t="0" r="0" b="0"/>
            <wp:wrapNone/>
            <wp:docPr id="521" name="Freeform 5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28"/>
                            <a:pt x="61083" y="19633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107"/>
                          </a:cubicBezTo>
                          <a:cubicBezTo>
                            <a:pt x="23489" y="62707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逻辑运算符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: &amp;&amp;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||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!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841" w:firstLine="0"/>
      </w:pPr>
      <w:r>
        <w:drawing>
          <wp:anchor simplePos="0" relativeHeight="25165835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135622</wp:posOffset>
            </wp:positionV>
            <wp:extent cx="47647" cy="47647"/>
            <wp:effectExtent l="0" t="0" r="0" b="0"/>
            <wp:wrapNone/>
            <wp:docPr id="522" name="Freeform 5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24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24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位运算符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: &amp;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|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^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~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 &gt;&gt;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&lt;&lt;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&gt;&gt;&gt; 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了解！！！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6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135621</wp:posOffset>
            </wp:positionV>
            <wp:extent cx="47647" cy="47647"/>
            <wp:effectExtent l="0" t="0" r="0" b="0"/>
            <wp:wrapNone/>
            <wp:docPr id="523" name="Freeform 5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28"/>
                            <a:pt x="61083" y="19633"/>
                          </a:cubicBezTo>
                          <a:cubicBezTo>
                            <a:pt x="59471" y="15751"/>
                            <a:pt x="57177" y="12304"/>
                            <a:pt x="54201" y="9315"/>
                          </a:cubicBezTo>
                          <a:cubicBezTo>
                            <a:pt x="51222" y="6338"/>
                            <a:pt x="47790" y="4044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51"/>
                            <a:pt x="2416" y="19633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7"/>
                            <a:pt x="43900" y="61107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条件运算符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？：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7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126097</wp:posOffset>
            </wp:positionV>
            <wp:extent cx="47647" cy="47647"/>
            <wp:effectExtent l="0" t="0" r="0" b="0"/>
            <wp:wrapNone/>
            <wp:docPr id="524" name="Freeform 5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28"/>
                            <a:pt x="61083" y="19633"/>
                          </a:cubicBezTo>
                          <a:cubicBezTo>
                            <a:pt x="59471" y="15751"/>
                            <a:pt x="57177" y="12316"/>
                            <a:pt x="54201" y="9327"/>
                          </a:cubicBezTo>
                          <a:cubicBezTo>
                            <a:pt x="51222" y="6363"/>
                            <a:pt x="47790" y="4068"/>
                            <a:pt x="43900" y="2444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68"/>
                            <a:pt x="12275" y="6363"/>
                            <a:pt x="9298" y="9327"/>
                          </a:cubicBezTo>
                          <a:cubicBezTo>
                            <a:pt x="6322" y="12316"/>
                            <a:pt x="4028" y="15751"/>
                            <a:pt x="2416" y="19633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24"/>
                            <a:pt x="6322" y="51259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59"/>
                            <a:pt x="59471" y="47824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扩展赋值运算符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:+=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-=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*=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/=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、二元运算符	</w:t>
      </w:r>
      <w:hyperlink r:id="rId49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两个操作数，来看看我们小时候的数学运算；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25" name="Freeform 5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27" name="Freeform 5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28" name="Freeform 5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29" name="Freeform 5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30" name="Freeform 5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31" name="Freeform 5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32" name="Freeform 5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35" name="Freeform 5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36" name="Freeform 5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-339219</wp:posOffset>
            </wp:positionV>
            <wp:extent cx="5641423" cy="1743886"/>
            <wp:effectExtent l="0" t="0" r="0" b="0"/>
            <wp:wrapNone/>
            <wp:docPr id="537" name="Freeform 5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92"/>
                            <a:pt x="805" y="2300635"/>
                            <a:pt x="2416" y="2304530"/>
                          </a:cubicBezTo>
                          <a:cubicBezTo>
                            <a:pt x="4028" y="2308424"/>
                            <a:pt x="6322" y="2311847"/>
                            <a:pt x="9298" y="2314811"/>
                          </a:cubicBezTo>
                          <a:cubicBezTo>
                            <a:pt x="12275" y="2317800"/>
                            <a:pt x="15709" y="2320107"/>
                            <a:pt x="19599" y="2321707"/>
                          </a:cubicBezTo>
                          <a:cubicBezTo>
                            <a:pt x="23489" y="2323307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307"/>
                            <a:pt x="7498798" y="2321707"/>
                          </a:cubicBezTo>
                          <a:cubicBezTo>
                            <a:pt x="7502690" y="2320107"/>
                            <a:pt x="7506123" y="2317800"/>
                            <a:pt x="7509099" y="2314811"/>
                          </a:cubicBezTo>
                          <a:cubicBezTo>
                            <a:pt x="7512076" y="2311847"/>
                            <a:pt x="7514370" y="2308424"/>
                            <a:pt x="7515981" y="2304530"/>
                          </a:cubicBezTo>
                          <a:cubicBezTo>
                            <a:pt x="7517593" y="2300635"/>
                            <a:pt x="7518400" y="2296592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33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-339219</wp:posOffset>
            </wp:positionV>
            <wp:extent cx="5641423" cy="1743886"/>
            <wp:effectExtent l="0" t="0" r="0" b="0"/>
            <wp:wrapNone/>
            <wp:docPr id="538" name="Freeform 5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92"/>
                            <a:pt x="805" y="2300635"/>
                            <a:pt x="2416" y="2304530"/>
                          </a:cubicBezTo>
                          <a:cubicBezTo>
                            <a:pt x="4028" y="2308424"/>
                            <a:pt x="6322" y="2311847"/>
                            <a:pt x="9298" y="2314811"/>
                          </a:cubicBezTo>
                          <a:cubicBezTo>
                            <a:pt x="12275" y="2317800"/>
                            <a:pt x="15709" y="2320107"/>
                            <a:pt x="19599" y="2321707"/>
                          </a:cubicBezTo>
                          <a:cubicBezTo>
                            <a:pt x="23489" y="2323307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307"/>
                            <a:pt x="7498798" y="2321707"/>
                          </a:cubicBezTo>
                          <a:cubicBezTo>
                            <a:pt x="7502690" y="2320107"/>
                            <a:pt x="7506123" y="2317800"/>
                            <a:pt x="7509099" y="2314811"/>
                          </a:cubicBezTo>
                          <a:cubicBezTo>
                            <a:pt x="7512076" y="2311847"/>
                            <a:pt x="7514370" y="2308424"/>
                            <a:pt x="7515981" y="2304530"/>
                          </a:cubicBezTo>
                          <a:cubicBezTo>
                            <a:pt x="7517593" y="2300635"/>
                            <a:pt x="7518400" y="2296592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33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-328099</wp:posOffset>
            </wp:positionV>
            <wp:extent cx="368459" cy="1748321"/>
            <wp:effectExtent l="0" t="0" r="0" b="0"/>
            <wp:wrapNone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>
                      <a:picLocks noChangeAspect="0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748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-315395</wp:posOffset>
            </wp:positionV>
            <wp:extent cx="5593776" cy="1715297"/>
            <wp:effectExtent l="0" t="0" r="0" b="0"/>
            <wp:wrapNone/>
            <wp:docPr id="540" name="Freeform 5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-315395</wp:posOffset>
            </wp:positionV>
            <wp:extent cx="5593776" cy="1715297"/>
            <wp:effectExtent l="0" t="0" r="0" b="0"/>
            <wp:wrapNone/>
            <wp:docPr id="541" name="Freeform 5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14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1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+ b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 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- b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 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* b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 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"b / a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) 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905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整数运算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4" w:after="0" w:line="465" w:lineRule="exact"/>
        <w:ind w:left="990" w:right="4156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如果两个操作数有一个为</w:t>
      </w:r>
      <w:r>
        <w:rPr lang="zh-CN" sz="19" baseline="0" dirty="0">
          <w:jc w:val="left"/>
          <w:rFonts w:ascii="宋体" w:hAnsi="宋体" w:cs="宋体"/>
          <w:color w:val="333333"/>
          <w:spacing w:val="-5"/>
          <w:sz w:val="19"/>
          <w:szCs w:val="19"/>
        </w:rPr>
        <w:t>Long,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则结果也为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long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没有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long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时，结果为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int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。即使操作数全为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shot,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b</w:t>
      </w:r>
      <w:r>
        <w:rPr lang="zh-CN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yte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，结果也是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int.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6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-339218</wp:posOffset>
            </wp:positionV>
            <wp:extent cx="5641423" cy="1743886"/>
            <wp:effectExtent l="0" t="0" r="0" b="0"/>
            <wp:wrapNone/>
            <wp:docPr id="542" name="Freeform 5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92"/>
                            <a:pt x="805" y="2300635"/>
                            <a:pt x="2416" y="2304530"/>
                          </a:cubicBezTo>
                          <a:cubicBezTo>
                            <a:pt x="4028" y="2308424"/>
                            <a:pt x="6322" y="2311859"/>
                            <a:pt x="9298" y="2314811"/>
                          </a:cubicBezTo>
                          <a:cubicBezTo>
                            <a:pt x="12275" y="2317800"/>
                            <a:pt x="15709" y="2320107"/>
                            <a:pt x="19599" y="2321707"/>
                          </a:cubicBezTo>
                          <a:cubicBezTo>
                            <a:pt x="23489" y="2323307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307"/>
                            <a:pt x="7498798" y="2321707"/>
                          </a:cubicBezTo>
                          <a:cubicBezTo>
                            <a:pt x="7502690" y="2320107"/>
                            <a:pt x="7506123" y="2317800"/>
                            <a:pt x="7509099" y="2314811"/>
                          </a:cubicBezTo>
                          <a:cubicBezTo>
                            <a:pt x="7512076" y="2311859"/>
                            <a:pt x="7514370" y="2308424"/>
                            <a:pt x="7515981" y="2304530"/>
                          </a:cubicBezTo>
                          <a:cubicBezTo>
                            <a:pt x="7517593" y="2300635"/>
                            <a:pt x="7518400" y="2296592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-339218</wp:posOffset>
            </wp:positionV>
            <wp:extent cx="5641423" cy="1743886"/>
            <wp:effectExtent l="0" t="0" r="0" b="0"/>
            <wp:wrapNone/>
            <wp:docPr id="543" name="Freeform 5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743886"/>
                    </a:xfrm>
                    <a:custGeom>
                      <a:rect l="l" t="t" r="r" b="b"/>
                      <a:pathLst>
                        <a:path w="7518400" h="2324100">
                          <a:moveTo>
                            <a:pt x="0" y="31750"/>
                          </a:moveTo>
                          <a:lnTo>
                            <a:pt x="0" y="2292350"/>
                          </a:lnTo>
                          <a:cubicBezTo>
                            <a:pt x="0" y="2296592"/>
                            <a:pt x="805" y="2300635"/>
                            <a:pt x="2416" y="2304530"/>
                          </a:cubicBezTo>
                          <a:cubicBezTo>
                            <a:pt x="4028" y="2308424"/>
                            <a:pt x="6322" y="2311859"/>
                            <a:pt x="9298" y="2314811"/>
                          </a:cubicBezTo>
                          <a:cubicBezTo>
                            <a:pt x="12275" y="2317800"/>
                            <a:pt x="15709" y="2320107"/>
                            <a:pt x="19599" y="2321707"/>
                          </a:cubicBezTo>
                          <a:cubicBezTo>
                            <a:pt x="23489" y="2323307"/>
                            <a:pt x="27539" y="2324100"/>
                            <a:pt x="31750" y="2324100"/>
                          </a:cubicBezTo>
                          <a:lnTo>
                            <a:pt x="7486650" y="2324100"/>
                          </a:lnTo>
                          <a:cubicBezTo>
                            <a:pt x="7490859" y="2324100"/>
                            <a:pt x="7494909" y="2323307"/>
                            <a:pt x="7498798" y="2321707"/>
                          </a:cubicBezTo>
                          <a:cubicBezTo>
                            <a:pt x="7502690" y="2320107"/>
                            <a:pt x="7506123" y="2317800"/>
                            <a:pt x="7509099" y="2314811"/>
                          </a:cubicBezTo>
                          <a:cubicBezTo>
                            <a:pt x="7512076" y="2311859"/>
                            <a:pt x="7514370" y="2308424"/>
                            <a:pt x="7515981" y="2304530"/>
                          </a:cubicBezTo>
                          <a:cubicBezTo>
                            <a:pt x="7517593" y="2300635"/>
                            <a:pt x="7518400" y="2296592"/>
                            <a:pt x="7518400" y="2292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-328090</wp:posOffset>
            </wp:positionV>
            <wp:extent cx="368459" cy="1743831"/>
            <wp:effectExtent l="0" t="0" r="0" b="0"/>
            <wp:wrapNone/>
            <wp:docPr id="544" name="Picture 54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0" noChangeArrowheads="1"/>
                    </pic:cNvPicPr>
                  </pic:nvPicPr>
                  <pic:blipFill>
                    <a:blip r:embed="rId5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74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7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-315394</wp:posOffset>
            </wp:positionV>
            <wp:extent cx="5593776" cy="1715297"/>
            <wp:effectExtent l="0" t="0" r="0" b="0"/>
            <wp:wrapNone/>
            <wp:docPr id="545" name="Freeform 5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-315394</wp:posOffset>
            </wp:positionV>
            <wp:extent cx="5593776" cy="1715297"/>
            <wp:effectExtent l="0" t="0" r="0" b="0"/>
            <wp:wrapNone/>
            <wp:docPr id="546" name="Freeform 5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7"/>
                    </a:xfrm>
                    <a:custGeom>
                      <a:rect l="l" t="t" r="r" b="b"/>
                      <a:pathLst>
                        <a:path w="7454900" h="2286000">
                          <a:moveTo>
                            <a:pt x="0" y="2286000"/>
                          </a:moveTo>
                          <a:lnTo>
                            <a:pt x="7454900" y="2286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14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1" w:after="0" w:line="270" w:lineRule="exact"/>
        <w:ind w:left="0" w:right="523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long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1231321311231231L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1213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short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byte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//Long</w:t>
      </w:r>
      <w:r>
        <w:rPr lang="zh-CN" sz="17" baseline="0" dirty="0">
          <w:jc w:val="left"/>
          <w:rFonts w:ascii="新宋体" w:hAnsi="新宋体" w:cs="新宋体"/>
          <w:color w:val="AA5500"/>
          <w:spacing w:val="-5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//Int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//Int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83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浮点运算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4" w:after="0" w:line="465" w:lineRule="exact"/>
        <w:ind w:left="990" w:right="547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如果两个操作数有一个为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double,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则结果为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double.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只有两个操作数都是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ﬂoat,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则结果才为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ﬂoat.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7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-167686</wp:posOffset>
            </wp:positionV>
            <wp:extent cx="5641423" cy="1572356"/>
            <wp:effectExtent l="0" t="0" r="0" b="0"/>
            <wp:wrapNone/>
            <wp:docPr id="547" name="Freeform 5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92"/>
                            <a:pt x="805" y="2072035"/>
                            <a:pt x="2416" y="2075930"/>
                          </a:cubicBezTo>
                          <a:cubicBezTo>
                            <a:pt x="4028" y="2079824"/>
                            <a:pt x="6322" y="2083247"/>
                            <a:pt x="9298" y="2086211"/>
                          </a:cubicBezTo>
                          <a:cubicBezTo>
                            <a:pt x="12275" y="2089200"/>
                            <a:pt x="15709" y="2091507"/>
                            <a:pt x="19599" y="2093094"/>
                          </a:cubicBezTo>
                          <a:cubicBezTo>
                            <a:pt x="23489" y="2094694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4"/>
                            <a:pt x="7498798" y="2093094"/>
                          </a:cubicBezTo>
                          <a:cubicBezTo>
                            <a:pt x="7502690" y="2091507"/>
                            <a:pt x="7506123" y="2089200"/>
                            <a:pt x="7509099" y="2086211"/>
                          </a:cubicBezTo>
                          <a:cubicBezTo>
                            <a:pt x="7512076" y="2083247"/>
                            <a:pt x="7514370" y="2079824"/>
                            <a:pt x="7515981" y="2075930"/>
                          </a:cubicBezTo>
                          <a:cubicBezTo>
                            <a:pt x="7517593" y="2072035"/>
                            <a:pt x="7518400" y="2067992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68"/>
                            <a:pt x="7498798" y="2456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56"/>
                          </a:cubicBezTo>
                          <a:cubicBezTo>
                            <a:pt x="15709" y="4068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-167686</wp:posOffset>
            </wp:positionV>
            <wp:extent cx="5641423" cy="1572356"/>
            <wp:effectExtent l="0" t="0" r="0" b="0"/>
            <wp:wrapNone/>
            <wp:docPr id="548" name="Freeform 5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92"/>
                            <a:pt x="805" y="2072035"/>
                            <a:pt x="2416" y="2075930"/>
                          </a:cubicBezTo>
                          <a:cubicBezTo>
                            <a:pt x="4028" y="2079824"/>
                            <a:pt x="6322" y="2083247"/>
                            <a:pt x="9298" y="2086211"/>
                          </a:cubicBezTo>
                          <a:cubicBezTo>
                            <a:pt x="12275" y="2089200"/>
                            <a:pt x="15709" y="2091507"/>
                            <a:pt x="19599" y="2093094"/>
                          </a:cubicBezTo>
                          <a:cubicBezTo>
                            <a:pt x="23489" y="2094694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4"/>
                            <a:pt x="7498798" y="2093094"/>
                          </a:cubicBezTo>
                          <a:cubicBezTo>
                            <a:pt x="7502690" y="2091507"/>
                            <a:pt x="7506123" y="2089200"/>
                            <a:pt x="7509099" y="2086211"/>
                          </a:cubicBezTo>
                          <a:cubicBezTo>
                            <a:pt x="7512076" y="2083247"/>
                            <a:pt x="7514370" y="2079824"/>
                            <a:pt x="7515981" y="2075930"/>
                          </a:cubicBezTo>
                          <a:cubicBezTo>
                            <a:pt x="7517593" y="2072035"/>
                            <a:pt x="7518400" y="2067992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68"/>
                            <a:pt x="7498798" y="2456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56"/>
                          </a:cubicBezTo>
                          <a:cubicBezTo>
                            <a:pt x="15709" y="4068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-143862</wp:posOffset>
            </wp:positionV>
            <wp:extent cx="5593776" cy="1543768"/>
            <wp:effectExtent l="0" t="0" r="0" b="0"/>
            <wp:wrapNone/>
            <wp:docPr id="549" name="Freeform 5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7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-156564</wp:posOffset>
            </wp:positionV>
            <wp:extent cx="292223" cy="1574254"/>
            <wp:effectExtent l="0" t="0" r="0" b="0"/>
            <wp:wrapNone/>
            <wp:docPr id="550" name="Picture 55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0" noChangeArrowheads="1"/>
                    </pic:cNvPicPr>
                  </pic:nvPicPr>
                  <pic:blipFill>
                    <a:blip r:embed="rId5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574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-143862</wp:posOffset>
            </wp:positionV>
            <wp:extent cx="5593776" cy="1543768"/>
            <wp:effectExtent l="0" t="0" r="0" b="0"/>
            <wp:wrapNone/>
            <wp:docPr id="551" name="Freeform 5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1" w:after="0" w:line="270" w:lineRule="exact"/>
        <w:ind w:left="0" w:right="-6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3.14565F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3.194546464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float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1.3123123F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//double</w:t>
      </w:r>
      <w:r>
        <w:rPr lang="zh-CN" sz="17" baseline="0" dirty="0">
          <w:jc w:val="left"/>
          <w:rFonts w:ascii="新宋体" w:hAnsi="新宋体" w:cs="新宋体"/>
          <w:color w:val="AA5500"/>
          <w:spacing w:val="-5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//double</w:t>
      </w:r>
      <w:r>
        <w:rPr lang="zh-CN" sz="17" baseline="0" dirty="0">
          <w:jc w:val="left"/>
          <w:rFonts w:ascii="新宋体" w:hAnsi="新宋体" w:cs="新宋体"/>
          <w:color w:val="AA5500"/>
          <w:spacing w:val="-5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//float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304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450" w:lineRule="exact"/>
        <w:ind w:left="990" w:right="8649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关系运算符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返回布尔值！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76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-240420</wp:posOffset>
            </wp:positionV>
            <wp:extent cx="5650949" cy="1810591"/>
            <wp:effectExtent l="0" t="0" r="0" b="0"/>
            <wp:wrapNone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>
                      <a:picLocks noChangeAspect="0" noChangeArrowheads="1"/>
                    </pic:cNvPicPr>
                  </pic:nvPicPr>
                  <pic:blipFill>
                    <a:blip r:embed="rId5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49" cy="1810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56" name="Freeform 5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57" name="Freeform 5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58" name="Freeform 5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59" name="Freeform 5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60" name="Freeform 5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61" name="Freeform 5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62" name="Freeform 5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63" name="Freeform 5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64" name="Freeform 5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65" name="Freeform 5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66" name="Freeform 5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67" name="Freeform 5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01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、取模运算	</w:t>
      </w:r>
      <w:hyperlink r:id="rId553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3105"/>
        </w:tabs>
        <w:spacing w:before="41" w:after="0" w:line="465" w:lineRule="exact"/>
        <w:ind w:left="990" w:right="854" w:firstLine="0"/>
      </w:pPr>
      <w:r>
        <w:drawing>
          <wp:anchor simplePos="0" relativeHeight="251658251" behindDoc="1" locked="0" layoutInCell="1" allowOverlap="1">
            <wp:simplePos x="0" y="0"/>
            <wp:positionH relativeFrom="page">
              <wp:posOffset>2202715</wp:posOffset>
            </wp:positionH>
            <wp:positionV relativeFrom="line">
              <wp:posOffset>161264</wp:posOffset>
            </wp:positionV>
            <wp:extent cx="714707" cy="152470"/>
            <wp:effectExtent l="0" t="0" r="0" b="0"/>
            <wp:wrapNone/>
            <wp:docPr id="568" name="Freeform 5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14707" cy="152470"/>
                    </a:xfrm>
                    <a:custGeom>
                      <a:rect l="l" t="t" r="r" b="b"/>
                      <a:pathLst>
                        <a:path w="952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30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807"/>
                          </a:cubicBezTo>
                          <a:cubicBezTo>
                            <a:pt x="23488" y="202407"/>
                            <a:pt x="27539" y="203200"/>
                            <a:pt x="31750" y="203200"/>
                          </a:cubicBezTo>
                          <a:lnTo>
                            <a:pt x="920750" y="203200"/>
                          </a:lnTo>
                          <a:cubicBezTo>
                            <a:pt x="924960" y="203200"/>
                            <a:pt x="929009" y="202407"/>
                            <a:pt x="932900" y="200807"/>
                          </a:cubicBezTo>
                          <a:cubicBezTo>
                            <a:pt x="936790" y="199207"/>
                            <a:pt x="940222" y="196900"/>
                            <a:pt x="943200" y="193911"/>
                          </a:cubicBezTo>
                          <a:cubicBezTo>
                            <a:pt x="946177" y="190947"/>
                            <a:pt x="948471" y="187512"/>
                            <a:pt x="950083" y="183617"/>
                          </a:cubicBezTo>
                          <a:cubicBezTo>
                            <a:pt x="951693" y="179735"/>
                            <a:pt x="952498" y="175692"/>
                            <a:pt x="952500" y="171450"/>
                          </a:cubicBezTo>
                          <a:lnTo>
                            <a:pt x="952500" y="31750"/>
                          </a:lnTo>
                          <a:cubicBezTo>
                            <a:pt x="952498" y="27559"/>
                            <a:pt x="951693" y="23528"/>
                            <a:pt x="950083" y="19633"/>
                          </a:cubicBezTo>
                          <a:cubicBezTo>
                            <a:pt x="948471" y="15739"/>
                            <a:pt x="946177" y="12304"/>
                            <a:pt x="943200" y="9315"/>
                          </a:cubicBezTo>
                          <a:cubicBezTo>
                            <a:pt x="940222" y="6350"/>
                            <a:pt x="936790" y="4056"/>
                            <a:pt x="932900" y="2444"/>
                          </a:cubicBezTo>
                          <a:cubicBezTo>
                            <a:pt x="929009" y="807"/>
                            <a:pt x="924960" y="13"/>
                            <a:pt x="9207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07"/>
                            <a:pt x="19598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33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0" behindDoc="1" locked="0" layoutInCell="1" allowOverlap="1">
            <wp:simplePos x="0" y="0"/>
            <wp:positionH relativeFrom="page">
              <wp:posOffset>2197950</wp:posOffset>
            </wp:positionH>
            <wp:positionV relativeFrom="line">
              <wp:posOffset>156499</wp:posOffset>
            </wp:positionV>
            <wp:extent cx="724236" cy="162000"/>
            <wp:effectExtent l="0" t="0" r="0" b="0"/>
            <wp:wrapNone/>
            <wp:docPr id="569" name="Freeform 5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24236" cy="162000"/>
                    </a:xfrm>
                    <a:custGeom>
                      <a:rect l="l" t="t" r="r" b="b"/>
                      <a:pathLst>
                        <a:path w="965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73"/>
                            <a:pt x="966" y="187735"/>
                            <a:pt x="2899" y="192410"/>
                          </a:cubicBezTo>
                          <a:cubicBezTo>
                            <a:pt x="4833" y="197086"/>
                            <a:pt x="7586" y="201216"/>
                            <a:pt x="11159" y="204763"/>
                          </a:cubicBezTo>
                          <a:cubicBezTo>
                            <a:pt x="14732" y="208347"/>
                            <a:pt x="18851" y="211101"/>
                            <a:pt x="23519" y="213023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927100" y="215900"/>
                          </a:lnTo>
                          <a:cubicBezTo>
                            <a:pt x="932152" y="215900"/>
                            <a:pt x="937012" y="214946"/>
                            <a:pt x="941679" y="213023"/>
                          </a:cubicBezTo>
                          <a:cubicBezTo>
                            <a:pt x="946346" y="211101"/>
                            <a:pt x="950466" y="208347"/>
                            <a:pt x="954040" y="204763"/>
                          </a:cubicBezTo>
                          <a:cubicBezTo>
                            <a:pt x="957612" y="201216"/>
                            <a:pt x="960366" y="197086"/>
                            <a:pt x="962299" y="192410"/>
                          </a:cubicBezTo>
                          <a:cubicBezTo>
                            <a:pt x="964232" y="187735"/>
                            <a:pt x="965200" y="182873"/>
                            <a:pt x="965200" y="177800"/>
                          </a:cubicBezTo>
                          <a:lnTo>
                            <a:pt x="965200" y="38100"/>
                          </a:lnTo>
                          <a:cubicBezTo>
                            <a:pt x="965200" y="33065"/>
                            <a:pt x="964232" y="28216"/>
                            <a:pt x="962299" y="23540"/>
                          </a:cubicBezTo>
                          <a:cubicBezTo>
                            <a:pt x="960366" y="18889"/>
                            <a:pt x="957612" y="14759"/>
                            <a:pt x="954040" y="11187"/>
                          </a:cubicBezTo>
                          <a:cubicBezTo>
                            <a:pt x="950466" y="7616"/>
                            <a:pt x="946346" y="4875"/>
                            <a:pt x="941679" y="2927"/>
                          </a:cubicBezTo>
                          <a:cubicBezTo>
                            <a:pt x="937012" y="993"/>
                            <a:pt x="932152" y="13"/>
                            <a:pt x="9271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93"/>
                            <a:pt x="23519" y="2927"/>
                          </a:cubicBezTo>
                          <a:cubicBezTo>
                            <a:pt x="18851" y="4875"/>
                            <a:pt x="14732" y="7616"/>
                            <a:pt x="11159" y="11187"/>
                          </a:cubicBezTo>
                          <a:cubicBezTo>
                            <a:pt x="7586" y="14759"/>
                            <a:pt x="4833" y="18889"/>
                            <a:pt x="2899" y="23540"/>
                          </a:cubicBezTo>
                          <a:cubicBezTo>
                            <a:pt x="966" y="28216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就是我们小学的取余；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5%3 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余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 2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其操作数可以为浮点数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一般使用整数。如：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5.9%3.9=2.000000004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要点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负数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%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负数＝负数；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负数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%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正数＝负数；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正数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%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负数＝正数；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7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-167683</wp:posOffset>
            </wp:positionV>
            <wp:extent cx="5641423" cy="1057766"/>
            <wp:effectExtent l="0" t="0" r="0" b="0"/>
            <wp:wrapNone/>
            <wp:docPr id="570" name="Freeform 5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92"/>
                            <a:pt x="805" y="1386235"/>
                            <a:pt x="2416" y="1390130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400"/>
                            <a:pt x="15709" y="1405707"/>
                            <a:pt x="19599" y="1407307"/>
                          </a:cubicBezTo>
                          <a:cubicBezTo>
                            <a:pt x="23489" y="1408907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907"/>
                            <a:pt x="7498798" y="1407307"/>
                          </a:cubicBezTo>
                          <a:cubicBezTo>
                            <a:pt x="7502690" y="1405707"/>
                            <a:pt x="7506123" y="1403400"/>
                            <a:pt x="7509099" y="1400411"/>
                          </a:cubicBezTo>
                          <a:cubicBezTo>
                            <a:pt x="7512076" y="1397447"/>
                            <a:pt x="7514370" y="1394012"/>
                            <a:pt x="7515981" y="1390117"/>
                          </a:cubicBezTo>
                          <a:cubicBezTo>
                            <a:pt x="7517593" y="1386235"/>
                            <a:pt x="7518400" y="1382192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28"/>
                            <a:pt x="7515981" y="19633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-167683</wp:posOffset>
            </wp:positionV>
            <wp:extent cx="5641423" cy="1057766"/>
            <wp:effectExtent l="0" t="0" r="0" b="0"/>
            <wp:wrapNone/>
            <wp:docPr id="571" name="Freeform 5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92"/>
                            <a:pt x="805" y="1386235"/>
                            <a:pt x="2416" y="1390130"/>
                          </a:cubicBezTo>
                          <a:cubicBezTo>
                            <a:pt x="4028" y="1394012"/>
                            <a:pt x="6322" y="1397447"/>
                            <a:pt x="9298" y="1400411"/>
                          </a:cubicBezTo>
                          <a:cubicBezTo>
                            <a:pt x="12275" y="1403400"/>
                            <a:pt x="15709" y="1405707"/>
                            <a:pt x="19599" y="1407307"/>
                          </a:cubicBezTo>
                          <a:cubicBezTo>
                            <a:pt x="23489" y="1408907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907"/>
                            <a:pt x="7498798" y="1407307"/>
                          </a:cubicBezTo>
                          <a:cubicBezTo>
                            <a:pt x="7502690" y="1405707"/>
                            <a:pt x="7506123" y="1403400"/>
                            <a:pt x="7509099" y="1400411"/>
                          </a:cubicBezTo>
                          <a:cubicBezTo>
                            <a:pt x="7512076" y="1397447"/>
                            <a:pt x="7514370" y="1394012"/>
                            <a:pt x="7515981" y="1390117"/>
                          </a:cubicBezTo>
                          <a:cubicBezTo>
                            <a:pt x="7517593" y="1386235"/>
                            <a:pt x="7518400" y="1382192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28"/>
                            <a:pt x="7515981" y="19633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-156556</wp:posOffset>
            </wp:positionV>
            <wp:extent cx="292223" cy="1064778"/>
            <wp:effectExtent l="0" t="0" r="0" b="0"/>
            <wp:wrapNone/>
            <wp:docPr id="572" name="Picture 57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>
                      <a:picLocks noChangeAspect="0" noChangeArrowheads="1"/>
                    </pic:cNvPicPr>
                  </pic:nvPicPr>
                  <pic:blipFill>
                    <a:blip r:embed="rId5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4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-143859</wp:posOffset>
            </wp:positionV>
            <wp:extent cx="5593776" cy="1029178"/>
            <wp:effectExtent l="0" t="0" r="0" b="0"/>
            <wp:wrapNone/>
            <wp:docPr id="573" name="Freeform 5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-143859</wp:posOffset>
            </wp:positionV>
            <wp:extent cx="5593776" cy="1029178"/>
            <wp:effectExtent l="0" t="0" r="0" b="0"/>
            <wp:wrapNone/>
            <wp:docPr id="574" name="Freeform 5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%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%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//-1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%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//-2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%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【注：一般都是正整数运算，进行结果的判断！】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、一元运算符	</w:t>
      </w:r>
      <w:hyperlink r:id="rId55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自增（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++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）自减（</w:t>
      </w:r>
      <w:r>
        <w:rPr lang="zh-CN" sz="19" baseline="0" dirty="0">
          <w:jc w:val="left"/>
          <w:rFonts w:ascii="宋体" w:hAnsi="宋体" w:cs="宋体"/>
          <w:color w:val="333333"/>
          <w:spacing w:val="-33"/>
          <w:sz w:val="19"/>
          <w:szCs w:val="19"/>
        </w:rPr>
        <w:t>--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）运算符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是一种特殊的算术运算符，在算术运算符中需要两个操作数来进行运算，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而自增自减运算符是一个操作数，分为前缀和后缀两种。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9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-167682</wp:posOffset>
            </wp:positionV>
            <wp:extent cx="5641423" cy="886237"/>
            <wp:effectExtent l="0" t="0" r="0" b="0"/>
            <wp:wrapNone/>
            <wp:docPr id="575" name="Freeform 5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92"/>
                            <a:pt x="805" y="1157635"/>
                            <a:pt x="2416" y="1161530"/>
                          </a:cubicBezTo>
                          <a:cubicBezTo>
                            <a:pt x="4028" y="1165412"/>
                            <a:pt x="6322" y="1168847"/>
                            <a:pt x="9298" y="1171811"/>
                          </a:cubicBezTo>
                          <a:cubicBezTo>
                            <a:pt x="12275" y="1174800"/>
                            <a:pt x="15709" y="1177107"/>
                            <a:pt x="19599" y="1178707"/>
                          </a:cubicBezTo>
                          <a:cubicBezTo>
                            <a:pt x="23489" y="1180307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307"/>
                            <a:pt x="7498798" y="1178707"/>
                          </a:cubicBezTo>
                          <a:cubicBezTo>
                            <a:pt x="7502690" y="1177107"/>
                            <a:pt x="7506123" y="1174800"/>
                            <a:pt x="7509099" y="1171811"/>
                          </a:cubicBezTo>
                          <a:cubicBezTo>
                            <a:pt x="7512076" y="1168847"/>
                            <a:pt x="7514370" y="1165412"/>
                            <a:pt x="7515981" y="1161517"/>
                          </a:cubicBezTo>
                          <a:cubicBezTo>
                            <a:pt x="7517593" y="1157635"/>
                            <a:pt x="7518400" y="1153592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33"/>
                          </a:cubicBezTo>
                          <a:cubicBezTo>
                            <a:pt x="7514370" y="15751"/>
                            <a:pt x="7512076" y="12316"/>
                            <a:pt x="7509099" y="9327"/>
                          </a:cubicBezTo>
                          <a:cubicBezTo>
                            <a:pt x="7506123" y="6363"/>
                            <a:pt x="7502690" y="4068"/>
                            <a:pt x="7498798" y="2456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56"/>
                          </a:cubicBezTo>
                          <a:cubicBezTo>
                            <a:pt x="15709" y="4068"/>
                            <a:pt x="12275" y="6363"/>
                            <a:pt x="9298" y="9327"/>
                          </a:cubicBezTo>
                          <a:cubicBezTo>
                            <a:pt x="6322" y="12316"/>
                            <a:pt x="4028" y="15751"/>
                            <a:pt x="2416" y="19633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-167682</wp:posOffset>
            </wp:positionV>
            <wp:extent cx="5641423" cy="886237"/>
            <wp:effectExtent l="0" t="0" r="0" b="0"/>
            <wp:wrapNone/>
            <wp:docPr id="576" name="Freeform 5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92"/>
                            <a:pt x="805" y="1157635"/>
                            <a:pt x="2416" y="1161530"/>
                          </a:cubicBezTo>
                          <a:cubicBezTo>
                            <a:pt x="4028" y="1165412"/>
                            <a:pt x="6322" y="1168847"/>
                            <a:pt x="9298" y="1171811"/>
                          </a:cubicBezTo>
                          <a:cubicBezTo>
                            <a:pt x="12275" y="1174800"/>
                            <a:pt x="15709" y="1177107"/>
                            <a:pt x="19599" y="1178707"/>
                          </a:cubicBezTo>
                          <a:cubicBezTo>
                            <a:pt x="23489" y="1180307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307"/>
                            <a:pt x="7498798" y="1178707"/>
                          </a:cubicBezTo>
                          <a:cubicBezTo>
                            <a:pt x="7502690" y="1177107"/>
                            <a:pt x="7506123" y="1174800"/>
                            <a:pt x="7509099" y="1171811"/>
                          </a:cubicBezTo>
                          <a:cubicBezTo>
                            <a:pt x="7512076" y="1168847"/>
                            <a:pt x="7514370" y="1165412"/>
                            <a:pt x="7515981" y="1161517"/>
                          </a:cubicBezTo>
                          <a:cubicBezTo>
                            <a:pt x="7517593" y="1157635"/>
                            <a:pt x="7518400" y="1153592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28"/>
                            <a:pt x="7515981" y="19633"/>
                          </a:cubicBezTo>
                          <a:cubicBezTo>
                            <a:pt x="7514370" y="15751"/>
                            <a:pt x="7512076" y="12316"/>
                            <a:pt x="7509099" y="9327"/>
                          </a:cubicBezTo>
                          <a:cubicBezTo>
                            <a:pt x="7506123" y="6363"/>
                            <a:pt x="7502690" y="4068"/>
                            <a:pt x="7498798" y="2456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56"/>
                          </a:cubicBezTo>
                          <a:cubicBezTo>
                            <a:pt x="15709" y="4068"/>
                            <a:pt x="12275" y="6363"/>
                            <a:pt x="9298" y="9327"/>
                          </a:cubicBezTo>
                          <a:cubicBezTo>
                            <a:pt x="6322" y="12316"/>
                            <a:pt x="4028" y="15751"/>
                            <a:pt x="2416" y="19633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-156554</wp:posOffset>
            </wp:positionV>
            <wp:extent cx="292223" cy="885700"/>
            <wp:effectExtent l="0" t="0" r="0" b="0"/>
            <wp:wrapNone/>
            <wp:docPr id="577" name="Picture 57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>
                      <a:picLocks noChangeAspect="0" noChangeArrowheads="1"/>
                    </pic:cNvPicPr>
                  </pic:nvPicPr>
                  <pic:blipFill>
                    <a:blip r:embed="rId5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8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2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-143859</wp:posOffset>
            </wp:positionV>
            <wp:extent cx="5593776" cy="857648"/>
            <wp:effectExtent l="0" t="0" r="0" b="0"/>
            <wp:wrapNone/>
            <wp:docPr id="578" name="Freeform 5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-143859</wp:posOffset>
            </wp:positionV>
            <wp:extent cx="5593776" cy="857648"/>
            <wp:effectExtent l="0" t="0" r="0" b="0"/>
            <wp:wrapNone/>
            <wp:docPr id="579" name="Freeform 5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执行完后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,b=3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。先给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b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赋值，再自增。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执行完后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,c=5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。先自增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再给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b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赋值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24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注意：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中的乘幂处理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30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-46952</wp:posOffset>
            </wp:positionV>
            <wp:extent cx="5641423" cy="714707"/>
            <wp:effectExtent l="0" t="0" r="0" b="0"/>
            <wp:wrapNone/>
            <wp:docPr id="580" name="Freeform 5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92"/>
                            <a:pt x="805" y="929035"/>
                            <a:pt x="2416" y="932930"/>
                          </a:cubicBezTo>
                          <a:cubicBezTo>
                            <a:pt x="4028" y="936824"/>
                            <a:pt x="6322" y="940259"/>
                            <a:pt x="9298" y="943211"/>
                          </a:cubicBezTo>
                          <a:cubicBezTo>
                            <a:pt x="12275" y="946200"/>
                            <a:pt x="15709" y="948507"/>
                            <a:pt x="19599" y="950107"/>
                          </a:cubicBezTo>
                          <a:cubicBezTo>
                            <a:pt x="23489" y="951707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94"/>
                          </a:cubicBezTo>
                          <a:cubicBezTo>
                            <a:pt x="7502690" y="948507"/>
                            <a:pt x="7506123" y="946200"/>
                            <a:pt x="7509099" y="943211"/>
                          </a:cubicBezTo>
                          <a:cubicBezTo>
                            <a:pt x="7512076" y="940259"/>
                            <a:pt x="7514370" y="936824"/>
                            <a:pt x="7515981" y="932942"/>
                          </a:cubicBezTo>
                          <a:cubicBezTo>
                            <a:pt x="7517593" y="929035"/>
                            <a:pt x="7518400" y="924992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02"/>
                          </a:cubicBezTo>
                          <a:cubicBezTo>
                            <a:pt x="7506123" y="6326"/>
                            <a:pt x="7502690" y="4044"/>
                            <a:pt x="7498798" y="2431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56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-46952</wp:posOffset>
            </wp:positionV>
            <wp:extent cx="5641423" cy="714707"/>
            <wp:effectExtent l="0" t="0" r="0" b="0"/>
            <wp:wrapNone/>
            <wp:docPr id="581" name="Freeform 5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92"/>
                            <a:pt x="805" y="929035"/>
                            <a:pt x="2416" y="932930"/>
                          </a:cubicBezTo>
                          <a:cubicBezTo>
                            <a:pt x="4028" y="936824"/>
                            <a:pt x="6322" y="940259"/>
                            <a:pt x="9298" y="943211"/>
                          </a:cubicBezTo>
                          <a:cubicBezTo>
                            <a:pt x="12275" y="946200"/>
                            <a:pt x="15709" y="948507"/>
                            <a:pt x="19599" y="950107"/>
                          </a:cubicBezTo>
                          <a:cubicBezTo>
                            <a:pt x="23489" y="951707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94"/>
                          </a:cubicBezTo>
                          <a:cubicBezTo>
                            <a:pt x="7502690" y="948507"/>
                            <a:pt x="7506123" y="946200"/>
                            <a:pt x="7509099" y="943211"/>
                          </a:cubicBezTo>
                          <a:cubicBezTo>
                            <a:pt x="7512076" y="940259"/>
                            <a:pt x="7514370" y="936824"/>
                            <a:pt x="7515981" y="932942"/>
                          </a:cubicBezTo>
                          <a:cubicBezTo>
                            <a:pt x="7517593" y="929035"/>
                            <a:pt x="7518400" y="924992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02"/>
                          </a:cubicBezTo>
                          <a:cubicBezTo>
                            <a:pt x="7506123" y="6326"/>
                            <a:pt x="7502690" y="4044"/>
                            <a:pt x="7498798" y="2431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56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-35830</wp:posOffset>
            </wp:positionV>
            <wp:extent cx="292223" cy="719968"/>
            <wp:effectExtent l="0" t="0" r="0" b="0"/>
            <wp:wrapNone/>
            <wp:docPr id="582" name="Picture 58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0" noChangeArrowheads="1"/>
                    </pic:cNvPicPr>
                  </pic:nvPicPr>
                  <pic:blipFill>
                    <a:blip r:embed="rId5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9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6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-23128</wp:posOffset>
            </wp:positionV>
            <wp:extent cx="5593776" cy="686119"/>
            <wp:effectExtent l="0" t="0" r="0" b="0"/>
            <wp:wrapNone/>
            <wp:docPr id="583" name="Freeform 5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-23128</wp:posOffset>
            </wp:positionV>
            <wp:extent cx="5593776" cy="686119"/>
            <wp:effectExtent l="0" t="0" r="0" b="0"/>
            <wp:wrapNone/>
            <wp:docPr id="584" name="Freeform 5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^2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//java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中不能这么处理，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^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是异或符号。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459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Math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类提供了很多科学和工程计算需要的方法和常数。特殊的运算都需要运用到方法</w:t>
      </w:r>
      <w:r>
        <w:rPr lang="zh-CN" sz="19" baseline="0" dirty="0">
          <w:jc w:val="left"/>
          <w:rFonts w:ascii="宋体" w:hAnsi="宋体" w:cs="宋体"/>
          <w:color w:val="333333"/>
          <w:spacing w:val="-64"/>
          <w:sz w:val="19"/>
          <w:szCs w:val="19"/>
        </w:rPr>
        <w:t>!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、逻辑运算符	</w:t>
      </w:r>
      <w:hyperlink r:id="rId55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逻辑与：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&amp;&amp;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&amp;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，逻辑或：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||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|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，逻辑非：！。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326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-244074</wp:posOffset>
            </wp:positionV>
            <wp:extent cx="5650950" cy="1543767"/>
            <wp:effectExtent l="0" t="0" r="0" b="0"/>
            <wp:wrapNone/>
            <wp:docPr id="585" name="Picture 58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>
                      <a:picLocks noChangeAspect="0" noChangeArrowheads="1"/>
                    </pic:cNvPicPr>
                  </pic:nvPicPr>
                  <pic:blipFill>
                    <a:blip r:embed="rId5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1543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87" name="Freeform 5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88" name="Freeform 5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89" name="Freeform 5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90" name="Freeform 5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91" name="Freeform 5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92" name="Freeform 5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93" name="Freeform 5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94" name="Freeform 5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95" name="Freeform 5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96" name="Freeform 5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97" name="Freeform 5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98" name="Freeform 5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23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-167679</wp:posOffset>
            </wp:positionV>
            <wp:extent cx="5641423" cy="1229296"/>
            <wp:effectExtent l="0" t="0" r="0" b="0"/>
            <wp:wrapNone/>
            <wp:docPr id="599" name="Freeform 5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7"/>
                            <a:pt x="805" y="1614810"/>
                            <a:pt x="2416" y="1618705"/>
                          </a:cubicBezTo>
                          <a:cubicBezTo>
                            <a:pt x="4028" y="1622624"/>
                            <a:pt x="6322" y="1626047"/>
                            <a:pt x="9298" y="1629024"/>
                          </a:cubicBezTo>
                          <a:cubicBezTo>
                            <a:pt x="12275" y="1632000"/>
                            <a:pt x="15709" y="1634307"/>
                            <a:pt x="19599" y="1635919"/>
                          </a:cubicBezTo>
                          <a:cubicBezTo>
                            <a:pt x="23489" y="1637507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507"/>
                            <a:pt x="7498798" y="1635919"/>
                          </a:cubicBezTo>
                          <a:cubicBezTo>
                            <a:pt x="7502690" y="1634307"/>
                            <a:pt x="7506123" y="1632000"/>
                            <a:pt x="7509099" y="1629024"/>
                          </a:cubicBezTo>
                          <a:cubicBezTo>
                            <a:pt x="7512076" y="1626047"/>
                            <a:pt x="7514370" y="1622624"/>
                            <a:pt x="7515981" y="1618705"/>
                          </a:cubicBezTo>
                          <a:cubicBezTo>
                            <a:pt x="7517593" y="1614810"/>
                            <a:pt x="7518400" y="1610767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-167679</wp:posOffset>
            </wp:positionV>
            <wp:extent cx="5641423" cy="1229296"/>
            <wp:effectExtent l="0" t="0" r="0" b="0"/>
            <wp:wrapNone/>
            <wp:docPr id="600" name="Freeform 6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7"/>
                            <a:pt x="805" y="1614810"/>
                            <a:pt x="2416" y="1618705"/>
                          </a:cubicBezTo>
                          <a:cubicBezTo>
                            <a:pt x="4028" y="1622624"/>
                            <a:pt x="6322" y="1626047"/>
                            <a:pt x="9298" y="1629024"/>
                          </a:cubicBezTo>
                          <a:cubicBezTo>
                            <a:pt x="12275" y="1632000"/>
                            <a:pt x="15709" y="1634307"/>
                            <a:pt x="19599" y="1635919"/>
                          </a:cubicBezTo>
                          <a:cubicBezTo>
                            <a:pt x="23489" y="1637507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507"/>
                            <a:pt x="7498798" y="1635919"/>
                          </a:cubicBezTo>
                          <a:cubicBezTo>
                            <a:pt x="7502690" y="1634307"/>
                            <a:pt x="7506123" y="1632000"/>
                            <a:pt x="7509099" y="1629024"/>
                          </a:cubicBezTo>
                          <a:cubicBezTo>
                            <a:pt x="7512076" y="1626047"/>
                            <a:pt x="7514370" y="1622624"/>
                            <a:pt x="7515981" y="1618705"/>
                          </a:cubicBezTo>
                          <a:cubicBezTo>
                            <a:pt x="7517593" y="1614810"/>
                            <a:pt x="7518400" y="1610767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-156560</wp:posOffset>
            </wp:positionV>
            <wp:extent cx="292223" cy="1236984"/>
            <wp:effectExtent l="0" t="0" r="0" b="0"/>
            <wp:wrapNone/>
            <wp:docPr id="601" name="Picture 60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0" noChangeArrowheads="1"/>
                    </pic:cNvPicPr>
                  </pic:nvPicPr>
                  <pic:blipFill>
                    <a:blip r:embed="rId6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236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4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-143856</wp:posOffset>
            </wp:positionV>
            <wp:extent cx="5593776" cy="1200708"/>
            <wp:effectExtent l="0" t="0" r="0" b="0"/>
            <wp:wrapNone/>
            <wp:docPr id="602" name="Freeform 6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-143856</wp:posOffset>
            </wp:positionV>
            <wp:extent cx="5593776" cy="1200708"/>
            <wp:effectExtent l="0" t="0" r="0" b="0"/>
            <wp:wrapNone/>
            <wp:docPr id="603" name="Freeform 6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true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false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&amp;&amp; b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&amp;&amp;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|| b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||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"!(a &amp;&amp; b) 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!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&amp;&amp;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434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992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逻辑与和逻辑或采用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短路的方式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。从左到右计算，如果确定值则不会再计算下去。在两个操作数都为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true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时，结果才为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true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，但是当得到第一个操作为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false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时，其结果就必定是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false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，这时候就不会再判断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第二个操作了。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逻辑与只要有一个为</w:t>
      </w:r>
      <w:r>
        <w:rPr lang="zh-CN" sz="19" baseline="0" dirty="0">
          <w:jc w:val="left"/>
          <w:rFonts w:ascii="宋体" w:hAnsi="宋体" w:cs="宋体"/>
          <w:color w:val="333333"/>
          <w:spacing w:val="-21"/>
          <w:sz w:val="19"/>
          <w:szCs w:val="19"/>
        </w:rPr>
        <w:t>false,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则直接返回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false.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逻辑或只要有一个为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true,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则直接返回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true;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6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-167677</wp:posOffset>
            </wp:positionV>
            <wp:extent cx="5641423" cy="1057766"/>
            <wp:effectExtent l="0" t="0" r="0" b="0"/>
            <wp:wrapNone/>
            <wp:docPr id="604" name="Freeform 6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7"/>
                            <a:pt x="805" y="1386186"/>
                            <a:pt x="2416" y="1390105"/>
                          </a:cubicBezTo>
                          <a:cubicBezTo>
                            <a:pt x="4028" y="1394024"/>
                            <a:pt x="6322" y="1397422"/>
                            <a:pt x="9298" y="1400424"/>
                          </a:cubicBezTo>
                          <a:cubicBezTo>
                            <a:pt x="12275" y="1403375"/>
                            <a:pt x="15709" y="1405682"/>
                            <a:pt x="19599" y="1407294"/>
                          </a:cubicBezTo>
                          <a:cubicBezTo>
                            <a:pt x="23489" y="1408882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82"/>
                            <a:pt x="7498798" y="1407294"/>
                          </a:cubicBezTo>
                          <a:cubicBezTo>
                            <a:pt x="7502690" y="1405682"/>
                            <a:pt x="7506123" y="1403375"/>
                            <a:pt x="7509099" y="1400424"/>
                          </a:cubicBezTo>
                          <a:cubicBezTo>
                            <a:pt x="7512076" y="1397422"/>
                            <a:pt x="7514370" y="1394049"/>
                            <a:pt x="7515981" y="1390130"/>
                          </a:cubicBezTo>
                          <a:cubicBezTo>
                            <a:pt x="7517593" y="1386235"/>
                            <a:pt x="7518400" y="1382167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02"/>
                          </a:cubicBezTo>
                          <a:cubicBezTo>
                            <a:pt x="7506123" y="6326"/>
                            <a:pt x="7502690" y="4019"/>
                            <a:pt x="7498798" y="2382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-167677</wp:posOffset>
            </wp:positionV>
            <wp:extent cx="5641423" cy="1057766"/>
            <wp:effectExtent l="0" t="0" r="0" b="0"/>
            <wp:wrapNone/>
            <wp:docPr id="605" name="Freeform 6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7"/>
                            <a:pt x="805" y="1386186"/>
                            <a:pt x="2416" y="1390105"/>
                          </a:cubicBezTo>
                          <a:cubicBezTo>
                            <a:pt x="4028" y="1394024"/>
                            <a:pt x="6322" y="1397422"/>
                            <a:pt x="9298" y="1400424"/>
                          </a:cubicBezTo>
                          <a:cubicBezTo>
                            <a:pt x="12275" y="1403375"/>
                            <a:pt x="15709" y="1405682"/>
                            <a:pt x="19599" y="1407294"/>
                          </a:cubicBezTo>
                          <a:cubicBezTo>
                            <a:pt x="23489" y="1408882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82"/>
                            <a:pt x="7498798" y="1407294"/>
                          </a:cubicBezTo>
                          <a:cubicBezTo>
                            <a:pt x="7502690" y="1405682"/>
                            <a:pt x="7506123" y="1403375"/>
                            <a:pt x="7509099" y="1400424"/>
                          </a:cubicBezTo>
                          <a:cubicBezTo>
                            <a:pt x="7512076" y="1397422"/>
                            <a:pt x="7514370" y="1394049"/>
                            <a:pt x="7515981" y="1390130"/>
                          </a:cubicBezTo>
                          <a:cubicBezTo>
                            <a:pt x="7517593" y="1386235"/>
                            <a:pt x="7518400" y="1382167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02"/>
                          </a:cubicBezTo>
                          <a:cubicBezTo>
                            <a:pt x="7506123" y="6326"/>
                            <a:pt x="7502690" y="4019"/>
                            <a:pt x="7498798" y="2382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-156547</wp:posOffset>
            </wp:positionV>
            <wp:extent cx="292223" cy="1054620"/>
            <wp:effectExtent l="0" t="0" r="0" b="0"/>
            <wp:wrapNone/>
            <wp:docPr id="606" name="Picture 60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>
                      <a:picLocks noChangeAspect="0" noChangeArrowheads="1"/>
                    </pic:cNvPicPr>
                  </pic:nvPicPr>
                  <pic:blipFill>
                    <a:blip r:embed="rId6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5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8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-143853</wp:posOffset>
            </wp:positionV>
            <wp:extent cx="5593776" cy="1029178"/>
            <wp:effectExtent l="0" t="0" r="0" b="0"/>
            <wp:wrapNone/>
            <wp:docPr id="607" name="Freeform 6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-143853</wp:posOffset>
            </wp:positionV>
            <wp:extent cx="5593776" cy="1029178"/>
            <wp:effectExtent l="0" t="0" r="0" b="0"/>
            <wp:wrapNone/>
            <wp:docPr id="608" name="Freeform 6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定义一个变量；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&amp;&amp;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++&lt;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使用短路逻辑运算符的结果为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的结果为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389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解析：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该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程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序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使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用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到了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短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路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逻辑运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算符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(&amp;&amp;)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首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先判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断</w:t>
      </w:r>
      <w:r>
        <w:rPr lang="zh-CN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 a&lt;4 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的结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果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为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 false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则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 b 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的结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果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必定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是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 false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所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以不再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执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行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第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二个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操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作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 a++&lt;10 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的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判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断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所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以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a 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的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值为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 5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、位运算符	</w:t>
      </w:r>
      <w:hyperlink r:id="rId586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定义了位运算符，应用于整数类型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(int)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，长整型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(long)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，短整型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(short)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，字符型</w:t>
      </w:r>
      <w:r>
        <w:rPr lang="zh-CN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(char)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，和字节型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b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yte)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等类型。位运算符作用在所有的位上，并且按位运算。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-167676</wp:posOffset>
            </wp:positionV>
            <wp:extent cx="5641423" cy="1229296"/>
            <wp:effectExtent l="0" t="0" r="0" b="0"/>
            <wp:wrapNone/>
            <wp:docPr id="609" name="Freeform 6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92"/>
                            <a:pt x="805" y="1614835"/>
                            <a:pt x="2416" y="1618730"/>
                          </a:cubicBezTo>
                          <a:cubicBezTo>
                            <a:pt x="4028" y="1622649"/>
                            <a:pt x="6322" y="1626047"/>
                            <a:pt x="9298" y="1629048"/>
                          </a:cubicBezTo>
                          <a:cubicBezTo>
                            <a:pt x="12275" y="1632025"/>
                            <a:pt x="15709" y="1634307"/>
                            <a:pt x="19599" y="1635894"/>
                          </a:cubicBezTo>
                          <a:cubicBezTo>
                            <a:pt x="23489" y="1637482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82"/>
                            <a:pt x="7498798" y="1635894"/>
                          </a:cubicBezTo>
                          <a:cubicBezTo>
                            <a:pt x="7502690" y="1634307"/>
                            <a:pt x="7506123" y="1632025"/>
                            <a:pt x="7509099" y="1629048"/>
                          </a:cubicBezTo>
                          <a:cubicBezTo>
                            <a:pt x="7512076" y="1626047"/>
                            <a:pt x="7514370" y="1622649"/>
                            <a:pt x="7515981" y="1618730"/>
                          </a:cubicBezTo>
                          <a:cubicBezTo>
                            <a:pt x="7517593" y="1614835"/>
                            <a:pt x="7518400" y="1610792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-167676</wp:posOffset>
            </wp:positionV>
            <wp:extent cx="5641423" cy="1229296"/>
            <wp:effectExtent l="0" t="0" r="0" b="0"/>
            <wp:wrapNone/>
            <wp:docPr id="610" name="Freeform 6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92"/>
                            <a:pt x="805" y="1614835"/>
                            <a:pt x="2416" y="1618730"/>
                          </a:cubicBezTo>
                          <a:cubicBezTo>
                            <a:pt x="4028" y="1622649"/>
                            <a:pt x="6322" y="1626047"/>
                            <a:pt x="9298" y="1629048"/>
                          </a:cubicBezTo>
                          <a:cubicBezTo>
                            <a:pt x="12275" y="1632025"/>
                            <a:pt x="15709" y="1634307"/>
                            <a:pt x="19599" y="1635894"/>
                          </a:cubicBezTo>
                          <a:cubicBezTo>
                            <a:pt x="23489" y="1637482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82"/>
                            <a:pt x="7498798" y="1635894"/>
                          </a:cubicBezTo>
                          <a:cubicBezTo>
                            <a:pt x="7502690" y="1634307"/>
                            <a:pt x="7506123" y="1632025"/>
                            <a:pt x="7509099" y="1629048"/>
                          </a:cubicBezTo>
                          <a:cubicBezTo>
                            <a:pt x="7512076" y="1626047"/>
                            <a:pt x="7514370" y="1622649"/>
                            <a:pt x="7515981" y="1618730"/>
                          </a:cubicBezTo>
                          <a:cubicBezTo>
                            <a:pt x="7517593" y="1614835"/>
                            <a:pt x="7518400" y="1610792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-143853</wp:posOffset>
            </wp:positionV>
            <wp:extent cx="5593776" cy="1200708"/>
            <wp:effectExtent l="0" t="0" r="0" b="0"/>
            <wp:wrapNone/>
            <wp:docPr id="611" name="Freeform 6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-156559</wp:posOffset>
            </wp:positionV>
            <wp:extent cx="292223" cy="1234380"/>
            <wp:effectExtent l="0" t="0" r="0" b="0"/>
            <wp:wrapNone/>
            <wp:docPr id="612" name="Picture 61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>
                      <a:picLocks noChangeAspect="0" noChangeArrowheads="1"/>
                    </pic:cNvPicPr>
                  </pic:nvPicPr>
                  <pic:blipFill>
                    <a:blip r:embed="rId6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23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4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-143853</wp:posOffset>
            </wp:positionV>
            <wp:extent cx="5593776" cy="1200708"/>
            <wp:effectExtent l="0" t="0" r="0" b="0"/>
            <wp:wrapNone/>
            <wp:docPr id="613" name="Freeform 6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1" w:after="0" w:line="270" w:lineRule="exact"/>
        <w:ind w:left="0" w:right="383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0011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2"/>
          <w:sz w:val="17"/>
          <w:szCs w:val="17"/>
        </w:rPr>
        <w:t>1100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2"/>
          <w:sz w:val="17"/>
          <w:szCs w:val="17"/>
        </w:rPr>
        <w:t>1101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-----------------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1100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1838" w:space="0"/>
          </w:cols>
          <w:docGrid w:linePitch="360"/>
        </w:sectPr>
        <w:spacing w:before="1" w:after="0" w:line="270" w:lineRule="exact"/>
        <w:ind w:left="0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|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0011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2"/>
          <w:sz w:val="17"/>
          <w:szCs w:val="17"/>
        </w:rPr>
        <w:t>1101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^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0011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2"/>
          <w:sz w:val="17"/>
          <w:szCs w:val="17"/>
        </w:rPr>
        <w:t>0001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~A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1100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0011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344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-339752</wp:posOffset>
            </wp:positionV>
            <wp:extent cx="5650950" cy="2277533"/>
            <wp:effectExtent l="0" t="0" r="0" b="0"/>
            <wp:wrapNone/>
            <wp:docPr id="614" name="Picture 6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>
                      <a:picLocks noChangeAspect="0" noChangeArrowheads="1"/>
                    </pic:cNvPicPr>
                  </pic:nvPicPr>
                  <pic:blipFill>
                    <a:blip r:embed="rId6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2277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8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右移一位相当于除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pacing w:val="-2"/>
          <w:sz w:val="19"/>
          <w:szCs w:val="19"/>
        </w:rPr>
        <w:t>取商。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7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16" name="Freeform 6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17" name="Freeform 6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18" name="Freeform 6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19" name="Freeform 6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20" name="Freeform 6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21" name="Freeform 6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22" name="Freeform 6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23" name="Freeform 6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24" name="Freeform 6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25" name="Freeform 6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26" name="Freeform 6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27" name="Freeform 6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左移一位相当于乘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4" w:after="0" w:line="465" w:lineRule="exact"/>
        <w:ind w:left="990" w:right="5663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【常见面试题：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int a=2*8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怎样运算效率最快？】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解析：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5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-46944</wp:posOffset>
            </wp:positionV>
            <wp:extent cx="5641423" cy="543177"/>
            <wp:effectExtent l="0" t="0" r="0" b="0"/>
            <wp:wrapNone/>
            <wp:docPr id="628" name="Freeform 6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92"/>
                            <a:pt x="805" y="700435"/>
                            <a:pt x="2416" y="704330"/>
                          </a:cubicBezTo>
                          <a:cubicBezTo>
                            <a:pt x="4028" y="708249"/>
                            <a:pt x="6322" y="711622"/>
                            <a:pt x="9298" y="714648"/>
                          </a:cubicBezTo>
                          <a:cubicBezTo>
                            <a:pt x="12275" y="717600"/>
                            <a:pt x="15709" y="719907"/>
                            <a:pt x="19599" y="721519"/>
                          </a:cubicBezTo>
                          <a:cubicBezTo>
                            <a:pt x="23489" y="723082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82"/>
                            <a:pt x="7498798" y="721519"/>
                          </a:cubicBezTo>
                          <a:cubicBezTo>
                            <a:pt x="7502690" y="719907"/>
                            <a:pt x="7506123" y="717600"/>
                            <a:pt x="7509099" y="714648"/>
                          </a:cubicBezTo>
                          <a:cubicBezTo>
                            <a:pt x="7512076" y="711622"/>
                            <a:pt x="7514370" y="708249"/>
                            <a:pt x="7515981" y="704330"/>
                          </a:cubicBezTo>
                          <a:cubicBezTo>
                            <a:pt x="7517593" y="700435"/>
                            <a:pt x="7518400" y="696392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-46944</wp:posOffset>
            </wp:positionV>
            <wp:extent cx="5641423" cy="543177"/>
            <wp:effectExtent l="0" t="0" r="0" b="0"/>
            <wp:wrapNone/>
            <wp:docPr id="629" name="Freeform 6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92"/>
                            <a:pt x="805" y="700435"/>
                            <a:pt x="2416" y="704330"/>
                          </a:cubicBezTo>
                          <a:cubicBezTo>
                            <a:pt x="4028" y="708249"/>
                            <a:pt x="6322" y="711622"/>
                            <a:pt x="9298" y="714648"/>
                          </a:cubicBezTo>
                          <a:cubicBezTo>
                            <a:pt x="12275" y="717600"/>
                            <a:pt x="15709" y="719907"/>
                            <a:pt x="19599" y="721519"/>
                          </a:cubicBezTo>
                          <a:cubicBezTo>
                            <a:pt x="23489" y="723082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82"/>
                            <a:pt x="7498798" y="721519"/>
                          </a:cubicBezTo>
                          <a:cubicBezTo>
                            <a:pt x="7502690" y="719907"/>
                            <a:pt x="7506123" y="717600"/>
                            <a:pt x="7509099" y="714648"/>
                          </a:cubicBezTo>
                          <a:cubicBezTo>
                            <a:pt x="7512076" y="711622"/>
                            <a:pt x="7514370" y="708249"/>
                            <a:pt x="7515981" y="704330"/>
                          </a:cubicBezTo>
                          <a:cubicBezTo>
                            <a:pt x="7517593" y="700435"/>
                            <a:pt x="7518400" y="696392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-35820</wp:posOffset>
            </wp:positionV>
            <wp:extent cx="292223" cy="541399"/>
            <wp:effectExtent l="0" t="0" r="0" b="0"/>
            <wp:wrapNone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>
                      <a:picLocks noChangeAspect="0" noChangeArrowheads="1"/>
                    </pic:cNvPicPr>
                  </pic:nvPicPr>
                  <pic:blipFill>
                    <a:blip r:embed="rId6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1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-23120</wp:posOffset>
            </wp:positionV>
            <wp:extent cx="5593776" cy="514589"/>
            <wp:effectExtent l="0" t="0" r="0" b="0"/>
            <wp:wrapNone/>
            <wp:docPr id="631" name="Freeform 6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-23120</wp:posOffset>
            </wp:positionV>
            <wp:extent cx="5593776" cy="514589"/>
            <wp:effectExtent l="0" t="0" r="0" b="0"/>
            <wp:wrapNone/>
            <wp:docPr id="632" name="Freeform 6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5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用移位运算</w:t>
      </w:r>
      <w:r>
        <w:rPr lang="zh-CN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 int a=2&lt;&lt;3;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乘以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8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最后结果是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16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这是最省内存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最有效率的方法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这个方法确实高效率的。我来解释一下：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939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的二进制是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10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位存储器里面是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0000 0000 0000 0010 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左移三位后变成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0000 0000 0001 0000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也就是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16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4" w:after="0" w:line="300" w:lineRule="exact"/>
        <w:ind w:left="990" w:right="939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解释一下，在系统中运算是以二进制的形式进行的。相比来说俩个二进制数相乘运算比移位运算慢一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些。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939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位操作是程序设计中对位模式按位或二进制数的一元和二元操作。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在许多古老的微处理器上，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位运算比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加减运算略快，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通常位运算比乘除法运算要快很多。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在现代架构中，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情况并非如此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位运算的运算速度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通常与加法运算相同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仍然快于乘法运算</w:t>
      </w:r>
      <w:r>
        <w:rPr lang="zh-CN" sz="19" baseline="0" dirty="0">
          <w:jc w:val="left"/>
          <w:rFonts w:ascii="宋体" w:hAnsi="宋体" w:cs="宋体"/>
          <w:color w:val="333333"/>
          <w:spacing w:val="-42"/>
          <w:sz w:val="19"/>
          <w:szCs w:val="19"/>
        </w:rPr>
        <w:t>).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详细的需要了解计算机的组成原理！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6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、扩展运算符	</w:t>
      </w:r>
      <w:hyperlink r:id="rId61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>
        <w:drawing>
          <wp:anchor simplePos="0" relativeHeight="251658307" behindDoc="0" locked="0" layoutInCell="1" allowOverlap="1">
            <wp:simplePos x="0" y="0"/>
            <wp:positionH relativeFrom="page">
              <wp:posOffset>1588066</wp:posOffset>
            </wp:positionH>
            <wp:positionV relativeFrom="paragraph">
              <wp:posOffset>402451</wp:posOffset>
            </wp:positionV>
            <wp:extent cx="4393065" cy="2935063"/>
            <wp:effectExtent l="0" t="0" r="0" b="0"/>
            <wp:wrapNone/>
            <wp:docPr id="633" name="Picture 63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>
                      <a:picLocks noChangeAspect="0" noChangeArrowheads="1"/>
                    </pic:cNvPicPr>
                  </pic:nvPicPr>
                  <pic:blipFill>
                    <a:blip r:embed="rId6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3065" cy="2935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1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-167671</wp:posOffset>
            </wp:positionV>
            <wp:extent cx="5641423" cy="1400826"/>
            <wp:effectExtent l="0" t="0" r="0" b="0"/>
            <wp:wrapNone/>
            <wp:docPr id="634" name="Freeform 6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92"/>
                            <a:pt x="805" y="1843435"/>
                            <a:pt x="2416" y="1847330"/>
                          </a:cubicBezTo>
                          <a:cubicBezTo>
                            <a:pt x="4028" y="1851249"/>
                            <a:pt x="6322" y="1854647"/>
                            <a:pt x="9298" y="1857648"/>
                          </a:cubicBezTo>
                          <a:cubicBezTo>
                            <a:pt x="12275" y="1860600"/>
                            <a:pt x="15709" y="1862882"/>
                            <a:pt x="19599" y="1864494"/>
                          </a:cubicBezTo>
                          <a:cubicBezTo>
                            <a:pt x="23489" y="1866082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82"/>
                            <a:pt x="7498798" y="1864494"/>
                          </a:cubicBezTo>
                          <a:cubicBezTo>
                            <a:pt x="7502690" y="1862882"/>
                            <a:pt x="7506123" y="1860600"/>
                            <a:pt x="7509099" y="1857648"/>
                          </a:cubicBezTo>
                          <a:cubicBezTo>
                            <a:pt x="7512076" y="1854647"/>
                            <a:pt x="7514370" y="1851249"/>
                            <a:pt x="7515981" y="1847330"/>
                          </a:cubicBezTo>
                          <a:cubicBezTo>
                            <a:pt x="7517593" y="1843435"/>
                            <a:pt x="7518400" y="1839392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-167671</wp:posOffset>
            </wp:positionV>
            <wp:extent cx="5641423" cy="1400826"/>
            <wp:effectExtent l="0" t="0" r="0" b="0"/>
            <wp:wrapNone/>
            <wp:docPr id="635" name="Freeform 6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92"/>
                            <a:pt x="805" y="1843435"/>
                            <a:pt x="2416" y="1847330"/>
                          </a:cubicBezTo>
                          <a:cubicBezTo>
                            <a:pt x="4028" y="1851249"/>
                            <a:pt x="6322" y="1854647"/>
                            <a:pt x="9298" y="1857648"/>
                          </a:cubicBezTo>
                          <a:cubicBezTo>
                            <a:pt x="12275" y="1860600"/>
                            <a:pt x="15709" y="1862882"/>
                            <a:pt x="19599" y="1864494"/>
                          </a:cubicBezTo>
                          <a:cubicBezTo>
                            <a:pt x="23489" y="1866082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82"/>
                            <a:pt x="7498798" y="1864494"/>
                          </a:cubicBezTo>
                          <a:cubicBezTo>
                            <a:pt x="7502690" y="1862882"/>
                            <a:pt x="7506123" y="1860600"/>
                            <a:pt x="7509099" y="1857648"/>
                          </a:cubicBezTo>
                          <a:cubicBezTo>
                            <a:pt x="7512076" y="1854647"/>
                            <a:pt x="7514370" y="1851249"/>
                            <a:pt x="7515981" y="1847330"/>
                          </a:cubicBezTo>
                          <a:cubicBezTo>
                            <a:pt x="7517593" y="1843435"/>
                            <a:pt x="7518400" y="1839392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-156553</wp:posOffset>
            </wp:positionV>
            <wp:extent cx="292223" cy="1398537"/>
            <wp:effectExtent l="0" t="0" r="0" b="0"/>
            <wp:wrapNone/>
            <wp:docPr id="636" name="Picture 63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>
                      <a:picLocks noChangeAspect="0" noChangeArrowheads="1"/>
                    </pic:cNvPicPr>
                  </pic:nvPicPr>
                  <pic:blipFill>
                    <a:blip r:embed="rId6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398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9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-143847</wp:posOffset>
            </wp:positionV>
            <wp:extent cx="5593776" cy="1372238"/>
            <wp:effectExtent l="0" t="0" r="0" b="0"/>
            <wp:wrapNone/>
            <wp:docPr id="637" name="Freeform 6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-143847</wp:posOffset>
            </wp:positionV>
            <wp:extent cx="5593776" cy="1372238"/>
            <wp:effectExtent l="0" t="0" r="0" b="0"/>
            <wp:wrapNone/>
            <wp:docPr id="638" name="Freeform 6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+=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a = a + b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4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42" name="Freeform 6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43" name="Freeform 6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44" name="Freeform 6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45" name="Freeform 6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46" name="Freeform 6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47" name="Freeform 6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48" name="Freeform 6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49" name="Freeform 6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50" name="Freeform 6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51" name="Freeform 6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52" name="Freeform 6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53" name="Freeform 6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01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7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、字符串连接符	</w:t>
      </w:r>
      <w:hyperlink r:id="rId639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68"/>
          <w:sz w:val="19"/>
          <w:szCs w:val="19"/>
        </w:rPr>
        <w:t>“+”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运算符两侧的操作数中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只要有一个是字符串</w:t>
      </w:r>
      <w:r>
        <w:rPr lang="zh-CN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(String)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类型，系统会自动将另一个操作数转换为字符串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然后再进行连接。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5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-167669</wp:posOffset>
            </wp:positionV>
            <wp:extent cx="5641423" cy="1057766"/>
            <wp:effectExtent l="0" t="0" r="0" b="0"/>
            <wp:wrapNone/>
            <wp:docPr id="654" name="Freeform 6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92"/>
                            <a:pt x="805" y="1386235"/>
                            <a:pt x="2416" y="1390130"/>
                          </a:cubicBezTo>
                          <a:cubicBezTo>
                            <a:pt x="4028" y="1394049"/>
                            <a:pt x="6322" y="1397447"/>
                            <a:pt x="9298" y="1400448"/>
                          </a:cubicBezTo>
                          <a:cubicBezTo>
                            <a:pt x="12275" y="1403400"/>
                            <a:pt x="15709" y="1405682"/>
                            <a:pt x="19599" y="1407294"/>
                          </a:cubicBezTo>
                          <a:cubicBezTo>
                            <a:pt x="23489" y="1408882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82"/>
                            <a:pt x="7498798" y="1407294"/>
                          </a:cubicBezTo>
                          <a:cubicBezTo>
                            <a:pt x="7502690" y="1405682"/>
                            <a:pt x="7506123" y="1403400"/>
                            <a:pt x="7509099" y="1400448"/>
                          </a:cubicBezTo>
                          <a:cubicBezTo>
                            <a:pt x="7512076" y="1397447"/>
                            <a:pt x="7514370" y="1394049"/>
                            <a:pt x="7515981" y="1390130"/>
                          </a:cubicBezTo>
                          <a:cubicBezTo>
                            <a:pt x="7517593" y="1386235"/>
                            <a:pt x="7518400" y="1382192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-167669</wp:posOffset>
            </wp:positionV>
            <wp:extent cx="5641423" cy="1057766"/>
            <wp:effectExtent l="0" t="0" r="0" b="0"/>
            <wp:wrapNone/>
            <wp:docPr id="655" name="Freeform 6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92"/>
                            <a:pt x="805" y="1386235"/>
                            <a:pt x="2416" y="1390130"/>
                          </a:cubicBezTo>
                          <a:cubicBezTo>
                            <a:pt x="4028" y="1394049"/>
                            <a:pt x="6322" y="1397447"/>
                            <a:pt x="9298" y="1400448"/>
                          </a:cubicBezTo>
                          <a:cubicBezTo>
                            <a:pt x="12275" y="1403400"/>
                            <a:pt x="15709" y="1405682"/>
                            <a:pt x="19599" y="1407294"/>
                          </a:cubicBezTo>
                          <a:cubicBezTo>
                            <a:pt x="23489" y="1408882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82"/>
                            <a:pt x="7498798" y="1407294"/>
                          </a:cubicBezTo>
                          <a:cubicBezTo>
                            <a:pt x="7502690" y="1405682"/>
                            <a:pt x="7506123" y="1403400"/>
                            <a:pt x="7509099" y="1400448"/>
                          </a:cubicBezTo>
                          <a:cubicBezTo>
                            <a:pt x="7512076" y="1397447"/>
                            <a:pt x="7514370" y="1394049"/>
                            <a:pt x="7515981" y="1390130"/>
                          </a:cubicBezTo>
                          <a:cubicBezTo>
                            <a:pt x="7517593" y="1386235"/>
                            <a:pt x="7518400" y="1382192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-156547</wp:posOffset>
            </wp:positionV>
            <wp:extent cx="292223" cy="1065262"/>
            <wp:effectExtent l="0" t="0" r="0" b="0"/>
            <wp:wrapNone/>
            <wp:docPr id="656" name="Picture 65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>
                      <a:picLocks noChangeAspect="0" noChangeArrowheads="1"/>
                    </pic:cNvPicPr>
                  </pic:nvPicPr>
                  <pic:blipFill>
                    <a:blip r:embed="rId6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-143845</wp:posOffset>
            </wp:positionV>
            <wp:extent cx="5593776" cy="1029178"/>
            <wp:effectExtent l="0" t="0" r="0" b="0"/>
            <wp:wrapNone/>
            <wp:docPr id="657" name="Freeform 6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-143845</wp:posOffset>
            </wp:positionV>
            <wp:extent cx="5593776" cy="1029178"/>
            <wp:effectExtent l="0" t="0" r="0" b="0"/>
            <wp:wrapNone/>
            <wp:docPr id="658" name="Freeform 6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字符串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"Hello 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中文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!"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转换成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String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//int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211" w:space="0"/>
          </w:cols>
          <w:docGrid w:linePitch="360"/>
        </w:sect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"c="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8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、三目条件运算符	</w:t>
      </w:r>
      <w:hyperlink r:id="rId640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三目条件运算符，语法格式：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7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-46938</wp:posOffset>
            </wp:positionV>
            <wp:extent cx="5641423" cy="200118"/>
            <wp:effectExtent l="0" t="0" r="0" b="0"/>
            <wp:wrapNone/>
            <wp:docPr id="659" name="Freeform 6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22"/>
                            <a:pt x="9298" y="257448"/>
                          </a:cubicBezTo>
                          <a:cubicBezTo>
                            <a:pt x="12275" y="260400"/>
                            <a:pt x="15709" y="262707"/>
                            <a:pt x="19599" y="264319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319"/>
                          </a:cubicBezTo>
                          <a:cubicBezTo>
                            <a:pt x="7502690" y="262707"/>
                            <a:pt x="7506123" y="260400"/>
                            <a:pt x="7509099" y="257448"/>
                          </a:cubicBezTo>
                          <a:cubicBezTo>
                            <a:pt x="7512076" y="254422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279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279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-46938</wp:posOffset>
            </wp:positionV>
            <wp:extent cx="5641423" cy="200118"/>
            <wp:effectExtent l="0" t="0" r="0" b="0"/>
            <wp:wrapNone/>
            <wp:docPr id="660" name="Freeform 6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22"/>
                            <a:pt x="9298" y="257448"/>
                          </a:cubicBezTo>
                          <a:cubicBezTo>
                            <a:pt x="12275" y="260400"/>
                            <a:pt x="15709" y="262707"/>
                            <a:pt x="19599" y="264319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319"/>
                          </a:cubicBezTo>
                          <a:cubicBezTo>
                            <a:pt x="7502690" y="262707"/>
                            <a:pt x="7506123" y="260400"/>
                            <a:pt x="7509099" y="257448"/>
                          </a:cubicBezTo>
                          <a:cubicBezTo>
                            <a:pt x="7512076" y="254422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279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279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-35815</wp:posOffset>
            </wp:positionV>
            <wp:extent cx="292223" cy="200756"/>
            <wp:effectExtent l="0" t="0" r="0" b="0"/>
            <wp:wrapNone/>
            <wp:docPr id="661" name="Picture 66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>
                      <a:picLocks noChangeAspect="0" noChangeArrowheads="1"/>
                    </pic:cNvPicPr>
                  </pic:nvPicPr>
                  <pic:blipFill>
                    <a:blip r:embed="rId6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1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-23115</wp:posOffset>
            </wp:positionV>
            <wp:extent cx="5593776" cy="171529"/>
            <wp:effectExtent l="0" t="0" r="0" b="0"/>
            <wp:wrapNone/>
            <wp:docPr id="662" name="Freeform 6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-23115</wp:posOffset>
            </wp:positionV>
            <wp:extent cx="5593776" cy="171529"/>
            <wp:effectExtent l="0" t="0" r="0" b="0"/>
            <wp:wrapNone/>
            <wp:docPr id="663" name="Freeform 6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?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: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18"/>
          <w:sz w:val="17"/>
          <w:szCs w:val="17"/>
        </w:rPr>
        <w:t>z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983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其中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boolean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类型表达式，先计算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x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的值，若为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true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，则整个三目运算的结果为表达式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的值，否则整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个运算结果为表达式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z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的值。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-167668</wp:posOffset>
            </wp:positionV>
            <wp:extent cx="5641423" cy="886237"/>
            <wp:effectExtent l="0" t="0" r="0" b="0"/>
            <wp:wrapNone/>
            <wp:docPr id="664" name="Freeform 6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7"/>
                            <a:pt x="805" y="1157635"/>
                            <a:pt x="2416" y="1161530"/>
                          </a:cubicBezTo>
                          <a:cubicBezTo>
                            <a:pt x="4028" y="1165449"/>
                            <a:pt x="6322" y="1168822"/>
                            <a:pt x="9298" y="1171824"/>
                          </a:cubicBezTo>
                          <a:cubicBezTo>
                            <a:pt x="12275" y="1174800"/>
                            <a:pt x="15709" y="1177082"/>
                            <a:pt x="19599" y="1178694"/>
                          </a:cubicBezTo>
                          <a:cubicBezTo>
                            <a:pt x="23489" y="1180282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82"/>
                            <a:pt x="7498798" y="1178694"/>
                          </a:cubicBezTo>
                          <a:cubicBezTo>
                            <a:pt x="7502690" y="1177082"/>
                            <a:pt x="7506123" y="1174800"/>
                            <a:pt x="7509099" y="1171824"/>
                          </a:cubicBezTo>
                          <a:cubicBezTo>
                            <a:pt x="7512076" y="1168822"/>
                            <a:pt x="7514370" y="1165449"/>
                            <a:pt x="7515981" y="1161530"/>
                          </a:cubicBezTo>
                          <a:cubicBezTo>
                            <a:pt x="7517593" y="1157635"/>
                            <a:pt x="7518400" y="1153567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-167668</wp:posOffset>
            </wp:positionV>
            <wp:extent cx="5641423" cy="886237"/>
            <wp:effectExtent l="0" t="0" r="0" b="0"/>
            <wp:wrapNone/>
            <wp:docPr id="665" name="Freeform 6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7"/>
                            <a:pt x="805" y="1157635"/>
                            <a:pt x="2416" y="1161530"/>
                          </a:cubicBezTo>
                          <a:cubicBezTo>
                            <a:pt x="4028" y="1165449"/>
                            <a:pt x="6322" y="1168822"/>
                            <a:pt x="9298" y="1171824"/>
                          </a:cubicBezTo>
                          <a:cubicBezTo>
                            <a:pt x="12275" y="1174800"/>
                            <a:pt x="15709" y="1177082"/>
                            <a:pt x="19599" y="1178694"/>
                          </a:cubicBezTo>
                          <a:cubicBezTo>
                            <a:pt x="23489" y="1180282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82"/>
                            <a:pt x="7498798" y="1178694"/>
                          </a:cubicBezTo>
                          <a:cubicBezTo>
                            <a:pt x="7502690" y="1177082"/>
                            <a:pt x="7506123" y="1174800"/>
                            <a:pt x="7509099" y="1171824"/>
                          </a:cubicBezTo>
                          <a:cubicBezTo>
                            <a:pt x="7512076" y="1168822"/>
                            <a:pt x="7514370" y="1165449"/>
                            <a:pt x="7515981" y="1161530"/>
                          </a:cubicBezTo>
                          <a:cubicBezTo>
                            <a:pt x="7517593" y="1157635"/>
                            <a:pt x="7518400" y="1153567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-156540</wp:posOffset>
            </wp:positionV>
            <wp:extent cx="292223" cy="892361"/>
            <wp:effectExtent l="0" t="0" r="0" b="0"/>
            <wp:wrapNone/>
            <wp:docPr id="666" name="Picture 66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0" noChangeArrowheads="1"/>
                    </pic:cNvPicPr>
                  </pic:nvPicPr>
                  <pic:blipFill>
                    <a:blip r:embed="rId6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9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2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-143844</wp:posOffset>
            </wp:positionV>
            <wp:extent cx="5593776" cy="857648"/>
            <wp:effectExtent l="0" t="0" r="0" b="0"/>
            <wp:wrapNone/>
            <wp:docPr id="667" name="Freeform 6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-143844</wp:posOffset>
            </wp:positionV>
            <wp:extent cx="5593776" cy="857648"/>
            <wp:effectExtent l="0" t="0" r="0" b="0"/>
            <wp:wrapNone/>
            <wp:docPr id="668" name="Freeform 6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score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score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?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不及格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: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及格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"type=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042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5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三元运算符在真实开发中十分的常见，大家可以多练习使用，之后我们会讲解分支语句，可以利用三元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运算符做到更加精简代码！便于理解！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9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、运算符优先级	</w:t>
      </w:r>
      <w:hyperlink r:id="rId64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93" w:after="0" w:line="405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我们小学都学过：先加减，后乘除，所以优先级我们并不陌生。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当多个运算符出现在一个表达式中，谁先谁后呢？这就涉及到运算符的优先级别的问题。在一个多运算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符的表达式中，运算符优先级不同会导致最后得出的结果差别甚大。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下表中具有最高优先级的运算符在的表的最上面，最低优先级的在表的底部。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72" name="Freeform 6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75" name="Freeform 6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76" name="Freeform 6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77" name="Freeform 6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78" name="Freeform 6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79" name="Freeform 6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80" name="Freeform 6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81" name="Freeform 6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82" name="Freeform 6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83" name="Freeform 6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-810518</wp:posOffset>
            </wp:positionV>
            <wp:extent cx="5650950" cy="4069065"/>
            <wp:effectExtent l="0" t="0" r="0" b="0"/>
            <wp:wrapNone/>
            <wp:docPr id="684" name="Picture 68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>
                      <a:picLocks noChangeAspect="0" noChangeArrowheads="1"/>
                    </pic:cNvPicPr>
                  </pic:nvPicPr>
                  <pic:blipFill>
                    <a:blip r:embed="rId6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406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300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大家不需要去刻意的记住，表达式里面优先使用小括号来组织！！方便理解和使用，不建议写非常冗余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的代码运算！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4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-46934</wp:posOffset>
            </wp:positionV>
            <wp:extent cx="5641423" cy="714707"/>
            <wp:effectExtent l="0" t="0" r="0" b="0"/>
            <wp:wrapNone/>
            <wp:docPr id="685" name="Freeform 6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7"/>
                            <a:pt x="805" y="929035"/>
                            <a:pt x="2416" y="932930"/>
                          </a:cubicBezTo>
                          <a:cubicBezTo>
                            <a:pt x="4028" y="936849"/>
                            <a:pt x="6322" y="940247"/>
                            <a:pt x="9298" y="943248"/>
                          </a:cubicBezTo>
                          <a:cubicBezTo>
                            <a:pt x="12275" y="946225"/>
                            <a:pt x="15709" y="948507"/>
                            <a:pt x="19599" y="950094"/>
                          </a:cubicBezTo>
                          <a:cubicBezTo>
                            <a:pt x="23489" y="951682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82"/>
                            <a:pt x="7498798" y="950094"/>
                          </a:cubicBezTo>
                          <a:cubicBezTo>
                            <a:pt x="7502690" y="948507"/>
                            <a:pt x="7506123" y="946225"/>
                            <a:pt x="7509099" y="943248"/>
                          </a:cubicBezTo>
                          <a:cubicBezTo>
                            <a:pt x="7512076" y="940247"/>
                            <a:pt x="7514370" y="936849"/>
                            <a:pt x="7515981" y="932930"/>
                          </a:cubicBezTo>
                          <a:cubicBezTo>
                            <a:pt x="7517593" y="929035"/>
                            <a:pt x="7518400" y="924967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-46934</wp:posOffset>
            </wp:positionV>
            <wp:extent cx="5641423" cy="714707"/>
            <wp:effectExtent l="0" t="0" r="0" b="0"/>
            <wp:wrapNone/>
            <wp:docPr id="686" name="Freeform 6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7"/>
                            <a:pt x="805" y="929035"/>
                            <a:pt x="2416" y="932930"/>
                          </a:cubicBezTo>
                          <a:cubicBezTo>
                            <a:pt x="4028" y="936849"/>
                            <a:pt x="6322" y="940247"/>
                            <a:pt x="9298" y="943248"/>
                          </a:cubicBezTo>
                          <a:cubicBezTo>
                            <a:pt x="12275" y="946225"/>
                            <a:pt x="15709" y="948507"/>
                            <a:pt x="19599" y="950094"/>
                          </a:cubicBezTo>
                          <a:cubicBezTo>
                            <a:pt x="23489" y="951682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82"/>
                            <a:pt x="7498798" y="950094"/>
                          </a:cubicBezTo>
                          <a:cubicBezTo>
                            <a:pt x="7502690" y="948507"/>
                            <a:pt x="7506123" y="946225"/>
                            <a:pt x="7509099" y="943248"/>
                          </a:cubicBezTo>
                          <a:cubicBezTo>
                            <a:pt x="7512076" y="940247"/>
                            <a:pt x="7514370" y="936849"/>
                            <a:pt x="7515981" y="932930"/>
                          </a:cubicBezTo>
                          <a:cubicBezTo>
                            <a:pt x="7517593" y="929035"/>
                            <a:pt x="7518400" y="924967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304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-35811</wp:posOffset>
            </wp:positionV>
            <wp:extent cx="292223" cy="717413"/>
            <wp:effectExtent l="0" t="0" r="0" b="0"/>
            <wp:wrapNone/>
            <wp:docPr id="687" name="Picture 68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>
                      <a:picLocks noChangeAspect="0" noChangeArrowheads="1"/>
                    </pic:cNvPicPr>
                  </pic:nvPicPr>
                  <pic:blipFill>
                    <a:blip r:embed="rId6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7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-23110</wp:posOffset>
            </wp:positionV>
            <wp:extent cx="5593776" cy="686119"/>
            <wp:effectExtent l="0" t="0" r="0" b="0"/>
            <wp:wrapNone/>
            <wp:docPr id="688" name="Freeform 6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-23110</wp:posOffset>
            </wp:positionV>
            <wp:extent cx="5593776" cy="686119"/>
            <wp:effectExtent l="0" t="0" r="0" b="0"/>
            <wp:wrapNone/>
            <wp:docPr id="689" name="Freeform 6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&amp;&amp;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122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||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'q'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37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68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包机制	</w:t>
      </w:r>
      <w:hyperlink r:id="rId669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119718</wp:posOffset>
            </wp:positionV>
            <wp:extent cx="5650953" cy="9529"/>
            <wp:effectExtent l="0" t="0" r="0" b="0"/>
            <wp:wrapNone/>
            <wp:docPr id="690" name="Freeform 6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、问题发现	</w:t>
      </w:r>
      <w:hyperlink r:id="rId670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93" w:after="0" w:line="405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存在这样一个问题：当定义了多个类的时候，可能会发生类名的重复问题。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解决方式：在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中采用包机制处理开发者定义的类名冲突问题。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就好比我们平时的用电脑，一个文件夹下不能存在同名的文件，我们要是有这样的需求，但是又不想换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名字，我们就可以考虑使用新建一个文件夹来存放！在我们的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中也是这样的。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【演示：重名文件】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6" w:after="0" w:line="45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还有一个问题：我们平时在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中可以跑的文件，用命令行就会报错；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【演示：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Hello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orld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！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IDE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和命令行】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这是为什么呢？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罪魁祸首正是代码第一行：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package com.kuang.demo01;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0" w:after="0" w:line="375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这就是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中的包机制，使用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package com.kuang.demo01;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就要求此份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.java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文件必须保存在这样一个目录下，这样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解释器才能找到它。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IDEA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中能正确运行，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你可以去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Wind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ws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下的工程中查看，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Hello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orld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这个文件必是在这样的目录结构下的。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、包的作用	</w:t>
      </w:r>
      <w:hyperlink r:id="rId67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4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93" name="Freeform 6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94" name="Freeform 6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95" name="Freeform 6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96" name="Freeform 6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97" name="Freeform 6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98" name="Freeform 6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99" name="Freeform 6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00" name="Freeform 7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01" name="Freeform 7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02" name="Freeform 7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03" name="Freeform 7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04" name="Freeform 7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为了更好地组织类，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提供了包机制，用于区别类名的命名空间。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包的作用：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30" w:after="0" w:line="350" w:lineRule="exact"/>
        <w:ind w:left="990" w:right="928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、把功能相似或相关的类或接口组织在同一个包中，方便类的查找和使用。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、如同文件夹一样，包也采用了树形目录的存储方式。同一个包中的类名字是不同的，不同的包中的类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的名字是可以相同的，当同时调用两个不同包中相同类名的类时，应该加上包名加以区别。因此，包可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以避免名字冲突。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、包也限定了访问权限，拥有包访问权限的类才能访问某个包中的类。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928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使用包（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package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）这种机制是为了防止命名冲突，访问控制，提供搜索和定位类（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class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）、接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口、枚举（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enume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ations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）和注释（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包语句的语法格式为：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87" w:lineRule="exact"/>
        <w:ind w:left="1199" w:right="0" w:firstLine="0"/>
      </w:pPr>
      <w:r>
        <w:drawing>
          <wp:anchor simplePos="0" relativeHeight="25165826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-31470</wp:posOffset>
            </wp:positionV>
            <wp:extent cx="5641423" cy="200118"/>
            <wp:effectExtent l="0" t="0" r="0" b="0"/>
            <wp:wrapNone/>
            <wp:docPr id="705" name="Freeform 7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47"/>
                            <a:pt x="9298" y="257448"/>
                          </a:cubicBezTo>
                          <a:cubicBezTo>
                            <a:pt x="12275" y="260400"/>
                            <a:pt x="15709" y="262682"/>
                            <a:pt x="19599" y="264294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294"/>
                          </a:cubicBezTo>
                          <a:cubicBezTo>
                            <a:pt x="7502690" y="262682"/>
                            <a:pt x="7506123" y="260400"/>
                            <a:pt x="7509099" y="257448"/>
                          </a:cubicBezTo>
                          <a:cubicBezTo>
                            <a:pt x="7512076" y="254447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621"/>
                          </a:cubicBezTo>
                          <a:cubicBezTo>
                            <a:pt x="7514370" y="15751"/>
                            <a:pt x="7512076" y="12304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304"/>
                            <a:pt x="4028" y="15751"/>
                            <a:pt x="2416" y="19621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-31470</wp:posOffset>
            </wp:positionV>
            <wp:extent cx="5641423" cy="200118"/>
            <wp:effectExtent l="0" t="0" r="0" b="0"/>
            <wp:wrapNone/>
            <wp:docPr id="706" name="Freeform 7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47"/>
                            <a:pt x="9298" y="257448"/>
                          </a:cubicBezTo>
                          <a:cubicBezTo>
                            <a:pt x="12275" y="260400"/>
                            <a:pt x="15709" y="262682"/>
                            <a:pt x="19599" y="264294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294"/>
                          </a:cubicBezTo>
                          <a:cubicBezTo>
                            <a:pt x="7502690" y="262682"/>
                            <a:pt x="7506123" y="260400"/>
                            <a:pt x="7509099" y="257448"/>
                          </a:cubicBezTo>
                          <a:cubicBezTo>
                            <a:pt x="7512076" y="254447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621"/>
                          </a:cubicBezTo>
                          <a:cubicBezTo>
                            <a:pt x="7514370" y="15751"/>
                            <a:pt x="7512076" y="12304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304"/>
                            <a:pt x="4028" y="15751"/>
                            <a:pt x="2416" y="19621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-20347</wp:posOffset>
            </wp:positionV>
            <wp:extent cx="292223" cy="200843"/>
            <wp:effectExtent l="0" t="0" r="0" b="0"/>
            <wp:wrapNone/>
            <wp:docPr id="707" name="Picture 70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0" noChangeArrowheads="1"/>
                    </pic:cNvPicPr>
                  </pic:nvPicPr>
                  <pic:blipFill>
                    <a:blip r:embed="rId7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0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-7646</wp:posOffset>
            </wp:positionV>
            <wp:extent cx="5593776" cy="171529"/>
            <wp:effectExtent l="0" t="0" r="0" b="0"/>
            <wp:wrapNone/>
            <wp:docPr id="708" name="Freeform 7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-7646</wp:posOffset>
            </wp:positionV>
            <wp:extent cx="5593776" cy="171529"/>
            <wp:effectExtent l="0" t="0" r="0" b="0"/>
            <wp:wrapNone/>
            <wp:docPr id="709" name="Freeform 7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pkg1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．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pkg2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．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pkg3…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]];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例如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Something.java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文件它的内容</w:t>
      </w:r>
      <w:r>
        <w:rPr lang="zh-CN" sz="19" baseline="0" dirty="0">
          <w:jc w:val="left"/>
          <w:rFonts w:ascii="宋体" w:hAnsi="宋体" w:cs="宋体"/>
          <w:color w:val="333333"/>
          <w:spacing w:val="-64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7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-46929</wp:posOffset>
            </wp:positionV>
            <wp:extent cx="5641423" cy="714707"/>
            <wp:effectExtent l="0" t="0" r="0" b="0"/>
            <wp:wrapNone/>
            <wp:docPr id="710" name="Freeform 7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92"/>
                            <a:pt x="805" y="929035"/>
                            <a:pt x="2416" y="932930"/>
                          </a:cubicBezTo>
                          <a:cubicBezTo>
                            <a:pt x="4028" y="936849"/>
                            <a:pt x="6322" y="940222"/>
                            <a:pt x="9298" y="943224"/>
                          </a:cubicBezTo>
                          <a:cubicBezTo>
                            <a:pt x="12275" y="946200"/>
                            <a:pt x="15709" y="948482"/>
                            <a:pt x="19599" y="950094"/>
                          </a:cubicBezTo>
                          <a:cubicBezTo>
                            <a:pt x="23489" y="951682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82"/>
                            <a:pt x="7498798" y="950094"/>
                          </a:cubicBezTo>
                          <a:cubicBezTo>
                            <a:pt x="7502690" y="948482"/>
                            <a:pt x="7506123" y="946200"/>
                            <a:pt x="7509099" y="943224"/>
                          </a:cubicBezTo>
                          <a:cubicBezTo>
                            <a:pt x="7512076" y="940222"/>
                            <a:pt x="7514370" y="936849"/>
                            <a:pt x="7515981" y="932930"/>
                          </a:cubicBezTo>
                          <a:cubicBezTo>
                            <a:pt x="7517593" y="929035"/>
                            <a:pt x="7518400" y="924992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-46929</wp:posOffset>
            </wp:positionV>
            <wp:extent cx="5641423" cy="714707"/>
            <wp:effectExtent l="0" t="0" r="0" b="0"/>
            <wp:wrapNone/>
            <wp:docPr id="711" name="Freeform 7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92"/>
                            <a:pt x="805" y="929035"/>
                            <a:pt x="2416" y="932930"/>
                          </a:cubicBezTo>
                          <a:cubicBezTo>
                            <a:pt x="4028" y="936849"/>
                            <a:pt x="6322" y="940222"/>
                            <a:pt x="9298" y="943224"/>
                          </a:cubicBezTo>
                          <a:cubicBezTo>
                            <a:pt x="12275" y="946200"/>
                            <a:pt x="15709" y="948482"/>
                            <a:pt x="19599" y="950094"/>
                          </a:cubicBezTo>
                          <a:cubicBezTo>
                            <a:pt x="23489" y="951682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82"/>
                            <a:pt x="7498798" y="950094"/>
                          </a:cubicBezTo>
                          <a:cubicBezTo>
                            <a:pt x="7502690" y="948482"/>
                            <a:pt x="7506123" y="946200"/>
                            <a:pt x="7509099" y="943224"/>
                          </a:cubicBezTo>
                          <a:cubicBezTo>
                            <a:pt x="7512076" y="940222"/>
                            <a:pt x="7514370" y="936849"/>
                            <a:pt x="7515981" y="932930"/>
                          </a:cubicBezTo>
                          <a:cubicBezTo>
                            <a:pt x="7517593" y="929035"/>
                            <a:pt x="7518400" y="924992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-35803</wp:posOffset>
            </wp:positionV>
            <wp:extent cx="292223" cy="721221"/>
            <wp:effectExtent l="0" t="0" r="0" b="0"/>
            <wp:wrapNone/>
            <wp:docPr id="712" name="Picture 71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>
                      <a:picLocks noChangeAspect="0" noChangeArrowheads="1"/>
                    </pic:cNvPicPr>
                  </pic:nvPicPr>
                  <pic:blipFill>
                    <a:blip r:embed="rId7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21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7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-23105</wp:posOffset>
            </wp:positionV>
            <wp:extent cx="5593776" cy="686119"/>
            <wp:effectExtent l="0" t="0" r="0" b="0"/>
            <wp:wrapNone/>
            <wp:docPr id="713" name="Freeform 7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-23105</wp:posOffset>
            </wp:positionV>
            <wp:extent cx="5593776" cy="686119"/>
            <wp:effectExtent l="0" t="0" r="0" b="0"/>
            <wp:wrapNone/>
            <wp:docPr id="714" name="Freeform 7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net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util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Something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...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472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那么它的路径应该是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net/java/util/Something.java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这样保存的。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package(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</w:t>
      </w:r>
      <w:r>
        <w:rPr lang="zh-CN" sz="19" baseline="0" dirty="0">
          <w:jc w:val="left"/>
          <w:rFonts w:ascii="宋体" w:hAnsi="宋体" w:cs="宋体"/>
          <w:color w:val="333333"/>
          <w:spacing w:val="-41"/>
          <w:sz w:val="19"/>
          <w:szCs w:val="19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的作用是把不同的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程序分类保存，更方便的被其他</w:t>
      </w:r>
      <w:r>
        <w:rPr lang="zh-CN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 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程序调用。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一个包（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package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）可以定义为一组相互联系的类型（类、接口、枚举和注释），为这些类型提供访问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保护和命名空间管理的功能。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65" w:lineRule="exact"/>
        <w:ind w:left="1440" w:right="854" w:hanging="45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以下是一些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 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中的包：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240428</wp:posOffset>
            </wp:positionV>
            <wp:extent cx="47647" cy="47647"/>
            <wp:effectExtent l="0" t="0" r="0" b="0"/>
            <wp:wrapNone/>
            <wp:docPr id="715" name="Freeform 7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40"/>
                            <a:pt x="61083" y="19621"/>
                          </a:cubicBezTo>
                          <a:cubicBezTo>
                            <a:pt x="59471" y="15751"/>
                            <a:pt x="57177" y="12304"/>
                            <a:pt x="54201" y="9302"/>
                          </a:cubicBezTo>
                          <a:cubicBezTo>
                            <a:pt x="51222" y="6350"/>
                            <a:pt x="47790" y="4044"/>
                            <a:pt x="43900" y="2407"/>
                          </a:cubicBezTo>
                          <a:cubicBezTo>
                            <a:pt x="40010" y="819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304"/>
                            <a:pt x="4028" y="15751"/>
                            <a:pt x="2416" y="19621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22"/>
                            <a:pt x="9298" y="54224"/>
                          </a:cubicBezTo>
                          <a:cubicBezTo>
                            <a:pt x="12275" y="57200"/>
                            <a:pt x="15709" y="59482"/>
                            <a:pt x="19599" y="61094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094"/>
                          </a:cubicBezTo>
                          <a:cubicBezTo>
                            <a:pt x="47790" y="59482"/>
                            <a:pt x="51222" y="57200"/>
                            <a:pt x="54201" y="54224"/>
                          </a:cubicBezTo>
                          <a:cubicBezTo>
                            <a:pt x="57177" y="51222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java.lang</w:t>
      </w:r>
      <w:r>
        <w:rPr lang="zh-CN" sz="19" baseline="0" dirty="0">
          <w:jc w:val="left"/>
          <w:rFonts w:ascii="宋体" w:hAnsi="宋体" w:cs="宋体"/>
          <w:color w:val="333333"/>
          <w:spacing w:val="-33"/>
          <w:sz w:val="19"/>
          <w:szCs w:val="19"/>
        </w:rPr>
        <w:t>-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打包基础的类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990" w:right="854" w:firstLine="450"/>
      </w:pPr>
      <w:r>
        <w:drawing>
          <wp:anchor simplePos="0" relativeHeight="25165830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230903</wp:posOffset>
            </wp:positionV>
            <wp:extent cx="47647" cy="47647"/>
            <wp:effectExtent l="0" t="0" r="0" b="0"/>
            <wp:wrapNone/>
            <wp:docPr id="716" name="Freeform 7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65"/>
                            <a:pt x="61083" y="19621"/>
                          </a:cubicBezTo>
                          <a:cubicBezTo>
                            <a:pt x="59471" y="15751"/>
                            <a:pt x="57177" y="12328"/>
                            <a:pt x="54201" y="9327"/>
                          </a:cubicBezTo>
                          <a:cubicBezTo>
                            <a:pt x="51222" y="6350"/>
                            <a:pt x="47790" y="4044"/>
                            <a:pt x="43900" y="2407"/>
                          </a:cubicBezTo>
                          <a:cubicBezTo>
                            <a:pt x="40010" y="819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ubicBezTo>
                            <a:pt x="0" y="35967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47"/>
                            <a:pt x="9298" y="54248"/>
                          </a:cubicBezTo>
                          <a:cubicBezTo>
                            <a:pt x="12275" y="57225"/>
                            <a:pt x="15709" y="59507"/>
                            <a:pt x="19599" y="61094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094"/>
                          </a:cubicBezTo>
                          <a:cubicBezTo>
                            <a:pt x="47790" y="59507"/>
                            <a:pt x="51222" y="57225"/>
                            <a:pt x="54201" y="54248"/>
                          </a:cubicBezTo>
                          <a:cubicBezTo>
                            <a:pt x="57177" y="51247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java.io</w:t>
      </w:r>
      <w:r>
        <w:rPr lang="zh-CN" sz="19" baseline="0" dirty="0">
          <w:jc w:val="left"/>
          <w:rFonts w:ascii="宋体" w:hAnsi="宋体" w:cs="宋体"/>
          <w:color w:val="333333"/>
          <w:spacing w:val="-33"/>
          <w:sz w:val="19"/>
          <w:szCs w:val="19"/>
        </w:rPr>
        <w:t>-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包含输入输出功能的函数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开发者可以自己把一组类和接口等打包，并定义自己的包。而且在实际开发中这样做是值得提倡的，当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你自己完成类的实现之后，将相关的类分组，可以让其他的编程者更容易地确定哪些类、接口、枚举和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注释等是相关的。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由于包创建了新的命名空间（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namespace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），所以不会跟其他包中的任何名字产生命名冲突。使用包这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种机制，更容易实现访问控制，并且让定位相关类更加简单。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、创建包	</w:t>
      </w:r>
      <w:hyperlink r:id="rId69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84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创建包的时候，你需要为这个包取一个合适的名字。之后，如果其他的一个源文件包含了这个包提供的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类、接口、枚举或者注释类型的时候，都必须将这个包的声明放在这个源文件的开头。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9" w:after="0" w:line="375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包声明应该在源文件的第一行，每个源文件只能有一个包声明，这个文件中的每个类型都应用于它。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如果一个源文件中没有使用包声明，那么其中的类，函数，枚举，注释等将被放在一个无名的包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unnamed package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）中。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一般利用公司域名倒置作为报名；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例子：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65" w:lineRule="exact"/>
        <w:ind w:left="990" w:right="854" w:firstLine="0"/>
      </w:pPr>
      <w:r>
        <w:drawing>
          <wp:anchor simplePos="0" relativeHeight="251658330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325556</wp:posOffset>
            </wp:positionV>
            <wp:extent cx="927183" cy="9529"/>
            <wp:effectExtent l="0" t="0" r="0" b="0"/>
            <wp:wrapNone/>
            <wp:docPr id="718" name="Freeform 718">
              <a:hlinkClick r:id="rId69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927183" cy="9529"/>
                    </a:xfrm>
                    <a:custGeom>
                      <a:rect l="l" t="t" r="r" b="b"/>
                      <a:pathLst>
                        <a:path w="1235670" h="12700">
                          <a:moveTo>
                            <a:pt x="0" y="12700"/>
                          </a:moveTo>
                          <a:lnTo>
                            <a:pt x="1235670" y="12700"/>
                          </a:lnTo>
                          <a:lnTo>
                            <a:pt x="123567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4183C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692" w:history="1">
        <w:r>
          <w:rPr lang="zh-CN" sz="19" baseline="0" dirty="0">
            <w:jc w:val="left"/>
            <w:rFonts w:ascii="宋体" w:hAnsi="宋体" w:cs="宋体"/>
            <w:color w:val="4183C4"/>
            <w:sz w:val="19"/>
            <w:szCs w:val="19"/>
          </w:rPr>
          <w:t>ww</w:t>
        </w:r>
        <w:r>
          <w:rPr lang="zh-CN" sz="19" baseline="0" dirty="0">
            <w:jc w:val="left"/>
            <w:rFonts w:ascii="宋体" w:hAnsi="宋体" w:cs="宋体"/>
            <w:color w:val="4183C4"/>
            <w:spacing w:val="-8"/>
            <w:sz w:val="19"/>
            <w:szCs w:val="19"/>
          </w:rPr>
          <w:t>w</w:t>
        </w:r>
        <w:r>
          <w:rPr lang="zh-CN" sz="19" baseline="0" dirty="0">
            <w:jc w:val="left"/>
            <w:rFonts w:ascii="宋体" w:hAnsi="宋体" w:cs="宋体"/>
            <w:color w:val="4183C4"/>
            <w:sz w:val="19"/>
            <w:szCs w:val="19"/>
          </w:rPr>
          <w:t>.baidu.com</w:t>
        </w:r>
      </w:hyperlink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包名：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com.baidu.www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hyperlink r:id="rId717" w:history="1">
        <w:r>
          <w:rPr lang="zh-CN" sz="19" baseline="0" dirty="0">
            <w:jc w:val="left"/>
            <w:rFonts w:ascii="宋体" w:hAnsi="宋体" w:cs="宋体"/>
            <w:color w:val="333333"/>
            <w:sz w:val="19"/>
            <w:szCs w:val="19"/>
          </w:rPr>
          <w:t>bbs.baidu.com</w:t>
        </w:r>
      </w:hyperlink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包名：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com.baidu.bbs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17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23" name="Freeform 7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24" name="Freeform 7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25" name="Freeform 7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26" name="Freeform 7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27" name="Freeform 7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28" name="Freeform 7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29" name="Freeform 7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30" name="Freeform 7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31" name="Freeform 7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32" name="Freeform 7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33" name="Freeform 7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34" name="Freeform 7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990" w:right="854" w:firstLine="0"/>
      </w:pPr>
      <w:r/>
      <w:hyperlink r:id="rId735" w:history="1">
        <w:r>
          <w:rPr lang="zh-CN" sz="19" baseline="0" dirty="0">
            <w:jc w:val="left"/>
            <w:rFonts w:ascii="宋体" w:hAnsi="宋体" w:cs="宋体"/>
            <w:color w:val="333333"/>
            <w:sz w:val="19"/>
            <w:szCs w:val="19"/>
          </w:rPr>
          <w:t>blog.baidu.com</w:t>
        </w:r>
      </w:hyperlink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包名：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com.baidu.blog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我们平时也可以按照自己的公司域名去写，比如：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com.kuangstud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y</w:t>
      </w:r>
      <w:r>
        <w:rPr lang="zh-CN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.utils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import 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关键字	</w:t>
      </w:r>
      <w:hyperlink r:id="rId719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为了能够使用某一个包的成员，我们需要在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 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程序中明确导入该包。使用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 "import"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语句可完成此功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能。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2" w:after="0" w:line="30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</w:t>
      </w:r>
      <w:r>
        <w:rPr lang="zh-CN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 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源文件中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 import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语句应位于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 package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语句之后，所有类的定义之前，可以没有，也可以有多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条，其语法格式为：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7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-46925</wp:posOffset>
            </wp:positionV>
            <wp:extent cx="5641423" cy="200118"/>
            <wp:effectExtent l="0" t="0" r="0" b="0"/>
            <wp:wrapNone/>
            <wp:docPr id="736" name="Freeform 7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60"/>
                            <a:pt x="2416" y="247154"/>
                          </a:cubicBezTo>
                          <a:cubicBezTo>
                            <a:pt x="4028" y="251049"/>
                            <a:pt x="6322" y="254422"/>
                            <a:pt x="9298" y="257448"/>
                          </a:cubicBezTo>
                          <a:cubicBezTo>
                            <a:pt x="12275" y="260400"/>
                            <a:pt x="15709" y="262707"/>
                            <a:pt x="19599" y="264319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319"/>
                          </a:cubicBezTo>
                          <a:cubicBezTo>
                            <a:pt x="7502690" y="262707"/>
                            <a:pt x="7506123" y="260400"/>
                            <a:pt x="7509099" y="257448"/>
                          </a:cubicBezTo>
                          <a:cubicBezTo>
                            <a:pt x="7512076" y="254422"/>
                            <a:pt x="7514370" y="251049"/>
                            <a:pt x="7515981" y="247154"/>
                          </a:cubicBezTo>
                          <a:cubicBezTo>
                            <a:pt x="7517593" y="243260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279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279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-46925</wp:posOffset>
            </wp:positionV>
            <wp:extent cx="5641423" cy="200118"/>
            <wp:effectExtent l="0" t="0" r="0" b="0"/>
            <wp:wrapNone/>
            <wp:docPr id="737" name="Freeform 7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60"/>
                            <a:pt x="2416" y="247154"/>
                          </a:cubicBezTo>
                          <a:cubicBezTo>
                            <a:pt x="4028" y="251049"/>
                            <a:pt x="6322" y="254422"/>
                            <a:pt x="9298" y="257448"/>
                          </a:cubicBezTo>
                          <a:cubicBezTo>
                            <a:pt x="12275" y="260400"/>
                            <a:pt x="15709" y="262707"/>
                            <a:pt x="19599" y="264319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319"/>
                          </a:cubicBezTo>
                          <a:cubicBezTo>
                            <a:pt x="7502690" y="262707"/>
                            <a:pt x="7506123" y="260400"/>
                            <a:pt x="7509099" y="257448"/>
                          </a:cubicBezTo>
                          <a:cubicBezTo>
                            <a:pt x="7512076" y="254422"/>
                            <a:pt x="7514370" y="251049"/>
                            <a:pt x="7515981" y="247154"/>
                          </a:cubicBezTo>
                          <a:cubicBezTo>
                            <a:pt x="7517593" y="243260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40"/>
                            <a:pt x="7515981" y="19596"/>
                          </a:cubicBezTo>
                          <a:cubicBezTo>
                            <a:pt x="7514370" y="15727"/>
                            <a:pt x="7512076" y="12279"/>
                            <a:pt x="7509099" y="9302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02"/>
                          </a:cubicBezTo>
                          <a:cubicBezTo>
                            <a:pt x="6322" y="12279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-35805</wp:posOffset>
            </wp:positionV>
            <wp:extent cx="292223" cy="207466"/>
            <wp:effectExtent l="0" t="0" r="0" b="0"/>
            <wp:wrapNone/>
            <wp:docPr id="738" name="Picture 73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>
                      <a:picLocks noChangeAspect="0" noChangeArrowheads="1"/>
                    </pic:cNvPicPr>
                  </pic:nvPicPr>
                  <pic:blipFill>
                    <a:blip r:embed="rId7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6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-23102</wp:posOffset>
            </wp:positionV>
            <wp:extent cx="5593776" cy="171529"/>
            <wp:effectExtent l="0" t="0" r="0" b="0"/>
            <wp:wrapNone/>
            <wp:docPr id="739" name="Freeform 7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-23102</wp:posOffset>
            </wp:positionV>
            <wp:extent cx="5593776" cy="171529"/>
            <wp:effectExtent l="0" t="0" r="0" b="0"/>
            <wp:wrapNone/>
            <wp:docPr id="740" name="Freeform 7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package1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package2…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].(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classname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|*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457" w:lineRule="exact"/>
        <w:ind w:left="990" w:right="3186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如果在一个包中，一个类想要使用本包中的另一个类，那么该包名可以省略。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要是要用到其他包下的类，就必须要先导包！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如果两个类重名，需要导入对应的包，否则就需要写出完整地址：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8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-46924</wp:posOffset>
            </wp:positionV>
            <wp:extent cx="5641423" cy="200118"/>
            <wp:effectExtent l="0" t="0" r="0" b="0"/>
            <wp:wrapNone/>
            <wp:docPr id="741" name="Freeform 7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60"/>
                            <a:pt x="2416" y="247154"/>
                          </a:cubicBezTo>
                          <a:cubicBezTo>
                            <a:pt x="4028" y="251074"/>
                            <a:pt x="6322" y="254447"/>
                            <a:pt x="9298" y="257448"/>
                          </a:cubicBezTo>
                          <a:cubicBezTo>
                            <a:pt x="12275" y="260400"/>
                            <a:pt x="15709" y="262707"/>
                            <a:pt x="19599" y="264319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319"/>
                          </a:cubicBezTo>
                          <a:cubicBezTo>
                            <a:pt x="7502690" y="262707"/>
                            <a:pt x="7506123" y="260400"/>
                            <a:pt x="7509099" y="257448"/>
                          </a:cubicBezTo>
                          <a:cubicBezTo>
                            <a:pt x="7512076" y="254447"/>
                            <a:pt x="7514370" y="251074"/>
                            <a:pt x="7515981" y="247154"/>
                          </a:cubicBezTo>
                          <a:cubicBezTo>
                            <a:pt x="7517593" y="243260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-46924</wp:posOffset>
            </wp:positionV>
            <wp:extent cx="5641423" cy="200118"/>
            <wp:effectExtent l="0" t="0" r="0" b="0"/>
            <wp:wrapNone/>
            <wp:docPr id="742" name="Freeform 7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60"/>
                            <a:pt x="2416" y="247154"/>
                          </a:cubicBezTo>
                          <a:cubicBezTo>
                            <a:pt x="4028" y="251074"/>
                            <a:pt x="6322" y="254447"/>
                            <a:pt x="9298" y="257448"/>
                          </a:cubicBezTo>
                          <a:cubicBezTo>
                            <a:pt x="12275" y="260400"/>
                            <a:pt x="15709" y="262707"/>
                            <a:pt x="19599" y="264319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319"/>
                          </a:cubicBezTo>
                          <a:cubicBezTo>
                            <a:pt x="7502690" y="262707"/>
                            <a:pt x="7506123" y="260400"/>
                            <a:pt x="7509099" y="257448"/>
                          </a:cubicBezTo>
                          <a:cubicBezTo>
                            <a:pt x="7512076" y="254447"/>
                            <a:pt x="7514370" y="251074"/>
                            <a:pt x="7515981" y="247154"/>
                          </a:cubicBezTo>
                          <a:cubicBezTo>
                            <a:pt x="7517593" y="243260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50"/>
                            <a:pt x="7502690" y="4044"/>
                            <a:pt x="7498798" y="2407"/>
                          </a:cubicBezTo>
                          <a:cubicBezTo>
                            <a:pt x="7494909" y="81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50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-35798</wp:posOffset>
            </wp:positionV>
            <wp:extent cx="292223" cy="197346"/>
            <wp:effectExtent l="0" t="0" r="0" b="0"/>
            <wp:wrapNone/>
            <wp:docPr id="743" name="Picture 74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>
                      <a:picLocks noChangeAspect="0" noChangeArrowheads="1"/>
                    </pic:cNvPicPr>
                  </pic:nvPicPr>
                  <pic:blipFill>
                    <a:blip r:embed="rId7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7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1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-23100</wp:posOffset>
            </wp:positionV>
            <wp:extent cx="5593776" cy="171529"/>
            <wp:effectExtent l="0" t="0" r="0" b="0"/>
            <wp:wrapNone/>
            <wp:docPr id="744" name="Freeform 7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-23100</wp:posOffset>
            </wp:positionV>
            <wp:extent cx="5593776" cy="171529"/>
            <wp:effectExtent l="0" t="0" r="0" b="0"/>
            <wp:wrapNone/>
            <wp:docPr id="745" name="Freeform 7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kuang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Hello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hello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kuang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Hello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()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import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关键字引入，使用通配符</w:t>
      </w:r>
      <w:r>
        <w:rPr lang="zh-CN" sz="19" baseline="0" dirty="0">
          <w:jc w:val="left"/>
          <w:rFonts w:ascii="宋体" w:hAnsi="宋体" w:cs="宋体"/>
          <w:color w:val="333333"/>
          <w:spacing w:val="-29"/>
          <w:sz w:val="19"/>
          <w:szCs w:val="19"/>
        </w:rPr>
        <w:t> "*" ,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导入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io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包下的所有类！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9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-46924</wp:posOffset>
            </wp:positionV>
            <wp:extent cx="5641423" cy="200118"/>
            <wp:effectExtent l="0" t="0" r="0" b="0"/>
            <wp:wrapNone/>
            <wp:docPr id="746" name="Freeform 7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47"/>
                            <a:pt x="9298" y="257448"/>
                          </a:cubicBezTo>
                          <a:cubicBezTo>
                            <a:pt x="12275" y="260400"/>
                            <a:pt x="15709" y="262682"/>
                            <a:pt x="19599" y="264294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294"/>
                          </a:cubicBezTo>
                          <a:cubicBezTo>
                            <a:pt x="7502690" y="262682"/>
                            <a:pt x="7506123" y="260400"/>
                            <a:pt x="7509099" y="257448"/>
                          </a:cubicBezTo>
                          <a:cubicBezTo>
                            <a:pt x="7512076" y="254447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-46924</wp:posOffset>
            </wp:positionV>
            <wp:extent cx="5641423" cy="200118"/>
            <wp:effectExtent l="0" t="0" r="0" b="0"/>
            <wp:wrapNone/>
            <wp:docPr id="747" name="Freeform 7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47"/>
                            <a:pt x="9298" y="257448"/>
                          </a:cubicBezTo>
                          <a:cubicBezTo>
                            <a:pt x="12275" y="260400"/>
                            <a:pt x="15709" y="262682"/>
                            <a:pt x="19599" y="264294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294"/>
                          </a:cubicBezTo>
                          <a:cubicBezTo>
                            <a:pt x="7502690" y="262682"/>
                            <a:pt x="7506123" y="260400"/>
                            <a:pt x="7509099" y="257448"/>
                          </a:cubicBezTo>
                          <a:cubicBezTo>
                            <a:pt x="7512076" y="254447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-35794</wp:posOffset>
            </wp:positionV>
            <wp:extent cx="292223" cy="197023"/>
            <wp:effectExtent l="0" t="0" r="0" b="0"/>
            <wp:wrapNone/>
            <wp:docPr id="748" name="Picture 74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>
                      <a:picLocks noChangeAspect="0" noChangeArrowheads="1"/>
                    </pic:cNvPicPr>
                  </pic:nvPicPr>
                  <pic:blipFill>
                    <a:blip r:embed="rId7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7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7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-23100</wp:posOffset>
            </wp:positionV>
            <wp:extent cx="5593776" cy="171529"/>
            <wp:effectExtent l="0" t="0" r="0" b="0"/>
            <wp:wrapNone/>
            <wp:docPr id="749" name="Freeform 7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-23100</wp:posOffset>
            </wp:positionV>
            <wp:extent cx="5593776" cy="171529"/>
            <wp:effectExtent l="0" t="0" r="0" b="0"/>
            <wp:wrapNone/>
            <wp:docPr id="750" name="Freeform 7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6" w:after="0" w:line="450" w:lineRule="exact"/>
        <w:ind w:left="990" w:right="5332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【不建议这样使用，因为会全局扫描，影响速度！】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import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关键字引入指定类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0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-46924</wp:posOffset>
            </wp:positionV>
            <wp:extent cx="5641423" cy="200118"/>
            <wp:effectExtent l="0" t="0" r="0" b="0"/>
            <wp:wrapNone/>
            <wp:docPr id="751" name="Freeform 7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22"/>
                            <a:pt x="9298" y="257448"/>
                          </a:cubicBezTo>
                          <a:cubicBezTo>
                            <a:pt x="12275" y="260400"/>
                            <a:pt x="15709" y="262682"/>
                            <a:pt x="19599" y="264294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294"/>
                          </a:cubicBezTo>
                          <a:cubicBezTo>
                            <a:pt x="7502690" y="262682"/>
                            <a:pt x="7506123" y="260400"/>
                            <a:pt x="7509099" y="257448"/>
                          </a:cubicBezTo>
                          <a:cubicBezTo>
                            <a:pt x="7512076" y="254422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93"/>
                            <a:pt x="7498798" y="2456"/>
                          </a:cubicBezTo>
                          <a:cubicBezTo>
                            <a:pt x="7494909" y="86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69"/>
                            <a:pt x="19599" y="2456"/>
                          </a:cubicBezTo>
                          <a:cubicBezTo>
                            <a:pt x="15709" y="4093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-46924</wp:posOffset>
            </wp:positionV>
            <wp:extent cx="5641423" cy="200118"/>
            <wp:effectExtent l="0" t="0" r="0" b="0"/>
            <wp:wrapNone/>
            <wp:docPr id="752" name="Freeform 7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92"/>
                            <a:pt x="805" y="243235"/>
                            <a:pt x="2416" y="247130"/>
                          </a:cubicBezTo>
                          <a:cubicBezTo>
                            <a:pt x="4028" y="251049"/>
                            <a:pt x="6322" y="254422"/>
                            <a:pt x="9298" y="257448"/>
                          </a:cubicBezTo>
                          <a:cubicBezTo>
                            <a:pt x="12275" y="260400"/>
                            <a:pt x="15709" y="262682"/>
                            <a:pt x="19599" y="264294"/>
                          </a:cubicBezTo>
                          <a:cubicBezTo>
                            <a:pt x="23489" y="265882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82"/>
                            <a:pt x="7498798" y="264294"/>
                          </a:cubicBezTo>
                          <a:cubicBezTo>
                            <a:pt x="7502690" y="262682"/>
                            <a:pt x="7506123" y="260400"/>
                            <a:pt x="7509099" y="257448"/>
                          </a:cubicBezTo>
                          <a:cubicBezTo>
                            <a:pt x="7512076" y="254422"/>
                            <a:pt x="7514370" y="251049"/>
                            <a:pt x="7515981" y="247130"/>
                          </a:cubicBezTo>
                          <a:cubicBezTo>
                            <a:pt x="7517593" y="243235"/>
                            <a:pt x="7518400" y="23919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93"/>
                            <a:pt x="7498798" y="2456"/>
                          </a:cubicBezTo>
                          <a:cubicBezTo>
                            <a:pt x="7494909" y="869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69"/>
                            <a:pt x="19599" y="2456"/>
                          </a:cubicBezTo>
                          <a:cubicBezTo>
                            <a:pt x="15709" y="4093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-35800</wp:posOffset>
            </wp:positionV>
            <wp:extent cx="292223" cy="202927"/>
            <wp:effectExtent l="0" t="0" r="0" b="0"/>
            <wp:wrapNone/>
            <wp:docPr id="753" name="Picture 75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>
                      <a:picLocks noChangeAspect="0" noChangeArrowheads="1"/>
                    </pic:cNvPicPr>
                  </pic:nvPicPr>
                  <pic:blipFill>
                    <a:blip r:embed="rId7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2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-23100</wp:posOffset>
            </wp:positionV>
            <wp:extent cx="5593776" cy="171529"/>
            <wp:effectExtent l="0" t="0" r="0" b="0"/>
            <wp:wrapNone/>
            <wp:docPr id="754" name="Freeform 7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-23100</wp:posOffset>
            </wp:positionV>
            <wp:extent cx="5593776" cy="171529"/>
            <wp:effectExtent l="0" t="0" r="0" b="0"/>
            <wp:wrapNone/>
            <wp:docPr id="755" name="Freeform 7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kuang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Hello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6" w:after="0" w:line="450" w:lineRule="exact"/>
        <w:ind w:left="990" w:right="1215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【注意】类文件中可以包含任意数量的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 import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声明。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import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声明必须在包声明之后，类声明之前。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【编码规范：推荐参考阿里巴巴开发手册编程规范】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>
        <w:drawing>
          <wp:anchor simplePos="0" relativeHeight="251658312" behindDoc="1" locked="0" layoutInCell="1" allowOverlap="1">
            <wp:simplePos x="0" y="0"/>
            <wp:positionH relativeFrom="page">
              <wp:posOffset>1578537</wp:posOffset>
            </wp:positionH>
            <wp:positionV relativeFrom="line">
              <wp:posOffset>267714</wp:posOffset>
            </wp:positionV>
            <wp:extent cx="991060" cy="9529"/>
            <wp:effectExtent l="0" t="0" r="0" b="0"/>
            <wp:wrapNone/>
            <wp:docPr id="756" name="Freeform 756">
              <a:hlinkClick r:id="rId72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991060" cy="9529"/>
                    </a:xfrm>
                    <a:custGeom>
                      <a:rect l="l" t="t" r="r" b="b"/>
                      <a:pathLst>
                        <a:path w="1320800" h="12700">
                          <a:moveTo>
                            <a:pt x="0" y="12700"/>
                          </a:moveTo>
                          <a:lnTo>
                            <a:pt x="1320800" y="12700"/>
                          </a:lnTo>
                          <a:lnTo>
                            <a:pt x="13208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4183C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下载地址：</w:t>
      </w:r>
      <w:hyperlink r:id="rId720" w:history="1">
        <w:r>
          <w:rPr lang="zh-CN" sz="19" baseline="0" dirty="0">
            <w:jc w:val="left"/>
            <w:rFonts w:ascii="微软雅黑" w:hAnsi="微软雅黑" w:cs="微软雅黑"/>
            <w:color w:val="4183C4"/>
            <w:sz w:val="19"/>
            <w:szCs w:val="19"/>
          </w:rPr>
          <w:t>阿里巴巴开发手册</w:t>
        </w:r>
      </w:hyperlink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宋体" w:hAnsi="宋体" w:cs="宋体"/>
          <w:color w:val="333333"/>
          <w:sz w:val="36"/>
          <w:szCs w:val="36"/>
        </w:rPr>
        <w:t>JavaDoc	</w:t>
      </w:r>
      <w:hyperlink r:id="rId721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315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119728</wp:posOffset>
            </wp:positionV>
            <wp:extent cx="5650953" cy="9529"/>
            <wp:effectExtent l="0" t="0" r="0" b="0"/>
            <wp:wrapNone/>
            <wp:docPr id="757" name="Freeform 7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、简介	</w:t>
      </w:r>
      <w:hyperlink r:id="rId722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是一种将注释生成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HTML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文档的技术，生成的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HTML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文档类似于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API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，易读且清晰明了。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在简略介绍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写法之后，再看一下在</w:t>
      </w:r>
      <w:r>
        <w:rPr lang="zh-CN" sz="19" baseline="0" dirty="0">
          <w:jc w:val="left"/>
          <w:rFonts w:ascii="宋体" w:hAnsi="宋体" w:cs="宋体"/>
          <w:color w:val="333333"/>
          <w:spacing w:val="-21"/>
          <w:sz w:val="19"/>
          <w:szCs w:val="19"/>
        </w:rPr>
        <w:t>Intellij Idea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中如何将代码中的注释生成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HTML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文档。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 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Sun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公司提供的一个技术，它从程序源代码中抽取类、方法、成员等注释形成一个和源代码配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套的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API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帮助文档。也就是说，只要在编写程序时以一套特定的标签作注释，在程序编写完成后，通过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就可以同时形成程序的开发文档了。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javadoc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命令是用来生成自己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API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文档的，使用方式：使用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命令行在目标文件所在目录输入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javadoc +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文件名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.java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先看一段样例代码：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>
        <w:drawing>
          <wp:anchor simplePos="0" relativeHeight="251658366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-180927</wp:posOffset>
            </wp:positionV>
            <wp:extent cx="5678213" cy="965200"/>
            <wp:effectExtent l="0" t="0" r="0" b="0"/>
            <wp:wrapNone/>
            <wp:docPr id="758" name="Picture 75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>
                      <a:picLocks noChangeAspect="0" noChangeArrowheads="1"/>
                    </pic:cNvPicPr>
                  </pic:nvPicPr>
                  <pic:blipFill>
                    <a:blip r:embed="rId7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9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-156519</wp:posOffset>
            </wp:positionV>
            <wp:extent cx="368459" cy="940792"/>
            <wp:effectExtent l="0" t="0" r="0" b="0"/>
            <wp:wrapNone/>
            <wp:docPr id="759" name="Picture 75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>
                      <a:picLocks noChangeAspect="0" noChangeArrowheads="1"/>
                    </pic:cNvPicPr>
                  </pic:nvPicPr>
                  <pic:blipFill>
                    <a:blip r:embed="rId7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940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1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-156519</wp:posOffset>
            </wp:positionV>
            <wp:extent cx="5619174" cy="940110"/>
            <wp:effectExtent l="0" t="0" r="0" b="0"/>
            <wp:wrapNone/>
            <wp:docPr id="760" name="Picture 76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>
                      <a:picLocks noChangeAspect="0" noChangeArrowheads="1"/>
                    </pic:cNvPicPr>
                  </pic:nvPicPr>
                  <pic:blipFill>
                    <a:blip r:embed="rId7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94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2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/**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这是一个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Javadoc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测试程序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 @author Kuangshen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 @version 1.0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 @since 1.5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260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6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63" name="Freeform 7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64" name="Freeform 7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65" name="Freeform 7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66" name="Freeform 7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67" name="Freeform 7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68" name="Freeform 7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69" name="Freeform 7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70" name="Freeform 7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71" name="Freeform 7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72" name="Freeform 7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73" name="Freeform 7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74" name="Freeform 7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5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-328145</wp:posOffset>
            </wp:positionV>
            <wp:extent cx="5678213" cy="2094476"/>
            <wp:effectExtent l="0" t="0" r="0" b="0"/>
            <wp:wrapNone/>
            <wp:docPr id="775" name="Picture 77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>
                      <a:picLocks noChangeAspect="0" noChangeArrowheads="1"/>
                    </pic:cNvPicPr>
                  </pic:nvPicPr>
                  <pic:blipFill>
                    <a:blip r:embed="rId7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209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4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-328145</wp:posOffset>
            </wp:positionV>
            <wp:extent cx="368459" cy="2094476"/>
            <wp:effectExtent l="0" t="0" r="0" b="0"/>
            <wp:wrapNone/>
            <wp:docPr id="776" name="Picture 77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>
                      <a:picLocks noChangeAspect="0" noChangeArrowheads="1"/>
                    </pic:cNvPicPr>
                  </pic:nvPicPr>
                  <pic:blipFill>
                    <a:blip r:embed="rId7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09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-328145</wp:posOffset>
            </wp:positionV>
            <wp:extent cx="5619174" cy="2083752"/>
            <wp:effectExtent l="0" t="0" r="0" b="0"/>
            <wp:wrapNone/>
            <wp:docPr id="777" name="Picture 77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>
                      <a:picLocks noChangeAspect="0" noChangeArrowheads="1"/>
                    </pic:cNvPicPr>
                  </pic:nvPicPr>
                  <pic:blipFill>
                    <a:blip r:embed="rId7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2083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5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HelloWorld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/**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@param name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姓名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@return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返回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name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姓名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@throws  Exception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无异常抛出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* */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function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6069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稍微解释一下：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</w:t>
      </w:r>
      <w:r>
        <w:rPr lang="zh-CN" sz="19" baseline="0" dirty="0">
          <w:jc w:val="left"/>
          <w:rFonts w:ascii="宋体" w:hAnsi="宋体" w:cs="宋体"/>
          <w:color w:val="333333"/>
          <w:spacing w:val="-34"/>
          <w:sz w:val="19"/>
          <w:szCs w:val="19"/>
        </w:rPr>
        <w:t> /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* 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开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始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Arial" w:hAnsi="Arial" w:cs="Arial"/>
          <w:color w:val="333333"/>
          <w:sz w:val="19"/>
          <w:szCs w:val="19"/>
        </w:rPr>
        <w:t>以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 /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结束。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@author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作者名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@version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版本号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@since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指明需要最早使用的</w:t>
      </w:r>
      <w:r>
        <w:rPr lang="zh-CN" sz="19" baseline="0" dirty="0">
          <w:jc w:val="left"/>
          <w:rFonts w:ascii="宋体" w:hAnsi="宋体" w:cs="宋体"/>
          <w:color w:val="333333"/>
          <w:spacing w:val="-5"/>
          <w:sz w:val="19"/>
          <w:szCs w:val="19"/>
        </w:rPr>
        <w:t>jdk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版本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@pa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am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参数名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@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eturn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返回值情况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@th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异常抛出情况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、命令行生成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Doc	</w:t>
      </w:r>
      <w:hyperlink r:id="rId761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84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-394177</wp:posOffset>
            </wp:positionV>
            <wp:extent cx="5650949" cy="2220356"/>
            <wp:effectExtent l="0" t="0" r="0" b="0"/>
            <wp:wrapNone/>
            <wp:docPr id="778" name="Picture 77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>
                      <a:picLocks noChangeAspect="0" noChangeArrowheads="1"/>
                    </pic:cNvPicPr>
                  </pic:nvPicPr>
                  <pic:blipFill>
                    <a:blip r:embed="rId7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49" cy="2220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8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-46918</wp:posOffset>
            </wp:positionV>
            <wp:extent cx="5641423" cy="371647"/>
            <wp:effectExtent l="0" t="0" r="0" b="0"/>
            <wp:wrapNone/>
            <wp:docPr id="779" name="Freeform 7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7"/>
                            <a:pt x="805" y="471786"/>
                            <a:pt x="2416" y="475705"/>
                          </a:cubicBezTo>
                          <a:cubicBezTo>
                            <a:pt x="4028" y="479649"/>
                            <a:pt x="6322" y="483047"/>
                            <a:pt x="9298" y="486048"/>
                          </a:cubicBezTo>
                          <a:cubicBezTo>
                            <a:pt x="12275" y="489025"/>
                            <a:pt x="15709" y="491307"/>
                            <a:pt x="19599" y="492919"/>
                          </a:cubicBezTo>
                          <a:cubicBezTo>
                            <a:pt x="23489" y="494482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82"/>
                            <a:pt x="7498798" y="492894"/>
                          </a:cubicBezTo>
                          <a:cubicBezTo>
                            <a:pt x="7502690" y="491307"/>
                            <a:pt x="7506123" y="489025"/>
                            <a:pt x="7509099" y="486048"/>
                          </a:cubicBezTo>
                          <a:cubicBezTo>
                            <a:pt x="7512076" y="483047"/>
                            <a:pt x="7514370" y="479649"/>
                            <a:pt x="7515981" y="475730"/>
                          </a:cubicBezTo>
                          <a:cubicBezTo>
                            <a:pt x="7517593" y="471835"/>
                            <a:pt x="7518400" y="467767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-46918</wp:posOffset>
            </wp:positionV>
            <wp:extent cx="5641423" cy="371647"/>
            <wp:effectExtent l="0" t="0" r="0" b="0"/>
            <wp:wrapNone/>
            <wp:docPr id="780" name="Freeform 7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7"/>
                            <a:pt x="805" y="471786"/>
                            <a:pt x="2416" y="475705"/>
                          </a:cubicBezTo>
                          <a:cubicBezTo>
                            <a:pt x="4028" y="479649"/>
                            <a:pt x="6322" y="483047"/>
                            <a:pt x="9298" y="486048"/>
                          </a:cubicBezTo>
                          <a:cubicBezTo>
                            <a:pt x="12275" y="489025"/>
                            <a:pt x="15709" y="491307"/>
                            <a:pt x="19599" y="492919"/>
                          </a:cubicBezTo>
                          <a:cubicBezTo>
                            <a:pt x="23489" y="494482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82"/>
                            <a:pt x="7498798" y="492894"/>
                          </a:cubicBezTo>
                          <a:cubicBezTo>
                            <a:pt x="7502690" y="491307"/>
                            <a:pt x="7506123" y="489025"/>
                            <a:pt x="7509099" y="486048"/>
                          </a:cubicBezTo>
                          <a:cubicBezTo>
                            <a:pt x="7512076" y="483047"/>
                            <a:pt x="7514370" y="479649"/>
                            <a:pt x="7515981" y="475730"/>
                          </a:cubicBezTo>
                          <a:cubicBezTo>
                            <a:pt x="7517593" y="471835"/>
                            <a:pt x="7518400" y="467767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65"/>
                            <a:pt x="7515981" y="19621"/>
                          </a:cubicBezTo>
                          <a:cubicBezTo>
                            <a:pt x="7514370" y="15751"/>
                            <a:pt x="7512076" y="12328"/>
                            <a:pt x="7509099" y="9327"/>
                          </a:cubicBezTo>
                          <a:cubicBezTo>
                            <a:pt x="7506123" y="6375"/>
                            <a:pt x="7502690" y="4068"/>
                            <a:pt x="7498798" y="2431"/>
                          </a:cubicBezTo>
                          <a:cubicBezTo>
                            <a:pt x="7494909" y="844"/>
                            <a:pt x="7490859" y="25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-23094</wp:posOffset>
            </wp:positionV>
            <wp:extent cx="5593776" cy="343059"/>
            <wp:effectExtent l="0" t="0" r="0" b="0"/>
            <wp:wrapNone/>
            <wp:docPr id="781" name="Freeform 7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-35783</wp:posOffset>
            </wp:positionV>
            <wp:extent cx="292223" cy="373285"/>
            <wp:effectExtent l="0" t="0" r="0" b="0"/>
            <wp:wrapNone/>
            <wp:docPr id="782" name="Picture 78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>
                      <a:picLocks noChangeAspect="0" noChangeArrowheads="1"/>
                    </pic:cNvPicPr>
                  </pic:nvPicPr>
                  <pic:blipFill>
                    <a:blip r:embed="rId7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8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-23094</wp:posOffset>
            </wp:positionV>
            <wp:extent cx="5593776" cy="343059"/>
            <wp:effectExtent l="0" t="0" r="0" b="0"/>
            <wp:wrapNone/>
            <wp:docPr id="783" name="Freeform 7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378" w:space="0"/>
          </w:cols>
          <w:docGrid w:linePitch="360"/>
        </w:sectPr>
        <w:spacing w:before="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encoding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UTF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charset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UTF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解决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GBK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乱码问题，在中间添加编码设置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【演示：生成并查看文档】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回顾及总结	</w:t>
      </w:r>
      <w:hyperlink r:id="rId762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300" w:after="0" w:line="265" w:lineRule="exact"/>
        <w:ind w:left="990" w:right="0" w:firstLine="0"/>
      </w:pPr>
      <w:r>
        <w:drawing>
          <wp:anchor simplePos="0" relativeHeight="251658289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94291</wp:posOffset>
            </wp:positionV>
            <wp:extent cx="5650953" cy="9529"/>
            <wp:effectExtent l="0" t="0" r="0" b="0"/>
            <wp:wrapNone/>
            <wp:docPr id="784" name="Freeform 7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这一章，我们学习了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的基础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1440" w:right="841" w:firstLine="0"/>
      </w:pPr>
      <w:r>
        <w:drawing>
          <wp:anchor simplePos="0" relativeHeight="25165829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232185</wp:posOffset>
            </wp:positionV>
            <wp:extent cx="47647" cy="47647"/>
            <wp:effectExtent l="0" t="0" r="0" b="0"/>
            <wp:wrapNone/>
            <wp:docPr id="785" name="Freeform 7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40"/>
                            <a:pt x="61083" y="19596"/>
                          </a:cubicBezTo>
                          <a:cubicBezTo>
                            <a:pt x="59471" y="15751"/>
                            <a:pt x="57177" y="12304"/>
                            <a:pt x="54201" y="9302"/>
                          </a:cubicBezTo>
                          <a:cubicBezTo>
                            <a:pt x="51222" y="6350"/>
                            <a:pt x="47790" y="4044"/>
                            <a:pt x="43900" y="2407"/>
                          </a:cubicBezTo>
                          <a:cubicBezTo>
                            <a:pt x="40010" y="819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50"/>
                            <a:pt x="9298" y="9302"/>
                          </a:cubicBezTo>
                          <a:cubicBezTo>
                            <a:pt x="6322" y="12304"/>
                            <a:pt x="4028" y="15751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47"/>
                            <a:pt x="9298" y="54248"/>
                          </a:cubicBezTo>
                          <a:cubicBezTo>
                            <a:pt x="12275" y="57200"/>
                            <a:pt x="15709" y="59482"/>
                            <a:pt x="19599" y="61094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094"/>
                          </a:cubicBezTo>
                          <a:cubicBezTo>
                            <a:pt x="47790" y="59482"/>
                            <a:pt x="51222" y="57200"/>
                            <a:pt x="54201" y="54248"/>
                          </a:cubicBezTo>
                          <a:cubicBezTo>
                            <a:pt x="57177" y="51247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安装使用了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IDEA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82265</wp:posOffset>
            </wp:positionV>
            <wp:extent cx="47647" cy="47647"/>
            <wp:effectExtent l="0" t="0" r="0" b="0"/>
            <wp:wrapNone/>
            <wp:docPr id="786" name="Freeform 7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65"/>
                            <a:pt x="61083" y="19621"/>
                          </a:cubicBezTo>
                          <a:cubicBezTo>
                            <a:pt x="59471" y="15751"/>
                            <a:pt x="57177" y="12304"/>
                            <a:pt x="54201" y="9302"/>
                          </a:cubicBezTo>
                          <a:cubicBezTo>
                            <a:pt x="51222" y="6326"/>
                            <a:pt x="47790" y="4044"/>
                            <a:pt x="43900" y="2407"/>
                          </a:cubicBezTo>
                          <a:cubicBezTo>
                            <a:pt x="40010" y="819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19"/>
                            <a:pt x="19599" y="2407"/>
                          </a:cubicBezTo>
                          <a:cubicBezTo>
                            <a:pt x="15709" y="4044"/>
                            <a:pt x="12275" y="6326"/>
                            <a:pt x="9298" y="9302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60"/>
                            <a:pt x="2416" y="43954"/>
                          </a:cubicBezTo>
                          <a:cubicBezTo>
                            <a:pt x="4028" y="47874"/>
                            <a:pt x="6322" y="51272"/>
                            <a:pt x="9298" y="54248"/>
                          </a:cubicBezTo>
                          <a:cubicBezTo>
                            <a:pt x="12275" y="57250"/>
                            <a:pt x="15709" y="59507"/>
                            <a:pt x="19599" y="61119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119"/>
                          </a:cubicBezTo>
                          <a:cubicBezTo>
                            <a:pt x="47790" y="59507"/>
                            <a:pt x="51222" y="57250"/>
                            <a:pt x="54201" y="54248"/>
                          </a:cubicBezTo>
                          <a:cubicBezTo>
                            <a:pt x="57177" y="51272"/>
                            <a:pt x="59471" y="47874"/>
                            <a:pt x="61083" y="43954"/>
                          </a:cubicBezTo>
                          <a:cubicBezTo>
                            <a:pt x="62694" y="40060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使用注释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135664</wp:posOffset>
            </wp:positionV>
            <wp:extent cx="47647" cy="47647"/>
            <wp:effectExtent l="0" t="0" r="0" b="0"/>
            <wp:wrapNone/>
            <wp:docPr id="787" name="Freeform 7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65"/>
                            <a:pt x="61083" y="19621"/>
                          </a:cubicBezTo>
                          <a:cubicBezTo>
                            <a:pt x="59471" y="15751"/>
                            <a:pt x="57177" y="12328"/>
                            <a:pt x="54201" y="9327"/>
                          </a:cubicBezTo>
                          <a:cubicBezTo>
                            <a:pt x="51222" y="6375"/>
                            <a:pt x="47790" y="4093"/>
                            <a:pt x="43900" y="2456"/>
                          </a:cubicBezTo>
                          <a:cubicBezTo>
                            <a:pt x="40010" y="869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69"/>
                            <a:pt x="19599" y="2456"/>
                          </a:cubicBezTo>
                          <a:cubicBezTo>
                            <a:pt x="15709" y="4093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22"/>
                            <a:pt x="9298" y="54248"/>
                          </a:cubicBezTo>
                          <a:cubicBezTo>
                            <a:pt x="12275" y="57200"/>
                            <a:pt x="15709" y="59507"/>
                            <a:pt x="19599" y="61119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119"/>
                          </a:cubicBezTo>
                          <a:cubicBezTo>
                            <a:pt x="47790" y="59507"/>
                            <a:pt x="51222" y="57200"/>
                            <a:pt x="54201" y="54248"/>
                          </a:cubicBezTo>
                          <a:cubicBezTo>
                            <a:pt x="57177" y="51222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了解了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的关键字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82265</wp:posOffset>
            </wp:positionV>
            <wp:extent cx="47647" cy="47647"/>
            <wp:effectExtent l="0" t="0" r="0" b="0"/>
            <wp:wrapNone/>
            <wp:docPr id="788" name="Freeform 7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65"/>
                            <a:pt x="61083" y="19621"/>
                          </a:cubicBezTo>
                          <a:cubicBezTo>
                            <a:pt x="59471" y="15751"/>
                            <a:pt x="57177" y="12328"/>
                            <a:pt x="54201" y="9327"/>
                          </a:cubicBezTo>
                          <a:cubicBezTo>
                            <a:pt x="51222" y="6375"/>
                            <a:pt x="47790" y="4068"/>
                            <a:pt x="43900" y="2431"/>
                          </a:cubicBezTo>
                          <a:cubicBezTo>
                            <a:pt x="40010" y="844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22"/>
                            <a:pt x="9298" y="54224"/>
                          </a:cubicBezTo>
                          <a:cubicBezTo>
                            <a:pt x="12275" y="57200"/>
                            <a:pt x="15709" y="59482"/>
                            <a:pt x="19599" y="61094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094"/>
                          </a:cubicBezTo>
                          <a:cubicBezTo>
                            <a:pt x="47790" y="59482"/>
                            <a:pt x="51222" y="57200"/>
                            <a:pt x="54201" y="54224"/>
                          </a:cubicBezTo>
                          <a:cubicBezTo>
                            <a:pt x="57177" y="51222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数据类型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82265</wp:posOffset>
            </wp:positionV>
            <wp:extent cx="47647" cy="47647"/>
            <wp:effectExtent l="0" t="0" r="0" b="0"/>
            <wp:wrapNone/>
            <wp:docPr id="789" name="Freeform 7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40"/>
                            <a:pt x="61083" y="19621"/>
                          </a:cubicBezTo>
                          <a:cubicBezTo>
                            <a:pt x="59471" y="15751"/>
                            <a:pt x="57177" y="12328"/>
                            <a:pt x="54201" y="9327"/>
                          </a:cubicBezTo>
                          <a:cubicBezTo>
                            <a:pt x="51222" y="6375"/>
                            <a:pt x="47790" y="4068"/>
                            <a:pt x="43900" y="2431"/>
                          </a:cubicBezTo>
                          <a:cubicBezTo>
                            <a:pt x="40010" y="844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60"/>
                            <a:pt x="2416" y="43954"/>
                          </a:cubicBezTo>
                          <a:cubicBezTo>
                            <a:pt x="4028" y="47874"/>
                            <a:pt x="6322" y="51247"/>
                            <a:pt x="9298" y="54248"/>
                          </a:cubicBezTo>
                          <a:cubicBezTo>
                            <a:pt x="12275" y="57200"/>
                            <a:pt x="15709" y="59507"/>
                            <a:pt x="19599" y="61119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119"/>
                          </a:cubicBezTo>
                          <a:cubicBezTo>
                            <a:pt x="47790" y="59507"/>
                            <a:pt x="51222" y="57200"/>
                            <a:pt x="54201" y="54248"/>
                          </a:cubicBezTo>
                          <a:cubicBezTo>
                            <a:pt x="57177" y="51247"/>
                            <a:pt x="59471" y="47874"/>
                            <a:pt x="61083" y="43954"/>
                          </a:cubicBezTo>
                          <a:cubicBezTo>
                            <a:pt x="62694" y="40060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怎么定义一个变量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8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90" name="Freeform 7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91" name="Freeform 7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92" name="Freeform 7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93" name="Freeform 7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94" name="Freeform 7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95" name="Freeform 7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796" name="Freeform 7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797" name="Freeform 7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798" name="Freeform 7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799" name="Freeform 7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800" name="Freeform 8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801" name="Freeform 8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7" w:after="0" w:line="300" w:lineRule="exact"/>
        <w:ind w:left="1440" w:right="2991" w:firstLine="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142589</wp:posOffset>
            </wp:positionV>
            <wp:extent cx="47647" cy="47647"/>
            <wp:effectExtent l="0" t="0" r="0" b="0"/>
            <wp:wrapNone/>
            <wp:docPr id="802" name="Freeform 8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40"/>
                            <a:pt x="61083" y="19596"/>
                          </a:cubicBezTo>
                          <a:cubicBezTo>
                            <a:pt x="59471" y="15727"/>
                            <a:pt x="57177" y="12304"/>
                            <a:pt x="54201" y="9327"/>
                          </a:cubicBezTo>
                          <a:cubicBezTo>
                            <a:pt x="51222" y="6375"/>
                            <a:pt x="47790" y="4068"/>
                            <a:pt x="43900" y="2431"/>
                          </a:cubicBezTo>
                          <a:cubicBezTo>
                            <a:pt x="40010" y="844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27"/>
                          </a:cubicBezTo>
                          <a:cubicBezTo>
                            <a:pt x="6322" y="12304"/>
                            <a:pt x="4028" y="15727"/>
                            <a:pt x="2416" y="19596"/>
                          </a:cubicBezTo>
                          <a:cubicBezTo>
                            <a:pt x="805" y="23540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22"/>
                            <a:pt x="9298" y="54224"/>
                          </a:cubicBezTo>
                          <a:cubicBezTo>
                            <a:pt x="12275" y="57175"/>
                            <a:pt x="15709" y="59482"/>
                            <a:pt x="19599" y="61094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094"/>
                          </a:cubicBezTo>
                          <a:cubicBezTo>
                            <a:pt x="47790" y="59482"/>
                            <a:pt x="51222" y="57175"/>
                            <a:pt x="54201" y="54224"/>
                          </a:cubicBezTo>
                          <a:cubicBezTo>
                            <a:pt x="57177" y="51222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怎么操作这些变量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87345</wp:posOffset>
            </wp:positionV>
            <wp:extent cx="47647" cy="47647"/>
            <wp:effectExtent l="0" t="0" r="0" b="0"/>
            <wp:wrapNone/>
            <wp:docPr id="803" name="Freeform 8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65"/>
                            <a:pt x="61083" y="19621"/>
                          </a:cubicBezTo>
                          <a:cubicBezTo>
                            <a:pt x="59471" y="15776"/>
                            <a:pt x="57177" y="12353"/>
                            <a:pt x="54201" y="9352"/>
                          </a:cubicBezTo>
                          <a:cubicBezTo>
                            <a:pt x="51222" y="6375"/>
                            <a:pt x="47790" y="4068"/>
                            <a:pt x="43900" y="2431"/>
                          </a:cubicBezTo>
                          <a:cubicBezTo>
                            <a:pt x="40010" y="844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44"/>
                            <a:pt x="19599" y="2431"/>
                          </a:cubicBezTo>
                          <a:cubicBezTo>
                            <a:pt x="15709" y="4068"/>
                            <a:pt x="12275" y="6375"/>
                            <a:pt x="9298" y="9352"/>
                          </a:cubicBezTo>
                          <a:cubicBezTo>
                            <a:pt x="6322" y="12353"/>
                            <a:pt x="4028" y="15776"/>
                            <a:pt x="2416" y="19646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47"/>
                            <a:pt x="9298" y="54248"/>
                          </a:cubicBezTo>
                          <a:cubicBezTo>
                            <a:pt x="12275" y="57225"/>
                            <a:pt x="15709" y="59507"/>
                            <a:pt x="19599" y="61094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094"/>
                          </a:cubicBezTo>
                          <a:cubicBezTo>
                            <a:pt x="47790" y="59507"/>
                            <a:pt x="51222" y="57225"/>
                            <a:pt x="54201" y="54248"/>
                          </a:cubicBezTo>
                          <a:cubicBezTo>
                            <a:pt x="57177" y="51247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如何生成一篇完整的文档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87344</wp:posOffset>
            </wp:positionV>
            <wp:extent cx="47647" cy="47647"/>
            <wp:effectExtent l="0" t="0" r="0" b="0"/>
            <wp:wrapNone/>
            <wp:docPr id="804" name="Freeform 8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65"/>
                            <a:pt x="61083" y="19621"/>
                          </a:cubicBezTo>
                          <a:cubicBezTo>
                            <a:pt x="59471" y="15751"/>
                            <a:pt x="57177" y="12328"/>
                            <a:pt x="54201" y="9327"/>
                          </a:cubicBezTo>
                          <a:cubicBezTo>
                            <a:pt x="51222" y="6375"/>
                            <a:pt x="47790" y="4093"/>
                            <a:pt x="43900" y="2456"/>
                          </a:cubicBezTo>
                          <a:cubicBezTo>
                            <a:pt x="40010" y="869"/>
                            <a:pt x="35960" y="25"/>
                            <a:pt x="31750" y="0"/>
                          </a:cubicBezTo>
                          <a:cubicBezTo>
                            <a:pt x="27539" y="25"/>
                            <a:pt x="23489" y="869"/>
                            <a:pt x="19599" y="2456"/>
                          </a:cubicBezTo>
                          <a:cubicBezTo>
                            <a:pt x="15709" y="4093"/>
                            <a:pt x="12275" y="6375"/>
                            <a:pt x="9298" y="9327"/>
                          </a:cubicBezTo>
                          <a:cubicBezTo>
                            <a:pt x="6322" y="12328"/>
                            <a:pt x="4028" y="15751"/>
                            <a:pt x="2416" y="19621"/>
                          </a:cubicBezTo>
                          <a:cubicBezTo>
                            <a:pt x="805" y="23565"/>
                            <a:pt x="0" y="27559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49"/>
                            <a:pt x="6322" y="51222"/>
                            <a:pt x="9298" y="54248"/>
                          </a:cubicBezTo>
                          <a:cubicBezTo>
                            <a:pt x="12275" y="57200"/>
                            <a:pt x="15709" y="59507"/>
                            <a:pt x="19599" y="61119"/>
                          </a:cubicBezTo>
                          <a:cubicBezTo>
                            <a:pt x="23489" y="62682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82"/>
                            <a:pt x="43900" y="61119"/>
                          </a:cubicBezTo>
                          <a:cubicBezTo>
                            <a:pt x="47790" y="59507"/>
                            <a:pt x="51222" y="57200"/>
                            <a:pt x="54201" y="54248"/>
                          </a:cubicBezTo>
                          <a:cubicBezTo>
                            <a:pt x="57177" y="51222"/>
                            <a:pt x="59471" y="47849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。。。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457" w:lineRule="exact"/>
        <w:ind w:left="990" w:right="299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以后这些东西在我们的生活中会天天遇到！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不积跬步，无以至千里；不积小流，无以成江海！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一生二，二生三，三生万物！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4" w:after="0" w:line="450" w:lineRule="exact"/>
        <w:ind w:left="990" w:right="299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一切一切都说明了基础的重要性！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所以，简单的东西，不要忽略，高手之间的区分，就在于这些细节方面的东西！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4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41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pacing w:val="-1"/>
          <w:sz w:val="16"/>
          <w:szCs w:val="16"/>
        </w:rPr>
        <w:t>狂神社群笔记资料，禁止外传，本人QQ：24736743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r/>
    </w:p>
    <w:sectPr>
      <w:type w:val="continuous"/>
      <w:pgSz w:w="11909" w:h="16848"/>
      <w:pgMar w:top="175" w:right="500" w:bottom="238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documentProtection w:edit="readOnly" w:enforcement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af://n0/"/><Relationship Id="rId101" Type="http://schemas.openxmlformats.org/officeDocument/2006/relationships/hyperlink" TargetMode="External" Target="af://n15/"/><Relationship Id="rId117" Type="http://schemas.openxmlformats.org/officeDocument/2006/relationships/image" Target="media/image117.png"/><Relationship Id="rId122" Type="http://schemas.openxmlformats.org/officeDocument/2006/relationships/image" Target="media/image122.png"/><Relationship Id="rId128" Type="http://schemas.openxmlformats.org/officeDocument/2006/relationships/image" Target="media/image128.png"/><Relationship Id="rId132" Type="http://schemas.openxmlformats.org/officeDocument/2006/relationships/image" Target="media/image132.png"/><Relationship Id="rId148" Type="http://schemas.openxmlformats.org/officeDocument/2006/relationships/image" Target="media/image148.png"/><Relationship Id="rId149" Type="http://schemas.openxmlformats.org/officeDocument/2006/relationships/image" Target="media/image149.png"/><Relationship Id="rId153" Type="http://schemas.openxmlformats.org/officeDocument/2006/relationships/image" Target="media/image153.png"/><Relationship Id="rId158" Type="http://schemas.openxmlformats.org/officeDocument/2006/relationships/image" Target="media/image158.png"/><Relationship Id="rId165" Type="http://schemas.openxmlformats.org/officeDocument/2006/relationships/hyperlink" TargetMode="External" Target="https://www.cnblogs.com/happyday56/p/4135845.html"/><Relationship Id="rId166" Type="http://schemas.openxmlformats.org/officeDocument/2006/relationships/hyperlink" TargetMode="External" Target="af://n50/"/><Relationship Id="rId167" Type="http://schemas.openxmlformats.org/officeDocument/2006/relationships/hyperlink" TargetMode="External" Target="af://n53/"/><Relationship Id="rId168" Type="http://schemas.openxmlformats.org/officeDocument/2006/relationships/hyperlink" TargetMode="External" Target="af://n63/"/><Relationship Id="rId184" Type="http://schemas.openxmlformats.org/officeDocument/2006/relationships/image" Target="media/image184.png"/><Relationship Id="rId201" Type="http://schemas.openxmlformats.org/officeDocument/2006/relationships/image" Target="media/image201.png"/><Relationship Id="rId202" Type="http://schemas.openxmlformats.org/officeDocument/2006/relationships/image" Target="media/image202.png"/><Relationship Id="rId203" Type="http://schemas.openxmlformats.org/officeDocument/2006/relationships/image" Target="media/image203.png"/><Relationship Id="rId204" Type="http://schemas.openxmlformats.org/officeDocument/2006/relationships/image" Target="media/image204.png"/><Relationship Id="rId217" Type="http://schemas.openxmlformats.org/officeDocument/2006/relationships/image" Target="media/image217.png"/><Relationship Id="rId218" Type="http://schemas.openxmlformats.org/officeDocument/2006/relationships/image" Target="media/image218.png"/><Relationship Id="rId219" Type="http://schemas.openxmlformats.org/officeDocument/2006/relationships/image" Target="media/image219.png"/><Relationship Id="rId220" Type="http://schemas.openxmlformats.org/officeDocument/2006/relationships/image" Target="media/image220.png"/><Relationship Id="rId221" Type="http://schemas.openxmlformats.org/officeDocument/2006/relationships/image" Target="media/image221.png"/><Relationship Id="rId234" Type="http://schemas.openxmlformats.org/officeDocument/2006/relationships/image" Target="media/image234.png"/><Relationship Id="rId235" Type="http://schemas.openxmlformats.org/officeDocument/2006/relationships/image" Target="media/image235.png"/><Relationship Id="rId236" Type="http://schemas.openxmlformats.org/officeDocument/2006/relationships/image" Target="media/image236.png"/><Relationship Id="rId241" Type="http://schemas.openxmlformats.org/officeDocument/2006/relationships/image" Target="media/image241.png"/><Relationship Id="rId244" Type="http://schemas.openxmlformats.org/officeDocument/2006/relationships/hyperlink" TargetMode="External" Target="af://n77/"/><Relationship Id="rId245" Type="http://schemas.openxmlformats.org/officeDocument/2006/relationships/hyperlink" TargetMode="External" Target="af://n82/"/><Relationship Id="rId260" Type="http://schemas.openxmlformats.org/officeDocument/2006/relationships/image" Target="media/image260.png"/><Relationship Id="rId265" Type="http://schemas.openxmlformats.org/officeDocument/2006/relationships/image" Target="media/image265.png"/><Relationship Id="rId270" Type="http://schemas.openxmlformats.org/officeDocument/2006/relationships/image" Target="media/image270.png"/><Relationship Id="rId273" Type="http://schemas.openxmlformats.org/officeDocument/2006/relationships/hyperlink" TargetMode="External" Target="af://n98/"/><Relationship Id="rId288" Type="http://schemas.openxmlformats.org/officeDocument/2006/relationships/image" Target="media/image288.png"/><Relationship Id="rId293" Type="http://schemas.openxmlformats.org/officeDocument/2006/relationships/image" Target="media/image293.png"/><Relationship Id="rId296" Type="http://schemas.openxmlformats.org/officeDocument/2006/relationships/image" Target="media/image296.png"/><Relationship Id="rId297" Type="http://schemas.openxmlformats.org/officeDocument/2006/relationships/hyperlink" TargetMode="External" Target="af://n112/"/><Relationship Id="rId298" Type="http://schemas.openxmlformats.org/officeDocument/2006/relationships/hyperlink" TargetMode="External" Target="af://n122/"/><Relationship Id="rId313" Type="http://schemas.openxmlformats.org/officeDocument/2006/relationships/image" Target="media/image313.png"/><Relationship Id="rId319" Type="http://schemas.openxmlformats.org/officeDocument/2006/relationships/image" Target="media/image319.png"/><Relationship Id="rId323" Type="http://schemas.openxmlformats.org/officeDocument/2006/relationships/image" Target="media/image323.png"/><Relationship Id="rId329" Type="http://schemas.openxmlformats.org/officeDocument/2006/relationships/image" Target="media/image329.png"/><Relationship Id="rId334" Type="http://schemas.openxmlformats.org/officeDocument/2006/relationships/image" Target="media/image334.png"/><Relationship Id="rId341" Type="http://schemas.openxmlformats.org/officeDocument/2006/relationships/hyperlink" TargetMode="External" Target="af://n144/"/><Relationship Id="rId342" Type="http://schemas.openxmlformats.org/officeDocument/2006/relationships/hyperlink" TargetMode="External" Target="af://n150/"/><Relationship Id="rId357" Type="http://schemas.openxmlformats.org/officeDocument/2006/relationships/image" Target="media/image357.png"/><Relationship Id="rId364" Type="http://schemas.openxmlformats.org/officeDocument/2006/relationships/image" Target="media/image364.png"/><Relationship Id="rId368" Type="http://schemas.openxmlformats.org/officeDocument/2006/relationships/image" Target="media/image368.png"/><Relationship Id="rId375" Type="http://schemas.openxmlformats.org/officeDocument/2006/relationships/image" Target="media/image375.png"/><Relationship Id="rId378" Type="http://schemas.openxmlformats.org/officeDocument/2006/relationships/hyperlink" TargetMode="External" Target="af://n158/"/><Relationship Id="rId379" Type="http://schemas.openxmlformats.org/officeDocument/2006/relationships/hyperlink" TargetMode="External" Target="af://n173/"/><Relationship Id="rId394" Type="http://schemas.openxmlformats.org/officeDocument/2006/relationships/image" Target="media/image394.png"/><Relationship Id="rId399" Type="http://schemas.openxmlformats.org/officeDocument/2006/relationships/image" Target="media/image399.png"/><Relationship Id="rId406" Type="http://schemas.openxmlformats.org/officeDocument/2006/relationships/image" Target="media/image406.png"/><Relationship Id="rId411" Type="http://schemas.openxmlformats.org/officeDocument/2006/relationships/image" Target="media/image411.png"/><Relationship Id="rId416" Type="http://schemas.openxmlformats.org/officeDocument/2006/relationships/image" Target="media/image416.png"/><Relationship Id="rId419" Type="http://schemas.openxmlformats.org/officeDocument/2006/relationships/hyperlink" TargetMode="External" Target="af://n183/"/><Relationship Id="rId420" Type="http://schemas.openxmlformats.org/officeDocument/2006/relationships/hyperlink" TargetMode="External" Target="af://n184/"/><Relationship Id="rId421" Type="http://schemas.openxmlformats.org/officeDocument/2006/relationships/hyperlink" TargetMode="External" Target="af://n204/"/><Relationship Id="rId436" Type="http://schemas.openxmlformats.org/officeDocument/2006/relationships/image" Target="media/image436.png"/><Relationship Id="rId443" Type="http://schemas.openxmlformats.org/officeDocument/2006/relationships/image" Target="media/image443.png"/><Relationship Id="rId450" Type="http://schemas.openxmlformats.org/officeDocument/2006/relationships/image" Target="media/image450.png"/><Relationship Id="rId456" Type="http://schemas.openxmlformats.org/officeDocument/2006/relationships/hyperlink" TargetMode="External" Target="af://n214/"/><Relationship Id="rId457" Type="http://schemas.openxmlformats.org/officeDocument/2006/relationships/hyperlink" TargetMode="External" Target="af://n221/"/><Relationship Id="rId458" Type="http://schemas.openxmlformats.org/officeDocument/2006/relationships/hyperlink" TargetMode="External" Target="af://n227/"/><Relationship Id="rId474" Type="http://schemas.openxmlformats.org/officeDocument/2006/relationships/image" Target="media/image474.png"/><Relationship Id="rId478" Type="http://schemas.openxmlformats.org/officeDocument/2006/relationships/image" Target="media/image478.png"/><Relationship Id="rId483" Type="http://schemas.openxmlformats.org/officeDocument/2006/relationships/image" Target="media/image483.png"/><Relationship Id="rId488" Type="http://schemas.openxmlformats.org/officeDocument/2006/relationships/image" Target="media/image488.png"/><Relationship Id="rId491" Type="http://schemas.openxmlformats.org/officeDocument/2006/relationships/hyperlink" TargetMode="External" Target="af://n234/"/><Relationship Id="rId492" Type="http://schemas.openxmlformats.org/officeDocument/2006/relationships/hyperlink" TargetMode="External" Target="af://n239/"/><Relationship Id="rId493" Type="http://schemas.openxmlformats.org/officeDocument/2006/relationships/hyperlink" TargetMode="External" Target="af://n254/"/><Relationship Id="rId494" Type="http://schemas.openxmlformats.org/officeDocument/2006/relationships/hyperlink" TargetMode="External" Target="af://n273/"/><Relationship Id="rId510" Type="http://schemas.openxmlformats.org/officeDocument/2006/relationships/image" Target="media/image510.png"/><Relationship Id="rId515" Type="http://schemas.openxmlformats.org/officeDocument/2006/relationships/image" Target="media/image515.png"/><Relationship Id="rId539" Type="http://schemas.openxmlformats.org/officeDocument/2006/relationships/image" Target="media/image539.png"/><Relationship Id="rId544" Type="http://schemas.openxmlformats.org/officeDocument/2006/relationships/image" Target="media/image544.png"/><Relationship Id="rId550" Type="http://schemas.openxmlformats.org/officeDocument/2006/relationships/image" Target="media/image550.png"/><Relationship Id="rId552" Type="http://schemas.openxmlformats.org/officeDocument/2006/relationships/image" Target="media/image552.png"/><Relationship Id="rId553" Type="http://schemas.openxmlformats.org/officeDocument/2006/relationships/hyperlink" TargetMode="External" Target="af://n287/"/><Relationship Id="rId554" Type="http://schemas.openxmlformats.org/officeDocument/2006/relationships/hyperlink" TargetMode="External" Target="af://n295/"/><Relationship Id="rId555" Type="http://schemas.openxmlformats.org/officeDocument/2006/relationships/hyperlink" TargetMode="External" Target="af://n302/"/><Relationship Id="rId572" Type="http://schemas.openxmlformats.org/officeDocument/2006/relationships/image" Target="media/image572.png"/><Relationship Id="rId577" Type="http://schemas.openxmlformats.org/officeDocument/2006/relationships/image" Target="media/image577.png"/><Relationship Id="rId582" Type="http://schemas.openxmlformats.org/officeDocument/2006/relationships/image" Target="media/image582.png"/><Relationship Id="rId585" Type="http://schemas.openxmlformats.org/officeDocument/2006/relationships/image" Target="media/image585.png"/><Relationship Id="rId586" Type="http://schemas.openxmlformats.org/officeDocument/2006/relationships/hyperlink" TargetMode="External" Target="af://n313/"/><Relationship Id="rId601" Type="http://schemas.openxmlformats.org/officeDocument/2006/relationships/image" Target="media/image601.png"/><Relationship Id="rId606" Type="http://schemas.openxmlformats.org/officeDocument/2006/relationships/image" Target="media/image606.png"/><Relationship Id="rId612" Type="http://schemas.openxmlformats.org/officeDocument/2006/relationships/image" Target="media/image612.png"/><Relationship Id="rId614" Type="http://schemas.openxmlformats.org/officeDocument/2006/relationships/image" Target="media/image614.png"/><Relationship Id="rId615" Type="http://schemas.openxmlformats.org/officeDocument/2006/relationships/hyperlink" TargetMode="External" Target="af://n327/"/><Relationship Id="rId630" Type="http://schemas.openxmlformats.org/officeDocument/2006/relationships/image" Target="media/image630.png"/><Relationship Id="rId633" Type="http://schemas.openxmlformats.org/officeDocument/2006/relationships/image" Target="media/image633.png"/><Relationship Id="rId636" Type="http://schemas.openxmlformats.org/officeDocument/2006/relationships/image" Target="media/image636.png"/><Relationship Id="rId639" Type="http://schemas.openxmlformats.org/officeDocument/2006/relationships/hyperlink" TargetMode="External" Target="af://n332/"/><Relationship Id="rId640" Type="http://schemas.openxmlformats.org/officeDocument/2006/relationships/hyperlink" TargetMode="External" Target="af://n335/"/><Relationship Id="rId641" Type="http://schemas.openxmlformats.org/officeDocument/2006/relationships/hyperlink" TargetMode="External" Target="af://n342/"/><Relationship Id="rId656" Type="http://schemas.openxmlformats.org/officeDocument/2006/relationships/image" Target="media/image656.png"/><Relationship Id="rId661" Type="http://schemas.openxmlformats.org/officeDocument/2006/relationships/image" Target="media/image661.png"/><Relationship Id="rId666" Type="http://schemas.openxmlformats.org/officeDocument/2006/relationships/image" Target="media/image666.png"/><Relationship Id="rId669" Type="http://schemas.openxmlformats.org/officeDocument/2006/relationships/hyperlink" TargetMode="External" Target="af://n349/"/><Relationship Id="rId670" Type="http://schemas.openxmlformats.org/officeDocument/2006/relationships/hyperlink" TargetMode="External" Target="af://n350/"/><Relationship Id="rId671" Type="http://schemas.openxmlformats.org/officeDocument/2006/relationships/hyperlink" TargetMode="External" Target="af://n360/"/><Relationship Id="rId684" Type="http://schemas.openxmlformats.org/officeDocument/2006/relationships/image" Target="media/image684.png"/><Relationship Id="rId687" Type="http://schemas.openxmlformats.org/officeDocument/2006/relationships/image" Target="media/image687.png"/><Relationship Id="rId691" Type="http://schemas.openxmlformats.org/officeDocument/2006/relationships/hyperlink" TargetMode="External" Target="af://n381/"/><Relationship Id="rId692" Type="http://schemas.openxmlformats.org/officeDocument/2006/relationships/hyperlink" TargetMode="External" Target="http://www.baidu.com/"/><Relationship Id="rId707" Type="http://schemas.openxmlformats.org/officeDocument/2006/relationships/image" Target="media/image707.png"/><Relationship Id="rId712" Type="http://schemas.openxmlformats.org/officeDocument/2006/relationships/image" Target="media/image712.png"/><Relationship Id="rId717" Type="http://schemas.openxmlformats.org/officeDocument/2006/relationships/hyperlink" TargetMode="External" Target="http://bbs.baidu.com"/><Relationship Id="rId719" Type="http://schemas.openxmlformats.org/officeDocument/2006/relationships/hyperlink" TargetMode="External" Target="af://n391/"/><Relationship Id="rId720" Type="http://schemas.openxmlformats.org/officeDocument/2006/relationships/hyperlink" TargetMode="External" Target="https://files-cdn.cnblogs.com/files/han-1034683568/%E9%98%BF%E9%87%8C%E5%B7%B4%E5%B7%B4Java%E5%BC%80%E5%8F%91%E6%89%8B%E5%86%8C%E7%BB%88%E6%9E%81%E7%89%88v1.3.0.pdf"/><Relationship Id="rId721" Type="http://schemas.openxmlformats.org/officeDocument/2006/relationships/hyperlink" TargetMode="External" Target="af://n408/"/><Relationship Id="rId722" Type="http://schemas.openxmlformats.org/officeDocument/2006/relationships/hyperlink" TargetMode="External" Target="af://n409/"/><Relationship Id="rId735" Type="http://schemas.openxmlformats.org/officeDocument/2006/relationships/hyperlink" TargetMode="External" Target="http://blog.baidu.com"/><Relationship Id="rId738" Type="http://schemas.openxmlformats.org/officeDocument/2006/relationships/image" Target="media/image738.png"/><Relationship Id="rId743" Type="http://schemas.openxmlformats.org/officeDocument/2006/relationships/image" Target="media/image743.png"/><Relationship Id="rId748" Type="http://schemas.openxmlformats.org/officeDocument/2006/relationships/image" Target="media/image748.png"/><Relationship Id="rId753" Type="http://schemas.openxmlformats.org/officeDocument/2006/relationships/image" Target="media/image753.png"/><Relationship Id="rId758" Type="http://schemas.openxmlformats.org/officeDocument/2006/relationships/image" Target="media/image758.png"/><Relationship Id="rId759" Type="http://schemas.openxmlformats.org/officeDocument/2006/relationships/image" Target="media/image759.png"/><Relationship Id="rId760" Type="http://schemas.openxmlformats.org/officeDocument/2006/relationships/image" Target="media/image760.png"/><Relationship Id="rId761" Type="http://schemas.openxmlformats.org/officeDocument/2006/relationships/hyperlink" TargetMode="External" Target="af://n422/"/><Relationship Id="rId762" Type="http://schemas.openxmlformats.org/officeDocument/2006/relationships/hyperlink" TargetMode="External" Target="af://n426/"/><Relationship Id="rId775" Type="http://schemas.openxmlformats.org/officeDocument/2006/relationships/image" Target="media/image775.png"/><Relationship Id="rId776" Type="http://schemas.openxmlformats.org/officeDocument/2006/relationships/image" Target="media/image776.png"/><Relationship Id="rId777" Type="http://schemas.openxmlformats.org/officeDocument/2006/relationships/image" Target="media/image777.png"/><Relationship Id="rId778" Type="http://schemas.openxmlformats.org/officeDocument/2006/relationships/image" Target="media/image778.png"/><Relationship Id="rId782" Type="http://schemas.openxmlformats.org/officeDocument/2006/relationships/image" Target="media/image7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2021-10-29T11:30:18Z</dcterms:created>
  <dcterms:modified xsi:type="dcterms:W3CDTF">2021-10-29T11:30:18Z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